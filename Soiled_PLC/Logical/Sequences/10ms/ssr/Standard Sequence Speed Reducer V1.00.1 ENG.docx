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52" w:rsidRDefault="008E3075" w:rsidP="000549DA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>Sequence Title</w:t>
      </w:r>
      <w:r w:rsidR="008F2F52" w:rsidRPr="00C24821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582036393"/>
          <w:placeholder>
            <w:docPart w:val="DefaultPlaceholder_1082065158"/>
          </w:placeholder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alias w:val="Subject"/>
              <w:tag w:val=""/>
              <w:id w:val="1162733298"/>
              <w:placeholder>
                <w:docPart w:val="7E3F68ED20C9402A8D4271643470EB6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57D1B">
                <w:rPr>
                  <w:rFonts w:ascii="Arial" w:hAnsi="Arial" w:cs="Arial"/>
                  <w:sz w:val="24"/>
                  <w:szCs w:val="24"/>
                </w:rPr>
                <w:t>Speed Reducer</w:t>
              </w:r>
            </w:sdtContent>
          </w:sdt>
        </w:sdtContent>
      </w:sdt>
    </w:p>
    <w:p w:rsidR="00463B6C" w:rsidRDefault="00463B6C" w:rsidP="00054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>Doc Version</w:t>
      </w:r>
      <w:r w:rsidRPr="0027566B">
        <w:rPr>
          <w:rFonts w:ascii="Arial" w:hAnsi="Arial" w:cs="Arial"/>
          <w:b/>
          <w:color w:val="548DD4" w:themeColor="text2" w:themeTint="99"/>
          <w:sz w:val="24"/>
          <w:szCs w:val="24"/>
        </w:rPr>
        <w:t>:</w:t>
      </w:r>
      <w:r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548DD4" w:themeColor="text2" w:themeTint="99"/>
            <w:sz w:val="24"/>
            <w:szCs w:val="24"/>
          </w:rPr>
          <w:id w:val="814303883"/>
          <w:placeholder>
            <w:docPart w:val="DefaultPlaceholder_1082065158"/>
          </w:placeholder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alias w:val="Status"/>
              <w:tag w:val=""/>
              <w:id w:val="333498516"/>
              <w:placeholder>
                <w:docPart w:val="12DA554196DC46CB95D61AC75C7DCAD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657D1B">
                <w:rPr>
                  <w:rFonts w:ascii="Arial" w:hAnsi="Arial" w:cs="Arial"/>
                  <w:sz w:val="24"/>
                  <w:szCs w:val="24"/>
                </w:rPr>
                <w:t>1</w:t>
              </w:r>
              <w:r w:rsidR="00F9142E">
                <w:rPr>
                  <w:rFonts w:ascii="Arial" w:hAnsi="Arial" w:cs="Arial"/>
                  <w:sz w:val="24"/>
                  <w:szCs w:val="24"/>
                </w:rPr>
                <w:t>.00.1</w:t>
              </w:r>
            </w:sdtContent>
          </w:sdt>
        </w:sdtContent>
      </w:sdt>
    </w:p>
    <w:p w:rsidR="00463B6C" w:rsidRDefault="00463B6C" w:rsidP="00054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>Published By</w:t>
      </w:r>
      <w:r w:rsidRPr="0027566B">
        <w:rPr>
          <w:rFonts w:ascii="Arial" w:hAnsi="Arial" w:cs="Arial"/>
          <w:b/>
          <w:color w:val="548DD4" w:themeColor="text2" w:themeTint="99"/>
          <w:sz w:val="24"/>
          <w:szCs w:val="24"/>
        </w:rPr>
        <w:t>:</w:t>
      </w:r>
      <w:r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 </w:t>
      </w:r>
      <w:r w:rsidR="004F369A"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color w:val="548DD4" w:themeColor="text2" w:themeTint="99"/>
            <w:sz w:val="24"/>
            <w:szCs w:val="24"/>
          </w:rPr>
          <w:id w:val="213396883"/>
          <w:placeholder>
            <w:docPart w:val="DefaultPlaceholder_1082065158"/>
          </w:placeholder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alias w:val="Author"/>
              <w:tag w:val=""/>
              <w:id w:val="-1014528224"/>
              <w:placeholder>
                <w:docPart w:val="44F80B97F51A4822B6745F8D2FF77A3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E263B">
                <w:rPr>
                  <w:rFonts w:ascii="Arial" w:hAnsi="Arial" w:cs="Arial"/>
                  <w:sz w:val="24"/>
                  <w:szCs w:val="24"/>
                  <w:lang w:val="en-GB"/>
                </w:rPr>
                <w:t xml:space="preserve">Tim </w:t>
              </w:r>
              <w:proofErr w:type="spellStart"/>
              <w:r w:rsidR="001E263B">
                <w:rPr>
                  <w:rFonts w:ascii="Arial" w:hAnsi="Arial" w:cs="Arial"/>
                  <w:sz w:val="24"/>
                  <w:szCs w:val="24"/>
                  <w:lang w:val="en-GB"/>
                </w:rPr>
                <w:t>Reamsbottom</w:t>
              </w:r>
              <w:proofErr w:type="spellEnd"/>
            </w:sdtContent>
          </w:sdt>
        </w:sdtContent>
      </w:sdt>
    </w:p>
    <w:p w:rsidR="000549DA" w:rsidRDefault="000549DA" w:rsidP="000549DA">
      <w:pPr>
        <w:rPr>
          <w:sz w:val="24"/>
          <w:szCs w:val="24"/>
        </w:rPr>
      </w:pPr>
      <w:r w:rsidRPr="0027566B">
        <w:rPr>
          <w:rFonts w:ascii="Arial" w:hAnsi="Arial" w:cs="Arial"/>
          <w:b/>
          <w:color w:val="548DD4" w:themeColor="text2" w:themeTint="99"/>
          <w:sz w:val="24"/>
          <w:szCs w:val="24"/>
        </w:rPr>
        <w:t>Publish Date</w:t>
      </w:r>
      <w:r>
        <w:rPr>
          <w:rFonts w:ascii="Arial" w:hAnsi="Arial" w:cs="Arial"/>
        </w:rPr>
        <w:t xml:space="preserve">: </w:t>
      </w:r>
      <w:sdt>
        <w:sdtPr>
          <w:rPr>
            <w:sz w:val="24"/>
            <w:szCs w:val="24"/>
          </w:rPr>
          <w:id w:val="1445033619"/>
          <w:placeholder>
            <w:docPart w:val="3777F913EEF84AA2994670295AE7052A"/>
          </w:placeholder>
          <w:date w:fullDate="2015-07-21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657D1B">
            <w:rPr>
              <w:sz w:val="24"/>
              <w:szCs w:val="24"/>
              <w:lang w:val="en-GB"/>
            </w:rPr>
            <w:t>21/07/2015</w:t>
          </w:r>
        </w:sdtContent>
      </w:sdt>
    </w:p>
    <w:p w:rsidR="00E13634" w:rsidRDefault="00E13634" w:rsidP="00E13634">
      <w:pPr>
        <w:pStyle w:val="Heading1"/>
        <w:pBdr>
          <w:top w:val="single" w:sz="12" w:space="2" w:color="auto"/>
        </w:pBdr>
      </w:pPr>
      <w:r>
        <w:t>Version History</w:t>
      </w:r>
    </w:p>
    <w:p w:rsidR="00E13634" w:rsidRDefault="00E13634" w:rsidP="00E13634">
      <w:pPr>
        <w:rPr>
          <w:lang w:val="en-GB"/>
        </w:rPr>
      </w:pPr>
    </w:p>
    <w:p w:rsidR="00E13634" w:rsidRDefault="00E13634" w:rsidP="00E13634">
      <w:pPr>
        <w:jc w:val="center"/>
        <w:rPr>
          <w:i/>
          <w:lang w:val="en-GB"/>
        </w:rPr>
      </w:pPr>
      <w:r w:rsidRPr="00E13634">
        <w:rPr>
          <w:i/>
          <w:lang w:val="en-GB"/>
        </w:rPr>
        <w:t>The version number corresponds with the program version number set in Automation Studio.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79"/>
        <w:gridCol w:w="1613"/>
        <w:gridCol w:w="5247"/>
        <w:gridCol w:w="1237"/>
      </w:tblGrid>
      <w:tr w:rsidR="000B57C5" w:rsidRPr="00E13634" w:rsidTr="000B57C5">
        <w:tc>
          <w:tcPr>
            <w:tcW w:w="1482" w:type="dxa"/>
            <w:shd w:val="clear" w:color="auto" w:fill="548DD4" w:themeFill="text2" w:themeFillTint="99"/>
          </w:tcPr>
          <w:p w:rsidR="000B57C5" w:rsidRPr="005765CF" w:rsidRDefault="000B57C5" w:rsidP="00E1363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 w:rsidRPr="005765CF"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Publish Date</w:t>
            </w:r>
          </w:p>
        </w:tc>
        <w:tc>
          <w:tcPr>
            <w:tcW w:w="1627" w:type="dxa"/>
            <w:shd w:val="clear" w:color="auto" w:fill="548DD4" w:themeFill="text2" w:themeFillTint="99"/>
          </w:tcPr>
          <w:p w:rsidR="000B57C5" w:rsidRPr="005765CF" w:rsidRDefault="000B57C5" w:rsidP="00E1363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 w:rsidRPr="005765CF"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Version Number</w:t>
            </w:r>
          </w:p>
        </w:tc>
        <w:tc>
          <w:tcPr>
            <w:tcW w:w="5363" w:type="dxa"/>
            <w:shd w:val="clear" w:color="auto" w:fill="548DD4" w:themeFill="text2" w:themeFillTint="99"/>
          </w:tcPr>
          <w:p w:rsidR="000B57C5" w:rsidRPr="005765CF" w:rsidRDefault="000B57C5" w:rsidP="00E1363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 w:rsidRPr="005765CF"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Comments</w:t>
            </w:r>
          </w:p>
        </w:tc>
        <w:tc>
          <w:tcPr>
            <w:tcW w:w="1104" w:type="dxa"/>
            <w:shd w:val="clear" w:color="auto" w:fill="548DD4" w:themeFill="text2" w:themeFillTint="99"/>
          </w:tcPr>
          <w:p w:rsidR="000B57C5" w:rsidRPr="005765CF" w:rsidRDefault="000B57C5" w:rsidP="00E1363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Engineer Initials</w:t>
            </w:r>
          </w:p>
        </w:tc>
      </w:tr>
      <w:tr w:rsidR="000B57C5" w:rsidRPr="000E31AD" w:rsidTr="00597B28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0075BA" w:rsidP="00997952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89214161"/>
                <w:placeholder>
                  <w:docPart w:val="5302055DDD804FA7939F5D247FF7D2C2"/>
                </w:placeholder>
                <w:date w:fullDate="2015-07-2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57D1B">
                  <w:rPr>
                    <w:sz w:val="24"/>
                    <w:szCs w:val="24"/>
                  </w:rPr>
                  <w:t>21/07/2015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1462335849"/>
            <w:placeholder>
              <w:docPart w:val="93996E3312F245D8BF3A48F509EF1D2F"/>
            </w:placeholder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657D1B" w:rsidP="00997952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</w:t>
                </w:r>
                <w:r w:rsidR="00F9142E">
                  <w:rPr>
                    <w:sz w:val="24"/>
                    <w:szCs w:val="24"/>
                  </w:rPr>
                  <w:t>.00.1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635325349"/>
            <w:placeholder>
              <w:docPart w:val="93996E3312F245D8BF3A48F509EF1D2F"/>
            </w:placeholder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DD672A" w:rsidP="00C2482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First standard r</w:t>
                </w:r>
                <w:r w:rsidR="000B57C5">
                  <w:rPr>
                    <w:sz w:val="24"/>
                    <w:szCs w:val="24"/>
                  </w:rPr>
                  <w:t>elease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072037234"/>
            <w:placeholder>
              <w:docPart w:val="6284C9BB7F6344F689DBA9668E6FC4DC"/>
            </w:placeholder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DD672A" w:rsidP="00597B28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TR</w:t>
                </w:r>
              </w:p>
            </w:tc>
          </w:sdtContent>
        </w:sdt>
      </w:tr>
      <w:tr w:rsidR="000B57C5" w:rsidRPr="000E31AD" w:rsidTr="00597B28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0075BA" w:rsidP="00997952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61262424"/>
                <w:placeholder>
                  <w:docPart w:val="6EBE834F65BF4F49AFBDBFECC028A63C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879595780"/>
            <w:placeholder>
              <w:docPart w:val="0390DB7FC7A84A1487934FDE7F07E8BB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997952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720591070"/>
            <w:placeholder>
              <w:docPart w:val="0390DB7FC7A84A1487934FDE7F07E8BB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C40FB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4551399"/>
            <w:placeholder>
              <w:docPart w:val="1D86A817CCEF4FA1A30303AD6DF16494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597B28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597B28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0075BA" w:rsidP="00997952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589423802"/>
                <w:placeholder>
                  <w:docPart w:val="FCD93927C0D247AFA9FBDF3F39E5E220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1962692569"/>
            <w:placeholder>
              <w:docPart w:val="E99C6D1276DC4E4083DA930CB71A2258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997952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897884119"/>
            <w:placeholder>
              <w:docPart w:val="E99C6D1276DC4E4083DA930CB71A2258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35987541"/>
            <w:placeholder>
              <w:docPart w:val="B2B5681D925E4884AF067A4B71777164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597B28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597B28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0075BA" w:rsidP="00997952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520084497"/>
                <w:placeholder>
                  <w:docPart w:val="52F0F76149E34650B4F123304E748FD1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108195551"/>
            <w:placeholder>
              <w:docPart w:val="ED1CA34628F849599590EC7BF4E574F3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997952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928836376"/>
            <w:placeholder>
              <w:docPart w:val="ED1CA34628F849599590EC7BF4E574F3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815876639"/>
            <w:placeholder>
              <w:docPart w:val="9EA5D6A70CC04542B32E769C0A8EAA76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597B28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597B28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0075BA" w:rsidP="00997952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501242012"/>
                <w:placeholder>
                  <w:docPart w:val="A3B13EFD4BDD415BB4791FB92DBD8062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1682738551"/>
            <w:placeholder>
              <w:docPart w:val="2C736904D8BE4ED3A84FFDE70E3F36D8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997952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303961708"/>
            <w:placeholder>
              <w:docPart w:val="2C736904D8BE4ED3A84FFDE70E3F36D8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748238258"/>
            <w:placeholder>
              <w:docPart w:val="D26CFA14A3DB4C25A993D86DFD049C8D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597B28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597B28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0075BA" w:rsidP="00997952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551160464"/>
                <w:placeholder>
                  <w:docPart w:val="B521CB64FD21443796D6BF61A2403066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1523118940"/>
            <w:placeholder>
              <w:docPart w:val="F9A0C43F6ADE454F88AA13F0391E3193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997952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860115057"/>
            <w:placeholder>
              <w:docPart w:val="F9A0C43F6ADE454F88AA13F0391E3193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948495144"/>
            <w:placeholder>
              <w:docPart w:val="D4EB248DAD7546FCBF9357F214D89ED1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597B28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597B28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0075BA" w:rsidP="00997952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117710380"/>
                <w:placeholder>
                  <w:docPart w:val="1724031616E34358B7D0D4F518362A73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1440209312"/>
            <w:placeholder>
              <w:docPart w:val="01189C653C584FB0ACC1E05739BBAC09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997952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078776499"/>
            <w:placeholder>
              <w:docPart w:val="01189C653C584FB0ACC1E05739BBAC09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2111047796"/>
            <w:placeholder>
              <w:docPart w:val="0BF4C5F0AE0D4B16B6D2558A575552E8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597B28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597B28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0075BA" w:rsidP="005765CF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357807920"/>
                <w:placeholder>
                  <w:docPart w:val="87D2E101CD3249FCA87D294599D3A90F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272141945"/>
            <w:placeholder>
              <w:docPart w:val="829C3E69336F462B94EBC81ABB9A0B43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45397F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369341336"/>
            <w:placeholder>
              <w:docPart w:val="829C3E69336F462B94EBC81ABB9A0B43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172453824"/>
            <w:placeholder>
              <w:docPart w:val="93029167487B4CD98734997FE61C6078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597B28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597B28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0075BA" w:rsidP="005765CF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515776738"/>
                <w:placeholder>
                  <w:docPart w:val="D9D6302F0FB04BED954995ED8363186B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1262105058"/>
            <w:placeholder>
              <w:docPart w:val="20B55AE7CD3E4BB1A1782A15B013B446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45397F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267013391"/>
            <w:placeholder>
              <w:docPart w:val="20B55AE7CD3E4BB1A1782A15B013B446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232576856"/>
            <w:placeholder>
              <w:docPart w:val="E8097BB502804DB0ADC3456C43B71FD1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597B28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597B28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0075BA" w:rsidP="005765CF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69501788"/>
                <w:placeholder>
                  <w:docPart w:val="B1590FFCAFE44E75B499F51EE905A803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1983342350"/>
            <w:placeholder>
              <w:docPart w:val="6BCAC5AA31BE47789368FADE4253F6E5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45397F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07379457"/>
            <w:placeholder>
              <w:docPart w:val="6BCAC5AA31BE47789368FADE4253F6E5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757783825"/>
            <w:placeholder>
              <w:docPart w:val="34FE15E518BE4AD4A8407ACDD78B1665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597B28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597B28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0075BA" w:rsidP="005765CF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6753850"/>
                <w:placeholder>
                  <w:docPart w:val="596D9465CE9B4698A46710366183A91F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459461748"/>
            <w:placeholder>
              <w:docPart w:val="1AC2358855BB4A17B014A81136445666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45397F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24026811"/>
            <w:placeholder>
              <w:docPart w:val="1AC2358855BB4A17B014A81136445666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63851357"/>
            <w:placeholder>
              <w:docPart w:val="15BA5C4352994BB2BABA6AF119AE2940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597B28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597B28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0075BA" w:rsidP="005765CF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2009710545"/>
                <w:placeholder>
                  <w:docPart w:val="633BF06EDAC34520A60EAA29E6684C08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917240604"/>
            <w:placeholder>
              <w:docPart w:val="70EBEB5A9BD745C6AE13F8B565432CDA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45397F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353194324"/>
            <w:placeholder>
              <w:docPart w:val="70EBEB5A9BD745C6AE13F8B565432CDA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477026678"/>
            <w:placeholder>
              <w:docPart w:val="AC0812B44AB04E6FB688D67AEF27CBC0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597B28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57C5" w:rsidRPr="000E31AD" w:rsidTr="00597B28">
        <w:trPr>
          <w:trHeight w:val="567"/>
        </w:trPr>
        <w:tc>
          <w:tcPr>
            <w:tcW w:w="1482" w:type="dxa"/>
            <w:vAlign w:val="center"/>
          </w:tcPr>
          <w:p w:rsidR="000B57C5" w:rsidRPr="000E31AD" w:rsidRDefault="000075BA" w:rsidP="005765CF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559301035"/>
                <w:placeholder>
                  <w:docPart w:val="23F01B686BF94A0CAD595454B2D2018A"/>
                </w:placeholder>
                <w:showingPlcHdr/>
                <w:date w:fullDate="2014-07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B57C5" w:rsidRPr="000E31AD">
                  <w:rPr>
                    <w:sz w:val="24"/>
                    <w:szCs w:val="24"/>
                  </w:rPr>
                  <w:t>[</w:t>
                </w:r>
                <w:r w:rsidR="000B57C5" w:rsidRPr="000E31AD">
                  <w:rPr>
                    <w:rStyle w:val="PlaceholderText"/>
                    <w:color w:val="auto"/>
                    <w:sz w:val="24"/>
                    <w:szCs w:val="24"/>
                  </w:rPr>
                  <w:t>Select Date]</w:t>
                </w:r>
              </w:sdtContent>
            </w:sdt>
          </w:p>
        </w:tc>
        <w:sdt>
          <w:sdtPr>
            <w:rPr>
              <w:sz w:val="24"/>
              <w:szCs w:val="24"/>
            </w:rPr>
            <w:id w:val="-168794441"/>
            <w:placeholder>
              <w:docPart w:val="AB54256B698747CDB25E34B625F56E62"/>
            </w:placeholder>
            <w:showingPlcHdr/>
          </w:sdtPr>
          <w:sdtEndPr/>
          <w:sdtContent>
            <w:tc>
              <w:tcPr>
                <w:tcW w:w="1627" w:type="dxa"/>
                <w:vAlign w:val="center"/>
              </w:tcPr>
              <w:p w:rsidR="000B57C5" w:rsidRPr="000E31AD" w:rsidRDefault="000B57C5" w:rsidP="0045397F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799524117"/>
            <w:placeholder>
              <w:docPart w:val="AB54256B698747CDB25E34B625F56E62"/>
            </w:placeholder>
            <w:showingPlcHdr/>
          </w:sdtPr>
          <w:sdtEndPr/>
          <w:sdtContent>
            <w:tc>
              <w:tcPr>
                <w:tcW w:w="5363" w:type="dxa"/>
                <w:vAlign w:val="center"/>
              </w:tcPr>
              <w:p w:rsidR="000B57C5" w:rsidRPr="000E31AD" w:rsidRDefault="009B0D5D" w:rsidP="0045397F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201367703"/>
            <w:placeholder>
              <w:docPart w:val="519E3E72DB284D358823B6EBA932EC31"/>
            </w:placeholder>
            <w:showingPlcHdr/>
          </w:sdtPr>
          <w:sdtEndPr/>
          <w:sdtContent>
            <w:tc>
              <w:tcPr>
                <w:tcW w:w="1104" w:type="dxa"/>
                <w:vAlign w:val="center"/>
              </w:tcPr>
              <w:p w:rsidR="000B57C5" w:rsidRDefault="000B57C5" w:rsidP="00597B28">
                <w:pPr>
                  <w:jc w:val="center"/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27566B" w:rsidRDefault="00876B1A" w:rsidP="0051650C">
      <w:pPr>
        <w:pStyle w:val="Heading1"/>
      </w:pPr>
      <w:r>
        <w:lastRenderedPageBreak/>
        <w:t>Sequence Description</w:t>
      </w:r>
    </w:p>
    <w:p w:rsidR="0027566B" w:rsidRDefault="0027566B" w:rsidP="0027566B">
      <w:pPr>
        <w:rPr>
          <w:lang w:val="en-GB"/>
        </w:rPr>
      </w:pPr>
    </w:p>
    <w:p w:rsidR="00A51A73" w:rsidRDefault="00876B1A" w:rsidP="00A51A73">
      <w:pPr>
        <w:pStyle w:val="Heading2"/>
      </w:pPr>
      <w:r>
        <w:t>Basic Sequence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07F6" w:rsidTr="0009445A">
        <w:trPr>
          <w:trHeight w:val="1701"/>
        </w:trPr>
        <w:sdt>
          <w:sdtPr>
            <w:id w:val="1008023490"/>
            <w:placeholder>
              <w:docPart w:val="DefaultPlaceholder_1082065158"/>
            </w:placeholder>
          </w:sdtPr>
          <w:sdtEndPr>
            <w:rPr>
              <w:sz w:val="24"/>
              <w:szCs w:val="24"/>
            </w:rPr>
          </w:sdtEndPr>
          <w:sdtContent>
            <w:tc>
              <w:tcPr>
                <w:tcW w:w="9576" w:type="dxa"/>
              </w:tcPr>
              <w:p w:rsidR="00657D1B" w:rsidRDefault="00657D1B" w:rsidP="00657D1B">
                <w:r>
                  <w:t>A standard speed reducer program that will control all speed reducers on a system.</w:t>
                </w:r>
              </w:p>
              <w:p w:rsidR="00657D1B" w:rsidRDefault="00657D1B" w:rsidP="00657D1B">
                <w:r>
                  <w:t>A count of 2 is used to close the brush to avoid double operation.</w:t>
                </w:r>
              </w:p>
              <w:p w:rsidR="00657D1B" w:rsidRDefault="00657D1B" w:rsidP="00657D1B"/>
              <w:p w:rsidR="00657D1B" w:rsidRDefault="00657D1B" w:rsidP="00657D1B">
                <w:r>
                  <w:t>There is no sequence so steps are N/A.</w:t>
                </w:r>
              </w:p>
              <w:p w:rsidR="00C107F6" w:rsidRDefault="00C107F6" w:rsidP="001E263B"/>
            </w:tc>
          </w:sdtContent>
        </w:sdt>
      </w:tr>
    </w:tbl>
    <w:p w:rsidR="008E3D28" w:rsidRDefault="005765CF" w:rsidP="005765CF">
      <w:pPr>
        <w:pStyle w:val="Heading2"/>
      </w:pPr>
      <w:r>
        <w:t>Sequence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5765CF" w:rsidTr="005765CF">
        <w:tc>
          <w:tcPr>
            <w:tcW w:w="1242" w:type="dxa"/>
            <w:shd w:val="clear" w:color="auto" w:fill="548DD4" w:themeFill="text2" w:themeFillTint="99"/>
          </w:tcPr>
          <w:p w:rsidR="005765CF" w:rsidRPr="005765CF" w:rsidRDefault="005765CF" w:rsidP="002C6E0A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 w:rsidRPr="005765CF"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Step</w:t>
            </w:r>
          </w:p>
        </w:tc>
        <w:tc>
          <w:tcPr>
            <w:tcW w:w="8334" w:type="dxa"/>
            <w:shd w:val="clear" w:color="auto" w:fill="548DD4" w:themeFill="text2" w:themeFillTint="99"/>
          </w:tcPr>
          <w:p w:rsidR="005765CF" w:rsidRPr="005765CF" w:rsidRDefault="005765CF" w:rsidP="002C6E0A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 w:rsidRPr="005765CF"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5765CF" w:rsidTr="008F2F52">
        <w:trPr>
          <w:trHeight w:val="397"/>
        </w:trPr>
        <w:tc>
          <w:tcPr>
            <w:tcW w:w="1242" w:type="dxa"/>
            <w:vAlign w:val="center"/>
          </w:tcPr>
          <w:p w:rsidR="005765CF" w:rsidRPr="003F5C26" w:rsidRDefault="005765CF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0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591821433"/>
              <w:placeholder>
                <w:docPart w:val="DefaultPlaceholder_1082065158"/>
              </w:placeholder>
              <w:showingPlcHdr/>
            </w:sdtPr>
            <w:sdtEndPr/>
            <w:sdtContent>
              <w:p w:rsidR="005765CF" w:rsidRPr="003F5C26" w:rsidRDefault="000C0F08" w:rsidP="000C0F08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1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-2050687419"/>
              <w:placeholder>
                <w:docPart w:val="742C93221CA5434D93A684A60C78FAB1"/>
              </w:placeholder>
              <w:showingPlcHdr/>
            </w:sdtPr>
            <w:sdtEndPr/>
            <w:sdtContent>
              <w:bookmarkStart w:id="0" w:name="_GoBack" w:displacedByCustomXml="prev"/>
              <w:p w:rsidR="008F2F52" w:rsidRDefault="00657D1B" w:rsidP="00657D1B">
                <w:r w:rsidRPr="00550752">
                  <w:rPr>
                    <w:rStyle w:val="PlaceholderText"/>
                  </w:rPr>
                  <w:t>Click here to enter text.</w:t>
                </w:r>
              </w:p>
              <w:bookmarkEnd w:id="0" w:displacedByCustomXml="next"/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2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543952125"/>
              <w:placeholder>
                <w:docPart w:val="B5A0AFBC68D14F90BB12C56D685B0A1D"/>
              </w:placeholder>
              <w:showingPlcHdr/>
            </w:sdtPr>
            <w:sdtEndPr/>
            <w:sdtContent>
              <w:p w:rsidR="008F2F52" w:rsidRDefault="00657D1B" w:rsidP="00657D1B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3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2024675341"/>
              <w:placeholder>
                <w:docPart w:val="71832249F14C4E789248BA6D9E12ECE9"/>
              </w:placeholder>
              <w:showingPlcHdr/>
            </w:sdtPr>
            <w:sdtEndPr/>
            <w:sdtContent>
              <w:p w:rsidR="008F2F52" w:rsidRPr="000A757F" w:rsidRDefault="00657D1B" w:rsidP="00657D1B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4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81426011"/>
              <w:placeholder>
                <w:docPart w:val="63F9CAC77B534671BB2A31799924129D"/>
              </w:placeholder>
              <w:showingPlcHdr/>
            </w:sdtPr>
            <w:sdtEndPr/>
            <w:sdtContent>
              <w:p w:rsidR="008F2F52" w:rsidRPr="00FB21A4" w:rsidRDefault="00657D1B" w:rsidP="00657D1B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5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685794919"/>
              <w:placeholder>
                <w:docPart w:val="7F293931BF5B46B1BE5379FC0048D06A"/>
              </w:placeholder>
              <w:showingPlcHdr/>
            </w:sdtPr>
            <w:sdtEndPr/>
            <w:sdtContent>
              <w:p w:rsidR="008F2F52" w:rsidRDefault="00657D1B" w:rsidP="00657D1B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6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888770071"/>
              <w:placeholder>
                <w:docPart w:val="EC703D5667B84181BE8E5B118A330680"/>
              </w:placeholder>
              <w:showingPlcHdr/>
            </w:sdtPr>
            <w:sdtEndPr/>
            <w:sdtContent>
              <w:p w:rsidR="008F2F52" w:rsidRDefault="00657D1B" w:rsidP="00657D1B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7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391856403"/>
              <w:placeholder>
                <w:docPart w:val="A4FCBF5B9D2A4582826F189FAAFFB535"/>
              </w:placeholder>
              <w:showingPlcHdr/>
            </w:sdtPr>
            <w:sdtEndPr/>
            <w:sdtContent>
              <w:p w:rsidR="008F2F52" w:rsidRDefault="00657D1B" w:rsidP="00657D1B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8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-1931958520"/>
              <w:placeholder>
                <w:docPart w:val="75B5A1607BEB4BF689A0349F9A976B53"/>
              </w:placeholder>
              <w:showingPlcHdr/>
            </w:sdtPr>
            <w:sdtEndPr/>
            <w:sdtContent>
              <w:p w:rsidR="008F2F52" w:rsidRDefault="00657D1B" w:rsidP="00657D1B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9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476578079"/>
              <w:placeholder>
                <w:docPart w:val="7B70E8D6549C45358A9AE63C139A342C"/>
              </w:placeholder>
              <w:showingPlcHdr/>
            </w:sdtPr>
            <w:sdtEndPr/>
            <w:sdtContent>
              <w:p w:rsidR="008F2F52" w:rsidRDefault="00657D1B" w:rsidP="00657D1B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 w:rsidRPr="003F5C26">
              <w:rPr>
                <w:sz w:val="24"/>
                <w:szCs w:val="24"/>
              </w:rPr>
              <w:t>10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-1786495505"/>
              <w:placeholder>
                <w:docPart w:val="C2D171119A1C474EA605827419AB7F23"/>
              </w:placeholder>
              <w:showingPlcHdr/>
            </w:sdtPr>
            <w:sdtEndPr/>
            <w:sdtContent>
              <w:p w:rsidR="008F2F52" w:rsidRDefault="00657D1B" w:rsidP="00657D1B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317852756"/>
              <w:placeholder>
                <w:docPart w:val="7295F3607D69461598B11D86B8B318E4"/>
              </w:placeholder>
              <w:showingPlcHdr/>
            </w:sdtPr>
            <w:sdtEndPr/>
            <w:sdtContent>
              <w:p w:rsidR="008F2F52" w:rsidRDefault="00657D1B" w:rsidP="00657D1B">
                <w:r w:rsidRPr="00550752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-1525097957"/>
              <w:placeholder>
                <w:docPart w:val="6C8AB6074C4243328F229327B0A5AFD1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96597203"/>
              <w:placeholder>
                <w:docPart w:val="C077EC89B10844159A281FB173AC2510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-1824040462"/>
              <w:placeholder>
                <w:docPart w:val="5AFAA3B1BEA446568BD29ABFCAB532B9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680628681"/>
              <w:placeholder>
                <w:docPart w:val="BB01217D581F41D5BAE66D51B2F42EC5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1243840327"/>
              <w:placeholder>
                <w:docPart w:val="867555C997EC4BBAB5F220485350787E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Pr="003F5C26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1996447438"/>
              <w:placeholder>
                <w:docPart w:val="D97BCB3130364B1387D8C5FBA359EC75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82960036"/>
              <w:placeholder>
                <w:docPart w:val="CDB7A3189DFC433F911DB2B9A5FD3D95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699139831"/>
              <w:placeholder>
                <w:docPart w:val="D2955FA692D84D91943D3C8250D8F054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F2F52" w:rsidTr="008F2F52">
        <w:trPr>
          <w:trHeight w:val="397"/>
        </w:trPr>
        <w:tc>
          <w:tcPr>
            <w:tcW w:w="1242" w:type="dxa"/>
            <w:vAlign w:val="center"/>
          </w:tcPr>
          <w:p w:rsidR="008F2F52" w:rsidRDefault="008F2F52" w:rsidP="00576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334" w:type="dxa"/>
            <w:vAlign w:val="center"/>
          </w:tcPr>
          <w:sdt>
            <w:sdtPr>
              <w:rPr>
                <w:sz w:val="24"/>
                <w:szCs w:val="24"/>
              </w:rPr>
              <w:id w:val="349999546"/>
              <w:placeholder>
                <w:docPart w:val="96476E765B844128AB51E017956B8ECA"/>
              </w:placeholder>
              <w:showingPlcHdr/>
            </w:sdtPr>
            <w:sdtEndPr/>
            <w:sdtContent>
              <w:p w:rsidR="008F2F52" w:rsidRDefault="008F2F52" w:rsidP="008F2F52">
                <w:r w:rsidRPr="00CB0BD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:rsidR="00B404F3" w:rsidRDefault="006A776B" w:rsidP="006A776B">
      <w:pPr>
        <w:pStyle w:val="Heading1"/>
      </w:pPr>
      <w:r>
        <w:lastRenderedPageBreak/>
        <w:t>IO Description</w:t>
      </w:r>
    </w:p>
    <w:p w:rsidR="006A776B" w:rsidRDefault="006A776B" w:rsidP="006A776B">
      <w:pPr>
        <w:pStyle w:val="Heading2"/>
      </w:pPr>
      <w:r>
        <w:t>Standard IO Descriptions</w:t>
      </w:r>
    </w:p>
    <w:tbl>
      <w:tblPr>
        <w:tblStyle w:val="TableGrid"/>
        <w:tblpPr w:leftFromText="180" w:rightFromText="180" w:vertAnchor="page" w:horzAnchor="margin" w:tblpY="2596"/>
        <w:tblW w:w="9889" w:type="dxa"/>
        <w:tblLook w:val="04A0" w:firstRow="1" w:lastRow="0" w:firstColumn="1" w:lastColumn="0" w:noHBand="0" w:noVBand="1"/>
      </w:tblPr>
      <w:tblGrid>
        <w:gridCol w:w="1273"/>
        <w:gridCol w:w="1006"/>
        <w:gridCol w:w="1414"/>
        <w:gridCol w:w="6196"/>
      </w:tblGrid>
      <w:tr w:rsidR="009B4164" w:rsidRPr="00E13634" w:rsidTr="009B0D5D">
        <w:trPr>
          <w:trHeight w:val="402"/>
        </w:trPr>
        <w:tc>
          <w:tcPr>
            <w:tcW w:w="1273" w:type="dxa"/>
            <w:shd w:val="clear" w:color="auto" w:fill="548DD4" w:themeFill="text2" w:themeFillTint="99"/>
          </w:tcPr>
          <w:p w:rsidR="009B4164" w:rsidRPr="005765CF" w:rsidRDefault="009B4164" w:rsidP="009B416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Standard Block number</w:t>
            </w:r>
          </w:p>
        </w:tc>
        <w:tc>
          <w:tcPr>
            <w:tcW w:w="1006" w:type="dxa"/>
            <w:shd w:val="clear" w:color="auto" w:fill="548DD4" w:themeFill="text2" w:themeFillTint="99"/>
          </w:tcPr>
          <w:p w:rsidR="009B4164" w:rsidRPr="005765CF" w:rsidRDefault="009B4164" w:rsidP="009B416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Block Port</w:t>
            </w:r>
          </w:p>
        </w:tc>
        <w:tc>
          <w:tcPr>
            <w:tcW w:w="1414" w:type="dxa"/>
            <w:shd w:val="clear" w:color="auto" w:fill="548DD4" w:themeFill="text2" w:themeFillTint="99"/>
          </w:tcPr>
          <w:p w:rsidR="009B4164" w:rsidRDefault="0009445A" w:rsidP="009B416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Input</w:t>
            </w:r>
          </w:p>
          <w:p w:rsidR="009B4164" w:rsidRPr="005765CF" w:rsidRDefault="009B4164" w:rsidP="009B416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Output</w:t>
            </w:r>
          </w:p>
        </w:tc>
        <w:tc>
          <w:tcPr>
            <w:tcW w:w="6196" w:type="dxa"/>
            <w:shd w:val="clear" w:color="auto" w:fill="548DD4" w:themeFill="text2" w:themeFillTint="99"/>
          </w:tcPr>
          <w:p w:rsidR="009B4164" w:rsidRPr="005765CF" w:rsidRDefault="009B4164" w:rsidP="009B4164">
            <w:pP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</w:pPr>
            <w:r>
              <w:rPr>
                <w:rStyle w:val="IntenseEmphasis"/>
                <w:i w:val="0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B4164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1079636836"/>
            <w:placeholder>
              <w:docPart w:val="DefaultPlaceholder_1082065158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4164" w:rsidRPr="000E31AD" w:rsidRDefault="004A1638" w:rsidP="004A1638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211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395475905"/>
            <w:placeholder>
              <w:docPart w:val="AD9FA6E82EA94FE199C40C21DACCA72A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4164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323748106"/>
            <w:placeholder>
              <w:docPart w:val="DefaultPlaceholder_1082065159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4164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X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776550998"/>
            <w:placeholder>
              <w:docPart w:val="EDF5C0C346D84E2C8F9FC4244D2C19F0"/>
            </w:placeholder>
          </w:sdtPr>
          <w:sdtEndPr/>
          <w:sdtContent>
            <w:tc>
              <w:tcPr>
                <w:tcW w:w="6196" w:type="dxa"/>
                <w:vAlign w:val="center"/>
              </w:tcPr>
              <w:p w:rsidR="009B4164" w:rsidRPr="000E31AD" w:rsidRDefault="00657D1B" w:rsidP="00FB21A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SSR1 – Bag arrive</w:t>
                </w:r>
                <w:r w:rsidR="000C0F08">
                  <w:rPr>
                    <w:sz w:val="24"/>
                    <w:szCs w:val="24"/>
                  </w:rPr>
                  <w:t>s</w:t>
                </w:r>
                <w:r>
                  <w:rPr>
                    <w:sz w:val="24"/>
                    <w:szCs w:val="24"/>
                  </w:rPr>
                  <w:t xml:space="preserve"> at speed reducer</w:t>
                </w:r>
              </w:p>
            </w:tc>
          </w:sdtContent>
        </w:sdt>
      </w:tr>
      <w:tr w:rsidR="008F2F52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953629927"/>
            <w:placeholder>
              <w:docPart w:val="DB9FA05B2DC34678B579EEDC029B3BB9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8F2F52" w:rsidRPr="000E31AD" w:rsidRDefault="004A1638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211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655673746"/>
            <w:placeholder>
              <w:docPart w:val="93ECE1C332D34D77A68D0972635D8EC4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8F2F52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29473816"/>
            <w:placeholder>
              <w:docPart w:val="EB4A073120BB49B9A0F3D4EA8C3C8C1D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8F2F52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X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229733036"/>
            <w:placeholder>
              <w:docPart w:val="DB9FA05B2DC34678B579EEDC029B3BB9"/>
            </w:placeholder>
          </w:sdtPr>
          <w:sdtEndPr/>
          <w:sdtContent>
            <w:tc>
              <w:tcPr>
                <w:tcW w:w="6196" w:type="dxa"/>
                <w:vAlign w:val="center"/>
              </w:tcPr>
              <w:p w:rsidR="008F2F52" w:rsidRPr="000E31AD" w:rsidRDefault="005338E8" w:rsidP="008F2F5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Spare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133678724"/>
            <w:placeholder>
              <w:docPart w:val="FEC1B526168D41D9A18A6CADFAD763FE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-751882880"/>
                    <w:placeholder>
                      <w:docPart w:val="54B7005506044687AF2780CC2D879EF1"/>
                    </w:placeholder>
                  </w:sdtPr>
                  <w:sdtEndPr/>
                  <w:sdtContent>
                    <w:r w:rsidR="004A1638">
                      <w:rPr>
                        <w:sz w:val="24"/>
                        <w:szCs w:val="24"/>
                      </w:rPr>
                      <w:t>211</w:t>
                    </w:r>
                  </w:sdtContent>
                </w:sdt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5474920"/>
            <w:placeholder>
              <w:docPart w:val="3A07901EF37D465CAA32665537451717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3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62852152"/>
            <w:placeholder>
              <w:docPart w:val="F1E3AE7CB706467AA63A9E06A1656FD9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X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823185272"/>
            <w:placeholder>
              <w:docPart w:val="9E8BD2B194B244B89CE63188EA207AA6"/>
            </w:placeholder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B33FBE" w:rsidP="00B33FB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Spare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186752096"/>
            <w:placeholder>
              <w:docPart w:val="C84588731EB549FE9E2B25E90BBF71A9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1030310550"/>
                    <w:placeholder>
                      <w:docPart w:val="8FE9CEDD60B74515A7CEC5ECBE745FEE"/>
                    </w:placeholder>
                  </w:sdtPr>
                  <w:sdtEndPr/>
                  <w:sdtContent>
                    <w:r w:rsidR="004A1638">
                      <w:rPr>
                        <w:sz w:val="24"/>
                        <w:szCs w:val="24"/>
                      </w:rPr>
                      <w:t>211</w:t>
                    </w:r>
                  </w:sdtContent>
                </w:sdt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994295078"/>
            <w:placeholder>
              <w:docPart w:val="B0264A0D7EE24BE0808A7354803295FE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4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883543299"/>
            <w:placeholder>
              <w:docPart w:val="8DE69FE328934D4291E4DFA9E1B53171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X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767807842"/>
            <w:placeholder>
              <w:docPart w:val="34B515F6A733486CA1D7564EDAE9FFD1"/>
            </w:placeholder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B33FBE" w:rsidP="00B33FB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Spare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477847177"/>
            <w:placeholder>
              <w:docPart w:val="060B1A64FF574EB4969481F2C4D0EA8F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-886188952"/>
                    <w:placeholder>
                      <w:docPart w:val="1FB5718AFCF849268C7ABEFB84675817"/>
                    </w:placeholder>
                  </w:sdtPr>
                  <w:sdtEndPr/>
                  <w:sdtContent>
                    <w:r w:rsidR="004A1638">
                      <w:rPr>
                        <w:sz w:val="24"/>
                        <w:szCs w:val="24"/>
                      </w:rPr>
                      <w:t>211</w:t>
                    </w:r>
                  </w:sdtContent>
                </w:sdt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5705006"/>
            <w:placeholder>
              <w:docPart w:val="3FF2555666FB4382BB9702AA239ACF07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5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422186397"/>
            <w:placeholder>
              <w:docPart w:val="CF1203A5413142EBBA652E2E0442424E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2069405541"/>
            <w:placeholder>
              <w:docPart w:val="1E267BCA3CE04A06AA37954D360C1B20"/>
            </w:placeholder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B33FBE" w:rsidP="00B33FB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SSR1 – Close brush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041351583"/>
            <w:placeholder>
              <w:docPart w:val="DF84074C102C47299DDFEA1CBEA870E6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-93559303"/>
                    <w:placeholder>
                      <w:docPart w:val="ED90EAF3C143457E80CF53B69F306D4A"/>
                    </w:placeholder>
                  </w:sdtPr>
                  <w:sdtEndPr/>
                  <w:sdtContent>
                    <w:r w:rsidR="004A1638">
                      <w:rPr>
                        <w:sz w:val="24"/>
                        <w:szCs w:val="24"/>
                      </w:rPr>
                      <w:t>211</w:t>
                    </w:r>
                  </w:sdtContent>
                </w:sdt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529451726"/>
            <w:placeholder>
              <w:docPart w:val="765D30C1D3D34B2CA51A665376DF6AF9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6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717394182"/>
            <w:placeholder>
              <w:docPart w:val="64397D0AE21643B6B57FBB20095FDB66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494228151"/>
            <w:placeholder>
              <w:docPart w:val="D65D9E543CD1416D869EFEB39714A890"/>
            </w:placeholder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5338E8" w:rsidP="005338E8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Spare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414676291"/>
            <w:placeholder>
              <w:docPart w:val="66B881DDCBE44D279A5397FD02000E93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-1683969149"/>
                    <w:placeholder>
                      <w:docPart w:val="3E281DD929DA4971887DD547158763EE"/>
                    </w:placeholder>
                  </w:sdtPr>
                  <w:sdtEndPr/>
                  <w:sdtContent>
                    <w:r w:rsidR="004A1638">
                      <w:rPr>
                        <w:sz w:val="24"/>
                        <w:szCs w:val="24"/>
                      </w:rPr>
                      <w:t>211</w:t>
                    </w:r>
                  </w:sdtContent>
                </w:sdt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452869140"/>
            <w:placeholder>
              <w:docPart w:val="38F8475F14AA4FC0BBE0322BADB03181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7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024747510"/>
            <w:placeholder>
              <w:docPart w:val="76BEE8D4AECE4FF4A50F9689AC501557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352878734"/>
            <w:placeholder>
              <w:docPart w:val="7F9D44EAA51B4E87B4108A574E5EAD96"/>
            </w:placeholder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B33FBE" w:rsidP="00B33FB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Spare</w:t>
                </w:r>
                <w:r w:rsidR="009B0D5D"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484469562"/>
            <w:placeholder>
              <w:docPart w:val="98C3BD5535F549E0BAEEE04C039B4BA6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sz w:val="24"/>
                      <w:szCs w:val="24"/>
                    </w:rPr>
                    <w:id w:val="1373728988"/>
                    <w:placeholder>
                      <w:docPart w:val="90E48A69EDD6464BB42EA954F6645EF2"/>
                    </w:placeholder>
                  </w:sdtPr>
                  <w:sdtEndPr/>
                  <w:sdtContent>
                    <w:r w:rsidR="004A1638">
                      <w:rPr>
                        <w:sz w:val="24"/>
                        <w:szCs w:val="24"/>
                      </w:rPr>
                      <w:t>211</w:t>
                    </w:r>
                  </w:sdtContent>
                </w:sdt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053164215"/>
            <w:placeholder>
              <w:docPart w:val="8910A479120D447EA290E73B133D783D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8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141957660"/>
            <w:placeholder>
              <w:docPart w:val="36B3D5CCF3864066B8F0325ED78B95B3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>
                  <w:rPr>
                    <w:sz w:val="24"/>
                    <w:szCs w:val="24"/>
                  </w:rPr>
                  <w:t>Y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252659374"/>
            <w:placeholder>
              <w:docPart w:val="34BE7E8852914FD8AEDD1BCF515B76C2"/>
            </w:placeholder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B33FBE" w:rsidP="00B33FB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Spare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078897311"/>
            <w:placeholder>
              <w:docPart w:val="83022C92F4F741EBAE54F0D7372B1D5B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650284237"/>
            <w:placeholder>
              <w:docPart w:val="1185682E42D44E5A8D92134E51F17B4C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312911819"/>
            <w:placeholder>
              <w:docPart w:val="EFB914CBC50644948E67E407C30D09DA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194345058"/>
            <w:placeholder>
              <w:docPart w:val="A29ED7654B3746D6B0944B9D70429992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528105488"/>
            <w:placeholder>
              <w:docPart w:val="8382B8A3905D4A7F91F2A0DFF51C9468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641162231"/>
            <w:placeholder>
              <w:docPart w:val="AC7E4D2107E143E88BAC8917466138C3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170400898"/>
            <w:placeholder>
              <w:docPart w:val="58CE577DCFE94DE4B843BC071D9A39D3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203443347"/>
            <w:placeholder>
              <w:docPart w:val="BE1F4703F9DC493D9DB255D5FDF2CB22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037899426"/>
            <w:placeholder>
              <w:docPart w:val="DB0F3177F2CB464E9D054870289A70E3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7949958"/>
            <w:placeholder>
              <w:docPart w:val="E7734184EB3B4853BCCE5EE2F1BAC02D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654733181"/>
            <w:placeholder>
              <w:docPart w:val="00B87CE8A8F9402B950269CDFAEE81E4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31438732"/>
            <w:placeholder>
              <w:docPart w:val="95F0256721DC43C796AE60B448369DCC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7163519"/>
            <w:placeholder>
              <w:docPart w:val="347E37E0E1BC4C0BB4E810A4F515F4CB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814769522"/>
            <w:placeholder>
              <w:docPart w:val="B3C2260DDA684CFA8B0745A5125CC4DB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469037881"/>
            <w:placeholder>
              <w:docPart w:val="71064F1D20ED4F159B297B8416BD49B9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313638587"/>
            <w:placeholder>
              <w:docPart w:val="9CAA981C2E144A0B87F26411F0EF7D7A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1610089474"/>
            <w:placeholder>
              <w:docPart w:val="94FAA071A435473DAF92AEA56315FDC7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0119792"/>
            <w:placeholder>
              <w:docPart w:val="FF5D56F3568E4F4FBE021D5A6E1E6D0D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044748095"/>
            <w:placeholder>
              <w:docPart w:val="BF95E594BD754B7D8C266787FC5EE6AC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624344671"/>
            <w:placeholder>
              <w:docPart w:val="350E2C681B9B412097A7C1BED1EFEED9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970524690"/>
            <w:placeholder>
              <w:docPart w:val="1ECBC7D0487B443EB47E46F9609C1F37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716271789"/>
            <w:placeholder>
              <w:docPart w:val="5D97D32678D549B2880909630D101148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789234401"/>
            <w:placeholder>
              <w:docPart w:val="5E41B777008A46399AA98689702630E1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009709050"/>
            <w:placeholder>
              <w:docPart w:val="380ED9609A7245C9A283424866B837F1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2126654123"/>
            <w:placeholder>
              <w:docPart w:val="F5E2B708454B4F69B8ABBC96AFACF768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023851884"/>
            <w:placeholder>
              <w:docPart w:val="2DFD1D56F45D4C1D9573FD5B278766C6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44889705"/>
            <w:placeholder>
              <w:docPart w:val="A7C8F49ED1C248E08FD70378090EF5EA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4253509"/>
            <w:placeholder>
              <w:docPart w:val="7E8777743EEE4D7A8B636F47A3730E92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325667884"/>
            <w:placeholder>
              <w:docPart w:val="22DEFB2F4D8442AEA5E048A16407A1D2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433206894"/>
            <w:placeholder>
              <w:docPart w:val="B31A8C8F97F84670B70FC89A6D7966F3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021982866"/>
            <w:placeholder>
              <w:docPart w:val="4033785E43D14DF0AAE2733D4EE4BC27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810392449"/>
            <w:placeholder>
              <w:docPart w:val="1B85CDB4E4EF4EFB9EBA80432C56B6B7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148049286"/>
            <w:placeholder>
              <w:docPart w:val="37A27F208811495C804ADD93765B220A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779881414"/>
            <w:placeholder>
              <w:docPart w:val="9A9116E5EF9A4E4BBE0827AA3027B973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012948716"/>
            <w:placeholder>
              <w:docPart w:val="FAF4B676C62F4F97ACC59CD70AC81D74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763873562"/>
            <w:placeholder>
              <w:docPart w:val="942A169981434C56AFA3CEBFCAB7519E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240024048"/>
            <w:placeholder>
              <w:docPart w:val="CB1A62C2FCE3408683B0309B6F5AC091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30797401"/>
            <w:placeholder>
              <w:docPart w:val="8709814A88414288846A508DCBEB0154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28579790"/>
            <w:placeholder>
              <w:docPart w:val="7591946DAC5247249592FA4C378E44D5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441574769"/>
            <w:placeholder>
              <w:docPart w:val="D1C00C09352A4A4C82BB30700D83BAB5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593355612"/>
            <w:placeholder>
              <w:docPart w:val="FB33ED3970624809826B0AC308A715BE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618887063"/>
            <w:placeholder>
              <w:docPart w:val="631F6BCB9DC44997ACD176469735C8B9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707451677"/>
            <w:placeholder>
              <w:docPart w:val="9CACC4E6C6FC46C8A213AD8EF858DD7B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125929050"/>
            <w:placeholder>
              <w:docPart w:val="9CA5D497898F43C895F521F0B6BB5692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1468003402"/>
            <w:placeholder>
              <w:docPart w:val="D74BD25C1F3B49869E6A9C44B902CDCE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831368180"/>
            <w:placeholder>
              <w:docPart w:val="96B8193F86CA44E6856BD7B77CA12160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425117090"/>
            <w:placeholder>
              <w:docPart w:val="0871A9DCE0FF4ABBAA5C6E07ACD8F445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407387965"/>
            <w:placeholder>
              <w:docPart w:val="15C0738D0A4448988DBA8A2600A88608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62867457"/>
            <w:placeholder>
              <w:docPart w:val="40729EFF78B34F218D83C45293C88EC5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369766441"/>
            <w:placeholder>
              <w:docPart w:val="7C011246C24A466B96EA5DC8A3B46617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784648672"/>
            <w:placeholder>
              <w:docPart w:val="460C6A3838FA463EACF4CF5FE2FAA835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95516665"/>
            <w:placeholder>
              <w:docPart w:val="0132CD9ED988403CAA938D1ECFAE6BB9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984851407"/>
            <w:placeholder>
              <w:docPart w:val="934739042FEC46AD8122D24E1D247DBB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92517788"/>
            <w:placeholder>
              <w:docPart w:val="81B16485B21542B4A05A61B003D2261C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330728403"/>
            <w:placeholder>
              <w:docPart w:val="73A90B5629FA44A5B98C6A10A00EA676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882930939"/>
            <w:placeholder>
              <w:docPart w:val="D2B286F0028C4D65BF71B5FC2F39E034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406841978"/>
            <w:placeholder>
              <w:docPart w:val="E2CE8A694AEF4F989F640489BBC9B6C7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153488182"/>
            <w:placeholder>
              <w:docPart w:val="496DC3A2C78245F1A85A5322D2F972E5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485168200"/>
            <w:placeholder>
              <w:docPart w:val="75B4EDD15FB84BCDB04D57C27F5339DF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975575036"/>
            <w:placeholder>
              <w:docPart w:val="BC18CCB906094DACB3986B66092F6533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B0D5D" w:rsidRPr="000E31AD" w:rsidTr="009B0D5D">
        <w:trPr>
          <w:trHeight w:val="402"/>
        </w:trPr>
        <w:sdt>
          <w:sdtPr>
            <w:rPr>
              <w:sz w:val="24"/>
              <w:szCs w:val="24"/>
            </w:rPr>
            <w:id w:val="-111677517"/>
            <w:placeholder>
              <w:docPart w:val="B4422A6086B1471A937656F800EECE15"/>
            </w:placeholder>
          </w:sdtPr>
          <w:sdtEndPr/>
          <w:sdtContent>
            <w:tc>
              <w:tcPr>
                <w:tcW w:w="1273" w:type="dxa"/>
                <w:vAlign w:val="center"/>
              </w:tcPr>
              <w:p w:rsidR="009B0D5D" w:rsidRPr="000E31AD" w:rsidRDefault="009B0D5D" w:rsidP="009B0D5D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No.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1508904208"/>
            <w:placeholder>
              <w:docPart w:val="A5604986E4CE477985626AC7B2584957"/>
            </w:placeholder>
            <w:dropDownList>
              <w:listItem w:displayText="-" w:value="-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</w:dropDownList>
          </w:sdtPr>
          <w:sdtEndPr/>
          <w:sdtContent>
            <w:tc>
              <w:tcPr>
                <w:tcW w:w="1006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8E04E3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37632933"/>
            <w:placeholder>
              <w:docPart w:val="5A7AB79688F34FF680DBEB509235350F"/>
            </w:placeholder>
            <w:dropDownList>
              <w:listItem w:displayText="-" w:value="-"/>
              <w:listItem w:displayText="X" w:value="X"/>
              <w:listItem w:displayText="Y" w:value="Y"/>
            </w:dropDownList>
          </w:sdtPr>
          <w:sdtEndPr/>
          <w:sdtContent>
            <w:tc>
              <w:tcPr>
                <w:tcW w:w="1414" w:type="dxa"/>
                <w:vAlign w:val="center"/>
              </w:tcPr>
              <w:p w:rsidR="009B0D5D" w:rsidRDefault="009B0D5D" w:rsidP="009B0D5D">
                <w:pPr>
                  <w:jc w:val="center"/>
                </w:pPr>
                <w:r w:rsidRPr="00BB086D">
                  <w:rPr>
                    <w:sz w:val="24"/>
                    <w:szCs w:val="24"/>
                  </w:rPr>
                  <w:t>-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49444201"/>
            <w:placeholder>
              <w:docPart w:val="9FF474CAC0F34B8092CD1DC13D65649B"/>
            </w:placeholder>
            <w:showingPlcHdr/>
          </w:sdtPr>
          <w:sdtEndPr/>
          <w:sdtContent>
            <w:tc>
              <w:tcPr>
                <w:tcW w:w="6196" w:type="dxa"/>
                <w:vAlign w:val="center"/>
              </w:tcPr>
              <w:p w:rsidR="009B0D5D" w:rsidRPr="000E31AD" w:rsidRDefault="009B0D5D" w:rsidP="008F2F52">
                <w:pPr>
                  <w:rPr>
                    <w:sz w:val="24"/>
                    <w:szCs w:val="24"/>
                  </w:rPr>
                </w:pPr>
                <w:r w:rsidRPr="0055075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086DD0" w:rsidRPr="00C24821" w:rsidRDefault="00C24821" w:rsidP="009B4164">
      <w:pPr>
        <w:rPr>
          <w:i/>
          <w:color w:val="FF0000"/>
          <w:lang w:val="en-GB"/>
        </w:rPr>
      </w:pPr>
      <w:r w:rsidRPr="00C24821">
        <w:rPr>
          <w:i/>
          <w:color w:val="FF0000"/>
          <w:lang w:val="en-GB"/>
        </w:rPr>
        <w:t xml:space="preserve">Description must contain </w:t>
      </w:r>
      <w:r>
        <w:rPr>
          <w:i/>
          <w:color w:val="FF0000"/>
          <w:lang w:val="en-GB"/>
        </w:rPr>
        <w:t>“</w:t>
      </w:r>
      <w:r w:rsidRPr="00C24821">
        <w:rPr>
          <w:i/>
          <w:color w:val="FF0000"/>
          <w:lang w:val="en-GB"/>
        </w:rPr>
        <w:t>–</w:t>
      </w:r>
      <w:r>
        <w:rPr>
          <w:i/>
          <w:color w:val="FF0000"/>
          <w:lang w:val="en-GB"/>
        </w:rPr>
        <w:t>“</w:t>
      </w:r>
      <w:r w:rsidRPr="00C24821">
        <w:rPr>
          <w:i/>
          <w:color w:val="FF0000"/>
          <w:lang w:val="en-GB"/>
        </w:rPr>
        <w:t xml:space="preserve">after sequence identifier (i.e.SPN1 </w:t>
      </w:r>
      <w:proofErr w:type="gramStart"/>
      <w:r w:rsidRPr="00C24821">
        <w:rPr>
          <w:i/>
          <w:color w:val="FF0000"/>
          <w:lang w:val="en-GB"/>
        </w:rPr>
        <w:t>– )</w:t>
      </w:r>
      <w:proofErr w:type="gramEnd"/>
      <w:r>
        <w:rPr>
          <w:i/>
          <w:color w:val="FF0000"/>
          <w:lang w:val="en-GB"/>
        </w:rPr>
        <w:t>.</w:t>
      </w:r>
    </w:p>
    <w:p w:rsidR="00086DD0" w:rsidRDefault="00086DD0">
      <w:pPr>
        <w:rPr>
          <w:lang w:val="en-GB"/>
        </w:rPr>
      </w:pPr>
      <w:r>
        <w:rPr>
          <w:lang w:val="en-GB"/>
        </w:rPr>
        <w:br w:type="page"/>
      </w:r>
    </w:p>
    <w:p w:rsidR="009B4164" w:rsidRDefault="00086DD0" w:rsidP="00086DD0">
      <w:pPr>
        <w:pStyle w:val="Heading1"/>
      </w:pPr>
      <w:r>
        <w:lastRenderedPageBreak/>
        <w:t>Manual Description</w:t>
      </w:r>
    </w:p>
    <w:p w:rsidR="00086DD0" w:rsidRDefault="00086DD0" w:rsidP="00086DD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445A" w:rsidTr="0009445A">
        <w:trPr>
          <w:trHeight w:val="11340"/>
        </w:trPr>
        <w:sdt>
          <w:sdtPr>
            <w:id w:val="-947397641"/>
            <w:placeholder>
              <w:docPart w:val="8F359D72D75B4DD08E2E6A2D621732F3"/>
            </w:placeholder>
          </w:sdtPr>
          <w:sdtEndPr/>
          <w:sdtContent>
            <w:tc>
              <w:tcPr>
                <w:tcW w:w="9576" w:type="dxa"/>
              </w:tcPr>
              <w:p w:rsidR="0009445A" w:rsidRPr="00657D1B" w:rsidRDefault="000C0F08" w:rsidP="000C0F08">
                <w:r>
                  <w:t>A bag gravitates along the rail, When the “bag arrives at speed reducer” trip has been made by the 2</w:t>
                </w:r>
                <w:r w:rsidRPr="000C0F08">
                  <w:rPr>
                    <w:vertAlign w:val="superscript"/>
                  </w:rPr>
                  <w:t>nd</w:t>
                </w:r>
                <w:r>
                  <w:t xml:space="preserve"> bag trolley, the brush will close for 3 seconds.</w:t>
                </w:r>
              </w:p>
            </w:tc>
          </w:sdtContent>
        </w:sdt>
      </w:tr>
    </w:tbl>
    <w:p w:rsidR="0009445A" w:rsidRPr="00086DD0" w:rsidRDefault="0009445A" w:rsidP="00086DD0">
      <w:pPr>
        <w:rPr>
          <w:lang w:val="en-GB"/>
        </w:rPr>
      </w:pPr>
    </w:p>
    <w:sectPr w:rsidR="0009445A" w:rsidRPr="00086DD0" w:rsidSect="005355D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5BA" w:rsidRDefault="000075BA" w:rsidP="005355D2">
      <w:pPr>
        <w:spacing w:after="0" w:line="240" w:lineRule="auto"/>
      </w:pPr>
      <w:r>
        <w:separator/>
      </w:r>
    </w:p>
  </w:endnote>
  <w:endnote w:type="continuationSeparator" w:id="0">
    <w:p w:rsidR="000075BA" w:rsidRDefault="000075BA" w:rsidP="0053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5D2" w:rsidRDefault="005355D2" w:rsidP="005355D2">
    <w:pPr>
      <w:pStyle w:val="Footer"/>
      <w:rPr>
        <w:color w:val="FFFFFF" w:themeColor="background1"/>
        <w:spacing w:val="6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B5C2F8" wp14:editId="1405917E">
              <wp:simplePos x="0" y="0"/>
              <wp:positionH relativeFrom="page">
                <wp:posOffset>371475</wp:posOffset>
              </wp:positionH>
              <wp:positionV relativeFrom="line">
                <wp:posOffset>-265430</wp:posOffset>
              </wp:positionV>
              <wp:extent cx="7162800" cy="394970"/>
              <wp:effectExtent l="0" t="0" r="19050" b="24130"/>
              <wp:wrapTopAndBottom/>
              <wp:docPr id="1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94970"/>
                        <a:chOff x="321" y="14850"/>
                        <a:chExt cx="11601" cy="547"/>
                      </a:xfrm>
                    </wpg:grpSpPr>
                    <wps:wsp>
                      <wps:cNvPr id="2" name="Rectangle 157"/>
                      <wps:cNvSpPr>
                        <a:spLocks noChangeArrowheads="1"/>
                      </wps:cNvSpPr>
                      <wps:spPr bwMode="auto">
                        <a:xfrm>
                          <a:off x="414" y="14903"/>
                          <a:ext cx="9306" cy="43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55D2" w:rsidRDefault="005355D2" w:rsidP="005355D2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60"/>
                              </w:rPr>
                              <w:t>Internal Document Only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pacing w:val="60"/>
                                </w:rPr>
                                <w:alias w:val="Address"/>
                                <w:id w:val="-770779554"/>
                                <w:placeholder>
                                  <w:docPart w:val="7E936B19493D4C348A48573E46236C14"/>
                                </w:placeholder>
                                <w:showingPlcHdr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>
                                  <w:rPr>
                                    <w:b/>
                                    <w:color w:val="FFFFFF" w:themeColor="background1"/>
                                    <w:spacing w:val="6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5355D2" w:rsidRDefault="005355D2" w:rsidP="005355D2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55D2" w:rsidRPr="00E04DE2" w:rsidRDefault="005355D2" w:rsidP="005355D2">
                            <w:pPr>
                              <w:pStyle w:val="Foo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04DE2">
                              <w:rPr>
                                <w:b/>
                                <w:color w:val="FFFFFF" w:themeColor="background1"/>
                              </w:rPr>
                              <w:t xml:space="preserve">Page </w:t>
                            </w:r>
                            <w:r w:rsidRPr="00E04DE2">
                              <w:rPr>
                                <w:b/>
                              </w:rPr>
                              <w:fldChar w:fldCharType="begin"/>
                            </w:r>
                            <w:r w:rsidRPr="00E04DE2">
                              <w:rPr>
                                <w:b/>
                              </w:rPr>
                              <w:instrText xml:space="preserve"> PAGE   \* MERGEFORMAT </w:instrText>
                            </w:r>
                            <w:r w:rsidRPr="00E04DE2">
                              <w:rPr>
                                <w:b/>
                              </w:rPr>
                              <w:fldChar w:fldCharType="separate"/>
                            </w:r>
                            <w:r w:rsidR="000C0F08" w:rsidRPr="000C0F08">
                              <w:rPr>
                                <w:b/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Pr="00E04DE2">
                              <w:rPr>
                                <w:b/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margin-left:29.25pt;margin-top:-20.9pt;width:564pt;height:31.1pt;z-index:251659264;mso-position-horizontal-relative:page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">
              <v:rect id="Rectangle 157" o:spid="_x0000_s1027" style="position:absolute;left:414;top:14903;width:930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WiMEA&#10;AADaAAAADwAAAGRycy9kb3ducmV2LnhtbESPQYvCMBSE74L/ITzBm6Z6ELcaRURXPXhYFdHbo3m2&#10;xeYlNFmt/94sLHgcZuYbZjpvTCUeVPvSsoJBPwFBnFldcq7gdFz3xiB8QNZYWSYFL/Iwn7VbU0y1&#10;ffIPPQ4hFxHCPkUFRQguldJnBRn0feuIo3eztcEQZZ1LXeMzwk0lh0kykgZLjgsFOloWlN0Pv0bB&#10;fmXJ7M6Xr2+HK2fza7huFnulup1mMQERqAmf8H97qxUM4e9KvAFy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o1ojBAAAA2gAAAA8AAAAAAAAAAAAAAAAAmAIAAGRycy9kb3du&#10;cmV2LnhtbFBLBQYAAAAABAAEAPUAAACGAwAAAAA=&#10;" fillcolor="#4f81bd [3204]" stroked="f" strokecolor="#943634">
                <v:textbox>
                  <w:txbxContent>
                    <w:p w:rsidR="005355D2" w:rsidRDefault="005355D2" w:rsidP="005355D2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60"/>
                        </w:rPr>
                        <w:t>Internal Document Only</w:t>
                      </w:r>
                      <w:sdt>
                        <w:sdtPr>
                          <w:rPr>
                            <w:b/>
                            <w:color w:val="FFFFFF" w:themeColor="background1"/>
                            <w:spacing w:val="60"/>
                          </w:rPr>
                          <w:alias w:val="Address"/>
                          <w:id w:val="-770779554"/>
                          <w:placeholder>
                            <w:docPart w:val="7E936B19493D4C348A48573E46236C14"/>
                          </w:placeholder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>
                            <w:rPr>
                              <w:b/>
                              <w:color w:val="FFFFFF" w:themeColor="background1"/>
                              <w:spacing w:val="60"/>
                            </w:rPr>
                            <w:t xml:space="preserve">     </w:t>
                          </w:r>
                        </w:sdtContent>
                      </w:sdt>
                    </w:p>
                    <w:p w:rsidR="005355D2" w:rsidRDefault="005355D2" w:rsidP="005355D2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Ly/8MA&#10;AADaAAAADwAAAGRycy9kb3ducmV2LnhtbESPQWvCQBSE7wX/w/KE3urGFkqJrhIEqehBTAt6fGaf&#10;2ZDs25BdY/z3XUHocZiZb5j5crCN6KnzlWMF00kCgrhwuuJSwe/P+u0LhA/IGhvHpOBOHpaL0csc&#10;U+1ufKA+D6WIEPYpKjAhtKmUvjBk0U9cSxy9i+sshii7UuoObxFuG/meJJ/SYsVxwWBLK0NFnV+t&#10;gs0pC9/b83Xrjtmhzndm39f1XqnX8ZDNQAQawn/42d5oBR/wuBJv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Ly/8MAAADaAAAADwAAAAAAAAAAAAAAAACYAgAAZHJzL2Rv&#10;d25yZXYueG1sUEsFBgAAAAAEAAQA9QAAAIgDAAAAAA==&#10;" fillcolor="#4f81bd [3204]" stroked="f">
                <v:textbox>
                  <w:txbxContent>
                    <w:p w:rsidR="005355D2" w:rsidRPr="00E04DE2" w:rsidRDefault="005355D2" w:rsidP="005355D2">
                      <w:pPr>
                        <w:pStyle w:val="Footer"/>
                        <w:rPr>
                          <w:b/>
                          <w:color w:val="FFFFFF" w:themeColor="background1"/>
                        </w:rPr>
                      </w:pPr>
                      <w:r w:rsidRPr="00E04DE2">
                        <w:rPr>
                          <w:b/>
                          <w:color w:val="FFFFFF" w:themeColor="background1"/>
                        </w:rPr>
                        <w:t xml:space="preserve">Page </w:t>
                      </w:r>
                      <w:r w:rsidRPr="00E04DE2">
                        <w:rPr>
                          <w:b/>
                        </w:rPr>
                        <w:fldChar w:fldCharType="begin"/>
                      </w:r>
                      <w:r w:rsidRPr="00E04DE2">
                        <w:rPr>
                          <w:b/>
                        </w:rPr>
                        <w:instrText xml:space="preserve"> PAGE   \* MERGEFORMAT </w:instrText>
                      </w:r>
                      <w:r w:rsidRPr="00E04DE2">
                        <w:rPr>
                          <w:b/>
                        </w:rPr>
                        <w:fldChar w:fldCharType="separate"/>
                      </w:r>
                      <w:r w:rsidR="000C0F08" w:rsidRPr="000C0F08">
                        <w:rPr>
                          <w:b/>
                          <w:noProof/>
                          <w:color w:val="FFFFFF" w:themeColor="background1"/>
                        </w:rPr>
                        <w:t>2</w:t>
                      </w:r>
                      <w:r w:rsidRPr="00E04DE2">
                        <w:rPr>
                          <w:b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5BA" w:rsidRDefault="000075BA" w:rsidP="005355D2">
      <w:pPr>
        <w:spacing w:after="0" w:line="240" w:lineRule="auto"/>
      </w:pPr>
      <w:r>
        <w:separator/>
      </w:r>
    </w:p>
  </w:footnote>
  <w:footnote w:type="continuationSeparator" w:id="0">
    <w:p w:rsidR="000075BA" w:rsidRDefault="000075BA" w:rsidP="00535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D28" w:rsidRPr="008E3D28" w:rsidRDefault="008E3D28" w:rsidP="008E3D28">
    <w:pPr>
      <w:pStyle w:val="Header"/>
      <w:jc w:val="right"/>
      <w:rPr>
        <w:rFonts w:ascii="Arial" w:hAnsi="Arial" w:cs="Arial"/>
        <w:sz w:val="24"/>
        <w:szCs w:val="24"/>
      </w:rPr>
    </w:pPr>
    <w:r w:rsidRPr="008E3D28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3686917A" wp14:editId="6387D2FB">
          <wp:simplePos x="0" y="0"/>
          <wp:positionH relativeFrom="column">
            <wp:posOffset>-490220</wp:posOffset>
          </wp:positionH>
          <wp:positionV relativeFrom="paragraph">
            <wp:posOffset>-106680</wp:posOffset>
          </wp:positionV>
          <wp:extent cx="2212691" cy="33274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2691" cy="332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3075">
      <w:rPr>
        <w:rFonts w:ascii="Arial" w:hAnsi="Arial" w:cs="Arial"/>
        <w:sz w:val="24"/>
        <w:szCs w:val="24"/>
      </w:rPr>
      <w:t xml:space="preserve">Standard </w:t>
    </w:r>
    <w:r w:rsidR="00C24821">
      <w:rPr>
        <w:rFonts w:ascii="Arial" w:hAnsi="Arial" w:cs="Arial"/>
        <w:sz w:val="24"/>
        <w:szCs w:val="24"/>
      </w:rPr>
      <w:t>Sequence -</w:t>
    </w:r>
    <w:r w:rsidR="008F2F52">
      <w:rPr>
        <w:rFonts w:ascii="Arial" w:hAnsi="Arial" w:cs="Arial"/>
        <w:sz w:val="24"/>
        <w:szCs w:val="24"/>
      </w:rPr>
      <w:t xml:space="preserve"> </w:t>
    </w:r>
    <w:sdt>
      <w:sdtPr>
        <w:rPr>
          <w:rFonts w:ascii="Arial" w:hAnsi="Arial" w:cs="Arial"/>
          <w:sz w:val="24"/>
          <w:szCs w:val="24"/>
        </w:rPr>
        <w:alias w:val="Subject"/>
        <w:tag w:val=""/>
        <w:id w:val="-1735377270"/>
        <w:placeholder>
          <w:docPart w:val="ED57F94101D5435F8313C77C3847843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57D1B">
          <w:rPr>
            <w:rFonts w:ascii="Arial" w:hAnsi="Arial" w:cs="Arial"/>
            <w:sz w:val="24"/>
            <w:szCs w:val="24"/>
            <w:lang w:val="en-GB"/>
          </w:rPr>
          <w:t xml:space="preserve">Speed </w:t>
        </w:r>
        <w:proofErr w:type="gramStart"/>
        <w:r w:rsidR="00657D1B">
          <w:rPr>
            <w:rFonts w:ascii="Arial" w:hAnsi="Arial" w:cs="Arial"/>
            <w:sz w:val="24"/>
            <w:szCs w:val="24"/>
            <w:lang w:val="en-GB"/>
          </w:rPr>
          <w:t>Reducer</w:t>
        </w:r>
      </w:sdtContent>
    </w:sdt>
    <w:r w:rsidR="00C24821">
      <w:rPr>
        <w:rFonts w:ascii="Arial" w:hAnsi="Arial" w:cs="Arial"/>
        <w:sz w:val="24"/>
        <w:szCs w:val="24"/>
      </w:rPr>
      <w:t xml:space="preserve"> ,V</w:t>
    </w:r>
    <w:proofErr w:type="gramEnd"/>
    <w:sdt>
      <w:sdtPr>
        <w:rPr>
          <w:rFonts w:ascii="Arial" w:hAnsi="Arial" w:cs="Arial"/>
          <w:sz w:val="24"/>
          <w:szCs w:val="24"/>
        </w:rPr>
        <w:alias w:val="Status"/>
        <w:tag w:val=""/>
        <w:id w:val="1701743337"/>
        <w:placeholder>
          <w:docPart w:val="E7CB029E522D4358967D039B89818E67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57D1B">
          <w:rPr>
            <w:rFonts w:ascii="Arial" w:hAnsi="Arial" w:cs="Arial"/>
            <w:sz w:val="24"/>
            <w:szCs w:val="24"/>
            <w:lang w:val="en-GB"/>
          </w:rPr>
          <w:t>1.00.1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97236"/>
    <w:multiLevelType w:val="hybridMultilevel"/>
    <w:tmpl w:val="869CAF7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706FF"/>
    <w:multiLevelType w:val="hybridMultilevel"/>
    <w:tmpl w:val="DA50D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836B6"/>
    <w:multiLevelType w:val="multilevel"/>
    <w:tmpl w:val="302421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uOsg7ycPoF7nhCpui8O/2OkvuOo=" w:salt="qWV7v7nnR7POQND2B5qlc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52"/>
    <w:rsid w:val="00003282"/>
    <w:rsid w:val="000075BA"/>
    <w:rsid w:val="000221AE"/>
    <w:rsid w:val="000549DA"/>
    <w:rsid w:val="0007248B"/>
    <w:rsid w:val="00081981"/>
    <w:rsid w:val="00086DD0"/>
    <w:rsid w:val="00091C22"/>
    <w:rsid w:val="0009445A"/>
    <w:rsid w:val="000A757F"/>
    <w:rsid w:val="000B57C5"/>
    <w:rsid w:val="000C0F08"/>
    <w:rsid w:val="000E31AD"/>
    <w:rsid w:val="001B7BD0"/>
    <w:rsid w:val="001E263B"/>
    <w:rsid w:val="001E3056"/>
    <w:rsid w:val="0020373E"/>
    <w:rsid w:val="0027566B"/>
    <w:rsid w:val="00282A39"/>
    <w:rsid w:val="003059FC"/>
    <w:rsid w:val="00316DFF"/>
    <w:rsid w:val="0035754D"/>
    <w:rsid w:val="00375B0C"/>
    <w:rsid w:val="003C2A47"/>
    <w:rsid w:val="003D241C"/>
    <w:rsid w:val="003D6B89"/>
    <w:rsid w:val="003F5C26"/>
    <w:rsid w:val="00463B6C"/>
    <w:rsid w:val="004812B5"/>
    <w:rsid w:val="004A1638"/>
    <w:rsid w:val="004B020F"/>
    <w:rsid w:val="004F369A"/>
    <w:rsid w:val="00505C2E"/>
    <w:rsid w:val="0051650C"/>
    <w:rsid w:val="005338E8"/>
    <w:rsid w:val="005355D2"/>
    <w:rsid w:val="00541227"/>
    <w:rsid w:val="00547E24"/>
    <w:rsid w:val="005765CF"/>
    <w:rsid w:val="0059095A"/>
    <w:rsid w:val="0059559B"/>
    <w:rsid w:val="00597B28"/>
    <w:rsid w:val="005E5192"/>
    <w:rsid w:val="005F2511"/>
    <w:rsid w:val="00601C11"/>
    <w:rsid w:val="00657D1B"/>
    <w:rsid w:val="006715AE"/>
    <w:rsid w:val="006A29F3"/>
    <w:rsid w:val="006A776B"/>
    <w:rsid w:val="006E72F6"/>
    <w:rsid w:val="0079013C"/>
    <w:rsid w:val="00795E64"/>
    <w:rsid w:val="0080157F"/>
    <w:rsid w:val="008309C9"/>
    <w:rsid w:val="0084468F"/>
    <w:rsid w:val="00855DF8"/>
    <w:rsid w:val="00876B1A"/>
    <w:rsid w:val="008962A0"/>
    <w:rsid w:val="008E3075"/>
    <w:rsid w:val="008E3D28"/>
    <w:rsid w:val="008F2F52"/>
    <w:rsid w:val="00997952"/>
    <w:rsid w:val="009B0D5D"/>
    <w:rsid w:val="009B4164"/>
    <w:rsid w:val="009B4A68"/>
    <w:rsid w:val="009E6496"/>
    <w:rsid w:val="00A14F02"/>
    <w:rsid w:val="00A33495"/>
    <w:rsid w:val="00A51A73"/>
    <w:rsid w:val="00A65D5F"/>
    <w:rsid w:val="00A74112"/>
    <w:rsid w:val="00B33FBE"/>
    <w:rsid w:val="00B404F3"/>
    <w:rsid w:val="00B51930"/>
    <w:rsid w:val="00B700B6"/>
    <w:rsid w:val="00BB3142"/>
    <w:rsid w:val="00BD053E"/>
    <w:rsid w:val="00C107F6"/>
    <w:rsid w:val="00C24821"/>
    <w:rsid w:val="00C40FBF"/>
    <w:rsid w:val="00C6359C"/>
    <w:rsid w:val="00C869B9"/>
    <w:rsid w:val="00CD2FED"/>
    <w:rsid w:val="00CE2904"/>
    <w:rsid w:val="00D1389E"/>
    <w:rsid w:val="00D815C6"/>
    <w:rsid w:val="00DD672A"/>
    <w:rsid w:val="00DF16AA"/>
    <w:rsid w:val="00E13634"/>
    <w:rsid w:val="00E16B1B"/>
    <w:rsid w:val="00ED665D"/>
    <w:rsid w:val="00EE163C"/>
    <w:rsid w:val="00F41C1C"/>
    <w:rsid w:val="00F420D6"/>
    <w:rsid w:val="00F52CFB"/>
    <w:rsid w:val="00F64F20"/>
    <w:rsid w:val="00F9142E"/>
    <w:rsid w:val="00FB21A4"/>
    <w:rsid w:val="00FE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66B"/>
    <w:pPr>
      <w:keepNext/>
      <w:keepLines/>
      <w:numPr>
        <w:numId w:val="1"/>
      </w:numPr>
      <w:pBdr>
        <w:top w:val="single" w:sz="12" w:space="1" w:color="auto"/>
        <w:bottom w:val="single" w:sz="12" w:space="1" w:color="auto"/>
      </w:pBdr>
      <w:spacing w:before="480" w:after="0"/>
      <w:outlineLvl w:val="0"/>
    </w:pPr>
    <w:rPr>
      <w:rFonts w:ascii="Arial Bold" w:eastAsiaTheme="majorEastAsia" w:hAnsi="Arial Bold" w:cstheme="majorBidi"/>
      <w:b/>
      <w:bCs/>
      <w:cap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66B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66B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="Arial" w:eastAsiaTheme="majorEastAsia" w:hAnsi="Arial" w:cstheme="majorBidi"/>
      <w:bCs/>
      <w:sz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66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66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66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66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66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66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5D2"/>
  </w:style>
  <w:style w:type="paragraph" w:styleId="Footer">
    <w:name w:val="footer"/>
    <w:basedOn w:val="Normal"/>
    <w:link w:val="FooterChar"/>
    <w:uiPriority w:val="99"/>
    <w:unhideWhenUsed/>
    <w:rsid w:val="0053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5D2"/>
  </w:style>
  <w:style w:type="paragraph" w:styleId="BalloonText">
    <w:name w:val="Balloon Text"/>
    <w:basedOn w:val="Normal"/>
    <w:link w:val="BalloonTextChar"/>
    <w:uiPriority w:val="99"/>
    <w:semiHidden/>
    <w:unhideWhenUsed/>
    <w:rsid w:val="0053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49D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7566B"/>
    <w:rPr>
      <w:rFonts w:ascii="Arial Bold" w:eastAsiaTheme="majorEastAsia" w:hAnsi="Arial Bold" w:cstheme="majorBidi"/>
      <w:b/>
      <w:bCs/>
      <w:cap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7566B"/>
    <w:rPr>
      <w:rFonts w:ascii="Arial" w:eastAsiaTheme="majorEastAsia" w:hAnsi="Arial" w:cstheme="majorBidi"/>
      <w:b/>
      <w:bCs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7566B"/>
    <w:rPr>
      <w:rFonts w:ascii="Arial" w:eastAsiaTheme="majorEastAsia" w:hAnsi="Arial" w:cstheme="majorBidi"/>
      <w:bC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6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66B"/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66B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66B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table" w:styleId="TableGrid">
    <w:name w:val="Table Grid"/>
    <w:basedOn w:val="TableNormal"/>
    <w:rsid w:val="00081981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6B8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E1363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700B6"/>
    <w:rPr>
      <w:b/>
      <w:bCs/>
    </w:rPr>
  </w:style>
  <w:style w:type="paragraph" w:styleId="ListParagraph">
    <w:name w:val="List Paragraph"/>
    <w:basedOn w:val="Normal"/>
    <w:uiPriority w:val="34"/>
    <w:qFormat/>
    <w:rsid w:val="00DF1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66B"/>
    <w:pPr>
      <w:keepNext/>
      <w:keepLines/>
      <w:numPr>
        <w:numId w:val="1"/>
      </w:numPr>
      <w:pBdr>
        <w:top w:val="single" w:sz="12" w:space="1" w:color="auto"/>
        <w:bottom w:val="single" w:sz="12" w:space="1" w:color="auto"/>
      </w:pBdr>
      <w:spacing w:before="480" w:after="0"/>
      <w:outlineLvl w:val="0"/>
    </w:pPr>
    <w:rPr>
      <w:rFonts w:ascii="Arial Bold" w:eastAsiaTheme="majorEastAsia" w:hAnsi="Arial Bold" w:cstheme="majorBidi"/>
      <w:b/>
      <w:bCs/>
      <w:cap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66B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66B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="Arial" w:eastAsiaTheme="majorEastAsia" w:hAnsi="Arial" w:cstheme="majorBidi"/>
      <w:bCs/>
      <w:sz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66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66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66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66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66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66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5D2"/>
  </w:style>
  <w:style w:type="paragraph" w:styleId="Footer">
    <w:name w:val="footer"/>
    <w:basedOn w:val="Normal"/>
    <w:link w:val="FooterChar"/>
    <w:uiPriority w:val="99"/>
    <w:unhideWhenUsed/>
    <w:rsid w:val="0053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5D2"/>
  </w:style>
  <w:style w:type="paragraph" w:styleId="BalloonText">
    <w:name w:val="Balloon Text"/>
    <w:basedOn w:val="Normal"/>
    <w:link w:val="BalloonTextChar"/>
    <w:uiPriority w:val="99"/>
    <w:semiHidden/>
    <w:unhideWhenUsed/>
    <w:rsid w:val="0053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49D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7566B"/>
    <w:rPr>
      <w:rFonts w:ascii="Arial Bold" w:eastAsiaTheme="majorEastAsia" w:hAnsi="Arial Bold" w:cstheme="majorBidi"/>
      <w:b/>
      <w:bCs/>
      <w:cap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7566B"/>
    <w:rPr>
      <w:rFonts w:ascii="Arial" w:eastAsiaTheme="majorEastAsia" w:hAnsi="Arial" w:cstheme="majorBidi"/>
      <w:b/>
      <w:bCs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7566B"/>
    <w:rPr>
      <w:rFonts w:ascii="Arial" w:eastAsiaTheme="majorEastAsia" w:hAnsi="Arial" w:cstheme="majorBidi"/>
      <w:bC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6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66B"/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66B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66B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table" w:styleId="TableGrid">
    <w:name w:val="Table Grid"/>
    <w:basedOn w:val="TableNormal"/>
    <w:rsid w:val="00081981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6B8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E1363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700B6"/>
    <w:rPr>
      <w:b/>
      <w:bCs/>
    </w:rPr>
  </w:style>
  <w:style w:type="paragraph" w:styleId="ListParagraph">
    <w:name w:val="List Paragraph"/>
    <w:basedOn w:val="Normal"/>
    <w:uiPriority w:val="34"/>
    <w:qFormat/>
    <w:rsid w:val="00DF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im%20Reamsbottom\Desktop\Standard%20Seque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7F913EEF84AA2994670295AE70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50F95-20C9-4D2C-9B88-694C8E129984}"/>
      </w:docPartPr>
      <w:docPartBody>
        <w:p w:rsidR="00CB12B2" w:rsidRDefault="00170416" w:rsidP="00170416">
          <w:pPr>
            <w:pStyle w:val="3777F913EEF84AA2994670295AE7052A1"/>
          </w:pPr>
          <w:r w:rsidRPr="0027566B">
            <w:rPr>
              <w:sz w:val="24"/>
              <w:szCs w:val="24"/>
            </w:rPr>
            <w:t>[</w:t>
          </w:r>
          <w:r w:rsidRPr="0027566B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7E936B19493D4C348A48573E46236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00CEA-5A2F-48E2-B246-88E16E767356}"/>
      </w:docPartPr>
      <w:docPartBody>
        <w:p w:rsidR="00CB12B2" w:rsidRDefault="00E75260" w:rsidP="00E75260">
          <w:pPr>
            <w:pStyle w:val="7E936B19493D4C348A48573E46236C141"/>
          </w:pPr>
          <w:r>
            <w:rPr>
              <w:b/>
              <w:color w:val="FFFFFF" w:themeColor="background1"/>
              <w:spacing w:val="60"/>
            </w:rPr>
            <w:t xml:space="preserve">     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7165B-6CDD-499D-BE50-6217C6A93B04}"/>
      </w:docPartPr>
      <w:docPartBody>
        <w:p w:rsidR="00CB12B2" w:rsidRDefault="00170416"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42C93221CA5434D93A684A60C78F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598B1-6B8F-4784-813C-9B98C7FC51DD}"/>
      </w:docPartPr>
      <w:docPartBody>
        <w:p w:rsidR="00CB12B2" w:rsidRDefault="00170416" w:rsidP="00170416">
          <w:pPr>
            <w:pStyle w:val="742C93221CA5434D93A684A60C78FAB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5A0AFBC68D14F90BB12C56D685B0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3BE9F-DFF0-4C51-B646-C05378414C59}"/>
      </w:docPartPr>
      <w:docPartBody>
        <w:p w:rsidR="00CB12B2" w:rsidRDefault="00170416" w:rsidP="00170416">
          <w:pPr>
            <w:pStyle w:val="B5A0AFBC68D14F90BB12C56D685B0A1D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1832249F14C4E789248BA6D9E12E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AFD5E-C7E9-410E-A913-0DB5716F2C7F}"/>
      </w:docPartPr>
      <w:docPartBody>
        <w:p w:rsidR="00CB12B2" w:rsidRDefault="00170416" w:rsidP="00170416">
          <w:pPr>
            <w:pStyle w:val="71832249F14C4E789248BA6D9E12ECE9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63F9CAC77B534671BB2A317999241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D79C4-FB7A-498A-BE78-4E46604E25B4}"/>
      </w:docPartPr>
      <w:docPartBody>
        <w:p w:rsidR="00CB12B2" w:rsidRDefault="00170416" w:rsidP="00170416">
          <w:pPr>
            <w:pStyle w:val="63F9CAC77B534671BB2A31799924129D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F293931BF5B46B1BE5379FC0048D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2DC21-5C84-400F-BF53-27384E72674C}"/>
      </w:docPartPr>
      <w:docPartBody>
        <w:p w:rsidR="00CB12B2" w:rsidRDefault="00170416" w:rsidP="00170416">
          <w:pPr>
            <w:pStyle w:val="7F293931BF5B46B1BE5379FC0048D06A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EC703D5667B84181BE8E5B118A330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4163B-6147-48B1-8A4F-2B281EBB7652}"/>
      </w:docPartPr>
      <w:docPartBody>
        <w:p w:rsidR="00CB12B2" w:rsidRDefault="00170416" w:rsidP="00170416">
          <w:pPr>
            <w:pStyle w:val="EC703D5667B84181BE8E5B118A330680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A4FCBF5B9D2A4582826F189FAAFFB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D5F64-D0C0-439A-9CBC-3378B30D6C05}"/>
      </w:docPartPr>
      <w:docPartBody>
        <w:p w:rsidR="00CB12B2" w:rsidRDefault="00170416" w:rsidP="00170416">
          <w:pPr>
            <w:pStyle w:val="A4FCBF5B9D2A4582826F189FAAFFB535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5B5A1607BEB4BF689A0349F9A97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4F75A-4482-461C-BD7E-5682A30EA149}"/>
      </w:docPartPr>
      <w:docPartBody>
        <w:p w:rsidR="00CB12B2" w:rsidRDefault="00170416" w:rsidP="00170416">
          <w:pPr>
            <w:pStyle w:val="75B5A1607BEB4BF689A0349F9A976B53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B70E8D6549C45358A9AE63C139A3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87BBA-25DA-4541-87D6-1C0C888A3F2A}"/>
      </w:docPartPr>
      <w:docPartBody>
        <w:p w:rsidR="00CB12B2" w:rsidRDefault="00170416" w:rsidP="00170416">
          <w:pPr>
            <w:pStyle w:val="7B70E8D6549C45358A9AE63C139A342C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C2D171119A1C474EA605827419AB7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7CD6C-42E8-4B3C-9091-FDEB1B73819A}"/>
      </w:docPartPr>
      <w:docPartBody>
        <w:p w:rsidR="00CB12B2" w:rsidRDefault="00170416" w:rsidP="00170416">
          <w:pPr>
            <w:pStyle w:val="C2D171119A1C474EA605827419AB7F23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295F3607D69461598B11D86B8B31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ACD86-19B5-4DE1-9AAE-566E3F852E5D}"/>
      </w:docPartPr>
      <w:docPartBody>
        <w:p w:rsidR="00CB12B2" w:rsidRDefault="00170416" w:rsidP="00170416">
          <w:pPr>
            <w:pStyle w:val="7295F3607D69461598B11D86B8B318E4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6C8AB6074C4243328F229327B0A5A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9A400-8BB4-4194-9E26-1A71DEE65C96}"/>
      </w:docPartPr>
      <w:docPartBody>
        <w:p w:rsidR="00CB12B2" w:rsidRDefault="00E75260" w:rsidP="00E75260">
          <w:pPr>
            <w:pStyle w:val="6C8AB6074C4243328F229327B0A5AFD1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C077EC89B10844159A281FB173AC2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8592E-5E89-4A67-8827-7FC64AEFBAFF}"/>
      </w:docPartPr>
      <w:docPartBody>
        <w:p w:rsidR="00CB12B2" w:rsidRDefault="00E75260" w:rsidP="00E75260">
          <w:pPr>
            <w:pStyle w:val="C077EC89B10844159A281FB173AC2510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5AFAA3B1BEA446568BD29ABFCAB53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3212B-B456-4F08-AC70-AF4A21CD41A8}"/>
      </w:docPartPr>
      <w:docPartBody>
        <w:p w:rsidR="00CB12B2" w:rsidRDefault="00E75260" w:rsidP="00E75260">
          <w:pPr>
            <w:pStyle w:val="5AFAA3B1BEA446568BD29ABFCAB532B9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BB01217D581F41D5BAE66D51B2F42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2BA59-EB44-422E-8D33-E7D698A30E49}"/>
      </w:docPartPr>
      <w:docPartBody>
        <w:p w:rsidR="00CB12B2" w:rsidRDefault="00E75260" w:rsidP="00E75260">
          <w:pPr>
            <w:pStyle w:val="BB01217D581F41D5BAE66D51B2F42EC5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867555C997EC4BBAB5F2204853507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BBBB5-1347-487F-8287-3B9814055F5B}"/>
      </w:docPartPr>
      <w:docPartBody>
        <w:p w:rsidR="00CB12B2" w:rsidRDefault="00E75260" w:rsidP="00E75260">
          <w:pPr>
            <w:pStyle w:val="867555C997EC4BBAB5F220485350787E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D97BCB3130364B1387D8C5FBA359E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F71EA-C962-4143-A5F5-9773E5AFD387}"/>
      </w:docPartPr>
      <w:docPartBody>
        <w:p w:rsidR="00CB12B2" w:rsidRDefault="00E75260" w:rsidP="00E75260">
          <w:pPr>
            <w:pStyle w:val="D97BCB3130364B1387D8C5FBA359EC75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CDB7A3189DFC433F911DB2B9A5FD3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B8572-6B60-4724-9691-1FC7FC33BAF5}"/>
      </w:docPartPr>
      <w:docPartBody>
        <w:p w:rsidR="00CB12B2" w:rsidRDefault="00E75260" w:rsidP="00E75260">
          <w:pPr>
            <w:pStyle w:val="CDB7A3189DFC433F911DB2B9A5FD3D95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D2955FA692D84D91943D3C8250D8F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F6F1-FE9B-4249-BFA7-949843A24BE8}"/>
      </w:docPartPr>
      <w:docPartBody>
        <w:p w:rsidR="00CB12B2" w:rsidRDefault="00E75260" w:rsidP="00E75260">
          <w:pPr>
            <w:pStyle w:val="D2955FA692D84D91943D3C8250D8F054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96476E765B844128AB51E017956B8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EE5F0-781E-4507-8FF0-8FD05861B611}"/>
      </w:docPartPr>
      <w:docPartBody>
        <w:p w:rsidR="00CB12B2" w:rsidRDefault="00E75260" w:rsidP="00E75260">
          <w:pPr>
            <w:pStyle w:val="96476E765B844128AB51E017956B8ECA1"/>
          </w:pPr>
          <w:r w:rsidRPr="00CB0BDA">
            <w:rPr>
              <w:rStyle w:val="PlaceholderText"/>
            </w:rPr>
            <w:t>Click here to enter text.</w:t>
          </w:r>
        </w:p>
      </w:docPartBody>
    </w:docPart>
    <w:docPart>
      <w:docPartPr>
        <w:name w:val="DB9FA05B2DC34678B579EEDC029B3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09A51-E0DC-4879-ABAA-BB7594683632}"/>
      </w:docPartPr>
      <w:docPartBody>
        <w:p w:rsidR="00CB12B2" w:rsidRDefault="00170416" w:rsidP="00170416">
          <w:pPr>
            <w:pStyle w:val="DB9FA05B2DC34678B579EEDC029B3BB9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12DA554196DC46CB95D61AC75C7DC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E6C15-B857-4B0C-A830-736F98660F50}"/>
      </w:docPartPr>
      <w:docPartBody>
        <w:p w:rsidR="00CB12B2" w:rsidRDefault="00170416">
          <w:r w:rsidRPr="00550752">
            <w:rPr>
              <w:rStyle w:val="PlaceholderText"/>
            </w:rPr>
            <w:t>[Status]</w:t>
          </w:r>
        </w:p>
      </w:docPartBody>
    </w:docPart>
    <w:docPart>
      <w:docPartPr>
        <w:name w:val="44F80B97F51A4822B6745F8D2FF77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DA8E2-1B22-4061-938A-7F4C675B97AA}"/>
      </w:docPartPr>
      <w:docPartBody>
        <w:p w:rsidR="00CB12B2" w:rsidRDefault="00170416">
          <w:r w:rsidRPr="00550752">
            <w:rPr>
              <w:rStyle w:val="PlaceholderText"/>
            </w:rPr>
            <w:t>[Author]</w:t>
          </w:r>
        </w:p>
      </w:docPartBody>
    </w:docPart>
    <w:docPart>
      <w:docPartPr>
        <w:name w:val="E7CB029E522D4358967D039B89818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EFCDF-2CAF-4210-B7D4-375CC5493953}"/>
      </w:docPartPr>
      <w:docPartBody>
        <w:p w:rsidR="00CB12B2" w:rsidRDefault="00170416">
          <w:r w:rsidRPr="00550752">
            <w:rPr>
              <w:rStyle w:val="PlaceholderText"/>
            </w:rPr>
            <w:t>[Status]</w:t>
          </w:r>
        </w:p>
      </w:docPartBody>
    </w:docPart>
    <w:docPart>
      <w:docPartPr>
        <w:name w:val="7E3F68ED20C9402A8D4271643470E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B342A-0EE5-4E51-80BC-98556C3A02FE}"/>
      </w:docPartPr>
      <w:docPartBody>
        <w:p w:rsidR="00CB12B2" w:rsidRDefault="00170416">
          <w:r w:rsidRPr="00550752">
            <w:rPr>
              <w:rStyle w:val="PlaceholderText"/>
            </w:rPr>
            <w:t>[Subject]</w:t>
          </w:r>
        </w:p>
      </w:docPartBody>
    </w:docPart>
    <w:docPart>
      <w:docPartPr>
        <w:name w:val="ED57F94101D5435F8313C77C38478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9893D-BFF6-4A62-AF25-702A36A64E67}"/>
      </w:docPartPr>
      <w:docPartBody>
        <w:p w:rsidR="00CB12B2" w:rsidRDefault="00170416">
          <w:r w:rsidRPr="00550752">
            <w:rPr>
              <w:rStyle w:val="PlaceholderText"/>
            </w:rPr>
            <w:t>[Subject]</w:t>
          </w:r>
        </w:p>
      </w:docPartBody>
    </w:docPart>
    <w:docPart>
      <w:docPartPr>
        <w:name w:val="EDF5C0C346D84E2C8F9FC4244D2C1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27CA7-5D41-4D60-A7FE-632C7A947A20}"/>
      </w:docPartPr>
      <w:docPartBody>
        <w:p w:rsidR="00E75260" w:rsidRDefault="00CB12B2" w:rsidP="00CB12B2">
          <w:pPr>
            <w:pStyle w:val="EDF5C0C346D84E2C8F9FC4244D2C19F0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5302055DDD804FA7939F5D247FF7D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2D0D-993C-4E92-AFA8-D2A9A8AC8359}"/>
      </w:docPartPr>
      <w:docPartBody>
        <w:p w:rsidR="00E75260" w:rsidRDefault="00CB12B2" w:rsidP="00CB12B2">
          <w:pPr>
            <w:pStyle w:val="5302055DDD804FA7939F5D247FF7D2C2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93996E3312F245D8BF3A48F509EF1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5E7A4-1735-4D9E-938D-FEFFF8BA5ADE}"/>
      </w:docPartPr>
      <w:docPartBody>
        <w:p w:rsidR="00E75260" w:rsidRDefault="00CB12B2" w:rsidP="00CB12B2">
          <w:pPr>
            <w:pStyle w:val="93996E3312F245D8BF3A48F509EF1D2F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6EBE834F65BF4F49AFBDBFECC028A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B98C0-DCF7-4AF5-A79A-596944D2A394}"/>
      </w:docPartPr>
      <w:docPartBody>
        <w:p w:rsidR="00E75260" w:rsidRDefault="00E75260" w:rsidP="00E75260">
          <w:pPr>
            <w:pStyle w:val="6EBE834F65BF4F49AFBDBFECC028A63C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0390DB7FC7A84A1487934FDE7F07E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6992C-F4E1-4892-AC5D-649FBD0F8B88}"/>
      </w:docPartPr>
      <w:docPartBody>
        <w:p w:rsidR="00E75260" w:rsidRDefault="00E75260" w:rsidP="00E75260">
          <w:pPr>
            <w:pStyle w:val="0390DB7FC7A84A1487934FDE7F07E8BB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FCD93927C0D247AFA9FBDF3F39E5E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AF894-20A5-4918-ADBE-D79CBCFDC397}"/>
      </w:docPartPr>
      <w:docPartBody>
        <w:p w:rsidR="00E75260" w:rsidRDefault="00E75260" w:rsidP="00E75260">
          <w:pPr>
            <w:pStyle w:val="FCD93927C0D247AFA9FBDF3F39E5E220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E99C6D1276DC4E4083DA930CB71A2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F20FA-5E88-41F7-AC59-1DEFC3B8C50E}"/>
      </w:docPartPr>
      <w:docPartBody>
        <w:p w:rsidR="00E75260" w:rsidRDefault="00E75260" w:rsidP="00E75260">
          <w:pPr>
            <w:pStyle w:val="E99C6D1276DC4E4083DA930CB71A2258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52F0F76149E34650B4F123304E748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08B3F-9257-48F8-9235-003CC2683093}"/>
      </w:docPartPr>
      <w:docPartBody>
        <w:p w:rsidR="00E75260" w:rsidRDefault="00E75260" w:rsidP="00E75260">
          <w:pPr>
            <w:pStyle w:val="52F0F76149E34650B4F123304E748FD1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ED1CA34628F849599590EC7BF4E57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E8D10-7F37-41DF-B63A-E599B445F28D}"/>
      </w:docPartPr>
      <w:docPartBody>
        <w:p w:rsidR="00E75260" w:rsidRDefault="00E75260" w:rsidP="00E75260">
          <w:pPr>
            <w:pStyle w:val="ED1CA34628F849599590EC7BF4E574F3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A3B13EFD4BDD415BB4791FB92DBD8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D7BED-230E-45DD-8229-160DB3561743}"/>
      </w:docPartPr>
      <w:docPartBody>
        <w:p w:rsidR="00E75260" w:rsidRDefault="00E75260" w:rsidP="00E75260">
          <w:pPr>
            <w:pStyle w:val="A3B13EFD4BDD415BB4791FB92DBD8062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2C736904D8BE4ED3A84FFDE70E3F3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EFECD-E4B4-4417-905D-1AB310386246}"/>
      </w:docPartPr>
      <w:docPartBody>
        <w:p w:rsidR="00E75260" w:rsidRDefault="00E75260" w:rsidP="00E75260">
          <w:pPr>
            <w:pStyle w:val="2C736904D8BE4ED3A84FFDE70E3F36D8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521CB64FD21443796D6BF61A2403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08EF6-5421-437A-9221-8AE250A26C84}"/>
      </w:docPartPr>
      <w:docPartBody>
        <w:p w:rsidR="00E75260" w:rsidRDefault="00E75260" w:rsidP="00E75260">
          <w:pPr>
            <w:pStyle w:val="B521CB64FD21443796D6BF61A2403066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F9A0C43F6ADE454F88AA13F0391E3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D7DB6-05F8-46FC-A9CD-43F5DBE2F7E3}"/>
      </w:docPartPr>
      <w:docPartBody>
        <w:p w:rsidR="00E75260" w:rsidRDefault="00E75260" w:rsidP="00E75260">
          <w:pPr>
            <w:pStyle w:val="F9A0C43F6ADE454F88AA13F0391E3193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1724031616E34358B7D0D4F518362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570C8-F42F-4A0A-8D03-EE5EC612AB8E}"/>
      </w:docPartPr>
      <w:docPartBody>
        <w:p w:rsidR="00E75260" w:rsidRDefault="00E75260" w:rsidP="00E75260">
          <w:pPr>
            <w:pStyle w:val="1724031616E34358B7D0D4F518362A73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01189C653C584FB0ACC1E05739BBA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7011-203B-4654-B599-2F0EBEDBB3EF}"/>
      </w:docPartPr>
      <w:docPartBody>
        <w:p w:rsidR="00E75260" w:rsidRDefault="00E75260" w:rsidP="00E75260">
          <w:pPr>
            <w:pStyle w:val="01189C653C584FB0ACC1E05739BBAC09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87D2E101CD3249FCA87D294599D3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C8AAF-65B3-4D5D-AF04-BC084A70CFD8}"/>
      </w:docPartPr>
      <w:docPartBody>
        <w:p w:rsidR="00E75260" w:rsidRDefault="00E75260" w:rsidP="00E75260">
          <w:pPr>
            <w:pStyle w:val="87D2E101CD3249FCA87D294599D3A90F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829C3E69336F462B94EBC81ABB9A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B1BD1-11C6-4FFC-9F82-13CD5F1BACF9}"/>
      </w:docPartPr>
      <w:docPartBody>
        <w:p w:rsidR="00E75260" w:rsidRDefault="00E75260" w:rsidP="00E75260">
          <w:pPr>
            <w:pStyle w:val="829C3E69336F462B94EBC81ABB9A0B43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D9D6302F0FB04BED954995ED8363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EC4A0-24F6-4AC4-A2C1-C9ECDB16FCBD}"/>
      </w:docPartPr>
      <w:docPartBody>
        <w:p w:rsidR="00E75260" w:rsidRDefault="00E75260" w:rsidP="00E75260">
          <w:pPr>
            <w:pStyle w:val="D9D6302F0FB04BED954995ED8363186B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20B55AE7CD3E4BB1A1782A15B013B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093A2-584F-4FAC-8A48-EBAA34F4AC4F}"/>
      </w:docPartPr>
      <w:docPartBody>
        <w:p w:rsidR="00E75260" w:rsidRDefault="00E75260" w:rsidP="00E75260">
          <w:pPr>
            <w:pStyle w:val="20B55AE7CD3E4BB1A1782A15B013B446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1590FFCAFE44E75B499F51EE905A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D8132-87FD-45F9-8AAA-84569038C785}"/>
      </w:docPartPr>
      <w:docPartBody>
        <w:p w:rsidR="00E75260" w:rsidRDefault="00E75260" w:rsidP="00E75260">
          <w:pPr>
            <w:pStyle w:val="B1590FFCAFE44E75B499F51EE905A803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6BCAC5AA31BE47789368FADE4253F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5C54-1366-4187-95CF-871B55D60435}"/>
      </w:docPartPr>
      <w:docPartBody>
        <w:p w:rsidR="00E75260" w:rsidRDefault="00E75260" w:rsidP="00E75260">
          <w:pPr>
            <w:pStyle w:val="6BCAC5AA31BE47789368FADE4253F6E5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596D9465CE9B4698A46710366183A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B943D-D81D-4722-8CF8-27C581B5804A}"/>
      </w:docPartPr>
      <w:docPartBody>
        <w:p w:rsidR="00E75260" w:rsidRDefault="00E75260" w:rsidP="00E75260">
          <w:pPr>
            <w:pStyle w:val="596D9465CE9B4698A46710366183A91F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1AC2358855BB4A17B014A8113644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004E0-8205-4F0B-8E0E-EBE61880C656}"/>
      </w:docPartPr>
      <w:docPartBody>
        <w:p w:rsidR="00E75260" w:rsidRDefault="00E75260" w:rsidP="00E75260">
          <w:pPr>
            <w:pStyle w:val="1AC2358855BB4A17B014A81136445666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633BF06EDAC34520A60EAA29E6684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3CAAC-2096-4813-81A4-3DDFCEDDD030}"/>
      </w:docPartPr>
      <w:docPartBody>
        <w:p w:rsidR="00E75260" w:rsidRDefault="00E75260" w:rsidP="00E75260">
          <w:pPr>
            <w:pStyle w:val="633BF06EDAC34520A60EAA29E6684C08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70EBEB5A9BD745C6AE13F8B565432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F367A-550A-4A87-9A5F-F6DA8D14149C}"/>
      </w:docPartPr>
      <w:docPartBody>
        <w:p w:rsidR="00E75260" w:rsidRDefault="00E75260" w:rsidP="00E75260">
          <w:pPr>
            <w:pStyle w:val="70EBEB5A9BD745C6AE13F8B565432CDA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23F01B686BF94A0CAD595454B2D20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2C788-D737-41EA-95AD-F5D6425C654F}"/>
      </w:docPartPr>
      <w:docPartBody>
        <w:p w:rsidR="00E75260" w:rsidRDefault="00E75260" w:rsidP="00E75260">
          <w:pPr>
            <w:pStyle w:val="23F01B686BF94A0CAD595454B2D2018A1"/>
          </w:pPr>
          <w:r w:rsidRPr="000E31AD">
            <w:rPr>
              <w:sz w:val="24"/>
              <w:szCs w:val="24"/>
            </w:rPr>
            <w:t>[</w:t>
          </w:r>
          <w:r w:rsidRPr="000E31AD">
            <w:rPr>
              <w:rStyle w:val="PlaceholderText"/>
              <w:sz w:val="24"/>
              <w:szCs w:val="24"/>
            </w:rPr>
            <w:t>Select Date]</w:t>
          </w:r>
        </w:p>
      </w:docPartBody>
    </w:docPart>
    <w:docPart>
      <w:docPartPr>
        <w:name w:val="AB54256B698747CDB25E34B625F56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884F9-51DF-4D99-BFCC-DAD91219CE0A}"/>
      </w:docPartPr>
      <w:docPartBody>
        <w:p w:rsidR="00E75260" w:rsidRDefault="00E75260" w:rsidP="00E75260">
          <w:pPr>
            <w:pStyle w:val="AB54256B698747CDB25E34B625F56E62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6284C9BB7F6344F689DBA9668E6FC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E6C1F-6812-415A-884F-7946FF8B39E9}"/>
      </w:docPartPr>
      <w:docPartBody>
        <w:p w:rsidR="00E75260" w:rsidRDefault="00E75260" w:rsidP="00E75260">
          <w:pPr>
            <w:pStyle w:val="6284C9BB7F6344F689DBA9668E6FC4DC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1D86A817CCEF4FA1A30303AD6DF16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595A6-0329-46B6-9FA4-0F3E41734520}"/>
      </w:docPartPr>
      <w:docPartBody>
        <w:p w:rsidR="00E75260" w:rsidRDefault="00E75260" w:rsidP="00E75260">
          <w:pPr>
            <w:pStyle w:val="1D86A817CCEF4FA1A30303AD6DF16494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2B5681D925E4884AF067A4B71777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E4696-990E-4348-B0C1-6491437C1FDF}"/>
      </w:docPartPr>
      <w:docPartBody>
        <w:p w:rsidR="00E75260" w:rsidRDefault="00E75260" w:rsidP="00E75260">
          <w:pPr>
            <w:pStyle w:val="B2B5681D925E4884AF067A4B71777164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EA5D6A70CC04542B32E769C0A8EA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26532-D117-44B9-9715-F0C3E6C95350}"/>
      </w:docPartPr>
      <w:docPartBody>
        <w:p w:rsidR="00E75260" w:rsidRDefault="00E75260" w:rsidP="00E75260">
          <w:pPr>
            <w:pStyle w:val="9EA5D6A70CC04542B32E769C0A8EAA76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D26CFA14A3DB4C25A993D86DFD049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D85CE-30FF-474C-A9BC-0405A519DC56}"/>
      </w:docPartPr>
      <w:docPartBody>
        <w:p w:rsidR="00E75260" w:rsidRDefault="00E75260" w:rsidP="00E75260">
          <w:pPr>
            <w:pStyle w:val="D26CFA14A3DB4C25A993D86DFD049C8D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D4EB248DAD7546FCBF9357F214D89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D8DB5-E00A-4C44-AAAA-2D3003F58466}"/>
      </w:docPartPr>
      <w:docPartBody>
        <w:p w:rsidR="00E75260" w:rsidRDefault="00E75260" w:rsidP="00E75260">
          <w:pPr>
            <w:pStyle w:val="D4EB248DAD7546FCBF9357F214D89ED1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0BF4C5F0AE0D4B16B6D2558A5755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AE65-2080-4959-995D-B3969BC54DCC}"/>
      </w:docPartPr>
      <w:docPartBody>
        <w:p w:rsidR="00E75260" w:rsidRDefault="00E75260" w:rsidP="00E75260">
          <w:pPr>
            <w:pStyle w:val="0BF4C5F0AE0D4B16B6D2558A575552E8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3029167487B4CD98734997FE61C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8A65B-FC2B-4BCC-BF21-51B64DE36EE3}"/>
      </w:docPartPr>
      <w:docPartBody>
        <w:p w:rsidR="00E75260" w:rsidRDefault="00E75260" w:rsidP="00E75260">
          <w:pPr>
            <w:pStyle w:val="93029167487B4CD98734997FE61C6078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E8097BB502804DB0ADC3456C43B71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E1B63-81FF-4A9A-984F-BFD12F0C8017}"/>
      </w:docPartPr>
      <w:docPartBody>
        <w:p w:rsidR="00E75260" w:rsidRDefault="00E75260" w:rsidP="00E75260">
          <w:pPr>
            <w:pStyle w:val="E8097BB502804DB0ADC3456C43B71FD1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34FE15E518BE4AD4A8407ACDD78B1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19CA1-AA57-4115-AD65-DF387AF35647}"/>
      </w:docPartPr>
      <w:docPartBody>
        <w:p w:rsidR="00E75260" w:rsidRDefault="00E75260" w:rsidP="00E75260">
          <w:pPr>
            <w:pStyle w:val="34FE15E518BE4AD4A8407ACDD78B1665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15BA5C4352994BB2BABA6AF119AE2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D4699-CFF5-4681-AAB6-ED57F5E0F81D}"/>
      </w:docPartPr>
      <w:docPartBody>
        <w:p w:rsidR="00E75260" w:rsidRDefault="00E75260" w:rsidP="00E75260">
          <w:pPr>
            <w:pStyle w:val="15BA5C4352994BB2BABA6AF119AE2940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AC0812B44AB04E6FB688D67AEF27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CF7C3-5389-414E-BD87-F69A73E582DC}"/>
      </w:docPartPr>
      <w:docPartBody>
        <w:p w:rsidR="00E75260" w:rsidRDefault="00E75260" w:rsidP="00E75260">
          <w:pPr>
            <w:pStyle w:val="AC0812B44AB04E6FB688D67AEF27CBC0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519E3E72DB284D358823B6EBA932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394C7-12FF-4FCB-AB6C-3736A4617D3E}"/>
      </w:docPartPr>
      <w:docPartBody>
        <w:p w:rsidR="00E75260" w:rsidRDefault="00E75260" w:rsidP="00E75260">
          <w:pPr>
            <w:pStyle w:val="519E3E72DB284D358823B6EBA932EC31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A5293-DB8A-4E3B-917A-2CAB3E49AD3D}"/>
      </w:docPartPr>
      <w:docPartBody>
        <w:p w:rsidR="00E75260" w:rsidRDefault="00CB12B2"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AD9FA6E82EA94FE199C40C21DACCA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BD225-39F7-42EE-93B9-DD708A0C3C81}"/>
      </w:docPartPr>
      <w:docPartBody>
        <w:p w:rsidR="00575110" w:rsidRDefault="00E75260" w:rsidP="00E75260">
          <w:pPr>
            <w:pStyle w:val="AD9FA6E82EA94FE199C40C21DACCA72A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8F359D72D75B4DD08E2E6A2D6217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DA3CD-157D-4936-A5FB-E1F3A09D65D9}"/>
      </w:docPartPr>
      <w:docPartBody>
        <w:p w:rsidR="00575110" w:rsidRDefault="00E75260" w:rsidP="00E75260">
          <w:pPr>
            <w:pStyle w:val="8F359D72D75B4DD08E2E6A2D621732F3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3ECE1C332D34D77A68D0972635D8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24B2F-E230-4375-BC45-8082BB1A9338}"/>
      </w:docPartPr>
      <w:docPartBody>
        <w:p w:rsidR="00575110" w:rsidRDefault="00E75260" w:rsidP="00E75260">
          <w:pPr>
            <w:pStyle w:val="93ECE1C332D34D77A68D0972635D8EC4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EB4A073120BB49B9A0F3D4EA8C3C8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F2655-56F1-4AE3-A51B-7BBE2C8D1832}"/>
      </w:docPartPr>
      <w:docPartBody>
        <w:p w:rsidR="00575110" w:rsidRDefault="00E75260" w:rsidP="00E75260">
          <w:pPr>
            <w:pStyle w:val="EB4A073120BB49B9A0F3D4EA8C3C8C1D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FEC1B526168D41D9A18A6CADFAD76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DFE19-D701-4C77-8B50-D7B3FFB6DA16}"/>
      </w:docPartPr>
      <w:docPartBody>
        <w:p w:rsidR="00575110" w:rsidRDefault="00E75260" w:rsidP="00E75260">
          <w:pPr>
            <w:pStyle w:val="FEC1B526168D41D9A18A6CADFAD763FE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54B7005506044687AF2780CC2D879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6F5CE-AACD-4A8E-AA72-BABF4A118957}"/>
      </w:docPartPr>
      <w:docPartBody>
        <w:p w:rsidR="00575110" w:rsidRDefault="00E75260" w:rsidP="00E75260">
          <w:pPr>
            <w:pStyle w:val="54B7005506044687AF2780CC2D879EF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3A07901EF37D465CAA32665537451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5EED0-7F65-404A-9256-AAB7AF729C7B}"/>
      </w:docPartPr>
      <w:docPartBody>
        <w:p w:rsidR="00575110" w:rsidRDefault="00E75260" w:rsidP="00E75260">
          <w:pPr>
            <w:pStyle w:val="3A07901EF37D465CAA32665537451717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F1E3AE7CB706467AA63A9E06A1656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993C-3C82-4FDC-A1F3-7D0B22EBEE5A}"/>
      </w:docPartPr>
      <w:docPartBody>
        <w:p w:rsidR="00575110" w:rsidRDefault="00E75260" w:rsidP="00E75260">
          <w:pPr>
            <w:pStyle w:val="F1E3AE7CB706467AA63A9E06A1656FD9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9E8BD2B194B244B89CE63188EA207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2F47-A03F-4C75-AE8F-8A70B999539E}"/>
      </w:docPartPr>
      <w:docPartBody>
        <w:p w:rsidR="00575110" w:rsidRDefault="00E75260" w:rsidP="00E75260">
          <w:pPr>
            <w:pStyle w:val="9E8BD2B194B244B89CE63188EA207AA6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C84588731EB549FE9E2B25E90BBF7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26FCB-E147-4274-9F49-4523744385D6}"/>
      </w:docPartPr>
      <w:docPartBody>
        <w:p w:rsidR="00575110" w:rsidRDefault="00E75260" w:rsidP="00E75260">
          <w:pPr>
            <w:pStyle w:val="C84588731EB549FE9E2B25E90BBF71A9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8FE9CEDD60B74515A7CEC5ECBE745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76298-DBC3-4948-A4F0-B212DB344198}"/>
      </w:docPartPr>
      <w:docPartBody>
        <w:p w:rsidR="00575110" w:rsidRDefault="00E75260" w:rsidP="00E75260">
          <w:pPr>
            <w:pStyle w:val="8FE9CEDD60B74515A7CEC5ECBE745FEE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0264A0D7EE24BE0808A735480329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74E2-CFE1-48F0-817C-3C14A29BF4D3}"/>
      </w:docPartPr>
      <w:docPartBody>
        <w:p w:rsidR="00575110" w:rsidRDefault="00E75260" w:rsidP="00E75260">
          <w:pPr>
            <w:pStyle w:val="B0264A0D7EE24BE0808A7354803295FE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8DE69FE328934D4291E4DFA9E1B5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E5651-41A9-458B-A59C-36E3AF10A859}"/>
      </w:docPartPr>
      <w:docPartBody>
        <w:p w:rsidR="00575110" w:rsidRDefault="00E75260" w:rsidP="00E75260">
          <w:pPr>
            <w:pStyle w:val="8DE69FE328934D4291E4DFA9E1B53171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34B515F6A733486CA1D7564EDAE9F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E280A-2435-46E2-908C-56EDEFF5A0B8}"/>
      </w:docPartPr>
      <w:docPartBody>
        <w:p w:rsidR="00575110" w:rsidRDefault="00E75260" w:rsidP="00E75260">
          <w:pPr>
            <w:pStyle w:val="34B515F6A733486CA1D7564EDAE9FFD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060B1A64FF574EB4969481F2C4D0E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5079E-D209-43E4-9B1F-E0BC656D0288}"/>
      </w:docPartPr>
      <w:docPartBody>
        <w:p w:rsidR="00575110" w:rsidRDefault="00E75260" w:rsidP="00E75260">
          <w:pPr>
            <w:pStyle w:val="060B1A64FF574EB4969481F2C4D0EA8F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1FB5718AFCF849268C7ABEFB84675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C9DFE-1E73-41B3-B65B-6FD81E50ABD7}"/>
      </w:docPartPr>
      <w:docPartBody>
        <w:p w:rsidR="00575110" w:rsidRDefault="00E75260" w:rsidP="00E75260">
          <w:pPr>
            <w:pStyle w:val="1FB5718AFCF849268C7ABEFB84675817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3FF2555666FB4382BB9702AA239AC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6ACC3-D620-4C14-9A7F-A2B6F1B20010}"/>
      </w:docPartPr>
      <w:docPartBody>
        <w:p w:rsidR="00575110" w:rsidRDefault="00E75260" w:rsidP="00E75260">
          <w:pPr>
            <w:pStyle w:val="3FF2555666FB4382BB9702AA239ACF07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CF1203A5413142EBBA652E2E04424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C8279-6EC3-4AA2-BE36-2D81BBB13EE5}"/>
      </w:docPartPr>
      <w:docPartBody>
        <w:p w:rsidR="00575110" w:rsidRDefault="00E75260" w:rsidP="00E75260">
          <w:pPr>
            <w:pStyle w:val="CF1203A5413142EBBA652E2E0442424E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1E267BCA3CE04A06AA37954D360C1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03061-EE0E-4F05-81EE-0382E932F639}"/>
      </w:docPartPr>
      <w:docPartBody>
        <w:p w:rsidR="00575110" w:rsidRDefault="00E75260" w:rsidP="00E75260">
          <w:pPr>
            <w:pStyle w:val="1E267BCA3CE04A06AA37954D360C1B20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DF84074C102C47299DDFEA1CBEA87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7409-D665-41AB-B3B0-76EEBA1A3A45}"/>
      </w:docPartPr>
      <w:docPartBody>
        <w:p w:rsidR="00575110" w:rsidRDefault="00E75260" w:rsidP="00E75260">
          <w:pPr>
            <w:pStyle w:val="DF84074C102C47299DDFEA1CBEA870E6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ED90EAF3C143457E80CF53B69F306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10CC5-7447-4CE3-8FB6-08EECC37D872}"/>
      </w:docPartPr>
      <w:docPartBody>
        <w:p w:rsidR="00575110" w:rsidRDefault="00E75260" w:rsidP="00E75260">
          <w:pPr>
            <w:pStyle w:val="ED90EAF3C143457E80CF53B69F306D4A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65D30C1D3D34B2CA51A665376DF6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31C45-CF32-48E4-BEC6-66C886704875}"/>
      </w:docPartPr>
      <w:docPartBody>
        <w:p w:rsidR="00575110" w:rsidRDefault="00E75260" w:rsidP="00E75260">
          <w:pPr>
            <w:pStyle w:val="765D30C1D3D34B2CA51A665376DF6AF9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64397D0AE21643B6B57FBB20095FD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58579-5FC4-46DD-86F6-353D4D225161}"/>
      </w:docPartPr>
      <w:docPartBody>
        <w:p w:rsidR="00575110" w:rsidRDefault="00E75260" w:rsidP="00E75260">
          <w:pPr>
            <w:pStyle w:val="64397D0AE21643B6B57FBB20095FDB66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D65D9E543CD1416D869EFEB39714A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D8EEA-0D73-4F99-B5DC-4E3CDE4A5EFA}"/>
      </w:docPartPr>
      <w:docPartBody>
        <w:p w:rsidR="00575110" w:rsidRDefault="00E75260" w:rsidP="00E75260">
          <w:pPr>
            <w:pStyle w:val="D65D9E543CD1416D869EFEB39714A890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66B881DDCBE44D279A5397FD02000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A7B9C-3CD8-4EDE-8328-32F068AE4968}"/>
      </w:docPartPr>
      <w:docPartBody>
        <w:p w:rsidR="00575110" w:rsidRDefault="00E75260" w:rsidP="00E75260">
          <w:pPr>
            <w:pStyle w:val="66B881DDCBE44D279A5397FD02000E93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3E281DD929DA4971887DD54715876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2809E-E52A-415D-B437-33F73DAC3CEF}"/>
      </w:docPartPr>
      <w:docPartBody>
        <w:p w:rsidR="00575110" w:rsidRDefault="00E75260" w:rsidP="00E75260">
          <w:pPr>
            <w:pStyle w:val="3E281DD929DA4971887DD547158763EE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38F8475F14AA4FC0BBE0322BADB03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9C9EC-7722-42A3-807A-AEE443F40EA9}"/>
      </w:docPartPr>
      <w:docPartBody>
        <w:p w:rsidR="00575110" w:rsidRDefault="00E75260" w:rsidP="00E75260">
          <w:pPr>
            <w:pStyle w:val="38F8475F14AA4FC0BBE0322BADB03181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76BEE8D4AECE4FF4A50F9689AC501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86A6B-12F8-4F5A-9B42-245B7AF16144}"/>
      </w:docPartPr>
      <w:docPartBody>
        <w:p w:rsidR="00575110" w:rsidRDefault="00E75260" w:rsidP="00E75260">
          <w:pPr>
            <w:pStyle w:val="76BEE8D4AECE4FF4A50F9689AC501557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7F9D44EAA51B4E87B4108A574E5EA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C0560-68C3-4D72-ABD8-FB3D50BFF5C1}"/>
      </w:docPartPr>
      <w:docPartBody>
        <w:p w:rsidR="00575110" w:rsidRDefault="00E75260" w:rsidP="00E75260">
          <w:pPr>
            <w:pStyle w:val="7F9D44EAA51B4E87B4108A574E5EAD96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8C3BD5535F549E0BAEEE04C039B4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17B7E-E004-4831-BE8E-F4646777F2E8}"/>
      </w:docPartPr>
      <w:docPartBody>
        <w:p w:rsidR="00575110" w:rsidRDefault="00E75260" w:rsidP="00E75260">
          <w:pPr>
            <w:pStyle w:val="98C3BD5535F549E0BAEEE04C039B4BA6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0E48A69EDD6464BB42EA954F6645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05407-687C-4838-B8B8-E58342CB6B6D}"/>
      </w:docPartPr>
      <w:docPartBody>
        <w:p w:rsidR="00575110" w:rsidRDefault="00E75260" w:rsidP="00E75260">
          <w:pPr>
            <w:pStyle w:val="90E48A69EDD6464BB42EA954F6645EF2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8910A479120D447EA290E73B133D7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E0A55-CF1B-47A6-99E7-9701DA8FDF61}"/>
      </w:docPartPr>
      <w:docPartBody>
        <w:p w:rsidR="00575110" w:rsidRDefault="00E75260" w:rsidP="00E75260">
          <w:pPr>
            <w:pStyle w:val="8910A479120D447EA290E73B133D783D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36B3D5CCF3864066B8F0325ED78B9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BFE09-BA0F-4C7D-8BB8-7A40C14AF23C}"/>
      </w:docPartPr>
      <w:docPartBody>
        <w:p w:rsidR="00575110" w:rsidRDefault="00E75260" w:rsidP="00E75260">
          <w:pPr>
            <w:pStyle w:val="36B3D5CCF3864066B8F0325ED78B95B3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34BE7E8852914FD8AEDD1BCF515B7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A06F1-1FCD-4934-9B09-EDDED8473F0C}"/>
      </w:docPartPr>
      <w:docPartBody>
        <w:p w:rsidR="00575110" w:rsidRDefault="00E75260" w:rsidP="00E75260">
          <w:pPr>
            <w:pStyle w:val="34BE7E8852914FD8AEDD1BCF515B76C2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83022C92F4F741EBAE54F0D7372B1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11FE4-CFA6-41EE-8425-9493196885DF}"/>
      </w:docPartPr>
      <w:docPartBody>
        <w:p w:rsidR="00575110" w:rsidRDefault="00E75260" w:rsidP="00E75260">
          <w:pPr>
            <w:pStyle w:val="83022C92F4F741EBAE54F0D7372B1D5B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1185682E42D44E5A8D92134E51F17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DBED9-6D01-4F67-A146-5FD3F5CA9F8C}"/>
      </w:docPartPr>
      <w:docPartBody>
        <w:p w:rsidR="00575110" w:rsidRDefault="00E75260" w:rsidP="00E75260">
          <w:pPr>
            <w:pStyle w:val="1185682E42D44E5A8D92134E51F17B4C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EFB914CBC50644948E67E407C30D0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B36D3-8344-4185-971C-969253A4C0DA}"/>
      </w:docPartPr>
      <w:docPartBody>
        <w:p w:rsidR="00575110" w:rsidRDefault="00E75260" w:rsidP="00E75260">
          <w:pPr>
            <w:pStyle w:val="EFB914CBC50644948E67E407C30D09DA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A29ED7654B3746D6B0944B9D70429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6C8EE-8C2D-4339-B35C-68DB5449799B}"/>
      </w:docPartPr>
      <w:docPartBody>
        <w:p w:rsidR="00575110" w:rsidRDefault="00E75260" w:rsidP="00E75260">
          <w:pPr>
            <w:pStyle w:val="A29ED7654B3746D6B0944B9D70429992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8382B8A3905D4A7F91F2A0DFF51C9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E8175-114B-4BAA-BE33-D482493C5B69}"/>
      </w:docPartPr>
      <w:docPartBody>
        <w:p w:rsidR="00575110" w:rsidRDefault="00E75260" w:rsidP="00E75260">
          <w:pPr>
            <w:pStyle w:val="8382B8A3905D4A7F91F2A0DFF51C9468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AC7E4D2107E143E88BAC891746613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7410B-B3CF-40C3-B3EA-DE43248440A7}"/>
      </w:docPartPr>
      <w:docPartBody>
        <w:p w:rsidR="00575110" w:rsidRDefault="00E75260" w:rsidP="00E75260">
          <w:pPr>
            <w:pStyle w:val="AC7E4D2107E143E88BAC8917466138C3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58CE577DCFE94DE4B843BC071D9A3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7CA16-9C6D-418C-B36B-BE696EF54A3A}"/>
      </w:docPartPr>
      <w:docPartBody>
        <w:p w:rsidR="00575110" w:rsidRDefault="00E75260" w:rsidP="00E75260">
          <w:pPr>
            <w:pStyle w:val="58CE577DCFE94DE4B843BC071D9A39D3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BE1F4703F9DC493D9DB255D5FDF2C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28743-503C-4E40-8CB7-317E237AB274}"/>
      </w:docPartPr>
      <w:docPartBody>
        <w:p w:rsidR="00575110" w:rsidRDefault="00E75260" w:rsidP="00E75260">
          <w:pPr>
            <w:pStyle w:val="BE1F4703F9DC493D9DB255D5FDF2CB22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DB0F3177F2CB464E9D054870289A7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03D1E-F0D2-4365-9597-5DB62B7116A3}"/>
      </w:docPartPr>
      <w:docPartBody>
        <w:p w:rsidR="00575110" w:rsidRDefault="00E75260" w:rsidP="00E75260">
          <w:pPr>
            <w:pStyle w:val="DB0F3177F2CB464E9D054870289A70E3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E7734184EB3B4853BCCE5EE2F1BAC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40CD6-FAC2-4058-A305-E99C736165D1}"/>
      </w:docPartPr>
      <w:docPartBody>
        <w:p w:rsidR="00575110" w:rsidRDefault="00E75260" w:rsidP="00E75260">
          <w:pPr>
            <w:pStyle w:val="E7734184EB3B4853BCCE5EE2F1BAC02D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00B87CE8A8F9402B950269CDFAEE8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52C5A-1C58-40CB-8558-F09ED517DCFC}"/>
      </w:docPartPr>
      <w:docPartBody>
        <w:p w:rsidR="00575110" w:rsidRDefault="00E75260" w:rsidP="00E75260">
          <w:pPr>
            <w:pStyle w:val="00B87CE8A8F9402B950269CDFAEE81E4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95F0256721DC43C796AE60B448369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5F897-23A8-4742-84F5-2E1B882D13E0}"/>
      </w:docPartPr>
      <w:docPartBody>
        <w:p w:rsidR="00575110" w:rsidRDefault="00E75260" w:rsidP="00E75260">
          <w:pPr>
            <w:pStyle w:val="95F0256721DC43C796AE60B448369DCC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347E37E0E1BC4C0BB4E810A4F515F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BE3A0-343F-4BF9-AA16-CB1D2029D665}"/>
      </w:docPartPr>
      <w:docPartBody>
        <w:p w:rsidR="00575110" w:rsidRDefault="00E75260" w:rsidP="00E75260">
          <w:pPr>
            <w:pStyle w:val="347E37E0E1BC4C0BB4E810A4F515F4CB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3C2260DDA684CFA8B0745A5125CC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EF452-7DD8-454B-BA81-F917D0A69112}"/>
      </w:docPartPr>
      <w:docPartBody>
        <w:p w:rsidR="00575110" w:rsidRDefault="00E75260" w:rsidP="00E75260">
          <w:pPr>
            <w:pStyle w:val="B3C2260DDA684CFA8B0745A5125CC4DB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71064F1D20ED4F159B297B8416BD4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50CBF-D55A-4B28-9EC7-0985975D096B}"/>
      </w:docPartPr>
      <w:docPartBody>
        <w:p w:rsidR="00575110" w:rsidRDefault="00E75260" w:rsidP="00E75260">
          <w:pPr>
            <w:pStyle w:val="71064F1D20ED4F159B297B8416BD49B9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9CAA981C2E144A0B87F26411F0EF7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4D520-BB0E-450B-BF92-0510D84C4295}"/>
      </w:docPartPr>
      <w:docPartBody>
        <w:p w:rsidR="00575110" w:rsidRDefault="00E75260" w:rsidP="00E75260">
          <w:pPr>
            <w:pStyle w:val="9CAA981C2E144A0B87F26411F0EF7D7A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4FAA071A435473DAF92AEA56315F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4338B-FFA0-4C2A-8AF8-0C3F5F2647EF}"/>
      </w:docPartPr>
      <w:docPartBody>
        <w:p w:rsidR="00575110" w:rsidRDefault="00E75260" w:rsidP="00E75260">
          <w:pPr>
            <w:pStyle w:val="94FAA071A435473DAF92AEA56315FDC7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FF5D56F3568E4F4FBE021D5A6E1E6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9E2E3-5B70-4D4E-869D-6190BEC3CCC2}"/>
      </w:docPartPr>
      <w:docPartBody>
        <w:p w:rsidR="00575110" w:rsidRDefault="00E75260" w:rsidP="00E75260">
          <w:pPr>
            <w:pStyle w:val="FF5D56F3568E4F4FBE021D5A6E1E6D0D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BF95E594BD754B7D8C266787FC5EE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414DD-0597-4622-BFD4-A41FF0CCA6C6}"/>
      </w:docPartPr>
      <w:docPartBody>
        <w:p w:rsidR="00575110" w:rsidRDefault="00E75260" w:rsidP="00E75260">
          <w:pPr>
            <w:pStyle w:val="BF95E594BD754B7D8C266787FC5EE6AC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350E2C681B9B412097A7C1BED1EFE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3B12C-A578-45E7-8736-B7A1300E6CE3}"/>
      </w:docPartPr>
      <w:docPartBody>
        <w:p w:rsidR="00575110" w:rsidRDefault="00E75260" w:rsidP="00E75260">
          <w:pPr>
            <w:pStyle w:val="350E2C681B9B412097A7C1BED1EFEED9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1ECBC7D0487B443EB47E46F9609C1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8F1EA-D722-40CA-8880-2115411C4BBE}"/>
      </w:docPartPr>
      <w:docPartBody>
        <w:p w:rsidR="00575110" w:rsidRDefault="00E75260" w:rsidP="00E75260">
          <w:pPr>
            <w:pStyle w:val="1ECBC7D0487B443EB47E46F9609C1F37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5D97D32678D549B2880909630D101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73D25-4A9C-4553-B321-6C08EE4D58E2}"/>
      </w:docPartPr>
      <w:docPartBody>
        <w:p w:rsidR="00575110" w:rsidRDefault="00E75260" w:rsidP="00E75260">
          <w:pPr>
            <w:pStyle w:val="5D97D32678D549B2880909630D101148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5E41B777008A46399AA9868970263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5963A-D836-4D24-83F8-749F16D198DA}"/>
      </w:docPartPr>
      <w:docPartBody>
        <w:p w:rsidR="00575110" w:rsidRDefault="00E75260" w:rsidP="00E75260">
          <w:pPr>
            <w:pStyle w:val="5E41B777008A46399AA98689702630E1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380ED9609A7245C9A283424866B83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16F67-EEBD-4D6D-86C3-63DEE5539A2D}"/>
      </w:docPartPr>
      <w:docPartBody>
        <w:p w:rsidR="00575110" w:rsidRDefault="00E75260" w:rsidP="00E75260">
          <w:pPr>
            <w:pStyle w:val="380ED9609A7245C9A283424866B837F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F5E2B708454B4F69B8ABBC96AFACF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4846B-2362-499C-A3C1-AB16207F9C10}"/>
      </w:docPartPr>
      <w:docPartBody>
        <w:p w:rsidR="00575110" w:rsidRDefault="00E75260" w:rsidP="00E75260">
          <w:pPr>
            <w:pStyle w:val="F5E2B708454B4F69B8ABBC96AFACF768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2DFD1D56F45D4C1D9573FD5B27876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8785E-5153-425C-B1DE-554D2E646822}"/>
      </w:docPartPr>
      <w:docPartBody>
        <w:p w:rsidR="00575110" w:rsidRDefault="00E75260" w:rsidP="00E75260">
          <w:pPr>
            <w:pStyle w:val="2DFD1D56F45D4C1D9573FD5B278766C6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A7C8F49ED1C248E08FD70378090EF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1A3A0-3196-4711-8E9C-BA973FB580A4}"/>
      </w:docPartPr>
      <w:docPartBody>
        <w:p w:rsidR="00575110" w:rsidRDefault="00E75260" w:rsidP="00E75260">
          <w:pPr>
            <w:pStyle w:val="A7C8F49ED1C248E08FD70378090EF5EA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7E8777743EEE4D7A8B636F47A3730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842E6-39CB-4188-B3BD-AED0133E4735}"/>
      </w:docPartPr>
      <w:docPartBody>
        <w:p w:rsidR="00575110" w:rsidRDefault="00E75260" w:rsidP="00E75260">
          <w:pPr>
            <w:pStyle w:val="7E8777743EEE4D7A8B636F47A3730E92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22DEFB2F4D8442AEA5E048A16407A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BBED8-E519-4639-9476-975E1C7546A7}"/>
      </w:docPartPr>
      <w:docPartBody>
        <w:p w:rsidR="00575110" w:rsidRDefault="00E75260" w:rsidP="00E75260">
          <w:pPr>
            <w:pStyle w:val="22DEFB2F4D8442AEA5E048A16407A1D2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31A8C8F97F84670B70FC89A6D796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44B10-C3B4-482D-8A15-1372A0ED5D9D}"/>
      </w:docPartPr>
      <w:docPartBody>
        <w:p w:rsidR="00575110" w:rsidRDefault="00E75260" w:rsidP="00E75260">
          <w:pPr>
            <w:pStyle w:val="B31A8C8F97F84670B70FC89A6D7966F3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4033785E43D14DF0AAE2733D4EE4B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0285E-9DED-4C4B-BD5C-3FAD887B7F41}"/>
      </w:docPartPr>
      <w:docPartBody>
        <w:p w:rsidR="00575110" w:rsidRDefault="00E75260" w:rsidP="00E75260">
          <w:pPr>
            <w:pStyle w:val="4033785E43D14DF0AAE2733D4EE4BC27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1B85CDB4E4EF4EFB9EBA80432C56B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A2D35-7084-4651-B624-C934C1B319D9}"/>
      </w:docPartPr>
      <w:docPartBody>
        <w:p w:rsidR="00575110" w:rsidRDefault="00E75260" w:rsidP="00E75260">
          <w:pPr>
            <w:pStyle w:val="1B85CDB4E4EF4EFB9EBA80432C56B6B7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37A27F208811495C804ADD93765B2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DFAAB-21DB-4D1F-B767-48BE988CB6E5}"/>
      </w:docPartPr>
      <w:docPartBody>
        <w:p w:rsidR="00575110" w:rsidRDefault="00E75260" w:rsidP="00E75260">
          <w:pPr>
            <w:pStyle w:val="37A27F208811495C804ADD93765B220A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A9116E5EF9A4E4BBE0827AA3027B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96DB0-B3F9-4C55-9445-6300D0F6DB85}"/>
      </w:docPartPr>
      <w:docPartBody>
        <w:p w:rsidR="00575110" w:rsidRDefault="00E75260" w:rsidP="00E75260">
          <w:pPr>
            <w:pStyle w:val="9A9116E5EF9A4E4BBE0827AA3027B973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FAF4B676C62F4F97ACC59CD70AC81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4CA4A-D547-4269-9790-6A55F8990A1F}"/>
      </w:docPartPr>
      <w:docPartBody>
        <w:p w:rsidR="00575110" w:rsidRDefault="00E75260" w:rsidP="00E75260">
          <w:pPr>
            <w:pStyle w:val="FAF4B676C62F4F97ACC59CD70AC81D74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942A169981434C56AFA3CEBFCAB75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197E7-0D77-4526-82F9-D61E25FA942F}"/>
      </w:docPartPr>
      <w:docPartBody>
        <w:p w:rsidR="00575110" w:rsidRDefault="00E75260" w:rsidP="00E75260">
          <w:pPr>
            <w:pStyle w:val="942A169981434C56AFA3CEBFCAB7519E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CB1A62C2FCE3408683B0309B6F5AC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A4E24-061F-4B42-9BC7-6551CF6A5B3B}"/>
      </w:docPartPr>
      <w:docPartBody>
        <w:p w:rsidR="00575110" w:rsidRDefault="00E75260" w:rsidP="00E75260">
          <w:pPr>
            <w:pStyle w:val="CB1A62C2FCE3408683B0309B6F5AC091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8709814A88414288846A508DCBEB0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1E3E2-FFE4-4D6B-82FB-162B5F88B368}"/>
      </w:docPartPr>
      <w:docPartBody>
        <w:p w:rsidR="00575110" w:rsidRDefault="00E75260" w:rsidP="00E75260">
          <w:pPr>
            <w:pStyle w:val="8709814A88414288846A508DCBEB0154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7591946DAC5247249592FA4C378E4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98F39-1810-44FE-98A5-CD30C9A20319}"/>
      </w:docPartPr>
      <w:docPartBody>
        <w:p w:rsidR="00575110" w:rsidRDefault="00E75260" w:rsidP="00E75260">
          <w:pPr>
            <w:pStyle w:val="7591946DAC5247249592FA4C378E44D5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D1C00C09352A4A4C82BB30700D83B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21702-C8BA-4682-9C95-022EADD975C6}"/>
      </w:docPartPr>
      <w:docPartBody>
        <w:p w:rsidR="00575110" w:rsidRDefault="00E75260" w:rsidP="00E75260">
          <w:pPr>
            <w:pStyle w:val="D1C00C09352A4A4C82BB30700D83BAB5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FB33ED3970624809826B0AC308A71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55140-7E74-4EE0-B8DC-53F8BDAF60D4}"/>
      </w:docPartPr>
      <w:docPartBody>
        <w:p w:rsidR="00575110" w:rsidRDefault="00E75260" w:rsidP="00E75260">
          <w:pPr>
            <w:pStyle w:val="FB33ED3970624809826B0AC308A715BE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631F6BCB9DC44997ACD176469735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1CFBD-18B2-47BC-987F-896F3B288EA6}"/>
      </w:docPartPr>
      <w:docPartBody>
        <w:p w:rsidR="00575110" w:rsidRDefault="00E75260" w:rsidP="00E75260">
          <w:pPr>
            <w:pStyle w:val="631F6BCB9DC44997ACD176469735C8B9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9CACC4E6C6FC46C8A213AD8EF858D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8D446-C479-42BD-B94C-2DC3DF43B378}"/>
      </w:docPartPr>
      <w:docPartBody>
        <w:p w:rsidR="00575110" w:rsidRDefault="00E75260" w:rsidP="00E75260">
          <w:pPr>
            <w:pStyle w:val="9CACC4E6C6FC46C8A213AD8EF858DD7B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9CA5D497898F43C895F521F0B6BB5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EDF9B-AF52-465E-AF88-00014E4A5C87}"/>
      </w:docPartPr>
      <w:docPartBody>
        <w:p w:rsidR="00575110" w:rsidRDefault="00E75260" w:rsidP="00E75260">
          <w:pPr>
            <w:pStyle w:val="9CA5D497898F43C895F521F0B6BB5692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D74BD25C1F3B49869E6A9C44B902C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10-1506-425C-B4B0-D5305E67060F}"/>
      </w:docPartPr>
      <w:docPartBody>
        <w:p w:rsidR="00575110" w:rsidRDefault="00E75260" w:rsidP="00E75260">
          <w:pPr>
            <w:pStyle w:val="D74BD25C1F3B49869E6A9C44B902CDCE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6B8193F86CA44E6856BD7B77CA12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3A679-5198-4743-8A5D-728B58D66533}"/>
      </w:docPartPr>
      <w:docPartBody>
        <w:p w:rsidR="00575110" w:rsidRDefault="00E75260" w:rsidP="00E75260">
          <w:pPr>
            <w:pStyle w:val="96B8193F86CA44E6856BD7B77CA12160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0871A9DCE0FF4ABBAA5C6E07ACD8F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4FFE-F1B9-4273-A66B-F8A7CE424950}"/>
      </w:docPartPr>
      <w:docPartBody>
        <w:p w:rsidR="00575110" w:rsidRDefault="00E75260" w:rsidP="00E75260">
          <w:pPr>
            <w:pStyle w:val="0871A9DCE0FF4ABBAA5C6E07ACD8F445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15C0738D0A4448988DBA8A2600A8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6A401-42F7-4E16-B018-EF6F792ECA14}"/>
      </w:docPartPr>
      <w:docPartBody>
        <w:p w:rsidR="00575110" w:rsidRDefault="00E75260" w:rsidP="00E75260">
          <w:pPr>
            <w:pStyle w:val="15C0738D0A4448988DBA8A2600A88608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40729EFF78B34F218D83C45293C8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38195-7AA3-42A4-A9DC-3D3165843BE3}"/>
      </w:docPartPr>
      <w:docPartBody>
        <w:p w:rsidR="00575110" w:rsidRDefault="00E75260" w:rsidP="00E75260">
          <w:pPr>
            <w:pStyle w:val="40729EFF78B34F218D83C45293C88EC5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7C011246C24A466B96EA5DC8A3B4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9256F-F79A-4BCC-BFFE-24AB99BA183E}"/>
      </w:docPartPr>
      <w:docPartBody>
        <w:p w:rsidR="00575110" w:rsidRDefault="00E75260" w:rsidP="00E75260">
          <w:pPr>
            <w:pStyle w:val="7C011246C24A466B96EA5DC8A3B46617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460C6A3838FA463EACF4CF5FE2FAA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C09F-4B2E-4CC1-A2E2-9A559E5AB226}"/>
      </w:docPartPr>
      <w:docPartBody>
        <w:p w:rsidR="00575110" w:rsidRDefault="00E75260" w:rsidP="00E75260">
          <w:pPr>
            <w:pStyle w:val="460C6A3838FA463EACF4CF5FE2FAA835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0132CD9ED988403CAA938D1ECFAE6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76E4F-84B5-41EF-956C-09B423E0CCB7}"/>
      </w:docPartPr>
      <w:docPartBody>
        <w:p w:rsidR="00575110" w:rsidRDefault="00E75260" w:rsidP="00E75260">
          <w:pPr>
            <w:pStyle w:val="0132CD9ED988403CAA938D1ECFAE6BB9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934739042FEC46AD8122D24E1D247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E1E75-8C6B-4984-B142-9113C7D3C2B3}"/>
      </w:docPartPr>
      <w:docPartBody>
        <w:p w:rsidR="00575110" w:rsidRDefault="00E75260" w:rsidP="00E75260">
          <w:pPr>
            <w:pStyle w:val="934739042FEC46AD8122D24E1D247DBB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81B16485B21542B4A05A61B003D22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7B505-9F21-4374-86B9-3DD86EBE616E}"/>
      </w:docPartPr>
      <w:docPartBody>
        <w:p w:rsidR="00575110" w:rsidRDefault="00E75260" w:rsidP="00E75260">
          <w:pPr>
            <w:pStyle w:val="81B16485B21542B4A05A61B003D2261C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73A90B5629FA44A5B98C6A10A00EA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2130-0230-47AB-9A90-771332A999E0}"/>
      </w:docPartPr>
      <w:docPartBody>
        <w:p w:rsidR="00575110" w:rsidRDefault="00E75260" w:rsidP="00E75260">
          <w:pPr>
            <w:pStyle w:val="73A90B5629FA44A5B98C6A10A00EA676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D2B286F0028C4D65BF71B5FC2F39E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EA452-43F7-432A-93A5-016E0EBA6116}"/>
      </w:docPartPr>
      <w:docPartBody>
        <w:p w:rsidR="00575110" w:rsidRDefault="00E75260" w:rsidP="00E75260">
          <w:pPr>
            <w:pStyle w:val="D2B286F0028C4D65BF71B5FC2F39E034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E2CE8A694AEF4F989F640489BBC9B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50EE4-69F2-4039-98CC-22818ACE7086}"/>
      </w:docPartPr>
      <w:docPartBody>
        <w:p w:rsidR="00575110" w:rsidRDefault="00E75260" w:rsidP="00E75260">
          <w:pPr>
            <w:pStyle w:val="E2CE8A694AEF4F989F640489BBC9B6C7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496DC3A2C78245F1A85A5322D2F97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4F7CA-7300-4717-AD1E-DC5D41E575CD}"/>
      </w:docPartPr>
      <w:docPartBody>
        <w:p w:rsidR="00575110" w:rsidRDefault="00E75260" w:rsidP="00E75260">
          <w:pPr>
            <w:pStyle w:val="496DC3A2C78245F1A85A5322D2F972E5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75B4EDD15FB84BCDB04D57C27F533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25803-973C-4384-9274-8F67F6C8A392}"/>
      </w:docPartPr>
      <w:docPartBody>
        <w:p w:rsidR="00575110" w:rsidRDefault="00E75260" w:rsidP="00E75260">
          <w:pPr>
            <w:pStyle w:val="75B4EDD15FB84BCDB04D57C27F5339DF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BC18CCB906094DACB3986B66092F6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C0982-D0AD-4415-9C98-8F31E30E9338}"/>
      </w:docPartPr>
      <w:docPartBody>
        <w:p w:rsidR="00575110" w:rsidRDefault="00E75260" w:rsidP="00E75260">
          <w:pPr>
            <w:pStyle w:val="BC18CCB906094DACB3986B66092F6533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B4422A6086B1471A937656F800EEC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47508-2DA9-47B9-890E-10A04D2BC35F}"/>
      </w:docPartPr>
      <w:docPartBody>
        <w:p w:rsidR="00575110" w:rsidRDefault="00E75260" w:rsidP="00E75260">
          <w:pPr>
            <w:pStyle w:val="B4422A6086B1471A937656F800EECE15"/>
          </w:pPr>
          <w:r w:rsidRPr="00550752">
            <w:rPr>
              <w:rStyle w:val="PlaceholderText"/>
            </w:rPr>
            <w:t>Click here to enter text.</w:t>
          </w:r>
        </w:p>
      </w:docPartBody>
    </w:docPart>
    <w:docPart>
      <w:docPartPr>
        <w:name w:val="A5604986E4CE477985626AC7B2584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B033B-AF1C-404B-A916-37555D8922BB}"/>
      </w:docPartPr>
      <w:docPartBody>
        <w:p w:rsidR="00575110" w:rsidRDefault="00E75260" w:rsidP="00E75260">
          <w:pPr>
            <w:pStyle w:val="A5604986E4CE477985626AC7B2584957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5A7AB79688F34FF680DBEB5092353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4BE5A-FD35-4486-8D1B-6E6B802CE4DE}"/>
      </w:docPartPr>
      <w:docPartBody>
        <w:p w:rsidR="00575110" w:rsidRDefault="00E75260" w:rsidP="00E75260">
          <w:pPr>
            <w:pStyle w:val="5A7AB79688F34FF680DBEB509235350F"/>
          </w:pPr>
          <w:r w:rsidRPr="00FE7C98">
            <w:rPr>
              <w:rStyle w:val="PlaceholderText"/>
            </w:rPr>
            <w:t>Choose an item.</w:t>
          </w:r>
        </w:p>
      </w:docPartBody>
    </w:docPart>
    <w:docPart>
      <w:docPartPr>
        <w:name w:val="9FF474CAC0F34B8092CD1DC13D656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556B6-9475-42AC-A1CF-52FD16B8C566}"/>
      </w:docPartPr>
      <w:docPartBody>
        <w:p w:rsidR="00575110" w:rsidRDefault="00E75260" w:rsidP="00E75260">
          <w:pPr>
            <w:pStyle w:val="9FF474CAC0F34B8092CD1DC13D65649B"/>
          </w:pPr>
          <w:r w:rsidRPr="0055075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16"/>
    <w:rsid w:val="00082497"/>
    <w:rsid w:val="00170416"/>
    <w:rsid w:val="00272FA0"/>
    <w:rsid w:val="0045588A"/>
    <w:rsid w:val="00455980"/>
    <w:rsid w:val="00575110"/>
    <w:rsid w:val="006F42D5"/>
    <w:rsid w:val="008D5A31"/>
    <w:rsid w:val="00B26B70"/>
    <w:rsid w:val="00B33F6A"/>
    <w:rsid w:val="00CB12B2"/>
    <w:rsid w:val="00E75260"/>
    <w:rsid w:val="00EA1AEB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080"/>
    <w:rPr>
      <w:color w:val="808080"/>
    </w:rPr>
  </w:style>
  <w:style w:type="paragraph" w:customStyle="1" w:styleId="3777F913EEF84AA2994670295AE7052A">
    <w:name w:val="3777F913EEF84AA2994670295AE7052A"/>
  </w:style>
  <w:style w:type="paragraph" w:customStyle="1" w:styleId="244E73CE4C284D97A46D3BF6AEF41411">
    <w:name w:val="244E73CE4C284D97A46D3BF6AEF41411"/>
  </w:style>
  <w:style w:type="paragraph" w:customStyle="1" w:styleId="3275FB84395140618102B4A5FC7D3A88">
    <w:name w:val="3275FB84395140618102B4A5FC7D3A88"/>
  </w:style>
  <w:style w:type="paragraph" w:customStyle="1" w:styleId="6A294FD08A614648B79DF0D131C2F07B">
    <w:name w:val="6A294FD08A614648B79DF0D131C2F07B"/>
  </w:style>
  <w:style w:type="paragraph" w:customStyle="1" w:styleId="9BD1D656383046D9AB04B6BCA8B947D1">
    <w:name w:val="9BD1D656383046D9AB04B6BCA8B947D1"/>
  </w:style>
  <w:style w:type="paragraph" w:customStyle="1" w:styleId="4228C6D6092942D99C9175FEE155E112">
    <w:name w:val="4228C6D6092942D99C9175FEE155E112"/>
  </w:style>
  <w:style w:type="paragraph" w:customStyle="1" w:styleId="2A5AC1DABE684DDE8784B118B605D06B">
    <w:name w:val="2A5AC1DABE684DDE8784B118B605D06B"/>
  </w:style>
  <w:style w:type="paragraph" w:customStyle="1" w:styleId="B39FB472F2CC4E97849771D36BC57837">
    <w:name w:val="B39FB472F2CC4E97849771D36BC57837"/>
  </w:style>
  <w:style w:type="paragraph" w:customStyle="1" w:styleId="D5C3BFDC1E12477DA8C951589DCFAB82">
    <w:name w:val="D5C3BFDC1E12477DA8C951589DCFAB82"/>
  </w:style>
  <w:style w:type="paragraph" w:customStyle="1" w:styleId="DFBCE3A38043436EB1A51C8E107CDCE5">
    <w:name w:val="DFBCE3A38043436EB1A51C8E107CDCE5"/>
  </w:style>
  <w:style w:type="paragraph" w:customStyle="1" w:styleId="A6A1B4454E934682A6038A7C799629A9">
    <w:name w:val="A6A1B4454E934682A6038A7C799629A9"/>
  </w:style>
  <w:style w:type="paragraph" w:customStyle="1" w:styleId="9CBC33E67F6E450D9ED96F044A382713">
    <w:name w:val="9CBC33E67F6E450D9ED96F044A382713"/>
  </w:style>
  <w:style w:type="paragraph" w:customStyle="1" w:styleId="BB100230224F4A3D8447BB84D39B3327">
    <w:name w:val="BB100230224F4A3D8447BB84D39B3327"/>
  </w:style>
  <w:style w:type="paragraph" w:customStyle="1" w:styleId="21F24E3AD62942299CC46853F724C523">
    <w:name w:val="21F24E3AD62942299CC46853F724C523"/>
  </w:style>
  <w:style w:type="paragraph" w:customStyle="1" w:styleId="3C733D2D5D834E10ADAB84523B05AB7E">
    <w:name w:val="3C733D2D5D834E10ADAB84523B05AB7E"/>
  </w:style>
  <w:style w:type="paragraph" w:customStyle="1" w:styleId="3777F913EEF84AA2994670295AE7052A1">
    <w:name w:val="3777F913EEF84AA2994670295AE7052A1"/>
    <w:rsid w:val="00170416"/>
    <w:rPr>
      <w:rFonts w:eastAsiaTheme="minorHAnsi"/>
    </w:rPr>
  </w:style>
  <w:style w:type="paragraph" w:customStyle="1" w:styleId="244E73CE4C284D97A46D3BF6AEF414111">
    <w:name w:val="244E73CE4C284D97A46D3BF6AEF414111"/>
    <w:rsid w:val="00170416"/>
    <w:rPr>
      <w:rFonts w:eastAsiaTheme="minorHAnsi"/>
    </w:rPr>
  </w:style>
  <w:style w:type="paragraph" w:customStyle="1" w:styleId="3275FB84395140618102B4A5FC7D3A881">
    <w:name w:val="3275FB84395140618102B4A5FC7D3A881"/>
    <w:rsid w:val="00170416"/>
    <w:rPr>
      <w:rFonts w:eastAsiaTheme="minorHAnsi"/>
    </w:rPr>
  </w:style>
  <w:style w:type="paragraph" w:customStyle="1" w:styleId="6A294FD08A614648B79DF0D131C2F07B1">
    <w:name w:val="6A294FD08A614648B79DF0D131C2F07B1"/>
    <w:rsid w:val="00170416"/>
    <w:rPr>
      <w:rFonts w:eastAsiaTheme="minorHAnsi"/>
    </w:rPr>
  </w:style>
  <w:style w:type="paragraph" w:customStyle="1" w:styleId="9BD1D656383046D9AB04B6BCA8B947D11">
    <w:name w:val="9BD1D656383046D9AB04B6BCA8B947D11"/>
    <w:rsid w:val="00170416"/>
    <w:rPr>
      <w:rFonts w:eastAsiaTheme="minorHAnsi"/>
    </w:rPr>
  </w:style>
  <w:style w:type="paragraph" w:customStyle="1" w:styleId="4228C6D6092942D99C9175FEE155E1121">
    <w:name w:val="4228C6D6092942D99C9175FEE155E1121"/>
    <w:rsid w:val="00170416"/>
    <w:rPr>
      <w:rFonts w:eastAsiaTheme="minorHAnsi"/>
    </w:rPr>
  </w:style>
  <w:style w:type="paragraph" w:customStyle="1" w:styleId="2A5AC1DABE684DDE8784B118B605D06B1">
    <w:name w:val="2A5AC1DABE684DDE8784B118B605D06B1"/>
    <w:rsid w:val="00170416"/>
    <w:rPr>
      <w:rFonts w:eastAsiaTheme="minorHAnsi"/>
    </w:rPr>
  </w:style>
  <w:style w:type="paragraph" w:customStyle="1" w:styleId="B39FB472F2CC4E97849771D36BC578371">
    <w:name w:val="B39FB472F2CC4E97849771D36BC578371"/>
    <w:rsid w:val="00170416"/>
    <w:rPr>
      <w:rFonts w:eastAsiaTheme="minorHAnsi"/>
    </w:rPr>
  </w:style>
  <w:style w:type="paragraph" w:customStyle="1" w:styleId="D5C3BFDC1E12477DA8C951589DCFAB821">
    <w:name w:val="D5C3BFDC1E12477DA8C951589DCFAB821"/>
    <w:rsid w:val="00170416"/>
    <w:rPr>
      <w:rFonts w:eastAsiaTheme="minorHAnsi"/>
    </w:rPr>
  </w:style>
  <w:style w:type="paragraph" w:customStyle="1" w:styleId="DFBCE3A38043436EB1A51C8E107CDCE51">
    <w:name w:val="DFBCE3A38043436EB1A51C8E107CDCE51"/>
    <w:rsid w:val="00170416"/>
    <w:rPr>
      <w:rFonts w:eastAsiaTheme="minorHAnsi"/>
    </w:rPr>
  </w:style>
  <w:style w:type="paragraph" w:customStyle="1" w:styleId="A6A1B4454E934682A6038A7C799629A91">
    <w:name w:val="A6A1B4454E934682A6038A7C799629A91"/>
    <w:rsid w:val="00170416"/>
    <w:rPr>
      <w:rFonts w:eastAsiaTheme="minorHAnsi"/>
    </w:rPr>
  </w:style>
  <w:style w:type="paragraph" w:customStyle="1" w:styleId="9CBC33E67F6E450D9ED96F044A3827131">
    <w:name w:val="9CBC33E67F6E450D9ED96F044A3827131"/>
    <w:rsid w:val="00170416"/>
    <w:rPr>
      <w:rFonts w:eastAsiaTheme="minorHAnsi"/>
    </w:rPr>
  </w:style>
  <w:style w:type="paragraph" w:customStyle="1" w:styleId="BB100230224F4A3D8447BB84D39B33271">
    <w:name w:val="BB100230224F4A3D8447BB84D39B33271"/>
    <w:rsid w:val="00170416"/>
    <w:rPr>
      <w:rFonts w:eastAsiaTheme="minorHAnsi"/>
    </w:rPr>
  </w:style>
  <w:style w:type="paragraph" w:customStyle="1" w:styleId="21F24E3AD62942299CC46853F724C5231">
    <w:name w:val="21F24E3AD62942299CC46853F724C5231"/>
    <w:rsid w:val="00170416"/>
    <w:rPr>
      <w:rFonts w:eastAsiaTheme="minorHAnsi"/>
    </w:rPr>
  </w:style>
  <w:style w:type="paragraph" w:customStyle="1" w:styleId="3C733D2D5D834E10ADAB84523B05AB7E1">
    <w:name w:val="3C733D2D5D834E10ADAB84523B05AB7E1"/>
    <w:rsid w:val="00170416"/>
    <w:rPr>
      <w:rFonts w:eastAsiaTheme="minorHAnsi"/>
    </w:rPr>
  </w:style>
  <w:style w:type="paragraph" w:customStyle="1" w:styleId="7E936B19493D4C348A48573E46236C14">
    <w:name w:val="7E936B19493D4C348A48573E46236C14"/>
    <w:rsid w:val="0017041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514969BB010B4E2DA2AF3875945F7349">
    <w:name w:val="514969BB010B4E2DA2AF3875945F7349"/>
    <w:rsid w:val="00170416"/>
  </w:style>
  <w:style w:type="paragraph" w:customStyle="1" w:styleId="6D6BBE71AA984B5FAB111F4986A77375">
    <w:name w:val="6D6BBE71AA984B5FAB111F4986A77375"/>
    <w:rsid w:val="00170416"/>
  </w:style>
  <w:style w:type="paragraph" w:customStyle="1" w:styleId="A624207228204CEA8A21720F3AE97B7E">
    <w:name w:val="A624207228204CEA8A21720F3AE97B7E"/>
    <w:rsid w:val="00170416"/>
  </w:style>
  <w:style w:type="paragraph" w:customStyle="1" w:styleId="EEAB03D93332482B9EEC4B0741725536">
    <w:name w:val="EEAB03D93332482B9EEC4B0741725536"/>
    <w:rsid w:val="00170416"/>
  </w:style>
  <w:style w:type="paragraph" w:customStyle="1" w:styleId="0A4E16C86E094228870220C17966F907">
    <w:name w:val="0A4E16C86E094228870220C17966F907"/>
    <w:rsid w:val="00170416"/>
  </w:style>
  <w:style w:type="paragraph" w:customStyle="1" w:styleId="AE61D5CFBD6144D98C048AD0E974C460">
    <w:name w:val="AE61D5CFBD6144D98C048AD0E974C460"/>
    <w:rsid w:val="00170416"/>
  </w:style>
  <w:style w:type="paragraph" w:customStyle="1" w:styleId="88FCDA2CF38F426785F14461AF7867CA">
    <w:name w:val="88FCDA2CF38F426785F14461AF7867CA"/>
    <w:rsid w:val="00170416"/>
  </w:style>
  <w:style w:type="paragraph" w:customStyle="1" w:styleId="26C27DC7C3694D1EBFCD27FCBC060314">
    <w:name w:val="26C27DC7C3694D1EBFCD27FCBC060314"/>
    <w:rsid w:val="00170416"/>
  </w:style>
  <w:style w:type="paragraph" w:customStyle="1" w:styleId="C872BF49508947B7BFE0A50AD389D0BE">
    <w:name w:val="C872BF49508947B7BFE0A50AD389D0BE"/>
    <w:rsid w:val="00170416"/>
  </w:style>
  <w:style w:type="paragraph" w:customStyle="1" w:styleId="683A6915A855483FB1486CAD52401F53">
    <w:name w:val="683A6915A855483FB1486CAD52401F53"/>
    <w:rsid w:val="00170416"/>
  </w:style>
  <w:style w:type="paragraph" w:customStyle="1" w:styleId="7328B97067BD4963B2088CB7CF10B9EA">
    <w:name w:val="7328B97067BD4963B2088CB7CF10B9EA"/>
    <w:rsid w:val="00170416"/>
  </w:style>
  <w:style w:type="paragraph" w:customStyle="1" w:styleId="BC38B8D317BE40DEA5A582A4A6F6D8A0">
    <w:name w:val="BC38B8D317BE40DEA5A582A4A6F6D8A0"/>
    <w:rsid w:val="00170416"/>
  </w:style>
  <w:style w:type="paragraph" w:customStyle="1" w:styleId="F60992E38CD0402598BCF475F25DA398">
    <w:name w:val="F60992E38CD0402598BCF475F25DA398"/>
    <w:rsid w:val="00170416"/>
  </w:style>
  <w:style w:type="paragraph" w:customStyle="1" w:styleId="09E6C3AFFC3B4D14A0F03D9D4CE8BE59">
    <w:name w:val="09E6C3AFFC3B4D14A0F03D9D4CE8BE59"/>
    <w:rsid w:val="00170416"/>
  </w:style>
  <w:style w:type="paragraph" w:customStyle="1" w:styleId="A719EBBB77764ED59424EE4EAAD14493">
    <w:name w:val="A719EBBB77764ED59424EE4EAAD14493"/>
    <w:rsid w:val="00170416"/>
  </w:style>
  <w:style w:type="paragraph" w:customStyle="1" w:styleId="92EBEAA443DC427F94313E0000D4FD3B">
    <w:name w:val="92EBEAA443DC427F94313E0000D4FD3B"/>
    <w:rsid w:val="00170416"/>
  </w:style>
  <w:style w:type="paragraph" w:customStyle="1" w:styleId="F1AC5EA483F6447290E9C913E551E120">
    <w:name w:val="F1AC5EA483F6447290E9C913E551E120"/>
    <w:rsid w:val="00170416"/>
  </w:style>
  <w:style w:type="paragraph" w:customStyle="1" w:styleId="72D0DD1751B84EC78F671FE443989461">
    <w:name w:val="72D0DD1751B84EC78F671FE443989461"/>
    <w:rsid w:val="00170416"/>
  </w:style>
  <w:style w:type="paragraph" w:customStyle="1" w:styleId="79E674A7A68C46C98B3086EE6A0AEB59">
    <w:name w:val="79E674A7A68C46C98B3086EE6A0AEB59"/>
    <w:rsid w:val="00170416"/>
  </w:style>
  <w:style w:type="paragraph" w:customStyle="1" w:styleId="3F2B4D69F5EE438AA9941E6B04061639">
    <w:name w:val="3F2B4D69F5EE438AA9941E6B04061639"/>
    <w:rsid w:val="00170416"/>
  </w:style>
  <w:style w:type="paragraph" w:customStyle="1" w:styleId="AE6D5C88C1D34E0C9C44C0583C1C2D3F">
    <w:name w:val="AE6D5C88C1D34E0C9C44C0583C1C2D3F"/>
    <w:rsid w:val="00170416"/>
  </w:style>
  <w:style w:type="paragraph" w:customStyle="1" w:styleId="A61247904CFE42069A42B6116DA0C02D">
    <w:name w:val="A61247904CFE42069A42B6116DA0C02D"/>
    <w:rsid w:val="00170416"/>
  </w:style>
  <w:style w:type="paragraph" w:customStyle="1" w:styleId="FDAC7229EE0343A6A97F9E99CBE8CC4A">
    <w:name w:val="FDAC7229EE0343A6A97F9E99CBE8CC4A"/>
    <w:rsid w:val="00170416"/>
  </w:style>
  <w:style w:type="paragraph" w:customStyle="1" w:styleId="AD6BB3D1E63F4325874045D102809DC7">
    <w:name w:val="AD6BB3D1E63F4325874045D102809DC7"/>
    <w:rsid w:val="00170416"/>
  </w:style>
  <w:style w:type="paragraph" w:customStyle="1" w:styleId="0D8BE562A283472B97462059F5F71301">
    <w:name w:val="0D8BE562A283472B97462059F5F71301"/>
    <w:rsid w:val="00170416"/>
  </w:style>
  <w:style w:type="paragraph" w:customStyle="1" w:styleId="2A6B7291B18F47298472FAA986FED373">
    <w:name w:val="2A6B7291B18F47298472FAA986FED373"/>
    <w:rsid w:val="00170416"/>
  </w:style>
  <w:style w:type="paragraph" w:customStyle="1" w:styleId="557DBA1FB73843539AB221F04CEB607B">
    <w:name w:val="557DBA1FB73843539AB221F04CEB607B"/>
    <w:rsid w:val="00170416"/>
  </w:style>
  <w:style w:type="paragraph" w:customStyle="1" w:styleId="742C93221CA5434D93A684A60C78FAB1">
    <w:name w:val="742C93221CA5434D93A684A60C78FAB1"/>
    <w:rsid w:val="00170416"/>
  </w:style>
  <w:style w:type="paragraph" w:customStyle="1" w:styleId="B5A0AFBC68D14F90BB12C56D685B0A1D">
    <w:name w:val="B5A0AFBC68D14F90BB12C56D685B0A1D"/>
    <w:rsid w:val="00170416"/>
  </w:style>
  <w:style w:type="paragraph" w:customStyle="1" w:styleId="71832249F14C4E789248BA6D9E12ECE9">
    <w:name w:val="71832249F14C4E789248BA6D9E12ECE9"/>
    <w:rsid w:val="00170416"/>
  </w:style>
  <w:style w:type="paragraph" w:customStyle="1" w:styleId="63F9CAC77B534671BB2A31799924129D">
    <w:name w:val="63F9CAC77B534671BB2A31799924129D"/>
    <w:rsid w:val="00170416"/>
  </w:style>
  <w:style w:type="paragraph" w:customStyle="1" w:styleId="7F293931BF5B46B1BE5379FC0048D06A">
    <w:name w:val="7F293931BF5B46B1BE5379FC0048D06A"/>
    <w:rsid w:val="00170416"/>
  </w:style>
  <w:style w:type="paragraph" w:customStyle="1" w:styleId="EC703D5667B84181BE8E5B118A330680">
    <w:name w:val="EC703D5667B84181BE8E5B118A330680"/>
    <w:rsid w:val="00170416"/>
  </w:style>
  <w:style w:type="paragraph" w:customStyle="1" w:styleId="A4FCBF5B9D2A4582826F189FAAFFB535">
    <w:name w:val="A4FCBF5B9D2A4582826F189FAAFFB535"/>
    <w:rsid w:val="00170416"/>
  </w:style>
  <w:style w:type="paragraph" w:customStyle="1" w:styleId="75B5A1607BEB4BF689A0349F9A976B53">
    <w:name w:val="75B5A1607BEB4BF689A0349F9A976B53"/>
    <w:rsid w:val="00170416"/>
  </w:style>
  <w:style w:type="paragraph" w:customStyle="1" w:styleId="7B70E8D6549C45358A9AE63C139A342C">
    <w:name w:val="7B70E8D6549C45358A9AE63C139A342C"/>
    <w:rsid w:val="00170416"/>
  </w:style>
  <w:style w:type="paragraph" w:customStyle="1" w:styleId="C2D171119A1C474EA605827419AB7F23">
    <w:name w:val="C2D171119A1C474EA605827419AB7F23"/>
    <w:rsid w:val="00170416"/>
  </w:style>
  <w:style w:type="paragraph" w:customStyle="1" w:styleId="7295F3607D69461598B11D86B8B318E4">
    <w:name w:val="7295F3607D69461598B11D86B8B318E4"/>
    <w:rsid w:val="00170416"/>
  </w:style>
  <w:style w:type="paragraph" w:customStyle="1" w:styleId="6C8AB6074C4243328F229327B0A5AFD1">
    <w:name w:val="6C8AB6074C4243328F229327B0A5AFD1"/>
    <w:rsid w:val="00170416"/>
  </w:style>
  <w:style w:type="paragraph" w:customStyle="1" w:styleId="C077EC89B10844159A281FB173AC2510">
    <w:name w:val="C077EC89B10844159A281FB173AC2510"/>
    <w:rsid w:val="00170416"/>
  </w:style>
  <w:style w:type="paragraph" w:customStyle="1" w:styleId="5AFAA3B1BEA446568BD29ABFCAB532B9">
    <w:name w:val="5AFAA3B1BEA446568BD29ABFCAB532B9"/>
    <w:rsid w:val="00170416"/>
  </w:style>
  <w:style w:type="paragraph" w:customStyle="1" w:styleId="BB01217D581F41D5BAE66D51B2F42EC5">
    <w:name w:val="BB01217D581F41D5BAE66D51B2F42EC5"/>
    <w:rsid w:val="00170416"/>
  </w:style>
  <w:style w:type="paragraph" w:customStyle="1" w:styleId="867555C997EC4BBAB5F220485350787E">
    <w:name w:val="867555C997EC4BBAB5F220485350787E"/>
    <w:rsid w:val="00170416"/>
  </w:style>
  <w:style w:type="paragraph" w:customStyle="1" w:styleId="D97BCB3130364B1387D8C5FBA359EC75">
    <w:name w:val="D97BCB3130364B1387D8C5FBA359EC75"/>
    <w:rsid w:val="00170416"/>
  </w:style>
  <w:style w:type="paragraph" w:customStyle="1" w:styleId="CDB7A3189DFC433F911DB2B9A5FD3D95">
    <w:name w:val="CDB7A3189DFC433F911DB2B9A5FD3D95"/>
    <w:rsid w:val="00170416"/>
  </w:style>
  <w:style w:type="paragraph" w:customStyle="1" w:styleId="D2955FA692D84D91943D3C8250D8F054">
    <w:name w:val="D2955FA692D84D91943D3C8250D8F054"/>
    <w:rsid w:val="00170416"/>
  </w:style>
  <w:style w:type="paragraph" w:customStyle="1" w:styleId="96476E765B844128AB51E017956B8ECA">
    <w:name w:val="96476E765B844128AB51E017956B8ECA"/>
    <w:rsid w:val="00170416"/>
  </w:style>
  <w:style w:type="paragraph" w:customStyle="1" w:styleId="DB9FA05B2DC34678B579EEDC029B3BB9">
    <w:name w:val="DB9FA05B2DC34678B579EEDC029B3BB9"/>
    <w:rsid w:val="00170416"/>
  </w:style>
  <w:style w:type="paragraph" w:customStyle="1" w:styleId="194173343FED4F83B576E897A2E97E95">
    <w:name w:val="194173343FED4F83B576E897A2E97E95"/>
    <w:rsid w:val="00170416"/>
  </w:style>
  <w:style w:type="paragraph" w:customStyle="1" w:styleId="29EA6136A7B74E10BE3B5323CD772087">
    <w:name w:val="29EA6136A7B74E10BE3B5323CD772087"/>
    <w:rsid w:val="00170416"/>
  </w:style>
  <w:style w:type="paragraph" w:customStyle="1" w:styleId="9C82DF16A23946E7AD555FBAA0D42F61">
    <w:name w:val="9C82DF16A23946E7AD555FBAA0D42F61"/>
    <w:rsid w:val="00170416"/>
  </w:style>
  <w:style w:type="paragraph" w:customStyle="1" w:styleId="9C7DD1BA2B53496DAECA570A25B52B2C">
    <w:name w:val="9C7DD1BA2B53496DAECA570A25B52B2C"/>
    <w:rsid w:val="00170416"/>
  </w:style>
  <w:style w:type="paragraph" w:customStyle="1" w:styleId="4D2561B641A4419B9D0DC459479ADB4B">
    <w:name w:val="4D2561B641A4419B9D0DC459479ADB4B"/>
    <w:rsid w:val="00170416"/>
  </w:style>
  <w:style w:type="paragraph" w:customStyle="1" w:styleId="82C8C22DBD924F1D98AA7C1815C05AD0">
    <w:name w:val="82C8C22DBD924F1D98AA7C1815C05AD0"/>
    <w:rsid w:val="00170416"/>
  </w:style>
  <w:style w:type="paragraph" w:customStyle="1" w:styleId="7BBCB9CEBFEC4CFCB776A0AF921B9817">
    <w:name w:val="7BBCB9CEBFEC4CFCB776A0AF921B9817"/>
    <w:rsid w:val="00170416"/>
  </w:style>
  <w:style w:type="paragraph" w:customStyle="1" w:styleId="4D04DF4AED9C4BB197D2D8431C347620">
    <w:name w:val="4D04DF4AED9C4BB197D2D8431C347620"/>
    <w:rsid w:val="00170416"/>
  </w:style>
  <w:style w:type="paragraph" w:customStyle="1" w:styleId="37CB27D2797B4B42BEE74180DFEA5EB0">
    <w:name w:val="37CB27D2797B4B42BEE74180DFEA5EB0"/>
    <w:rsid w:val="00170416"/>
  </w:style>
  <w:style w:type="paragraph" w:customStyle="1" w:styleId="8CD81A7E22E04E50B175B0152F16BBCD">
    <w:name w:val="8CD81A7E22E04E50B175B0152F16BBCD"/>
    <w:rsid w:val="00170416"/>
  </w:style>
  <w:style w:type="paragraph" w:customStyle="1" w:styleId="14D83F9756854D7DA90D82E8E984C197">
    <w:name w:val="14D83F9756854D7DA90D82E8E984C197"/>
    <w:rsid w:val="00170416"/>
  </w:style>
  <w:style w:type="paragraph" w:customStyle="1" w:styleId="EE2FF3D54DF54EA5B3966DAEAF8CD1C6">
    <w:name w:val="EE2FF3D54DF54EA5B3966DAEAF8CD1C6"/>
    <w:rsid w:val="00170416"/>
  </w:style>
  <w:style w:type="paragraph" w:customStyle="1" w:styleId="CFAE82352B6648C8885245D14371E4A0">
    <w:name w:val="CFAE82352B6648C8885245D14371E4A0"/>
    <w:rsid w:val="00170416"/>
  </w:style>
  <w:style w:type="paragraph" w:customStyle="1" w:styleId="D5AC6CE4BC384888BA1A2E5B210886D9">
    <w:name w:val="D5AC6CE4BC384888BA1A2E5B210886D9"/>
    <w:rsid w:val="00170416"/>
  </w:style>
  <w:style w:type="paragraph" w:customStyle="1" w:styleId="ECE7C012449F4E929C67D05E7E6960E8">
    <w:name w:val="ECE7C012449F4E929C67D05E7E6960E8"/>
    <w:rsid w:val="00170416"/>
  </w:style>
  <w:style w:type="paragraph" w:customStyle="1" w:styleId="DA3198C510D74D62933DED66A4EEE6ED">
    <w:name w:val="DA3198C510D74D62933DED66A4EEE6ED"/>
    <w:rsid w:val="00170416"/>
  </w:style>
  <w:style w:type="paragraph" w:customStyle="1" w:styleId="18C68959C769454D92CB07011C576936">
    <w:name w:val="18C68959C769454D92CB07011C576936"/>
    <w:rsid w:val="00170416"/>
  </w:style>
  <w:style w:type="paragraph" w:customStyle="1" w:styleId="8824A7C8D9654B8A9971BCA90E5C6576">
    <w:name w:val="8824A7C8D9654B8A9971BCA90E5C6576"/>
    <w:rsid w:val="00170416"/>
  </w:style>
  <w:style w:type="paragraph" w:customStyle="1" w:styleId="8034C63C59AC4BB6A9300FC478EF2BC3">
    <w:name w:val="8034C63C59AC4BB6A9300FC478EF2BC3"/>
    <w:rsid w:val="00170416"/>
  </w:style>
  <w:style w:type="paragraph" w:customStyle="1" w:styleId="D916635A59EC48B885F00EF5D4C3F713">
    <w:name w:val="D916635A59EC48B885F00EF5D4C3F713"/>
    <w:rsid w:val="00170416"/>
  </w:style>
  <w:style w:type="paragraph" w:customStyle="1" w:styleId="C42B15EB61124844812DEE4F123AD848">
    <w:name w:val="C42B15EB61124844812DEE4F123AD848"/>
    <w:rsid w:val="00170416"/>
  </w:style>
  <w:style w:type="paragraph" w:customStyle="1" w:styleId="EC2F4694A6AD491ABD1132A067D02283">
    <w:name w:val="EC2F4694A6AD491ABD1132A067D02283"/>
    <w:rsid w:val="00170416"/>
  </w:style>
  <w:style w:type="paragraph" w:customStyle="1" w:styleId="38DE94CD07C442ADB994F34003B0AD5B">
    <w:name w:val="38DE94CD07C442ADB994F34003B0AD5B"/>
    <w:rsid w:val="00170416"/>
  </w:style>
  <w:style w:type="paragraph" w:customStyle="1" w:styleId="E48EE61E00A4491086B58600B912A57B">
    <w:name w:val="E48EE61E00A4491086B58600B912A57B"/>
    <w:rsid w:val="00170416"/>
  </w:style>
  <w:style w:type="paragraph" w:customStyle="1" w:styleId="F714BDC2A3F94CD1AE6C3A7F94ECDA47">
    <w:name w:val="F714BDC2A3F94CD1AE6C3A7F94ECDA47"/>
    <w:rsid w:val="00170416"/>
  </w:style>
  <w:style w:type="paragraph" w:customStyle="1" w:styleId="5EEA1E65F405464C8DE149254ED1449C">
    <w:name w:val="5EEA1E65F405464C8DE149254ED1449C"/>
    <w:rsid w:val="00170416"/>
  </w:style>
  <w:style w:type="paragraph" w:customStyle="1" w:styleId="181C3C3C69FC4E748C4B97991FF84F09">
    <w:name w:val="181C3C3C69FC4E748C4B97991FF84F09"/>
    <w:rsid w:val="00170416"/>
  </w:style>
  <w:style w:type="paragraph" w:customStyle="1" w:styleId="D145C098B6824D42AAFD06B7CDCBE74F">
    <w:name w:val="D145C098B6824D42AAFD06B7CDCBE74F"/>
    <w:rsid w:val="00170416"/>
  </w:style>
  <w:style w:type="paragraph" w:customStyle="1" w:styleId="D70A509A80224D23B9B6DA8FFE9CDAA5">
    <w:name w:val="D70A509A80224D23B9B6DA8FFE9CDAA5"/>
    <w:rsid w:val="00170416"/>
  </w:style>
  <w:style w:type="paragraph" w:customStyle="1" w:styleId="B9994807B7664EBD8A69CA50512DA1FB">
    <w:name w:val="B9994807B7664EBD8A69CA50512DA1FB"/>
    <w:rsid w:val="00170416"/>
  </w:style>
  <w:style w:type="paragraph" w:customStyle="1" w:styleId="55B4F9C412FF46C9B89B2A544A3C52CF">
    <w:name w:val="55B4F9C412FF46C9B89B2A544A3C52CF"/>
    <w:rsid w:val="00170416"/>
  </w:style>
  <w:style w:type="paragraph" w:customStyle="1" w:styleId="54BF6353D42D48D0BF1E980381B25714">
    <w:name w:val="54BF6353D42D48D0BF1E980381B25714"/>
    <w:rsid w:val="00170416"/>
  </w:style>
  <w:style w:type="paragraph" w:customStyle="1" w:styleId="0220623EFD02400AB129A6E478B40E8C">
    <w:name w:val="0220623EFD02400AB129A6E478B40E8C"/>
    <w:rsid w:val="00170416"/>
  </w:style>
  <w:style w:type="paragraph" w:customStyle="1" w:styleId="CB2F76DD048245F6B81C2A36AADEF949">
    <w:name w:val="CB2F76DD048245F6B81C2A36AADEF949"/>
    <w:rsid w:val="00170416"/>
  </w:style>
  <w:style w:type="paragraph" w:customStyle="1" w:styleId="344A6F6362D34B1299ED3D772C6BA2FF">
    <w:name w:val="344A6F6362D34B1299ED3D772C6BA2FF"/>
    <w:rsid w:val="00170416"/>
  </w:style>
  <w:style w:type="paragraph" w:customStyle="1" w:styleId="DB05842394244DFF916B6DB45FFFF0A6">
    <w:name w:val="DB05842394244DFF916B6DB45FFFF0A6"/>
    <w:rsid w:val="00170416"/>
  </w:style>
  <w:style w:type="paragraph" w:customStyle="1" w:styleId="48B0835AF27B4F448F86BA9A3A2C410C">
    <w:name w:val="48B0835AF27B4F448F86BA9A3A2C410C"/>
    <w:rsid w:val="00170416"/>
  </w:style>
  <w:style w:type="paragraph" w:customStyle="1" w:styleId="44A02AEAA3A347DEB18A1F68B8439E2F">
    <w:name w:val="44A02AEAA3A347DEB18A1F68B8439E2F"/>
    <w:rsid w:val="00170416"/>
  </w:style>
  <w:style w:type="paragraph" w:customStyle="1" w:styleId="A5138F1611614147A81DC0B7F9089695">
    <w:name w:val="A5138F1611614147A81DC0B7F9089695"/>
    <w:rsid w:val="00170416"/>
  </w:style>
  <w:style w:type="paragraph" w:customStyle="1" w:styleId="8853D77CC7E04AA18E18D254834C706C">
    <w:name w:val="8853D77CC7E04AA18E18D254834C706C"/>
    <w:rsid w:val="00170416"/>
  </w:style>
  <w:style w:type="paragraph" w:customStyle="1" w:styleId="C0C09E19EBEE4DF980120EAA1450F40E">
    <w:name w:val="C0C09E19EBEE4DF980120EAA1450F40E"/>
    <w:rsid w:val="00170416"/>
  </w:style>
  <w:style w:type="paragraph" w:customStyle="1" w:styleId="4CEAD009D0D64D63920B1F2152555F5F">
    <w:name w:val="4CEAD009D0D64D63920B1F2152555F5F"/>
    <w:rsid w:val="00170416"/>
  </w:style>
  <w:style w:type="paragraph" w:customStyle="1" w:styleId="35DD40BF67EE4D3B82C050F4342B7047">
    <w:name w:val="35DD40BF67EE4D3B82C050F4342B7047"/>
    <w:rsid w:val="00170416"/>
  </w:style>
  <w:style w:type="paragraph" w:customStyle="1" w:styleId="6F7CDC07142647B7A8792C81230688F1">
    <w:name w:val="6F7CDC07142647B7A8792C81230688F1"/>
    <w:rsid w:val="00170416"/>
  </w:style>
  <w:style w:type="paragraph" w:customStyle="1" w:styleId="DB3465F1BEDB4FBDB9E04ED095B8AC7F">
    <w:name w:val="DB3465F1BEDB4FBDB9E04ED095B8AC7F"/>
    <w:rsid w:val="00170416"/>
  </w:style>
  <w:style w:type="paragraph" w:customStyle="1" w:styleId="10A2036772604FE1A83A1B085324E6EE">
    <w:name w:val="10A2036772604FE1A83A1B085324E6EE"/>
    <w:rsid w:val="00170416"/>
  </w:style>
  <w:style w:type="paragraph" w:customStyle="1" w:styleId="5E2DBDB6316E4509BCB83A3B2E31A304">
    <w:name w:val="5E2DBDB6316E4509BCB83A3B2E31A304"/>
    <w:rsid w:val="00170416"/>
  </w:style>
  <w:style w:type="paragraph" w:customStyle="1" w:styleId="3CC3D63E93604F4B820FE63FAEC43AE6">
    <w:name w:val="3CC3D63E93604F4B820FE63FAEC43AE6"/>
    <w:rsid w:val="00170416"/>
  </w:style>
  <w:style w:type="paragraph" w:customStyle="1" w:styleId="A6952F864BAE47D6B360F73A7170CE15">
    <w:name w:val="A6952F864BAE47D6B360F73A7170CE15"/>
    <w:rsid w:val="00170416"/>
  </w:style>
  <w:style w:type="paragraph" w:customStyle="1" w:styleId="D1B589B63D53403EB4CF5D7143EBFA74">
    <w:name w:val="D1B589B63D53403EB4CF5D7143EBFA74"/>
    <w:rsid w:val="00170416"/>
  </w:style>
  <w:style w:type="paragraph" w:customStyle="1" w:styleId="BA233D36EA97475491C0AF25FB31D5ED">
    <w:name w:val="BA233D36EA97475491C0AF25FB31D5ED"/>
    <w:rsid w:val="00170416"/>
  </w:style>
  <w:style w:type="paragraph" w:customStyle="1" w:styleId="77E4B33D3C6D420D85997F7E98A0CA43">
    <w:name w:val="77E4B33D3C6D420D85997F7E98A0CA43"/>
    <w:rsid w:val="00170416"/>
  </w:style>
  <w:style w:type="paragraph" w:customStyle="1" w:styleId="CE6E46F844324387A39E3407168D3B36">
    <w:name w:val="CE6E46F844324387A39E3407168D3B36"/>
    <w:rsid w:val="00170416"/>
  </w:style>
  <w:style w:type="paragraph" w:customStyle="1" w:styleId="181F574CE2FA4A189BF7C35C7DD1CF60">
    <w:name w:val="181F574CE2FA4A189BF7C35C7DD1CF60"/>
    <w:rsid w:val="00170416"/>
  </w:style>
  <w:style w:type="paragraph" w:customStyle="1" w:styleId="F4D2103CA80F483991AAB1AE5DDE0B0D">
    <w:name w:val="F4D2103CA80F483991AAB1AE5DDE0B0D"/>
    <w:rsid w:val="00170416"/>
  </w:style>
  <w:style w:type="paragraph" w:customStyle="1" w:styleId="392F910038EC401A9E346A47F2B00C0D">
    <w:name w:val="392F910038EC401A9E346A47F2B00C0D"/>
    <w:rsid w:val="00170416"/>
  </w:style>
  <w:style w:type="paragraph" w:customStyle="1" w:styleId="90C042AB3A144B108223A4FFC41726E3">
    <w:name w:val="90C042AB3A144B108223A4FFC41726E3"/>
    <w:rsid w:val="00170416"/>
  </w:style>
  <w:style w:type="paragraph" w:customStyle="1" w:styleId="7F3C24CFDF5747F39CAB65ACF091D5DE">
    <w:name w:val="7F3C24CFDF5747F39CAB65ACF091D5DE"/>
    <w:rsid w:val="00170416"/>
  </w:style>
  <w:style w:type="paragraph" w:customStyle="1" w:styleId="4626DC641C7F46E1B26FF6652FE88028">
    <w:name w:val="4626DC641C7F46E1B26FF6652FE88028"/>
    <w:rsid w:val="00170416"/>
  </w:style>
  <w:style w:type="paragraph" w:customStyle="1" w:styleId="90B808C720144CCB85264BA7E1A6D4E8">
    <w:name w:val="90B808C720144CCB85264BA7E1A6D4E8"/>
    <w:rsid w:val="00170416"/>
  </w:style>
  <w:style w:type="paragraph" w:customStyle="1" w:styleId="2ECDD19C987C432AAF9CE2C5E0A004E3">
    <w:name w:val="2ECDD19C987C432AAF9CE2C5E0A004E3"/>
    <w:rsid w:val="00170416"/>
  </w:style>
  <w:style w:type="paragraph" w:customStyle="1" w:styleId="3B71FCD997E74BA7B1D36DDE794003B5">
    <w:name w:val="3B71FCD997E74BA7B1D36DDE794003B5"/>
    <w:rsid w:val="00170416"/>
  </w:style>
  <w:style w:type="paragraph" w:customStyle="1" w:styleId="5D5D32A602F241149A8176D3BA7E4ADD">
    <w:name w:val="5D5D32A602F241149A8176D3BA7E4ADD"/>
    <w:rsid w:val="00170416"/>
  </w:style>
  <w:style w:type="paragraph" w:customStyle="1" w:styleId="1B7C4EED25614F82A26284AC7681C779">
    <w:name w:val="1B7C4EED25614F82A26284AC7681C779"/>
    <w:rsid w:val="00170416"/>
  </w:style>
  <w:style w:type="paragraph" w:customStyle="1" w:styleId="D21F4094ECEC4173BC0A78AFE78D33CF">
    <w:name w:val="D21F4094ECEC4173BC0A78AFE78D33CF"/>
    <w:rsid w:val="00170416"/>
  </w:style>
  <w:style w:type="paragraph" w:customStyle="1" w:styleId="21F5950646C445FEB7D50C79E928639F">
    <w:name w:val="21F5950646C445FEB7D50C79E928639F"/>
    <w:rsid w:val="00170416"/>
  </w:style>
  <w:style w:type="paragraph" w:customStyle="1" w:styleId="B9A0B12A19594E51875CFD57BA43555B">
    <w:name w:val="B9A0B12A19594E51875CFD57BA43555B"/>
    <w:rsid w:val="00170416"/>
  </w:style>
  <w:style w:type="paragraph" w:customStyle="1" w:styleId="8A558D5F4C744684A15ABF9C202D83CE">
    <w:name w:val="8A558D5F4C744684A15ABF9C202D83CE"/>
    <w:rsid w:val="00170416"/>
  </w:style>
  <w:style w:type="paragraph" w:customStyle="1" w:styleId="E1E5F7605C0E46C6BAF120972DF2626C">
    <w:name w:val="E1E5F7605C0E46C6BAF120972DF2626C"/>
    <w:rsid w:val="00170416"/>
  </w:style>
  <w:style w:type="paragraph" w:customStyle="1" w:styleId="E9CDE366FFB64F29A87DE43CFB6D4B0C">
    <w:name w:val="E9CDE366FFB64F29A87DE43CFB6D4B0C"/>
    <w:rsid w:val="00170416"/>
  </w:style>
  <w:style w:type="paragraph" w:customStyle="1" w:styleId="E9CDEAD71C4A409E9D1BAE75612623D9">
    <w:name w:val="E9CDEAD71C4A409E9D1BAE75612623D9"/>
    <w:rsid w:val="00170416"/>
  </w:style>
  <w:style w:type="paragraph" w:customStyle="1" w:styleId="B39FAB8FB38740AAB7823378AFC58FC4">
    <w:name w:val="B39FAB8FB38740AAB7823378AFC58FC4"/>
    <w:rsid w:val="00170416"/>
  </w:style>
  <w:style w:type="paragraph" w:customStyle="1" w:styleId="5291DC72A81141068A0FA249A18EB62C">
    <w:name w:val="5291DC72A81141068A0FA249A18EB62C"/>
    <w:rsid w:val="00170416"/>
  </w:style>
  <w:style w:type="paragraph" w:customStyle="1" w:styleId="98BA4E4BC3704CD8B280718B36BD68A4">
    <w:name w:val="98BA4E4BC3704CD8B280718B36BD68A4"/>
    <w:rsid w:val="00170416"/>
  </w:style>
  <w:style w:type="paragraph" w:customStyle="1" w:styleId="B7D56D8805414EECBB90232AC32A906F">
    <w:name w:val="B7D56D8805414EECBB90232AC32A906F"/>
    <w:rsid w:val="00170416"/>
  </w:style>
  <w:style w:type="paragraph" w:customStyle="1" w:styleId="2A56B88E3290415F817255BDC3C98685">
    <w:name w:val="2A56B88E3290415F817255BDC3C98685"/>
    <w:rsid w:val="00170416"/>
  </w:style>
  <w:style w:type="paragraph" w:customStyle="1" w:styleId="2FBBFD4845B64699801A3814C3325A7C">
    <w:name w:val="2FBBFD4845B64699801A3814C3325A7C"/>
    <w:rsid w:val="00170416"/>
  </w:style>
  <w:style w:type="paragraph" w:customStyle="1" w:styleId="F22841CA44C54FA59500AB12362A3549">
    <w:name w:val="F22841CA44C54FA59500AB12362A3549"/>
    <w:rsid w:val="00170416"/>
  </w:style>
  <w:style w:type="paragraph" w:customStyle="1" w:styleId="7A70A0F32CDD4284B596AB0ADC52A5FF">
    <w:name w:val="7A70A0F32CDD4284B596AB0ADC52A5FF"/>
    <w:rsid w:val="00170416"/>
  </w:style>
  <w:style w:type="paragraph" w:customStyle="1" w:styleId="0A7981A8F9784AA68657323E0F314BD8">
    <w:name w:val="0A7981A8F9784AA68657323E0F314BD8"/>
    <w:rsid w:val="00170416"/>
  </w:style>
  <w:style w:type="paragraph" w:customStyle="1" w:styleId="351A8F890B28495EB4AC34727839BE0B">
    <w:name w:val="351A8F890B28495EB4AC34727839BE0B"/>
    <w:rsid w:val="00170416"/>
  </w:style>
  <w:style w:type="paragraph" w:customStyle="1" w:styleId="85272009E32849B5AAF913345668CD13">
    <w:name w:val="85272009E32849B5AAF913345668CD13"/>
    <w:rsid w:val="00170416"/>
  </w:style>
  <w:style w:type="paragraph" w:customStyle="1" w:styleId="DEC788B8E4C04487B07B1C9A46731E40">
    <w:name w:val="DEC788B8E4C04487B07B1C9A46731E40"/>
    <w:rsid w:val="00170416"/>
  </w:style>
  <w:style w:type="paragraph" w:customStyle="1" w:styleId="ABC020BB8FA24651A134AA796D9720D1">
    <w:name w:val="ABC020BB8FA24651A134AA796D9720D1"/>
    <w:rsid w:val="00170416"/>
  </w:style>
  <w:style w:type="paragraph" w:customStyle="1" w:styleId="BF7651763A5D4F939076263099688887">
    <w:name w:val="BF7651763A5D4F939076263099688887"/>
    <w:rsid w:val="00170416"/>
  </w:style>
  <w:style w:type="paragraph" w:customStyle="1" w:styleId="FF64FFFB878D4532A0EA7BA8F80EC797">
    <w:name w:val="FF64FFFB878D4532A0EA7BA8F80EC797"/>
    <w:rsid w:val="00170416"/>
  </w:style>
  <w:style w:type="paragraph" w:customStyle="1" w:styleId="E02D35983C274D74BE997CCABD3D0DEC">
    <w:name w:val="E02D35983C274D74BE997CCABD3D0DEC"/>
    <w:rsid w:val="00170416"/>
  </w:style>
  <w:style w:type="paragraph" w:customStyle="1" w:styleId="B31F427BEE314C7A8E7FF1CB062BC28A">
    <w:name w:val="B31F427BEE314C7A8E7FF1CB062BC28A"/>
    <w:rsid w:val="00170416"/>
  </w:style>
  <w:style w:type="paragraph" w:customStyle="1" w:styleId="523ABA1955BF47ACA7B7555DF991D628">
    <w:name w:val="523ABA1955BF47ACA7B7555DF991D628"/>
    <w:rsid w:val="00170416"/>
  </w:style>
  <w:style w:type="paragraph" w:customStyle="1" w:styleId="6AA1A84D2EBF4A259ED1786150D7CDB2">
    <w:name w:val="6AA1A84D2EBF4A259ED1786150D7CDB2"/>
    <w:rsid w:val="00170416"/>
  </w:style>
  <w:style w:type="paragraph" w:customStyle="1" w:styleId="D3563F7A56014B03ABE0775916876C1E">
    <w:name w:val="D3563F7A56014B03ABE0775916876C1E"/>
    <w:rsid w:val="00170416"/>
  </w:style>
  <w:style w:type="paragraph" w:customStyle="1" w:styleId="82D054CFBF384DBD89332D24FE412616">
    <w:name w:val="82D054CFBF384DBD89332D24FE412616"/>
    <w:rsid w:val="00170416"/>
  </w:style>
  <w:style w:type="paragraph" w:customStyle="1" w:styleId="3691142440D8433895E8E716B3014FFF">
    <w:name w:val="3691142440D8433895E8E716B3014FFF"/>
    <w:rsid w:val="00170416"/>
  </w:style>
  <w:style w:type="paragraph" w:customStyle="1" w:styleId="F01E8F6BE5A945DE94D62926EFA62B6B">
    <w:name w:val="F01E8F6BE5A945DE94D62926EFA62B6B"/>
    <w:rsid w:val="00170416"/>
  </w:style>
  <w:style w:type="paragraph" w:customStyle="1" w:styleId="E25ED37D00174582978B30E6FBF82343">
    <w:name w:val="E25ED37D00174582978B30E6FBF82343"/>
    <w:rsid w:val="00170416"/>
  </w:style>
  <w:style w:type="paragraph" w:customStyle="1" w:styleId="0BFBEC7BFF3B4D5BBBBCD011C024EE41">
    <w:name w:val="0BFBEC7BFF3B4D5BBBBCD011C024EE41"/>
    <w:rsid w:val="00170416"/>
  </w:style>
  <w:style w:type="paragraph" w:customStyle="1" w:styleId="65D15872587F4A15A90454389B1BC2BA">
    <w:name w:val="65D15872587F4A15A90454389B1BC2BA"/>
    <w:rsid w:val="00170416"/>
  </w:style>
  <w:style w:type="paragraph" w:customStyle="1" w:styleId="BF8E723CBE2C440890D879698B08B706">
    <w:name w:val="BF8E723CBE2C440890D879698B08B706"/>
    <w:rsid w:val="00170416"/>
  </w:style>
  <w:style w:type="paragraph" w:customStyle="1" w:styleId="C91237BC110549F2A87B2F365ED2846C">
    <w:name w:val="C91237BC110549F2A87B2F365ED2846C"/>
    <w:rsid w:val="00170416"/>
  </w:style>
  <w:style w:type="paragraph" w:customStyle="1" w:styleId="DAE4AC1808B44AB4AB04EF2747964EBC">
    <w:name w:val="DAE4AC1808B44AB4AB04EF2747964EBC"/>
    <w:rsid w:val="00170416"/>
  </w:style>
  <w:style w:type="paragraph" w:customStyle="1" w:styleId="C34215AA8206482CA738C45DBA13D6F2">
    <w:name w:val="C34215AA8206482CA738C45DBA13D6F2"/>
    <w:rsid w:val="00170416"/>
  </w:style>
  <w:style w:type="paragraph" w:customStyle="1" w:styleId="499AC433135A4F2DA4C1901E7462768D">
    <w:name w:val="499AC433135A4F2DA4C1901E7462768D"/>
    <w:rsid w:val="00170416"/>
  </w:style>
  <w:style w:type="paragraph" w:customStyle="1" w:styleId="9A2F29C2FC1047BF974C6F5EF55D16CB">
    <w:name w:val="9A2F29C2FC1047BF974C6F5EF55D16CB"/>
    <w:rsid w:val="00170416"/>
  </w:style>
  <w:style w:type="paragraph" w:customStyle="1" w:styleId="A97C4BB3F70745D1B8EF17B8509EFBB5">
    <w:name w:val="A97C4BB3F70745D1B8EF17B8509EFBB5"/>
    <w:rsid w:val="00170416"/>
  </w:style>
  <w:style w:type="paragraph" w:customStyle="1" w:styleId="BFA286E6831A4EBD934839C75406F3CB">
    <w:name w:val="BFA286E6831A4EBD934839C75406F3CB"/>
    <w:rsid w:val="00170416"/>
  </w:style>
  <w:style w:type="paragraph" w:customStyle="1" w:styleId="65E7F0D2C7A64BC8B52550C49641D566">
    <w:name w:val="65E7F0D2C7A64BC8B52550C49641D566"/>
    <w:rsid w:val="00170416"/>
  </w:style>
  <w:style w:type="paragraph" w:customStyle="1" w:styleId="58FDA854026F4DB2A3B27421BAEBCDC2">
    <w:name w:val="58FDA854026F4DB2A3B27421BAEBCDC2"/>
    <w:rsid w:val="00170416"/>
  </w:style>
  <w:style w:type="paragraph" w:customStyle="1" w:styleId="F446940CB89D425E94FCA4FF68C2CEF6">
    <w:name w:val="F446940CB89D425E94FCA4FF68C2CEF6"/>
    <w:rsid w:val="00170416"/>
  </w:style>
  <w:style w:type="paragraph" w:customStyle="1" w:styleId="AC9BE516717F466DA5E86E6C922F1707">
    <w:name w:val="AC9BE516717F466DA5E86E6C922F1707"/>
    <w:rsid w:val="00170416"/>
  </w:style>
  <w:style w:type="paragraph" w:customStyle="1" w:styleId="4A5337C5A5414EEB8D370649F9CE9B55">
    <w:name w:val="4A5337C5A5414EEB8D370649F9CE9B55"/>
    <w:rsid w:val="00170416"/>
  </w:style>
  <w:style w:type="paragraph" w:customStyle="1" w:styleId="C2380E77D851439E921E9CA40BAA2248">
    <w:name w:val="C2380E77D851439E921E9CA40BAA2248"/>
    <w:rsid w:val="00170416"/>
  </w:style>
  <w:style w:type="paragraph" w:customStyle="1" w:styleId="F5EEEE529EF74F3BB2FF35AF2114BF31">
    <w:name w:val="F5EEEE529EF74F3BB2FF35AF2114BF31"/>
    <w:rsid w:val="00170416"/>
  </w:style>
  <w:style w:type="paragraph" w:customStyle="1" w:styleId="3C7316D763DF470CA98AE91CB626E408">
    <w:name w:val="3C7316D763DF470CA98AE91CB626E408"/>
    <w:rsid w:val="00170416"/>
  </w:style>
  <w:style w:type="paragraph" w:customStyle="1" w:styleId="715F12733FA447058BEEE923A6347494">
    <w:name w:val="715F12733FA447058BEEE923A6347494"/>
    <w:rsid w:val="00170416"/>
  </w:style>
  <w:style w:type="paragraph" w:customStyle="1" w:styleId="D519AECD680646C4B1AD73EB178256E2">
    <w:name w:val="D519AECD680646C4B1AD73EB178256E2"/>
    <w:rsid w:val="00170416"/>
  </w:style>
  <w:style w:type="paragraph" w:customStyle="1" w:styleId="3C8EF7F88FC14739BCCD40A48E787146">
    <w:name w:val="3C8EF7F88FC14739BCCD40A48E787146"/>
    <w:rsid w:val="00170416"/>
  </w:style>
  <w:style w:type="paragraph" w:customStyle="1" w:styleId="DD5E8C7FE9684084AA8946ED74100547">
    <w:name w:val="DD5E8C7FE9684084AA8946ED74100547"/>
    <w:rsid w:val="00170416"/>
  </w:style>
  <w:style w:type="paragraph" w:customStyle="1" w:styleId="CCCB8654F33444F793996758D66FED2C">
    <w:name w:val="CCCB8654F33444F793996758D66FED2C"/>
    <w:rsid w:val="00170416"/>
  </w:style>
  <w:style w:type="paragraph" w:customStyle="1" w:styleId="C262445F16FE4FE8BE507391BBAADE98">
    <w:name w:val="C262445F16FE4FE8BE507391BBAADE98"/>
    <w:rsid w:val="00170416"/>
  </w:style>
  <w:style w:type="paragraph" w:customStyle="1" w:styleId="AA76E2BD381B445296BB79ED7F5699A5">
    <w:name w:val="AA76E2BD381B445296BB79ED7F5699A5"/>
    <w:rsid w:val="00170416"/>
  </w:style>
  <w:style w:type="paragraph" w:customStyle="1" w:styleId="647B0A5CEB944A8B95C0A05968E21342">
    <w:name w:val="647B0A5CEB944A8B95C0A05968E21342"/>
    <w:rsid w:val="00170416"/>
  </w:style>
  <w:style w:type="paragraph" w:customStyle="1" w:styleId="C6487371F63F432D9FDAC4D7C24484DC">
    <w:name w:val="C6487371F63F432D9FDAC4D7C24484DC"/>
    <w:rsid w:val="00170416"/>
  </w:style>
  <w:style w:type="paragraph" w:customStyle="1" w:styleId="61AEED8C00CA41F19F057D283DAD705A">
    <w:name w:val="61AEED8C00CA41F19F057D283DAD705A"/>
    <w:rsid w:val="00170416"/>
  </w:style>
  <w:style w:type="paragraph" w:customStyle="1" w:styleId="821B1D43A20C48098CEFA9E8BFAC3ECB">
    <w:name w:val="821B1D43A20C48098CEFA9E8BFAC3ECB"/>
    <w:rsid w:val="00170416"/>
  </w:style>
  <w:style w:type="paragraph" w:customStyle="1" w:styleId="E97CD212A8A64E0A89E9EFDC45730243">
    <w:name w:val="E97CD212A8A64E0A89E9EFDC45730243"/>
    <w:rsid w:val="00170416"/>
  </w:style>
  <w:style w:type="paragraph" w:customStyle="1" w:styleId="AD4D534413CF40819184DFEC446CB439">
    <w:name w:val="AD4D534413CF40819184DFEC446CB439"/>
    <w:rsid w:val="00170416"/>
  </w:style>
  <w:style w:type="paragraph" w:customStyle="1" w:styleId="9BE33BD7FA4549ACA65C0010D29EC08A">
    <w:name w:val="9BE33BD7FA4549ACA65C0010D29EC08A"/>
    <w:rsid w:val="00170416"/>
  </w:style>
  <w:style w:type="paragraph" w:customStyle="1" w:styleId="F1F8594BE24444BAA9A85812284363A1">
    <w:name w:val="F1F8594BE24444BAA9A85812284363A1"/>
    <w:rsid w:val="00170416"/>
  </w:style>
  <w:style w:type="paragraph" w:customStyle="1" w:styleId="4B32AF80D594405D9EA48E58840346FE">
    <w:name w:val="4B32AF80D594405D9EA48E58840346FE"/>
    <w:rsid w:val="00170416"/>
  </w:style>
  <w:style w:type="paragraph" w:customStyle="1" w:styleId="F9B864EFA0794B5F9E976E27E9686FE6">
    <w:name w:val="F9B864EFA0794B5F9E976E27E9686FE6"/>
    <w:rsid w:val="00170416"/>
  </w:style>
  <w:style w:type="paragraph" w:customStyle="1" w:styleId="14CF7559D10D449C8F9B55B280187A46">
    <w:name w:val="14CF7559D10D449C8F9B55B280187A46"/>
    <w:rsid w:val="00170416"/>
  </w:style>
  <w:style w:type="paragraph" w:customStyle="1" w:styleId="F0086CBC6668450CB85520E7E0B58196">
    <w:name w:val="F0086CBC6668450CB85520E7E0B58196"/>
    <w:rsid w:val="00170416"/>
  </w:style>
  <w:style w:type="paragraph" w:customStyle="1" w:styleId="1FA750032D6945B893424C1F165CEF29">
    <w:name w:val="1FA750032D6945B893424C1F165CEF29"/>
    <w:rsid w:val="00170416"/>
  </w:style>
  <w:style w:type="paragraph" w:customStyle="1" w:styleId="7C4744924ED24CD38BA3A1351895AB61">
    <w:name w:val="7C4744924ED24CD38BA3A1351895AB61"/>
    <w:rsid w:val="00170416"/>
  </w:style>
  <w:style w:type="paragraph" w:customStyle="1" w:styleId="2FB95DB7A29B4B2A9F1F6AD64B983241">
    <w:name w:val="2FB95DB7A29B4B2A9F1F6AD64B983241"/>
    <w:rsid w:val="00170416"/>
  </w:style>
  <w:style w:type="paragraph" w:customStyle="1" w:styleId="37625B9AA0274316A6091E78C4356E0A">
    <w:name w:val="37625B9AA0274316A6091E78C4356E0A"/>
    <w:rsid w:val="00170416"/>
  </w:style>
  <w:style w:type="paragraph" w:customStyle="1" w:styleId="DCE9612D5EA9443FAD9184085283E976">
    <w:name w:val="DCE9612D5EA9443FAD9184085283E976"/>
    <w:rsid w:val="00170416"/>
  </w:style>
  <w:style w:type="paragraph" w:customStyle="1" w:styleId="38382A190E82430280D6192A76BC2C20">
    <w:name w:val="38382A190E82430280D6192A76BC2C20"/>
    <w:rsid w:val="00170416"/>
  </w:style>
  <w:style w:type="paragraph" w:customStyle="1" w:styleId="A04B7B3A78964F029211687561422CB0">
    <w:name w:val="A04B7B3A78964F029211687561422CB0"/>
    <w:rsid w:val="00170416"/>
  </w:style>
  <w:style w:type="paragraph" w:customStyle="1" w:styleId="71174063C183438E9F6D81671E1C4EA2">
    <w:name w:val="71174063C183438E9F6D81671E1C4EA2"/>
    <w:rsid w:val="00170416"/>
  </w:style>
  <w:style w:type="paragraph" w:customStyle="1" w:styleId="9AAF258A589D43ABBB7DA716C4BE7436">
    <w:name w:val="9AAF258A589D43ABBB7DA716C4BE7436"/>
    <w:rsid w:val="00170416"/>
  </w:style>
  <w:style w:type="paragraph" w:customStyle="1" w:styleId="A76B41E33B114331B719A291617F46F5">
    <w:name w:val="A76B41E33B114331B719A291617F46F5"/>
    <w:rsid w:val="00170416"/>
  </w:style>
  <w:style w:type="paragraph" w:customStyle="1" w:styleId="DFE022812C7E4AF89EBE32B6BC661CE7">
    <w:name w:val="DFE022812C7E4AF89EBE32B6BC661CE7"/>
    <w:rsid w:val="00170416"/>
  </w:style>
  <w:style w:type="paragraph" w:customStyle="1" w:styleId="068F128D965F4532A65DE4870A5A5FEF">
    <w:name w:val="068F128D965F4532A65DE4870A5A5FEF"/>
    <w:rsid w:val="00170416"/>
  </w:style>
  <w:style w:type="paragraph" w:customStyle="1" w:styleId="088B050606264E6CA3EF8380A9E0B18A">
    <w:name w:val="088B050606264E6CA3EF8380A9E0B18A"/>
    <w:rsid w:val="00170416"/>
  </w:style>
  <w:style w:type="paragraph" w:customStyle="1" w:styleId="174A23BA1E3E4DB6A338135ABE92F197">
    <w:name w:val="174A23BA1E3E4DB6A338135ABE92F197"/>
    <w:rsid w:val="00170416"/>
  </w:style>
  <w:style w:type="paragraph" w:customStyle="1" w:styleId="7C25BB5BCF3A407C8C91BCB35C1E2137">
    <w:name w:val="7C25BB5BCF3A407C8C91BCB35C1E2137"/>
    <w:rsid w:val="00170416"/>
  </w:style>
  <w:style w:type="paragraph" w:customStyle="1" w:styleId="93D5F9476E8B4401BF0427145F2956DA">
    <w:name w:val="93D5F9476E8B4401BF0427145F2956DA"/>
    <w:rsid w:val="00170416"/>
  </w:style>
  <w:style w:type="paragraph" w:customStyle="1" w:styleId="6DC0F558F23146F6BC570AB5C8F7CB27">
    <w:name w:val="6DC0F558F23146F6BC570AB5C8F7CB27"/>
    <w:rsid w:val="00170416"/>
  </w:style>
  <w:style w:type="paragraph" w:customStyle="1" w:styleId="C6AE99B612CB482F8D8CC8AFBA10A267">
    <w:name w:val="C6AE99B612CB482F8D8CC8AFBA10A267"/>
    <w:rsid w:val="00170416"/>
  </w:style>
  <w:style w:type="paragraph" w:customStyle="1" w:styleId="D13E1649BB8D442396A1228158073CDC">
    <w:name w:val="D13E1649BB8D442396A1228158073CDC"/>
    <w:rsid w:val="00170416"/>
  </w:style>
  <w:style w:type="paragraph" w:customStyle="1" w:styleId="26AE7FE20B194D7C9C7C4B179B2D3B07">
    <w:name w:val="26AE7FE20B194D7C9C7C4B179B2D3B07"/>
    <w:rsid w:val="00170416"/>
  </w:style>
  <w:style w:type="paragraph" w:customStyle="1" w:styleId="0AB85016E27E4A0CB418283D1DD64B93">
    <w:name w:val="0AB85016E27E4A0CB418283D1DD64B93"/>
    <w:rsid w:val="00170416"/>
  </w:style>
  <w:style w:type="paragraph" w:customStyle="1" w:styleId="F4955E4BB8C34418B72A9B8C8BFD4A12">
    <w:name w:val="F4955E4BB8C34418B72A9B8C8BFD4A12"/>
    <w:rsid w:val="00170416"/>
  </w:style>
  <w:style w:type="paragraph" w:customStyle="1" w:styleId="522851BE3AD04482A597B01C33BA306D">
    <w:name w:val="522851BE3AD04482A597B01C33BA306D"/>
    <w:rsid w:val="00170416"/>
  </w:style>
  <w:style w:type="paragraph" w:customStyle="1" w:styleId="8674A3126058441EB01AB12BAED28A93">
    <w:name w:val="8674A3126058441EB01AB12BAED28A93"/>
    <w:rsid w:val="00170416"/>
  </w:style>
  <w:style w:type="paragraph" w:customStyle="1" w:styleId="4E4E10825B1043E09143C5A354B4134E">
    <w:name w:val="4E4E10825B1043E09143C5A354B4134E"/>
    <w:rsid w:val="00170416"/>
  </w:style>
  <w:style w:type="paragraph" w:customStyle="1" w:styleId="0073D49ED0EB471D9144CBEB0C9A67E1">
    <w:name w:val="0073D49ED0EB471D9144CBEB0C9A67E1"/>
    <w:rsid w:val="00170416"/>
  </w:style>
  <w:style w:type="paragraph" w:customStyle="1" w:styleId="607B4D6626474D6C96768679058E9AC0">
    <w:name w:val="607B4D6626474D6C96768679058E9AC0"/>
    <w:rsid w:val="00170416"/>
  </w:style>
  <w:style w:type="paragraph" w:customStyle="1" w:styleId="E59143BEFACE4282A1DD5C3F6D1D3B0A">
    <w:name w:val="E59143BEFACE4282A1DD5C3F6D1D3B0A"/>
    <w:rsid w:val="00170416"/>
  </w:style>
  <w:style w:type="paragraph" w:customStyle="1" w:styleId="3EAC3EAE227A4C1BAE487159BF4BE4C3">
    <w:name w:val="3EAC3EAE227A4C1BAE487159BF4BE4C3"/>
    <w:rsid w:val="00170416"/>
  </w:style>
  <w:style w:type="paragraph" w:customStyle="1" w:styleId="9E3F47F5F5E04B64BF86B7F478679F93">
    <w:name w:val="9E3F47F5F5E04B64BF86B7F478679F93"/>
    <w:rsid w:val="00170416"/>
  </w:style>
  <w:style w:type="paragraph" w:customStyle="1" w:styleId="AB7E6839468844FE9D71A525FB0DCD4F">
    <w:name w:val="AB7E6839468844FE9D71A525FB0DCD4F"/>
    <w:rsid w:val="00170416"/>
  </w:style>
  <w:style w:type="paragraph" w:customStyle="1" w:styleId="8DDE0403197244F7BFE0E2613481598D">
    <w:name w:val="8DDE0403197244F7BFE0E2613481598D"/>
    <w:rsid w:val="00170416"/>
  </w:style>
  <w:style w:type="paragraph" w:customStyle="1" w:styleId="89825408B4054AA5B0FB76D84F6B87C3">
    <w:name w:val="89825408B4054AA5B0FB76D84F6B87C3"/>
    <w:rsid w:val="00170416"/>
  </w:style>
  <w:style w:type="paragraph" w:customStyle="1" w:styleId="00FD5A9BD9FB4970A38A9DA8D5FE9DE1">
    <w:name w:val="00FD5A9BD9FB4970A38A9DA8D5FE9DE1"/>
    <w:rsid w:val="00170416"/>
  </w:style>
  <w:style w:type="paragraph" w:customStyle="1" w:styleId="3421BEDD660A426B91A307791C95EC3A">
    <w:name w:val="3421BEDD660A426B91A307791C95EC3A"/>
    <w:rsid w:val="00170416"/>
  </w:style>
  <w:style w:type="paragraph" w:customStyle="1" w:styleId="477A708B10CB49D28D405BB1DE1BEF4F">
    <w:name w:val="477A708B10CB49D28D405BB1DE1BEF4F"/>
    <w:rsid w:val="00170416"/>
  </w:style>
  <w:style w:type="paragraph" w:customStyle="1" w:styleId="1C80D3202E984E93810DCAD4F72CB290">
    <w:name w:val="1C80D3202E984E93810DCAD4F72CB290"/>
    <w:rsid w:val="00170416"/>
  </w:style>
  <w:style w:type="paragraph" w:customStyle="1" w:styleId="61C63792DA2243ED9B6A64022590131B">
    <w:name w:val="61C63792DA2243ED9B6A64022590131B"/>
    <w:rsid w:val="00170416"/>
  </w:style>
  <w:style w:type="paragraph" w:customStyle="1" w:styleId="C03140DC67B34BC78D1A5D91449F4AF4">
    <w:name w:val="C03140DC67B34BC78D1A5D91449F4AF4"/>
    <w:rsid w:val="00170416"/>
  </w:style>
  <w:style w:type="paragraph" w:customStyle="1" w:styleId="E8E2714A5DF3411498A8A427C7C6093C">
    <w:name w:val="E8E2714A5DF3411498A8A427C7C6093C"/>
    <w:rsid w:val="00CB12B2"/>
  </w:style>
  <w:style w:type="paragraph" w:customStyle="1" w:styleId="EDF5C0C346D84E2C8F9FC4244D2C19F0">
    <w:name w:val="EDF5C0C346D84E2C8F9FC4244D2C19F0"/>
    <w:rsid w:val="00CB12B2"/>
  </w:style>
  <w:style w:type="paragraph" w:customStyle="1" w:styleId="5302055DDD804FA7939F5D247FF7D2C2">
    <w:name w:val="5302055DDD804FA7939F5D247FF7D2C2"/>
    <w:rsid w:val="00CB12B2"/>
  </w:style>
  <w:style w:type="paragraph" w:customStyle="1" w:styleId="93996E3312F245D8BF3A48F509EF1D2F">
    <w:name w:val="93996E3312F245D8BF3A48F509EF1D2F"/>
    <w:rsid w:val="00CB12B2"/>
  </w:style>
  <w:style w:type="paragraph" w:customStyle="1" w:styleId="6EBE834F65BF4F49AFBDBFECC028A63C">
    <w:name w:val="6EBE834F65BF4F49AFBDBFECC028A63C"/>
    <w:rsid w:val="00CB12B2"/>
  </w:style>
  <w:style w:type="paragraph" w:customStyle="1" w:styleId="0390DB7FC7A84A1487934FDE7F07E8BB">
    <w:name w:val="0390DB7FC7A84A1487934FDE7F07E8BB"/>
    <w:rsid w:val="00CB12B2"/>
  </w:style>
  <w:style w:type="paragraph" w:customStyle="1" w:styleId="FCD93927C0D247AFA9FBDF3F39E5E220">
    <w:name w:val="FCD93927C0D247AFA9FBDF3F39E5E220"/>
    <w:rsid w:val="00CB12B2"/>
  </w:style>
  <w:style w:type="paragraph" w:customStyle="1" w:styleId="E99C6D1276DC4E4083DA930CB71A2258">
    <w:name w:val="E99C6D1276DC4E4083DA930CB71A2258"/>
    <w:rsid w:val="00CB12B2"/>
  </w:style>
  <w:style w:type="paragraph" w:customStyle="1" w:styleId="52F0F76149E34650B4F123304E748FD1">
    <w:name w:val="52F0F76149E34650B4F123304E748FD1"/>
    <w:rsid w:val="00CB12B2"/>
  </w:style>
  <w:style w:type="paragraph" w:customStyle="1" w:styleId="ED1CA34628F849599590EC7BF4E574F3">
    <w:name w:val="ED1CA34628F849599590EC7BF4E574F3"/>
    <w:rsid w:val="00CB12B2"/>
  </w:style>
  <w:style w:type="paragraph" w:customStyle="1" w:styleId="A3B13EFD4BDD415BB4791FB92DBD8062">
    <w:name w:val="A3B13EFD4BDD415BB4791FB92DBD8062"/>
    <w:rsid w:val="00CB12B2"/>
  </w:style>
  <w:style w:type="paragraph" w:customStyle="1" w:styleId="2C736904D8BE4ED3A84FFDE70E3F36D8">
    <w:name w:val="2C736904D8BE4ED3A84FFDE70E3F36D8"/>
    <w:rsid w:val="00CB12B2"/>
  </w:style>
  <w:style w:type="paragraph" w:customStyle="1" w:styleId="B521CB64FD21443796D6BF61A2403066">
    <w:name w:val="B521CB64FD21443796D6BF61A2403066"/>
    <w:rsid w:val="00CB12B2"/>
  </w:style>
  <w:style w:type="paragraph" w:customStyle="1" w:styleId="F9A0C43F6ADE454F88AA13F0391E3193">
    <w:name w:val="F9A0C43F6ADE454F88AA13F0391E3193"/>
    <w:rsid w:val="00CB12B2"/>
  </w:style>
  <w:style w:type="paragraph" w:customStyle="1" w:styleId="1724031616E34358B7D0D4F518362A73">
    <w:name w:val="1724031616E34358B7D0D4F518362A73"/>
    <w:rsid w:val="00CB12B2"/>
  </w:style>
  <w:style w:type="paragraph" w:customStyle="1" w:styleId="01189C653C584FB0ACC1E05739BBAC09">
    <w:name w:val="01189C653C584FB0ACC1E05739BBAC09"/>
    <w:rsid w:val="00CB12B2"/>
  </w:style>
  <w:style w:type="paragraph" w:customStyle="1" w:styleId="87D2E101CD3249FCA87D294599D3A90F">
    <w:name w:val="87D2E101CD3249FCA87D294599D3A90F"/>
    <w:rsid w:val="00CB12B2"/>
  </w:style>
  <w:style w:type="paragraph" w:customStyle="1" w:styleId="829C3E69336F462B94EBC81ABB9A0B43">
    <w:name w:val="829C3E69336F462B94EBC81ABB9A0B43"/>
    <w:rsid w:val="00CB12B2"/>
  </w:style>
  <w:style w:type="paragraph" w:customStyle="1" w:styleId="D9D6302F0FB04BED954995ED8363186B">
    <w:name w:val="D9D6302F0FB04BED954995ED8363186B"/>
    <w:rsid w:val="00CB12B2"/>
  </w:style>
  <w:style w:type="paragraph" w:customStyle="1" w:styleId="20B55AE7CD3E4BB1A1782A15B013B446">
    <w:name w:val="20B55AE7CD3E4BB1A1782A15B013B446"/>
    <w:rsid w:val="00CB12B2"/>
  </w:style>
  <w:style w:type="paragraph" w:customStyle="1" w:styleId="B1590FFCAFE44E75B499F51EE905A803">
    <w:name w:val="B1590FFCAFE44E75B499F51EE905A803"/>
    <w:rsid w:val="00CB12B2"/>
  </w:style>
  <w:style w:type="paragraph" w:customStyle="1" w:styleId="6BCAC5AA31BE47789368FADE4253F6E5">
    <w:name w:val="6BCAC5AA31BE47789368FADE4253F6E5"/>
    <w:rsid w:val="00CB12B2"/>
  </w:style>
  <w:style w:type="paragraph" w:customStyle="1" w:styleId="596D9465CE9B4698A46710366183A91F">
    <w:name w:val="596D9465CE9B4698A46710366183A91F"/>
    <w:rsid w:val="00CB12B2"/>
  </w:style>
  <w:style w:type="paragraph" w:customStyle="1" w:styleId="1AC2358855BB4A17B014A81136445666">
    <w:name w:val="1AC2358855BB4A17B014A81136445666"/>
    <w:rsid w:val="00CB12B2"/>
  </w:style>
  <w:style w:type="paragraph" w:customStyle="1" w:styleId="633BF06EDAC34520A60EAA29E6684C08">
    <w:name w:val="633BF06EDAC34520A60EAA29E6684C08"/>
    <w:rsid w:val="00CB12B2"/>
  </w:style>
  <w:style w:type="paragraph" w:customStyle="1" w:styleId="70EBEB5A9BD745C6AE13F8B565432CDA">
    <w:name w:val="70EBEB5A9BD745C6AE13F8B565432CDA"/>
    <w:rsid w:val="00CB12B2"/>
  </w:style>
  <w:style w:type="paragraph" w:customStyle="1" w:styleId="23F01B686BF94A0CAD595454B2D2018A">
    <w:name w:val="23F01B686BF94A0CAD595454B2D2018A"/>
    <w:rsid w:val="00CB12B2"/>
  </w:style>
  <w:style w:type="paragraph" w:customStyle="1" w:styleId="AB54256B698747CDB25E34B625F56E62">
    <w:name w:val="AB54256B698747CDB25E34B625F56E62"/>
    <w:rsid w:val="00CB12B2"/>
  </w:style>
  <w:style w:type="paragraph" w:customStyle="1" w:styleId="6284C9BB7F6344F689DBA9668E6FC4DC">
    <w:name w:val="6284C9BB7F6344F689DBA9668E6FC4DC"/>
    <w:rsid w:val="00CB12B2"/>
  </w:style>
  <w:style w:type="paragraph" w:customStyle="1" w:styleId="1D86A817CCEF4FA1A30303AD6DF16494">
    <w:name w:val="1D86A817CCEF4FA1A30303AD6DF16494"/>
    <w:rsid w:val="00CB12B2"/>
  </w:style>
  <w:style w:type="paragraph" w:customStyle="1" w:styleId="B2B5681D925E4884AF067A4B71777164">
    <w:name w:val="B2B5681D925E4884AF067A4B71777164"/>
    <w:rsid w:val="00CB12B2"/>
  </w:style>
  <w:style w:type="paragraph" w:customStyle="1" w:styleId="9EA5D6A70CC04542B32E769C0A8EAA76">
    <w:name w:val="9EA5D6A70CC04542B32E769C0A8EAA76"/>
    <w:rsid w:val="00CB12B2"/>
  </w:style>
  <w:style w:type="paragraph" w:customStyle="1" w:styleId="D26CFA14A3DB4C25A993D86DFD049C8D">
    <w:name w:val="D26CFA14A3DB4C25A993D86DFD049C8D"/>
    <w:rsid w:val="00CB12B2"/>
  </w:style>
  <w:style w:type="paragraph" w:customStyle="1" w:styleId="D4EB248DAD7546FCBF9357F214D89ED1">
    <w:name w:val="D4EB248DAD7546FCBF9357F214D89ED1"/>
    <w:rsid w:val="00CB12B2"/>
  </w:style>
  <w:style w:type="paragraph" w:customStyle="1" w:styleId="0BF4C5F0AE0D4B16B6D2558A575552E8">
    <w:name w:val="0BF4C5F0AE0D4B16B6D2558A575552E8"/>
    <w:rsid w:val="00CB12B2"/>
  </w:style>
  <w:style w:type="paragraph" w:customStyle="1" w:styleId="93029167487B4CD98734997FE61C6078">
    <w:name w:val="93029167487B4CD98734997FE61C6078"/>
    <w:rsid w:val="00CB12B2"/>
  </w:style>
  <w:style w:type="paragraph" w:customStyle="1" w:styleId="E8097BB502804DB0ADC3456C43B71FD1">
    <w:name w:val="E8097BB502804DB0ADC3456C43B71FD1"/>
    <w:rsid w:val="00CB12B2"/>
  </w:style>
  <w:style w:type="paragraph" w:customStyle="1" w:styleId="34FE15E518BE4AD4A8407ACDD78B1665">
    <w:name w:val="34FE15E518BE4AD4A8407ACDD78B1665"/>
    <w:rsid w:val="00CB12B2"/>
  </w:style>
  <w:style w:type="paragraph" w:customStyle="1" w:styleId="15BA5C4352994BB2BABA6AF119AE2940">
    <w:name w:val="15BA5C4352994BB2BABA6AF119AE2940"/>
    <w:rsid w:val="00CB12B2"/>
  </w:style>
  <w:style w:type="paragraph" w:customStyle="1" w:styleId="AC0812B44AB04E6FB688D67AEF27CBC0">
    <w:name w:val="AC0812B44AB04E6FB688D67AEF27CBC0"/>
    <w:rsid w:val="00CB12B2"/>
  </w:style>
  <w:style w:type="paragraph" w:customStyle="1" w:styleId="519E3E72DB284D358823B6EBA932EC31">
    <w:name w:val="519E3E72DB284D358823B6EBA932EC31"/>
    <w:rsid w:val="00CB12B2"/>
  </w:style>
  <w:style w:type="paragraph" w:customStyle="1" w:styleId="9B6E31511197400899FB50EB8B9889F4">
    <w:name w:val="9B6E31511197400899FB50EB8B9889F4"/>
    <w:rsid w:val="00CB12B2"/>
  </w:style>
  <w:style w:type="paragraph" w:customStyle="1" w:styleId="35A75B2FDA9A4576B2AFD3B3A618EBE7">
    <w:name w:val="35A75B2FDA9A4576B2AFD3B3A618EBE7"/>
    <w:rsid w:val="00CB12B2"/>
  </w:style>
  <w:style w:type="paragraph" w:customStyle="1" w:styleId="8411DBD46D214C54A92E85C9EBE349B2">
    <w:name w:val="8411DBD46D214C54A92E85C9EBE349B2"/>
    <w:rsid w:val="00CB12B2"/>
  </w:style>
  <w:style w:type="paragraph" w:customStyle="1" w:styleId="9DB8B35ED7D74D109E7E683A584C4E2C">
    <w:name w:val="9DB8B35ED7D74D109E7E683A584C4E2C"/>
    <w:rsid w:val="00CB12B2"/>
  </w:style>
  <w:style w:type="paragraph" w:customStyle="1" w:styleId="9C894CD788614643BFDF4B6325766007">
    <w:name w:val="9C894CD788614643BFDF4B6325766007"/>
    <w:rsid w:val="00CB12B2"/>
  </w:style>
  <w:style w:type="paragraph" w:customStyle="1" w:styleId="3568AA96C628482A95D5F11C45E82A38">
    <w:name w:val="3568AA96C628482A95D5F11C45E82A38"/>
    <w:rsid w:val="00CB12B2"/>
  </w:style>
  <w:style w:type="paragraph" w:customStyle="1" w:styleId="3E7517BCABA44767903FCFD7E2219661">
    <w:name w:val="3E7517BCABA44767903FCFD7E2219661"/>
    <w:rsid w:val="00CB12B2"/>
  </w:style>
  <w:style w:type="paragraph" w:customStyle="1" w:styleId="286A7BA57EA44EF98E7592CC1C87C577">
    <w:name w:val="286A7BA57EA44EF98E7592CC1C87C577"/>
    <w:rsid w:val="00CB12B2"/>
  </w:style>
  <w:style w:type="paragraph" w:customStyle="1" w:styleId="96EF0394E86145A3A6DEB3063186E805">
    <w:name w:val="96EF0394E86145A3A6DEB3063186E805"/>
    <w:rsid w:val="00CB12B2"/>
  </w:style>
  <w:style w:type="paragraph" w:customStyle="1" w:styleId="28A507169732405FBA239DA1C6B89837">
    <w:name w:val="28A507169732405FBA239DA1C6B89837"/>
    <w:rsid w:val="00CB12B2"/>
  </w:style>
  <w:style w:type="paragraph" w:customStyle="1" w:styleId="FA2D1C8BF3F34DAD966ED0118D2F3FE2">
    <w:name w:val="FA2D1C8BF3F34DAD966ED0118D2F3FE2"/>
    <w:rsid w:val="00CB12B2"/>
  </w:style>
  <w:style w:type="paragraph" w:customStyle="1" w:styleId="71FF791FCA8F4579B7B75B3331547963">
    <w:name w:val="71FF791FCA8F4579B7B75B3331547963"/>
    <w:rsid w:val="00CB12B2"/>
  </w:style>
  <w:style w:type="paragraph" w:customStyle="1" w:styleId="6AA33BEDB84F4F83A586E0BD375FA8F0">
    <w:name w:val="6AA33BEDB84F4F83A586E0BD375FA8F0"/>
    <w:rsid w:val="00CB12B2"/>
  </w:style>
  <w:style w:type="paragraph" w:customStyle="1" w:styleId="6A018A7AE4EB4FA3BBF3C8F59131CCBC">
    <w:name w:val="6A018A7AE4EB4FA3BBF3C8F59131CCBC"/>
    <w:rsid w:val="00CB12B2"/>
  </w:style>
  <w:style w:type="paragraph" w:customStyle="1" w:styleId="CC3AACD949124625B20B461EFBE52B89">
    <w:name w:val="CC3AACD949124625B20B461EFBE52B89"/>
    <w:rsid w:val="00CB12B2"/>
  </w:style>
  <w:style w:type="paragraph" w:customStyle="1" w:styleId="5C9B2CD5D541498DB074364AC960A572">
    <w:name w:val="5C9B2CD5D541498DB074364AC960A572"/>
    <w:rsid w:val="00CB12B2"/>
  </w:style>
  <w:style w:type="paragraph" w:customStyle="1" w:styleId="333DB3BC9F7F419FB6BE19CBE250B6AB">
    <w:name w:val="333DB3BC9F7F419FB6BE19CBE250B6AB"/>
    <w:rsid w:val="00CB12B2"/>
  </w:style>
  <w:style w:type="paragraph" w:customStyle="1" w:styleId="B7F129302CDE4192BE94BC3FA2E8F29C">
    <w:name w:val="B7F129302CDE4192BE94BC3FA2E8F29C"/>
    <w:rsid w:val="00CB12B2"/>
  </w:style>
  <w:style w:type="paragraph" w:customStyle="1" w:styleId="35BB5B3E5F9C465E96F4B32ACEC7447F">
    <w:name w:val="35BB5B3E5F9C465E96F4B32ACEC7447F"/>
    <w:rsid w:val="00CB12B2"/>
  </w:style>
  <w:style w:type="paragraph" w:customStyle="1" w:styleId="FA1BBC913B524156A58E40815BB77CEC">
    <w:name w:val="FA1BBC913B524156A58E40815BB77CEC"/>
    <w:rsid w:val="00CB12B2"/>
  </w:style>
  <w:style w:type="paragraph" w:customStyle="1" w:styleId="91ACFE9A56984FAA97D7286D0678A816">
    <w:name w:val="91ACFE9A56984FAA97D7286D0678A816"/>
    <w:rsid w:val="00CB12B2"/>
  </w:style>
  <w:style w:type="paragraph" w:customStyle="1" w:styleId="3BC187FEC94343F5846FAE01B8060013">
    <w:name w:val="3BC187FEC94343F5846FAE01B8060013"/>
    <w:rsid w:val="00CB12B2"/>
  </w:style>
  <w:style w:type="paragraph" w:customStyle="1" w:styleId="C3669041661747D58B20A77907FB9AC5">
    <w:name w:val="C3669041661747D58B20A77907FB9AC5"/>
    <w:rsid w:val="00CB12B2"/>
  </w:style>
  <w:style w:type="paragraph" w:customStyle="1" w:styleId="C558D23097F34BEDBCADB22B91A30578">
    <w:name w:val="C558D23097F34BEDBCADB22B91A30578"/>
    <w:rsid w:val="00CB12B2"/>
  </w:style>
  <w:style w:type="paragraph" w:customStyle="1" w:styleId="12B2EF6F0D2E4A808A3365D5D7689BF6">
    <w:name w:val="12B2EF6F0D2E4A808A3365D5D7689BF6"/>
    <w:rsid w:val="00CB12B2"/>
  </w:style>
  <w:style w:type="paragraph" w:customStyle="1" w:styleId="BD31F4C903B441CFAAE6A5DDB9307DA8">
    <w:name w:val="BD31F4C903B441CFAAE6A5DDB9307DA8"/>
    <w:rsid w:val="00CB12B2"/>
  </w:style>
  <w:style w:type="paragraph" w:customStyle="1" w:styleId="317745D2D0B544388AA79FCEF8128807">
    <w:name w:val="317745D2D0B544388AA79FCEF8128807"/>
    <w:rsid w:val="00CB12B2"/>
  </w:style>
  <w:style w:type="paragraph" w:customStyle="1" w:styleId="83A93625509E4BDF8311AFF8CB0701F9">
    <w:name w:val="83A93625509E4BDF8311AFF8CB0701F9"/>
    <w:rsid w:val="00CB12B2"/>
  </w:style>
  <w:style w:type="paragraph" w:customStyle="1" w:styleId="4BEEA5B2D5C84EFA930650F9747A4DC6">
    <w:name w:val="4BEEA5B2D5C84EFA930650F9747A4DC6"/>
    <w:rsid w:val="00CB12B2"/>
  </w:style>
  <w:style w:type="paragraph" w:customStyle="1" w:styleId="08BDC0B76B86478C98195C44BC43030E">
    <w:name w:val="08BDC0B76B86478C98195C44BC43030E"/>
    <w:rsid w:val="00CB12B2"/>
  </w:style>
  <w:style w:type="paragraph" w:customStyle="1" w:styleId="C999C1B380F242CE966074FFE2926A92">
    <w:name w:val="C999C1B380F242CE966074FFE2926A92"/>
    <w:rsid w:val="00CB12B2"/>
  </w:style>
  <w:style w:type="paragraph" w:customStyle="1" w:styleId="53FF771DC3EC424A81D1B5016020EFA3">
    <w:name w:val="53FF771DC3EC424A81D1B5016020EFA3"/>
    <w:rsid w:val="00CB12B2"/>
  </w:style>
  <w:style w:type="paragraph" w:customStyle="1" w:styleId="16D8232E3E51430797330A01D0C21D45">
    <w:name w:val="16D8232E3E51430797330A01D0C21D45"/>
    <w:rsid w:val="00CB12B2"/>
  </w:style>
  <w:style w:type="paragraph" w:customStyle="1" w:styleId="021A8605AF374D37A7CB24F25061906E">
    <w:name w:val="021A8605AF374D37A7CB24F25061906E"/>
    <w:rsid w:val="00CB12B2"/>
  </w:style>
  <w:style w:type="paragraph" w:customStyle="1" w:styleId="1075546BA28C4ADAB88A65509A06F70D">
    <w:name w:val="1075546BA28C4ADAB88A65509A06F70D"/>
    <w:rsid w:val="00CB12B2"/>
  </w:style>
  <w:style w:type="paragraph" w:customStyle="1" w:styleId="E99B27802B98451F8EAE86C2C734C82D">
    <w:name w:val="E99B27802B98451F8EAE86C2C734C82D"/>
    <w:rsid w:val="00CB12B2"/>
  </w:style>
  <w:style w:type="paragraph" w:customStyle="1" w:styleId="2D98D81D6B984D1F91A3210C4107CE31">
    <w:name w:val="2D98D81D6B984D1F91A3210C4107CE31"/>
    <w:rsid w:val="00CB12B2"/>
  </w:style>
  <w:style w:type="paragraph" w:customStyle="1" w:styleId="071B291F502E43EF9FDB524E6D5FCDE4">
    <w:name w:val="071B291F502E43EF9FDB524E6D5FCDE4"/>
    <w:rsid w:val="00CB12B2"/>
  </w:style>
  <w:style w:type="paragraph" w:customStyle="1" w:styleId="27E8465783CB4B62ACC5946C8AD5C9A2">
    <w:name w:val="27E8465783CB4B62ACC5946C8AD5C9A2"/>
    <w:rsid w:val="00CB12B2"/>
  </w:style>
  <w:style w:type="paragraph" w:customStyle="1" w:styleId="4EF401EF41194FFBB3DB42A48278CFCF">
    <w:name w:val="4EF401EF41194FFBB3DB42A48278CFCF"/>
    <w:rsid w:val="00CB12B2"/>
  </w:style>
  <w:style w:type="paragraph" w:customStyle="1" w:styleId="D123BF0FB15641809579C22B703CEF1D">
    <w:name w:val="D123BF0FB15641809579C22B703CEF1D"/>
    <w:rsid w:val="00CB12B2"/>
  </w:style>
  <w:style w:type="paragraph" w:customStyle="1" w:styleId="9F48A0FEB7E943C68A9A8EF6D2D452B7">
    <w:name w:val="9F48A0FEB7E943C68A9A8EF6D2D452B7"/>
    <w:rsid w:val="00CB12B2"/>
  </w:style>
  <w:style w:type="paragraph" w:customStyle="1" w:styleId="F6800FB1BBF141B1BCD8CDBFB0A8F02D">
    <w:name w:val="F6800FB1BBF141B1BCD8CDBFB0A8F02D"/>
    <w:rsid w:val="00CB12B2"/>
  </w:style>
  <w:style w:type="paragraph" w:customStyle="1" w:styleId="0FFB544EB50242A7969CCE48E581AEFD">
    <w:name w:val="0FFB544EB50242A7969CCE48E581AEFD"/>
    <w:rsid w:val="00CB12B2"/>
  </w:style>
  <w:style w:type="paragraph" w:customStyle="1" w:styleId="F2817A59390C4EAE9D3A84AD129AC7AD">
    <w:name w:val="F2817A59390C4EAE9D3A84AD129AC7AD"/>
    <w:rsid w:val="00CB12B2"/>
  </w:style>
  <w:style w:type="paragraph" w:customStyle="1" w:styleId="741634746B0D433DA30FD1DD71C047FA">
    <w:name w:val="741634746B0D433DA30FD1DD71C047FA"/>
    <w:rsid w:val="00CB12B2"/>
  </w:style>
  <w:style w:type="paragraph" w:customStyle="1" w:styleId="BF67A719762543BDAC2C7E72A44098F5">
    <w:name w:val="BF67A719762543BDAC2C7E72A44098F5"/>
    <w:rsid w:val="00CB12B2"/>
  </w:style>
  <w:style w:type="paragraph" w:customStyle="1" w:styleId="3365DEA3A6764993A13CE6D89CF605DE">
    <w:name w:val="3365DEA3A6764993A13CE6D89CF605DE"/>
    <w:rsid w:val="00CB12B2"/>
  </w:style>
  <w:style w:type="paragraph" w:customStyle="1" w:styleId="C927ADF7A49F48789426723899065390">
    <w:name w:val="C927ADF7A49F48789426723899065390"/>
    <w:rsid w:val="00CB12B2"/>
  </w:style>
  <w:style w:type="paragraph" w:customStyle="1" w:styleId="46D6A06A92AC44F58F2EDA78E133918B">
    <w:name w:val="46D6A06A92AC44F58F2EDA78E133918B"/>
    <w:rsid w:val="00CB12B2"/>
  </w:style>
  <w:style w:type="paragraph" w:customStyle="1" w:styleId="D02F33A8F8484FD59F2A02912A032B03">
    <w:name w:val="D02F33A8F8484FD59F2A02912A032B03"/>
    <w:rsid w:val="00CB12B2"/>
  </w:style>
  <w:style w:type="paragraph" w:customStyle="1" w:styleId="686761FA2F3E4F51990EB1FEA4B8543B">
    <w:name w:val="686761FA2F3E4F51990EB1FEA4B8543B"/>
    <w:rsid w:val="00CB12B2"/>
  </w:style>
  <w:style w:type="paragraph" w:customStyle="1" w:styleId="C2FD09AE84D34124B5CBA5FAF3F6744E">
    <w:name w:val="C2FD09AE84D34124B5CBA5FAF3F6744E"/>
    <w:rsid w:val="00CB12B2"/>
  </w:style>
  <w:style w:type="paragraph" w:customStyle="1" w:styleId="82219465FE634F81BCBA137434862322">
    <w:name w:val="82219465FE634F81BCBA137434862322"/>
    <w:rsid w:val="00CB12B2"/>
  </w:style>
  <w:style w:type="paragraph" w:customStyle="1" w:styleId="AA2BD33B9EDE49BAABE4BED21D9B1D06">
    <w:name w:val="AA2BD33B9EDE49BAABE4BED21D9B1D06"/>
    <w:rsid w:val="00CB12B2"/>
  </w:style>
  <w:style w:type="paragraph" w:customStyle="1" w:styleId="92251DBBF31E4EBFB5B7E7DAE7D031FF">
    <w:name w:val="92251DBBF31E4EBFB5B7E7DAE7D031FF"/>
    <w:rsid w:val="00CB12B2"/>
  </w:style>
  <w:style w:type="paragraph" w:customStyle="1" w:styleId="21416890530E47F4BDFEB86CBC02DA0A">
    <w:name w:val="21416890530E47F4BDFEB86CBC02DA0A"/>
    <w:rsid w:val="00CB12B2"/>
  </w:style>
  <w:style w:type="paragraph" w:customStyle="1" w:styleId="070B4038EBF94A1BA28B648992981087">
    <w:name w:val="070B4038EBF94A1BA28B648992981087"/>
    <w:rsid w:val="00CB12B2"/>
  </w:style>
  <w:style w:type="paragraph" w:customStyle="1" w:styleId="490F559BDA1546D8BC53DDF9CAC6FCF9">
    <w:name w:val="490F559BDA1546D8BC53DDF9CAC6FCF9"/>
    <w:rsid w:val="00CB12B2"/>
  </w:style>
  <w:style w:type="paragraph" w:customStyle="1" w:styleId="3489AE972F804C0C990C4F872387412E">
    <w:name w:val="3489AE972F804C0C990C4F872387412E"/>
    <w:rsid w:val="00CB12B2"/>
  </w:style>
  <w:style w:type="paragraph" w:customStyle="1" w:styleId="E69481E9858D41EFBC1FC7D9EC8DAC88">
    <w:name w:val="E69481E9858D41EFBC1FC7D9EC8DAC88"/>
    <w:rsid w:val="00CB12B2"/>
  </w:style>
  <w:style w:type="paragraph" w:customStyle="1" w:styleId="56B08B83C0B941CEB5A005A9194F0B4D">
    <w:name w:val="56B08B83C0B941CEB5A005A9194F0B4D"/>
    <w:rsid w:val="00CB12B2"/>
  </w:style>
  <w:style w:type="paragraph" w:customStyle="1" w:styleId="64E3171603C8423A9D4E02DAA80115D9">
    <w:name w:val="64E3171603C8423A9D4E02DAA80115D9"/>
    <w:rsid w:val="00CB12B2"/>
  </w:style>
  <w:style w:type="paragraph" w:customStyle="1" w:styleId="4DCE0A358D424D2CA8BEB2EA6F5C8CF4">
    <w:name w:val="4DCE0A358D424D2CA8BEB2EA6F5C8CF4"/>
    <w:rsid w:val="00CB12B2"/>
  </w:style>
  <w:style w:type="paragraph" w:customStyle="1" w:styleId="6CF153BAC13148FFB0A5B848029072E6">
    <w:name w:val="6CF153BAC13148FFB0A5B848029072E6"/>
    <w:rsid w:val="00CB12B2"/>
  </w:style>
  <w:style w:type="paragraph" w:customStyle="1" w:styleId="2C6F03F48DCB44BB83D76B4EA8E70D77">
    <w:name w:val="2C6F03F48DCB44BB83D76B4EA8E70D77"/>
    <w:rsid w:val="00CB12B2"/>
  </w:style>
  <w:style w:type="paragraph" w:customStyle="1" w:styleId="354DB70108E04E2BBDA6F2FD0A63689C">
    <w:name w:val="354DB70108E04E2BBDA6F2FD0A63689C"/>
    <w:rsid w:val="00CB12B2"/>
  </w:style>
  <w:style w:type="paragraph" w:customStyle="1" w:styleId="851DEF2B82FD4789933C3F4DE6E3A7B6">
    <w:name w:val="851DEF2B82FD4789933C3F4DE6E3A7B6"/>
    <w:rsid w:val="00CB12B2"/>
  </w:style>
  <w:style w:type="paragraph" w:customStyle="1" w:styleId="D40E162C65404A2F840A268077326288">
    <w:name w:val="D40E162C65404A2F840A268077326288"/>
    <w:rsid w:val="00E75260"/>
  </w:style>
  <w:style w:type="paragraph" w:customStyle="1" w:styleId="96EE9B6719A44BE4AC63AEB9F0AA9C43">
    <w:name w:val="96EE9B6719A44BE4AC63AEB9F0AA9C43"/>
    <w:rsid w:val="00E75260"/>
  </w:style>
  <w:style w:type="paragraph" w:customStyle="1" w:styleId="A554625B3F2C445FAA30357A010F5A01">
    <w:name w:val="A554625B3F2C445FAA30357A010F5A01"/>
    <w:rsid w:val="00E75260"/>
  </w:style>
  <w:style w:type="paragraph" w:customStyle="1" w:styleId="6375CEA144854F8B86D8B75E4247C254">
    <w:name w:val="6375CEA144854F8B86D8B75E4247C254"/>
    <w:rsid w:val="00E75260"/>
  </w:style>
  <w:style w:type="paragraph" w:customStyle="1" w:styleId="0E84C8CDF4974F0A9319DA3EC7B1192B">
    <w:name w:val="0E84C8CDF4974F0A9319DA3EC7B1192B"/>
    <w:rsid w:val="00E75260"/>
  </w:style>
  <w:style w:type="paragraph" w:customStyle="1" w:styleId="850A379B36AC4A269F61BB7DB612B1C2">
    <w:name w:val="850A379B36AC4A269F61BB7DB612B1C2"/>
    <w:rsid w:val="00E75260"/>
  </w:style>
  <w:style w:type="paragraph" w:customStyle="1" w:styleId="4937542A5288498C99F68CD23384536F">
    <w:name w:val="4937542A5288498C99F68CD23384536F"/>
    <w:rsid w:val="00E75260"/>
  </w:style>
  <w:style w:type="paragraph" w:customStyle="1" w:styleId="4ABE1230CD5D41CB92BA1A4136E9BFB0">
    <w:name w:val="4ABE1230CD5D41CB92BA1A4136E9BFB0"/>
    <w:rsid w:val="00E75260"/>
  </w:style>
  <w:style w:type="paragraph" w:customStyle="1" w:styleId="68B7264B3FC64456899C646CD98AFB4A">
    <w:name w:val="68B7264B3FC64456899C646CD98AFB4A"/>
    <w:rsid w:val="00E75260"/>
  </w:style>
  <w:style w:type="paragraph" w:customStyle="1" w:styleId="AEF58A00E330480490D8DC7D3B0325D8">
    <w:name w:val="AEF58A00E330480490D8DC7D3B0325D8"/>
    <w:rsid w:val="00E75260"/>
  </w:style>
  <w:style w:type="paragraph" w:customStyle="1" w:styleId="F7C491D84A0E49989DED9EAF91D4A3D6">
    <w:name w:val="F7C491D84A0E49989DED9EAF91D4A3D6"/>
    <w:rsid w:val="00E75260"/>
  </w:style>
  <w:style w:type="paragraph" w:customStyle="1" w:styleId="816B6F61BFDA4B848CD437FA8E067A88">
    <w:name w:val="816B6F61BFDA4B848CD437FA8E067A88"/>
    <w:rsid w:val="00E75260"/>
  </w:style>
  <w:style w:type="paragraph" w:customStyle="1" w:styleId="C2575612B63D40379F9CC0BA73E0BD7D">
    <w:name w:val="C2575612B63D40379F9CC0BA73E0BD7D"/>
    <w:rsid w:val="00E75260"/>
  </w:style>
  <w:style w:type="paragraph" w:customStyle="1" w:styleId="D3F8FC6989504C1787ACBB330E83601A">
    <w:name w:val="D3F8FC6989504C1787ACBB330E83601A"/>
    <w:rsid w:val="00E75260"/>
  </w:style>
  <w:style w:type="paragraph" w:customStyle="1" w:styleId="50F164457DB44E32A5A235B6F5DADDCD">
    <w:name w:val="50F164457DB44E32A5A235B6F5DADDCD"/>
    <w:rsid w:val="00E75260"/>
  </w:style>
  <w:style w:type="paragraph" w:customStyle="1" w:styleId="65C81EF4288C4517A4767470401797C7">
    <w:name w:val="65C81EF4288C4517A4767470401797C7"/>
    <w:rsid w:val="00E75260"/>
  </w:style>
  <w:style w:type="paragraph" w:customStyle="1" w:styleId="FEDB54615C35427190BED0B0825DFC72">
    <w:name w:val="FEDB54615C35427190BED0B0825DFC72"/>
    <w:rsid w:val="00E75260"/>
  </w:style>
  <w:style w:type="paragraph" w:customStyle="1" w:styleId="693FFE5A6F8C4DCEB5B7DC458A7D691C">
    <w:name w:val="693FFE5A6F8C4DCEB5B7DC458A7D691C"/>
    <w:rsid w:val="00E75260"/>
  </w:style>
  <w:style w:type="paragraph" w:customStyle="1" w:styleId="0BC64D46C326465280EF19BA1DA1D0F3">
    <w:name w:val="0BC64D46C326465280EF19BA1DA1D0F3"/>
    <w:rsid w:val="00E75260"/>
  </w:style>
  <w:style w:type="paragraph" w:customStyle="1" w:styleId="84B12E949C564DE1BFD20CCA6DBBA155">
    <w:name w:val="84B12E949C564DE1BFD20CCA6DBBA155"/>
    <w:rsid w:val="00E75260"/>
  </w:style>
  <w:style w:type="paragraph" w:customStyle="1" w:styleId="BA17C3D0A3B84E13B8D7F545BB8950BD">
    <w:name w:val="BA17C3D0A3B84E13B8D7F545BB8950BD"/>
    <w:rsid w:val="00E75260"/>
  </w:style>
  <w:style w:type="paragraph" w:customStyle="1" w:styleId="A01E435EB9484604A14BDC667C0F3D6B">
    <w:name w:val="A01E435EB9484604A14BDC667C0F3D6B"/>
    <w:rsid w:val="00E75260"/>
  </w:style>
  <w:style w:type="paragraph" w:customStyle="1" w:styleId="F14D8759F8C147388BEA2D0237DFD8CB">
    <w:name w:val="F14D8759F8C147388BEA2D0237DFD8CB"/>
    <w:rsid w:val="00E75260"/>
  </w:style>
  <w:style w:type="paragraph" w:customStyle="1" w:styleId="C1E63F60CF334BEDA6B743FA02A9FD75">
    <w:name w:val="C1E63F60CF334BEDA6B743FA02A9FD75"/>
    <w:rsid w:val="00E75260"/>
  </w:style>
  <w:style w:type="paragraph" w:customStyle="1" w:styleId="051F635C4DF44C34A474D307EF30CDA0">
    <w:name w:val="051F635C4DF44C34A474D307EF30CDA0"/>
    <w:rsid w:val="00E75260"/>
  </w:style>
  <w:style w:type="paragraph" w:customStyle="1" w:styleId="54423854F5754B178E9F06FCBD3C75E3">
    <w:name w:val="54423854F5754B178E9F06FCBD3C75E3"/>
    <w:rsid w:val="00E75260"/>
  </w:style>
  <w:style w:type="paragraph" w:customStyle="1" w:styleId="B4FAFD2974C1493089BB7505F16CDBFA">
    <w:name w:val="B4FAFD2974C1493089BB7505F16CDBFA"/>
    <w:rsid w:val="00E75260"/>
  </w:style>
  <w:style w:type="paragraph" w:customStyle="1" w:styleId="7570886DECEE46A8A776A9F3221307EE">
    <w:name w:val="7570886DECEE46A8A776A9F3221307EE"/>
    <w:rsid w:val="00E75260"/>
  </w:style>
  <w:style w:type="paragraph" w:customStyle="1" w:styleId="67D26D3C134F4937B6B0D7448D297F4D">
    <w:name w:val="67D26D3C134F4937B6B0D7448D297F4D"/>
    <w:rsid w:val="00E75260"/>
  </w:style>
  <w:style w:type="paragraph" w:customStyle="1" w:styleId="7BFC05A03BC34246901DA6DA7D232D99">
    <w:name w:val="7BFC05A03BC34246901DA6DA7D232D99"/>
    <w:rsid w:val="00E75260"/>
  </w:style>
  <w:style w:type="paragraph" w:customStyle="1" w:styleId="ABC623CB9E4E4D5C9203ECB4EE0E42A2">
    <w:name w:val="ABC623CB9E4E4D5C9203ECB4EE0E42A2"/>
    <w:rsid w:val="00E75260"/>
  </w:style>
  <w:style w:type="paragraph" w:customStyle="1" w:styleId="C574E8BACD3B40A5B3BD7BE729C94C40">
    <w:name w:val="C574E8BACD3B40A5B3BD7BE729C94C40"/>
    <w:rsid w:val="00E75260"/>
  </w:style>
  <w:style w:type="paragraph" w:customStyle="1" w:styleId="FCF6BD86F08C47FD9BA890C8ECFE4341">
    <w:name w:val="FCF6BD86F08C47FD9BA890C8ECFE4341"/>
    <w:rsid w:val="00E75260"/>
  </w:style>
  <w:style w:type="paragraph" w:customStyle="1" w:styleId="9DB78D1801ED44C6B205A347E700BA69">
    <w:name w:val="9DB78D1801ED44C6B205A347E700BA69"/>
    <w:rsid w:val="00E75260"/>
  </w:style>
  <w:style w:type="paragraph" w:customStyle="1" w:styleId="1935C8F9B7994C038350AA4F6B2BFB4F">
    <w:name w:val="1935C8F9B7994C038350AA4F6B2BFB4F"/>
    <w:rsid w:val="00E75260"/>
  </w:style>
  <w:style w:type="paragraph" w:customStyle="1" w:styleId="BA83C33683BF4853B8C9917FD7D45F5F">
    <w:name w:val="BA83C33683BF4853B8C9917FD7D45F5F"/>
    <w:rsid w:val="00E75260"/>
  </w:style>
  <w:style w:type="paragraph" w:customStyle="1" w:styleId="1B0872D921B6431AAE75F64EC08595CF">
    <w:name w:val="1B0872D921B6431AAE75F64EC08595CF"/>
    <w:rsid w:val="00E75260"/>
  </w:style>
  <w:style w:type="paragraph" w:customStyle="1" w:styleId="6E1E0A33714741F3BC1BFEA11F3C61F3">
    <w:name w:val="6E1E0A33714741F3BC1BFEA11F3C61F3"/>
    <w:rsid w:val="00E75260"/>
  </w:style>
  <w:style w:type="paragraph" w:customStyle="1" w:styleId="B35C3145B3E94156B791671436BEE6E0">
    <w:name w:val="B35C3145B3E94156B791671436BEE6E0"/>
    <w:rsid w:val="00E75260"/>
  </w:style>
  <w:style w:type="paragraph" w:customStyle="1" w:styleId="1189EA6B4F4A47038A80773AAEB77F5B">
    <w:name w:val="1189EA6B4F4A47038A80773AAEB77F5B"/>
    <w:rsid w:val="00E75260"/>
  </w:style>
  <w:style w:type="paragraph" w:customStyle="1" w:styleId="E523D41C4A624D6BBB4691CE48AD7732">
    <w:name w:val="E523D41C4A624D6BBB4691CE48AD7732"/>
    <w:rsid w:val="00E75260"/>
  </w:style>
  <w:style w:type="paragraph" w:customStyle="1" w:styleId="22EA74D5DBF8480F831C2A90B02EF82C">
    <w:name w:val="22EA74D5DBF8480F831C2A90B02EF82C"/>
    <w:rsid w:val="00E75260"/>
  </w:style>
  <w:style w:type="paragraph" w:customStyle="1" w:styleId="22C13D82D4C54B3D8D2F1B58C6B960CA">
    <w:name w:val="22C13D82D4C54B3D8D2F1B58C6B960CA"/>
    <w:rsid w:val="00E75260"/>
  </w:style>
  <w:style w:type="paragraph" w:customStyle="1" w:styleId="E8FD2D8123B54967AEC7B952DB8E6BD8">
    <w:name w:val="E8FD2D8123B54967AEC7B952DB8E6BD8"/>
    <w:rsid w:val="00E75260"/>
  </w:style>
  <w:style w:type="paragraph" w:customStyle="1" w:styleId="92C7F47EA08649D387CE682F6426FB91">
    <w:name w:val="92C7F47EA08649D387CE682F6426FB91"/>
    <w:rsid w:val="00E75260"/>
  </w:style>
  <w:style w:type="paragraph" w:customStyle="1" w:styleId="AD480D003C33479BBF98A6E187813AFC">
    <w:name w:val="AD480D003C33479BBF98A6E187813AFC"/>
    <w:rsid w:val="00E75260"/>
  </w:style>
  <w:style w:type="paragraph" w:customStyle="1" w:styleId="3A6E85C223CE48588E52506E084F990D">
    <w:name w:val="3A6E85C223CE48588E52506E084F990D"/>
    <w:rsid w:val="00E75260"/>
  </w:style>
  <w:style w:type="paragraph" w:customStyle="1" w:styleId="EFDFE645ABEE4124B1BF157318554E36">
    <w:name w:val="EFDFE645ABEE4124B1BF157318554E36"/>
    <w:rsid w:val="00E75260"/>
  </w:style>
  <w:style w:type="paragraph" w:customStyle="1" w:styleId="AB83711670104AFC81B9C93FE1E308AA">
    <w:name w:val="AB83711670104AFC81B9C93FE1E308AA"/>
    <w:rsid w:val="00E75260"/>
  </w:style>
  <w:style w:type="paragraph" w:customStyle="1" w:styleId="670C20E621A745A4A1BBC7809CBFDC4D">
    <w:name w:val="670C20E621A745A4A1BBC7809CBFDC4D"/>
    <w:rsid w:val="00E75260"/>
  </w:style>
  <w:style w:type="paragraph" w:customStyle="1" w:styleId="A983A3E57372449BAF88F528B10BD3AF">
    <w:name w:val="A983A3E57372449BAF88F528B10BD3AF"/>
    <w:rsid w:val="00E75260"/>
  </w:style>
  <w:style w:type="paragraph" w:customStyle="1" w:styleId="200CB32B03E44C7AAD75EFED3A908A5B">
    <w:name w:val="200CB32B03E44C7AAD75EFED3A908A5B"/>
    <w:rsid w:val="00E75260"/>
  </w:style>
  <w:style w:type="paragraph" w:customStyle="1" w:styleId="C0BB2D32495040E199C65EE6F26B06EB">
    <w:name w:val="C0BB2D32495040E199C65EE6F26B06EB"/>
    <w:rsid w:val="00E75260"/>
  </w:style>
  <w:style w:type="paragraph" w:customStyle="1" w:styleId="D459393765B14C4691EF3EE95CD5D500">
    <w:name w:val="D459393765B14C4691EF3EE95CD5D500"/>
    <w:rsid w:val="00E75260"/>
  </w:style>
  <w:style w:type="paragraph" w:customStyle="1" w:styleId="2A0E2D0BD5404794B97BCCEEFA3DF90C">
    <w:name w:val="2A0E2D0BD5404794B97BCCEEFA3DF90C"/>
    <w:rsid w:val="00E75260"/>
  </w:style>
  <w:style w:type="paragraph" w:customStyle="1" w:styleId="A9F8E12ECB0344CD9E6CF6AD7772AB57">
    <w:name w:val="A9F8E12ECB0344CD9E6CF6AD7772AB57"/>
    <w:rsid w:val="00E75260"/>
  </w:style>
  <w:style w:type="paragraph" w:customStyle="1" w:styleId="8DFAF4B52B6D403AB2FA2FE6C1AF0299">
    <w:name w:val="8DFAF4B52B6D403AB2FA2FE6C1AF0299"/>
    <w:rsid w:val="00E75260"/>
  </w:style>
  <w:style w:type="paragraph" w:customStyle="1" w:styleId="CBD276D04EAD4C319B8B70F75A465D0A">
    <w:name w:val="CBD276D04EAD4C319B8B70F75A465D0A"/>
    <w:rsid w:val="00E75260"/>
  </w:style>
  <w:style w:type="paragraph" w:customStyle="1" w:styleId="BD96D3D4FE894CB8BF014184183BC763">
    <w:name w:val="BD96D3D4FE894CB8BF014184183BC763"/>
    <w:rsid w:val="00E75260"/>
  </w:style>
  <w:style w:type="paragraph" w:customStyle="1" w:styleId="D1C06BE54D4C48C6A64C124CA471488F">
    <w:name w:val="D1C06BE54D4C48C6A64C124CA471488F"/>
    <w:rsid w:val="00E75260"/>
  </w:style>
  <w:style w:type="paragraph" w:customStyle="1" w:styleId="F57A3F2163F04682A5F04F2B158D30E0">
    <w:name w:val="F57A3F2163F04682A5F04F2B158D30E0"/>
    <w:rsid w:val="00E75260"/>
  </w:style>
  <w:style w:type="paragraph" w:customStyle="1" w:styleId="84C318A094A047378357C46ABC1E411D">
    <w:name w:val="84C318A094A047378357C46ABC1E411D"/>
    <w:rsid w:val="00E75260"/>
  </w:style>
  <w:style w:type="paragraph" w:customStyle="1" w:styleId="C615142C578F44D09B2470211A9AB902">
    <w:name w:val="C615142C578F44D09B2470211A9AB902"/>
    <w:rsid w:val="00E75260"/>
  </w:style>
  <w:style w:type="paragraph" w:customStyle="1" w:styleId="80248744DA334C578C50413B259D03BE">
    <w:name w:val="80248744DA334C578C50413B259D03BE"/>
    <w:rsid w:val="00E75260"/>
  </w:style>
  <w:style w:type="paragraph" w:customStyle="1" w:styleId="998F6B70A16C4096A1572E38C46EC215">
    <w:name w:val="998F6B70A16C4096A1572E38C46EC215"/>
    <w:rsid w:val="00E75260"/>
  </w:style>
  <w:style w:type="paragraph" w:customStyle="1" w:styleId="5F3DCDD3759F42B9A1D0125B3FBA5CDA">
    <w:name w:val="5F3DCDD3759F42B9A1D0125B3FBA5CDA"/>
    <w:rsid w:val="00E75260"/>
  </w:style>
  <w:style w:type="paragraph" w:customStyle="1" w:styleId="7BABED79D3A44D018E273ED12BB9A239">
    <w:name w:val="7BABED79D3A44D018E273ED12BB9A239"/>
    <w:rsid w:val="00E75260"/>
  </w:style>
  <w:style w:type="paragraph" w:customStyle="1" w:styleId="D640F2FBB9784899A46D3397BB42A28B">
    <w:name w:val="D640F2FBB9784899A46D3397BB42A28B"/>
    <w:rsid w:val="00E75260"/>
  </w:style>
  <w:style w:type="paragraph" w:customStyle="1" w:styleId="D84ADC383B204B76BC1F5FC3DCEFDB47">
    <w:name w:val="D84ADC383B204B76BC1F5FC3DCEFDB47"/>
    <w:rsid w:val="00E75260"/>
  </w:style>
  <w:style w:type="paragraph" w:customStyle="1" w:styleId="680D447AA54D40BB940ED719B3E3E0BF">
    <w:name w:val="680D447AA54D40BB940ED719B3E3E0BF"/>
    <w:rsid w:val="00E75260"/>
  </w:style>
  <w:style w:type="paragraph" w:customStyle="1" w:styleId="D85498570E864D039DB763C832373BE3">
    <w:name w:val="D85498570E864D039DB763C832373BE3"/>
    <w:rsid w:val="00E75260"/>
  </w:style>
  <w:style w:type="paragraph" w:customStyle="1" w:styleId="8095CF45CD9845B2A6F204FFFFA313F9">
    <w:name w:val="8095CF45CD9845B2A6F204FFFFA313F9"/>
    <w:rsid w:val="00E75260"/>
  </w:style>
  <w:style w:type="paragraph" w:customStyle="1" w:styleId="3D1924963F4B45A09744D6C9BEB2257C">
    <w:name w:val="3D1924963F4B45A09744D6C9BEB2257C"/>
    <w:rsid w:val="00E75260"/>
  </w:style>
  <w:style w:type="paragraph" w:customStyle="1" w:styleId="F41DC6D3EB6D440A833E6D2F5A935169">
    <w:name w:val="F41DC6D3EB6D440A833E6D2F5A935169"/>
    <w:rsid w:val="00E75260"/>
  </w:style>
  <w:style w:type="paragraph" w:customStyle="1" w:styleId="DB35AE4E39E840A283A88FB281C5A55B">
    <w:name w:val="DB35AE4E39E840A283A88FB281C5A55B"/>
    <w:rsid w:val="00E75260"/>
  </w:style>
  <w:style w:type="paragraph" w:customStyle="1" w:styleId="5722D75C2F0A4C518C0959B3E56F1F06">
    <w:name w:val="5722D75C2F0A4C518C0959B3E56F1F06"/>
    <w:rsid w:val="00E75260"/>
  </w:style>
  <w:style w:type="paragraph" w:customStyle="1" w:styleId="EB67C29E4FE04E10AB83397686E5EA50">
    <w:name w:val="EB67C29E4FE04E10AB83397686E5EA50"/>
    <w:rsid w:val="00E75260"/>
  </w:style>
  <w:style w:type="paragraph" w:customStyle="1" w:styleId="91653DCBA141470696E86023069F312F">
    <w:name w:val="91653DCBA141470696E86023069F312F"/>
    <w:rsid w:val="00E75260"/>
  </w:style>
  <w:style w:type="paragraph" w:customStyle="1" w:styleId="6F209AE2FD4D4705AD03856A3E5BA9EE">
    <w:name w:val="6F209AE2FD4D4705AD03856A3E5BA9EE"/>
    <w:rsid w:val="00E75260"/>
  </w:style>
  <w:style w:type="paragraph" w:customStyle="1" w:styleId="50151D0F9C1C4FAA8870AB5D0A87FA72">
    <w:name w:val="50151D0F9C1C4FAA8870AB5D0A87FA72"/>
    <w:rsid w:val="00E75260"/>
  </w:style>
  <w:style w:type="paragraph" w:customStyle="1" w:styleId="6C20BF07CFF048F9BD2FBE7145073418">
    <w:name w:val="6C20BF07CFF048F9BD2FBE7145073418"/>
    <w:rsid w:val="00E75260"/>
  </w:style>
  <w:style w:type="paragraph" w:customStyle="1" w:styleId="479CB7511C194FF58888AA86191F6378">
    <w:name w:val="479CB7511C194FF58888AA86191F6378"/>
    <w:rsid w:val="00E75260"/>
  </w:style>
  <w:style w:type="paragraph" w:customStyle="1" w:styleId="1440CF9248474351A7D8E14C7EC48E42">
    <w:name w:val="1440CF9248474351A7D8E14C7EC48E42"/>
    <w:rsid w:val="00E75260"/>
  </w:style>
  <w:style w:type="paragraph" w:customStyle="1" w:styleId="037DED44A496405E9B81F676FA690E6E">
    <w:name w:val="037DED44A496405E9B81F676FA690E6E"/>
    <w:rsid w:val="00E75260"/>
  </w:style>
  <w:style w:type="paragraph" w:customStyle="1" w:styleId="292B78ABBC2949E2BA83A15A0AC4C743">
    <w:name w:val="292B78ABBC2949E2BA83A15A0AC4C743"/>
    <w:rsid w:val="00E75260"/>
  </w:style>
  <w:style w:type="paragraph" w:customStyle="1" w:styleId="BE138B46707B47289A30C9858B390C84">
    <w:name w:val="BE138B46707B47289A30C9858B390C84"/>
    <w:rsid w:val="00E75260"/>
  </w:style>
  <w:style w:type="paragraph" w:customStyle="1" w:styleId="1BA8164231694A55AA5DA40899209DF8">
    <w:name w:val="1BA8164231694A55AA5DA40899209DF8"/>
    <w:rsid w:val="00E75260"/>
  </w:style>
  <w:style w:type="paragraph" w:customStyle="1" w:styleId="9D6ABE26680D49B4A84AD8805A49A207">
    <w:name w:val="9D6ABE26680D49B4A84AD8805A49A207"/>
    <w:rsid w:val="00E75260"/>
  </w:style>
  <w:style w:type="paragraph" w:customStyle="1" w:styleId="B56B0F47B8C04923AC1ECF38389B19BA">
    <w:name w:val="B56B0F47B8C04923AC1ECF38389B19BA"/>
    <w:rsid w:val="00E75260"/>
  </w:style>
  <w:style w:type="paragraph" w:customStyle="1" w:styleId="A61DF8E5D68245B79073C54700024DA4">
    <w:name w:val="A61DF8E5D68245B79073C54700024DA4"/>
    <w:rsid w:val="00E75260"/>
  </w:style>
  <w:style w:type="paragraph" w:customStyle="1" w:styleId="2BD9209D5DB945359C0B30AE908AC0BF">
    <w:name w:val="2BD9209D5DB945359C0B30AE908AC0BF"/>
    <w:rsid w:val="00E75260"/>
  </w:style>
  <w:style w:type="paragraph" w:customStyle="1" w:styleId="01A7476EFD38400194B5AA52649A82A8">
    <w:name w:val="01A7476EFD38400194B5AA52649A82A8"/>
    <w:rsid w:val="00E75260"/>
  </w:style>
  <w:style w:type="paragraph" w:customStyle="1" w:styleId="26C18F275E9F42C3995EE53E6FE6C672">
    <w:name w:val="26C18F275E9F42C3995EE53E6FE6C672"/>
    <w:rsid w:val="00E75260"/>
  </w:style>
  <w:style w:type="paragraph" w:customStyle="1" w:styleId="98E5C9E04786413A94771115F41EBDA0">
    <w:name w:val="98E5C9E04786413A94771115F41EBDA0"/>
    <w:rsid w:val="00E75260"/>
  </w:style>
  <w:style w:type="paragraph" w:customStyle="1" w:styleId="503F74FC9985435AB45F5942B44444B2">
    <w:name w:val="503F74FC9985435AB45F5942B44444B2"/>
    <w:rsid w:val="00E75260"/>
  </w:style>
  <w:style w:type="paragraph" w:customStyle="1" w:styleId="CCFEC96DF75E4ED1AE63E81A3D4C9FED">
    <w:name w:val="CCFEC96DF75E4ED1AE63E81A3D4C9FED"/>
    <w:rsid w:val="00E75260"/>
  </w:style>
  <w:style w:type="paragraph" w:customStyle="1" w:styleId="2F797E48F3DF4D17BB9E2388C548558E">
    <w:name w:val="2F797E48F3DF4D17BB9E2388C548558E"/>
    <w:rsid w:val="00E75260"/>
  </w:style>
  <w:style w:type="paragraph" w:customStyle="1" w:styleId="E0451C06294D4BB38CF3DE250BC205A1">
    <w:name w:val="E0451C06294D4BB38CF3DE250BC205A1"/>
    <w:rsid w:val="00E75260"/>
  </w:style>
  <w:style w:type="paragraph" w:customStyle="1" w:styleId="C88F09409F2648318ACFCC13D83977E6">
    <w:name w:val="C88F09409F2648318ACFCC13D83977E6"/>
    <w:rsid w:val="00E75260"/>
  </w:style>
  <w:style w:type="paragraph" w:customStyle="1" w:styleId="0AACE73F13BF4BBC80A6BE8DF286C261">
    <w:name w:val="0AACE73F13BF4BBC80A6BE8DF286C261"/>
    <w:rsid w:val="00E75260"/>
  </w:style>
  <w:style w:type="paragraph" w:customStyle="1" w:styleId="01D6788CAF0F465185BFF46A0FBC8291">
    <w:name w:val="01D6788CAF0F465185BFF46A0FBC8291"/>
    <w:rsid w:val="00E75260"/>
  </w:style>
  <w:style w:type="paragraph" w:customStyle="1" w:styleId="6284C9BB7F6344F689DBA9668E6FC4DC1">
    <w:name w:val="6284C9BB7F6344F689DBA9668E6FC4DC1"/>
    <w:rsid w:val="00E75260"/>
    <w:rPr>
      <w:rFonts w:eastAsiaTheme="minorHAnsi"/>
    </w:rPr>
  </w:style>
  <w:style w:type="paragraph" w:customStyle="1" w:styleId="6EBE834F65BF4F49AFBDBFECC028A63C1">
    <w:name w:val="6EBE834F65BF4F49AFBDBFECC028A63C1"/>
    <w:rsid w:val="00E75260"/>
    <w:rPr>
      <w:rFonts w:eastAsiaTheme="minorHAnsi"/>
    </w:rPr>
  </w:style>
  <w:style w:type="paragraph" w:customStyle="1" w:styleId="0390DB7FC7A84A1487934FDE7F07E8BB1">
    <w:name w:val="0390DB7FC7A84A1487934FDE7F07E8BB1"/>
    <w:rsid w:val="00E75260"/>
    <w:rPr>
      <w:rFonts w:eastAsiaTheme="minorHAnsi"/>
    </w:rPr>
  </w:style>
  <w:style w:type="paragraph" w:customStyle="1" w:styleId="1D86A817CCEF4FA1A30303AD6DF164941">
    <w:name w:val="1D86A817CCEF4FA1A30303AD6DF164941"/>
    <w:rsid w:val="00E75260"/>
    <w:rPr>
      <w:rFonts w:eastAsiaTheme="minorHAnsi"/>
    </w:rPr>
  </w:style>
  <w:style w:type="paragraph" w:customStyle="1" w:styleId="FCD93927C0D247AFA9FBDF3F39E5E2201">
    <w:name w:val="FCD93927C0D247AFA9FBDF3F39E5E2201"/>
    <w:rsid w:val="00E75260"/>
    <w:rPr>
      <w:rFonts w:eastAsiaTheme="minorHAnsi"/>
    </w:rPr>
  </w:style>
  <w:style w:type="paragraph" w:customStyle="1" w:styleId="E99C6D1276DC4E4083DA930CB71A22581">
    <w:name w:val="E99C6D1276DC4E4083DA930CB71A22581"/>
    <w:rsid w:val="00E75260"/>
    <w:rPr>
      <w:rFonts w:eastAsiaTheme="minorHAnsi"/>
    </w:rPr>
  </w:style>
  <w:style w:type="paragraph" w:customStyle="1" w:styleId="B2B5681D925E4884AF067A4B717771641">
    <w:name w:val="B2B5681D925E4884AF067A4B717771641"/>
    <w:rsid w:val="00E75260"/>
    <w:rPr>
      <w:rFonts w:eastAsiaTheme="minorHAnsi"/>
    </w:rPr>
  </w:style>
  <w:style w:type="paragraph" w:customStyle="1" w:styleId="52F0F76149E34650B4F123304E748FD11">
    <w:name w:val="52F0F76149E34650B4F123304E748FD11"/>
    <w:rsid w:val="00E75260"/>
    <w:rPr>
      <w:rFonts w:eastAsiaTheme="minorHAnsi"/>
    </w:rPr>
  </w:style>
  <w:style w:type="paragraph" w:customStyle="1" w:styleId="ED1CA34628F849599590EC7BF4E574F31">
    <w:name w:val="ED1CA34628F849599590EC7BF4E574F31"/>
    <w:rsid w:val="00E75260"/>
    <w:rPr>
      <w:rFonts w:eastAsiaTheme="minorHAnsi"/>
    </w:rPr>
  </w:style>
  <w:style w:type="paragraph" w:customStyle="1" w:styleId="9EA5D6A70CC04542B32E769C0A8EAA761">
    <w:name w:val="9EA5D6A70CC04542B32E769C0A8EAA761"/>
    <w:rsid w:val="00E75260"/>
    <w:rPr>
      <w:rFonts w:eastAsiaTheme="minorHAnsi"/>
    </w:rPr>
  </w:style>
  <w:style w:type="paragraph" w:customStyle="1" w:styleId="A3B13EFD4BDD415BB4791FB92DBD80621">
    <w:name w:val="A3B13EFD4BDD415BB4791FB92DBD80621"/>
    <w:rsid w:val="00E75260"/>
    <w:rPr>
      <w:rFonts w:eastAsiaTheme="minorHAnsi"/>
    </w:rPr>
  </w:style>
  <w:style w:type="paragraph" w:customStyle="1" w:styleId="2C736904D8BE4ED3A84FFDE70E3F36D81">
    <w:name w:val="2C736904D8BE4ED3A84FFDE70E3F36D81"/>
    <w:rsid w:val="00E75260"/>
    <w:rPr>
      <w:rFonts w:eastAsiaTheme="minorHAnsi"/>
    </w:rPr>
  </w:style>
  <w:style w:type="paragraph" w:customStyle="1" w:styleId="D26CFA14A3DB4C25A993D86DFD049C8D1">
    <w:name w:val="D26CFA14A3DB4C25A993D86DFD049C8D1"/>
    <w:rsid w:val="00E75260"/>
    <w:rPr>
      <w:rFonts w:eastAsiaTheme="minorHAnsi"/>
    </w:rPr>
  </w:style>
  <w:style w:type="paragraph" w:customStyle="1" w:styleId="B521CB64FD21443796D6BF61A24030661">
    <w:name w:val="B521CB64FD21443796D6BF61A24030661"/>
    <w:rsid w:val="00E75260"/>
    <w:rPr>
      <w:rFonts w:eastAsiaTheme="minorHAnsi"/>
    </w:rPr>
  </w:style>
  <w:style w:type="paragraph" w:customStyle="1" w:styleId="F9A0C43F6ADE454F88AA13F0391E31931">
    <w:name w:val="F9A0C43F6ADE454F88AA13F0391E31931"/>
    <w:rsid w:val="00E75260"/>
    <w:rPr>
      <w:rFonts w:eastAsiaTheme="minorHAnsi"/>
    </w:rPr>
  </w:style>
  <w:style w:type="paragraph" w:customStyle="1" w:styleId="D4EB248DAD7546FCBF9357F214D89ED11">
    <w:name w:val="D4EB248DAD7546FCBF9357F214D89ED11"/>
    <w:rsid w:val="00E75260"/>
    <w:rPr>
      <w:rFonts w:eastAsiaTheme="minorHAnsi"/>
    </w:rPr>
  </w:style>
  <w:style w:type="paragraph" w:customStyle="1" w:styleId="1724031616E34358B7D0D4F518362A731">
    <w:name w:val="1724031616E34358B7D0D4F518362A731"/>
    <w:rsid w:val="00E75260"/>
    <w:rPr>
      <w:rFonts w:eastAsiaTheme="minorHAnsi"/>
    </w:rPr>
  </w:style>
  <w:style w:type="paragraph" w:customStyle="1" w:styleId="01189C653C584FB0ACC1E05739BBAC091">
    <w:name w:val="01189C653C584FB0ACC1E05739BBAC091"/>
    <w:rsid w:val="00E75260"/>
    <w:rPr>
      <w:rFonts w:eastAsiaTheme="minorHAnsi"/>
    </w:rPr>
  </w:style>
  <w:style w:type="paragraph" w:customStyle="1" w:styleId="0BF4C5F0AE0D4B16B6D2558A575552E81">
    <w:name w:val="0BF4C5F0AE0D4B16B6D2558A575552E81"/>
    <w:rsid w:val="00E75260"/>
    <w:rPr>
      <w:rFonts w:eastAsiaTheme="minorHAnsi"/>
    </w:rPr>
  </w:style>
  <w:style w:type="paragraph" w:customStyle="1" w:styleId="87D2E101CD3249FCA87D294599D3A90F1">
    <w:name w:val="87D2E101CD3249FCA87D294599D3A90F1"/>
    <w:rsid w:val="00E75260"/>
    <w:rPr>
      <w:rFonts w:eastAsiaTheme="minorHAnsi"/>
    </w:rPr>
  </w:style>
  <w:style w:type="paragraph" w:customStyle="1" w:styleId="829C3E69336F462B94EBC81ABB9A0B431">
    <w:name w:val="829C3E69336F462B94EBC81ABB9A0B431"/>
    <w:rsid w:val="00E75260"/>
    <w:rPr>
      <w:rFonts w:eastAsiaTheme="minorHAnsi"/>
    </w:rPr>
  </w:style>
  <w:style w:type="paragraph" w:customStyle="1" w:styleId="93029167487B4CD98734997FE61C60781">
    <w:name w:val="93029167487B4CD98734997FE61C60781"/>
    <w:rsid w:val="00E75260"/>
    <w:rPr>
      <w:rFonts w:eastAsiaTheme="minorHAnsi"/>
    </w:rPr>
  </w:style>
  <w:style w:type="paragraph" w:customStyle="1" w:styleId="D9D6302F0FB04BED954995ED8363186B1">
    <w:name w:val="D9D6302F0FB04BED954995ED8363186B1"/>
    <w:rsid w:val="00E75260"/>
    <w:rPr>
      <w:rFonts w:eastAsiaTheme="minorHAnsi"/>
    </w:rPr>
  </w:style>
  <w:style w:type="paragraph" w:customStyle="1" w:styleId="20B55AE7CD3E4BB1A1782A15B013B4461">
    <w:name w:val="20B55AE7CD3E4BB1A1782A15B013B4461"/>
    <w:rsid w:val="00E75260"/>
    <w:rPr>
      <w:rFonts w:eastAsiaTheme="minorHAnsi"/>
    </w:rPr>
  </w:style>
  <w:style w:type="paragraph" w:customStyle="1" w:styleId="E8097BB502804DB0ADC3456C43B71FD11">
    <w:name w:val="E8097BB502804DB0ADC3456C43B71FD11"/>
    <w:rsid w:val="00E75260"/>
    <w:rPr>
      <w:rFonts w:eastAsiaTheme="minorHAnsi"/>
    </w:rPr>
  </w:style>
  <w:style w:type="paragraph" w:customStyle="1" w:styleId="B1590FFCAFE44E75B499F51EE905A8031">
    <w:name w:val="B1590FFCAFE44E75B499F51EE905A8031"/>
    <w:rsid w:val="00E75260"/>
    <w:rPr>
      <w:rFonts w:eastAsiaTheme="minorHAnsi"/>
    </w:rPr>
  </w:style>
  <w:style w:type="paragraph" w:customStyle="1" w:styleId="6BCAC5AA31BE47789368FADE4253F6E51">
    <w:name w:val="6BCAC5AA31BE47789368FADE4253F6E51"/>
    <w:rsid w:val="00E75260"/>
    <w:rPr>
      <w:rFonts w:eastAsiaTheme="minorHAnsi"/>
    </w:rPr>
  </w:style>
  <w:style w:type="paragraph" w:customStyle="1" w:styleId="34FE15E518BE4AD4A8407ACDD78B16651">
    <w:name w:val="34FE15E518BE4AD4A8407ACDD78B16651"/>
    <w:rsid w:val="00E75260"/>
    <w:rPr>
      <w:rFonts w:eastAsiaTheme="minorHAnsi"/>
    </w:rPr>
  </w:style>
  <w:style w:type="paragraph" w:customStyle="1" w:styleId="596D9465CE9B4698A46710366183A91F1">
    <w:name w:val="596D9465CE9B4698A46710366183A91F1"/>
    <w:rsid w:val="00E75260"/>
    <w:rPr>
      <w:rFonts w:eastAsiaTheme="minorHAnsi"/>
    </w:rPr>
  </w:style>
  <w:style w:type="paragraph" w:customStyle="1" w:styleId="1AC2358855BB4A17B014A811364456661">
    <w:name w:val="1AC2358855BB4A17B014A811364456661"/>
    <w:rsid w:val="00E75260"/>
    <w:rPr>
      <w:rFonts w:eastAsiaTheme="minorHAnsi"/>
    </w:rPr>
  </w:style>
  <w:style w:type="paragraph" w:customStyle="1" w:styleId="15BA5C4352994BB2BABA6AF119AE29401">
    <w:name w:val="15BA5C4352994BB2BABA6AF119AE29401"/>
    <w:rsid w:val="00E75260"/>
    <w:rPr>
      <w:rFonts w:eastAsiaTheme="minorHAnsi"/>
    </w:rPr>
  </w:style>
  <w:style w:type="paragraph" w:customStyle="1" w:styleId="633BF06EDAC34520A60EAA29E6684C081">
    <w:name w:val="633BF06EDAC34520A60EAA29E6684C081"/>
    <w:rsid w:val="00E75260"/>
    <w:rPr>
      <w:rFonts w:eastAsiaTheme="minorHAnsi"/>
    </w:rPr>
  </w:style>
  <w:style w:type="paragraph" w:customStyle="1" w:styleId="70EBEB5A9BD745C6AE13F8B565432CDA1">
    <w:name w:val="70EBEB5A9BD745C6AE13F8B565432CDA1"/>
    <w:rsid w:val="00E75260"/>
    <w:rPr>
      <w:rFonts w:eastAsiaTheme="minorHAnsi"/>
    </w:rPr>
  </w:style>
  <w:style w:type="paragraph" w:customStyle="1" w:styleId="AC0812B44AB04E6FB688D67AEF27CBC01">
    <w:name w:val="AC0812B44AB04E6FB688D67AEF27CBC01"/>
    <w:rsid w:val="00E75260"/>
    <w:rPr>
      <w:rFonts w:eastAsiaTheme="minorHAnsi"/>
    </w:rPr>
  </w:style>
  <w:style w:type="paragraph" w:customStyle="1" w:styleId="23F01B686BF94A0CAD595454B2D2018A1">
    <w:name w:val="23F01B686BF94A0CAD595454B2D2018A1"/>
    <w:rsid w:val="00E75260"/>
    <w:rPr>
      <w:rFonts w:eastAsiaTheme="minorHAnsi"/>
    </w:rPr>
  </w:style>
  <w:style w:type="paragraph" w:customStyle="1" w:styleId="AB54256B698747CDB25E34B625F56E621">
    <w:name w:val="AB54256B698747CDB25E34B625F56E621"/>
    <w:rsid w:val="00E75260"/>
    <w:rPr>
      <w:rFonts w:eastAsiaTheme="minorHAnsi"/>
    </w:rPr>
  </w:style>
  <w:style w:type="paragraph" w:customStyle="1" w:styleId="519E3E72DB284D358823B6EBA932EC311">
    <w:name w:val="519E3E72DB284D358823B6EBA932EC311"/>
    <w:rsid w:val="00E75260"/>
    <w:rPr>
      <w:rFonts w:eastAsiaTheme="minorHAnsi"/>
    </w:rPr>
  </w:style>
  <w:style w:type="paragraph" w:customStyle="1" w:styleId="6C8AB6074C4243328F229327B0A5AFD11">
    <w:name w:val="6C8AB6074C4243328F229327B0A5AFD11"/>
    <w:rsid w:val="00E75260"/>
    <w:rPr>
      <w:rFonts w:eastAsiaTheme="minorHAnsi"/>
    </w:rPr>
  </w:style>
  <w:style w:type="paragraph" w:customStyle="1" w:styleId="C077EC89B10844159A281FB173AC25101">
    <w:name w:val="C077EC89B10844159A281FB173AC25101"/>
    <w:rsid w:val="00E75260"/>
    <w:rPr>
      <w:rFonts w:eastAsiaTheme="minorHAnsi"/>
    </w:rPr>
  </w:style>
  <w:style w:type="paragraph" w:customStyle="1" w:styleId="5AFAA3B1BEA446568BD29ABFCAB532B91">
    <w:name w:val="5AFAA3B1BEA446568BD29ABFCAB532B91"/>
    <w:rsid w:val="00E75260"/>
    <w:rPr>
      <w:rFonts w:eastAsiaTheme="minorHAnsi"/>
    </w:rPr>
  </w:style>
  <w:style w:type="paragraph" w:customStyle="1" w:styleId="BB01217D581F41D5BAE66D51B2F42EC51">
    <w:name w:val="BB01217D581F41D5BAE66D51B2F42EC51"/>
    <w:rsid w:val="00E75260"/>
    <w:rPr>
      <w:rFonts w:eastAsiaTheme="minorHAnsi"/>
    </w:rPr>
  </w:style>
  <w:style w:type="paragraph" w:customStyle="1" w:styleId="867555C997EC4BBAB5F220485350787E1">
    <w:name w:val="867555C997EC4BBAB5F220485350787E1"/>
    <w:rsid w:val="00E75260"/>
    <w:rPr>
      <w:rFonts w:eastAsiaTheme="minorHAnsi"/>
    </w:rPr>
  </w:style>
  <w:style w:type="paragraph" w:customStyle="1" w:styleId="D97BCB3130364B1387D8C5FBA359EC751">
    <w:name w:val="D97BCB3130364B1387D8C5FBA359EC751"/>
    <w:rsid w:val="00E75260"/>
    <w:rPr>
      <w:rFonts w:eastAsiaTheme="minorHAnsi"/>
    </w:rPr>
  </w:style>
  <w:style w:type="paragraph" w:customStyle="1" w:styleId="CDB7A3189DFC433F911DB2B9A5FD3D951">
    <w:name w:val="CDB7A3189DFC433F911DB2B9A5FD3D951"/>
    <w:rsid w:val="00E75260"/>
    <w:rPr>
      <w:rFonts w:eastAsiaTheme="minorHAnsi"/>
    </w:rPr>
  </w:style>
  <w:style w:type="paragraph" w:customStyle="1" w:styleId="D2955FA692D84D91943D3C8250D8F0541">
    <w:name w:val="D2955FA692D84D91943D3C8250D8F0541"/>
    <w:rsid w:val="00E75260"/>
    <w:rPr>
      <w:rFonts w:eastAsiaTheme="minorHAnsi"/>
    </w:rPr>
  </w:style>
  <w:style w:type="paragraph" w:customStyle="1" w:styleId="96476E765B844128AB51E017956B8ECA1">
    <w:name w:val="96476E765B844128AB51E017956B8ECA1"/>
    <w:rsid w:val="00E75260"/>
    <w:rPr>
      <w:rFonts w:eastAsiaTheme="minorHAnsi"/>
    </w:rPr>
  </w:style>
  <w:style w:type="paragraph" w:customStyle="1" w:styleId="AD9FA6E82EA94FE199C40C21DACCA72A">
    <w:name w:val="AD9FA6E82EA94FE199C40C21DACCA72A"/>
    <w:rsid w:val="00E75260"/>
    <w:rPr>
      <w:rFonts w:eastAsiaTheme="minorHAnsi"/>
    </w:rPr>
  </w:style>
  <w:style w:type="paragraph" w:customStyle="1" w:styleId="C3669041661747D58B20A77907FB9AC51">
    <w:name w:val="C3669041661747D58B20A77907FB9AC51"/>
    <w:rsid w:val="00E75260"/>
    <w:rPr>
      <w:rFonts w:eastAsiaTheme="minorHAnsi"/>
    </w:rPr>
  </w:style>
  <w:style w:type="paragraph" w:customStyle="1" w:styleId="BD31F4C903B441CFAAE6A5DDB9307DA81">
    <w:name w:val="BD31F4C903B441CFAAE6A5DDB9307DA81"/>
    <w:rsid w:val="00E75260"/>
    <w:rPr>
      <w:rFonts w:eastAsiaTheme="minorHAnsi"/>
    </w:rPr>
  </w:style>
  <w:style w:type="paragraph" w:customStyle="1" w:styleId="4BEEA5B2D5C84EFA930650F9747A4DC61">
    <w:name w:val="4BEEA5B2D5C84EFA930650F9747A4DC61"/>
    <w:rsid w:val="00E75260"/>
    <w:rPr>
      <w:rFonts w:eastAsiaTheme="minorHAnsi"/>
    </w:rPr>
  </w:style>
  <w:style w:type="paragraph" w:customStyle="1" w:styleId="53FF771DC3EC424A81D1B5016020EFA31">
    <w:name w:val="53FF771DC3EC424A81D1B5016020EFA31"/>
    <w:rsid w:val="00E75260"/>
    <w:rPr>
      <w:rFonts w:eastAsiaTheme="minorHAnsi"/>
    </w:rPr>
  </w:style>
  <w:style w:type="paragraph" w:customStyle="1" w:styleId="1075546BA28C4ADAB88A65509A06F70D1">
    <w:name w:val="1075546BA28C4ADAB88A65509A06F70D1"/>
    <w:rsid w:val="00E75260"/>
    <w:rPr>
      <w:rFonts w:eastAsiaTheme="minorHAnsi"/>
    </w:rPr>
  </w:style>
  <w:style w:type="paragraph" w:customStyle="1" w:styleId="071B291F502E43EF9FDB524E6D5FCDE41">
    <w:name w:val="071B291F502E43EF9FDB524E6D5FCDE41"/>
    <w:rsid w:val="00E75260"/>
    <w:rPr>
      <w:rFonts w:eastAsiaTheme="minorHAnsi"/>
    </w:rPr>
  </w:style>
  <w:style w:type="paragraph" w:customStyle="1" w:styleId="D123BF0FB15641809579C22B703CEF1D1">
    <w:name w:val="D123BF0FB15641809579C22B703CEF1D1"/>
    <w:rsid w:val="00E75260"/>
    <w:rPr>
      <w:rFonts w:eastAsiaTheme="minorHAnsi"/>
    </w:rPr>
  </w:style>
  <w:style w:type="paragraph" w:customStyle="1" w:styleId="0FFB544EB50242A7969CCE48E581AEFD1">
    <w:name w:val="0FFB544EB50242A7969CCE48E581AEFD1"/>
    <w:rsid w:val="00E75260"/>
    <w:rPr>
      <w:rFonts w:eastAsiaTheme="minorHAnsi"/>
    </w:rPr>
  </w:style>
  <w:style w:type="paragraph" w:customStyle="1" w:styleId="BF67A719762543BDAC2C7E72A44098F51">
    <w:name w:val="BF67A719762543BDAC2C7E72A44098F51"/>
    <w:rsid w:val="00E75260"/>
    <w:rPr>
      <w:rFonts w:eastAsiaTheme="minorHAnsi"/>
    </w:rPr>
  </w:style>
  <w:style w:type="paragraph" w:customStyle="1" w:styleId="46D6A06A92AC44F58F2EDA78E133918B1">
    <w:name w:val="46D6A06A92AC44F58F2EDA78E133918B1"/>
    <w:rsid w:val="00E75260"/>
    <w:rPr>
      <w:rFonts w:eastAsiaTheme="minorHAnsi"/>
    </w:rPr>
  </w:style>
  <w:style w:type="paragraph" w:customStyle="1" w:styleId="C2FD09AE84D34124B5CBA5FAF3F6744E1">
    <w:name w:val="C2FD09AE84D34124B5CBA5FAF3F6744E1"/>
    <w:rsid w:val="00E75260"/>
    <w:rPr>
      <w:rFonts w:eastAsiaTheme="minorHAnsi"/>
    </w:rPr>
  </w:style>
  <w:style w:type="paragraph" w:customStyle="1" w:styleId="92251DBBF31E4EBFB5B7E7DAE7D031FF1">
    <w:name w:val="92251DBBF31E4EBFB5B7E7DAE7D031FF1"/>
    <w:rsid w:val="00E75260"/>
    <w:rPr>
      <w:rFonts w:eastAsiaTheme="minorHAnsi"/>
    </w:rPr>
  </w:style>
  <w:style w:type="paragraph" w:customStyle="1" w:styleId="490F559BDA1546D8BC53DDF9CAC6FCF91">
    <w:name w:val="490F559BDA1546D8BC53DDF9CAC6FCF91"/>
    <w:rsid w:val="00E75260"/>
    <w:rPr>
      <w:rFonts w:eastAsiaTheme="minorHAnsi"/>
    </w:rPr>
  </w:style>
  <w:style w:type="paragraph" w:customStyle="1" w:styleId="56B08B83C0B941CEB5A005A9194F0B4D1">
    <w:name w:val="56B08B83C0B941CEB5A005A9194F0B4D1"/>
    <w:rsid w:val="00E75260"/>
    <w:rPr>
      <w:rFonts w:eastAsiaTheme="minorHAnsi"/>
    </w:rPr>
  </w:style>
  <w:style w:type="paragraph" w:customStyle="1" w:styleId="6CF153BAC13148FFB0A5B848029072E61">
    <w:name w:val="6CF153BAC13148FFB0A5B848029072E61"/>
    <w:rsid w:val="00E75260"/>
    <w:rPr>
      <w:rFonts w:eastAsiaTheme="minorHAnsi"/>
    </w:rPr>
  </w:style>
  <w:style w:type="paragraph" w:customStyle="1" w:styleId="851DEF2B82FD4789933C3F4DE6E3A7B61">
    <w:name w:val="851DEF2B82FD4789933C3F4DE6E3A7B61"/>
    <w:rsid w:val="00E75260"/>
    <w:rPr>
      <w:rFonts w:eastAsiaTheme="minorHAnsi"/>
    </w:rPr>
  </w:style>
  <w:style w:type="paragraph" w:customStyle="1" w:styleId="8F359D72D75B4DD08E2E6A2D621732F3">
    <w:name w:val="8F359D72D75B4DD08E2E6A2D621732F3"/>
    <w:rsid w:val="00E75260"/>
    <w:rPr>
      <w:rFonts w:eastAsiaTheme="minorHAnsi"/>
    </w:rPr>
  </w:style>
  <w:style w:type="paragraph" w:customStyle="1" w:styleId="7E936B19493D4C348A48573E46236C141">
    <w:name w:val="7E936B19493D4C348A48573E46236C141"/>
    <w:rsid w:val="00E7526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F6F4699CE6F54F46828A5742C68A11EE">
    <w:name w:val="F6F4699CE6F54F46828A5742C68A11EE"/>
    <w:rsid w:val="00E75260"/>
  </w:style>
  <w:style w:type="paragraph" w:customStyle="1" w:styleId="34717F51E47040B4B7287925D6EBCC66">
    <w:name w:val="34717F51E47040B4B7287925D6EBCC66"/>
    <w:rsid w:val="00E75260"/>
  </w:style>
  <w:style w:type="paragraph" w:customStyle="1" w:styleId="8D50EC3606A24D458B3AC23738E54D53">
    <w:name w:val="8D50EC3606A24D458B3AC23738E54D53"/>
    <w:rsid w:val="00E75260"/>
  </w:style>
  <w:style w:type="paragraph" w:customStyle="1" w:styleId="5574ED2CEECA4C9D9CDE389E364D57DC">
    <w:name w:val="5574ED2CEECA4C9D9CDE389E364D57DC"/>
    <w:rsid w:val="00E75260"/>
  </w:style>
  <w:style w:type="paragraph" w:customStyle="1" w:styleId="C149327A08094B6AA61FC2946BC7C290">
    <w:name w:val="C149327A08094B6AA61FC2946BC7C290"/>
    <w:rsid w:val="00E75260"/>
  </w:style>
  <w:style w:type="paragraph" w:customStyle="1" w:styleId="3C84BDEA6A5B49F59A0CB277653C38D8">
    <w:name w:val="3C84BDEA6A5B49F59A0CB277653C38D8"/>
    <w:rsid w:val="00E75260"/>
  </w:style>
  <w:style w:type="paragraph" w:customStyle="1" w:styleId="169355C30F3A4D7CAAE63FEBDB8708E8">
    <w:name w:val="169355C30F3A4D7CAAE63FEBDB8708E8"/>
    <w:rsid w:val="00E75260"/>
  </w:style>
  <w:style w:type="paragraph" w:customStyle="1" w:styleId="B84B808331FC479CB5B98610CCE0200F">
    <w:name w:val="B84B808331FC479CB5B98610CCE0200F"/>
    <w:rsid w:val="00E75260"/>
  </w:style>
  <w:style w:type="paragraph" w:customStyle="1" w:styleId="0D19923C51DD4B169FF18F031BA5CB53">
    <w:name w:val="0D19923C51DD4B169FF18F031BA5CB53"/>
    <w:rsid w:val="00E75260"/>
  </w:style>
  <w:style w:type="paragraph" w:customStyle="1" w:styleId="9333B335D2E94FACBC925F20A5E05731">
    <w:name w:val="9333B335D2E94FACBC925F20A5E05731"/>
    <w:rsid w:val="00E75260"/>
  </w:style>
  <w:style w:type="paragraph" w:customStyle="1" w:styleId="103922B6D7C74A56BCA76FF83B989B89">
    <w:name w:val="103922B6D7C74A56BCA76FF83B989B89"/>
    <w:rsid w:val="00E75260"/>
  </w:style>
  <w:style w:type="paragraph" w:customStyle="1" w:styleId="C82645CB4D5C4CA89EE760514DA60C4E">
    <w:name w:val="C82645CB4D5C4CA89EE760514DA60C4E"/>
    <w:rsid w:val="00E75260"/>
  </w:style>
  <w:style w:type="paragraph" w:customStyle="1" w:styleId="00E57C64484E40DD8B46BBC104F18866">
    <w:name w:val="00E57C64484E40DD8B46BBC104F18866"/>
    <w:rsid w:val="00E75260"/>
  </w:style>
  <w:style w:type="paragraph" w:customStyle="1" w:styleId="D810D69E36B6414A92AAF6929B942FED">
    <w:name w:val="D810D69E36B6414A92AAF6929B942FED"/>
    <w:rsid w:val="00E75260"/>
  </w:style>
  <w:style w:type="paragraph" w:customStyle="1" w:styleId="7E948C9EB7724B99BEA9DC1740401EDA">
    <w:name w:val="7E948C9EB7724B99BEA9DC1740401EDA"/>
    <w:rsid w:val="00E75260"/>
  </w:style>
  <w:style w:type="paragraph" w:customStyle="1" w:styleId="1A8B28FCB8594475BD8D4E69D912B90D">
    <w:name w:val="1A8B28FCB8594475BD8D4E69D912B90D"/>
    <w:rsid w:val="00E75260"/>
  </w:style>
  <w:style w:type="paragraph" w:customStyle="1" w:styleId="23538C9C0B8E4E5D8C2994DBFCD3C549">
    <w:name w:val="23538C9C0B8E4E5D8C2994DBFCD3C549"/>
    <w:rsid w:val="00E75260"/>
  </w:style>
  <w:style w:type="paragraph" w:customStyle="1" w:styleId="9AD4403BE5494F1C9586F5FC0175E796">
    <w:name w:val="9AD4403BE5494F1C9586F5FC0175E796"/>
    <w:rsid w:val="00E75260"/>
  </w:style>
  <w:style w:type="paragraph" w:customStyle="1" w:styleId="66268F2859E94500AC645B514449DFCD">
    <w:name w:val="66268F2859E94500AC645B514449DFCD"/>
    <w:rsid w:val="00E75260"/>
  </w:style>
  <w:style w:type="paragraph" w:customStyle="1" w:styleId="BE051D964F884E8FBD4FF1F6BAF0707E">
    <w:name w:val="BE051D964F884E8FBD4FF1F6BAF0707E"/>
    <w:rsid w:val="00E75260"/>
  </w:style>
  <w:style w:type="paragraph" w:customStyle="1" w:styleId="FD640B6F5FA549289CAD72E774966E35">
    <w:name w:val="FD640B6F5FA549289CAD72E774966E35"/>
    <w:rsid w:val="00E75260"/>
  </w:style>
  <w:style w:type="paragraph" w:customStyle="1" w:styleId="4A475E434D6746E5BB3CB111AB060200">
    <w:name w:val="4A475E434D6746E5BB3CB111AB060200"/>
    <w:rsid w:val="00E75260"/>
  </w:style>
  <w:style w:type="paragraph" w:customStyle="1" w:styleId="15B51134A1E84D2E8C58B594BFA007F2">
    <w:name w:val="15B51134A1E84D2E8C58B594BFA007F2"/>
    <w:rsid w:val="00E75260"/>
  </w:style>
  <w:style w:type="paragraph" w:customStyle="1" w:styleId="878436FBBF4C40139134EFA42C9E872A">
    <w:name w:val="878436FBBF4C40139134EFA42C9E872A"/>
    <w:rsid w:val="00E75260"/>
  </w:style>
  <w:style w:type="paragraph" w:customStyle="1" w:styleId="C0A5F671B1DF4C989078ACC5B1B0D602">
    <w:name w:val="C0A5F671B1DF4C989078ACC5B1B0D602"/>
    <w:rsid w:val="00E75260"/>
  </w:style>
  <w:style w:type="paragraph" w:customStyle="1" w:styleId="3B596F9009EF4604869C2222E5AB10C1">
    <w:name w:val="3B596F9009EF4604869C2222E5AB10C1"/>
    <w:rsid w:val="00E75260"/>
  </w:style>
  <w:style w:type="paragraph" w:customStyle="1" w:styleId="2A39B32C64334DFE8EA2BC3E5315D2DF">
    <w:name w:val="2A39B32C64334DFE8EA2BC3E5315D2DF"/>
    <w:rsid w:val="00E75260"/>
  </w:style>
  <w:style w:type="paragraph" w:customStyle="1" w:styleId="00AC76AFC2E348FE9AD2CCCD00BAD273">
    <w:name w:val="00AC76AFC2E348FE9AD2CCCD00BAD273"/>
    <w:rsid w:val="00E75260"/>
  </w:style>
  <w:style w:type="paragraph" w:customStyle="1" w:styleId="769EA7B1F2FC40A3B129EFAB86E3192B">
    <w:name w:val="769EA7B1F2FC40A3B129EFAB86E3192B"/>
    <w:rsid w:val="00E75260"/>
  </w:style>
  <w:style w:type="paragraph" w:customStyle="1" w:styleId="FDAD2FAE6E2544EE975FD7B2FA4F2FD9">
    <w:name w:val="FDAD2FAE6E2544EE975FD7B2FA4F2FD9"/>
    <w:rsid w:val="00E75260"/>
  </w:style>
  <w:style w:type="paragraph" w:customStyle="1" w:styleId="C39F62F1477045C286753E7359328A3C">
    <w:name w:val="C39F62F1477045C286753E7359328A3C"/>
    <w:rsid w:val="00E75260"/>
  </w:style>
  <w:style w:type="paragraph" w:customStyle="1" w:styleId="B60E4CA15962400285752949C73B015E">
    <w:name w:val="B60E4CA15962400285752949C73B015E"/>
    <w:rsid w:val="00E75260"/>
  </w:style>
  <w:style w:type="paragraph" w:customStyle="1" w:styleId="01E9A43490DE45DBAC4911D3F4AC8128">
    <w:name w:val="01E9A43490DE45DBAC4911D3F4AC8128"/>
    <w:rsid w:val="00E75260"/>
  </w:style>
  <w:style w:type="paragraph" w:customStyle="1" w:styleId="ABA80693AED84C358207B75994302189">
    <w:name w:val="ABA80693AED84C358207B75994302189"/>
    <w:rsid w:val="00E75260"/>
  </w:style>
  <w:style w:type="paragraph" w:customStyle="1" w:styleId="4BA9413E7D62416ABE029E1C446340F7">
    <w:name w:val="4BA9413E7D62416ABE029E1C446340F7"/>
    <w:rsid w:val="00E75260"/>
  </w:style>
  <w:style w:type="paragraph" w:customStyle="1" w:styleId="166D9AFA581549ACB16A31C3764E7DF4">
    <w:name w:val="166D9AFA581549ACB16A31C3764E7DF4"/>
    <w:rsid w:val="00E75260"/>
  </w:style>
  <w:style w:type="paragraph" w:customStyle="1" w:styleId="D9CD00DBD16249969821513C19176047">
    <w:name w:val="D9CD00DBD16249969821513C19176047"/>
    <w:rsid w:val="00E75260"/>
  </w:style>
  <w:style w:type="paragraph" w:customStyle="1" w:styleId="4637EE08F76B42B792F43C78D9DDC0D8">
    <w:name w:val="4637EE08F76B42B792F43C78D9DDC0D8"/>
    <w:rsid w:val="00E75260"/>
  </w:style>
  <w:style w:type="paragraph" w:customStyle="1" w:styleId="638A49F9248546BD987C9FBECD0B7965">
    <w:name w:val="638A49F9248546BD987C9FBECD0B7965"/>
    <w:rsid w:val="00E75260"/>
  </w:style>
  <w:style w:type="paragraph" w:customStyle="1" w:styleId="618DB5B7B0BA4DA38E8400878F42A5C6">
    <w:name w:val="618DB5B7B0BA4DA38E8400878F42A5C6"/>
    <w:rsid w:val="00E75260"/>
  </w:style>
  <w:style w:type="paragraph" w:customStyle="1" w:styleId="2988283E58DE492DA6F41007B92F8CC0">
    <w:name w:val="2988283E58DE492DA6F41007B92F8CC0"/>
    <w:rsid w:val="00E75260"/>
  </w:style>
  <w:style w:type="paragraph" w:customStyle="1" w:styleId="67B401C716B84EF2A273BAFA82136A7D">
    <w:name w:val="67B401C716B84EF2A273BAFA82136A7D"/>
    <w:rsid w:val="00E75260"/>
  </w:style>
  <w:style w:type="paragraph" w:customStyle="1" w:styleId="787C5ED4FF2F4493B78D209FDD962B7C">
    <w:name w:val="787C5ED4FF2F4493B78D209FDD962B7C"/>
    <w:rsid w:val="00E75260"/>
  </w:style>
  <w:style w:type="paragraph" w:customStyle="1" w:styleId="2340F2EA910B4260966FEEDDA14752FF">
    <w:name w:val="2340F2EA910B4260966FEEDDA14752FF"/>
    <w:rsid w:val="00E75260"/>
  </w:style>
  <w:style w:type="paragraph" w:customStyle="1" w:styleId="D85B1FB2FF43449E8287D3A01E182630">
    <w:name w:val="D85B1FB2FF43449E8287D3A01E182630"/>
    <w:rsid w:val="00E75260"/>
  </w:style>
  <w:style w:type="paragraph" w:customStyle="1" w:styleId="BD7104702B034852A2E2361A18B5D060">
    <w:name w:val="BD7104702B034852A2E2361A18B5D060"/>
    <w:rsid w:val="00E75260"/>
  </w:style>
  <w:style w:type="paragraph" w:customStyle="1" w:styleId="C4A5E4B3C21547A0B95F84B0144052CF">
    <w:name w:val="C4A5E4B3C21547A0B95F84B0144052CF"/>
    <w:rsid w:val="00E75260"/>
  </w:style>
  <w:style w:type="paragraph" w:customStyle="1" w:styleId="20FA66D45ADD4C638AE18881D2D107FF">
    <w:name w:val="20FA66D45ADD4C638AE18881D2D107FF"/>
    <w:rsid w:val="00E75260"/>
  </w:style>
  <w:style w:type="paragraph" w:customStyle="1" w:styleId="A7FE8D1CEA4B40E2BD8A1FF011636C27">
    <w:name w:val="A7FE8D1CEA4B40E2BD8A1FF011636C27"/>
    <w:rsid w:val="00E75260"/>
  </w:style>
  <w:style w:type="paragraph" w:customStyle="1" w:styleId="FFC96137FF1B42C895E7987923205714">
    <w:name w:val="FFC96137FF1B42C895E7987923205714"/>
    <w:rsid w:val="00E75260"/>
  </w:style>
  <w:style w:type="paragraph" w:customStyle="1" w:styleId="80358175BF46460F83A23C15785B083C">
    <w:name w:val="80358175BF46460F83A23C15785B083C"/>
    <w:rsid w:val="00E75260"/>
  </w:style>
  <w:style w:type="paragraph" w:customStyle="1" w:styleId="E0FA620B895944B793D86E0FFB404870">
    <w:name w:val="E0FA620B895944B793D86E0FFB404870"/>
    <w:rsid w:val="00E75260"/>
  </w:style>
  <w:style w:type="paragraph" w:customStyle="1" w:styleId="7F19FBD0616D4DE3B611D645BC4E3279">
    <w:name w:val="7F19FBD0616D4DE3B611D645BC4E3279"/>
    <w:rsid w:val="00E75260"/>
  </w:style>
  <w:style w:type="paragraph" w:customStyle="1" w:styleId="11E84652B4C64FD69E6F2546961B95F7">
    <w:name w:val="11E84652B4C64FD69E6F2546961B95F7"/>
    <w:rsid w:val="00E75260"/>
  </w:style>
  <w:style w:type="paragraph" w:customStyle="1" w:styleId="D2F74DB9243746208DB7923F0DAE8D5A">
    <w:name w:val="D2F74DB9243746208DB7923F0DAE8D5A"/>
    <w:rsid w:val="00E75260"/>
  </w:style>
  <w:style w:type="paragraph" w:customStyle="1" w:styleId="119526294A964C85A7200B4B38B7946C">
    <w:name w:val="119526294A964C85A7200B4B38B7946C"/>
    <w:rsid w:val="00E75260"/>
  </w:style>
  <w:style w:type="paragraph" w:customStyle="1" w:styleId="DA7E679FD93A4B74AC670F21166FCD1B">
    <w:name w:val="DA7E679FD93A4B74AC670F21166FCD1B"/>
    <w:rsid w:val="00E75260"/>
  </w:style>
  <w:style w:type="paragraph" w:customStyle="1" w:styleId="840A183C840A4243B5E2951275ADE835">
    <w:name w:val="840A183C840A4243B5E2951275ADE835"/>
    <w:rsid w:val="00E75260"/>
  </w:style>
  <w:style w:type="paragraph" w:customStyle="1" w:styleId="F80CFD3E556B41CAA73267CD02D7FC41">
    <w:name w:val="F80CFD3E556B41CAA73267CD02D7FC41"/>
    <w:rsid w:val="00E75260"/>
  </w:style>
  <w:style w:type="paragraph" w:customStyle="1" w:styleId="505F7B8C29B54AB58CEA6A4CB664BAE6">
    <w:name w:val="505F7B8C29B54AB58CEA6A4CB664BAE6"/>
    <w:rsid w:val="00E75260"/>
  </w:style>
  <w:style w:type="paragraph" w:customStyle="1" w:styleId="50F5CCFDBC554D78A33778182307D5E7">
    <w:name w:val="50F5CCFDBC554D78A33778182307D5E7"/>
    <w:rsid w:val="00E75260"/>
  </w:style>
  <w:style w:type="paragraph" w:customStyle="1" w:styleId="F992D70FF3924291A55180708D1FA4A2">
    <w:name w:val="F992D70FF3924291A55180708D1FA4A2"/>
    <w:rsid w:val="00E75260"/>
  </w:style>
  <w:style w:type="paragraph" w:customStyle="1" w:styleId="AE2D43893BE94BBABA9619534B8F8A1D">
    <w:name w:val="AE2D43893BE94BBABA9619534B8F8A1D"/>
    <w:rsid w:val="00E75260"/>
  </w:style>
  <w:style w:type="paragraph" w:customStyle="1" w:styleId="25FE034F72B04BB6A9B8AA1AD889C391">
    <w:name w:val="25FE034F72B04BB6A9B8AA1AD889C391"/>
    <w:rsid w:val="00E75260"/>
  </w:style>
  <w:style w:type="paragraph" w:customStyle="1" w:styleId="9A0D78CEC6DE441D9D778EECA85872E8">
    <w:name w:val="9A0D78CEC6DE441D9D778EECA85872E8"/>
    <w:rsid w:val="00E75260"/>
  </w:style>
  <w:style w:type="paragraph" w:customStyle="1" w:styleId="BE4B274EC16B4364870AA2CFD49C2F16">
    <w:name w:val="BE4B274EC16B4364870AA2CFD49C2F16"/>
    <w:rsid w:val="00E75260"/>
  </w:style>
  <w:style w:type="paragraph" w:customStyle="1" w:styleId="6F926626D2504846A47F0544020DEEB4">
    <w:name w:val="6F926626D2504846A47F0544020DEEB4"/>
    <w:rsid w:val="00E75260"/>
  </w:style>
  <w:style w:type="paragraph" w:customStyle="1" w:styleId="908DB5ADD9BB44D8B1F58D00AEEF8F70">
    <w:name w:val="908DB5ADD9BB44D8B1F58D00AEEF8F70"/>
    <w:rsid w:val="00E75260"/>
  </w:style>
  <w:style w:type="paragraph" w:customStyle="1" w:styleId="92546218527C43099B12FB9572C738F0">
    <w:name w:val="92546218527C43099B12FB9572C738F0"/>
    <w:rsid w:val="00E75260"/>
  </w:style>
  <w:style w:type="paragraph" w:customStyle="1" w:styleId="44F457FDE9854208A49D10CF158F4F9F">
    <w:name w:val="44F457FDE9854208A49D10CF158F4F9F"/>
    <w:rsid w:val="00E75260"/>
  </w:style>
  <w:style w:type="paragraph" w:customStyle="1" w:styleId="FC707EA40E2C48B7809E5259576CBB5F">
    <w:name w:val="FC707EA40E2C48B7809E5259576CBB5F"/>
    <w:rsid w:val="00E75260"/>
  </w:style>
  <w:style w:type="paragraph" w:customStyle="1" w:styleId="43AB9F2BB5864835A156654EB81C00B1">
    <w:name w:val="43AB9F2BB5864835A156654EB81C00B1"/>
    <w:rsid w:val="00E75260"/>
  </w:style>
  <w:style w:type="paragraph" w:customStyle="1" w:styleId="F61BCB89E7C14FABBF0481C424A6919B">
    <w:name w:val="F61BCB89E7C14FABBF0481C424A6919B"/>
    <w:rsid w:val="00E75260"/>
  </w:style>
  <w:style w:type="paragraph" w:customStyle="1" w:styleId="081920820EEC404DBA80D9563C7CAE09">
    <w:name w:val="081920820EEC404DBA80D9563C7CAE09"/>
    <w:rsid w:val="00E75260"/>
  </w:style>
  <w:style w:type="paragraph" w:customStyle="1" w:styleId="AB4958D2DCE84E5E8CD7345CCA8DBF44">
    <w:name w:val="AB4958D2DCE84E5E8CD7345CCA8DBF44"/>
    <w:rsid w:val="00E75260"/>
  </w:style>
  <w:style w:type="paragraph" w:customStyle="1" w:styleId="CB2401D951C24E358C5960FFBEE619AF">
    <w:name w:val="CB2401D951C24E358C5960FFBEE619AF"/>
    <w:rsid w:val="00E75260"/>
  </w:style>
  <w:style w:type="paragraph" w:customStyle="1" w:styleId="6212DF9A0BA54A6F94745CE002EB562F">
    <w:name w:val="6212DF9A0BA54A6F94745CE002EB562F"/>
    <w:rsid w:val="00E75260"/>
  </w:style>
  <w:style w:type="paragraph" w:customStyle="1" w:styleId="667868E830254B28939D4DB4BF3537FA">
    <w:name w:val="667868E830254B28939D4DB4BF3537FA"/>
    <w:rsid w:val="00E75260"/>
  </w:style>
  <w:style w:type="paragraph" w:customStyle="1" w:styleId="790D9A9163F942838801ECE8F4CF7C80">
    <w:name w:val="790D9A9163F942838801ECE8F4CF7C80"/>
    <w:rsid w:val="00E75260"/>
  </w:style>
  <w:style w:type="paragraph" w:customStyle="1" w:styleId="4CC369EFAB044E0D9198D22A563B0BDE">
    <w:name w:val="4CC369EFAB044E0D9198D22A563B0BDE"/>
    <w:rsid w:val="00E75260"/>
  </w:style>
  <w:style w:type="paragraph" w:customStyle="1" w:styleId="7CB2719F62374164B578EBBF1BB32377">
    <w:name w:val="7CB2719F62374164B578EBBF1BB32377"/>
    <w:rsid w:val="00E75260"/>
  </w:style>
  <w:style w:type="paragraph" w:customStyle="1" w:styleId="CCA2826EC9BA46A2851DD5AD4D705EF7">
    <w:name w:val="CCA2826EC9BA46A2851DD5AD4D705EF7"/>
    <w:rsid w:val="00E75260"/>
  </w:style>
  <w:style w:type="paragraph" w:customStyle="1" w:styleId="6BA5E9AB32A34E9AA823C5A19FA7828D">
    <w:name w:val="6BA5E9AB32A34E9AA823C5A19FA7828D"/>
    <w:rsid w:val="00E75260"/>
  </w:style>
  <w:style w:type="paragraph" w:customStyle="1" w:styleId="DB714C23388A4908814416BE5893986E">
    <w:name w:val="DB714C23388A4908814416BE5893986E"/>
    <w:rsid w:val="00E75260"/>
  </w:style>
  <w:style w:type="paragraph" w:customStyle="1" w:styleId="F222CFECA9B54B89887ABD16E1519C16">
    <w:name w:val="F222CFECA9B54B89887ABD16E1519C16"/>
    <w:rsid w:val="00E75260"/>
  </w:style>
  <w:style w:type="paragraph" w:customStyle="1" w:styleId="07940495E48648798D805DBADA4A7047">
    <w:name w:val="07940495E48648798D805DBADA4A7047"/>
    <w:rsid w:val="00E75260"/>
  </w:style>
  <w:style w:type="paragraph" w:customStyle="1" w:styleId="EBB8513C5F994A11B4600D3410E6C7D5">
    <w:name w:val="EBB8513C5F994A11B4600D3410E6C7D5"/>
    <w:rsid w:val="00E75260"/>
  </w:style>
  <w:style w:type="paragraph" w:customStyle="1" w:styleId="07942720DA3542D6B0C6E5C8AE3A5384">
    <w:name w:val="07942720DA3542D6B0C6E5C8AE3A5384"/>
    <w:rsid w:val="00E75260"/>
  </w:style>
  <w:style w:type="paragraph" w:customStyle="1" w:styleId="5C24E86EE949499BBAF9A632BCC3B163">
    <w:name w:val="5C24E86EE949499BBAF9A632BCC3B163"/>
    <w:rsid w:val="00E75260"/>
  </w:style>
  <w:style w:type="paragraph" w:customStyle="1" w:styleId="EDFC217CD02D4091AA60729A3A597A8F">
    <w:name w:val="EDFC217CD02D4091AA60729A3A597A8F"/>
    <w:rsid w:val="00E75260"/>
  </w:style>
  <w:style w:type="paragraph" w:customStyle="1" w:styleId="0731F752C36B4BD588399A15425C3971">
    <w:name w:val="0731F752C36B4BD588399A15425C3971"/>
    <w:rsid w:val="00E75260"/>
  </w:style>
  <w:style w:type="paragraph" w:customStyle="1" w:styleId="47DC9E89D74A4329B6FFA814A000B1DD">
    <w:name w:val="47DC9E89D74A4329B6FFA814A000B1DD"/>
    <w:rsid w:val="00E75260"/>
  </w:style>
  <w:style w:type="paragraph" w:customStyle="1" w:styleId="9EA6BF2845B4420A8BD2EA5174D21529">
    <w:name w:val="9EA6BF2845B4420A8BD2EA5174D21529"/>
    <w:rsid w:val="00E75260"/>
  </w:style>
  <w:style w:type="paragraph" w:customStyle="1" w:styleId="1D3B135D31394A4AB79B06E2F50A72BB">
    <w:name w:val="1D3B135D31394A4AB79B06E2F50A72BB"/>
    <w:rsid w:val="00E75260"/>
  </w:style>
  <w:style w:type="paragraph" w:customStyle="1" w:styleId="878DEA8E195B4961A96DB621B8B69FD8">
    <w:name w:val="878DEA8E195B4961A96DB621B8B69FD8"/>
    <w:rsid w:val="00E75260"/>
  </w:style>
  <w:style w:type="paragraph" w:customStyle="1" w:styleId="FF5FB300DF464C188B277EA9B904E72A">
    <w:name w:val="FF5FB300DF464C188B277EA9B904E72A"/>
    <w:rsid w:val="00E75260"/>
  </w:style>
  <w:style w:type="paragraph" w:customStyle="1" w:styleId="F6B77B217DCC4E2E8AD24CABDE13EF3E">
    <w:name w:val="F6B77B217DCC4E2E8AD24CABDE13EF3E"/>
    <w:rsid w:val="00E75260"/>
  </w:style>
  <w:style w:type="paragraph" w:customStyle="1" w:styleId="301EA5918B8A4160A69D070CED73CC90">
    <w:name w:val="301EA5918B8A4160A69D070CED73CC90"/>
    <w:rsid w:val="00E75260"/>
  </w:style>
  <w:style w:type="paragraph" w:customStyle="1" w:styleId="93ECE1C332D34D77A68D0972635D8EC4">
    <w:name w:val="93ECE1C332D34D77A68D0972635D8EC4"/>
    <w:rsid w:val="00E75260"/>
  </w:style>
  <w:style w:type="paragraph" w:customStyle="1" w:styleId="5BAF94BCC2FC4E6DB6C94BB332B2E2A4">
    <w:name w:val="5BAF94BCC2FC4E6DB6C94BB332B2E2A4"/>
    <w:rsid w:val="00E75260"/>
  </w:style>
  <w:style w:type="paragraph" w:customStyle="1" w:styleId="8B4B39AB5B23422AB31A04F0075032DB">
    <w:name w:val="8B4B39AB5B23422AB31A04F0075032DB"/>
    <w:rsid w:val="00E75260"/>
  </w:style>
  <w:style w:type="paragraph" w:customStyle="1" w:styleId="BD0A403E38DC4FF193673C4773164740">
    <w:name w:val="BD0A403E38DC4FF193673C4773164740"/>
    <w:rsid w:val="00E75260"/>
  </w:style>
  <w:style w:type="paragraph" w:customStyle="1" w:styleId="7F98158D23204C7097F7771709AE287E">
    <w:name w:val="7F98158D23204C7097F7771709AE287E"/>
    <w:rsid w:val="00E75260"/>
  </w:style>
  <w:style w:type="paragraph" w:customStyle="1" w:styleId="007501D57A7E4DA0BCCBCC226F9E9BB1">
    <w:name w:val="007501D57A7E4DA0BCCBCC226F9E9BB1"/>
    <w:rsid w:val="00E75260"/>
  </w:style>
  <w:style w:type="paragraph" w:customStyle="1" w:styleId="8CD833663BF44ADAB17299172100CE1D">
    <w:name w:val="8CD833663BF44ADAB17299172100CE1D"/>
    <w:rsid w:val="00E75260"/>
  </w:style>
  <w:style w:type="paragraph" w:customStyle="1" w:styleId="A445CD743C5946A8B6898DAFF85BDE2F">
    <w:name w:val="A445CD743C5946A8B6898DAFF85BDE2F"/>
    <w:rsid w:val="00E75260"/>
  </w:style>
  <w:style w:type="paragraph" w:customStyle="1" w:styleId="589690F0FA6F43CC8747BDD8CEF5186A">
    <w:name w:val="589690F0FA6F43CC8747BDD8CEF5186A"/>
    <w:rsid w:val="00E75260"/>
  </w:style>
  <w:style w:type="paragraph" w:customStyle="1" w:styleId="4A182873F6F44B23927C86A85C63344B">
    <w:name w:val="4A182873F6F44B23927C86A85C63344B"/>
    <w:rsid w:val="00E75260"/>
  </w:style>
  <w:style w:type="paragraph" w:customStyle="1" w:styleId="71B04E59A2DF403FADB331C416F37871">
    <w:name w:val="71B04E59A2DF403FADB331C416F37871"/>
    <w:rsid w:val="00E75260"/>
  </w:style>
  <w:style w:type="paragraph" w:customStyle="1" w:styleId="07271B256999414592D6120B87F142DF">
    <w:name w:val="07271B256999414592D6120B87F142DF"/>
    <w:rsid w:val="00E75260"/>
  </w:style>
  <w:style w:type="paragraph" w:customStyle="1" w:styleId="AD9AB06E75D64E9EBAD1E8F9FEAB1B87">
    <w:name w:val="AD9AB06E75D64E9EBAD1E8F9FEAB1B87"/>
    <w:rsid w:val="00E75260"/>
  </w:style>
  <w:style w:type="paragraph" w:customStyle="1" w:styleId="27BE668C45944595B48F8E65B463938F">
    <w:name w:val="27BE668C45944595B48F8E65B463938F"/>
    <w:rsid w:val="00E75260"/>
  </w:style>
  <w:style w:type="paragraph" w:customStyle="1" w:styleId="5A6DB3DBBD9F496BA38200112F20C6F6">
    <w:name w:val="5A6DB3DBBD9F496BA38200112F20C6F6"/>
    <w:rsid w:val="00E75260"/>
  </w:style>
  <w:style w:type="paragraph" w:customStyle="1" w:styleId="B57437422F4B436B841A9C477A694D59">
    <w:name w:val="B57437422F4B436B841A9C477A694D59"/>
    <w:rsid w:val="00E75260"/>
  </w:style>
  <w:style w:type="paragraph" w:customStyle="1" w:styleId="65AFDB5DDEFC4C52BF6D4F18153F1B5E">
    <w:name w:val="65AFDB5DDEFC4C52BF6D4F18153F1B5E"/>
    <w:rsid w:val="00E75260"/>
  </w:style>
  <w:style w:type="paragraph" w:customStyle="1" w:styleId="AB44461780364048BA478573BB9F51A8">
    <w:name w:val="AB44461780364048BA478573BB9F51A8"/>
    <w:rsid w:val="00E75260"/>
  </w:style>
  <w:style w:type="paragraph" w:customStyle="1" w:styleId="DCB389A76A8A48F89240AA4AA8D74EAA">
    <w:name w:val="DCB389A76A8A48F89240AA4AA8D74EAA"/>
    <w:rsid w:val="00E75260"/>
  </w:style>
  <w:style w:type="paragraph" w:customStyle="1" w:styleId="FA93BEB28B0F492582D3B4933709DB89">
    <w:name w:val="FA93BEB28B0F492582D3B4933709DB89"/>
    <w:rsid w:val="00E75260"/>
  </w:style>
  <w:style w:type="paragraph" w:customStyle="1" w:styleId="4D2C6A28E41847AFAD77C47F2C4729C6">
    <w:name w:val="4D2C6A28E41847AFAD77C47F2C4729C6"/>
    <w:rsid w:val="00E75260"/>
  </w:style>
  <w:style w:type="paragraph" w:customStyle="1" w:styleId="47EA23C128144A05967F7EE6812CE4EE">
    <w:name w:val="47EA23C128144A05967F7EE6812CE4EE"/>
    <w:rsid w:val="00E75260"/>
  </w:style>
  <w:style w:type="paragraph" w:customStyle="1" w:styleId="C4D3B0B79DC84F53A913092459D308DB">
    <w:name w:val="C4D3B0B79DC84F53A913092459D308DB"/>
    <w:rsid w:val="00E75260"/>
  </w:style>
  <w:style w:type="paragraph" w:customStyle="1" w:styleId="9B8F74EA2CF247CBBDA9F816D7DD4B0E">
    <w:name w:val="9B8F74EA2CF247CBBDA9F816D7DD4B0E"/>
    <w:rsid w:val="00E75260"/>
  </w:style>
  <w:style w:type="paragraph" w:customStyle="1" w:styleId="B326314909C949299E6B41B61B3CCDE6">
    <w:name w:val="B326314909C949299E6B41B61B3CCDE6"/>
    <w:rsid w:val="00E75260"/>
  </w:style>
  <w:style w:type="paragraph" w:customStyle="1" w:styleId="B9BCFE9C57F6487FB95F21F06088AEF0">
    <w:name w:val="B9BCFE9C57F6487FB95F21F06088AEF0"/>
    <w:rsid w:val="00E75260"/>
  </w:style>
  <w:style w:type="paragraph" w:customStyle="1" w:styleId="9DAF7A7049BB4D0D874E244D34262291">
    <w:name w:val="9DAF7A7049BB4D0D874E244D34262291"/>
    <w:rsid w:val="00E75260"/>
  </w:style>
  <w:style w:type="paragraph" w:customStyle="1" w:styleId="5145E37C3DAB4FCCA2B4465B75A0C0E7">
    <w:name w:val="5145E37C3DAB4FCCA2B4465B75A0C0E7"/>
    <w:rsid w:val="00E75260"/>
  </w:style>
  <w:style w:type="paragraph" w:customStyle="1" w:styleId="500A35DBC295496095644E48FDCC5F66">
    <w:name w:val="500A35DBC295496095644E48FDCC5F66"/>
    <w:rsid w:val="00E75260"/>
  </w:style>
  <w:style w:type="paragraph" w:customStyle="1" w:styleId="6C7B8E3696CB498689F03B32A7607525">
    <w:name w:val="6C7B8E3696CB498689F03B32A7607525"/>
    <w:rsid w:val="00E75260"/>
  </w:style>
  <w:style w:type="paragraph" w:customStyle="1" w:styleId="BED55EFB7C724A8B93ED3770DCC29146">
    <w:name w:val="BED55EFB7C724A8B93ED3770DCC29146"/>
    <w:rsid w:val="00E75260"/>
  </w:style>
  <w:style w:type="paragraph" w:customStyle="1" w:styleId="29563F04DB6044D8B3E13E31C8464002">
    <w:name w:val="29563F04DB6044D8B3E13E31C8464002"/>
    <w:rsid w:val="00E75260"/>
  </w:style>
  <w:style w:type="paragraph" w:customStyle="1" w:styleId="7F22FCF16492458DA4EFD7F341076602">
    <w:name w:val="7F22FCF16492458DA4EFD7F341076602"/>
    <w:rsid w:val="00E75260"/>
  </w:style>
  <w:style w:type="paragraph" w:customStyle="1" w:styleId="8BD15AD429584C868D318E71F01CDB35">
    <w:name w:val="8BD15AD429584C868D318E71F01CDB35"/>
    <w:rsid w:val="00E75260"/>
  </w:style>
  <w:style w:type="paragraph" w:customStyle="1" w:styleId="DD0AB412AF7641479A80B58273B24D05">
    <w:name w:val="DD0AB412AF7641479A80B58273B24D05"/>
    <w:rsid w:val="00E75260"/>
  </w:style>
  <w:style w:type="paragraph" w:customStyle="1" w:styleId="88C2D6E5671F4BA6A786CAB3162D0217">
    <w:name w:val="88C2D6E5671F4BA6A786CAB3162D0217"/>
    <w:rsid w:val="00E75260"/>
  </w:style>
  <w:style w:type="paragraph" w:customStyle="1" w:styleId="D9E22DC969224AA3922A0962D90812D0">
    <w:name w:val="D9E22DC969224AA3922A0962D90812D0"/>
    <w:rsid w:val="00E75260"/>
  </w:style>
  <w:style w:type="paragraph" w:customStyle="1" w:styleId="3B7CE93D053041F2BAB2E6B7F76AF524">
    <w:name w:val="3B7CE93D053041F2BAB2E6B7F76AF524"/>
    <w:rsid w:val="00E75260"/>
  </w:style>
  <w:style w:type="paragraph" w:customStyle="1" w:styleId="1916B1BAB5E04846BE8F25490C8B5966">
    <w:name w:val="1916B1BAB5E04846BE8F25490C8B5966"/>
    <w:rsid w:val="00E75260"/>
  </w:style>
  <w:style w:type="paragraph" w:customStyle="1" w:styleId="99483A6749FF495DA9730B77397A0D32">
    <w:name w:val="99483A6749FF495DA9730B77397A0D32"/>
    <w:rsid w:val="00E75260"/>
  </w:style>
  <w:style w:type="paragraph" w:customStyle="1" w:styleId="84142BDAD1554E2BA3369E0E81607FE7">
    <w:name w:val="84142BDAD1554E2BA3369E0E81607FE7"/>
    <w:rsid w:val="00E75260"/>
  </w:style>
  <w:style w:type="paragraph" w:customStyle="1" w:styleId="AAD7677ACD8B4C11B7B4AD91F175E062">
    <w:name w:val="AAD7677ACD8B4C11B7B4AD91F175E062"/>
    <w:rsid w:val="00E75260"/>
  </w:style>
  <w:style w:type="paragraph" w:customStyle="1" w:styleId="AA6B3C2708814E999962C2FB19CCED35">
    <w:name w:val="AA6B3C2708814E999962C2FB19CCED35"/>
    <w:rsid w:val="00E75260"/>
  </w:style>
  <w:style w:type="paragraph" w:customStyle="1" w:styleId="E3B24FDAD20B493B948728A6F1AE6ABD">
    <w:name w:val="E3B24FDAD20B493B948728A6F1AE6ABD"/>
    <w:rsid w:val="00E75260"/>
  </w:style>
  <w:style w:type="paragraph" w:customStyle="1" w:styleId="3762FB01A78D44CC908452B617D9ED64">
    <w:name w:val="3762FB01A78D44CC908452B617D9ED64"/>
    <w:rsid w:val="00E75260"/>
  </w:style>
  <w:style w:type="paragraph" w:customStyle="1" w:styleId="1FB6D2CC97F24499A7E6B9B6F0E874D1">
    <w:name w:val="1FB6D2CC97F24499A7E6B9B6F0E874D1"/>
    <w:rsid w:val="00E75260"/>
  </w:style>
  <w:style w:type="paragraph" w:customStyle="1" w:styleId="58B51B2A651940659E18E30801103AD3">
    <w:name w:val="58B51B2A651940659E18E30801103AD3"/>
    <w:rsid w:val="00E75260"/>
  </w:style>
  <w:style w:type="paragraph" w:customStyle="1" w:styleId="33BE07185E9149A08D88838F3010F0BD">
    <w:name w:val="33BE07185E9149A08D88838F3010F0BD"/>
    <w:rsid w:val="00E75260"/>
  </w:style>
  <w:style w:type="paragraph" w:customStyle="1" w:styleId="001F19F0BCEB4A6790F0772828B825A5">
    <w:name w:val="001F19F0BCEB4A6790F0772828B825A5"/>
    <w:rsid w:val="00E75260"/>
  </w:style>
  <w:style w:type="paragraph" w:customStyle="1" w:styleId="79E76AEFE66E4EA89D3D28227D9A2C26">
    <w:name w:val="79E76AEFE66E4EA89D3D28227D9A2C26"/>
    <w:rsid w:val="00E75260"/>
  </w:style>
  <w:style w:type="paragraph" w:customStyle="1" w:styleId="AE9EF636ECA84039ABABFE4180B12D4A">
    <w:name w:val="AE9EF636ECA84039ABABFE4180B12D4A"/>
    <w:rsid w:val="00E75260"/>
  </w:style>
  <w:style w:type="paragraph" w:customStyle="1" w:styleId="D696301928284B15A0A811CABB296E3C">
    <w:name w:val="D696301928284B15A0A811CABB296E3C"/>
    <w:rsid w:val="00E75260"/>
  </w:style>
  <w:style w:type="paragraph" w:customStyle="1" w:styleId="2C5C1562823745C6B4FA26C80FAFFED0">
    <w:name w:val="2C5C1562823745C6B4FA26C80FAFFED0"/>
    <w:rsid w:val="00E75260"/>
  </w:style>
  <w:style w:type="paragraph" w:customStyle="1" w:styleId="843DA30497674B328DFDD0245A2ED13A">
    <w:name w:val="843DA30497674B328DFDD0245A2ED13A"/>
    <w:rsid w:val="00E75260"/>
  </w:style>
  <w:style w:type="paragraph" w:customStyle="1" w:styleId="5023E558ABA6408DAFC6CD88603026E4">
    <w:name w:val="5023E558ABA6408DAFC6CD88603026E4"/>
    <w:rsid w:val="00E75260"/>
  </w:style>
  <w:style w:type="paragraph" w:customStyle="1" w:styleId="B3B7038ED71142DABC24FD79915BFDBE">
    <w:name w:val="B3B7038ED71142DABC24FD79915BFDBE"/>
    <w:rsid w:val="00E75260"/>
  </w:style>
  <w:style w:type="paragraph" w:customStyle="1" w:styleId="C8959C19CB5E453F8239517314909A44">
    <w:name w:val="C8959C19CB5E453F8239517314909A44"/>
    <w:rsid w:val="00E75260"/>
  </w:style>
  <w:style w:type="paragraph" w:customStyle="1" w:styleId="B06AD3BA328C428BA9B1CD71128B44E6">
    <w:name w:val="B06AD3BA328C428BA9B1CD71128B44E6"/>
    <w:rsid w:val="00E75260"/>
  </w:style>
  <w:style w:type="paragraph" w:customStyle="1" w:styleId="028BC1C4694A4C7B9C747BEF794A2270">
    <w:name w:val="028BC1C4694A4C7B9C747BEF794A2270"/>
    <w:rsid w:val="00E75260"/>
  </w:style>
  <w:style w:type="paragraph" w:customStyle="1" w:styleId="095EA40ED7AE4307A93629B2F45928F5">
    <w:name w:val="095EA40ED7AE4307A93629B2F45928F5"/>
    <w:rsid w:val="00E75260"/>
  </w:style>
  <w:style w:type="paragraph" w:customStyle="1" w:styleId="3BE4FF45A737495DA1F239C2A5E0823D">
    <w:name w:val="3BE4FF45A737495DA1F239C2A5E0823D"/>
    <w:rsid w:val="00E75260"/>
  </w:style>
  <w:style w:type="paragraph" w:customStyle="1" w:styleId="761BAD657ADE4FC18453614298663D60">
    <w:name w:val="761BAD657ADE4FC18453614298663D60"/>
    <w:rsid w:val="00E75260"/>
  </w:style>
  <w:style w:type="paragraph" w:customStyle="1" w:styleId="9C1F2A4DE44B477A9AA8C29A0D42D484">
    <w:name w:val="9C1F2A4DE44B477A9AA8C29A0D42D484"/>
    <w:rsid w:val="00E75260"/>
  </w:style>
  <w:style w:type="paragraph" w:customStyle="1" w:styleId="80B60AF3571C4FBE91CD3D4D87C74FCC">
    <w:name w:val="80B60AF3571C4FBE91CD3D4D87C74FCC"/>
    <w:rsid w:val="00E75260"/>
  </w:style>
  <w:style w:type="paragraph" w:customStyle="1" w:styleId="21BCD2068E894563A3CDB05294729377">
    <w:name w:val="21BCD2068E894563A3CDB05294729377"/>
    <w:rsid w:val="00E75260"/>
  </w:style>
  <w:style w:type="paragraph" w:customStyle="1" w:styleId="A9C3B2BAC202413FAE4AA8094E90574F">
    <w:name w:val="A9C3B2BAC202413FAE4AA8094E90574F"/>
    <w:rsid w:val="00E75260"/>
  </w:style>
  <w:style w:type="paragraph" w:customStyle="1" w:styleId="9B8910805C054F5C8F6026002E585A61">
    <w:name w:val="9B8910805C054F5C8F6026002E585A61"/>
    <w:rsid w:val="00E75260"/>
  </w:style>
  <w:style w:type="paragraph" w:customStyle="1" w:styleId="E102A47BE3064968A180CC1166F3952F">
    <w:name w:val="E102A47BE3064968A180CC1166F3952F"/>
    <w:rsid w:val="00E75260"/>
  </w:style>
  <w:style w:type="paragraph" w:customStyle="1" w:styleId="F6632E83A3334CD7A97FFD2A53B4B164">
    <w:name w:val="F6632E83A3334CD7A97FFD2A53B4B164"/>
    <w:rsid w:val="00E75260"/>
  </w:style>
  <w:style w:type="paragraph" w:customStyle="1" w:styleId="56319C5701B5454D91309E51FCF51244">
    <w:name w:val="56319C5701B5454D91309E51FCF51244"/>
    <w:rsid w:val="00E75260"/>
  </w:style>
  <w:style w:type="paragraph" w:customStyle="1" w:styleId="925FFD3F4BE249498E6E2C842D8F10E1">
    <w:name w:val="925FFD3F4BE249498E6E2C842D8F10E1"/>
    <w:rsid w:val="00E75260"/>
  </w:style>
  <w:style w:type="paragraph" w:customStyle="1" w:styleId="F596C2634D674849BD287DE3FC110E81">
    <w:name w:val="F596C2634D674849BD287DE3FC110E81"/>
    <w:rsid w:val="00E75260"/>
  </w:style>
  <w:style w:type="paragraph" w:customStyle="1" w:styleId="41203026055D4B47A864D3DEFBC928C2">
    <w:name w:val="41203026055D4B47A864D3DEFBC928C2"/>
    <w:rsid w:val="00E75260"/>
  </w:style>
  <w:style w:type="paragraph" w:customStyle="1" w:styleId="E85A2D7849294673995B933FFCAB2C3B">
    <w:name w:val="E85A2D7849294673995B933FFCAB2C3B"/>
    <w:rsid w:val="00E75260"/>
  </w:style>
  <w:style w:type="paragraph" w:customStyle="1" w:styleId="835BF793D8434221809371A3B3BBE3C6">
    <w:name w:val="835BF793D8434221809371A3B3BBE3C6"/>
    <w:rsid w:val="00E75260"/>
  </w:style>
  <w:style w:type="paragraph" w:customStyle="1" w:styleId="4DBA9C5C64684A468BF6652C74FC05EA">
    <w:name w:val="4DBA9C5C64684A468BF6652C74FC05EA"/>
    <w:rsid w:val="00E75260"/>
  </w:style>
  <w:style w:type="paragraph" w:customStyle="1" w:styleId="ADED252A3A594C29951728E1A893CCA6">
    <w:name w:val="ADED252A3A594C29951728E1A893CCA6"/>
    <w:rsid w:val="00E75260"/>
  </w:style>
  <w:style w:type="paragraph" w:customStyle="1" w:styleId="B75000513DFC4BCA86B52A6AE30B747D">
    <w:name w:val="B75000513DFC4BCA86B52A6AE30B747D"/>
    <w:rsid w:val="00E75260"/>
  </w:style>
  <w:style w:type="paragraph" w:customStyle="1" w:styleId="5C7F39BC4F524492B54AB210BC2D2F1F">
    <w:name w:val="5C7F39BC4F524492B54AB210BC2D2F1F"/>
    <w:rsid w:val="00E75260"/>
  </w:style>
  <w:style w:type="paragraph" w:customStyle="1" w:styleId="FDEF596002174D2DBDDB1F6C3379A377">
    <w:name w:val="FDEF596002174D2DBDDB1F6C3379A377"/>
    <w:rsid w:val="00E75260"/>
  </w:style>
  <w:style w:type="paragraph" w:customStyle="1" w:styleId="68A2FCF6620E48379B546EFCD477D797">
    <w:name w:val="68A2FCF6620E48379B546EFCD477D797"/>
    <w:rsid w:val="00E75260"/>
  </w:style>
  <w:style w:type="paragraph" w:customStyle="1" w:styleId="A57A34C9201F442BB5C9FC2BDE9108CB">
    <w:name w:val="A57A34C9201F442BB5C9FC2BDE9108CB"/>
    <w:rsid w:val="00E75260"/>
  </w:style>
  <w:style w:type="paragraph" w:customStyle="1" w:styleId="91826C45690C462497D026EEAB37EDAE">
    <w:name w:val="91826C45690C462497D026EEAB37EDAE"/>
    <w:rsid w:val="00E75260"/>
  </w:style>
  <w:style w:type="paragraph" w:customStyle="1" w:styleId="3D761E44456A40DB840E91079BE16F69">
    <w:name w:val="3D761E44456A40DB840E91079BE16F69"/>
    <w:rsid w:val="00E75260"/>
  </w:style>
  <w:style w:type="paragraph" w:customStyle="1" w:styleId="45E17F7CB98C4D08850EC6FE8F56538D">
    <w:name w:val="45E17F7CB98C4D08850EC6FE8F56538D"/>
    <w:rsid w:val="00E75260"/>
  </w:style>
  <w:style w:type="paragraph" w:customStyle="1" w:styleId="942D10CC2CC943F18D89A597983D3195">
    <w:name w:val="942D10CC2CC943F18D89A597983D3195"/>
    <w:rsid w:val="00E75260"/>
  </w:style>
  <w:style w:type="paragraph" w:customStyle="1" w:styleId="2B53D90985304416B64740686CFFE144">
    <w:name w:val="2B53D90985304416B64740686CFFE144"/>
    <w:rsid w:val="00E75260"/>
  </w:style>
  <w:style w:type="paragraph" w:customStyle="1" w:styleId="16BD2CDC74A7400F901442A64612075D">
    <w:name w:val="16BD2CDC74A7400F901442A64612075D"/>
    <w:rsid w:val="00E75260"/>
  </w:style>
  <w:style w:type="paragraph" w:customStyle="1" w:styleId="482097C20FBB4E34A0F7928D8FD4D5FB">
    <w:name w:val="482097C20FBB4E34A0F7928D8FD4D5FB"/>
    <w:rsid w:val="00E75260"/>
  </w:style>
  <w:style w:type="paragraph" w:customStyle="1" w:styleId="36F39AC1005A4858A2D19E545800A9F8">
    <w:name w:val="36F39AC1005A4858A2D19E545800A9F8"/>
    <w:rsid w:val="00E75260"/>
  </w:style>
  <w:style w:type="paragraph" w:customStyle="1" w:styleId="77C38D0BC5124EE48432B23A49459EA5">
    <w:name w:val="77C38D0BC5124EE48432B23A49459EA5"/>
    <w:rsid w:val="00E75260"/>
  </w:style>
  <w:style w:type="paragraph" w:customStyle="1" w:styleId="B0DA908ADBD04BF7967B1203B805B084">
    <w:name w:val="B0DA908ADBD04BF7967B1203B805B084"/>
    <w:rsid w:val="00E75260"/>
  </w:style>
  <w:style w:type="paragraph" w:customStyle="1" w:styleId="5A41034748B84FA6AD57EBDFAD92F047">
    <w:name w:val="5A41034748B84FA6AD57EBDFAD92F047"/>
    <w:rsid w:val="00E75260"/>
  </w:style>
  <w:style w:type="paragraph" w:customStyle="1" w:styleId="016E19C9A1DB47F59058DB6C92A9D1CF">
    <w:name w:val="016E19C9A1DB47F59058DB6C92A9D1CF"/>
    <w:rsid w:val="00E75260"/>
  </w:style>
  <w:style w:type="paragraph" w:customStyle="1" w:styleId="021E7134F5E547978AA99D2E9766F446">
    <w:name w:val="021E7134F5E547978AA99D2E9766F446"/>
    <w:rsid w:val="00E75260"/>
  </w:style>
  <w:style w:type="paragraph" w:customStyle="1" w:styleId="9A1EE4DB42AC41CB9A5CD49BC4003712">
    <w:name w:val="9A1EE4DB42AC41CB9A5CD49BC4003712"/>
    <w:rsid w:val="00E75260"/>
  </w:style>
  <w:style w:type="paragraph" w:customStyle="1" w:styleId="B93BAA051EB04E82A4802D42F54A52F5">
    <w:name w:val="B93BAA051EB04E82A4802D42F54A52F5"/>
    <w:rsid w:val="00E75260"/>
  </w:style>
  <w:style w:type="paragraph" w:customStyle="1" w:styleId="6474D321FB0447AAAA816A054CBB85D3">
    <w:name w:val="6474D321FB0447AAAA816A054CBB85D3"/>
    <w:rsid w:val="00E75260"/>
  </w:style>
  <w:style w:type="paragraph" w:customStyle="1" w:styleId="3FE491DF0CB148B5B2726877C4ACFE04">
    <w:name w:val="3FE491DF0CB148B5B2726877C4ACFE04"/>
    <w:rsid w:val="00E75260"/>
  </w:style>
  <w:style w:type="paragraph" w:customStyle="1" w:styleId="1E2F9E87E65C4BF2BB45485DF8970F45">
    <w:name w:val="1E2F9E87E65C4BF2BB45485DF8970F45"/>
    <w:rsid w:val="00E75260"/>
  </w:style>
  <w:style w:type="paragraph" w:customStyle="1" w:styleId="8CAC432EFF314270BD8549C8E1662EE5">
    <w:name w:val="8CAC432EFF314270BD8549C8E1662EE5"/>
    <w:rsid w:val="00E75260"/>
  </w:style>
  <w:style w:type="paragraph" w:customStyle="1" w:styleId="00F79E576B7944278290BE2386684D2C">
    <w:name w:val="00F79E576B7944278290BE2386684D2C"/>
    <w:rsid w:val="00E75260"/>
  </w:style>
  <w:style w:type="paragraph" w:customStyle="1" w:styleId="1B64DDE1D6EA440BBA8BB4CB57429290">
    <w:name w:val="1B64DDE1D6EA440BBA8BB4CB57429290"/>
    <w:rsid w:val="00E75260"/>
  </w:style>
  <w:style w:type="paragraph" w:customStyle="1" w:styleId="CE6D825E6A574287AF826088F1C9A992">
    <w:name w:val="CE6D825E6A574287AF826088F1C9A992"/>
    <w:rsid w:val="00E75260"/>
  </w:style>
  <w:style w:type="paragraph" w:customStyle="1" w:styleId="295F9957AD9A47BAA7F7B46297EC8135">
    <w:name w:val="295F9957AD9A47BAA7F7B46297EC8135"/>
    <w:rsid w:val="00E75260"/>
  </w:style>
  <w:style w:type="paragraph" w:customStyle="1" w:styleId="8FB71F650A60484C93F1889FA2B1969B">
    <w:name w:val="8FB71F650A60484C93F1889FA2B1969B"/>
    <w:rsid w:val="00E75260"/>
  </w:style>
  <w:style w:type="paragraph" w:customStyle="1" w:styleId="0915177432EC4084BDC6245BBB5D27BD">
    <w:name w:val="0915177432EC4084BDC6245BBB5D27BD"/>
    <w:rsid w:val="00E75260"/>
  </w:style>
  <w:style w:type="paragraph" w:customStyle="1" w:styleId="8658C92708A740FD93E5DF4041B9925E">
    <w:name w:val="8658C92708A740FD93E5DF4041B9925E"/>
    <w:rsid w:val="00E75260"/>
  </w:style>
  <w:style w:type="paragraph" w:customStyle="1" w:styleId="F601CAF34F9743B18129BF8226C318D7">
    <w:name w:val="F601CAF34F9743B18129BF8226C318D7"/>
    <w:rsid w:val="00E75260"/>
  </w:style>
  <w:style w:type="paragraph" w:customStyle="1" w:styleId="F2A373D8DE4B4A41B5F6FD91476A2303">
    <w:name w:val="F2A373D8DE4B4A41B5F6FD91476A2303"/>
    <w:rsid w:val="00E75260"/>
  </w:style>
  <w:style w:type="paragraph" w:customStyle="1" w:styleId="EB4A073120BB49B9A0F3D4EA8C3C8C1D">
    <w:name w:val="EB4A073120BB49B9A0F3D4EA8C3C8C1D"/>
    <w:rsid w:val="00E75260"/>
  </w:style>
  <w:style w:type="paragraph" w:customStyle="1" w:styleId="FEC1B526168D41D9A18A6CADFAD763FE">
    <w:name w:val="FEC1B526168D41D9A18A6CADFAD763FE"/>
    <w:rsid w:val="00E75260"/>
  </w:style>
  <w:style w:type="paragraph" w:customStyle="1" w:styleId="54B7005506044687AF2780CC2D879EF1">
    <w:name w:val="54B7005506044687AF2780CC2D879EF1"/>
    <w:rsid w:val="00E75260"/>
  </w:style>
  <w:style w:type="paragraph" w:customStyle="1" w:styleId="3A07901EF37D465CAA32665537451717">
    <w:name w:val="3A07901EF37D465CAA32665537451717"/>
    <w:rsid w:val="00E75260"/>
  </w:style>
  <w:style w:type="paragraph" w:customStyle="1" w:styleId="F1E3AE7CB706467AA63A9E06A1656FD9">
    <w:name w:val="F1E3AE7CB706467AA63A9E06A1656FD9"/>
    <w:rsid w:val="00E75260"/>
  </w:style>
  <w:style w:type="paragraph" w:customStyle="1" w:styleId="9E8BD2B194B244B89CE63188EA207AA6">
    <w:name w:val="9E8BD2B194B244B89CE63188EA207AA6"/>
    <w:rsid w:val="00E75260"/>
  </w:style>
  <w:style w:type="paragraph" w:customStyle="1" w:styleId="C84588731EB549FE9E2B25E90BBF71A9">
    <w:name w:val="C84588731EB549FE9E2B25E90BBF71A9"/>
    <w:rsid w:val="00E75260"/>
  </w:style>
  <w:style w:type="paragraph" w:customStyle="1" w:styleId="8FE9CEDD60B74515A7CEC5ECBE745FEE">
    <w:name w:val="8FE9CEDD60B74515A7CEC5ECBE745FEE"/>
    <w:rsid w:val="00E75260"/>
  </w:style>
  <w:style w:type="paragraph" w:customStyle="1" w:styleId="B0264A0D7EE24BE0808A7354803295FE">
    <w:name w:val="B0264A0D7EE24BE0808A7354803295FE"/>
    <w:rsid w:val="00E75260"/>
  </w:style>
  <w:style w:type="paragraph" w:customStyle="1" w:styleId="8DE69FE328934D4291E4DFA9E1B53171">
    <w:name w:val="8DE69FE328934D4291E4DFA9E1B53171"/>
    <w:rsid w:val="00E75260"/>
  </w:style>
  <w:style w:type="paragraph" w:customStyle="1" w:styleId="34B515F6A733486CA1D7564EDAE9FFD1">
    <w:name w:val="34B515F6A733486CA1D7564EDAE9FFD1"/>
    <w:rsid w:val="00E75260"/>
  </w:style>
  <w:style w:type="paragraph" w:customStyle="1" w:styleId="060B1A64FF574EB4969481F2C4D0EA8F">
    <w:name w:val="060B1A64FF574EB4969481F2C4D0EA8F"/>
    <w:rsid w:val="00E75260"/>
  </w:style>
  <w:style w:type="paragraph" w:customStyle="1" w:styleId="1FB5718AFCF849268C7ABEFB84675817">
    <w:name w:val="1FB5718AFCF849268C7ABEFB84675817"/>
    <w:rsid w:val="00E75260"/>
  </w:style>
  <w:style w:type="paragraph" w:customStyle="1" w:styleId="3FF2555666FB4382BB9702AA239ACF07">
    <w:name w:val="3FF2555666FB4382BB9702AA239ACF07"/>
    <w:rsid w:val="00E75260"/>
  </w:style>
  <w:style w:type="paragraph" w:customStyle="1" w:styleId="CF1203A5413142EBBA652E2E0442424E">
    <w:name w:val="CF1203A5413142EBBA652E2E0442424E"/>
    <w:rsid w:val="00E75260"/>
  </w:style>
  <w:style w:type="paragraph" w:customStyle="1" w:styleId="1E267BCA3CE04A06AA37954D360C1B20">
    <w:name w:val="1E267BCA3CE04A06AA37954D360C1B20"/>
    <w:rsid w:val="00E75260"/>
  </w:style>
  <w:style w:type="paragraph" w:customStyle="1" w:styleId="DF84074C102C47299DDFEA1CBEA870E6">
    <w:name w:val="DF84074C102C47299DDFEA1CBEA870E6"/>
    <w:rsid w:val="00E75260"/>
  </w:style>
  <w:style w:type="paragraph" w:customStyle="1" w:styleId="ED90EAF3C143457E80CF53B69F306D4A">
    <w:name w:val="ED90EAF3C143457E80CF53B69F306D4A"/>
    <w:rsid w:val="00E75260"/>
  </w:style>
  <w:style w:type="paragraph" w:customStyle="1" w:styleId="765D30C1D3D34B2CA51A665376DF6AF9">
    <w:name w:val="765D30C1D3D34B2CA51A665376DF6AF9"/>
    <w:rsid w:val="00E75260"/>
  </w:style>
  <w:style w:type="paragraph" w:customStyle="1" w:styleId="64397D0AE21643B6B57FBB20095FDB66">
    <w:name w:val="64397D0AE21643B6B57FBB20095FDB66"/>
    <w:rsid w:val="00E75260"/>
  </w:style>
  <w:style w:type="paragraph" w:customStyle="1" w:styleId="D65D9E543CD1416D869EFEB39714A890">
    <w:name w:val="D65D9E543CD1416D869EFEB39714A890"/>
    <w:rsid w:val="00E75260"/>
  </w:style>
  <w:style w:type="paragraph" w:customStyle="1" w:styleId="66B881DDCBE44D279A5397FD02000E93">
    <w:name w:val="66B881DDCBE44D279A5397FD02000E93"/>
    <w:rsid w:val="00E75260"/>
  </w:style>
  <w:style w:type="paragraph" w:customStyle="1" w:styleId="3E281DD929DA4971887DD547158763EE">
    <w:name w:val="3E281DD929DA4971887DD547158763EE"/>
    <w:rsid w:val="00E75260"/>
  </w:style>
  <w:style w:type="paragraph" w:customStyle="1" w:styleId="38F8475F14AA4FC0BBE0322BADB03181">
    <w:name w:val="38F8475F14AA4FC0BBE0322BADB03181"/>
    <w:rsid w:val="00E75260"/>
  </w:style>
  <w:style w:type="paragraph" w:customStyle="1" w:styleId="76BEE8D4AECE4FF4A50F9689AC501557">
    <w:name w:val="76BEE8D4AECE4FF4A50F9689AC501557"/>
    <w:rsid w:val="00E75260"/>
  </w:style>
  <w:style w:type="paragraph" w:customStyle="1" w:styleId="7F9D44EAA51B4E87B4108A574E5EAD96">
    <w:name w:val="7F9D44EAA51B4E87B4108A574E5EAD96"/>
    <w:rsid w:val="00E75260"/>
  </w:style>
  <w:style w:type="paragraph" w:customStyle="1" w:styleId="98C3BD5535F549E0BAEEE04C039B4BA6">
    <w:name w:val="98C3BD5535F549E0BAEEE04C039B4BA6"/>
    <w:rsid w:val="00E75260"/>
  </w:style>
  <w:style w:type="paragraph" w:customStyle="1" w:styleId="90E48A69EDD6464BB42EA954F6645EF2">
    <w:name w:val="90E48A69EDD6464BB42EA954F6645EF2"/>
    <w:rsid w:val="00E75260"/>
  </w:style>
  <w:style w:type="paragraph" w:customStyle="1" w:styleId="8910A479120D447EA290E73B133D783D">
    <w:name w:val="8910A479120D447EA290E73B133D783D"/>
    <w:rsid w:val="00E75260"/>
  </w:style>
  <w:style w:type="paragraph" w:customStyle="1" w:styleId="36B3D5CCF3864066B8F0325ED78B95B3">
    <w:name w:val="36B3D5CCF3864066B8F0325ED78B95B3"/>
    <w:rsid w:val="00E75260"/>
  </w:style>
  <w:style w:type="paragraph" w:customStyle="1" w:styleId="34BE7E8852914FD8AEDD1BCF515B76C2">
    <w:name w:val="34BE7E8852914FD8AEDD1BCF515B76C2"/>
    <w:rsid w:val="00E75260"/>
  </w:style>
  <w:style w:type="paragraph" w:customStyle="1" w:styleId="83022C92F4F741EBAE54F0D7372B1D5B">
    <w:name w:val="83022C92F4F741EBAE54F0D7372B1D5B"/>
    <w:rsid w:val="00E75260"/>
  </w:style>
  <w:style w:type="paragraph" w:customStyle="1" w:styleId="1185682E42D44E5A8D92134E51F17B4C">
    <w:name w:val="1185682E42D44E5A8D92134E51F17B4C"/>
    <w:rsid w:val="00E75260"/>
  </w:style>
  <w:style w:type="paragraph" w:customStyle="1" w:styleId="EFB914CBC50644948E67E407C30D09DA">
    <w:name w:val="EFB914CBC50644948E67E407C30D09DA"/>
    <w:rsid w:val="00E75260"/>
  </w:style>
  <w:style w:type="paragraph" w:customStyle="1" w:styleId="A29ED7654B3746D6B0944B9D70429992">
    <w:name w:val="A29ED7654B3746D6B0944B9D70429992"/>
    <w:rsid w:val="00E75260"/>
  </w:style>
  <w:style w:type="paragraph" w:customStyle="1" w:styleId="8382B8A3905D4A7F91F2A0DFF51C9468">
    <w:name w:val="8382B8A3905D4A7F91F2A0DFF51C9468"/>
    <w:rsid w:val="00E75260"/>
  </w:style>
  <w:style w:type="paragraph" w:customStyle="1" w:styleId="AC7E4D2107E143E88BAC8917466138C3">
    <w:name w:val="AC7E4D2107E143E88BAC8917466138C3"/>
    <w:rsid w:val="00E75260"/>
  </w:style>
  <w:style w:type="paragraph" w:customStyle="1" w:styleId="58CE577DCFE94DE4B843BC071D9A39D3">
    <w:name w:val="58CE577DCFE94DE4B843BC071D9A39D3"/>
    <w:rsid w:val="00E75260"/>
  </w:style>
  <w:style w:type="paragraph" w:customStyle="1" w:styleId="BE1F4703F9DC493D9DB255D5FDF2CB22">
    <w:name w:val="BE1F4703F9DC493D9DB255D5FDF2CB22"/>
    <w:rsid w:val="00E75260"/>
  </w:style>
  <w:style w:type="paragraph" w:customStyle="1" w:styleId="DB0F3177F2CB464E9D054870289A70E3">
    <w:name w:val="DB0F3177F2CB464E9D054870289A70E3"/>
    <w:rsid w:val="00E75260"/>
  </w:style>
  <w:style w:type="paragraph" w:customStyle="1" w:styleId="E7734184EB3B4853BCCE5EE2F1BAC02D">
    <w:name w:val="E7734184EB3B4853BCCE5EE2F1BAC02D"/>
    <w:rsid w:val="00E75260"/>
  </w:style>
  <w:style w:type="paragraph" w:customStyle="1" w:styleId="00B87CE8A8F9402B950269CDFAEE81E4">
    <w:name w:val="00B87CE8A8F9402B950269CDFAEE81E4"/>
    <w:rsid w:val="00E75260"/>
  </w:style>
  <w:style w:type="paragraph" w:customStyle="1" w:styleId="95F0256721DC43C796AE60B448369DCC">
    <w:name w:val="95F0256721DC43C796AE60B448369DCC"/>
    <w:rsid w:val="00E75260"/>
  </w:style>
  <w:style w:type="paragraph" w:customStyle="1" w:styleId="347E37E0E1BC4C0BB4E810A4F515F4CB">
    <w:name w:val="347E37E0E1BC4C0BB4E810A4F515F4CB"/>
    <w:rsid w:val="00E75260"/>
  </w:style>
  <w:style w:type="paragraph" w:customStyle="1" w:styleId="B3C2260DDA684CFA8B0745A5125CC4DB">
    <w:name w:val="B3C2260DDA684CFA8B0745A5125CC4DB"/>
    <w:rsid w:val="00E75260"/>
  </w:style>
  <w:style w:type="paragraph" w:customStyle="1" w:styleId="71064F1D20ED4F159B297B8416BD49B9">
    <w:name w:val="71064F1D20ED4F159B297B8416BD49B9"/>
    <w:rsid w:val="00E75260"/>
  </w:style>
  <w:style w:type="paragraph" w:customStyle="1" w:styleId="9CAA981C2E144A0B87F26411F0EF7D7A">
    <w:name w:val="9CAA981C2E144A0B87F26411F0EF7D7A"/>
    <w:rsid w:val="00E75260"/>
  </w:style>
  <w:style w:type="paragraph" w:customStyle="1" w:styleId="94FAA071A435473DAF92AEA56315FDC7">
    <w:name w:val="94FAA071A435473DAF92AEA56315FDC7"/>
    <w:rsid w:val="00E75260"/>
  </w:style>
  <w:style w:type="paragraph" w:customStyle="1" w:styleId="FF5D56F3568E4F4FBE021D5A6E1E6D0D">
    <w:name w:val="FF5D56F3568E4F4FBE021D5A6E1E6D0D"/>
    <w:rsid w:val="00E75260"/>
  </w:style>
  <w:style w:type="paragraph" w:customStyle="1" w:styleId="BF95E594BD754B7D8C266787FC5EE6AC">
    <w:name w:val="BF95E594BD754B7D8C266787FC5EE6AC"/>
    <w:rsid w:val="00E75260"/>
  </w:style>
  <w:style w:type="paragraph" w:customStyle="1" w:styleId="350E2C681B9B412097A7C1BED1EFEED9">
    <w:name w:val="350E2C681B9B412097A7C1BED1EFEED9"/>
    <w:rsid w:val="00E75260"/>
  </w:style>
  <w:style w:type="paragraph" w:customStyle="1" w:styleId="1ECBC7D0487B443EB47E46F9609C1F37">
    <w:name w:val="1ECBC7D0487B443EB47E46F9609C1F37"/>
    <w:rsid w:val="00E75260"/>
  </w:style>
  <w:style w:type="paragraph" w:customStyle="1" w:styleId="5D97D32678D549B2880909630D101148">
    <w:name w:val="5D97D32678D549B2880909630D101148"/>
    <w:rsid w:val="00E75260"/>
  </w:style>
  <w:style w:type="paragraph" w:customStyle="1" w:styleId="5E41B777008A46399AA98689702630E1">
    <w:name w:val="5E41B777008A46399AA98689702630E1"/>
    <w:rsid w:val="00E75260"/>
  </w:style>
  <w:style w:type="paragraph" w:customStyle="1" w:styleId="380ED9609A7245C9A283424866B837F1">
    <w:name w:val="380ED9609A7245C9A283424866B837F1"/>
    <w:rsid w:val="00E75260"/>
  </w:style>
  <w:style w:type="paragraph" w:customStyle="1" w:styleId="F5E2B708454B4F69B8ABBC96AFACF768">
    <w:name w:val="F5E2B708454B4F69B8ABBC96AFACF768"/>
    <w:rsid w:val="00E75260"/>
  </w:style>
  <w:style w:type="paragraph" w:customStyle="1" w:styleId="2DFD1D56F45D4C1D9573FD5B278766C6">
    <w:name w:val="2DFD1D56F45D4C1D9573FD5B278766C6"/>
    <w:rsid w:val="00E75260"/>
  </w:style>
  <w:style w:type="paragraph" w:customStyle="1" w:styleId="A7C8F49ED1C248E08FD70378090EF5EA">
    <w:name w:val="A7C8F49ED1C248E08FD70378090EF5EA"/>
    <w:rsid w:val="00E75260"/>
  </w:style>
  <w:style w:type="paragraph" w:customStyle="1" w:styleId="7E8777743EEE4D7A8B636F47A3730E92">
    <w:name w:val="7E8777743EEE4D7A8B636F47A3730E92"/>
    <w:rsid w:val="00E75260"/>
  </w:style>
  <w:style w:type="paragraph" w:customStyle="1" w:styleId="22DEFB2F4D8442AEA5E048A16407A1D2">
    <w:name w:val="22DEFB2F4D8442AEA5E048A16407A1D2"/>
    <w:rsid w:val="00E75260"/>
  </w:style>
  <w:style w:type="paragraph" w:customStyle="1" w:styleId="B31A8C8F97F84670B70FC89A6D7966F3">
    <w:name w:val="B31A8C8F97F84670B70FC89A6D7966F3"/>
    <w:rsid w:val="00E75260"/>
  </w:style>
  <w:style w:type="paragraph" w:customStyle="1" w:styleId="4033785E43D14DF0AAE2733D4EE4BC27">
    <w:name w:val="4033785E43D14DF0AAE2733D4EE4BC27"/>
    <w:rsid w:val="00E75260"/>
  </w:style>
  <w:style w:type="paragraph" w:customStyle="1" w:styleId="1B85CDB4E4EF4EFB9EBA80432C56B6B7">
    <w:name w:val="1B85CDB4E4EF4EFB9EBA80432C56B6B7"/>
    <w:rsid w:val="00E75260"/>
  </w:style>
  <w:style w:type="paragraph" w:customStyle="1" w:styleId="37A27F208811495C804ADD93765B220A">
    <w:name w:val="37A27F208811495C804ADD93765B220A"/>
    <w:rsid w:val="00E75260"/>
  </w:style>
  <w:style w:type="paragraph" w:customStyle="1" w:styleId="9A9116E5EF9A4E4BBE0827AA3027B973">
    <w:name w:val="9A9116E5EF9A4E4BBE0827AA3027B973"/>
    <w:rsid w:val="00E75260"/>
  </w:style>
  <w:style w:type="paragraph" w:customStyle="1" w:styleId="FAF4B676C62F4F97ACC59CD70AC81D74">
    <w:name w:val="FAF4B676C62F4F97ACC59CD70AC81D74"/>
    <w:rsid w:val="00E75260"/>
  </w:style>
  <w:style w:type="paragraph" w:customStyle="1" w:styleId="942A169981434C56AFA3CEBFCAB7519E">
    <w:name w:val="942A169981434C56AFA3CEBFCAB7519E"/>
    <w:rsid w:val="00E75260"/>
  </w:style>
  <w:style w:type="paragraph" w:customStyle="1" w:styleId="CB1A62C2FCE3408683B0309B6F5AC091">
    <w:name w:val="CB1A62C2FCE3408683B0309B6F5AC091"/>
    <w:rsid w:val="00E75260"/>
  </w:style>
  <w:style w:type="paragraph" w:customStyle="1" w:styleId="8709814A88414288846A508DCBEB0154">
    <w:name w:val="8709814A88414288846A508DCBEB0154"/>
    <w:rsid w:val="00E75260"/>
  </w:style>
  <w:style w:type="paragraph" w:customStyle="1" w:styleId="7591946DAC5247249592FA4C378E44D5">
    <w:name w:val="7591946DAC5247249592FA4C378E44D5"/>
    <w:rsid w:val="00E75260"/>
  </w:style>
  <w:style w:type="paragraph" w:customStyle="1" w:styleId="D1C00C09352A4A4C82BB30700D83BAB5">
    <w:name w:val="D1C00C09352A4A4C82BB30700D83BAB5"/>
    <w:rsid w:val="00E75260"/>
  </w:style>
  <w:style w:type="paragraph" w:customStyle="1" w:styleId="FB33ED3970624809826B0AC308A715BE">
    <w:name w:val="FB33ED3970624809826B0AC308A715BE"/>
    <w:rsid w:val="00E75260"/>
  </w:style>
  <w:style w:type="paragraph" w:customStyle="1" w:styleId="631F6BCB9DC44997ACD176469735C8B9">
    <w:name w:val="631F6BCB9DC44997ACD176469735C8B9"/>
    <w:rsid w:val="00E75260"/>
  </w:style>
  <w:style w:type="paragraph" w:customStyle="1" w:styleId="9CACC4E6C6FC46C8A213AD8EF858DD7B">
    <w:name w:val="9CACC4E6C6FC46C8A213AD8EF858DD7B"/>
    <w:rsid w:val="00E75260"/>
  </w:style>
  <w:style w:type="paragraph" w:customStyle="1" w:styleId="9CA5D497898F43C895F521F0B6BB5692">
    <w:name w:val="9CA5D497898F43C895F521F0B6BB5692"/>
    <w:rsid w:val="00E75260"/>
  </w:style>
  <w:style w:type="paragraph" w:customStyle="1" w:styleId="D74BD25C1F3B49869E6A9C44B902CDCE">
    <w:name w:val="D74BD25C1F3B49869E6A9C44B902CDCE"/>
    <w:rsid w:val="00E75260"/>
  </w:style>
  <w:style w:type="paragraph" w:customStyle="1" w:styleId="96B8193F86CA44E6856BD7B77CA12160">
    <w:name w:val="96B8193F86CA44E6856BD7B77CA12160"/>
    <w:rsid w:val="00E75260"/>
  </w:style>
  <w:style w:type="paragraph" w:customStyle="1" w:styleId="0871A9DCE0FF4ABBAA5C6E07ACD8F445">
    <w:name w:val="0871A9DCE0FF4ABBAA5C6E07ACD8F445"/>
    <w:rsid w:val="00E75260"/>
  </w:style>
  <w:style w:type="paragraph" w:customStyle="1" w:styleId="15C0738D0A4448988DBA8A2600A88608">
    <w:name w:val="15C0738D0A4448988DBA8A2600A88608"/>
    <w:rsid w:val="00E75260"/>
  </w:style>
  <w:style w:type="paragraph" w:customStyle="1" w:styleId="40729EFF78B34F218D83C45293C88EC5">
    <w:name w:val="40729EFF78B34F218D83C45293C88EC5"/>
    <w:rsid w:val="00E75260"/>
  </w:style>
  <w:style w:type="paragraph" w:customStyle="1" w:styleId="7C011246C24A466B96EA5DC8A3B46617">
    <w:name w:val="7C011246C24A466B96EA5DC8A3B46617"/>
    <w:rsid w:val="00E75260"/>
  </w:style>
  <w:style w:type="paragraph" w:customStyle="1" w:styleId="460C6A3838FA463EACF4CF5FE2FAA835">
    <w:name w:val="460C6A3838FA463EACF4CF5FE2FAA835"/>
    <w:rsid w:val="00E75260"/>
  </w:style>
  <w:style w:type="paragraph" w:customStyle="1" w:styleId="0132CD9ED988403CAA938D1ECFAE6BB9">
    <w:name w:val="0132CD9ED988403CAA938D1ECFAE6BB9"/>
    <w:rsid w:val="00E75260"/>
  </w:style>
  <w:style w:type="paragraph" w:customStyle="1" w:styleId="934739042FEC46AD8122D24E1D247DBB">
    <w:name w:val="934739042FEC46AD8122D24E1D247DBB"/>
    <w:rsid w:val="00E75260"/>
  </w:style>
  <w:style w:type="paragraph" w:customStyle="1" w:styleId="81B16485B21542B4A05A61B003D2261C">
    <w:name w:val="81B16485B21542B4A05A61B003D2261C"/>
    <w:rsid w:val="00E75260"/>
  </w:style>
  <w:style w:type="paragraph" w:customStyle="1" w:styleId="73A90B5629FA44A5B98C6A10A00EA676">
    <w:name w:val="73A90B5629FA44A5B98C6A10A00EA676"/>
    <w:rsid w:val="00E75260"/>
  </w:style>
  <w:style w:type="paragraph" w:customStyle="1" w:styleId="D2B286F0028C4D65BF71B5FC2F39E034">
    <w:name w:val="D2B286F0028C4D65BF71B5FC2F39E034"/>
    <w:rsid w:val="00E75260"/>
  </w:style>
  <w:style w:type="paragraph" w:customStyle="1" w:styleId="E2CE8A694AEF4F989F640489BBC9B6C7">
    <w:name w:val="E2CE8A694AEF4F989F640489BBC9B6C7"/>
    <w:rsid w:val="00E75260"/>
  </w:style>
  <w:style w:type="paragraph" w:customStyle="1" w:styleId="496DC3A2C78245F1A85A5322D2F972E5">
    <w:name w:val="496DC3A2C78245F1A85A5322D2F972E5"/>
    <w:rsid w:val="00E75260"/>
  </w:style>
  <w:style w:type="paragraph" w:customStyle="1" w:styleId="75B4EDD15FB84BCDB04D57C27F5339DF">
    <w:name w:val="75B4EDD15FB84BCDB04D57C27F5339DF"/>
    <w:rsid w:val="00E75260"/>
  </w:style>
  <w:style w:type="paragraph" w:customStyle="1" w:styleId="BC18CCB906094DACB3986B66092F6533">
    <w:name w:val="BC18CCB906094DACB3986B66092F6533"/>
    <w:rsid w:val="00E75260"/>
  </w:style>
  <w:style w:type="paragraph" w:customStyle="1" w:styleId="B4422A6086B1471A937656F800EECE15">
    <w:name w:val="B4422A6086B1471A937656F800EECE15"/>
    <w:rsid w:val="00E75260"/>
  </w:style>
  <w:style w:type="paragraph" w:customStyle="1" w:styleId="A5604986E4CE477985626AC7B2584957">
    <w:name w:val="A5604986E4CE477985626AC7B2584957"/>
    <w:rsid w:val="00E75260"/>
  </w:style>
  <w:style w:type="paragraph" w:customStyle="1" w:styleId="5A7AB79688F34FF680DBEB509235350F">
    <w:name w:val="5A7AB79688F34FF680DBEB509235350F"/>
    <w:rsid w:val="00E75260"/>
  </w:style>
  <w:style w:type="paragraph" w:customStyle="1" w:styleId="9FF474CAC0F34B8092CD1DC13D65649B">
    <w:name w:val="9FF474CAC0F34B8092CD1DC13D65649B"/>
    <w:rsid w:val="00E75260"/>
  </w:style>
  <w:style w:type="paragraph" w:customStyle="1" w:styleId="F5E0872E9C634FBCA026DBBA21F51334">
    <w:name w:val="F5E0872E9C634FBCA026DBBA21F51334"/>
    <w:rsid w:val="00FF40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080"/>
    <w:rPr>
      <w:color w:val="808080"/>
    </w:rPr>
  </w:style>
  <w:style w:type="paragraph" w:customStyle="1" w:styleId="3777F913EEF84AA2994670295AE7052A">
    <w:name w:val="3777F913EEF84AA2994670295AE7052A"/>
  </w:style>
  <w:style w:type="paragraph" w:customStyle="1" w:styleId="244E73CE4C284D97A46D3BF6AEF41411">
    <w:name w:val="244E73CE4C284D97A46D3BF6AEF41411"/>
  </w:style>
  <w:style w:type="paragraph" w:customStyle="1" w:styleId="3275FB84395140618102B4A5FC7D3A88">
    <w:name w:val="3275FB84395140618102B4A5FC7D3A88"/>
  </w:style>
  <w:style w:type="paragraph" w:customStyle="1" w:styleId="6A294FD08A614648B79DF0D131C2F07B">
    <w:name w:val="6A294FD08A614648B79DF0D131C2F07B"/>
  </w:style>
  <w:style w:type="paragraph" w:customStyle="1" w:styleId="9BD1D656383046D9AB04B6BCA8B947D1">
    <w:name w:val="9BD1D656383046D9AB04B6BCA8B947D1"/>
  </w:style>
  <w:style w:type="paragraph" w:customStyle="1" w:styleId="4228C6D6092942D99C9175FEE155E112">
    <w:name w:val="4228C6D6092942D99C9175FEE155E112"/>
  </w:style>
  <w:style w:type="paragraph" w:customStyle="1" w:styleId="2A5AC1DABE684DDE8784B118B605D06B">
    <w:name w:val="2A5AC1DABE684DDE8784B118B605D06B"/>
  </w:style>
  <w:style w:type="paragraph" w:customStyle="1" w:styleId="B39FB472F2CC4E97849771D36BC57837">
    <w:name w:val="B39FB472F2CC4E97849771D36BC57837"/>
  </w:style>
  <w:style w:type="paragraph" w:customStyle="1" w:styleId="D5C3BFDC1E12477DA8C951589DCFAB82">
    <w:name w:val="D5C3BFDC1E12477DA8C951589DCFAB82"/>
  </w:style>
  <w:style w:type="paragraph" w:customStyle="1" w:styleId="DFBCE3A38043436EB1A51C8E107CDCE5">
    <w:name w:val="DFBCE3A38043436EB1A51C8E107CDCE5"/>
  </w:style>
  <w:style w:type="paragraph" w:customStyle="1" w:styleId="A6A1B4454E934682A6038A7C799629A9">
    <w:name w:val="A6A1B4454E934682A6038A7C799629A9"/>
  </w:style>
  <w:style w:type="paragraph" w:customStyle="1" w:styleId="9CBC33E67F6E450D9ED96F044A382713">
    <w:name w:val="9CBC33E67F6E450D9ED96F044A382713"/>
  </w:style>
  <w:style w:type="paragraph" w:customStyle="1" w:styleId="BB100230224F4A3D8447BB84D39B3327">
    <w:name w:val="BB100230224F4A3D8447BB84D39B3327"/>
  </w:style>
  <w:style w:type="paragraph" w:customStyle="1" w:styleId="21F24E3AD62942299CC46853F724C523">
    <w:name w:val="21F24E3AD62942299CC46853F724C523"/>
  </w:style>
  <w:style w:type="paragraph" w:customStyle="1" w:styleId="3C733D2D5D834E10ADAB84523B05AB7E">
    <w:name w:val="3C733D2D5D834E10ADAB84523B05AB7E"/>
  </w:style>
  <w:style w:type="paragraph" w:customStyle="1" w:styleId="3777F913EEF84AA2994670295AE7052A1">
    <w:name w:val="3777F913EEF84AA2994670295AE7052A1"/>
    <w:rsid w:val="00170416"/>
    <w:rPr>
      <w:rFonts w:eastAsiaTheme="minorHAnsi"/>
    </w:rPr>
  </w:style>
  <w:style w:type="paragraph" w:customStyle="1" w:styleId="244E73CE4C284D97A46D3BF6AEF414111">
    <w:name w:val="244E73CE4C284D97A46D3BF6AEF414111"/>
    <w:rsid w:val="00170416"/>
    <w:rPr>
      <w:rFonts w:eastAsiaTheme="minorHAnsi"/>
    </w:rPr>
  </w:style>
  <w:style w:type="paragraph" w:customStyle="1" w:styleId="3275FB84395140618102B4A5FC7D3A881">
    <w:name w:val="3275FB84395140618102B4A5FC7D3A881"/>
    <w:rsid w:val="00170416"/>
    <w:rPr>
      <w:rFonts w:eastAsiaTheme="minorHAnsi"/>
    </w:rPr>
  </w:style>
  <w:style w:type="paragraph" w:customStyle="1" w:styleId="6A294FD08A614648B79DF0D131C2F07B1">
    <w:name w:val="6A294FD08A614648B79DF0D131C2F07B1"/>
    <w:rsid w:val="00170416"/>
    <w:rPr>
      <w:rFonts w:eastAsiaTheme="minorHAnsi"/>
    </w:rPr>
  </w:style>
  <w:style w:type="paragraph" w:customStyle="1" w:styleId="9BD1D656383046D9AB04B6BCA8B947D11">
    <w:name w:val="9BD1D656383046D9AB04B6BCA8B947D11"/>
    <w:rsid w:val="00170416"/>
    <w:rPr>
      <w:rFonts w:eastAsiaTheme="minorHAnsi"/>
    </w:rPr>
  </w:style>
  <w:style w:type="paragraph" w:customStyle="1" w:styleId="4228C6D6092942D99C9175FEE155E1121">
    <w:name w:val="4228C6D6092942D99C9175FEE155E1121"/>
    <w:rsid w:val="00170416"/>
    <w:rPr>
      <w:rFonts w:eastAsiaTheme="minorHAnsi"/>
    </w:rPr>
  </w:style>
  <w:style w:type="paragraph" w:customStyle="1" w:styleId="2A5AC1DABE684DDE8784B118B605D06B1">
    <w:name w:val="2A5AC1DABE684DDE8784B118B605D06B1"/>
    <w:rsid w:val="00170416"/>
    <w:rPr>
      <w:rFonts w:eastAsiaTheme="minorHAnsi"/>
    </w:rPr>
  </w:style>
  <w:style w:type="paragraph" w:customStyle="1" w:styleId="B39FB472F2CC4E97849771D36BC578371">
    <w:name w:val="B39FB472F2CC4E97849771D36BC578371"/>
    <w:rsid w:val="00170416"/>
    <w:rPr>
      <w:rFonts w:eastAsiaTheme="minorHAnsi"/>
    </w:rPr>
  </w:style>
  <w:style w:type="paragraph" w:customStyle="1" w:styleId="D5C3BFDC1E12477DA8C951589DCFAB821">
    <w:name w:val="D5C3BFDC1E12477DA8C951589DCFAB821"/>
    <w:rsid w:val="00170416"/>
    <w:rPr>
      <w:rFonts w:eastAsiaTheme="minorHAnsi"/>
    </w:rPr>
  </w:style>
  <w:style w:type="paragraph" w:customStyle="1" w:styleId="DFBCE3A38043436EB1A51C8E107CDCE51">
    <w:name w:val="DFBCE3A38043436EB1A51C8E107CDCE51"/>
    <w:rsid w:val="00170416"/>
    <w:rPr>
      <w:rFonts w:eastAsiaTheme="minorHAnsi"/>
    </w:rPr>
  </w:style>
  <w:style w:type="paragraph" w:customStyle="1" w:styleId="A6A1B4454E934682A6038A7C799629A91">
    <w:name w:val="A6A1B4454E934682A6038A7C799629A91"/>
    <w:rsid w:val="00170416"/>
    <w:rPr>
      <w:rFonts w:eastAsiaTheme="minorHAnsi"/>
    </w:rPr>
  </w:style>
  <w:style w:type="paragraph" w:customStyle="1" w:styleId="9CBC33E67F6E450D9ED96F044A3827131">
    <w:name w:val="9CBC33E67F6E450D9ED96F044A3827131"/>
    <w:rsid w:val="00170416"/>
    <w:rPr>
      <w:rFonts w:eastAsiaTheme="minorHAnsi"/>
    </w:rPr>
  </w:style>
  <w:style w:type="paragraph" w:customStyle="1" w:styleId="BB100230224F4A3D8447BB84D39B33271">
    <w:name w:val="BB100230224F4A3D8447BB84D39B33271"/>
    <w:rsid w:val="00170416"/>
    <w:rPr>
      <w:rFonts w:eastAsiaTheme="minorHAnsi"/>
    </w:rPr>
  </w:style>
  <w:style w:type="paragraph" w:customStyle="1" w:styleId="21F24E3AD62942299CC46853F724C5231">
    <w:name w:val="21F24E3AD62942299CC46853F724C5231"/>
    <w:rsid w:val="00170416"/>
    <w:rPr>
      <w:rFonts w:eastAsiaTheme="minorHAnsi"/>
    </w:rPr>
  </w:style>
  <w:style w:type="paragraph" w:customStyle="1" w:styleId="3C733D2D5D834E10ADAB84523B05AB7E1">
    <w:name w:val="3C733D2D5D834E10ADAB84523B05AB7E1"/>
    <w:rsid w:val="00170416"/>
    <w:rPr>
      <w:rFonts w:eastAsiaTheme="minorHAnsi"/>
    </w:rPr>
  </w:style>
  <w:style w:type="paragraph" w:customStyle="1" w:styleId="7E936B19493D4C348A48573E46236C14">
    <w:name w:val="7E936B19493D4C348A48573E46236C14"/>
    <w:rsid w:val="0017041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514969BB010B4E2DA2AF3875945F7349">
    <w:name w:val="514969BB010B4E2DA2AF3875945F7349"/>
    <w:rsid w:val="00170416"/>
  </w:style>
  <w:style w:type="paragraph" w:customStyle="1" w:styleId="6D6BBE71AA984B5FAB111F4986A77375">
    <w:name w:val="6D6BBE71AA984B5FAB111F4986A77375"/>
    <w:rsid w:val="00170416"/>
  </w:style>
  <w:style w:type="paragraph" w:customStyle="1" w:styleId="A624207228204CEA8A21720F3AE97B7E">
    <w:name w:val="A624207228204CEA8A21720F3AE97B7E"/>
    <w:rsid w:val="00170416"/>
  </w:style>
  <w:style w:type="paragraph" w:customStyle="1" w:styleId="EEAB03D93332482B9EEC4B0741725536">
    <w:name w:val="EEAB03D93332482B9EEC4B0741725536"/>
    <w:rsid w:val="00170416"/>
  </w:style>
  <w:style w:type="paragraph" w:customStyle="1" w:styleId="0A4E16C86E094228870220C17966F907">
    <w:name w:val="0A4E16C86E094228870220C17966F907"/>
    <w:rsid w:val="00170416"/>
  </w:style>
  <w:style w:type="paragraph" w:customStyle="1" w:styleId="AE61D5CFBD6144D98C048AD0E974C460">
    <w:name w:val="AE61D5CFBD6144D98C048AD0E974C460"/>
    <w:rsid w:val="00170416"/>
  </w:style>
  <w:style w:type="paragraph" w:customStyle="1" w:styleId="88FCDA2CF38F426785F14461AF7867CA">
    <w:name w:val="88FCDA2CF38F426785F14461AF7867CA"/>
    <w:rsid w:val="00170416"/>
  </w:style>
  <w:style w:type="paragraph" w:customStyle="1" w:styleId="26C27DC7C3694D1EBFCD27FCBC060314">
    <w:name w:val="26C27DC7C3694D1EBFCD27FCBC060314"/>
    <w:rsid w:val="00170416"/>
  </w:style>
  <w:style w:type="paragraph" w:customStyle="1" w:styleId="C872BF49508947B7BFE0A50AD389D0BE">
    <w:name w:val="C872BF49508947B7BFE0A50AD389D0BE"/>
    <w:rsid w:val="00170416"/>
  </w:style>
  <w:style w:type="paragraph" w:customStyle="1" w:styleId="683A6915A855483FB1486CAD52401F53">
    <w:name w:val="683A6915A855483FB1486CAD52401F53"/>
    <w:rsid w:val="00170416"/>
  </w:style>
  <w:style w:type="paragraph" w:customStyle="1" w:styleId="7328B97067BD4963B2088CB7CF10B9EA">
    <w:name w:val="7328B97067BD4963B2088CB7CF10B9EA"/>
    <w:rsid w:val="00170416"/>
  </w:style>
  <w:style w:type="paragraph" w:customStyle="1" w:styleId="BC38B8D317BE40DEA5A582A4A6F6D8A0">
    <w:name w:val="BC38B8D317BE40DEA5A582A4A6F6D8A0"/>
    <w:rsid w:val="00170416"/>
  </w:style>
  <w:style w:type="paragraph" w:customStyle="1" w:styleId="F60992E38CD0402598BCF475F25DA398">
    <w:name w:val="F60992E38CD0402598BCF475F25DA398"/>
    <w:rsid w:val="00170416"/>
  </w:style>
  <w:style w:type="paragraph" w:customStyle="1" w:styleId="09E6C3AFFC3B4D14A0F03D9D4CE8BE59">
    <w:name w:val="09E6C3AFFC3B4D14A0F03D9D4CE8BE59"/>
    <w:rsid w:val="00170416"/>
  </w:style>
  <w:style w:type="paragraph" w:customStyle="1" w:styleId="A719EBBB77764ED59424EE4EAAD14493">
    <w:name w:val="A719EBBB77764ED59424EE4EAAD14493"/>
    <w:rsid w:val="00170416"/>
  </w:style>
  <w:style w:type="paragraph" w:customStyle="1" w:styleId="92EBEAA443DC427F94313E0000D4FD3B">
    <w:name w:val="92EBEAA443DC427F94313E0000D4FD3B"/>
    <w:rsid w:val="00170416"/>
  </w:style>
  <w:style w:type="paragraph" w:customStyle="1" w:styleId="F1AC5EA483F6447290E9C913E551E120">
    <w:name w:val="F1AC5EA483F6447290E9C913E551E120"/>
    <w:rsid w:val="00170416"/>
  </w:style>
  <w:style w:type="paragraph" w:customStyle="1" w:styleId="72D0DD1751B84EC78F671FE443989461">
    <w:name w:val="72D0DD1751B84EC78F671FE443989461"/>
    <w:rsid w:val="00170416"/>
  </w:style>
  <w:style w:type="paragraph" w:customStyle="1" w:styleId="79E674A7A68C46C98B3086EE6A0AEB59">
    <w:name w:val="79E674A7A68C46C98B3086EE6A0AEB59"/>
    <w:rsid w:val="00170416"/>
  </w:style>
  <w:style w:type="paragraph" w:customStyle="1" w:styleId="3F2B4D69F5EE438AA9941E6B04061639">
    <w:name w:val="3F2B4D69F5EE438AA9941E6B04061639"/>
    <w:rsid w:val="00170416"/>
  </w:style>
  <w:style w:type="paragraph" w:customStyle="1" w:styleId="AE6D5C88C1D34E0C9C44C0583C1C2D3F">
    <w:name w:val="AE6D5C88C1D34E0C9C44C0583C1C2D3F"/>
    <w:rsid w:val="00170416"/>
  </w:style>
  <w:style w:type="paragraph" w:customStyle="1" w:styleId="A61247904CFE42069A42B6116DA0C02D">
    <w:name w:val="A61247904CFE42069A42B6116DA0C02D"/>
    <w:rsid w:val="00170416"/>
  </w:style>
  <w:style w:type="paragraph" w:customStyle="1" w:styleId="FDAC7229EE0343A6A97F9E99CBE8CC4A">
    <w:name w:val="FDAC7229EE0343A6A97F9E99CBE8CC4A"/>
    <w:rsid w:val="00170416"/>
  </w:style>
  <w:style w:type="paragraph" w:customStyle="1" w:styleId="AD6BB3D1E63F4325874045D102809DC7">
    <w:name w:val="AD6BB3D1E63F4325874045D102809DC7"/>
    <w:rsid w:val="00170416"/>
  </w:style>
  <w:style w:type="paragraph" w:customStyle="1" w:styleId="0D8BE562A283472B97462059F5F71301">
    <w:name w:val="0D8BE562A283472B97462059F5F71301"/>
    <w:rsid w:val="00170416"/>
  </w:style>
  <w:style w:type="paragraph" w:customStyle="1" w:styleId="2A6B7291B18F47298472FAA986FED373">
    <w:name w:val="2A6B7291B18F47298472FAA986FED373"/>
    <w:rsid w:val="00170416"/>
  </w:style>
  <w:style w:type="paragraph" w:customStyle="1" w:styleId="557DBA1FB73843539AB221F04CEB607B">
    <w:name w:val="557DBA1FB73843539AB221F04CEB607B"/>
    <w:rsid w:val="00170416"/>
  </w:style>
  <w:style w:type="paragraph" w:customStyle="1" w:styleId="742C93221CA5434D93A684A60C78FAB1">
    <w:name w:val="742C93221CA5434D93A684A60C78FAB1"/>
    <w:rsid w:val="00170416"/>
  </w:style>
  <w:style w:type="paragraph" w:customStyle="1" w:styleId="B5A0AFBC68D14F90BB12C56D685B0A1D">
    <w:name w:val="B5A0AFBC68D14F90BB12C56D685B0A1D"/>
    <w:rsid w:val="00170416"/>
  </w:style>
  <w:style w:type="paragraph" w:customStyle="1" w:styleId="71832249F14C4E789248BA6D9E12ECE9">
    <w:name w:val="71832249F14C4E789248BA6D9E12ECE9"/>
    <w:rsid w:val="00170416"/>
  </w:style>
  <w:style w:type="paragraph" w:customStyle="1" w:styleId="63F9CAC77B534671BB2A31799924129D">
    <w:name w:val="63F9CAC77B534671BB2A31799924129D"/>
    <w:rsid w:val="00170416"/>
  </w:style>
  <w:style w:type="paragraph" w:customStyle="1" w:styleId="7F293931BF5B46B1BE5379FC0048D06A">
    <w:name w:val="7F293931BF5B46B1BE5379FC0048D06A"/>
    <w:rsid w:val="00170416"/>
  </w:style>
  <w:style w:type="paragraph" w:customStyle="1" w:styleId="EC703D5667B84181BE8E5B118A330680">
    <w:name w:val="EC703D5667B84181BE8E5B118A330680"/>
    <w:rsid w:val="00170416"/>
  </w:style>
  <w:style w:type="paragraph" w:customStyle="1" w:styleId="A4FCBF5B9D2A4582826F189FAAFFB535">
    <w:name w:val="A4FCBF5B9D2A4582826F189FAAFFB535"/>
    <w:rsid w:val="00170416"/>
  </w:style>
  <w:style w:type="paragraph" w:customStyle="1" w:styleId="75B5A1607BEB4BF689A0349F9A976B53">
    <w:name w:val="75B5A1607BEB4BF689A0349F9A976B53"/>
    <w:rsid w:val="00170416"/>
  </w:style>
  <w:style w:type="paragraph" w:customStyle="1" w:styleId="7B70E8D6549C45358A9AE63C139A342C">
    <w:name w:val="7B70E8D6549C45358A9AE63C139A342C"/>
    <w:rsid w:val="00170416"/>
  </w:style>
  <w:style w:type="paragraph" w:customStyle="1" w:styleId="C2D171119A1C474EA605827419AB7F23">
    <w:name w:val="C2D171119A1C474EA605827419AB7F23"/>
    <w:rsid w:val="00170416"/>
  </w:style>
  <w:style w:type="paragraph" w:customStyle="1" w:styleId="7295F3607D69461598B11D86B8B318E4">
    <w:name w:val="7295F3607D69461598B11D86B8B318E4"/>
    <w:rsid w:val="00170416"/>
  </w:style>
  <w:style w:type="paragraph" w:customStyle="1" w:styleId="6C8AB6074C4243328F229327B0A5AFD1">
    <w:name w:val="6C8AB6074C4243328F229327B0A5AFD1"/>
    <w:rsid w:val="00170416"/>
  </w:style>
  <w:style w:type="paragraph" w:customStyle="1" w:styleId="C077EC89B10844159A281FB173AC2510">
    <w:name w:val="C077EC89B10844159A281FB173AC2510"/>
    <w:rsid w:val="00170416"/>
  </w:style>
  <w:style w:type="paragraph" w:customStyle="1" w:styleId="5AFAA3B1BEA446568BD29ABFCAB532B9">
    <w:name w:val="5AFAA3B1BEA446568BD29ABFCAB532B9"/>
    <w:rsid w:val="00170416"/>
  </w:style>
  <w:style w:type="paragraph" w:customStyle="1" w:styleId="BB01217D581F41D5BAE66D51B2F42EC5">
    <w:name w:val="BB01217D581F41D5BAE66D51B2F42EC5"/>
    <w:rsid w:val="00170416"/>
  </w:style>
  <w:style w:type="paragraph" w:customStyle="1" w:styleId="867555C997EC4BBAB5F220485350787E">
    <w:name w:val="867555C997EC4BBAB5F220485350787E"/>
    <w:rsid w:val="00170416"/>
  </w:style>
  <w:style w:type="paragraph" w:customStyle="1" w:styleId="D97BCB3130364B1387D8C5FBA359EC75">
    <w:name w:val="D97BCB3130364B1387D8C5FBA359EC75"/>
    <w:rsid w:val="00170416"/>
  </w:style>
  <w:style w:type="paragraph" w:customStyle="1" w:styleId="CDB7A3189DFC433F911DB2B9A5FD3D95">
    <w:name w:val="CDB7A3189DFC433F911DB2B9A5FD3D95"/>
    <w:rsid w:val="00170416"/>
  </w:style>
  <w:style w:type="paragraph" w:customStyle="1" w:styleId="D2955FA692D84D91943D3C8250D8F054">
    <w:name w:val="D2955FA692D84D91943D3C8250D8F054"/>
    <w:rsid w:val="00170416"/>
  </w:style>
  <w:style w:type="paragraph" w:customStyle="1" w:styleId="96476E765B844128AB51E017956B8ECA">
    <w:name w:val="96476E765B844128AB51E017956B8ECA"/>
    <w:rsid w:val="00170416"/>
  </w:style>
  <w:style w:type="paragraph" w:customStyle="1" w:styleId="DB9FA05B2DC34678B579EEDC029B3BB9">
    <w:name w:val="DB9FA05B2DC34678B579EEDC029B3BB9"/>
    <w:rsid w:val="00170416"/>
  </w:style>
  <w:style w:type="paragraph" w:customStyle="1" w:styleId="194173343FED4F83B576E897A2E97E95">
    <w:name w:val="194173343FED4F83B576E897A2E97E95"/>
    <w:rsid w:val="00170416"/>
  </w:style>
  <w:style w:type="paragraph" w:customStyle="1" w:styleId="29EA6136A7B74E10BE3B5323CD772087">
    <w:name w:val="29EA6136A7B74E10BE3B5323CD772087"/>
    <w:rsid w:val="00170416"/>
  </w:style>
  <w:style w:type="paragraph" w:customStyle="1" w:styleId="9C82DF16A23946E7AD555FBAA0D42F61">
    <w:name w:val="9C82DF16A23946E7AD555FBAA0D42F61"/>
    <w:rsid w:val="00170416"/>
  </w:style>
  <w:style w:type="paragraph" w:customStyle="1" w:styleId="9C7DD1BA2B53496DAECA570A25B52B2C">
    <w:name w:val="9C7DD1BA2B53496DAECA570A25B52B2C"/>
    <w:rsid w:val="00170416"/>
  </w:style>
  <w:style w:type="paragraph" w:customStyle="1" w:styleId="4D2561B641A4419B9D0DC459479ADB4B">
    <w:name w:val="4D2561B641A4419B9D0DC459479ADB4B"/>
    <w:rsid w:val="00170416"/>
  </w:style>
  <w:style w:type="paragraph" w:customStyle="1" w:styleId="82C8C22DBD924F1D98AA7C1815C05AD0">
    <w:name w:val="82C8C22DBD924F1D98AA7C1815C05AD0"/>
    <w:rsid w:val="00170416"/>
  </w:style>
  <w:style w:type="paragraph" w:customStyle="1" w:styleId="7BBCB9CEBFEC4CFCB776A0AF921B9817">
    <w:name w:val="7BBCB9CEBFEC4CFCB776A0AF921B9817"/>
    <w:rsid w:val="00170416"/>
  </w:style>
  <w:style w:type="paragraph" w:customStyle="1" w:styleId="4D04DF4AED9C4BB197D2D8431C347620">
    <w:name w:val="4D04DF4AED9C4BB197D2D8431C347620"/>
    <w:rsid w:val="00170416"/>
  </w:style>
  <w:style w:type="paragraph" w:customStyle="1" w:styleId="37CB27D2797B4B42BEE74180DFEA5EB0">
    <w:name w:val="37CB27D2797B4B42BEE74180DFEA5EB0"/>
    <w:rsid w:val="00170416"/>
  </w:style>
  <w:style w:type="paragraph" w:customStyle="1" w:styleId="8CD81A7E22E04E50B175B0152F16BBCD">
    <w:name w:val="8CD81A7E22E04E50B175B0152F16BBCD"/>
    <w:rsid w:val="00170416"/>
  </w:style>
  <w:style w:type="paragraph" w:customStyle="1" w:styleId="14D83F9756854D7DA90D82E8E984C197">
    <w:name w:val="14D83F9756854D7DA90D82E8E984C197"/>
    <w:rsid w:val="00170416"/>
  </w:style>
  <w:style w:type="paragraph" w:customStyle="1" w:styleId="EE2FF3D54DF54EA5B3966DAEAF8CD1C6">
    <w:name w:val="EE2FF3D54DF54EA5B3966DAEAF8CD1C6"/>
    <w:rsid w:val="00170416"/>
  </w:style>
  <w:style w:type="paragraph" w:customStyle="1" w:styleId="CFAE82352B6648C8885245D14371E4A0">
    <w:name w:val="CFAE82352B6648C8885245D14371E4A0"/>
    <w:rsid w:val="00170416"/>
  </w:style>
  <w:style w:type="paragraph" w:customStyle="1" w:styleId="D5AC6CE4BC384888BA1A2E5B210886D9">
    <w:name w:val="D5AC6CE4BC384888BA1A2E5B210886D9"/>
    <w:rsid w:val="00170416"/>
  </w:style>
  <w:style w:type="paragraph" w:customStyle="1" w:styleId="ECE7C012449F4E929C67D05E7E6960E8">
    <w:name w:val="ECE7C012449F4E929C67D05E7E6960E8"/>
    <w:rsid w:val="00170416"/>
  </w:style>
  <w:style w:type="paragraph" w:customStyle="1" w:styleId="DA3198C510D74D62933DED66A4EEE6ED">
    <w:name w:val="DA3198C510D74D62933DED66A4EEE6ED"/>
    <w:rsid w:val="00170416"/>
  </w:style>
  <w:style w:type="paragraph" w:customStyle="1" w:styleId="18C68959C769454D92CB07011C576936">
    <w:name w:val="18C68959C769454D92CB07011C576936"/>
    <w:rsid w:val="00170416"/>
  </w:style>
  <w:style w:type="paragraph" w:customStyle="1" w:styleId="8824A7C8D9654B8A9971BCA90E5C6576">
    <w:name w:val="8824A7C8D9654B8A9971BCA90E5C6576"/>
    <w:rsid w:val="00170416"/>
  </w:style>
  <w:style w:type="paragraph" w:customStyle="1" w:styleId="8034C63C59AC4BB6A9300FC478EF2BC3">
    <w:name w:val="8034C63C59AC4BB6A9300FC478EF2BC3"/>
    <w:rsid w:val="00170416"/>
  </w:style>
  <w:style w:type="paragraph" w:customStyle="1" w:styleId="D916635A59EC48B885F00EF5D4C3F713">
    <w:name w:val="D916635A59EC48B885F00EF5D4C3F713"/>
    <w:rsid w:val="00170416"/>
  </w:style>
  <w:style w:type="paragraph" w:customStyle="1" w:styleId="C42B15EB61124844812DEE4F123AD848">
    <w:name w:val="C42B15EB61124844812DEE4F123AD848"/>
    <w:rsid w:val="00170416"/>
  </w:style>
  <w:style w:type="paragraph" w:customStyle="1" w:styleId="EC2F4694A6AD491ABD1132A067D02283">
    <w:name w:val="EC2F4694A6AD491ABD1132A067D02283"/>
    <w:rsid w:val="00170416"/>
  </w:style>
  <w:style w:type="paragraph" w:customStyle="1" w:styleId="38DE94CD07C442ADB994F34003B0AD5B">
    <w:name w:val="38DE94CD07C442ADB994F34003B0AD5B"/>
    <w:rsid w:val="00170416"/>
  </w:style>
  <w:style w:type="paragraph" w:customStyle="1" w:styleId="E48EE61E00A4491086B58600B912A57B">
    <w:name w:val="E48EE61E00A4491086B58600B912A57B"/>
    <w:rsid w:val="00170416"/>
  </w:style>
  <w:style w:type="paragraph" w:customStyle="1" w:styleId="F714BDC2A3F94CD1AE6C3A7F94ECDA47">
    <w:name w:val="F714BDC2A3F94CD1AE6C3A7F94ECDA47"/>
    <w:rsid w:val="00170416"/>
  </w:style>
  <w:style w:type="paragraph" w:customStyle="1" w:styleId="5EEA1E65F405464C8DE149254ED1449C">
    <w:name w:val="5EEA1E65F405464C8DE149254ED1449C"/>
    <w:rsid w:val="00170416"/>
  </w:style>
  <w:style w:type="paragraph" w:customStyle="1" w:styleId="181C3C3C69FC4E748C4B97991FF84F09">
    <w:name w:val="181C3C3C69FC4E748C4B97991FF84F09"/>
    <w:rsid w:val="00170416"/>
  </w:style>
  <w:style w:type="paragraph" w:customStyle="1" w:styleId="D145C098B6824D42AAFD06B7CDCBE74F">
    <w:name w:val="D145C098B6824D42AAFD06B7CDCBE74F"/>
    <w:rsid w:val="00170416"/>
  </w:style>
  <w:style w:type="paragraph" w:customStyle="1" w:styleId="D70A509A80224D23B9B6DA8FFE9CDAA5">
    <w:name w:val="D70A509A80224D23B9B6DA8FFE9CDAA5"/>
    <w:rsid w:val="00170416"/>
  </w:style>
  <w:style w:type="paragraph" w:customStyle="1" w:styleId="B9994807B7664EBD8A69CA50512DA1FB">
    <w:name w:val="B9994807B7664EBD8A69CA50512DA1FB"/>
    <w:rsid w:val="00170416"/>
  </w:style>
  <w:style w:type="paragraph" w:customStyle="1" w:styleId="55B4F9C412FF46C9B89B2A544A3C52CF">
    <w:name w:val="55B4F9C412FF46C9B89B2A544A3C52CF"/>
    <w:rsid w:val="00170416"/>
  </w:style>
  <w:style w:type="paragraph" w:customStyle="1" w:styleId="54BF6353D42D48D0BF1E980381B25714">
    <w:name w:val="54BF6353D42D48D0BF1E980381B25714"/>
    <w:rsid w:val="00170416"/>
  </w:style>
  <w:style w:type="paragraph" w:customStyle="1" w:styleId="0220623EFD02400AB129A6E478B40E8C">
    <w:name w:val="0220623EFD02400AB129A6E478B40E8C"/>
    <w:rsid w:val="00170416"/>
  </w:style>
  <w:style w:type="paragraph" w:customStyle="1" w:styleId="CB2F76DD048245F6B81C2A36AADEF949">
    <w:name w:val="CB2F76DD048245F6B81C2A36AADEF949"/>
    <w:rsid w:val="00170416"/>
  </w:style>
  <w:style w:type="paragraph" w:customStyle="1" w:styleId="344A6F6362D34B1299ED3D772C6BA2FF">
    <w:name w:val="344A6F6362D34B1299ED3D772C6BA2FF"/>
    <w:rsid w:val="00170416"/>
  </w:style>
  <w:style w:type="paragraph" w:customStyle="1" w:styleId="DB05842394244DFF916B6DB45FFFF0A6">
    <w:name w:val="DB05842394244DFF916B6DB45FFFF0A6"/>
    <w:rsid w:val="00170416"/>
  </w:style>
  <w:style w:type="paragraph" w:customStyle="1" w:styleId="48B0835AF27B4F448F86BA9A3A2C410C">
    <w:name w:val="48B0835AF27B4F448F86BA9A3A2C410C"/>
    <w:rsid w:val="00170416"/>
  </w:style>
  <w:style w:type="paragraph" w:customStyle="1" w:styleId="44A02AEAA3A347DEB18A1F68B8439E2F">
    <w:name w:val="44A02AEAA3A347DEB18A1F68B8439E2F"/>
    <w:rsid w:val="00170416"/>
  </w:style>
  <w:style w:type="paragraph" w:customStyle="1" w:styleId="A5138F1611614147A81DC0B7F9089695">
    <w:name w:val="A5138F1611614147A81DC0B7F9089695"/>
    <w:rsid w:val="00170416"/>
  </w:style>
  <w:style w:type="paragraph" w:customStyle="1" w:styleId="8853D77CC7E04AA18E18D254834C706C">
    <w:name w:val="8853D77CC7E04AA18E18D254834C706C"/>
    <w:rsid w:val="00170416"/>
  </w:style>
  <w:style w:type="paragraph" w:customStyle="1" w:styleId="C0C09E19EBEE4DF980120EAA1450F40E">
    <w:name w:val="C0C09E19EBEE4DF980120EAA1450F40E"/>
    <w:rsid w:val="00170416"/>
  </w:style>
  <w:style w:type="paragraph" w:customStyle="1" w:styleId="4CEAD009D0D64D63920B1F2152555F5F">
    <w:name w:val="4CEAD009D0D64D63920B1F2152555F5F"/>
    <w:rsid w:val="00170416"/>
  </w:style>
  <w:style w:type="paragraph" w:customStyle="1" w:styleId="35DD40BF67EE4D3B82C050F4342B7047">
    <w:name w:val="35DD40BF67EE4D3B82C050F4342B7047"/>
    <w:rsid w:val="00170416"/>
  </w:style>
  <w:style w:type="paragraph" w:customStyle="1" w:styleId="6F7CDC07142647B7A8792C81230688F1">
    <w:name w:val="6F7CDC07142647B7A8792C81230688F1"/>
    <w:rsid w:val="00170416"/>
  </w:style>
  <w:style w:type="paragraph" w:customStyle="1" w:styleId="DB3465F1BEDB4FBDB9E04ED095B8AC7F">
    <w:name w:val="DB3465F1BEDB4FBDB9E04ED095B8AC7F"/>
    <w:rsid w:val="00170416"/>
  </w:style>
  <w:style w:type="paragraph" w:customStyle="1" w:styleId="10A2036772604FE1A83A1B085324E6EE">
    <w:name w:val="10A2036772604FE1A83A1B085324E6EE"/>
    <w:rsid w:val="00170416"/>
  </w:style>
  <w:style w:type="paragraph" w:customStyle="1" w:styleId="5E2DBDB6316E4509BCB83A3B2E31A304">
    <w:name w:val="5E2DBDB6316E4509BCB83A3B2E31A304"/>
    <w:rsid w:val="00170416"/>
  </w:style>
  <w:style w:type="paragraph" w:customStyle="1" w:styleId="3CC3D63E93604F4B820FE63FAEC43AE6">
    <w:name w:val="3CC3D63E93604F4B820FE63FAEC43AE6"/>
    <w:rsid w:val="00170416"/>
  </w:style>
  <w:style w:type="paragraph" w:customStyle="1" w:styleId="A6952F864BAE47D6B360F73A7170CE15">
    <w:name w:val="A6952F864BAE47D6B360F73A7170CE15"/>
    <w:rsid w:val="00170416"/>
  </w:style>
  <w:style w:type="paragraph" w:customStyle="1" w:styleId="D1B589B63D53403EB4CF5D7143EBFA74">
    <w:name w:val="D1B589B63D53403EB4CF5D7143EBFA74"/>
    <w:rsid w:val="00170416"/>
  </w:style>
  <w:style w:type="paragraph" w:customStyle="1" w:styleId="BA233D36EA97475491C0AF25FB31D5ED">
    <w:name w:val="BA233D36EA97475491C0AF25FB31D5ED"/>
    <w:rsid w:val="00170416"/>
  </w:style>
  <w:style w:type="paragraph" w:customStyle="1" w:styleId="77E4B33D3C6D420D85997F7E98A0CA43">
    <w:name w:val="77E4B33D3C6D420D85997F7E98A0CA43"/>
    <w:rsid w:val="00170416"/>
  </w:style>
  <w:style w:type="paragraph" w:customStyle="1" w:styleId="CE6E46F844324387A39E3407168D3B36">
    <w:name w:val="CE6E46F844324387A39E3407168D3B36"/>
    <w:rsid w:val="00170416"/>
  </w:style>
  <w:style w:type="paragraph" w:customStyle="1" w:styleId="181F574CE2FA4A189BF7C35C7DD1CF60">
    <w:name w:val="181F574CE2FA4A189BF7C35C7DD1CF60"/>
    <w:rsid w:val="00170416"/>
  </w:style>
  <w:style w:type="paragraph" w:customStyle="1" w:styleId="F4D2103CA80F483991AAB1AE5DDE0B0D">
    <w:name w:val="F4D2103CA80F483991AAB1AE5DDE0B0D"/>
    <w:rsid w:val="00170416"/>
  </w:style>
  <w:style w:type="paragraph" w:customStyle="1" w:styleId="392F910038EC401A9E346A47F2B00C0D">
    <w:name w:val="392F910038EC401A9E346A47F2B00C0D"/>
    <w:rsid w:val="00170416"/>
  </w:style>
  <w:style w:type="paragraph" w:customStyle="1" w:styleId="90C042AB3A144B108223A4FFC41726E3">
    <w:name w:val="90C042AB3A144B108223A4FFC41726E3"/>
    <w:rsid w:val="00170416"/>
  </w:style>
  <w:style w:type="paragraph" w:customStyle="1" w:styleId="7F3C24CFDF5747F39CAB65ACF091D5DE">
    <w:name w:val="7F3C24CFDF5747F39CAB65ACF091D5DE"/>
    <w:rsid w:val="00170416"/>
  </w:style>
  <w:style w:type="paragraph" w:customStyle="1" w:styleId="4626DC641C7F46E1B26FF6652FE88028">
    <w:name w:val="4626DC641C7F46E1B26FF6652FE88028"/>
    <w:rsid w:val="00170416"/>
  </w:style>
  <w:style w:type="paragraph" w:customStyle="1" w:styleId="90B808C720144CCB85264BA7E1A6D4E8">
    <w:name w:val="90B808C720144CCB85264BA7E1A6D4E8"/>
    <w:rsid w:val="00170416"/>
  </w:style>
  <w:style w:type="paragraph" w:customStyle="1" w:styleId="2ECDD19C987C432AAF9CE2C5E0A004E3">
    <w:name w:val="2ECDD19C987C432AAF9CE2C5E0A004E3"/>
    <w:rsid w:val="00170416"/>
  </w:style>
  <w:style w:type="paragraph" w:customStyle="1" w:styleId="3B71FCD997E74BA7B1D36DDE794003B5">
    <w:name w:val="3B71FCD997E74BA7B1D36DDE794003B5"/>
    <w:rsid w:val="00170416"/>
  </w:style>
  <w:style w:type="paragraph" w:customStyle="1" w:styleId="5D5D32A602F241149A8176D3BA7E4ADD">
    <w:name w:val="5D5D32A602F241149A8176D3BA7E4ADD"/>
    <w:rsid w:val="00170416"/>
  </w:style>
  <w:style w:type="paragraph" w:customStyle="1" w:styleId="1B7C4EED25614F82A26284AC7681C779">
    <w:name w:val="1B7C4EED25614F82A26284AC7681C779"/>
    <w:rsid w:val="00170416"/>
  </w:style>
  <w:style w:type="paragraph" w:customStyle="1" w:styleId="D21F4094ECEC4173BC0A78AFE78D33CF">
    <w:name w:val="D21F4094ECEC4173BC0A78AFE78D33CF"/>
    <w:rsid w:val="00170416"/>
  </w:style>
  <w:style w:type="paragraph" w:customStyle="1" w:styleId="21F5950646C445FEB7D50C79E928639F">
    <w:name w:val="21F5950646C445FEB7D50C79E928639F"/>
    <w:rsid w:val="00170416"/>
  </w:style>
  <w:style w:type="paragraph" w:customStyle="1" w:styleId="B9A0B12A19594E51875CFD57BA43555B">
    <w:name w:val="B9A0B12A19594E51875CFD57BA43555B"/>
    <w:rsid w:val="00170416"/>
  </w:style>
  <w:style w:type="paragraph" w:customStyle="1" w:styleId="8A558D5F4C744684A15ABF9C202D83CE">
    <w:name w:val="8A558D5F4C744684A15ABF9C202D83CE"/>
    <w:rsid w:val="00170416"/>
  </w:style>
  <w:style w:type="paragraph" w:customStyle="1" w:styleId="E1E5F7605C0E46C6BAF120972DF2626C">
    <w:name w:val="E1E5F7605C0E46C6BAF120972DF2626C"/>
    <w:rsid w:val="00170416"/>
  </w:style>
  <w:style w:type="paragraph" w:customStyle="1" w:styleId="E9CDE366FFB64F29A87DE43CFB6D4B0C">
    <w:name w:val="E9CDE366FFB64F29A87DE43CFB6D4B0C"/>
    <w:rsid w:val="00170416"/>
  </w:style>
  <w:style w:type="paragraph" w:customStyle="1" w:styleId="E9CDEAD71C4A409E9D1BAE75612623D9">
    <w:name w:val="E9CDEAD71C4A409E9D1BAE75612623D9"/>
    <w:rsid w:val="00170416"/>
  </w:style>
  <w:style w:type="paragraph" w:customStyle="1" w:styleId="B39FAB8FB38740AAB7823378AFC58FC4">
    <w:name w:val="B39FAB8FB38740AAB7823378AFC58FC4"/>
    <w:rsid w:val="00170416"/>
  </w:style>
  <w:style w:type="paragraph" w:customStyle="1" w:styleId="5291DC72A81141068A0FA249A18EB62C">
    <w:name w:val="5291DC72A81141068A0FA249A18EB62C"/>
    <w:rsid w:val="00170416"/>
  </w:style>
  <w:style w:type="paragraph" w:customStyle="1" w:styleId="98BA4E4BC3704CD8B280718B36BD68A4">
    <w:name w:val="98BA4E4BC3704CD8B280718B36BD68A4"/>
    <w:rsid w:val="00170416"/>
  </w:style>
  <w:style w:type="paragraph" w:customStyle="1" w:styleId="B7D56D8805414EECBB90232AC32A906F">
    <w:name w:val="B7D56D8805414EECBB90232AC32A906F"/>
    <w:rsid w:val="00170416"/>
  </w:style>
  <w:style w:type="paragraph" w:customStyle="1" w:styleId="2A56B88E3290415F817255BDC3C98685">
    <w:name w:val="2A56B88E3290415F817255BDC3C98685"/>
    <w:rsid w:val="00170416"/>
  </w:style>
  <w:style w:type="paragraph" w:customStyle="1" w:styleId="2FBBFD4845B64699801A3814C3325A7C">
    <w:name w:val="2FBBFD4845B64699801A3814C3325A7C"/>
    <w:rsid w:val="00170416"/>
  </w:style>
  <w:style w:type="paragraph" w:customStyle="1" w:styleId="F22841CA44C54FA59500AB12362A3549">
    <w:name w:val="F22841CA44C54FA59500AB12362A3549"/>
    <w:rsid w:val="00170416"/>
  </w:style>
  <w:style w:type="paragraph" w:customStyle="1" w:styleId="7A70A0F32CDD4284B596AB0ADC52A5FF">
    <w:name w:val="7A70A0F32CDD4284B596AB0ADC52A5FF"/>
    <w:rsid w:val="00170416"/>
  </w:style>
  <w:style w:type="paragraph" w:customStyle="1" w:styleId="0A7981A8F9784AA68657323E0F314BD8">
    <w:name w:val="0A7981A8F9784AA68657323E0F314BD8"/>
    <w:rsid w:val="00170416"/>
  </w:style>
  <w:style w:type="paragraph" w:customStyle="1" w:styleId="351A8F890B28495EB4AC34727839BE0B">
    <w:name w:val="351A8F890B28495EB4AC34727839BE0B"/>
    <w:rsid w:val="00170416"/>
  </w:style>
  <w:style w:type="paragraph" w:customStyle="1" w:styleId="85272009E32849B5AAF913345668CD13">
    <w:name w:val="85272009E32849B5AAF913345668CD13"/>
    <w:rsid w:val="00170416"/>
  </w:style>
  <w:style w:type="paragraph" w:customStyle="1" w:styleId="DEC788B8E4C04487B07B1C9A46731E40">
    <w:name w:val="DEC788B8E4C04487B07B1C9A46731E40"/>
    <w:rsid w:val="00170416"/>
  </w:style>
  <w:style w:type="paragraph" w:customStyle="1" w:styleId="ABC020BB8FA24651A134AA796D9720D1">
    <w:name w:val="ABC020BB8FA24651A134AA796D9720D1"/>
    <w:rsid w:val="00170416"/>
  </w:style>
  <w:style w:type="paragraph" w:customStyle="1" w:styleId="BF7651763A5D4F939076263099688887">
    <w:name w:val="BF7651763A5D4F939076263099688887"/>
    <w:rsid w:val="00170416"/>
  </w:style>
  <w:style w:type="paragraph" w:customStyle="1" w:styleId="FF64FFFB878D4532A0EA7BA8F80EC797">
    <w:name w:val="FF64FFFB878D4532A0EA7BA8F80EC797"/>
    <w:rsid w:val="00170416"/>
  </w:style>
  <w:style w:type="paragraph" w:customStyle="1" w:styleId="E02D35983C274D74BE997CCABD3D0DEC">
    <w:name w:val="E02D35983C274D74BE997CCABD3D0DEC"/>
    <w:rsid w:val="00170416"/>
  </w:style>
  <w:style w:type="paragraph" w:customStyle="1" w:styleId="B31F427BEE314C7A8E7FF1CB062BC28A">
    <w:name w:val="B31F427BEE314C7A8E7FF1CB062BC28A"/>
    <w:rsid w:val="00170416"/>
  </w:style>
  <w:style w:type="paragraph" w:customStyle="1" w:styleId="523ABA1955BF47ACA7B7555DF991D628">
    <w:name w:val="523ABA1955BF47ACA7B7555DF991D628"/>
    <w:rsid w:val="00170416"/>
  </w:style>
  <w:style w:type="paragraph" w:customStyle="1" w:styleId="6AA1A84D2EBF4A259ED1786150D7CDB2">
    <w:name w:val="6AA1A84D2EBF4A259ED1786150D7CDB2"/>
    <w:rsid w:val="00170416"/>
  </w:style>
  <w:style w:type="paragraph" w:customStyle="1" w:styleId="D3563F7A56014B03ABE0775916876C1E">
    <w:name w:val="D3563F7A56014B03ABE0775916876C1E"/>
    <w:rsid w:val="00170416"/>
  </w:style>
  <w:style w:type="paragraph" w:customStyle="1" w:styleId="82D054CFBF384DBD89332D24FE412616">
    <w:name w:val="82D054CFBF384DBD89332D24FE412616"/>
    <w:rsid w:val="00170416"/>
  </w:style>
  <w:style w:type="paragraph" w:customStyle="1" w:styleId="3691142440D8433895E8E716B3014FFF">
    <w:name w:val="3691142440D8433895E8E716B3014FFF"/>
    <w:rsid w:val="00170416"/>
  </w:style>
  <w:style w:type="paragraph" w:customStyle="1" w:styleId="F01E8F6BE5A945DE94D62926EFA62B6B">
    <w:name w:val="F01E8F6BE5A945DE94D62926EFA62B6B"/>
    <w:rsid w:val="00170416"/>
  </w:style>
  <w:style w:type="paragraph" w:customStyle="1" w:styleId="E25ED37D00174582978B30E6FBF82343">
    <w:name w:val="E25ED37D00174582978B30E6FBF82343"/>
    <w:rsid w:val="00170416"/>
  </w:style>
  <w:style w:type="paragraph" w:customStyle="1" w:styleId="0BFBEC7BFF3B4D5BBBBCD011C024EE41">
    <w:name w:val="0BFBEC7BFF3B4D5BBBBCD011C024EE41"/>
    <w:rsid w:val="00170416"/>
  </w:style>
  <w:style w:type="paragraph" w:customStyle="1" w:styleId="65D15872587F4A15A90454389B1BC2BA">
    <w:name w:val="65D15872587F4A15A90454389B1BC2BA"/>
    <w:rsid w:val="00170416"/>
  </w:style>
  <w:style w:type="paragraph" w:customStyle="1" w:styleId="BF8E723CBE2C440890D879698B08B706">
    <w:name w:val="BF8E723CBE2C440890D879698B08B706"/>
    <w:rsid w:val="00170416"/>
  </w:style>
  <w:style w:type="paragraph" w:customStyle="1" w:styleId="C91237BC110549F2A87B2F365ED2846C">
    <w:name w:val="C91237BC110549F2A87B2F365ED2846C"/>
    <w:rsid w:val="00170416"/>
  </w:style>
  <w:style w:type="paragraph" w:customStyle="1" w:styleId="DAE4AC1808B44AB4AB04EF2747964EBC">
    <w:name w:val="DAE4AC1808B44AB4AB04EF2747964EBC"/>
    <w:rsid w:val="00170416"/>
  </w:style>
  <w:style w:type="paragraph" w:customStyle="1" w:styleId="C34215AA8206482CA738C45DBA13D6F2">
    <w:name w:val="C34215AA8206482CA738C45DBA13D6F2"/>
    <w:rsid w:val="00170416"/>
  </w:style>
  <w:style w:type="paragraph" w:customStyle="1" w:styleId="499AC433135A4F2DA4C1901E7462768D">
    <w:name w:val="499AC433135A4F2DA4C1901E7462768D"/>
    <w:rsid w:val="00170416"/>
  </w:style>
  <w:style w:type="paragraph" w:customStyle="1" w:styleId="9A2F29C2FC1047BF974C6F5EF55D16CB">
    <w:name w:val="9A2F29C2FC1047BF974C6F5EF55D16CB"/>
    <w:rsid w:val="00170416"/>
  </w:style>
  <w:style w:type="paragraph" w:customStyle="1" w:styleId="A97C4BB3F70745D1B8EF17B8509EFBB5">
    <w:name w:val="A97C4BB3F70745D1B8EF17B8509EFBB5"/>
    <w:rsid w:val="00170416"/>
  </w:style>
  <w:style w:type="paragraph" w:customStyle="1" w:styleId="BFA286E6831A4EBD934839C75406F3CB">
    <w:name w:val="BFA286E6831A4EBD934839C75406F3CB"/>
    <w:rsid w:val="00170416"/>
  </w:style>
  <w:style w:type="paragraph" w:customStyle="1" w:styleId="65E7F0D2C7A64BC8B52550C49641D566">
    <w:name w:val="65E7F0D2C7A64BC8B52550C49641D566"/>
    <w:rsid w:val="00170416"/>
  </w:style>
  <w:style w:type="paragraph" w:customStyle="1" w:styleId="58FDA854026F4DB2A3B27421BAEBCDC2">
    <w:name w:val="58FDA854026F4DB2A3B27421BAEBCDC2"/>
    <w:rsid w:val="00170416"/>
  </w:style>
  <w:style w:type="paragraph" w:customStyle="1" w:styleId="F446940CB89D425E94FCA4FF68C2CEF6">
    <w:name w:val="F446940CB89D425E94FCA4FF68C2CEF6"/>
    <w:rsid w:val="00170416"/>
  </w:style>
  <w:style w:type="paragraph" w:customStyle="1" w:styleId="AC9BE516717F466DA5E86E6C922F1707">
    <w:name w:val="AC9BE516717F466DA5E86E6C922F1707"/>
    <w:rsid w:val="00170416"/>
  </w:style>
  <w:style w:type="paragraph" w:customStyle="1" w:styleId="4A5337C5A5414EEB8D370649F9CE9B55">
    <w:name w:val="4A5337C5A5414EEB8D370649F9CE9B55"/>
    <w:rsid w:val="00170416"/>
  </w:style>
  <w:style w:type="paragraph" w:customStyle="1" w:styleId="C2380E77D851439E921E9CA40BAA2248">
    <w:name w:val="C2380E77D851439E921E9CA40BAA2248"/>
    <w:rsid w:val="00170416"/>
  </w:style>
  <w:style w:type="paragraph" w:customStyle="1" w:styleId="F5EEEE529EF74F3BB2FF35AF2114BF31">
    <w:name w:val="F5EEEE529EF74F3BB2FF35AF2114BF31"/>
    <w:rsid w:val="00170416"/>
  </w:style>
  <w:style w:type="paragraph" w:customStyle="1" w:styleId="3C7316D763DF470CA98AE91CB626E408">
    <w:name w:val="3C7316D763DF470CA98AE91CB626E408"/>
    <w:rsid w:val="00170416"/>
  </w:style>
  <w:style w:type="paragraph" w:customStyle="1" w:styleId="715F12733FA447058BEEE923A6347494">
    <w:name w:val="715F12733FA447058BEEE923A6347494"/>
    <w:rsid w:val="00170416"/>
  </w:style>
  <w:style w:type="paragraph" w:customStyle="1" w:styleId="D519AECD680646C4B1AD73EB178256E2">
    <w:name w:val="D519AECD680646C4B1AD73EB178256E2"/>
    <w:rsid w:val="00170416"/>
  </w:style>
  <w:style w:type="paragraph" w:customStyle="1" w:styleId="3C8EF7F88FC14739BCCD40A48E787146">
    <w:name w:val="3C8EF7F88FC14739BCCD40A48E787146"/>
    <w:rsid w:val="00170416"/>
  </w:style>
  <w:style w:type="paragraph" w:customStyle="1" w:styleId="DD5E8C7FE9684084AA8946ED74100547">
    <w:name w:val="DD5E8C7FE9684084AA8946ED74100547"/>
    <w:rsid w:val="00170416"/>
  </w:style>
  <w:style w:type="paragraph" w:customStyle="1" w:styleId="CCCB8654F33444F793996758D66FED2C">
    <w:name w:val="CCCB8654F33444F793996758D66FED2C"/>
    <w:rsid w:val="00170416"/>
  </w:style>
  <w:style w:type="paragraph" w:customStyle="1" w:styleId="C262445F16FE4FE8BE507391BBAADE98">
    <w:name w:val="C262445F16FE4FE8BE507391BBAADE98"/>
    <w:rsid w:val="00170416"/>
  </w:style>
  <w:style w:type="paragraph" w:customStyle="1" w:styleId="AA76E2BD381B445296BB79ED7F5699A5">
    <w:name w:val="AA76E2BD381B445296BB79ED7F5699A5"/>
    <w:rsid w:val="00170416"/>
  </w:style>
  <w:style w:type="paragraph" w:customStyle="1" w:styleId="647B0A5CEB944A8B95C0A05968E21342">
    <w:name w:val="647B0A5CEB944A8B95C0A05968E21342"/>
    <w:rsid w:val="00170416"/>
  </w:style>
  <w:style w:type="paragraph" w:customStyle="1" w:styleId="C6487371F63F432D9FDAC4D7C24484DC">
    <w:name w:val="C6487371F63F432D9FDAC4D7C24484DC"/>
    <w:rsid w:val="00170416"/>
  </w:style>
  <w:style w:type="paragraph" w:customStyle="1" w:styleId="61AEED8C00CA41F19F057D283DAD705A">
    <w:name w:val="61AEED8C00CA41F19F057D283DAD705A"/>
    <w:rsid w:val="00170416"/>
  </w:style>
  <w:style w:type="paragraph" w:customStyle="1" w:styleId="821B1D43A20C48098CEFA9E8BFAC3ECB">
    <w:name w:val="821B1D43A20C48098CEFA9E8BFAC3ECB"/>
    <w:rsid w:val="00170416"/>
  </w:style>
  <w:style w:type="paragraph" w:customStyle="1" w:styleId="E97CD212A8A64E0A89E9EFDC45730243">
    <w:name w:val="E97CD212A8A64E0A89E9EFDC45730243"/>
    <w:rsid w:val="00170416"/>
  </w:style>
  <w:style w:type="paragraph" w:customStyle="1" w:styleId="AD4D534413CF40819184DFEC446CB439">
    <w:name w:val="AD4D534413CF40819184DFEC446CB439"/>
    <w:rsid w:val="00170416"/>
  </w:style>
  <w:style w:type="paragraph" w:customStyle="1" w:styleId="9BE33BD7FA4549ACA65C0010D29EC08A">
    <w:name w:val="9BE33BD7FA4549ACA65C0010D29EC08A"/>
    <w:rsid w:val="00170416"/>
  </w:style>
  <w:style w:type="paragraph" w:customStyle="1" w:styleId="F1F8594BE24444BAA9A85812284363A1">
    <w:name w:val="F1F8594BE24444BAA9A85812284363A1"/>
    <w:rsid w:val="00170416"/>
  </w:style>
  <w:style w:type="paragraph" w:customStyle="1" w:styleId="4B32AF80D594405D9EA48E58840346FE">
    <w:name w:val="4B32AF80D594405D9EA48E58840346FE"/>
    <w:rsid w:val="00170416"/>
  </w:style>
  <w:style w:type="paragraph" w:customStyle="1" w:styleId="F9B864EFA0794B5F9E976E27E9686FE6">
    <w:name w:val="F9B864EFA0794B5F9E976E27E9686FE6"/>
    <w:rsid w:val="00170416"/>
  </w:style>
  <w:style w:type="paragraph" w:customStyle="1" w:styleId="14CF7559D10D449C8F9B55B280187A46">
    <w:name w:val="14CF7559D10D449C8F9B55B280187A46"/>
    <w:rsid w:val="00170416"/>
  </w:style>
  <w:style w:type="paragraph" w:customStyle="1" w:styleId="F0086CBC6668450CB85520E7E0B58196">
    <w:name w:val="F0086CBC6668450CB85520E7E0B58196"/>
    <w:rsid w:val="00170416"/>
  </w:style>
  <w:style w:type="paragraph" w:customStyle="1" w:styleId="1FA750032D6945B893424C1F165CEF29">
    <w:name w:val="1FA750032D6945B893424C1F165CEF29"/>
    <w:rsid w:val="00170416"/>
  </w:style>
  <w:style w:type="paragraph" w:customStyle="1" w:styleId="7C4744924ED24CD38BA3A1351895AB61">
    <w:name w:val="7C4744924ED24CD38BA3A1351895AB61"/>
    <w:rsid w:val="00170416"/>
  </w:style>
  <w:style w:type="paragraph" w:customStyle="1" w:styleId="2FB95DB7A29B4B2A9F1F6AD64B983241">
    <w:name w:val="2FB95DB7A29B4B2A9F1F6AD64B983241"/>
    <w:rsid w:val="00170416"/>
  </w:style>
  <w:style w:type="paragraph" w:customStyle="1" w:styleId="37625B9AA0274316A6091E78C4356E0A">
    <w:name w:val="37625B9AA0274316A6091E78C4356E0A"/>
    <w:rsid w:val="00170416"/>
  </w:style>
  <w:style w:type="paragraph" w:customStyle="1" w:styleId="DCE9612D5EA9443FAD9184085283E976">
    <w:name w:val="DCE9612D5EA9443FAD9184085283E976"/>
    <w:rsid w:val="00170416"/>
  </w:style>
  <w:style w:type="paragraph" w:customStyle="1" w:styleId="38382A190E82430280D6192A76BC2C20">
    <w:name w:val="38382A190E82430280D6192A76BC2C20"/>
    <w:rsid w:val="00170416"/>
  </w:style>
  <w:style w:type="paragraph" w:customStyle="1" w:styleId="A04B7B3A78964F029211687561422CB0">
    <w:name w:val="A04B7B3A78964F029211687561422CB0"/>
    <w:rsid w:val="00170416"/>
  </w:style>
  <w:style w:type="paragraph" w:customStyle="1" w:styleId="71174063C183438E9F6D81671E1C4EA2">
    <w:name w:val="71174063C183438E9F6D81671E1C4EA2"/>
    <w:rsid w:val="00170416"/>
  </w:style>
  <w:style w:type="paragraph" w:customStyle="1" w:styleId="9AAF258A589D43ABBB7DA716C4BE7436">
    <w:name w:val="9AAF258A589D43ABBB7DA716C4BE7436"/>
    <w:rsid w:val="00170416"/>
  </w:style>
  <w:style w:type="paragraph" w:customStyle="1" w:styleId="A76B41E33B114331B719A291617F46F5">
    <w:name w:val="A76B41E33B114331B719A291617F46F5"/>
    <w:rsid w:val="00170416"/>
  </w:style>
  <w:style w:type="paragraph" w:customStyle="1" w:styleId="DFE022812C7E4AF89EBE32B6BC661CE7">
    <w:name w:val="DFE022812C7E4AF89EBE32B6BC661CE7"/>
    <w:rsid w:val="00170416"/>
  </w:style>
  <w:style w:type="paragraph" w:customStyle="1" w:styleId="068F128D965F4532A65DE4870A5A5FEF">
    <w:name w:val="068F128D965F4532A65DE4870A5A5FEF"/>
    <w:rsid w:val="00170416"/>
  </w:style>
  <w:style w:type="paragraph" w:customStyle="1" w:styleId="088B050606264E6CA3EF8380A9E0B18A">
    <w:name w:val="088B050606264E6CA3EF8380A9E0B18A"/>
    <w:rsid w:val="00170416"/>
  </w:style>
  <w:style w:type="paragraph" w:customStyle="1" w:styleId="174A23BA1E3E4DB6A338135ABE92F197">
    <w:name w:val="174A23BA1E3E4DB6A338135ABE92F197"/>
    <w:rsid w:val="00170416"/>
  </w:style>
  <w:style w:type="paragraph" w:customStyle="1" w:styleId="7C25BB5BCF3A407C8C91BCB35C1E2137">
    <w:name w:val="7C25BB5BCF3A407C8C91BCB35C1E2137"/>
    <w:rsid w:val="00170416"/>
  </w:style>
  <w:style w:type="paragraph" w:customStyle="1" w:styleId="93D5F9476E8B4401BF0427145F2956DA">
    <w:name w:val="93D5F9476E8B4401BF0427145F2956DA"/>
    <w:rsid w:val="00170416"/>
  </w:style>
  <w:style w:type="paragraph" w:customStyle="1" w:styleId="6DC0F558F23146F6BC570AB5C8F7CB27">
    <w:name w:val="6DC0F558F23146F6BC570AB5C8F7CB27"/>
    <w:rsid w:val="00170416"/>
  </w:style>
  <w:style w:type="paragraph" w:customStyle="1" w:styleId="C6AE99B612CB482F8D8CC8AFBA10A267">
    <w:name w:val="C6AE99B612CB482F8D8CC8AFBA10A267"/>
    <w:rsid w:val="00170416"/>
  </w:style>
  <w:style w:type="paragraph" w:customStyle="1" w:styleId="D13E1649BB8D442396A1228158073CDC">
    <w:name w:val="D13E1649BB8D442396A1228158073CDC"/>
    <w:rsid w:val="00170416"/>
  </w:style>
  <w:style w:type="paragraph" w:customStyle="1" w:styleId="26AE7FE20B194D7C9C7C4B179B2D3B07">
    <w:name w:val="26AE7FE20B194D7C9C7C4B179B2D3B07"/>
    <w:rsid w:val="00170416"/>
  </w:style>
  <w:style w:type="paragraph" w:customStyle="1" w:styleId="0AB85016E27E4A0CB418283D1DD64B93">
    <w:name w:val="0AB85016E27E4A0CB418283D1DD64B93"/>
    <w:rsid w:val="00170416"/>
  </w:style>
  <w:style w:type="paragraph" w:customStyle="1" w:styleId="F4955E4BB8C34418B72A9B8C8BFD4A12">
    <w:name w:val="F4955E4BB8C34418B72A9B8C8BFD4A12"/>
    <w:rsid w:val="00170416"/>
  </w:style>
  <w:style w:type="paragraph" w:customStyle="1" w:styleId="522851BE3AD04482A597B01C33BA306D">
    <w:name w:val="522851BE3AD04482A597B01C33BA306D"/>
    <w:rsid w:val="00170416"/>
  </w:style>
  <w:style w:type="paragraph" w:customStyle="1" w:styleId="8674A3126058441EB01AB12BAED28A93">
    <w:name w:val="8674A3126058441EB01AB12BAED28A93"/>
    <w:rsid w:val="00170416"/>
  </w:style>
  <w:style w:type="paragraph" w:customStyle="1" w:styleId="4E4E10825B1043E09143C5A354B4134E">
    <w:name w:val="4E4E10825B1043E09143C5A354B4134E"/>
    <w:rsid w:val="00170416"/>
  </w:style>
  <w:style w:type="paragraph" w:customStyle="1" w:styleId="0073D49ED0EB471D9144CBEB0C9A67E1">
    <w:name w:val="0073D49ED0EB471D9144CBEB0C9A67E1"/>
    <w:rsid w:val="00170416"/>
  </w:style>
  <w:style w:type="paragraph" w:customStyle="1" w:styleId="607B4D6626474D6C96768679058E9AC0">
    <w:name w:val="607B4D6626474D6C96768679058E9AC0"/>
    <w:rsid w:val="00170416"/>
  </w:style>
  <w:style w:type="paragraph" w:customStyle="1" w:styleId="E59143BEFACE4282A1DD5C3F6D1D3B0A">
    <w:name w:val="E59143BEFACE4282A1DD5C3F6D1D3B0A"/>
    <w:rsid w:val="00170416"/>
  </w:style>
  <w:style w:type="paragraph" w:customStyle="1" w:styleId="3EAC3EAE227A4C1BAE487159BF4BE4C3">
    <w:name w:val="3EAC3EAE227A4C1BAE487159BF4BE4C3"/>
    <w:rsid w:val="00170416"/>
  </w:style>
  <w:style w:type="paragraph" w:customStyle="1" w:styleId="9E3F47F5F5E04B64BF86B7F478679F93">
    <w:name w:val="9E3F47F5F5E04B64BF86B7F478679F93"/>
    <w:rsid w:val="00170416"/>
  </w:style>
  <w:style w:type="paragraph" w:customStyle="1" w:styleId="AB7E6839468844FE9D71A525FB0DCD4F">
    <w:name w:val="AB7E6839468844FE9D71A525FB0DCD4F"/>
    <w:rsid w:val="00170416"/>
  </w:style>
  <w:style w:type="paragraph" w:customStyle="1" w:styleId="8DDE0403197244F7BFE0E2613481598D">
    <w:name w:val="8DDE0403197244F7BFE0E2613481598D"/>
    <w:rsid w:val="00170416"/>
  </w:style>
  <w:style w:type="paragraph" w:customStyle="1" w:styleId="89825408B4054AA5B0FB76D84F6B87C3">
    <w:name w:val="89825408B4054AA5B0FB76D84F6B87C3"/>
    <w:rsid w:val="00170416"/>
  </w:style>
  <w:style w:type="paragraph" w:customStyle="1" w:styleId="00FD5A9BD9FB4970A38A9DA8D5FE9DE1">
    <w:name w:val="00FD5A9BD9FB4970A38A9DA8D5FE9DE1"/>
    <w:rsid w:val="00170416"/>
  </w:style>
  <w:style w:type="paragraph" w:customStyle="1" w:styleId="3421BEDD660A426B91A307791C95EC3A">
    <w:name w:val="3421BEDD660A426B91A307791C95EC3A"/>
    <w:rsid w:val="00170416"/>
  </w:style>
  <w:style w:type="paragraph" w:customStyle="1" w:styleId="477A708B10CB49D28D405BB1DE1BEF4F">
    <w:name w:val="477A708B10CB49D28D405BB1DE1BEF4F"/>
    <w:rsid w:val="00170416"/>
  </w:style>
  <w:style w:type="paragraph" w:customStyle="1" w:styleId="1C80D3202E984E93810DCAD4F72CB290">
    <w:name w:val="1C80D3202E984E93810DCAD4F72CB290"/>
    <w:rsid w:val="00170416"/>
  </w:style>
  <w:style w:type="paragraph" w:customStyle="1" w:styleId="61C63792DA2243ED9B6A64022590131B">
    <w:name w:val="61C63792DA2243ED9B6A64022590131B"/>
    <w:rsid w:val="00170416"/>
  </w:style>
  <w:style w:type="paragraph" w:customStyle="1" w:styleId="C03140DC67B34BC78D1A5D91449F4AF4">
    <w:name w:val="C03140DC67B34BC78D1A5D91449F4AF4"/>
    <w:rsid w:val="00170416"/>
  </w:style>
  <w:style w:type="paragraph" w:customStyle="1" w:styleId="E8E2714A5DF3411498A8A427C7C6093C">
    <w:name w:val="E8E2714A5DF3411498A8A427C7C6093C"/>
    <w:rsid w:val="00CB12B2"/>
  </w:style>
  <w:style w:type="paragraph" w:customStyle="1" w:styleId="EDF5C0C346D84E2C8F9FC4244D2C19F0">
    <w:name w:val="EDF5C0C346D84E2C8F9FC4244D2C19F0"/>
    <w:rsid w:val="00CB12B2"/>
  </w:style>
  <w:style w:type="paragraph" w:customStyle="1" w:styleId="5302055DDD804FA7939F5D247FF7D2C2">
    <w:name w:val="5302055DDD804FA7939F5D247FF7D2C2"/>
    <w:rsid w:val="00CB12B2"/>
  </w:style>
  <w:style w:type="paragraph" w:customStyle="1" w:styleId="93996E3312F245D8BF3A48F509EF1D2F">
    <w:name w:val="93996E3312F245D8BF3A48F509EF1D2F"/>
    <w:rsid w:val="00CB12B2"/>
  </w:style>
  <w:style w:type="paragraph" w:customStyle="1" w:styleId="6EBE834F65BF4F49AFBDBFECC028A63C">
    <w:name w:val="6EBE834F65BF4F49AFBDBFECC028A63C"/>
    <w:rsid w:val="00CB12B2"/>
  </w:style>
  <w:style w:type="paragraph" w:customStyle="1" w:styleId="0390DB7FC7A84A1487934FDE7F07E8BB">
    <w:name w:val="0390DB7FC7A84A1487934FDE7F07E8BB"/>
    <w:rsid w:val="00CB12B2"/>
  </w:style>
  <w:style w:type="paragraph" w:customStyle="1" w:styleId="FCD93927C0D247AFA9FBDF3F39E5E220">
    <w:name w:val="FCD93927C0D247AFA9FBDF3F39E5E220"/>
    <w:rsid w:val="00CB12B2"/>
  </w:style>
  <w:style w:type="paragraph" w:customStyle="1" w:styleId="E99C6D1276DC4E4083DA930CB71A2258">
    <w:name w:val="E99C6D1276DC4E4083DA930CB71A2258"/>
    <w:rsid w:val="00CB12B2"/>
  </w:style>
  <w:style w:type="paragraph" w:customStyle="1" w:styleId="52F0F76149E34650B4F123304E748FD1">
    <w:name w:val="52F0F76149E34650B4F123304E748FD1"/>
    <w:rsid w:val="00CB12B2"/>
  </w:style>
  <w:style w:type="paragraph" w:customStyle="1" w:styleId="ED1CA34628F849599590EC7BF4E574F3">
    <w:name w:val="ED1CA34628F849599590EC7BF4E574F3"/>
    <w:rsid w:val="00CB12B2"/>
  </w:style>
  <w:style w:type="paragraph" w:customStyle="1" w:styleId="A3B13EFD4BDD415BB4791FB92DBD8062">
    <w:name w:val="A3B13EFD4BDD415BB4791FB92DBD8062"/>
    <w:rsid w:val="00CB12B2"/>
  </w:style>
  <w:style w:type="paragraph" w:customStyle="1" w:styleId="2C736904D8BE4ED3A84FFDE70E3F36D8">
    <w:name w:val="2C736904D8BE4ED3A84FFDE70E3F36D8"/>
    <w:rsid w:val="00CB12B2"/>
  </w:style>
  <w:style w:type="paragraph" w:customStyle="1" w:styleId="B521CB64FD21443796D6BF61A2403066">
    <w:name w:val="B521CB64FD21443796D6BF61A2403066"/>
    <w:rsid w:val="00CB12B2"/>
  </w:style>
  <w:style w:type="paragraph" w:customStyle="1" w:styleId="F9A0C43F6ADE454F88AA13F0391E3193">
    <w:name w:val="F9A0C43F6ADE454F88AA13F0391E3193"/>
    <w:rsid w:val="00CB12B2"/>
  </w:style>
  <w:style w:type="paragraph" w:customStyle="1" w:styleId="1724031616E34358B7D0D4F518362A73">
    <w:name w:val="1724031616E34358B7D0D4F518362A73"/>
    <w:rsid w:val="00CB12B2"/>
  </w:style>
  <w:style w:type="paragraph" w:customStyle="1" w:styleId="01189C653C584FB0ACC1E05739BBAC09">
    <w:name w:val="01189C653C584FB0ACC1E05739BBAC09"/>
    <w:rsid w:val="00CB12B2"/>
  </w:style>
  <w:style w:type="paragraph" w:customStyle="1" w:styleId="87D2E101CD3249FCA87D294599D3A90F">
    <w:name w:val="87D2E101CD3249FCA87D294599D3A90F"/>
    <w:rsid w:val="00CB12B2"/>
  </w:style>
  <w:style w:type="paragraph" w:customStyle="1" w:styleId="829C3E69336F462B94EBC81ABB9A0B43">
    <w:name w:val="829C3E69336F462B94EBC81ABB9A0B43"/>
    <w:rsid w:val="00CB12B2"/>
  </w:style>
  <w:style w:type="paragraph" w:customStyle="1" w:styleId="D9D6302F0FB04BED954995ED8363186B">
    <w:name w:val="D9D6302F0FB04BED954995ED8363186B"/>
    <w:rsid w:val="00CB12B2"/>
  </w:style>
  <w:style w:type="paragraph" w:customStyle="1" w:styleId="20B55AE7CD3E4BB1A1782A15B013B446">
    <w:name w:val="20B55AE7CD3E4BB1A1782A15B013B446"/>
    <w:rsid w:val="00CB12B2"/>
  </w:style>
  <w:style w:type="paragraph" w:customStyle="1" w:styleId="B1590FFCAFE44E75B499F51EE905A803">
    <w:name w:val="B1590FFCAFE44E75B499F51EE905A803"/>
    <w:rsid w:val="00CB12B2"/>
  </w:style>
  <w:style w:type="paragraph" w:customStyle="1" w:styleId="6BCAC5AA31BE47789368FADE4253F6E5">
    <w:name w:val="6BCAC5AA31BE47789368FADE4253F6E5"/>
    <w:rsid w:val="00CB12B2"/>
  </w:style>
  <w:style w:type="paragraph" w:customStyle="1" w:styleId="596D9465CE9B4698A46710366183A91F">
    <w:name w:val="596D9465CE9B4698A46710366183A91F"/>
    <w:rsid w:val="00CB12B2"/>
  </w:style>
  <w:style w:type="paragraph" w:customStyle="1" w:styleId="1AC2358855BB4A17B014A81136445666">
    <w:name w:val="1AC2358855BB4A17B014A81136445666"/>
    <w:rsid w:val="00CB12B2"/>
  </w:style>
  <w:style w:type="paragraph" w:customStyle="1" w:styleId="633BF06EDAC34520A60EAA29E6684C08">
    <w:name w:val="633BF06EDAC34520A60EAA29E6684C08"/>
    <w:rsid w:val="00CB12B2"/>
  </w:style>
  <w:style w:type="paragraph" w:customStyle="1" w:styleId="70EBEB5A9BD745C6AE13F8B565432CDA">
    <w:name w:val="70EBEB5A9BD745C6AE13F8B565432CDA"/>
    <w:rsid w:val="00CB12B2"/>
  </w:style>
  <w:style w:type="paragraph" w:customStyle="1" w:styleId="23F01B686BF94A0CAD595454B2D2018A">
    <w:name w:val="23F01B686BF94A0CAD595454B2D2018A"/>
    <w:rsid w:val="00CB12B2"/>
  </w:style>
  <w:style w:type="paragraph" w:customStyle="1" w:styleId="AB54256B698747CDB25E34B625F56E62">
    <w:name w:val="AB54256B698747CDB25E34B625F56E62"/>
    <w:rsid w:val="00CB12B2"/>
  </w:style>
  <w:style w:type="paragraph" w:customStyle="1" w:styleId="6284C9BB7F6344F689DBA9668E6FC4DC">
    <w:name w:val="6284C9BB7F6344F689DBA9668E6FC4DC"/>
    <w:rsid w:val="00CB12B2"/>
  </w:style>
  <w:style w:type="paragraph" w:customStyle="1" w:styleId="1D86A817CCEF4FA1A30303AD6DF16494">
    <w:name w:val="1D86A817CCEF4FA1A30303AD6DF16494"/>
    <w:rsid w:val="00CB12B2"/>
  </w:style>
  <w:style w:type="paragraph" w:customStyle="1" w:styleId="B2B5681D925E4884AF067A4B71777164">
    <w:name w:val="B2B5681D925E4884AF067A4B71777164"/>
    <w:rsid w:val="00CB12B2"/>
  </w:style>
  <w:style w:type="paragraph" w:customStyle="1" w:styleId="9EA5D6A70CC04542B32E769C0A8EAA76">
    <w:name w:val="9EA5D6A70CC04542B32E769C0A8EAA76"/>
    <w:rsid w:val="00CB12B2"/>
  </w:style>
  <w:style w:type="paragraph" w:customStyle="1" w:styleId="D26CFA14A3DB4C25A993D86DFD049C8D">
    <w:name w:val="D26CFA14A3DB4C25A993D86DFD049C8D"/>
    <w:rsid w:val="00CB12B2"/>
  </w:style>
  <w:style w:type="paragraph" w:customStyle="1" w:styleId="D4EB248DAD7546FCBF9357F214D89ED1">
    <w:name w:val="D4EB248DAD7546FCBF9357F214D89ED1"/>
    <w:rsid w:val="00CB12B2"/>
  </w:style>
  <w:style w:type="paragraph" w:customStyle="1" w:styleId="0BF4C5F0AE0D4B16B6D2558A575552E8">
    <w:name w:val="0BF4C5F0AE0D4B16B6D2558A575552E8"/>
    <w:rsid w:val="00CB12B2"/>
  </w:style>
  <w:style w:type="paragraph" w:customStyle="1" w:styleId="93029167487B4CD98734997FE61C6078">
    <w:name w:val="93029167487B4CD98734997FE61C6078"/>
    <w:rsid w:val="00CB12B2"/>
  </w:style>
  <w:style w:type="paragraph" w:customStyle="1" w:styleId="E8097BB502804DB0ADC3456C43B71FD1">
    <w:name w:val="E8097BB502804DB0ADC3456C43B71FD1"/>
    <w:rsid w:val="00CB12B2"/>
  </w:style>
  <w:style w:type="paragraph" w:customStyle="1" w:styleId="34FE15E518BE4AD4A8407ACDD78B1665">
    <w:name w:val="34FE15E518BE4AD4A8407ACDD78B1665"/>
    <w:rsid w:val="00CB12B2"/>
  </w:style>
  <w:style w:type="paragraph" w:customStyle="1" w:styleId="15BA5C4352994BB2BABA6AF119AE2940">
    <w:name w:val="15BA5C4352994BB2BABA6AF119AE2940"/>
    <w:rsid w:val="00CB12B2"/>
  </w:style>
  <w:style w:type="paragraph" w:customStyle="1" w:styleId="AC0812B44AB04E6FB688D67AEF27CBC0">
    <w:name w:val="AC0812B44AB04E6FB688D67AEF27CBC0"/>
    <w:rsid w:val="00CB12B2"/>
  </w:style>
  <w:style w:type="paragraph" w:customStyle="1" w:styleId="519E3E72DB284D358823B6EBA932EC31">
    <w:name w:val="519E3E72DB284D358823B6EBA932EC31"/>
    <w:rsid w:val="00CB12B2"/>
  </w:style>
  <w:style w:type="paragraph" w:customStyle="1" w:styleId="9B6E31511197400899FB50EB8B9889F4">
    <w:name w:val="9B6E31511197400899FB50EB8B9889F4"/>
    <w:rsid w:val="00CB12B2"/>
  </w:style>
  <w:style w:type="paragraph" w:customStyle="1" w:styleId="35A75B2FDA9A4576B2AFD3B3A618EBE7">
    <w:name w:val="35A75B2FDA9A4576B2AFD3B3A618EBE7"/>
    <w:rsid w:val="00CB12B2"/>
  </w:style>
  <w:style w:type="paragraph" w:customStyle="1" w:styleId="8411DBD46D214C54A92E85C9EBE349B2">
    <w:name w:val="8411DBD46D214C54A92E85C9EBE349B2"/>
    <w:rsid w:val="00CB12B2"/>
  </w:style>
  <w:style w:type="paragraph" w:customStyle="1" w:styleId="9DB8B35ED7D74D109E7E683A584C4E2C">
    <w:name w:val="9DB8B35ED7D74D109E7E683A584C4E2C"/>
    <w:rsid w:val="00CB12B2"/>
  </w:style>
  <w:style w:type="paragraph" w:customStyle="1" w:styleId="9C894CD788614643BFDF4B6325766007">
    <w:name w:val="9C894CD788614643BFDF4B6325766007"/>
    <w:rsid w:val="00CB12B2"/>
  </w:style>
  <w:style w:type="paragraph" w:customStyle="1" w:styleId="3568AA96C628482A95D5F11C45E82A38">
    <w:name w:val="3568AA96C628482A95D5F11C45E82A38"/>
    <w:rsid w:val="00CB12B2"/>
  </w:style>
  <w:style w:type="paragraph" w:customStyle="1" w:styleId="3E7517BCABA44767903FCFD7E2219661">
    <w:name w:val="3E7517BCABA44767903FCFD7E2219661"/>
    <w:rsid w:val="00CB12B2"/>
  </w:style>
  <w:style w:type="paragraph" w:customStyle="1" w:styleId="286A7BA57EA44EF98E7592CC1C87C577">
    <w:name w:val="286A7BA57EA44EF98E7592CC1C87C577"/>
    <w:rsid w:val="00CB12B2"/>
  </w:style>
  <w:style w:type="paragraph" w:customStyle="1" w:styleId="96EF0394E86145A3A6DEB3063186E805">
    <w:name w:val="96EF0394E86145A3A6DEB3063186E805"/>
    <w:rsid w:val="00CB12B2"/>
  </w:style>
  <w:style w:type="paragraph" w:customStyle="1" w:styleId="28A507169732405FBA239DA1C6B89837">
    <w:name w:val="28A507169732405FBA239DA1C6B89837"/>
    <w:rsid w:val="00CB12B2"/>
  </w:style>
  <w:style w:type="paragraph" w:customStyle="1" w:styleId="FA2D1C8BF3F34DAD966ED0118D2F3FE2">
    <w:name w:val="FA2D1C8BF3F34DAD966ED0118D2F3FE2"/>
    <w:rsid w:val="00CB12B2"/>
  </w:style>
  <w:style w:type="paragraph" w:customStyle="1" w:styleId="71FF791FCA8F4579B7B75B3331547963">
    <w:name w:val="71FF791FCA8F4579B7B75B3331547963"/>
    <w:rsid w:val="00CB12B2"/>
  </w:style>
  <w:style w:type="paragraph" w:customStyle="1" w:styleId="6AA33BEDB84F4F83A586E0BD375FA8F0">
    <w:name w:val="6AA33BEDB84F4F83A586E0BD375FA8F0"/>
    <w:rsid w:val="00CB12B2"/>
  </w:style>
  <w:style w:type="paragraph" w:customStyle="1" w:styleId="6A018A7AE4EB4FA3BBF3C8F59131CCBC">
    <w:name w:val="6A018A7AE4EB4FA3BBF3C8F59131CCBC"/>
    <w:rsid w:val="00CB12B2"/>
  </w:style>
  <w:style w:type="paragraph" w:customStyle="1" w:styleId="CC3AACD949124625B20B461EFBE52B89">
    <w:name w:val="CC3AACD949124625B20B461EFBE52B89"/>
    <w:rsid w:val="00CB12B2"/>
  </w:style>
  <w:style w:type="paragraph" w:customStyle="1" w:styleId="5C9B2CD5D541498DB074364AC960A572">
    <w:name w:val="5C9B2CD5D541498DB074364AC960A572"/>
    <w:rsid w:val="00CB12B2"/>
  </w:style>
  <w:style w:type="paragraph" w:customStyle="1" w:styleId="333DB3BC9F7F419FB6BE19CBE250B6AB">
    <w:name w:val="333DB3BC9F7F419FB6BE19CBE250B6AB"/>
    <w:rsid w:val="00CB12B2"/>
  </w:style>
  <w:style w:type="paragraph" w:customStyle="1" w:styleId="B7F129302CDE4192BE94BC3FA2E8F29C">
    <w:name w:val="B7F129302CDE4192BE94BC3FA2E8F29C"/>
    <w:rsid w:val="00CB12B2"/>
  </w:style>
  <w:style w:type="paragraph" w:customStyle="1" w:styleId="35BB5B3E5F9C465E96F4B32ACEC7447F">
    <w:name w:val="35BB5B3E5F9C465E96F4B32ACEC7447F"/>
    <w:rsid w:val="00CB12B2"/>
  </w:style>
  <w:style w:type="paragraph" w:customStyle="1" w:styleId="FA1BBC913B524156A58E40815BB77CEC">
    <w:name w:val="FA1BBC913B524156A58E40815BB77CEC"/>
    <w:rsid w:val="00CB12B2"/>
  </w:style>
  <w:style w:type="paragraph" w:customStyle="1" w:styleId="91ACFE9A56984FAA97D7286D0678A816">
    <w:name w:val="91ACFE9A56984FAA97D7286D0678A816"/>
    <w:rsid w:val="00CB12B2"/>
  </w:style>
  <w:style w:type="paragraph" w:customStyle="1" w:styleId="3BC187FEC94343F5846FAE01B8060013">
    <w:name w:val="3BC187FEC94343F5846FAE01B8060013"/>
    <w:rsid w:val="00CB12B2"/>
  </w:style>
  <w:style w:type="paragraph" w:customStyle="1" w:styleId="C3669041661747D58B20A77907FB9AC5">
    <w:name w:val="C3669041661747D58B20A77907FB9AC5"/>
    <w:rsid w:val="00CB12B2"/>
  </w:style>
  <w:style w:type="paragraph" w:customStyle="1" w:styleId="C558D23097F34BEDBCADB22B91A30578">
    <w:name w:val="C558D23097F34BEDBCADB22B91A30578"/>
    <w:rsid w:val="00CB12B2"/>
  </w:style>
  <w:style w:type="paragraph" w:customStyle="1" w:styleId="12B2EF6F0D2E4A808A3365D5D7689BF6">
    <w:name w:val="12B2EF6F0D2E4A808A3365D5D7689BF6"/>
    <w:rsid w:val="00CB12B2"/>
  </w:style>
  <w:style w:type="paragraph" w:customStyle="1" w:styleId="BD31F4C903B441CFAAE6A5DDB9307DA8">
    <w:name w:val="BD31F4C903B441CFAAE6A5DDB9307DA8"/>
    <w:rsid w:val="00CB12B2"/>
  </w:style>
  <w:style w:type="paragraph" w:customStyle="1" w:styleId="317745D2D0B544388AA79FCEF8128807">
    <w:name w:val="317745D2D0B544388AA79FCEF8128807"/>
    <w:rsid w:val="00CB12B2"/>
  </w:style>
  <w:style w:type="paragraph" w:customStyle="1" w:styleId="83A93625509E4BDF8311AFF8CB0701F9">
    <w:name w:val="83A93625509E4BDF8311AFF8CB0701F9"/>
    <w:rsid w:val="00CB12B2"/>
  </w:style>
  <w:style w:type="paragraph" w:customStyle="1" w:styleId="4BEEA5B2D5C84EFA930650F9747A4DC6">
    <w:name w:val="4BEEA5B2D5C84EFA930650F9747A4DC6"/>
    <w:rsid w:val="00CB12B2"/>
  </w:style>
  <w:style w:type="paragraph" w:customStyle="1" w:styleId="08BDC0B76B86478C98195C44BC43030E">
    <w:name w:val="08BDC0B76B86478C98195C44BC43030E"/>
    <w:rsid w:val="00CB12B2"/>
  </w:style>
  <w:style w:type="paragraph" w:customStyle="1" w:styleId="C999C1B380F242CE966074FFE2926A92">
    <w:name w:val="C999C1B380F242CE966074FFE2926A92"/>
    <w:rsid w:val="00CB12B2"/>
  </w:style>
  <w:style w:type="paragraph" w:customStyle="1" w:styleId="53FF771DC3EC424A81D1B5016020EFA3">
    <w:name w:val="53FF771DC3EC424A81D1B5016020EFA3"/>
    <w:rsid w:val="00CB12B2"/>
  </w:style>
  <w:style w:type="paragraph" w:customStyle="1" w:styleId="16D8232E3E51430797330A01D0C21D45">
    <w:name w:val="16D8232E3E51430797330A01D0C21D45"/>
    <w:rsid w:val="00CB12B2"/>
  </w:style>
  <w:style w:type="paragraph" w:customStyle="1" w:styleId="021A8605AF374D37A7CB24F25061906E">
    <w:name w:val="021A8605AF374D37A7CB24F25061906E"/>
    <w:rsid w:val="00CB12B2"/>
  </w:style>
  <w:style w:type="paragraph" w:customStyle="1" w:styleId="1075546BA28C4ADAB88A65509A06F70D">
    <w:name w:val="1075546BA28C4ADAB88A65509A06F70D"/>
    <w:rsid w:val="00CB12B2"/>
  </w:style>
  <w:style w:type="paragraph" w:customStyle="1" w:styleId="E99B27802B98451F8EAE86C2C734C82D">
    <w:name w:val="E99B27802B98451F8EAE86C2C734C82D"/>
    <w:rsid w:val="00CB12B2"/>
  </w:style>
  <w:style w:type="paragraph" w:customStyle="1" w:styleId="2D98D81D6B984D1F91A3210C4107CE31">
    <w:name w:val="2D98D81D6B984D1F91A3210C4107CE31"/>
    <w:rsid w:val="00CB12B2"/>
  </w:style>
  <w:style w:type="paragraph" w:customStyle="1" w:styleId="071B291F502E43EF9FDB524E6D5FCDE4">
    <w:name w:val="071B291F502E43EF9FDB524E6D5FCDE4"/>
    <w:rsid w:val="00CB12B2"/>
  </w:style>
  <w:style w:type="paragraph" w:customStyle="1" w:styleId="27E8465783CB4B62ACC5946C8AD5C9A2">
    <w:name w:val="27E8465783CB4B62ACC5946C8AD5C9A2"/>
    <w:rsid w:val="00CB12B2"/>
  </w:style>
  <w:style w:type="paragraph" w:customStyle="1" w:styleId="4EF401EF41194FFBB3DB42A48278CFCF">
    <w:name w:val="4EF401EF41194FFBB3DB42A48278CFCF"/>
    <w:rsid w:val="00CB12B2"/>
  </w:style>
  <w:style w:type="paragraph" w:customStyle="1" w:styleId="D123BF0FB15641809579C22B703CEF1D">
    <w:name w:val="D123BF0FB15641809579C22B703CEF1D"/>
    <w:rsid w:val="00CB12B2"/>
  </w:style>
  <w:style w:type="paragraph" w:customStyle="1" w:styleId="9F48A0FEB7E943C68A9A8EF6D2D452B7">
    <w:name w:val="9F48A0FEB7E943C68A9A8EF6D2D452B7"/>
    <w:rsid w:val="00CB12B2"/>
  </w:style>
  <w:style w:type="paragraph" w:customStyle="1" w:styleId="F6800FB1BBF141B1BCD8CDBFB0A8F02D">
    <w:name w:val="F6800FB1BBF141B1BCD8CDBFB0A8F02D"/>
    <w:rsid w:val="00CB12B2"/>
  </w:style>
  <w:style w:type="paragraph" w:customStyle="1" w:styleId="0FFB544EB50242A7969CCE48E581AEFD">
    <w:name w:val="0FFB544EB50242A7969CCE48E581AEFD"/>
    <w:rsid w:val="00CB12B2"/>
  </w:style>
  <w:style w:type="paragraph" w:customStyle="1" w:styleId="F2817A59390C4EAE9D3A84AD129AC7AD">
    <w:name w:val="F2817A59390C4EAE9D3A84AD129AC7AD"/>
    <w:rsid w:val="00CB12B2"/>
  </w:style>
  <w:style w:type="paragraph" w:customStyle="1" w:styleId="741634746B0D433DA30FD1DD71C047FA">
    <w:name w:val="741634746B0D433DA30FD1DD71C047FA"/>
    <w:rsid w:val="00CB12B2"/>
  </w:style>
  <w:style w:type="paragraph" w:customStyle="1" w:styleId="BF67A719762543BDAC2C7E72A44098F5">
    <w:name w:val="BF67A719762543BDAC2C7E72A44098F5"/>
    <w:rsid w:val="00CB12B2"/>
  </w:style>
  <w:style w:type="paragraph" w:customStyle="1" w:styleId="3365DEA3A6764993A13CE6D89CF605DE">
    <w:name w:val="3365DEA3A6764993A13CE6D89CF605DE"/>
    <w:rsid w:val="00CB12B2"/>
  </w:style>
  <w:style w:type="paragraph" w:customStyle="1" w:styleId="C927ADF7A49F48789426723899065390">
    <w:name w:val="C927ADF7A49F48789426723899065390"/>
    <w:rsid w:val="00CB12B2"/>
  </w:style>
  <w:style w:type="paragraph" w:customStyle="1" w:styleId="46D6A06A92AC44F58F2EDA78E133918B">
    <w:name w:val="46D6A06A92AC44F58F2EDA78E133918B"/>
    <w:rsid w:val="00CB12B2"/>
  </w:style>
  <w:style w:type="paragraph" w:customStyle="1" w:styleId="D02F33A8F8484FD59F2A02912A032B03">
    <w:name w:val="D02F33A8F8484FD59F2A02912A032B03"/>
    <w:rsid w:val="00CB12B2"/>
  </w:style>
  <w:style w:type="paragraph" w:customStyle="1" w:styleId="686761FA2F3E4F51990EB1FEA4B8543B">
    <w:name w:val="686761FA2F3E4F51990EB1FEA4B8543B"/>
    <w:rsid w:val="00CB12B2"/>
  </w:style>
  <w:style w:type="paragraph" w:customStyle="1" w:styleId="C2FD09AE84D34124B5CBA5FAF3F6744E">
    <w:name w:val="C2FD09AE84D34124B5CBA5FAF3F6744E"/>
    <w:rsid w:val="00CB12B2"/>
  </w:style>
  <w:style w:type="paragraph" w:customStyle="1" w:styleId="82219465FE634F81BCBA137434862322">
    <w:name w:val="82219465FE634F81BCBA137434862322"/>
    <w:rsid w:val="00CB12B2"/>
  </w:style>
  <w:style w:type="paragraph" w:customStyle="1" w:styleId="AA2BD33B9EDE49BAABE4BED21D9B1D06">
    <w:name w:val="AA2BD33B9EDE49BAABE4BED21D9B1D06"/>
    <w:rsid w:val="00CB12B2"/>
  </w:style>
  <w:style w:type="paragraph" w:customStyle="1" w:styleId="92251DBBF31E4EBFB5B7E7DAE7D031FF">
    <w:name w:val="92251DBBF31E4EBFB5B7E7DAE7D031FF"/>
    <w:rsid w:val="00CB12B2"/>
  </w:style>
  <w:style w:type="paragraph" w:customStyle="1" w:styleId="21416890530E47F4BDFEB86CBC02DA0A">
    <w:name w:val="21416890530E47F4BDFEB86CBC02DA0A"/>
    <w:rsid w:val="00CB12B2"/>
  </w:style>
  <w:style w:type="paragraph" w:customStyle="1" w:styleId="070B4038EBF94A1BA28B648992981087">
    <w:name w:val="070B4038EBF94A1BA28B648992981087"/>
    <w:rsid w:val="00CB12B2"/>
  </w:style>
  <w:style w:type="paragraph" w:customStyle="1" w:styleId="490F559BDA1546D8BC53DDF9CAC6FCF9">
    <w:name w:val="490F559BDA1546D8BC53DDF9CAC6FCF9"/>
    <w:rsid w:val="00CB12B2"/>
  </w:style>
  <w:style w:type="paragraph" w:customStyle="1" w:styleId="3489AE972F804C0C990C4F872387412E">
    <w:name w:val="3489AE972F804C0C990C4F872387412E"/>
    <w:rsid w:val="00CB12B2"/>
  </w:style>
  <w:style w:type="paragraph" w:customStyle="1" w:styleId="E69481E9858D41EFBC1FC7D9EC8DAC88">
    <w:name w:val="E69481E9858D41EFBC1FC7D9EC8DAC88"/>
    <w:rsid w:val="00CB12B2"/>
  </w:style>
  <w:style w:type="paragraph" w:customStyle="1" w:styleId="56B08B83C0B941CEB5A005A9194F0B4D">
    <w:name w:val="56B08B83C0B941CEB5A005A9194F0B4D"/>
    <w:rsid w:val="00CB12B2"/>
  </w:style>
  <w:style w:type="paragraph" w:customStyle="1" w:styleId="64E3171603C8423A9D4E02DAA80115D9">
    <w:name w:val="64E3171603C8423A9D4E02DAA80115D9"/>
    <w:rsid w:val="00CB12B2"/>
  </w:style>
  <w:style w:type="paragraph" w:customStyle="1" w:styleId="4DCE0A358D424D2CA8BEB2EA6F5C8CF4">
    <w:name w:val="4DCE0A358D424D2CA8BEB2EA6F5C8CF4"/>
    <w:rsid w:val="00CB12B2"/>
  </w:style>
  <w:style w:type="paragraph" w:customStyle="1" w:styleId="6CF153BAC13148FFB0A5B848029072E6">
    <w:name w:val="6CF153BAC13148FFB0A5B848029072E6"/>
    <w:rsid w:val="00CB12B2"/>
  </w:style>
  <w:style w:type="paragraph" w:customStyle="1" w:styleId="2C6F03F48DCB44BB83D76B4EA8E70D77">
    <w:name w:val="2C6F03F48DCB44BB83D76B4EA8E70D77"/>
    <w:rsid w:val="00CB12B2"/>
  </w:style>
  <w:style w:type="paragraph" w:customStyle="1" w:styleId="354DB70108E04E2BBDA6F2FD0A63689C">
    <w:name w:val="354DB70108E04E2BBDA6F2FD0A63689C"/>
    <w:rsid w:val="00CB12B2"/>
  </w:style>
  <w:style w:type="paragraph" w:customStyle="1" w:styleId="851DEF2B82FD4789933C3F4DE6E3A7B6">
    <w:name w:val="851DEF2B82FD4789933C3F4DE6E3A7B6"/>
    <w:rsid w:val="00CB12B2"/>
  </w:style>
  <w:style w:type="paragraph" w:customStyle="1" w:styleId="D40E162C65404A2F840A268077326288">
    <w:name w:val="D40E162C65404A2F840A268077326288"/>
    <w:rsid w:val="00E75260"/>
  </w:style>
  <w:style w:type="paragraph" w:customStyle="1" w:styleId="96EE9B6719A44BE4AC63AEB9F0AA9C43">
    <w:name w:val="96EE9B6719A44BE4AC63AEB9F0AA9C43"/>
    <w:rsid w:val="00E75260"/>
  </w:style>
  <w:style w:type="paragraph" w:customStyle="1" w:styleId="A554625B3F2C445FAA30357A010F5A01">
    <w:name w:val="A554625B3F2C445FAA30357A010F5A01"/>
    <w:rsid w:val="00E75260"/>
  </w:style>
  <w:style w:type="paragraph" w:customStyle="1" w:styleId="6375CEA144854F8B86D8B75E4247C254">
    <w:name w:val="6375CEA144854F8B86D8B75E4247C254"/>
    <w:rsid w:val="00E75260"/>
  </w:style>
  <w:style w:type="paragraph" w:customStyle="1" w:styleId="0E84C8CDF4974F0A9319DA3EC7B1192B">
    <w:name w:val="0E84C8CDF4974F0A9319DA3EC7B1192B"/>
    <w:rsid w:val="00E75260"/>
  </w:style>
  <w:style w:type="paragraph" w:customStyle="1" w:styleId="850A379B36AC4A269F61BB7DB612B1C2">
    <w:name w:val="850A379B36AC4A269F61BB7DB612B1C2"/>
    <w:rsid w:val="00E75260"/>
  </w:style>
  <w:style w:type="paragraph" w:customStyle="1" w:styleId="4937542A5288498C99F68CD23384536F">
    <w:name w:val="4937542A5288498C99F68CD23384536F"/>
    <w:rsid w:val="00E75260"/>
  </w:style>
  <w:style w:type="paragraph" w:customStyle="1" w:styleId="4ABE1230CD5D41CB92BA1A4136E9BFB0">
    <w:name w:val="4ABE1230CD5D41CB92BA1A4136E9BFB0"/>
    <w:rsid w:val="00E75260"/>
  </w:style>
  <w:style w:type="paragraph" w:customStyle="1" w:styleId="68B7264B3FC64456899C646CD98AFB4A">
    <w:name w:val="68B7264B3FC64456899C646CD98AFB4A"/>
    <w:rsid w:val="00E75260"/>
  </w:style>
  <w:style w:type="paragraph" w:customStyle="1" w:styleId="AEF58A00E330480490D8DC7D3B0325D8">
    <w:name w:val="AEF58A00E330480490D8DC7D3B0325D8"/>
    <w:rsid w:val="00E75260"/>
  </w:style>
  <w:style w:type="paragraph" w:customStyle="1" w:styleId="F7C491D84A0E49989DED9EAF91D4A3D6">
    <w:name w:val="F7C491D84A0E49989DED9EAF91D4A3D6"/>
    <w:rsid w:val="00E75260"/>
  </w:style>
  <w:style w:type="paragraph" w:customStyle="1" w:styleId="816B6F61BFDA4B848CD437FA8E067A88">
    <w:name w:val="816B6F61BFDA4B848CD437FA8E067A88"/>
    <w:rsid w:val="00E75260"/>
  </w:style>
  <w:style w:type="paragraph" w:customStyle="1" w:styleId="C2575612B63D40379F9CC0BA73E0BD7D">
    <w:name w:val="C2575612B63D40379F9CC0BA73E0BD7D"/>
    <w:rsid w:val="00E75260"/>
  </w:style>
  <w:style w:type="paragraph" w:customStyle="1" w:styleId="D3F8FC6989504C1787ACBB330E83601A">
    <w:name w:val="D3F8FC6989504C1787ACBB330E83601A"/>
    <w:rsid w:val="00E75260"/>
  </w:style>
  <w:style w:type="paragraph" w:customStyle="1" w:styleId="50F164457DB44E32A5A235B6F5DADDCD">
    <w:name w:val="50F164457DB44E32A5A235B6F5DADDCD"/>
    <w:rsid w:val="00E75260"/>
  </w:style>
  <w:style w:type="paragraph" w:customStyle="1" w:styleId="65C81EF4288C4517A4767470401797C7">
    <w:name w:val="65C81EF4288C4517A4767470401797C7"/>
    <w:rsid w:val="00E75260"/>
  </w:style>
  <w:style w:type="paragraph" w:customStyle="1" w:styleId="FEDB54615C35427190BED0B0825DFC72">
    <w:name w:val="FEDB54615C35427190BED0B0825DFC72"/>
    <w:rsid w:val="00E75260"/>
  </w:style>
  <w:style w:type="paragraph" w:customStyle="1" w:styleId="693FFE5A6F8C4DCEB5B7DC458A7D691C">
    <w:name w:val="693FFE5A6F8C4DCEB5B7DC458A7D691C"/>
    <w:rsid w:val="00E75260"/>
  </w:style>
  <w:style w:type="paragraph" w:customStyle="1" w:styleId="0BC64D46C326465280EF19BA1DA1D0F3">
    <w:name w:val="0BC64D46C326465280EF19BA1DA1D0F3"/>
    <w:rsid w:val="00E75260"/>
  </w:style>
  <w:style w:type="paragraph" w:customStyle="1" w:styleId="84B12E949C564DE1BFD20CCA6DBBA155">
    <w:name w:val="84B12E949C564DE1BFD20CCA6DBBA155"/>
    <w:rsid w:val="00E75260"/>
  </w:style>
  <w:style w:type="paragraph" w:customStyle="1" w:styleId="BA17C3D0A3B84E13B8D7F545BB8950BD">
    <w:name w:val="BA17C3D0A3B84E13B8D7F545BB8950BD"/>
    <w:rsid w:val="00E75260"/>
  </w:style>
  <w:style w:type="paragraph" w:customStyle="1" w:styleId="A01E435EB9484604A14BDC667C0F3D6B">
    <w:name w:val="A01E435EB9484604A14BDC667C0F3D6B"/>
    <w:rsid w:val="00E75260"/>
  </w:style>
  <w:style w:type="paragraph" w:customStyle="1" w:styleId="F14D8759F8C147388BEA2D0237DFD8CB">
    <w:name w:val="F14D8759F8C147388BEA2D0237DFD8CB"/>
    <w:rsid w:val="00E75260"/>
  </w:style>
  <w:style w:type="paragraph" w:customStyle="1" w:styleId="C1E63F60CF334BEDA6B743FA02A9FD75">
    <w:name w:val="C1E63F60CF334BEDA6B743FA02A9FD75"/>
    <w:rsid w:val="00E75260"/>
  </w:style>
  <w:style w:type="paragraph" w:customStyle="1" w:styleId="051F635C4DF44C34A474D307EF30CDA0">
    <w:name w:val="051F635C4DF44C34A474D307EF30CDA0"/>
    <w:rsid w:val="00E75260"/>
  </w:style>
  <w:style w:type="paragraph" w:customStyle="1" w:styleId="54423854F5754B178E9F06FCBD3C75E3">
    <w:name w:val="54423854F5754B178E9F06FCBD3C75E3"/>
    <w:rsid w:val="00E75260"/>
  </w:style>
  <w:style w:type="paragraph" w:customStyle="1" w:styleId="B4FAFD2974C1493089BB7505F16CDBFA">
    <w:name w:val="B4FAFD2974C1493089BB7505F16CDBFA"/>
    <w:rsid w:val="00E75260"/>
  </w:style>
  <w:style w:type="paragraph" w:customStyle="1" w:styleId="7570886DECEE46A8A776A9F3221307EE">
    <w:name w:val="7570886DECEE46A8A776A9F3221307EE"/>
    <w:rsid w:val="00E75260"/>
  </w:style>
  <w:style w:type="paragraph" w:customStyle="1" w:styleId="67D26D3C134F4937B6B0D7448D297F4D">
    <w:name w:val="67D26D3C134F4937B6B0D7448D297F4D"/>
    <w:rsid w:val="00E75260"/>
  </w:style>
  <w:style w:type="paragraph" w:customStyle="1" w:styleId="7BFC05A03BC34246901DA6DA7D232D99">
    <w:name w:val="7BFC05A03BC34246901DA6DA7D232D99"/>
    <w:rsid w:val="00E75260"/>
  </w:style>
  <w:style w:type="paragraph" w:customStyle="1" w:styleId="ABC623CB9E4E4D5C9203ECB4EE0E42A2">
    <w:name w:val="ABC623CB9E4E4D5C9203ECB4EE0E42A2"/>
    <w:rsid w:val="00E75260"/>
  </w:style>
  <w:style w:type="paragraph" w:customStyle="1" w:styleId="C574E8BACD3B40A5B3BD7BE729C94C40">
    <w:name w:val="C574E8BACD3B40A5B3BD7BE729C94C40"/>
    <w:rsid w:val="00E75260"/>
  </w:style>
  <w:style w:type="paragraph" w:customStyle="1" w:styleId="FCF6BD86F08C47FD9BA890C8ECFE4341">
    <w:name w:val="FCF6BD86F08C47FD9BA890C8ECFE4341"/>
    <w:rsid w:val="00E75260"/>
  </w:style>
  <w:style w:type="paragraph" w:customStyle="1" w:styleId="9DB78D1801ED44C6B205A347E700BA69">
    <w:name w:val="9DB78D1801ED44C6B205A347E700BA69"/>
    <w:rsid w:val="00E75260"/>
  </w:style>
  <w:style w:type="paragraph" w:customStyle="1" w:styleId="1935C8F9B7994C038350AA4F6B2BFB4F">
    <w:name w:val="1935C8F9B7994C038350AA4F6B2BFB4F"/>
    <w:rsid w:val="00E75260"/>
  </w:style>
  <w:style w:type="paragraph" w:customStyle="1" w:styleId="BA83C33683BF4853B8C9917FD7D45F5F">
    <w:name w:val="BA83C33683BF4853B8C9917FD7D45F5F"/>
    <w:rsid w:val="00E75260"/>
  </w:style>
  <w:style w:type="paragraph" w:customStyle="1" w:styleId="1B0872D921B6431AAE75F64EC08595CF">
    <w:name w:val="1B0872D921B6431AAE75F64EC08595CF"/>
    <w:rsid w:val="00E75260"/>
  </w:style>
  <w:style w:type="paragraph" w:customStyle="1" w:styleId="6E1E0A33714741F3BC1BFEA11F3C61F3">
    <w:name w:val="6E1E0A33714741F3BC1BFEA11F3C61F3"/>
    <w:rsid w:val="00E75260"/>
  </w:style>
  <w:style w:type="paragraph" w:customStyle="1" w:styleId="B35C3145B3E94156B791671436BEE6E0">
    <w:name w:val="B35C3145B3E94156B791671436BEE6E0"/>
    <w:rsid w:val="00E75260"/>
  </w:style>
  <w:style w:type="paragraph" w:customStyle="1" w:styleId="1189EA6B4F4A47038A80773AAEB77F5B">
    <w:name w:val="1189EA6B4F4A47038A80773AAEB77F5B"/>
    <w:rsid w:val="00E75260"/>
  </w:style>
  <w:style w:type="paragraph" w:customStyle="1" w:styleId="E523D41C4A624D6BBB4691CE48AD7732">
    <w:name w:val="E523D41C4A624D6BBB4691CE48AD7732"/>
    <w:rsid w:val="00E75260"/>
  </w:style>
  <w:style w:type="paragraph" w:customStyle="1" w:styleId="22EA74D5DBF8480F831C2A90B02EF82C">
    <w:name w:val="22EA74D5DBF8480F831C2A90B02EF82C"/>
    <w:rsid w:val="00E75260"/>
  </w:style>
  <w:style w:type="paragraph" w:customStyle="1" w:styleId="22C13D82D4C54B3D8D2F1B58C6B960CA">
    <w:name w:val="22C13D82D4C54B3D8D2F1B58C6B960CA"/>
    <w:rsid w:val="00E75260"/>
  </w:style>
  <w:style w:type="paragraph" w:customStyle="1" w:styleId="E8FD2D8123B54967AEC7B952DB8E6BD8">
    <w:name w:val="E8FD2D8123B54967AEC7B952DB8E6BD8"/>
    <w:rsid w:val="00E75260"/>
  </w:style>
  <w:style w:type="paragraph" w:customStyle="1" w:styleId="92C7F47EA08649D387CE682F6426FB91">
    <w:name w:val="92C7F47EA08649D387CE682F6426FB91"/>
    <w:rsid w:val="00E75260"/>
  </w:style>
  <w:style w:type="paragraph" w:customStyle="1" w:styleId="AD480D003C33479BBF98A6E187813AFC">
    <w:name w:val="AD480D003C33479BBF98A6E187813AFC"/>
    <w:rsid w:val="00E75260"/>
  </w:style>
  <w:style w:type="paragraph" w:customStyle="1" w:styleId="3A6E85C223CE48588E52506E084F990D">
    <w:name w:val="3A6E85C223CE48588E52506E084F990D"/>
    <w:rsid w:val="00E75260"/>
  </w:style>
  <w:style w:type="paragraph" w:customStyle="1" w:styleId="EFDFE645ABEE4124B1BF157318554E36">
    <w:name w:val="EFDFE645ABEE4124B1BF157318554E36"/>
    <w:rsid w:val="00E75260"/>
  </w:style>
  <w:style w:type="paragraph" w:customStyle="1" w:styleId="AB83711670104AFC81B9C93FE1E308AA">
    <w:name w:val="AB83711670104AFC81B9C93FE1E308AA"/>
    <w:rsid w:val="00E75260"/>
  </w:style>
  <w:style w:type="paragraph" w:customStyle="1" w:styleId="670C20E621A745A4A1BBC7809CBFDC4D">
    <w:name w:val="670C20E621A745A4A1BBC7809CBFDC4D"/>
    <w:rsid w:val="00E75260"/>
  </w:style>
  <w:style w:type="paragraph" w:customStyle="1" w:styleId="A983A3E57372449BAF88F528B10BD3AF">
    <w:name w:val="A983A3E57372449BAF88F528B10BD3AF"/>
    <w:rsid w:val="00E75260"/>
  </w:style>
  <w:style w:type="paragraph" w:customStyle="1" w:styleId="200CB32B03E44C7AAD75EFED3A908A5B">
    <w:name w:val="200CB32B03E44C7AAD75EFED3A908A5B"/>
    <w:rsid w:val="00E75260"/>
  </w:style>
  <w:style w:type="paragraph" w:customStyle="1" w:styleId="C0BB2D32495040E199C65EE6F26B06EB">
    <w:name w:val="C0BB2D32495040E199C65EE6F26B06EB"/>
    <w:rsid w:val="00E75260"/>
  </w:style>
  <w:style w:type="paragraph" w:customStyle="1" w:styleId="D459393765B14C4691EF3EE95CD5D500">
    <w:name w:val="D459393765B14C4691EF3EE95CD5D500"/>
    <w:rsid w:val="00E75260"/>
  </w:style>
  <w:style w:type="paragraph" w:customStyle="1" w:styleId="2A0E2D0BD5404794B97BCCEEFA3DF90C">
    <w:name w:val="2A0E2D0BD5404794B97BCCEEFA3DF90C"/>
    <w:rsid w:val="00E75260"/>
  </w:style>
  <w:style w:type="paragraph" w:customStyle="1" w:styleId="A9F8E12ECB0344CD9E6CF6AD7772AB57">
    <w:name w:val="A9F8E12ECB0344CD9E6CF6AD7772AB57"/>
    <w:rsid w:val="00E75260"/>
  </w:style>
  <w:style w:type="paragraph" w:customStyle="1" w:styleId="8DFAF4B52B6D403AB2FA2FE6C1AF0299">
    <w:name w:val="8DFAF4B52B6D403AB2FA2FE6C1AF0299"/>
    <w:rsid w:val="00E75260"/>
  </w:style>
  <w:style w:type="paragraph" w:customStyle="1" w:styleId="CBD276D04EAD4C319B8B70F75A465D0A">
    <w:name w:val="CBD276D04EAD4C319B8B70F75A465D0A"/>
    <w:rsid w:val="00E75260"/>
  </w:style>
  <w:style w:type="paragraph" w:customStyle="1" w:styleId="BD96D3D4FE894CB8BF014184183BC763">
    <w:name w:val="BD96D3D4FE894CB8BF014184183BC763"/>
    <w:rsid w:val="00E75260"/>
  </w:style>
  <w:style w:type="paragraph" w:customStyle="1" w:styleId="D1C06BE54D4C48C6A64C124CA471488F">
    <w:name w:val="D1C06BE54D4C48C6A64C124CA471488F"/>
    <w:rsid w:val="00E75260"/>
  </w:style>
  <w:style w:type="paragraph" w:customStyle="1" w:styleId="F57A3F2163F04682A5F04F2B158D30E0">
    <w:name w:val="F57A3F2163F04682A5F04F2B158D30E0"/>
    <w:rsid w:val="00E75260"/>
  </w:style>
  <w:style w:type="paragraph" w:customStyle="1" w:styleId="84C318A094A047378357C46ABC1E411D">
    <w:name w:val="84C318A094A047378357C46ABC1E411D"/>
    <w:rsid w:val="00E75260"/>
  </w:style>
  <w:style w:type="paragraph" w:customStyle="1" w:styleId="C615142C578F44D09B2470211A9AB902">
    <w:name w:val="C615142C578F44D09B2470211A9AB902"/>
    <w:rsid w:val="00E75260"/>
  </w:style>
  <w:style w:type="paragraph" w:customStyle="1" w:styleId="80248744DA334C578C50413B259D03BE">
    <w:name w:val="80248744DA334C578C50413B259D03BE"/>
    <w:rsid w:val="00E75260"/>
  </w:style>
  <w:style w:type="paragraph" w:customStyle="1" w:styleId="998F6B70A16C4096A1572E38C46EC215">
    <w:name w:val="998F6B70A16C4096A1572E38C46EC215"/>
    <w:rsid w:val="00E75260"/>
  </w:style>
  <w:style w:type="paragraph" w:customStyle="1" w:styleId="5F3DCDD3759F42B9A1D0125B3FBA5CDA">
    <w:name w:val="5F3DCDD3759F42B9A1D0125B3FBA5CDA"/>
    <w:rsid w:val="00E75260"/>
  </w:style>
  <w:style w:type="paragraph" w:customStyle="1" w:styleId="7BABED79D3A44D018E273ED12BB9A239">
    <w:name w:val="7BABED79D3A44D018E273ED12BB9A239"/>
    <w:rsid w:val="00E75260"/>
  </w:style>
  <w:style w:type="paragraph" w:customStyle="1" w:styleId="D640F2FBB9784899A46D3397BB42A28B">
    <w:name w:val="D640F2FBB9784899A46D3397BB42A28B"/>
    <w:rsid w:val="00E75260"/>
  </w:style>
  <w:style w:type="paragraph" w:customStyle="1" w:styleId="D84ADC383B204B76BC1F5FC3DCEFDB47">
    <w:name w:val="D84ADC383B204B76BC1F5FC3DCEFDB47"/>
    <w:rsid w:val="00E75260"/>
  </w:style>
  <w:style w:type="paragraph" w:customStyle="1" w:styleId="680D447AA54D40BB940ED719B3E3E0BF">
    <w:name w:val="680D447AA54D40BB940ED719B3E3E0BF"/>
    <w:rsid w:val="00E75260"/>
  </w:style>
  <w:style w:type="paragraph" w:customStyle="1" w:styleId="D85498570E864D039DB763C832373BE3">
    <w:name w:val="D85498570E864D039DB763C832373BE3"/>
    <w:rsid w:val="00E75260"/>
  </w:style>
  <w:style w:type="paragraph" w:customStyle="1" w:styleId="8095CF45CD9845B2A6F204FFFFA313F9">
    <w:name w:val="8095CF45CD9845B2A6F204FFFFA313F9"/>
    <w:rsid w:val="00E75260"/>
  </w:style>
  <w:style w:type="paragraph" w:customStyle="1" w:styleId="3D1924963F4B45A09744D6C9BEB2257C">
    <w:name w:val="3D1924963F4B45A09744D6C9BEB2257C"/>
    <w:rsid w:val="00E75260"/>
  </w:style>
  <w:style w:type="paragraph" w:customStyle="1" w:styleId="F41DC6D3EB6D440A833E6D2F5A935169">
    <w:name w:val="F41DC6D3EB6D440A833E6D2F5A935169"/>
    <w:rsid w:val="00E75260"/>
  </w:style>
  <w:style w:type="paragraph" w:customStyle="1" w:styleId="DB35AE4E39E840A283A88FB281C5A55B">
    <w:name w:val="DB35AE4E39E840A283A88FB281C5A55B"/>
    <w:rsid w:val="00E75260"/>
  </w:style>
  <w:style w:type="paragraph" w:customStyle="1" w:styleId="5722D75C2F0A4C518C0959B3E56F1F06">
    <w:name w:val="5722D75C2F0A4C518C0959B3E56F1F06"/>
    <w:rsid w:val="00E75260"/>
  </w:style>
  <w:style w:type="paragraph" w:customStyle="1" w:styleId="EB67C29E4FE04E10AB83397686E5EA50">
    <w:name w:val="EB67C29E4FE04E10AB83397686E5EA50"/>
    <w:rsid w:val="00E75260"/>
  </w:style>
  <w:style w:type="paragraph" w:customStyle="1" w:styleId="91653DCBA141470696E86023069F312F">
    <w:name w:val="91653DCBA141470696E86023069F312F"/>
    <w:rsid w:val="00E75260"/>
  </w:style>
  <w:style w:type="paragraph" w:customStyle="1" w:styleId="6F209AE2FD4D4705AD03856A3E5BA9EE">
    <w:name w:val="6F209AE2FD4D4705AD03856A3E5BA9EE"/>
    <w:rsid w:val="00E75260"/>
  </w:style>
  <w:style w:type="paragraph" w:customStyle="1" w:styleId="50151D0F9C1C4FAA8870AB5D0A87FA72">
    <w:name w:val="50151D0F9C1C4FAA8870AB5D0A87FA72"/>
    <w:rsid w:val="00E75260"/>
  </w:style>
  <w:style w:type="paragraph" w:customStyle="1" w:styleId="6C20BF07CFF048F9BD2FBE7145073418">
    <w:name w:val="6C20BF07CFF048F9BD2FBE7145073418"/>
    <w:rsid w:val="00E75260"/>
  </w:style>
  <w:style w:type="paragraph" w:customStyle="1" w:styleId="479CB7511C194FF58888AA86191F6378">
    <w:name w:val="479CB7511C194FF58888AA86191F6378"/>
    <w:rsid w:val="00E75260"/>
  </w:style>
  <w:style w:type="paragraph" w:customStyle="1" w:styleId="1440CF9248474351A7D8E14C7EC48E42">
    <w:name w:val="1440CF9248474351A7D8E14C7EC48E42"/>
    <w:rsid w:val="00E75260"/>
  </w:style>
  <w:style w:type="paragraph" w:customStyle="1" w:styleId="037DED44A496405E9B81F676FA690E6E">
    <w:name w:val="037DED44A496405E9B81F676FA690E6E"/>
    <w:rsid w:val="00E75260"/>
  </w:style>
  <w:style w:type="paragraph" w:customStyle="1" w:styleId="292B78ABBC2949E2BA83A15A0AC4C743">
    <w:name w:val="292B78ABBC2949E2BA83A15A0AC4C743"/>
    <w:rsid w:val="00E75260"/>
  </w:style>
  <w:style w:type="paragraph" w:customStyle="1" w:styleId="BE138B46707B47289A30C9858B390C84">
    <w:name w:val="BE138B46707B47289A30C9858B390C84"/>
    <w:rsid w:val="00E75260"/>
  </w:style>
  <w:style w:type="paragraph" w:customStyle="1" w:styleId="1BA8164231694A55AA5DA40899209DF8">
    <w:name w:val="1BA8164231694A55AA5DA40899209DF8"/>
    <w:rsid w:val="00E75260"/>
  </w:style>
  <w:style w:type="paragraph" w:customStyle="1" w:styleId="9D6ABE26680D49B4A84AD8805A49A207">
    <w:name w:val="9D6ABE26680D49B4A84AD8805A49A207"/>
    <w:rsid w:val="00E75260"/>
  </w:style>
  <w:style w:type="paragraph" w:customStyle="1" w:styleId="B56B0F47B8C04923AC1ECF38389B19BA">
    <w:name w:val="B56B0F47B8C04923AC1ECF38389B19BA"/>
    <w:rsid w:val="00E75260"/>
  </w:style>
  <w:style w:type="paragraph" w:customStyle="1" w:styleId="A61DF8E5D68245B79073C54700024DA4">
    <w:name w:val="A61DF8E5D68245B79073C54700024DA4"/>
    <w:rsid w:val="00E75260"/>
  </w:style>
  <w:style w:type="paragraph" w:customStyle="1" w:styleId="2BD9209D5DB945359C0B30AE908AC0BF">
    <w:name w:val="2BD9209D5DB945359C0B30AE908AC0BF"/>
    <w:rsid w:val="00E75260"/>
  </w:style>
  <w:style w:type="paragraph" w:customStyle="1" w:styleId="01A7476EFD38400194B5AA52649A82A8">
    <w:name w:val="01A7476EFD38400194B5AA52649A82A8"/>
    <w:rsid w:val="00E75260"/>
  </w:style>
  <w:style w:type="paragraph" w:customStyle="1" w:styleId="26C18F275E9F42C3995EE53E6FE6C672">
    <w:name w:val="26C18F275E9F42C3995EE53E6FE6C672"/>
    <w:rsid w:val="00E75260"/>
  </w:style>
  <w:style w:type="paragraph" w:customStyle="1" w:styleId="98E5C9E04786413A94771115F41EBDA0">
    <w:name w:val="98E5C9E04786413A94771115F41EBDA0"/>
    <w:rsid w:val="00E75260"/>
  </w:style>
  <w:style w:type="paragraph" w:customStyle="1" w:styleId="503F74FC9985435AB45F5942B44444B2">
    <w:name w:val="503F74FC9985435AB45F5942B44444B2"/>
    <w:rsid w:val="00E75260"/>
  </w:style>
  <w:style w:type="paragraph" w:customStyle="1" w:styleId="CCFEC96DF75E4ED1AE63E81A3D4C9FED">
    <w:name w:val="CCFEC96DF75E4ED1AE63E81A3D4C9FED"/>
    <w:rsid w:val="00E75260"/>
  </w:style>
  <w:style w:type="paragraph" w:customStyle="1" w:styleId="2F797E48F3DF4D17BB9E2388C548558E">
    <w:name w:val="2F797E48F3DF4D17BB9E2388C548558E"/>
    <w:rsid w:val="00E75260"/>
  </w:style>
  <w:style w:type="paragraph" w:customStyle="1" w:styleId="E0451C06294D4BB38CF3DE250BC205A1">
    <w:name w:val="E0451C06294D4BB38CF3DE250BC205A1"/>
    <w:rsid w:val="00E75260"/>
  </w:style>
  <w:style w:type="paragraph" w:customStyle="1" w:styleId="C88F09409F2648318ACFCC13D83977E6">
    <w:name w:val="C88F09409F2648318ACFCC13D83977E6"/>
    <w:rsid w:val="00E75260"/>
  </w:style>
  <w:style w:type="paragraph" w:customStyle="1" w:styleId="0AACE73F13BF4BBC80A6BE8DF286C261">
    <w:name w:val="0AACE73F13BF4BBC80A6BE8DF286C261"/>
    <w:rsid w:val="00E75260"/>
  </w:style>
  <w:style w:type="paragraph" w:customStyle="1" w:styleId="01D6788CAF0F465185BFF46A0FBC8291">
    <w:name w:val="01D6788CAF0F465185BFF46A0FBC8291"/>
    <w:rsid w:val="00E75260"/>
  </w:style>
  <w:style w:type="paragraph" w:customStyle="1" w:styleId="6284C9BB7F6344F689DBA9668E6FC4DC1">
    <w:name w:val="6284C9BB7F6344F689DBA9668E6FC4DC1"/>
    <w:rsid w:val="00E75260"/>
    <w:rPr>
      <w:rFonts w:eastAsiaTheme="minorHAnsi"/>
    </w:rPr>
  </w:style>
  <w:style w:type="paragraph" w:customStyle="1" w:styleId="6EBE834F65BF4F49AFBDBFECC028A63C1">
    <w:name w:val="6EBE834F65BF4F49AFBDBFECC028A63C1"/>
    <w:rsid w:val="00E75260"/>
    <w:rPr>
      <w:rFonts w:eastAsiaTheme="minorHAnsi"/>
    </w:rPr>
  </w:style>
  <w:style w:type="paragraph" w:customStyle="1" w:styleId="0390DB7FC7A84A1487934FDE7F07E8BB1">
    <w:name w:val="0390DB7FC7A84A1487934FDE7F07E8BB1"/>
    <w:rsid w:val="00E75260"/>
    <w:rPr>
      <w:rFonts w:eastAsiaTheme="minorHAnsi"/>
    </w:rPr>
  </w:style>
  <w:style w:type="paragraph" w:customStyle="1" w:styleId="1D86A817CCEF4FA1A30303AD6DF164941">
    <w:name w:val="1D86A817CCEF4FA1A30303AD6DF164941"/>
    <w:rsid w:val="00E75260"/>
    <w:rPr>
      <w:rFonts w:eastAsiaTheme="minorHAnsi"/>
    </w:rPr>
  </w:style>
  <w:style w:type="paragraph" w:customStyle="1" w:styleId="FCD93927C0D247AFA9FBDF3F39E5E2201">
    <w:name w:val="FCD93927C0D247AFA9FBDF3F39E5E2201"/>
    <w:rsid w:val="00E75260"/>
    <w:rPr>
      <w:rFonts w:eastAsiaTheme="minorHAnsi"/>
    </w:rPr>
  </w:style>
  <w:style w:type="paragraph" w:customStyle="1" w:styleId="E99C6D1276DC4E4083DA930CB71A22581">
    <w:name w:val="E99C6D1276DC4E4083DA930CB71A22581"/>
    <w:rsid w:val="00E75260"/>
    <w:rPr>
      <w:rFonts w:eastAsiaTheme="minorHAnsi"/>
    </w:rPr>
  </w:style>
  <w:style w:type="paragraph" w:customStyle="1" w:styleId="B2B5681D925E4884AF067A4B717771641">
    <w:name w:val="B2B5681D925E4884AF067A4B717771641"/>
    <w:rsid w:val="00E75260"/>
    <w:rPr>
      <w:rFonts w:eastAsiaTheme="minorHAnsi"/>
    </w:rPr>
  </w:style>
  <w:style w:type="paragraph" w:customStyle="1" w:styleId="52F0F76149E34650B4F123304E748FD11">
    <w:name w:val="52F0F76149E34650B4F123304E748FD11"/>
    <w:rsid w:val="00E75260"/>
    <w:rPr>
      <w:rFonts w:eastAsiaTheme="minorHAnsi"/>
    </w:rPr>
  </w:style>
  <w:style w:type="paragraph" w:customStyle="1" w:styleId="ED1CA34628F849599590EC7BF4E574F31">
    <w:name w:val="ED1CA34628F849599590EC7BF4E574F31"/>
    <w:rsid w:val="00E75260"/>
    <w:rPr>
      <w:rFonts w:eastAsiaTheme="minorHAnsi"/>
    </w:rPr>
  </w:style>
  <w:style w:type="paragraph" w:customStyle="1" w:styleId="9EA5D6A70CC04542B32E769C0A8EAA761">
    <w:name w:val="9EA5D6A70CC04542B32E769C0A8EAA761"/>
    <w:rsid w:val="00E75260"/>
    <w:rPr>
      <w:rFonts w:eastAsiaTheme="minorHAnsi"/>
    </w:rPr>
  </w:style>
  <w:style w:type="paragraph" w:customStyle="1" w:styleId="A3B13EFD4BDD415BB4791FB92DBD80621">
    <w:name w:val="A3B13EFD4BDD415BB4791FB92DBD80621"/>
    <w:rsid w:val="00E75260"/>
    <w:rPr>
      <w:rFonts w:eastAsiaTheme="minorHAnsi"/>
    </w:rPr>
  </w:style>
  <w:style w:type="paragraph" w:customStyle="1" w:styleId="2C736904D8BE4ED3A84FFDE70E3F36D81">
    <w:name w:val="2C736904D8BE4ED3A84FFDE70E3F36D81"/>
    <w:rsid w:val="00E75260"/>
    <w:rPr>
      <w:rFonts w:eastAsiaTheme="minorHAnsi"/>
    </w:rPr>
  </w:style>
  <w:style w:type="paragraph" w:customStyle="1" w:styleId="D26CFA14A3DB4C25A993D86DFD049C8D1">
    <w:name w:val="D26CFA14A3DB4C25A993D86DFD049C8D1"/>
    <w:rsid w:val="00E75260"/>
    <w:rPr>
      <w:rFonts w:eastAsiaTheme="minorHAnsi"/>
    </w:rPr>
  </w:style>
  <w:style w:type="paragraph" w:customStyle="1" w:styleId="B521CB64FD21443796D6BF61A24030661">
    <w:name w:val="B521CB64FD21443796D6BF61A24030661"/>
    <w:rsid w:val="00E75260"/>
    <w:rPr>
      <w:rFonts w:eastAsiaTheme="minorHAnsi"/>
    </w:rPr>
  </w:style>
  <w:style w:type="paragraph" w:customStyle="1" w:styleId="F9A0C43F6ADE454F88AA13F0391E31931">
    <w:name w:val="F9A0C43F6ADE454F88AA13F0391E31931"/>
    <w:rsid w:val="00E75260"/>
    <w:rPr>
      <w:rFonts w:eastAsiaTheme="minorHAnsi"/>
    </w:rPr>
  </w:style>
  <w:style w:type="paragraph" w:customStyle="1" w:styleId="D4EB248DAD7546FCBF9357F214D89ED11">
    <w:name w:val="D4EB248DAD7546FCBF9357F214D89ED11"/>
    <w:rsid w:val="00E75260"/>
    <w:rPr>
      <w:rFonts w:eastAsiaTheme="minorHAnsi"/>
    </w:rPr>
  </w:style>
  <w:style w:type="paragraph" w:customStyle="1" w:styleId="1724031616E34358B7D0D4F518362A731">
    <w:name w:val="1724031616E34358B7D0D4F518362A731"/>
    <w:rsid w:val="00E75260"/>
    <w:rPr>
      <w:rFonts w:eastAsiaTheme="minorHAnsi"/>
    </w:rPr>
  </w:style>
  <w:style w:type="paragraph" w:customStyle="1" w:styleId="01189C653C584FB0ACC1E05739BBAC091">
    <w:name w:val="01189C653C584FB0ACC1E05739BBAC091"/>
    <w:rsid w:val="00E75260"/>
    <w:rPr>
      <w:rFonts w:eastAsiaTheme="minorHAnsi"/>
    </w:rPr>
  </w:style>
  <w:style w:type="paragraph" w:customStyle="1" w:styleId="0BF4C5F0AE0D4B16B6D2558A575552E81">
    <w:name w:val="0BF4C5F0AE0D4B16B6D2558A575552E81"/>
    <w:rsid w:val="00E75260"/>
    <w:rPr>
      <w:rFonts w:eastAsiaTheme="minorHAnsi"/>
    </w:rPr>
  </w:style>
  <w:style w:type="paragraph" w:customStyle="1" w:styleId="87D2E101CD3249FCA87D294599D3A90F1">
    <w:name w:val="87D2E101CD3249FCA87D294599D3A90F1"/>
    <w:rsid w:val="00E75260"/>
    <w:rPr>
      <w:rFonts w:eastAsiaTheme="minorHAnsi"/>
    </w:rPr>
  </w:style>
  <w:style w:type="paragraph" w:customStyle="1" w:styleId="829C3E69336F462B94EBC81ABB9A0B431">
    <w:name w:val="829C3E69336F462B94EBC81ABB9A0B431"/>
    <w:rsid w:val="00E75260"/>
    <w:rPr>
      <w:rFonts w:eastAsiaTheme="minorHAnsi"/>
    </w:rPr>
  </w:style>
  <w:style w:type="paragraph" w:customStyle="1" w:styleId="93029167487B4CD98734997FE61C60781">
    <w:name w:val="93029167487B4CD98734997FE61C60781"/>
    <w:rsid w:val="00E75260"/>
    <w:rPr>
      <w:rFonts w:eastAsiaTheme="minorHAnsi"/>
    </w:rPr>
  </w:style>
  <w:style w:type="paragraph" w:customStyle="1" w:styleId="D9D6302F0FB04BED954995ED8363186B1">
    <w:name w:val="D9D6302F0FB04BED954995ED8363186B1"/>
    <w:rsid w:val="00E75260"/>
    <w:rPr>
      <w:rFonts w:eastAsiaTheme="minorHAnsi"/>
    </w:rPr>
  </w:style>
  <w:style w:type="paragraph" w:customStyle="1" w:styleId="20B55AE7CD3E4BB1A1782A15B013B4461">
    <w:name w:val="20B55AE7CD3E4BB1A1782A15B013B4461"/>
    <w:rsid w:val="00E75260"/>
    <w:rPr>
      <w:rFonts w:eastAsiaTheme="minorHAnsi"/>
    </w:rPr>
  </w:style>
  <w:style w:type="paragraph" w:customStyle="1" w:styleId="E8097BB502804DB0ADC3456C43B71FD11">
    <w:name w:val="E8097BB502804DB0ADC3456C43B71FD11"/>
    <w:rsid w:val="00E75260"/>
    <w:rPr>
      <w:rFonts w:eastAsiaTheme="minorHAnsi"/>
    </w:rPr>
  </w:style>
  <w:style w:type="paragraph" w:customStyle="1" w:styleId="B1590FFCAFE44E75B499F51EE905A8031">
    <w:name w:val="B1590FFCAFE44E75B499F51EE905A8031"/>
    <w:rsid w:val="00E75260"/>
    <w:rPr>
      <w:rFonts w:eastAsiaTheme="minorHAnsi"/>
    </w:rPr>
  </w:style>
  <w:style w:type="paragraph" w:customStyle="1" w:styleId="6BCAC5AA31BE47789368FADE4253F6E51">
    <w:name w:val="6BCAC5AA31BE47789368FADE4253F6E51"/>
    <w:rsid w:val="00E75260"/>
    <w:rPr>
      <w:rFonts w:eastAsiaTheme="minorHAnsi"/>
    </w:rPr>
  </w:style>
  <w:style w:type="paragraph" w:customStyle="1" w:styleId="34FE15E518BE4AD4A8407ACDD78B16651">
    <w:name w:val="34FE15E518BE4AD4A8407ACDD78B16651"/>
    <w:rsid w:val="00E75260"/>
    <w:rPr>
      <w:rFonts w:eastAsiaTheme="minorHAnsi"/>
    </w:rPr>
  </w:style>
  <w:style w:type="paragraph" w:customStyle="1" w:styleId="596D9465CE9B4698A46710366183A91F1">
    <w:name w:val="596D9465CE9B4698A46710366183A91F1"/>
    <w:rsid w:val="00E75260"/>
    <w:rPr>
      <w:rFonts w:eastAsiaTheme="minorHAnsi"/>
    </w:rPr>
  </w:style>
  <w:style w:type="paragraph" w:customStyle="1" w:styleId="1AC2358855BB4A17B014A811364456661">
    <w:name w:val="1AC2358855BB4A17B014A811364456661"/>
    <w:rsid w:val="00E75260"/>
    <w:rPr>
      <w:rFonts w:eastAsiaTheme="minorHAnsi"/>
    </w:rPr>
  </w:style>
  <w:style w:type="paragraph" w:customStyle="1" w:styleId="15BA5C4352994BB2BABA6AF119AE29401">
    <w:name w:val="15BA5C4352994BB2BABA6AF119AE29401"/>
    <w:rsid w:val="00E75260"/>
    <w:rPr>
      <w:rFonts w:eastAsiaTheme="minorHAnsi"/>
    </w:rPr>
  </w:style>
  <w:style w:type="paragraph" w:customStyle="1" w:styleId="633BF06EDAC34520A60EAA29E6684C081">
    <w:name w:val="633BF06EDAC34520A60EAA29E6684C081"/>
    <w:rsid w:val="00E75260"/>
    <w:rPr>
      <w:rFonts w:eastAsiaTheme="minorHAnsi"/>
    </w:rPr>
  </w:style>
  <w:style w:type="paragraph" w:customStyle="1" w:styleId="70EBEB5A9BD745C6AE13F8B565432CDA1">
    <w:name w:val="70EBEB5A9BD745C6AE13F8B565432CDA1"/>
    <w:rsid w:val="00E75260"/>
    <w:rPr>
      <w:rFonts w:eastAsiaTheme="minorHAnsi"/>
    </w:rPr>
  </w:style>
  <w:style w:type="paragraph" w:customStyle="1" w:styleId="AC0812B44AB04E6FB688D67AEF27CBC01">
    <w:name w:val="AC0812B44AB04E6FB688D67AEF27CBC01"/>
    <w:rsid w:val="00E75260"/>
    <w:rPr>
      <w:rFonts w:eastAsiaTheme="minorHAnsi"/>
    </w:rPr>
  </w:style>
  <w:style w:type="paragraph" w:customStyle="1" w:styleId="23F01B686BF94A0CAD595454B2D2018A1">
    <w:name w:val="23F01B686BF94A0CAD595454B2D2018A1"/>
    <w:rsid w:val="00E75260"/>
    <w:rPr>
      <w:rFonts w:eastAsiaTheme="minorHAnsi"/>
    </w:rPr>
  </w:style>
  <w:style w:type="paragraph" w:customStyle="1" w:styleId="AB54256B698747CDB25E34B625F56E621">
    <w:name w:val="AB54256B698747CDB25E34B625F56E621"/>
    <w:rsid w:val="00E75260"/>
    <w:rPr>
      <w:rFonts w:eastAsiaTheme="minorHAnsi"/>
    </w:rPr>
  </w:style>
  <w:style w:type="paragraph" w:customStyle="1" w:styleId="519E3E72DB284D358823B6EBA932EC311">
    <w:name w:val="519E3E72DB284D358823B6EBA932EC311"/>
    <w:rsid w:val="00E75260"/>
    <w:rPr>
      <w:rFonts w:eastAsiaTheme="minorHAnsi"/>
    </w:rPr>
  </w:style>
  <w:style w:type="paragraph" w:customStyle="1" w:styleId="6C8AB6074C4243328F229327B0A5AFD11">
    <w:name w:val="6C8AB6074C4243328F229327B0A5AFD11"/>
    <w:rsid w:val="00E75260"/>
    <w:rPr>
      <w:rFonts w:eastAsiaTheme="minorHAnsi"/>
    </w:rPr>
  </w:style>
  <w:style w:type="paragraph" w:customStyle="1" w:styleId="C077EC89B10844159A281FB173AC25101">
    <w:name w:val="C077EC89B10844159A281FB173AC25101"/>
    <w:rsid w:val="00E75260"/>
    <w:rPr>
      <w:rFonts w:eastAsiaTheme="minorHAnsi"/>
    </w:rPr>
  </w:style>
  <w:style w:type="paragraph" w:customStyle="1" w:styleId="5AFAA3B1BEA446568BD29ABFCAB532B91">
    <w:name w:val="5AFAA3B1BEA446568BD29ABFCAB532B91"/>
    <w:rsid w:val="00E75260"/>
    <w:rPr>
      <w:rFonts w:eastAsiaTheme="minorHAnsi"/>
    </w:rPr>
  </w:style>
  <w:style w:type="paragraph" w:customStyle="1" w:styleId="BB01217D581F41D5BAE66D51B2F42EC51">
    <w:name w:val="BB01217D581F41D5BAE66D51B2F42EC51"/>
    <w:rsid w:val="00E75260"/>
    <w:rPr>
      <w:rFonts w:eastAsiaTheme="minorHAnsi"/>
    </w:rPr>
  </w:style>
  <w:style w:type="paragraph" w:customStyle="1" w:styleId="867555C997EC4BBAB5F220485350787E1">
    <w:name w:val="867555C997EC4BBAB5F220485350787E1"/>
    <w:rsid w:val="00E75260"/>
    <w:rPr>
      <w:rFonts w:eastAsiaTheme="minorHAnsi"/>
    </w:rPr>
  </w:style>
  <w:style w:type="paragraph" w:customStyle="1" w:styleId="D97BCB3130364B1387D8C5FBA359EC751">
    <w:name w:val="D97BCB3130364B1387D8C5FBA359EC751"/>
    <w:rsid w:val="00E75260"/>
    <w:rPr>
      <w:rFonts w:eastAsiaTheme="minorHAnsi"/>
    </w:rPr>
  </w:style>
  <w:style w:type="paragraph" w:customStyle="1" w:styleId="CDB7A3189DFC433F911DB2B9A5FD3D951">
    <w:name w:val="CDB7A3189DFC433F911DB2B9A5FD3D951"/>
    <w:rsid w:val="00E75260"/>
    <w:rPr>
      <w:rFonts w:eastAsiaTheme="minorHAnsi"/>
    </w:rPr>
  </w:style>
  <w:style w:type="paragraph" w:customStyle="1" w:styleId="D2955FA692D84D91943D3C8250D8F0541">
    <w:name w:val="D2955FA692D84D91943D3C8250D8F0541"/>
    <w:rsid w:val="00E75260"/>
    <w:rPr>
      <w:rFonts w:eastAsiaTheme="minorHAnsi"/>
    </w:rPr>
  </w:style>
  <w:style w:type="paragraph" w:customStyle="1" w:styleId="96476E765B844128AB51E017956B8ECA1">
    <w:name w:val="96476E765B844128AB51E017956B8ECA1"/>
    <w:rsid w:val="00E75260"/>
    <w:rPr>
      <w:rFonts w:eastAsiaTheme="minorHAnsi"/>
    </w:rPr>
  </w:style>
  <w:style w:type="paragraph" w:customStyle="1" w:styleId="AD9FA6E82EA94FE199C40C21DACCA72A">
    <w:name w:val="AD9FA6E82EA94FE199C40C21DACCA72A"/>
    <w:rsid w:val="00E75260"/>
    <w:rPr>
      <w:rFonts w:eastAsiaTheme="minorHAnsi"/>
    </w:rPr>
  </w:style>
  <w:style w:type="paragraph" w:customStyle="1" w:styleId="C3669041661747D58B20A77907FB9AC51">
    <w:name w:val="C3669041661747D58B20A77907FB9AC51"/>
    <w:rsid w:val="00E75260"/>
    <w:rPr>
      <w:rFonts w:eastAsiaTheme="minorHAnsi"/>
    </w:rPr>
  </w:style>
  <w:style w:type="paragraph" w:customStyle="1" w:styleId="BD31F4C903B441CFAAE6A5DDB9307DA81">
    <w:name w:val="BD31F4C903B441CFAAE6A5DDB9307DA81"/>
    <w:rsid w:val="00E75260"/>
    <w:rPr>
      <w:rFonts w:eastAsiaTheme="minorHAnsi"/>
    </w:rPr>
  </w:style>
  <w:style w:type="paragraph" w:customStyle="1" w:styleId="4BEEA5B2D5C84EFA930650F9747A4DC61">
    <w:name w:val="4BEEA5B2D5C84EFA930650F9747A4DC61"/>
    <w:rsid w:val="00E75260"/>
    <w:rPr>
      <w:rFonts w:eastAsiaTheme="minorHAnsi"/>
    </w:rPr>
  </w:style>
  <w:style w:type="paragraph" w:customStyle="1" w:styleId="53FF771DC3EC424A81D1B5016020EFA31">
    <w:name w:val="53FF771DC3EC424A81D1B5016020EFA31"/>
    <w:rsid w:val="00E75260"/>
    <w:rPr>
      <w:rFonts w:eastAsiaTheme="minorHAnsi"/>
    </w:rPr>
  </w:style>
  <w:style w:type="paragraph" w:customStyle="1" w:styleId="1075546BA28C4ADAB88A65509A06F70D1">
    <w:name w:val="1075546BA28C4ADAB88A65509A06F70D1"/>
    <w:rsid w:val="00E75260"/>
    <w:rPr>
      <w:rFonts w:eastAsiaTheme="minorHAnsi"/>
    </w:rPr>
  </w:style>
  <w:style w:type="paragraph" w:customStyle="1" w:styleId="071B291F502E43EF9FDB524E6D5FCDE41">
    <w:name w:val="071B291F502E43EF9FDB524E6D5FCDE41"/>
    <w:rsid w:val="00E75260"/>
    <w:rPr>
      <w:rFonts w:eastAsiaTheme="minorHAnsi"/>
    </w:rPr>
  </w:style>
  <w:style w:type="paragraph" w:customStyle="1" w:styleId="D123BF0FB15641809579C22B703CEF1D1">
    <w:name w:val="D123BF0FB15641809579C22B703CEF1D1"/>
    <w:rsid w:val="00E75260"/>
    <w:rPr>
      <w:rFonts w:eastAsiaTheme="minorHAnsi"/>
    </w:rPr>
  </w:style>
  <w:style w:type="paragraph" w:customStyle="1" w:styleId="0FFB544EB50242A7969CCE48E581AEFD1">
    <w:name w:val="0FFB544EB50242A7969CCE48E581AEFD1"/>
    <w:rsid w:val="00E75260"/>
    <w:rPr>
      <w:rFonts w:eastAsiaTheme="minorHAnsi"/>
    </w:rPr>
  </w:style>
  <w:style w:type="paragraph" w:customStyle="1" w:styleId="BF67A719762543BDAC2C7E72A44098F51">
    <w:name w:val="BF67A719762543BDAC2C7E72A44098F51"/>
    <w:rsid w:val="00E75260"/>
    <w:rPr>
      <w:rFonts w:eastAsiaTheme="minorHAnsi"/>
    </w:rPr>
  </w:style>
  <w:style w:type="paragraph" w:customStyle="1" w:styleId="46D6A06A92AC44F58F2EDA78E133918B1">
    <w:name w:val="46D6A06A92AC44F58F2EDA78E133918B1"/>
    <w:rsid w:val="00E75260"/>
    <w:rPr>
      <w:rFonts w:eastAsiaTheme="minorHAnsi"/>
    </w:rPr>
  </w:style>
  <w:style w:type="paragraph" w:customStyle="1" w:styleId="C2FD09AE84D34124B5CBA5FAF3F6744E1">
    <w:name w:val="C2FD09AE84D34124B5CBA5FAF3F6744E1"/>
    <w:rsid w:val="00E75260"/>
    <w:rPr>
      <w:rFonts w:eastAsiaTheme="minorHAnsi"/>
    </w:rPr>
  </w:style>
  <w:style w:type="paragraph" w:customStyle="1" w:styleId="92251DBBF31E4EBFB5B7E7DAE7D031FF1">
    <w:name w:val="92251DBBF31E4EBFB5B7E7DAE7D031FF1"/>
    <w:rsid w:val="00E75260"/>
    <w:rPr>
      <w:rFonts w:eastAsiaTheme="minorHAnsi"/>
    </w:rPr>
  </w:style>
  <w:style w:type="paragraph" w:customStyle="1" w:styleId="490F559BDA1546D8BC53DDF9CAC6FCF91">
    <w:name w:val="490F559BDA1546D8BC53DDF9CAC6FCF91"/>
    <w:rsid w:val="00E75260"/>
    <w:rPr>
      <w:rFonts w:eastAsiaTheme="minorHAnsi"/>
    </w:rPr>
  </w:style>
  <w:style w:type="paragraph" w:customStyle="1" w:styleId="56B08B83C0B941CEB5A005A9194F0B4D1">
    <w:name w:val="56B08B83C0B941CEB5A005A9194F0B4D1"/>
    <w:rsid w:val="00E75260"/>
    <w:rPr>
      <w:rFonts w:eastAsiaTheme="minorHAnsi"/>
    </w:rPr>
  </w:style>
  <w:style w:type="paragraph" w:customStyle="1" w:styleId="6CF153BAC13148FFB0A5B848029072E61">
    <w:name w:val="6CF153BAC13148FFB0A5B848029072E61"/>
    <w:rsid w:val="00E75260"/>
    <w:rPr>
      <w:rFonts w:eastAsiaTheme="minorHAnsi"/>
    </w:rPr>
  </w:style>
  <w:style w:type="paragraph" w:customStyle="1" w:styleId="851DEF2B82FD4789933C3F4DE6E3A7B61">
    <w:name w:val="851DEF2B82FD4789933C3F4DE6E3A7B61"/>
    <w:rsid w:val="00E75260"/>
    <w:rPr>
      <w:rFonts w:eastAsiaTheme="minorHAnsi"/>
    </w:rPr>
  </w:style>
  <w:style w:type="paragraph" w:customStyle="1" w:styleId="8F359D72D75B4DD08E2E6A2D621732F3">
    <w:name w:val="8F359D72D75B4DD08E2E6A2D621732F3"/>
    <w:rsid w:val="00E75260"/>
    <w:rPr>
      <w:rFonts w:eastAsiaTheme="minorHAnsi"/>
    </w:rPr>
  </w:style>
  <w:style w:type="paragraph" w:customStyle="1" w:styleId="7E936B19493D4C348A48573E46236C141">
    <w:name w:val="7E936B19493D4C348A48573E46236C141"/>
    <w:rsid w:val="00E7526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F6F4699CE6F54F46828A5742C68A11EE">
    <w:name w:val="F6F4699CE6F54F46828A5742C68A11EE"/>
    <w:rsid w:val="00E75260"/>
  </w:style>
  <w:style w:type="paragraph" w:customStyle="1" w:styleId="34717F51E47040B4B7287925D6EBCC66">
    <w:name w:val="34717F51E47040B4B7287925D6EBCC66"/>
    <w:rsid w:val="00E75260"/>
  </w:style>
  <w:style w:type="paragraph" w:customStyle="1" w:styleId="8D50EC3606A24D458B3AC23738E54D53">
    <w:name w:val="8D50EC3606A24D458B3AC23738E54D53"/>
    <w:rsid w:val="00E75260"/>
  </w:style>
  <w:style w:type="paragraph" w:customStyle="1" w:styleId="5574ED2CEECA4C9D9CDE389E364D57DC">
    <w:name w:val="5574ED2CEECA4C9D9CDE389E364D57DC"/>
    <w:rsid w:val="00E75260"/>
  </w:style>
  <w:style w:type="paragraph" w:customStyle="1" w:styleId="C149327A08094B6AA61FC2946BC7C290">
    <w:name w:val="C149327A08094B6AA61FC2946BC7C290"/>
    <w:rsid w:val="00E75260"/>
  </w:style>
  <w:style w:type="paragraph" w:customStyle="1" w:styleId="3C84BDEA6A5B49F59A0CB277653C38D8">
    <w:name w:val="3C84BDEA6A5B49F59A0CB277653C38D8"/>
    <w:rsid w:val="00E75260"/>
  </w:style>
  <w:style w:type="paragraph" w:customStyle="1" w:styleId="169355C30F3A4D7CAAE63FEBDB8708E8">
    <w:name w:val="169355C30F3A4D7CAAE63FEBDB8708E8"/>
    <w:rsid w:val="00E75260"/>
  </w:style>
  <w:style w:type="paragraph" w:customStyle="1" w:styleId="B84B808331FC479CB5B98610CCE0200F">
    <w:name w:val="B84B808331FC479CB5B98610CCE0200F"/>
    <w:rsid w:val="00E75260"/>
  </w:style>
  <w:style w:type="paragraph" w:customStyle="1" w:styleId="0D19923C51DD4B169FF18F031BA5CB53">
    <w:name w:val="0D19923C51DD4B169FF18F031BA5CB53"/>
    <w:rsid w:val="00E75260"/>
  </w:style>
  <w:style w:type="paragraph" w:customStyle="1" w:styleId="9333B335D2E94FACBC925F20A5E05731">
    <w:name w:val="9333B335D2E94FACBC925F20A5E05731"/>
    <w:rsid w:val="00E75260"/>
  </w:style>
  <w:style w:type="paragraph" w:customStyle="1" w:styleId="103922B6D7C74A56BCA76FF83B989B89">
    <w:name w:val="103922B6D7C74A56BCA76FF83B989B89"/>
    <w:rsid w:val="00E75260"/>
  </w:style>
  <w:style w:type="paragraph" w:customStyle="1" w:styleId="C82645CB4D5C4CA89EE760514DA60C4E">
    <w:name w:val="C82645CB4D5C4CA89EE760514DA60C4E"/>
    <w:rsid w:val="00E75260"/>
  </w:style>
  <w:style w:type="paragraph" w:customStyle="1" w:styleId="00E57C64484E40DD8B46BBC104F18866">
    <w:name w:val="00E57C64484E40DD8B46BBC104F18866"/>
    <w:rsid w:val="00E75260"/>
  </w:style>
  <w:style w:type="paragraph" w:customStyle="1" w:styleId="D810D69E36B6414A92AAF6929B942FED">
    <w:name w:val="D810D69E36B6414A92AAF6929B942FED"/>
    <w:rsid w:val="00E75260"/>
  </w:style>
  <w:style w:type="paragraph" w:customStyle="1" w:styleId="7E948C9EB7724B99BEA9DC1740401EDA">
    <w:name w:val="7E948C9EB7724B99BEA9DC1740401EDA"/>
    <w:rsid w:val="00E75260"/>
  </w:style>
  <w:style w:type="paragraph" w:customStyle="1" w:styleId="1A8B28FCB8594475BD8D4E69D912B90D">
    <w:name w:val="1A8B28FCB8594475BD8D4E69D912B90D"/>
    <w:rsid w:val="00E75260"/>
  </w:style>
  <w:style w:type="paragraph" w:customStyle="1" w:styleId="23538C9C0B8E4E5D8C2994DBFCD3C549">
    <w:name w:val="23538C9C0B8E4E5D8C2994DBFCD3C549"/>
    <w:rsid w:val="00E75260"/>
  </w:style>
  <w:style w:type="paragraph" w:customStyle="1" w:styleId="9AD4403BE5494F1C9586F5FC0175E796">
    <w:name w:val="9AD4403BE5494F1C9586F5FC0175E796"/>
    <w:rsid w:val="00E75260"/>
  </w:style>
  <w:style w:type="paragraph" w:customStyle="1" w:styleId="66268F2859E94500AC645B514449DFCD">
    <w:name w:val="66268F2859E94500AC645B514449DFCD"/>
    <w:rsid w:val="00E75260"/>
  </w:style>
  <w:style w:type="paragraph" w:customStyle="1" w:styleId="BE051D964F884E8FBD4FF1F6BAF0707E">
    <w:name w:val="BE051D964F884E8FBD4FF1F6BAF0707E"/>
    <w:rsid w:val="00E75260"/>
  </w:style>
  <w:style w:type="paragraph" w:customStyle="1" w:styleId="FD640B6F5FA549289CAD72E774966E35">
    <w:name w:val="FD640B6F5FA549289CAD72E774966E35"/>
    <w:rsid w:val="00E75260"/>
  </w:style>
  <w:style w:type="paragraph" w:customStyle="1" w:styleId="4A475E434D6746E5BB3CB111AB060200">
    <w:name w:val="4A475E434D6746E5BB3CB111AB060200"/>
    <w:rsid w:val="00E75260"/>
  </w:style>
  <w:style w:type="paragraph" w:customStyle="1" w:styleId="15B51134A1E84D2E8C58B594BFA007F2">
    <w:name w:val="15B51134A1E84D2E8C58B594BFA007F2"/>
    <w:rsid w:val="00E75260"/>
  </w:style>
  <w:style w:type="paragraph" w:customStyle="1" w:styleId="878436FBBF4C40139134EFA42C9E872A">
    <w:name w:val="878436FBBF4C40139134EFA42C9E872A"/>
    <w:rsid w:val="00E75260"/>
  </w:style>
  <w:style w:type="paragraph" w:customStyle="1" w:styleId="C0A5F671B1DF4C989078ACC5B1B0D602">
    <w:name w:val="C0A5F671B1DF4C989078ACC5B1B0D602"/>
    <w:rsid w:val="00E75260"/>
  </w:style>
  <w:style w:type="paragraph" w:customStyle="1" w:styleId="3B596F9009EF4604869C2222E5AB10C1">
    <w:name w:val="3B596F9009EF4604869C2222E5AB10C1"/>
    <w:rsid w:val="00E75260"/>
  </w:style>
  <w:style w:type="paragraph" w:customStyle="1" w:styleId="2A39B32C64334DFE8EA2BC3E5315D2DF">
    <w:name w:val="2A39B32C64334DFE8EA2BC3E5315D2DF"/>
    <w:rsid w:val="00E75260"/>
  </w:style>
  <w:style w:type="paragraph" w:customStyle="1" w:styleId="00AC76AFC2E348FE9AD2CCCD00BAD273">
    <w:name w:val="00AC76AFC2E348FE9AD2CCCD00BAD273"/>
    <w:rsid w:val="00E75260"/>
  </w:style>
  <w:style w:type="paragraph" w:customStyle="1" w:styleId="769EA7B1F2FC40A3B129EFAB86E3192B">
    <w:name w:val="769EA7B1F2FC40A3B129EFAB86E3192B"/>
    <w:rsid w:val="00E75260"/>
  </w:style>
  <w:style w:type="paragraph" w:customStyle="1" w:styleId="FDAD2FAE6E2544EE975FD7B2FA4F2FD9">
    <w:name w:val="FDAD2FAE6E2544EE975FD7B2FA4F2FD9"/>
    <w:rsid w:val="00E75260"/>
  </w:style>
  <w:style w:type="paragraph" w:customStyle="1" w:styleId="C39F62F1477045C286753E7359328A3C">
    <w:name w:val="C39F62F1477045C286753E7359328A3C"/>
    <w:rsid w:val="00E75260"/>
  </w:style>
  <w:style w:type="paragraph" w:customStyle="1" w:styleId="B60E4CA15962400285752949C73B015E">
    <w:name w:val="B60E4CA15962400285752949C73B015E"/>
    <w:rsid w:val="00E75260"/>
  </w:style>
  <w:style w:type="paragraph" w:customStyle="1" w:styleId="01E9A43490DE45DBAC4911D3F4AC8128">
    <w:name w:val="01E9A43490DE45DBAC4911D3F4AC8128"/>
    <w:rsid w:val="00E75260"/>
  </w:style>
  <w:style w:type="paragraph" w:customStyle="1" w:styleId="ABA80693AED84C358207B75994302189">
    <w:name w:val="ABA80693AED84C358207B75994302189"/>
    <w:rsid w:val="00E75260"/>
  </w:style>
  <w:style w:type="paragraph" w:customStyle="1" w:styleId="4BA9413E7D62416ABE029E1C446340F7">
    <w:name w:val="4BA9413E7D62416ABE029E1C446340F7"/>
    <w:rsid w:val="00E75260"/>
  </w:style>
  <w:style w:type="paragraph" w:customStyle="1" w:styleId="166D9AFA581549ACB16A31C3764E7DF4">
    <w:name w:val="166D9AFA581549ACB16A31C3764E7DF4"/>
    <w:rsid w:val="00E75260"/>
  </w:style>
  <w:style w:type="paragraph" w:customStyle="1" w:styleId="D9CD00DBD16249969821513C19176047">
    <w:name w:val="D9CD00DBD16249969821513C19176047"/>
    <w:rsid w:val="00E75260"/>
  </w:style>
  <w:style w:type="paragraph" w:customStyle="1" w:styleId="4637EE08F76B42B792F43C78D9DDC0D8">
    <w:name w:val="4637EE08F76B42B792F43C78D9DDC0D8"/>
    <w:rsid w:val="00E75260"/>
  </w:style>
  <w:style w:type="paragraph" w:customStyle="1" w:styleId="638A49F9248546BD987C9FBECD0B7965">
    <w:name w:val="638A49F9248546BD987C9FBECD0B7965"/>
    <w:rsid w:val="00E75260"/>
  </w:style>
  <w:style w:type="paragraph" w:customStyle="1" w:styleId="618DB5B7B0BA4DA38E8400878F42A5C6">
    <w:name w:val="618DB5B7B0BA4DA38E8400878F42A5C6"/>
    <w:rsid w:val="00E75260"/>
  </w:style>
  <w:style w:type="paragraph" w:customStyle="1" w:styleId="2988283E58DE492DA6F41007B92F8CC0">
    <w:name w:val="2988283E58DE492DA6F41007B92F8CC0"/>
    <w:rsid w:val="00E75260"/>
  </w:style>
  <w:style w:type="paragraph" w:customStyle="1" w:styleId="67B401C716B84EF2A273BAFA82136A7D">
    <w:name w:val="67B401C716B84EF2A273BAFA82136A7D"/>
    <w:rsid w:val="00E75260"/>
  </w:style>
  <w:style w:type="paragraph" w:customStyle="1" w:styleId="787C5ED4FF2F4493B78D209FDD962B7C">
    <w:name w:val="787C5ED4FF2F4493B78D209FDD962B7C"/>
    <w:rsid w:val="00E75260"/>
  </w:style>
  <w:style w:type="paragraph" w:customStyle="1" w:styleId="2340F2EA910B4260966FEEDDA14752FF">
    <w:name w:val="2340F2EA910B4260966FEEDDA14752FF"/>
    <w:rsid w:val="00E75260"/>
  </w:style>
  <w:style w:type="paragraph" w:customStyle="1" w:styleId="D85B1FB2FF43449E8287D3A01E182630">
    <w:name w:val="D85B1FB2FF43449E8287D3A01E182630"/>
    <w:rsid w:val="00E75260"/>
  </w:style>
  <w:style w:type="paragraph" w:customStyle="1" w:styleId="BD7104702B034852A2E2361A18B5D060">
    <w:name w:val="BD7104702B034852A2E2361A18B5D060"/>
    <w:rsid w:val="00E75260"/>
  </w:style>
  <w:style w:type="paragraph" w:customStyle="1" w:styleId="C4A5E4B3C21547A0B95F84B0144052CF">
    <w:name w:val="C4A5E4B3C21547A0B95F84B0144052CF"/>
    <w:rsid w:val="00E75260"/>
  </w:style>
  <w:style w:type="paragraph" w:customStyle="1" w:styleId="20FA66D45ADD4C638AE18881D2D107FF">
    <w:name w:val="20FA66D45ADD4C638AE18881D2D107FF"/>
    <w:rsid w:val="00E75260"/>
  </w:style>
  <w:style w:type="paragraph" w:customStyle="1" w:styleId="A7FE8D1CEA4B40E2BD8A1FF011636C27">
    <w:name w:val="A7FE8D1CEA4B40E2BD8A1FF011636C27"/>
    <w:rsid w:val="00E75260"/>
  </w:style>
  <w:style w:type="paragraph" w:customStyle="1" w:styleId="FFC96137FF1B42C895E7987923205714">
    <w:name w:val="FFC96137FF1B42C895E7987923205714"/>
    <w:rsid w:val="00E75260"/>
  </w:style>
  <w:style w:type="paragraph" w:customStyle="1" w:styleId="80358175BF46460F83A23C15785B083C">
    <w:name w:val="80358175BF46460F83A23C15785B083C"/>
    <w:rsid w:val="00E75260"/>
  </w:style>
  <w:style w:type="paragraph" w:customStyle="1" w:styleId="E0FA620B895944B793D86E0FFB404870">
    <w:name w:val="E0FA620B895944B793D86E0FFB404870"/>
    <w:rsid w:val="00E75260"/>
  </w:style>
  <w:style w:type="paragraph" w:customStyle="1" w:styleId="7F19FBD0616D4DE3B611D645BC4E3279">
    <w:name w:val="7F19FBD0616D4DE3B611D645BC4E3279"/>
    <w:rsid w:val="00E75260"/>
  </w:style>
  <w:style w:type="paragraph" w:customStyle="1" w:styleId="11E84652B4C64FD69E6F2546961B95F7">
    <w:name w:val="11E84652B4C64FD69E6F2546961B95F7"/>
    <w:rsid w:val="00E75260"/>
  </w:style>
  <w:style w:type="paragraph" w:customStyle="1" w:styleId="D2F74DB9243746208DB7923F0DAE8D5A">
    <w:name w:val="D2F74DB9243746208DB7923F0DAE8D5A"/>
    <w:rsid w:val="00E75260"/>
  </w:style>
  <w:style w:type="paragraph" w:customStyle="1" w:styleId="119526294A964C85A7200B4B38B7946C">
    <w:name w:val="119526294A964C85A7200B4B38B7946C"/>
    <w:rsid w:val="00E75260"/>
  </w:style>
  <w:style w:type="paragraph" w:customStyle="1" w:styleId="DA7E679FD93A4B74AC670F21166FCD1B">
    <w:name w:val="DA7E679FD93A4B74AC670F21166FCD1B"/>
    <w:rsid w:val="00E75260"/>
  </w:style>
  <w:style w:type="paragraph" w:customStyle="1" w:styleId="840A183C840A4243B5E2951275ADE835">
    <w:name w:val="840A183C840A4243B5E2951275ADE835"/>
    <w:rsid w:val="00E75260"/>
  </w:style>
  <w:style w:type="paragraph" w:customStyle="1" w:styleId="F80CFD3E556B41CAA73267CD02D7FC41">
    <w:name w:val="F80CFD3E556B41CAA73267CD02D7FC41"/>
    <w:rsid w:val="00E75260"/>
  </w:style>
  <w:style w:type="paragraph" w:customStyle="1" w:styleId="505F7B8C29B54AB58CEA6A4CB664BAE6">
    <w:name w:val="505F7B8C29B54AB58CEA6A4CB664BAE6"/>
    <w:rsid w:val="00E75260"/>
  </w:style>
  <w:style w:type="paragraph" w:customStyle="1" w:styleId="50F5CCFDBC554D78A33778182307D5E7">
    <w:name w:val="50F5CCFDBC554D78A33778182307D5E7"/>
    <w:rsid w:val="00E75260"/>
  </w:style>
  <w:style w:type="paragraph" w:customStyle="1" w:styleId="F992D70FF3924291A55180708D1FA4A2">
    <w:name w:val="F992D70FF3924291A55180708D1FA4A2"/>
    <w:rsid w:val="00E75260"/>
  </w:style>
  <w:style w:type="paragraph" w:customStyle="1" w:styleId="AE2D43893BE94BBABA9619534B8F8A1D">
    <w:name w:val="AE2D43893BE94BBABA9619534B8F8A1D"/>
    <w:rsid w:val="00E75260"/>
  </w:style>
  <w:style w:type="paragraph" w:customStyle="1" w:styleId="25FE034F72B04BB6A9B8AA1AD889C391">
    <w:name w:val="25FE034F72B04BB6A9B8AA1AD889C391"/>
    <w:rsid w:val="00E75260"/>
  </w:style>
  <w:style w:type="paragraph" w:customStyle="1" w:styleId="9A0D78CEC6DE441D9D778EECA85872E8">
    <w:name w:val="9A0D78CEC6DE441D9D778EECA85872E8"/>
    <w:rsid w:val="00E75260"/>
  </w:style>
  <w:style w:type="paragraph" w:customStyle="1" w:styleId="BE4B274EC16B4364870AA2CFD49C2F16">
    <w:name w:val="BE4B274EC16B4364870AA2CFD49C2F16"/>
    <w:rsid w:val="00E75260"/>
  </w:style>
  <w:style w:type="paragraph" w:customStyle="1" w:styleId="6F926626D2504846A47F0544020DEEB4">
    <w:name w:val="6F926626D2504846A47F0544020DEEB4"/>
    <w:rsid w:val="00E75260"/>
  </w:style>
  <w:style w:type="paragraph" w:customStyle="1" w:styleId="908DB5ADD9BB44D8B1F58D00AEEF8F70">
    <w:name w:val="908DB5ADD9BB44D8B1F58D00AEEF8F70"/>
    <w:rsid w:val="00E75260"/>
  </w:style>
  <w:style w:type="paragraph" w:customStyle="1" w:styleId="92546218527C43099B12FB9572C738F0">
    <w:name w:val="92546218527C43099B12FB9572C738F0"/>
    <w:rsid w:val="00E75260"/>
  </w:style>
  <w:style w:type="paragraph" w:customStyle="1" w:styleId="44F457FDE9854208A49D10CF158F4F9F">
    <w:name w:val="44F457FDE9854208A49D10CF158F4F9F"/>
    <w:rsid w:val="00E75260"/>
  </w:style>
  <w:style w:type="paragraph" w:customStyle="1" w:styleId="FC707EA40E2C48B7809E5259576CBB5F">
    <w:name w:val="FC707EA40E2C48B7809E5259576CBB5F"/>
    <w:rsid w:val="00E75260"/>
  </w:style>
  <w:style w:type="paragraph" w:customStyle="1" w:styleId="43AB9F2BB5864835A156654EB81C00B1">
    <w:name w:val="43AB9F2BB5864835A156654EB81C00B1"/>
    <w:rsid w:val="00E75260"/>
  </w:style>
  <w:style w:type="paragraph" w:customStyle="1" w:styleId="F61BCB89E7C14FABBF0481C424A6919B">
    <w:name w:val="F61BCB89E7C14FABBF0481C424A6919B"/>
    <w:rsid w:val="00E75260"/>
  </w:style>
  <w:style w:type="paragraph" w:customStyle="1" w:styleId="081920820EEC404DBA80D9563C7CAE09">
    <w:name w:val="081920820EEC404DBA80D9563C7CAE09"/>
    <w:rsid w:val="00E75260"/>
  </w:style>
  <w:style w:type="paragraph" w:customStyle="1" w:styleId="AB4958D2DCE84E5E8CD7345CCA8DBF44">
    <w:name w:val="AB4958D2DCE84E5E8CD7345CCA8DBF44"/>
    <w:rsid w:val="00E75260"/>
  </w:style>
  <w:style w:type="paragraph" w:customStyle="1" w:styleId="CB2401D951C24E358C5960FFBEE619AF">
    <w:name w:val="CB2401D951C24E358C5960FFBEE619AF"/>
    <w:rsid w:val="00E75260"/>
  </w:style>
  <w:style w:type="paragraph" w:customStyle="1" w:styleId="6212DF9A0BA54A6F94745CE002EB562F">
    <w:name w:val="6212DF9A0BA54A6F94745CE002EB562F"/>
    <w:rsid w:val="00E75260"/>
  </w:style>
  <w:style w:type="paragraph" w:customStyle="1" w:styleId="667868E830254B28939D4DB4BF3537FA">
    <w:name w:val="667868E830254B28939D4DB4BF3537FA"/>
    <w:rsid w:val="00E75260"/>
  </w:style>
  <w:style w:type="paragraph" w:customStyle="1" w:styleId="790D9A9163F942838801ECE8F4CF7C80">
    <w:name w:val="790D9A9163F942838801ECE8F4CF7C80"/>
    <w:rsid w:val="00E75260"/>
  </w:style>
  <w:style w:type="paragraph" w:customStyle="1" w:styleId="4CC369EFAB044E0D9198D22A563B0BDE">
    <w:name w:val="4CC369EFAB044E0D9198D22A563B0BDE"/>
    <w:rsid w:val="00E75260"/>
  </w:style>
  <w:style w:type="paragraph" w:customStyle="1" w:styleId="7CB2719F62374164B578EBBF1BB32377">
    <w:name w:val="7CB2719F62374164B578EBBF1BB32377"/>
    <w:rsid w:val="00E75260"/>
  </w:style>
  <w:style w:type="paragraph" w:customStyle="1" w:styleId="CCA2826EC9BA46A2851DD5AD4D705EF7">
    <w:name w:val="CCA2826EC9BA46A2851DD5AD4D705EF7"/>
    <w:rsid w:val="00E75260"/>
  </w:style>
  <w:style w:type="paragraph" w:customStyle="1" w:styleId="6BA5E9AB32A34E9AA823C5A19FA7828D">
    <w:name w:val="6BA5E9AB32A34E9AA823C5A19FA7828D"/>
    <w:rsid w:val="00E75260"/>
  </w:style>
  <w:style w:type="paragraph" w:customStyle="1" w:styleId="DB714C23388A4908814416BE5893986E">
    <w:name w:val="DB714C23388A4908814416BE5893986E"/>
    <w:rsid w:val="00E75260"/>
  </w:style>
  <w:style w:type="paragraph" w:customStyle="1" w:styleId="F222CFECA9B54B89887ABD16E1519C16">
    <w:name w:val="F222CFECA9B54B89887ABD16E1519C16"/>
    <w:rsid w:val="00E75260"/>
  </w:style>
  <w:style w:type="paragraph" w:customStyle="1" w:styleId="07940495E48648798D805DBADA4A7047">
    <w:name w:val="07940495E48648798D805DBADA4A7047"/>
    <w:rsid w:val="00E75260"/>
  </w:style>
  <w:style w:type="paragraph" w:customStyle="1" w:styleId="EBB8513C5F994A11B4600D3410E6C7D5">
    <w:name w:val="EBB8513C5F994A11B4600D3410E6C7D5"/>
    <w:rsid w:val="00E75260"/>
  </w:style>
  <w:style w:type="paragraph" w:customStyle="1" w:styleId="07942720DA3542D6B0C6E5C8AE3A5384">
    <w:name w:val="07942720DA3542D6B0C6E5C8AE3A5384"/>
    <w:rsid w:val="00E75260"/>
  </w:style>
  <w:style w:type="paragraph" w:customStyle="1" w:styleId="5C24E86EE949499BBAF9A632BCC3B163">
    <w:name w:val="5C24E86EE949499BBAF9A632BCC3B163"/>
    <w:rsid w:val="00E75260"/>
  </w:style>
  <w:style w:type="paragraph" w:customStyle="1" w:styleId="EDFC217CD02D4091AA60729A3A597A8F">
    <w:name w:val="EDFC217CD02D4091AA60729A3A597A8F"/>
    <w:rsid w:val="00E75260"/>
  </w:style>
  <w:style w:type="paragraph" w:customStyle="1" w:styleId="0731F752C36B4BD588399A15425C3971">
    <w:name w:val="0731F752C36B4BD588399A15425C3971"/>
    <w:rsid w:val="00E75260"/>
  </w:style>
  <w:style w:type="paragraph" w:customStyle="1" w:styleId="47DC9E89D74A4329B6FFA814A000B1DD">
    <w:name w:val="47DC9E89D74A4329B6FFA814A000B1DD"/>
    <w:rsid w:val="00E75260"/>
  </w:style>
  <w:style w:type="paragraph" w:customStyle="1" w:styleId="9EA6BF2845B4420A8BD2EA5174D21529">
    <w:name w:val="9EA6BF2845B4420A8BD2EA5174D21529"/>
    <w:rsid w:val="00E75260"/>
  </w:style>
  <w:style w:type="paragraph" w:customStyle="1" w:styleId="1D3B135D31394A4AB79B06E2F50A72BB">
    <w:name w:val="1D3B135D31394A4AB79B06E2F50A72BB"/>
    <w:rsid w:val="00E75260"/>
  </w:style>
  <w:style w:type="paragraph" w:customStyle="1" w:styleId="878DEA8E195B4961A96DB621B8B69FD8">
    <w:name w:val="878DEA8E195B4961A96DB621B8B69FD8"/>
    <w:rsid w:val="00E75260"/>
  </w:style>
  <w:style w:type="paragraph" w:customStyle="1" w:styleId="FF5FB300DF464C188B277EA9B904E72A">
    <w:name w:val="FF5FB300DF464C188B277EA9B904E72A"/>
    <w:rsid w:val="00E75260"/>
  </w:style>
  <w:style w:type="paragraph" w:customStyle="1" w:styleId="F6B77B217DCC4E2E8AD24CABDE13EF3E">
    <w:name w:val="F6B77B217DCC4E2E8AD24CABDE13EF3E"/>
    <w:rsid w:val="00E75260"/>
  </w:style>
  <w:style w:type="paragraph" w:customStyle="1" w:styleId="301EA5918B8A4160A69D070CED73CC90">
    <w:name w:val="301EA5918B8A4160A69D070CED73CC90"/>
    <w:rsid w:val="00E75260"/>
  </w:style>
  <w:style w:type="paragraph" w:customStyle="1" w:styleId="93ECE1C332D34D77A68D0972635D8EC4">
    <w:name w:val="93ECE1C332D34D77A68D0972635D8EC4"/>
    <w:rsid w:val="00E75260"/>
  </w:style>
  <w:style w:type="paragraph" w:customStyle="1" w:styleId="5BAF94BCC2FC4E6DB6C94BB332B2E2A4">
    <w:name w:val="5BAF94BCC2FC4E6DB6C94BB332B2E2A4"/>
    <w:rsid w:val="00E75260"/>
  </w:style>
  <w:style w:type="paragraph" w:customStyle="1" w:styleId="8B4B39AB5B23422AB31A04F0075032DB">
    <w:name w:val="8B4B39AB5B23422AB31A04F0075032DB"/>
    <w:rsid w:val="00E75260"/>
  </w:style>
  <w:style w:type="paragraph" w:customStyle="1" w:styleId="BD0A403E38DC4FF193673C4773164740">
    <w:name w:val="BD0A403E38DC4FF193673C4773164740"/>
    <w:rsid w:val="00E75260"/>
  </w:style>
  <w:style w:type="paragraph" w:customStyle="1" w:styleId="7F98158D23204C7097F7771709AE287E">
    <w:name w:val="7F98158D23204C7097F7771709AE287E"/>
    <w:rsid w:val="00E75260"/>
  </w:style>
  <w:style w:type="paragraph" w:customStyle="1" w:styleId="007501D57A7E4DA0BCCBCC226F9E9BB1">
    <w:name w:val="007501D57A7E4DA0BCCBCC226F9E9BB1"/>
    <w:rsid w:val="00E75260"/>
  </w:style>
  <w:style w:type="paragraph" w:customStyle="1" w:styleId="8CD833663BF44ADAB17299172100CE1D">
    <w:name w:val="8CD833663BF44ADAB17299172100CE1D"/>
    <w:rsid w:val="00E75260"/>
  </w:style>
  <w:style w:type="paragraph" w:customStyle="1" w:styleId="A445CD743C5946A8B6898DAFF85BDE2F">
    <w:name w:val="A445CD743C5946A8B6898DAFF85BDE2F"/>
    <w:rsid w:val="00E75260"/>
  </w:style>
  <w:style w:type="paragraph" w:customStyle="1" w:styleId="589690F0FA6F43CC8747BDD8CEF5186A">
    <w:name w:val="589690F0FA6F43CC8747BDD8CEF5186A"/>
    <w:rsid w:val="00E75260"/>
  </w:style>
  <w:style w:type="paragraph" w:customStyle="1" w:styleId="4A182873F6F44B23927C86A85C63344B">
    <w:name w:val="4A182873F6F44B23927C86A85C63344B"/>
    <w:rsid w:val="00E75260"/>
  </w:style>
  <w:style w:type="paragraph" w:customStyle="1" w:styleId="71B04E59A2DF403FADB331C416F37871">
    <w:name w:val="71B04E59A2DF403FADB331C416F37871"/>
    <w:rsid w:val="00E75260"/>
  </w:style>
  <w:style w:type="paragraph" w:customStyle="1" w:styleId="07271B256999414592D6120B87F142DF">
    <w:name w:val="07271B256999414592D6120B87F142DF"/>
    <w:rsid w:val="00E75260"/>
  </w:style>
  <w:style w:type="paragraph" w:customStyle="1" w:styleId="AD9AB06E75D64E9EBAD1E8F9FEAB1B87">
    <w:name w:val="AD9AB06E75D64E9EBAD1E8F9FEAB1B87"/>
    <w:rsid w:val="00E75260"/>
  </w:style>
  <w:style w:type="paragraph" w:customStyle="1" w:styleId="27BE668C45944595B48F8E65B463938F">
    <w:name w:val="27BE668C45944595B48F8E65B463938F"/>
    <w:rsid w:val="00E75260"/>
  </w:style>
  <w:style w:type="paragraph" w:customStyle="1" w:styleId="5A6DB3DBBD9F496BA38200112F20C6F6">
    <w:name w:val="5A6DB3DBBD9F496BA38200112F20C6F6"/>
    <w:rsid w:val="00E75260"/>
  </w:style>
  <w:style w:type="paragraph" w:customStyle="1" w:styleId="B57437422F4B436B841A9C477A694D59">
    <w:name w:val="B57437422F4B436B841A9C477A694D59"/>
    <w:rsid w:val="00E75260"/>
  </w:style>
  <w:style w:type="paragraph" w:customStyle="1" w:styleId="65AFDB5DDEFC4C52BF6D4F18153F1B5E">
    <w:name w:val="65AFDB5DDEFC4C52BF6D4F18153F1B5E"/>
    <w:rsid w:val="00E75260"/>
  </w:style>
  <w:style w:type="paragraph" w:customStyle="1" w:styleId="AB44461780364048BA478573BB9F51A8">
    <w:name w:val="AB44461780364048BA478573BB9F51A8"/>
    <w:rsid w:val="00E75260"/>
  </w:style>
  <w:style w:type="paragraph" w:customStyle="1" w:styleId="DCB389A76A8A48F89240AA4AA8D74EAA">
    <w:name w:val="DCB389A76A8A48F89240AA4AA8D74EAA"/>
    <w:rsid w:val="00E75260"/>
  </w:style>
  <w:style w:type="paragraph" w:customStyle="1" w:styleId="FA93BEB28B0F492582D3B4933709DB89">
    <w:name w:val="FA93BEB28B0F492582D3B4933709DB89"/>
    <w:rsid w:val="00E75260"/>
  </w:style>
  <w:style w:type="paragraph" w:customStyle="1" w:styleId="4D2C6A28E41847AFAD77C47F2C4729C6">
    <w:name w:val="4D2C6A28E41847AFAD77C47F2C4729C6"/>
    <w:rsid w:val="00E75260"/>
  </w:style>
  <w:style w:type="paragraph" w:customStyle="1" w:styleId="47EA23C128144A05967F7EE6812CE4EE">
    <w:name w:val="47EA23C128144A05967F7EE6812CE4EE"/>
    <w:rsid w:val="00E75260"/>
  </w:style>
  <w:style w:type="paragraph" w:customStyle="1" w:styleId="C4D3B0B79DC84F53A913092459D308DB">
    <w:name w:val="C4D3B0B79DC84F53A913092459D308DB"/>
    <w:rsid w:val="00E75260"/>
  </w:style>
  <w:style w:type="paragraph" w:customStyle="1" w:styleId="9B8F74EA2CF247CBBDA9F816D7DD4B0E">
    <w:name w:val="9B8F74EA2CF247CBBDA9F816D7DD4B0E"/>
    <w:rsid w:val="00E75260"/>
  </w:style>
  <w:style w:type="paragraph" w:customStyle="1" w:styleId="B326314909C949299E6B41B61B3CCDE6">
    <w:name w:val="B326314909C949299E6B41B61B3CCDE6"/>
    <w:rsid w:val="00E75260"/>
  </w:style>
  <w:style w:type="paragraph" w:customStyle="1" w:styleId="B9BCFE9C57F6487FB95F21F06088AEF0">
    <w:name w:val="B9BCFE9C57F6487FB95F21F06088AEF0"/>
    <w:rsid w:val="00E75260"/>
  </w:style>
  <w:style w:type="paragraph" w:customStyle="1" w:styleId="9DAF7A7049BB4D0D874E244D34262291">
    <w:name w:val="9DAF7A7049BB4D0D874E244D34262291"/>
    <w:rsid w:val="00E75260"/>
  </w:style>
  <w:style w:type="paragraph" w:customStyle="1" w:styleId="5145E37C3DAB4FCCA2B4465B75A0C0E7">
    <w:name w:val="5145E37C3DAB4FCCA2B4465B75A0C0E7"/>
    <w:rsid w:val="00E75260"/>
  </w:style>
  <w:style w:type="paragraph" w:customStyle="1" w:styleId="500A35DBC295496095644E48FDCC5F66">
    <w:name w:val="500A35DBC295496095644E48FDCC5F66"/>
    <w:rsid w:val="00E75260"/>
  </w:style>
  <w:style w:type="paragraph" w:customStyle="1" w:styleId="6C7B8E3696CB498689F03B32A7607525">
    <w:name w:val="6C7B8E3696CB498689F03B32A7607525"/>
    <w:rsid w:val="00E75260"/>
  </w:style>
  <w:style w:type="paragraph" w:customStyle="1" w:styleId="BED55EFB7C724A8B93ED3770DCC29146">
    <w:name w:val="BED55EFB7C724A8B93ED3770DCC29146"/>
    <w:rsid w:val="00E75260"/>
  </w:style>
  <w:style w:type="paragraph" w:customStyle="1" w:styleId="29563F04DB6044D8B3E13E31C8464002">
    <w:name w:val="29563F04DB6044D8B3E13E31C8464002"/>
    <w:rsid w:val="00E75260"/>
  </w:style>
  <w:style w:type="paragraph" w:customStyle="1" w:styleId="7F22FCF16492458DA4EFD7F341076602">
    <w:name w:val="7F22FCF16492458DA4EFD7F341076602"/>
    <w:rsid w:val="00E75260"/>
  </w:style>
  <w:style w:type="paragraph" w:customStyle="1" w:styleId="8BD15AD429584C868D318E71F01CDB35">
    <w:name w:val="8BD15AD429584C868D318E71F01CDB35"/>
    <w:rsid w:val="00E75260"/>
  </w:style>
  <w:style w:type="paragraph" w:customStyle="1" w:styleId="DD0AB412AF7641479A80B58273B24D05">
    <w:name w:val="DD0AB412AF7641479A80B58273B24D05"/>
    <w:rsid w:val="00E75260"/>
  </w:style>
  <w:style w:type="paragraph" w:customStyle="1" w:styleId="88C2D6E5671F4BA6A786CAB3162D0217">
    <w:name w:val="88C2D6E5671F4BA6A786CAB3162D0217"/>
    <w:rsid w:val="00E75260"/>
  </w:style>
  <w:style w:type="paragraph" w:customStyle="1" w:styleId="D9E22DC969224AA3922A0962D90812D0">
    <w:name w:val="D9E22DC969224AA3922A0962D90812D0"/>
    <w:rsid w:val="00E75260"/>
  </w:style>
  <w:style w:type="paragraph" w:customStyle="1" w:styleId="3B7CE93D053041F2BAB2E6B7F76AF524">
    <w:name w:val="3B7CE93D053041F2BAB2E6B7F76AF524"/>
    <w:rsid w:val="00E75260"/>
  </w:style>
  <w:style w:type="paragraph" w:customStyle="1" w:styleId="1916B1BAB5E04846BE8F25490C8B5966">
    <w:name w:val="1916B1BAB5E04846BE8F25490C8B5966"/>
    <w:rsid w:val="00E75260"/>
  </w:style>
  <w:style w:type="paragraph" w:customStyle="1" w:styleId="99483A6749FF495DA9730B77397A0D32">
    <w:name w:val="99483A6749FF495DA9730B77397A0D32"/>
    <w:rsid w:val="00E75260"/>
  </w:style>
  <w:style w:type="paragraph" w:customStyle="1" w:styleId="84142BDAD1554E2BA3369E0E81607FE7">
    <w:name w:val="84142BDAD1554E2BA3369E0E81607FE7"/>
    <w:rsid w:val="00E75260"/>
  </w:style>
  <w:style w:type="paragraph" w:customStyle="1" w:styleId="AAD7677ACD8B4C11B7B4AD91F175E062">
    <w:name w:val="AAD7677ACD8B4C11B7B4AD91F175E062"/>
    <w:rsid w:val="00E75260"/>
  </w:style>
  <w:style w:type="paragraph" w:customStyle="1" w:styleId="AA6B3C2708814E999962C2FB19CCED35">
    <w:name w:val="AA6B3C2708814E999962C2FB19CCED35"/>
    <w:rsid w:val="00E75260"/>
  </w:style>
  <w:style w:type="paragraph" w:customStyle="1" w:styleId="E3B24FDAD20B493B948728A6F1AE6ABD">
    <w:name w:val="E3B24FDAD20B493B948728A6F1AE6ABD"/>
    <w:rsid w:val="00E75260"/>
  </w:style>
  <w:style w:type="paragraph" w:customStyle="1" w:styleId="3762FB01A78D44CC908452B617D9ED64">
    <w:name w:val="3762FB01A78D44CC908452B617D9ED64"/>
    <w:rsid w:val="00E75260"/>
  </w:style>
  <w:style w:type="paragraph" w:customStyle="1" w:styleId="1FB6D2CC97F24499A7E6B9B6F0E874D1">
    <w:name w:val="1FB6D2CC97F24499A7E6B9B6F0E874D1"/>
    <w:rsid w:val="00E75260"/>
  </w:style>
  <w:style w:type="paragraph" w:customStyle="1" w:styleId="58B51B2A651940659E18E30801103AD3">
    <w:name w:val="58B51B2A651940659E18E30801103AD3"/>
    <w:rsid w:val="00E75260"/>
  </w:style>
  <w:style w:type="paragraph" w:customStyle="1" w:styleId="33BE07185E9149A08D88838F3010F0BD">
    <w:name w:val="33BE07185E9149A08D88838F3010F0BD"/>
    <w:rsid w:val="00E75260"/>
  </w:style>
  <w:style w:type="paragraph" w:customStyle="1" w:styleId="001F19F0BCEB4A6790F0772828B825A5">
    <w:name w:val="001F19F0BCEB4A6790F0772828B825A5"/>
    <w:rsid w:val="00E75260"/>
  </w:style>
  <w:style w:type="paragraph" w:customStyle="1" w:styleId="79E76AEFE66E4EA89D3D28227D9A2C26">
    <w:name w:val="79E76AEFE66E4EA89D3D28227D9A2C26"/>
    <w:rsid w:val="00E75260"/>
  </w:style>
  <w:style w:type="paragraph" w:customStyle="1" w:styleId="AE9EF636ECA84039ABABFE4180B12D4A">
    <w:name w:val="AE9EF636ECA84039ABABFE4180B12D4A"/>
    <w:rsid w:val="00E75260"/>
  </w:style>
  <w:style w:type="paragraph" w:customStyle="1" w:styleId="D696301928284B15A0A811CABB296E3C">
    <w:name w:val="D696301928284B15A0A811CABB296E3C"/>
    <w:rsid w:val="00E75260"/>
  </w:style>
  <w:style w:type="paragraph" w:customStyle="1" w:styleId="2C5C1562823745C6B4FA26C80FAFFED0">
    <w:name w:val="2C5C1562823745C6B4FA26C80FAFFED0"/>
    <w:rsid w:val="00E75260"/>
  </w:style>
  <w:style w:type="paragraph" w:customStyle="1" w:styleId="843DA30497674B328DFDD0245A2ED13A">
    <w:name w:val="843DA30497674B328DFDD0245A2ED13A"/>
    <w:rsid w:val="00E75260"/>
  </w:style>
  <w:style w:type="paragraph" w:customStyle="1" w:styleId="5023E558ABA6408DAFC6CD88603026E4">
    <w:name w:val="5023E558ABA6408DAFC6CD88603026E4"/>
    <w:rsid w:val="00E75260"/>
  </w:style>
  <w:style w:type="paragraph" w:customStyle="1" w:styleId="B3B7038ED71142DABC24FD79915BFDBE">
    <w:name w:val="B3B7038ED71142DABC24FD79915BFDBE"/>
    <w:rsid w:val="00E75260"/>
  </w:style>
  <w:style w:type="paragraph" w:customStyle="1" w:styleId="C8959C19CB5E453F8239517314909A44">
    <w:name w:val="C8959C19CB5E453F8239517314909A44"/>
    <w:rsid w:val="00E75260"/>
  </w:style>
  <w:style w:type="paragraph" w:customStyle="1" w:styleId="B06AD3BA328C428BA9B1CD71128B44E6">
    <w:name w:val="B06AD3BA328C428BA9B1CD71128B44E6"/>
    <w:rsid w:val="00E75260"/>
  </w:style>
  <w:style w:type="paragraph" w:customStyle="1" w:styleId="028BC1C4694A4C7B9C747BEF794A2270">
    <w:name w:val="028BC1C4694A4C7B9C747BEF794A2270"/>
    <w:rsid w:val="00E75260"/>
  </w:style>
  <w:style w:type="paragraph" w:customStyle="1" w:styleId="095EA40ED7AE4307A93629B2F45928F5">
    <w:name w:val="095EA40ED7AE4307A93629B2F45928F5"/>
    <w:rsid w:val="00E75260"/>
  </w:style>
  <w:style w:type="paragraph" w:customStyle="1" w:styleId="3BE4FF45A737495DA1F239C2A5E0823D">
    <w:name w:val="3BE4FF45A737495DA1F239C2A5E0823D"/>
    <w:rsid w:val="00E75260"/>
  </w:style>
  <w:style w:type="paragraph" w:customStyle="1" w:styleId="761BAD657ADE4FC18453614298663D60">
    <w:name w:val="761BAD657ADE4FC18453614298663D60"/>
    <w:rsid w:val="00E75260"/>
  </w:style>
  <w:style w:type="paragraph" w:customStyle="1" w:styleId="9C1F2A4DE44B477A9AA8C29A0D42D484">
    <w:name w:val="9C1F2A4DE44B477A9AA8C29A0D42D484"/>
    <w:rsid w:val="00E75260"/>
  </w:style>
  <w:style w:type="paragraph" w:customStyle="1" w:styleId="80B60AF3571C4FBE91CD3D4D87C74FCC">
    <w:name w:val="80B60AF3571C4FBE91CD3D4D87C74FCC"/>
    <w:rsid w:val="00E75260"/>
  </w:style>
  <w:style w:type="paragraph" w:customStyle="1" w:styleId="21BCD2068E894563A3CDB05294729377">
    <w:name w:val="21BCD2068E894563A3CDB05294729377"/>
    <w:rsid w:val="00E75260"/>
  </w:style>
  <w:style w:type="paragraph" w:customStyle="1" w:styleId="A9C3B2BAC202413FAE4AA8094E90574F">
    <w:name w:val="A9C3B2BAC202413FAE4AA8094E90574F"/>
    <w:rsid w:val="00E75260"/>
  </w:style>
  <w:style w:type="paragraph" w:customStyle="1" w:styleId="9B8910805C054F5C8F6026002E585A61">
    <w:name w:val="9B8910805C054F5C8F6026002E585A61"/>
    <w:rsid w:val="00E75260"/>
  </w:style>
  <w:style w:type="paragraph" w:customStyle="1" w:styleId="E102A47BE3064968A180CC1166F3952F">
    <w:name w:val="E102A47BE3064968A180CC1166F3952F"/>
    <w:rsid w:val="00E75260"/>
  </w:style>
  <w:style w:type="paragraph" w:customStyle="1" w:styleId="F6632E83A3334CD7A97FFD2A53B4B164">
    <w:name w:val="F6632E83A3334CD7A97FFD2A53B4B164"/>
    <w:rsid w:val="00E75260"/>
  </w:style>
  <w:style w:type="paragraph" w:customStyle="1" w:styleId="56319C5701B5454D91309E51FCF51244">
    <w:name w:val="56319C5701B5454D91309E51FCF51244"/>
    <w:rsid w:val="00E75260"/>
  </w:style>
  <w:style w:type="paragraph" w:customStyle="1" w:styleId="925FFD3F4BE249498E6E2C842D8F10E1">
    <w:name w:val="925FFD3F4BE249498E6E2C842D8F10E1"/>
    <w:rsid w:val="00E75260"/>
  </w:style>
  <w:style w:type="paragraph" w:customStyle="1" w:styleId="F596C2634D674849BD287DE3FC110E81">
    <w:name w:val="F596C2634D674849BD287DE3FC110E81"/>
    <w:rsid w:val="00E75260"/>
  </w:style>
  <w:style w:type="paragraph" w:customStyle="1" w:styleId="41203026055D4B47A864D3DEFBC928C2">
    <w:name w:val="41203026055D4B47A864D3DEFBC928C2"/>
    <w:rsid w:val="00E75260"/>
  </w:style>
  <w:style w:type="paragraph" w:customStyle="1" w:styleId="E85A2D7849294673995B933FFCAB2C3B">
    <w:name w:val="E85A2D7849294673995B933FFCAB2C3B"/>
    <w:rsid w:val="00E75260"/>
  </w:style>
  <w:style w:type="paragraph" w:customStyle="1" w:styleId="835BF793D8434221809371A3B3BBE3C6">
    <w:name w:val="835BF793D8434221809371A3B3BBE3C6"/>
    <w:rsid w:val="00E75260"/>
  </w:style>
  <w:style w:type="paragraph" w:customStyle="1" w:styleId="4DBA9C5C64684A468BF6652C74FC05EA">
    <w:name w:val="4DBA9C5C64684A468BF6652C74FC05EA"/>
    <w:rsid w:val="00E75260"/>
  </w:style>
  <w:style w:type="paragraph" w:customStyle="1" w:styleId="ADED252A3A594C29951728E1A893CCA6">
    <w:name w:val="ADED252A3A594C29951728E1A893CCA6"/>
    <w:rsid w:val="00E75260"/>
  </w:style>
  <w:style w:type="paragraph" w:customStyle="1" w:styleId="B75000513DFC4BCA86B52A6AE30B747D">
    <w:name w:val="B75000513DFC4BCA86B52A6AE30B747D"/>
    <w:rsid w:val="00E75260"/>
  </w:style>
  <w:style w:type="paragraph" w:customStyle="1" w:styleId="5C7F39BC4F524492B54AB210BC2D2F1F">
    <w:name w:val="5C7F39BC4F524492B54AB210BC2D2F1F"/>
    <w:rsid w:val="00E75260"/>
  </w:style>
  <w:style w:type="paragraph" w:customStyle="1" w:styleId="FDEF596002174D2DBDDB1F6C3379A377">
    <w:name w:val="FDEF596002174D2DBDDB1F6C3379A377"/>
    <w:rsid w:val="00E75260"/>
  </w:style>
  <w:style w:type="paragraph" w:customStyle="1" w:styleId="68A2FCF6620E48379B546EFCD477D797">
    <w:name w:val="68A2FCF6620E48379B546EFCD477D797"/>
    <w:rsid w:val="00E75260"/>
  </w:style>
  <w:style w:type="paragraph" w:customStyle="1" w:styleId="A57A34C9201F442BB5C9FC2BDE9108CB">
    <w:name w:val="A57A34C9201F442BB5C9FC2BDE9108CB"/>
    <w:rsid w:val="00E75260"/>
  </w:style>
  <w:style w:type="paragraph" w:customStyle="1" w:styleId="91826C45690C462497D026EEAB37EDAE">
    <w:name w:val="91826C45690C462497D026EEAB37EDAE"/>
    <w:rsid w:val="00E75260"/>
  </w:style>
  <w:style w:type="paragraph" w:customStyle="1" w:styleId="3D761E44456A40DB840E91079BE16F69">
    <w:name w:val="3D761E44456A40DB840E91079BE16F69"/>
    <w:rsid w:val="00E75260"/>
  </w:style>
  <w:style w:type="paragraph" w:customStyle="1" w:styleId="45E17F7CB98C4D08850EC6FE8F56538D">
    <w:name w:val="45E17F7CB98C4D08850EC6FE8F56538D"/>
    <w:rsid w:val="00E75260"/>
  </w:style>
  <w:style w:type="paragraph" w:customStyle="1" w:styleId="942D10CC2CC943F18D89A597983D3195">
    <w:name w:val="942D10CC2CC943F18D89A597983D3195"/>
    <w:rsid w:val="00E75260"/>
  </w:style>
  <w:style w:type="paragraph" w:customStyle="1" w:styleId="2B53D90985304416B64740686CFFE144">
    <w:name w:val="2B53D90985304416B64740686CFFE144"/>
    <w:rsid w:val="00E75260"/>
  </w:style>
  <w:style w:type="paragraph" w:customStyle="1" w:styleId="16BD2CDC74A7400F901442A64612075D">
    <w:name w:val="16BD2CDC74A7400F901442A64612075D"/>
    <w:rsid w:val="00E75260"/>
  </w:style>
  <w:style w:type="paragraph" w:customStyle="1" w:styleId="482097C20FBB4E34A0F7928D8FD4D5FB">
    <w:name w:val="482097C20FBB4E34A0F7928D8FD4D5FB"/>
    <w:rsid w:val="00E75260"/>
  </w:style>
  <w:style w:type="paragraph" w:customStyle="1" w:styleId="36F39AC1005A4858A2D19E545800A9F8">
    <w:name w:val="36F39AC1005A4858A2D19E545800A9F8"/>
    <w:rsid w:val="00E75260"/>
  </w:style>
  <w:style w:type="paragraph" w:customStyle="1" w:styleId="77C38D0BC5124EE48432B23A49459EA5">
    <w:name w:val="77C38D0BC5124EE48432B23A49459EA5"/>
    <w:rsid w:val="00E75260"/>
  </w:style>
  <w:style w:type="paragraph" w:customStyle="1" w:styleId="B0DA908ADBD04BF7967B1203B805B084">
    <w:name w:val="B0DA908ADBD04BF7967B1203B805B084"/>
    <w:rsid w:val="00E75260"/>
  </w:style>
  <w:style w:type="paragraph" w:customStyle="1" w:styleId="5A41034748B84FA6AD57EBDFAD92F047">
    <w:name w:val="5A41034748B84FA6AD57EBDFAD92F047"/>
    <w:rsid w:val="00E75260"/>
  </w:style>
  <w:style w:type="paragraph" w:customStyle="1" w:styleId="016E19C9A1DB47F59058DB6C92A9D1CF">
    <w:name w:val="016E19C9A1DB47F59058DB6C92A9D1CF"/>
    <w:rsid w:val="00E75260"/>
  </w:style>
  <w:style w:type="paragraph" w:customStyle="1" w:styleId="021E7134F5E547978AA99D2E9766F446">
    <w:name w:val="021E7134F5E547978AA99D2E9766F446"/>
    <w:rsid w:val="00E75260"/>
  </w:style>
  <w:style w:type="paragraph" w:customStyle="1" w:styleId="9A1EE4DB42AC41CB9A5CD49BC4003712">
    <w:name w:val="9A1EE4DB42AC41CB9A5CD49BC4003712"/>
    <w:rsid w:val="00E75260"/>
  </w:style>
  <w:style w:type="paragraph" w:customStyle="1" w:styleId="B93BAA051EB04E82A4802D42F54A52F5">
    <w:name w:val="B93BAA051EB04E82A4802D42F54A52F5"/>
    <w:rsid w:val="00E75260"/>
  </w:style>
  <w:style w:type="paragraph" w:customStyle="1" w:styleId="6474D321FB0447AAAA816A054CBB85D3">
    <w:name w:val="6474D321FB0447AAAA816A054CBB85D3"/>
    <w:rsid w:val="00E75260"/>
  </w:style>
  <w:style w:type="paragraph" w:customStyle="1" w:styleId="3FE491DF0CB148B5B2726877C4ACFE04">
    <w:name w:val="3FE491DF0CB148B5B2726877C4ACFE04"/>
    <w:rsid w:val="00E75260"/>
  </w:style>
  <w:style w:type="paragraph" w:customStyle="1" w:styleId="1E2F9E87E65C4BF2BB45485DF8970F45">
    <w:name w:val="1E2F9E87E65C4BF2BB45485DF8970F45"/>
    <w:rsid w:val="00E75260"/>
  </w:style>
  <w:style w:type="paragraph" w:customStyle="1" w:styleId="8CAC432EFF314270BD8549C8E1662EE5">
    <w:name w:val="8CAC432EFF314270BD8549C8E1662EE5"/>
    <w:rsid w:val="00E75260"/>
  </w:style>
  <w:style w:type="paragraph" w:customStyle="1" w:styleId="00F79E576B7944278290BE2386684D2C">
    <w:name w:val="00F79E576B7944278290BE2386684D2C"/>
    <w:rsid w:val="00E75260"/>
  </w:style>
  <w:style w:type="paragraph" w:customStyle="1" w:styleId="1B64DDE1D6EA440BBA8BB4CB57429290">
    <w:name w:val="1B64DDE1D6EA440BBA8BB4CB57429290"/>
    <w:rsid w:val="00E75260"/>
  </w:style>
  <w:style w:type="paragraph" w:customStyle="1" w:styleId="CE6D825E6A574287AF826088F1C9A992">
    <w:name w:val="CE6D825E6A574287AF826088F1C9A992"/>
    <w:rsid w:val="00E75260"/>
  </w:style>
  <w:style w:type="paragraph" w:customStyle="1" w:styleId="295F9957AD9A47BAA7F7B46297EC8135">
    <w:name w:val="295F9957AD9A47BAA7F7B46297EC8135"/>
    <w:rsid w:val="00E75260"/>
  </w:style>
  <w:style w:type="paragraph" w:customStyle="1" w:styleId="8FB71F650A60484C93F1889FA2B1969B">
    <w:name w:val="8FB71F650A60484C93F1889FA2B1969B"/>
    <w:rsid w:val="00E75260"/>
  </w:style>
  <w:style w:type="paragraph" w:customStyle="1" w:styleId="0915177432EC4084BDC6245BBB5D27BD">
    <w:name w:val="0915177432EC4084BDC6245BBB5D27BD"/>
    <w:rsid w:val="00E75260"/>
  </w:style>
  <w:style w:type="paragraph" w:customStyle="1" w:styleId="8658C92708A740FD93E5DF4041B9925E">
    <w:name w:val="8658C92708A740FD93E5DF4041B9925E"/>
    <w:rsid w:val="00E75260"/>
  </w:style>
  <w:style w:type="paragraph" w:customStyle="1" w:styleId="F601CAF34F9743B18129BF8226C318D7">
    <w:name w:val="F601CAF34F9743B18129BF8226C318D7"/>
    <w:rsid w:val="00E75260"/>
  </w:style>
  <w:style w:type="paragraph" w:customStyle="1" w:styleId="F2A373D8DE4B4A41B5F6FD91476A2303">
    <w:name w:val="F2A373D8DE4B4A41B5F6FD91476A2303"/>
    <w:rsid w:val="00E75260"/>
  </w:style>
  <w:style w:type="paragraph" w:customStyle="1" w:styleId="EB4A073120BB49B9A0F3D4EA8C3C8C1D">
    <w:name w:val="EB4A073120BB49B9A0F3D4EA8C3C8C1D"/>
    <w:rsid w:val="00E75260"/>
  </w:style>
  <w:style w:type="paragraph" w:customStyle="1" w:styleId="FEC1B526168D41D9A18A6CADFAD763FE">
    <w:name w:val="FEC1B526168D41D9A18A6CADFAD763FE"/>
    <w:rsid w:val="00E75260"/>
  </w:style>
  <w:style w:type="paragraph" w:customStyle="1" w:styleId="54B7005506044687AF2780CC2D879EF1">
    <w:name w:val="54B7005506044687AF2780CC2D879EF1"/>
    <w:rsid w:val="00E75260"/>
  </w:style>
  <w:style w:type="paragraph" w:customStyle="1" w:styleId="3A07901EF37D465CAA32665537451717">
    <w:name w:val="3A07901EF37D465CAA32665537451717"/>
    <w:rsid w:val="00E75260"/>
  </w:style>
  <w:style w:type="paragraph" w:customStyle="1" w:styleId="F1E3AE7CB706467AA63A9E06A1656FD9">
    <w:name w:val="F1E3AE7CB706467AA63A9E06A1656FD9"/>
    <w:rsid w:val="00E75260"/>
  </w:style>
  <w:style w:type="paragraph" w:customStyle="1" w:styleId="9E8BD2B194B244B89CE63188EA207AA6">
    <w:name w:val="9E8BD2B194B244B89CE63188EA207AA6"/>
    <w:rsid w:val="00E75260"/>
  </w:style>
  <w:style w:type="paragraph" w:customStyle="1" w:styleId="C84588731EB549FE9E2B25E90BBF71A9">
    <w:name w:val="C84588731EB549FE9E2B25E90BBF71A9"/>
    <w:rsid w:val="00E75260"/>
  </w:style>
  <w:style w:type="paragraph" w:customStyle="1" w:styleId="8FE9CEDD60B74515A7CEC5ECBE745FEE">
    <w:name w:val="8FE9CEDD60B74515A7CEC5ECBE745FEE"/>
    <w:rsid w:val="00E75260"/>
  </w:style>
  <w:style w:type="paragraph" w:customStyle="1" w:styleId="B0264A0D7EE24BE0808A7354803295FE">
    <w:name w:val="B0264A0D7EE24BE0808A7354803295FE"/>
    <w:rsid w:val="00E75260"/>
  </w:style>
  <w:style w:type="paragraph" w:customStyle="1" w:styleId="8DE69FE328934D4291E4DFA9E1B53171">
    <w:name w:val="8DE69FE328934D4291E4DFA9E1B53171"/>
    <w:rsid w:val="00E75260"/>
  </w:style>
  <w:style w:type="paragraph" w:customStyle="1" w:styleId="34B515F6A733486CA1D7564EDAE9FFD1">
    <w:name w:val="34B515F6A733486CA1D7564EDAE9FFD1"/>
    <w:rsid w:val="00E75260"/>
  </w:style>
  <w:style w:type="paragraph" w:customStyle="1" w:styleId="060B1A64FF574EB4969481F2C4D0EA8F">
    <w:name w:val="060B1A64FF574EB4969481F2C4D0EA8F"/>
    <w:rsid w:val="00E75260"/>
  </w:style>
  <w:style w:type="paragraph" w:customStyle="1" w:styleId="1FB5718AFCF849268C7ABEFB84675817">
    <w:name w:val="1FB5718AFCF849268C7ABEFB84675817"/>
    <w:rsid w:val="00E75260"/>
  </w:style>
  <w:style w:type="paragraph" w:customStyle="1" w:styleId="3FF2555666FB4382BB9702AA239ACF07">
    <w:name w:val="3FF2555666FB4382BB9702AA239ACF07"/>
    <w:rsid w:val="00E75260"/>
  </w:style>
  <w:style w:type="paragraph" w:customStyle="1" w:styleId="CF1203A5413142EBBA652E2E0442424E">
    <w:name w:val="CF1203A5413142EBBA652E2E0442424E"/>
    <w:rsid w:val="00E75260"/>
  </w:style>
  <w:style w:type="paragraph" w:customStyle="1" w:styleId="1E267BCA3CE04A06AA37954D360C1B20">
    <w:name w:val="1E267BCA3CE04A06AA37954D360C1B20"/>
    <w:rsid w:val="00E75260"/>
  </w:style>
  <w:style w:type="paragraph" w:customStyle="1" w:styleId="DF84074C102C47299DDFEA1CBEA870E6">
    <w:name w:val="DF84074C102C47299DDFEA1CBEA870E6"/>
    <w:rsid w:val="00E75260"/>
  </w:style>
  <w:style w:type="paragraph" w:customStyle="1" w:styleId="ED90EAF3C143457E80CF53B69F306D4A">
    <w:name w:val="ED90EAF3C143457E80CF53B69F306D4A"/>
    <w:rsid w:val="00E75260"/>
  </w:style>
  <w:style w:type="paragraph" w:customStyle="1" w:styleId="765D30C1D3D34B2CA51A665376DF6AF9">
    <w:name w:val="765D30C1D3D34B2CA51A665376DF6AF9"/>
    <w:rsid w:val="00E75260"/>
  </w:style>
  <w:style w:type="paragraph" w:customStyle="1" w:styleId="64397D0AE21643B6B57FBB20095FDB66">
    <w:name w:val="64397D0AE21643B6B57FBB20095FDB66"/>
    <w:rsid w:val="00E75260"/>
  </w:style>
  <w:style w:type="paragraph" w:customStyle="1" w:styleId="D65D9E543CD1416D869EFEB39714A890">
    <w:name w:val="D65D9E543CD1416D869EFEB39714A890"/>
    <w:rsid w:val="00E75260"/>
  </w:style>
  <w:style w:type="paragraph" w:customStyle="1" w:styleId="66B881DDCBE44D279A5397FD02000E93">
    <w:name w:val="66B881DDCBE44D279A5397FD02000E93"/>
    <w:rsid w:val="00E75260"/>
  </w:style>
  <w:style w:type="paragraph" w:customStyle="1" w:styleId="3E281DD929DA4971887DD547158763EE">
    <w:name w:val="3E281DD929DA4971887DD547158763EE"/>
    <w:rsid w:val="00E75260"/>
  </w:style>
  <w:style w:type="paragraph" w:customStyle="1" w:styleId="38F8475F14AA4FC0BBE0322BADB03181">
    <w:name w:val="38F8475F14AA4FC0BBE0322BADB03181"/>
    <w:rsid w:val="00E75260"/>
  </w:style>
  <w:style w:type="paragraph" w:customStyle="1" w:styleId="76BEE8D4AECE4FF4A50F9689AC501557">
    <w:name w:val="76BEE8D4AECE4FF4A50F9689AC501557"/>
    <w:rsid w:val="00E75260"/>
  </w:style>
  <w:style w:type="paragraph" w:customStyle="1" w:styleId="7F9D44EAA51B4E87B4108A574E5EAD96">
    <w:name w:val="7F9D44EAA51B4E87B4108A574E5EAD96"/>
    <w:rsid w:val="00E75260"/>
  </w:style>
  <w:style w:type="paragraph" w:customStyle="1" w:styleId="98C3BD5535F549E0BAEEE04C039B4BA6">
    <w:name w:val="98C3BD5535F549E0BAEEE04C039B4BA6"/>
    <w:rsid w:val="00E75260"/>
  </w:style>
  <w:style w:type="paragraph" w:customStyle="1" w:styleId="90E48A69EDD6464BB42EA954F6645EF2">
    <w:name w:val="90E48A69EDD6464BB42EA954F6645EF2"/>
    <w:rsid w:val="00E75260"/>
  </w:style>
  <w:style w:type="paragraph" w:customStyle="1" w:styleId="8910A479120D447EA290E73B133D783D">
    <w:name w:val="8910A479120D447EA290E73B133D783D"/>
    <w:rsid w:val="00E75260"/>
  </w:style>
  <w:style w:type="paragraph" w:customStyle="1" w:styleId="36B3D5CCF3864066B8F0325ED78B95B3">
    <w:name w:val="36B3D5CCF3864066B8F0325ED78B95B3"/>
    <w:rsid w:val="00E75260"/>
  </w:style>
  <w:style w:type="paragraph" w:customStyle="1" w:styleId="34BE7E8852914FD8AEDD1BCF515B76C2">
    <w:name w:val="34BE7E8852914FD8AEDD1BCF515B76C2"/>
    <w:rsid w:val="00E75260"/>
  </w:style>
  <w:style w:type="paragraph" w:customStyle="1" w:styleId="83022C92F4F741EBAE54F0D7372B1D5B">
    <w:name w:val="83022C92F4F741EBAE54F0D7372B1D5B"/>
    <w:rsid w:val="00E75260"/>
  </w:style>
  <w:style w:type="paragraph" w:customStyle="1" w:styleId="1185682E42D44E5A8D92134E51F17B4C">
    <w:name w:val="1185682E42D44E5A8D92134E51F17B4C"/>
    <w:rsid w:val="00E75260"/>
  </w:style>
  <w:style w:type="paragraph" w:customStyle="1" w:styleId="EFB914CBC50644948E67E407C30D09DA">
    <w:name w:val="EFB914CBC50644948E67E407C30D09DA"/>
    <w:rsid w:val="00E75260"/>
  </w:style>
  <w:style w:type="paragraph" w:customStyle="1" w:styleId="A29ED7654B3746D6B0944B9D70429992">
    <w:name w:val="A29ED7654B3746D6B0944B9D70429992"/>
    <w:rsid w:val="00E75260"/>
  </w:style>
  <w:style w:type="paragraph" w:customStyle="1" w:styleId="8382B8A3905D4A7F91F2A0DFF51C9468">
    <w:name w:val="8382B8A3905D4A7F91F2A0DFF51C9468"/>
    <w:rsid w:val="00E75260"/>
  </w:style>
  <w:style w:type="paragraph" w:customStyle="1" w:styleId="AC7E4D2107E143E88BAC8917466138C3">
    <w:name w:val="AC7E4D2107E143E88BAC8917466138C3"/>
    <w:rsid w:val="00E75260"/>
  </w:style>
  <w:style w:type="paragraph" w:customStyle="1" w:styleId="58CE577DCFE94DE4B843BC071D9A39D3">
    <w:name w:val="58CE577DCFE94DE4B843BC071D9A39D3"/>
    <w:rsid w:val="00E75260"/>
  </w:style>
  <w:style w:type="paragraph" w:customStyle="1" w:styleId="BE1F4703F9DC493D9DB255D5FDF2CB22">
    <w:name w:val="BE1F4703F9DC493D9DB255D5FDF2CB22"/>
    <w:rsid w:val="00E75260"/>
  </w:style>
  <w:style w:type="paragraph" w:customStyle="1" w:styleId="DB0F3177F2CB464E9D054870289A70E3">
    <w:name w:val="DB0F3177F2CB464E9D054870289A70E3"/>
    <w:rsid w:val="00E75260"/>
  </w:style>
  <w:style w:type="paragraph" w:customStyle="1" w:styleId="E7734184EB3B4853BCCE5EE2F1BAC02D">
    <w:name w:val="E7734184EB3B4853BCCE5EE2F1BAC02D"/>
    <w:rsid w:val="00E75260"/>
  </w:style>
  <w:style w:type="paragraph" w:customStyle="1" w:styleId="00B87CE8A8F9402B950269CDFAEE81E4">
    <w:name w:val="00B87CE8A8F9402B950269CDFAEE81E4"/>
    <w:rsid w:val="00E75260"/>
  </w:style>
  <w:style w:type="paragraph" w:customStyle="1" w:styleId="95F0256721DC43C796AE60B448369DCC">
    <w:name w:val="95F0256721DC43C796AE60B448369DCC"/>
    <w:rsid w:val="00E75260"/>
  </w:style>
  <w:style w:type="paragraph" w:customStyle="1" w:styleId="347E37E0E1BC4C0BB4E810A4F515F4CB">
    <w:name w:val="347E37E0E1BC4C0BB4E810A4F515F4CB"/>
    <w:rsid w:val="00E75260"/>
  </w:style>
  <w:style w:type="paragraph" w:customStyle="1" w:styleId="B3C2260DDA684CFA8B0745A5125CC4DB">
    <w:name w:val="B3C2260DDA684CFA8B0745A5125CC4DB"/>
    <w:rsid w:val="00E75260"/>
  </w:style>
  <w:style w:type="paragraph" w:customStyle="1" w:styleId="71064F1D20ED4F159B297B8416BD49B9">
    <w:name w:val="71064F1D20ED4F159B297B8416BD49B9"/>
    <w:rsid w:val="00E75260"/>
  </w:style>
  <w:style w:type="paragraph" w:customStyle="1" w:styleId="9CAA981C2E144A0B87F26411F0EF7D7A">
    <w:name w:val="9CAA981C2E144A0B87F26411F0EF7D7A"/>
    <w:rsid w:val="00E75260"/>
  </w:style>
  <w:style w:type="paragraph" w:customStyle="1" w:styleId="94FAA071A435473DAF92AEA56315FDC7">
    <w:name w:val="94FAA071A435473DAF92AEA56315FDC7"/>
    <w:rsid w:val="00E75260"/>
  </w:style>
  <w:style w:type="paragraph" w:customStyle="1" w:styleId="FF5D56F3568E4F4FBE021D5A6E1E6D0D">
    <w:name w:val="FF5D56F3568E4F4FBE021D5A6E1E6D0D"/>
    <w:rsid w:val="00E75260"/>
  </w:style>
  <w:style w:type="paragraph" w:customStyle="1" w:styleId="BF95E594BD754B7D8C266787FC5EE6AC">
    <w:name w:val="BF95E594BD754B7D8C266787FC5EE6AC"/>
    <w:rsid w:val="00E75260"/>
  </w:style>
  <w:style w:type="paragraph" w:customStyle="1" w:styleId="350E2C681B9B412097A7C1BED1EFEED9">
    <w:name w:val="350E2C681B9B412097A7C1BED1EFEED9"/>
    <w:rsid w:val="00E75260"/>
  </w:style>
  <w:style w:type="paragraph" w:customStyle="1" w:styleId="1ECBC7D0487B443EB47E46F9609C1F37">
    <w:name w:val="1ECBC7D0487B443EB47E46F9609C1F37"/>
    <w:rsid w:val="00E75260"/>
  </w:style>
  <w:style w:type="paragraph" w:customStyle="1" w:styleId="5D97D32678D549B2880909630D101148">
    <w:name w:val="5D97D32678D549B2880909630D101148"/>
    <w:rsid w:val="00E75260"/>
  </w:style>
  <w:style w:type="paragraph" w:customStyle="1" w:styleId="5E41B777008A46399AA98689702630E1">
    <w:name w:val="5E41B777008A46399AA98689702630E1"/>
    <w:rsid w:val="00E75260"/>
  </w:style>
  <w:style w:type="paragraph" w:customStyle="1" w:styleId="380ED9609A7245C9A283424866B837F1">
    <w:name w:val="380ED9609A7245C9A283424866B837F1"/>
    <w:rsid w:val="00E75260"/>
  </w:style>
  <w:style w:type="paragraph" w:customStyle="1" w:styleId="F5E2B708454B4F69B8ABBC96AFACF768">
    <w:name w:val="F5E2B708454B4F69B8ABBC96AFACF768"/>
    <w:rsid w:val="00E75260"/>
  </w:style>
  <w:style w:type="paragraph" w:customStyle="1" w:styleId="2DFD1D56F45D4C1D9573FD5B278766C6">
    <w:name w:val="2DFD1D56F45D4C1D9573FD5B278766C6"/>
    <w:rsid w:val="00E75260"/>
  </w:style>
  <w:style w:type="paragraph" w:customStyle="1" w:styleId="A7C8F49ED1C248E08FD70378090EF5EA">
    <w:name w:val="A7C8F49ED1C248E08FD70378090EF5EA"/>
    <w:rsid w:val="00E75260"/>
  </w:style>
  <w:style w:type="paragraph" w:customStyle="1" w:styleId="7E8777743EEE4D7A8B636F47A3730E92">
    <w:name w:val="7E8777743EEE4D7A8B636F47A3730E92"/>
    <w:rsid w:val="00E75260"/>
  </w:style>
  <w:style w:type="paragraph" w:customStyle="1" w:styleId="22DEFB2F4D8442AEA5E048A16407A1D2">
    <w:name w:val="22DEFB2F4D8442AEA5E048A16407A1D2"/>
    <w:rsid w:val="00E75260"/>
  </w:style>
  <w:style w:type="paragraph" w:customStyle="1" w:styleId="B31A8C8F97F84670B70FC89A6D7966F3">
    <w:name w:val="B31A8C8F97F84670B70FC89A6D7966F3"/>
    <w:rsid w:val="00E75260"/>
  </w:style>
  <w:style w:type="paragraph" w:customStyle="1" w:styleId="4033785E43D14DF0AAE2733D4EE4BC27">
    <w:name w:val="4033785E43D14DF0AAE2733D4EE4BC27"/>
    <w:rsid w:val="00E75260"/>
  </w:style>
  <w:style w:type="paragraph" w:customStyle="1" w:styleId="1B85CDB4E4EF4EFB9EBA80432C56B6B7">
    <w:name w:val="1B85CDB4E4EF4EFB9EBA80432C56B6B7"/>
    <w:rsid w:val="00E75260"/>
  </w:style>
  <w:style w:type="paragraph" w:customStyle="1" w:styleId="37A27F208811495C804ADD93765B220A">
    <w:name w:val="37A27F208811495C804ADD93765B220A"/>
    <w:rsid w:val="00E75260"/>
  </w:style>
  <w:style w:type="paragraph" w:customStyle="1" w:styleId="9A9116E5EF9A4E4BBE0827AA3027B973">
    <w:name w:val="9A9116E5EF9A4E4BBE0827AA3027B973"/>
    <w:rsid w:val="00E75260"/>
  </w:style>
  <w:style w:type="paragraph" w:customStyle="1" w:styleId="FAF4B676C62F4F97ACC59CD70AC81D74">
    <w:name w:val="FAF4B676C62F4F97ACC59CD70AC81D74"/>
    <w:rsid w:val="00E75260"/>
  </w:style>
  <w:style w:type="paragraph" w:customStyle="1" w:styleId="942A169981434C56AFA3CEBFCAB7519E">
    <w:name w:val="942A169981434C56AFA3CEBFCAB7519E"/>
    <w:rsid w:val="00E75260"/>
  </w:style>
  <w:style w:type="paragraph" w:customStyle="1" w:styleId="CB1A62C2FCE3408683B0309B6F5AC091">
    <w:name w:val="CB1A62C2FCE3408683B0309B6F5AC091"/>
    <w:rsid w:val="00E75260"/>
  </w:style>
  <w:style w:type="paragraph" w:customStyle="1" w:styleId="8709814A88414288846A508DCBEB0154">
    <w:name w:val="8709814A88414288846A508DCBEB0154"/>
    <w:rsid w:val="00E75260"/>
  </w:style>
  <w:style w:type="paragraph" w:customStyle="1" w:styleId="7591946DAC5247249592FA4C378E44D5">
    <w:name w:val="7591946DAC5247249592FA4C378E44D5"/>
    <w:rsid w:val="00E75260"/>
  </w:style>
  <w:style w:type="paragraph" w:customStyle="1" w:styleId="D1C00C09352A4A4C82BB30700D83BAB5">
    <w:name w:val="D1C00C09352A4A4C82BB30700D83BAB5"/>
    <w:rsid w:val="00E75260"/>
  </w:style>
  <w:style w:type="paragraph" w:customStyle="1" w:styleId="FB33ED3970624809826B0AC308A715BE">
    <w:name w:val="FB33ED3970624809826B0AC308A715BE"/>
    <w:rsid w:val="00E75260"/>
  </w:style>
  <w:style w:type="paragraph" w:customStyle="1" w:styleId="631F6BCB9DC44997ACD176469735C8B9">
    <w:name w:val="631F6BCB9DC44997ACD176469735C8B9"/>
    <w:rsid w:val="00E75260"/>
  </w:style>
  <w:style w:type="paragraph" w:customStyle="1" w:styleId="9CACC4E6C6FC46C8A213AD8EF858DD7B">
    <w:name w:val="9CACC4E6C6FC46C8A213AD8EF858DD7B"/>
    <w:rsid w:val="00E75260"/>
  </w:style>
  <w:style w:type="paragraph" w:customStyle="1" w:styleId="9CA5D497898F43C895F521F0B6BB5692">
    <w:name w:val="9CA5D497898F43C895F521F0B6BB5692"/>
    <w:rsid w:val="00E75260"/>
  </w:style>
  <w:style w:type="paragraph" w:customStyle="1" w:styleId="D74BD25C1F3B49869E6A9C44B902CDCE">
    <w:name w:val="D74BD25C1F3B49869E6A9C44B902CDCE"/>
    <w:rsid w:val="00E75260"/>
  </w:style>
  <w:style w:type="paragraph" w:customStyle="1" w:styleId="96B8193F86CA44E6856BD7B77CA12160">
    <w:name w:val="96B8193F86CA44E6856BD7B77CA12160"/>
    <w:rsid w:val="00E75260"/>
  </w:style>
  <w:style w:type="paragraph" w:customStyle="1" w:styleId="0871A9DCE0FF4ABBAA5C6E07ACD8F445">
    <w:name w:val="0871A9DCE0FF4ABBAA5C6E07ACD8F445"/>
    <w:rsid w:val="00E75260"/>
  </w:style>
  <w:style w:type="paragraph" w:customStyle="1" w:styleId="15C0738D0A4448988DBA8A2600A88608">
    <w:name w:val="15C0738D0A4448988DBA8A2600A88608"/>
    <w:rsid w:val="00E75260"/>
  </w:style>
  <w:style w:type="paragraph" w:customStyle="1" w:styleId="40729EFF78B34F218D83C45293C88EC5">
    <w:name w:val="40729EFF78B34F218D83C45293C88EC5"/>
    <w:rsid w:val="00E75260"/>
  </w:style>
  <w:style w:type="paragraph" w:customStyle="1" w:styleId="7C011246C24A466B96EA5DC8A3B46617">
    <w:name w:val="7C011246C24A466B96EA5DC8A3B46617"/>
    <w:rsid w:val="00E75260"/>
  </w:style>
  <w:style w:type="paragraph" w:customStyle="1" w:styleId="460C6A3838FA463EACF4CF5FE2FAA835">
    <w:name w:val="460C6A3838FA463EACF4CF5FE2FAA835"/>
    <w:rsid w:val="00E75260"/>
  </w:style>
  <w:style w:type="paragraph" w:customStyle="1" w:styleId="0132CD9ED988403CAA938D1ECFAE6BB9">
    <w:name w:val="0132CD9ED988403CAA938D1ECFAE6BB9"/>
    <w:rsid w:val="00E75260"/>
  </w:style>
  <w:style w:type="paragraph" w:customStyle="1" w:styleId="934739042FEC46AD8122D24E1D247DBB">
    <w:name w:val="934739042FEC46AD8122D24E1D247DBB"/>
    <w:rsid w:val="00E75260"/>
  </w:style>
  <w:style w:type="paragraph" w:customStyle="1" w:styleId="81B16485B21542B4A05A61B003D2261C">
    <w:name w:val="81B16485B21542B4A05A61B003D2261C"/>
    <w:rsid w:val="00E75260"/>
  </w:style>
  <w:style w:type="paragraph" w:customStyle="1" w:styleId="73A90B5629FA44A5B98C6A10A00EA676">
    <w:name w:val="73A90B5629FA44A5B98C6A10A00EA676"/>
    <w:rsid w:val="00E75260"/>
  </w:style>
  <w:style w:type="paragraph" w:customStyle="1" w:styleId="D2B286F0028C4D65BF71B5FC2F39E034">
    <w:name w:val="D2B286F0028C4D65BF71B5FC2F39E034"/>
    <w:rsid w:val="00E75260"/>
  </w:style>
  <w:style w:type="paragraph" w:customStyle="1" w:styleId="E2CE8A694AEF4F989F640489BBC9B6C7">
    <w:name w:val="E2CE8A694AEF4F989F640489BBC9B6C7"/>
    <w:rsid w:val="00E75260"/>
  </w:style>
  <w:style w:type="paragraph" w:customStyle="1" w:styleId="496DC3A2C78245F1A85A5322D2F972E5">
    <w:name w:val="496DC3A2C78245F1A85A5322D2F972E5"/>
    <w:rsid w:val="00E75260"/>
  </w:style>
  <w:style w:type="paragraph" w:customStyle="1" w:styleId="75B4EDD15FB84BCDB04D57C27F5339DF">
    <w:name w:val="75B4EDD15FB84BCDB04D57C27F5339DF"/>
    <w:rsid w:val="00E75260"/>
  </w:style>
  <w:style w:type="paragraph" w:customStyle="1" w:styleId="BC18CCB906094DACB3986B66092F6533">
    <w:name w:val="BC18CCB906094DACB3986B66092F6533"/>
    <w:rsid w:val="00E75260"/>
  </w:style>
  <w:style w:type="paragraph" w:customStyle="1" w:styleId="B4422A6086B1471A937656F800EECE15">
    <w:name w:val="B4422A6086B1471A937656F800EECE15"/>
    <w:rsid w:val="00E75260"/>
  </w:style>
  <w:style w:type="paragraph" w:customStyle="1" w:styleId="A5604986E4CE477985626AC7B2584957">
    <w:name w:val="A5604986E4CE477985626AC7B2584957"/>
    <w:rsid w:val="00E75260"/>
  </w:style>
  <w:style w:type="paragraph" w:customStyle="1" w:styleId="5A7AB79688F34FF680DBEB509235350F">
    <w:name w:val="5A7AB79688F34FF680DBEB509235350F"/>
    <w:rsid w:val="00E75260"/>
  </w:style>
  <w:style w:type="paragraph" w:customStyle="1" w:styleId="9FF474CAC0F34B8092CD1DC13D65649B">
    <w:name w:val="9FF474CAC0F34B8092CD1DC13D65649B"/>
    <w:rsid w:val="00E75260"/>
  </w:style>
  <w:style w:type="paragraph" w:customStyle="1" w:styleId="F5E0872E9C634FBCA026DBBA21F51334">
    <w:name w:val="F5E0872E9C634FBCA026DBBA21F51334"/>
    <w:rsid w:val="00FF40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56C81F-2D68-46B0-A679-8A1FB5E0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Sequence</Template>
  <TotalTime>264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Speed Reducer</dc:subject>
  <dc:creator>Tim Reamsbottom</dc:creator>
  <cp:lastModifiedBy>Tim Reamsbottom</cp:lastModifiedBy>
  <cp:revision>64</cp:revision>
  <cp:lastPrinted>2015-07-15T13:51:00Z</cp:lastPrinted>
  <dcterms:created xsi:type="dcterms:W3CDTF">2015-07-14T12:20:00Z</dcterms:created>
  <dcterms:modified xsi:type="dcterms:W3CDTF">2015-07-21T10:26:00Z</dcterms:modified>
  <cp:contentStatus>1.00.1</cp:contentStatus>
</cp:coreProperties>
</file>