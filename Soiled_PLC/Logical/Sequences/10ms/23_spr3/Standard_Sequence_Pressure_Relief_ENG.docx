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F52" w:rsidRDefault="008E3075" w:rsidP="000549DA">
      <w:pPr>
        <w:rPr>
          <w:rFonts w:ascii="Arial" w:hAnsi="Arial" w:cs="Arial"/>
          <w:b/>
          <w:color w:val="548DD4" w:themeColor="text2" w:themeTint="99"/>
          <w:sz w:val="24"/>
          <w:szCs w:val="24"/>
        </w:rPr>
      </w:pPr>
      <w:r>
        <w:rPr>
          <w:rFonts w:ascii="Arial" w:hAnsi="Arial" w:cs="Arial"/>
          <w:b/>
          <w:color w:val="548DD4" w:themeColor="text2" w:themeTint="99"/>
          <w:sz w:val="24"/>
          <w:szCs w:val="24"/>
        </w:rPr>
        <w:t>Sequence Title</w:t>
      </w:r>
      <w:r w:rsidR="008F2F52" w:rsidRPr="00C24821">
        <w:rPr>
          <w:rFonts w:ascii="Arial" w:hAnsi="Arial" w:cs="Arial"/>
          <w:sz w:val="24"/>
          <w:szCs w:val="24"/>
        </w:rPr>
        <w:t xml:space="preserve">: </w:t>
      </w:r>
      <w:sdt>
        <w:sdtPr>
          <w:rPr>
            <w:rFonts w:ascii="Arial" w:hAnsi="Arial" w:cs="Arial"/>
            <w:sz w:val="24"/>
            <w:szCs w:val="24"/>
          </w:rPr>
          <w:id w:val="582036393"/>
          <w:placeholder>
            <w:docPart w:val="DefaultPlaceholder_1082065158"/>
          </w:placeholder>
        </w:sdtPr>
        <w:sdtEndPr/>
        <w:sdtContent>
          <w:sdt>
            <w:sdtPr>
              <w:rPr>
                <w:rFonts w:ascii="Arial" w:hAnsi="Arial" w:cs="Arial"/>
                <w:sz w:val="24"/>
                <w:szCs w:val="24"/>
              </w:rPr>
              <w:alias w:val="Subject"/>
              <w:tag w:val=""/>
              <w:id w:val="1162733298"/>
              <w:placeholder>
                <w:docPart w:val="7E3F68ED20C9402A8D4271643470EB68"/>
              </w:placeholder>
              <w:dataBinding w:prefixMappings="xmlns:ns0='http://purl.org/dc/elements/1.1/' xmlns:ns1='http://schemas.openxmlformats.org/package/2006/metadata/core-properties' " w:xpath="/ns1:coreProperties[1]/ns0:subject[1]" w:storeItemID="{6C3C8BC8-F283-45AE-878A-BAB7291924A1}"/>
              <w:text/>
            </w:sdtPr>
            <w:sdtEndPr/>
            <w:sdtContent>
              <w:r w:rsidR="0034087E">
                <w:rPr>
                  <w:rFonts w:ascii="Arial" w:hAnsi="Arial" w:cs="Arial"/>
                  <w:sz w:val="24"/>
                  <w:szCs w:val="24"/>
                </w:rPr>
                <w:t>Pressure Relief</w:t>
              </w:r>
            </w:sdtContent>
          </w:sdt>
        </w:sdtContent>
      </w:sdt>
    </w:p>
    <w:p w:rsidR="00463B6C" w:rsidRDefault="00463B6C" w:rsidP="000549DA">
      <w:pPr>
        <w:rPr>
          <w:rFonts w:ascii="Arial" w:hAnsi="Arial" w:cs="Arial"/>
          <w:sz w:val="24"/>
          <w:szCs w:val="24"/>
        </w:rPr>
      </w:pPr>
      <w:r>
        <w:rPr>
          <w:rFonts w:ascii="Arial" w:hAnsi="Arial" w:cs="Arial"/>
          <w:b/>
          <w:color w:val="548DD4" w:themeColor="text2" w:themeTint="99"/>
          <w:sz w:val="24"/>
          <w:szCs w:val="24"/>
        </w:rPr>
        <w:t>Doc Version</w:t>
      </w:r>
      <w:r w:rsidRPr="0027566B">
        <w:rPr>
          <w:rFonts w:ascii="Arial" w:hAnsi="Arial" w:cs="Arial"/>
          <w:b/>
          <w:color w:val="548DD4" w:themeColor="text2" w:themeTint="99"/>
          <w:sz w:val="24"/>
          <w:szCs w:val="24"/>
        </w:rPr>
        <w:t>:</w:t>
      </w:r>
      <w:r>
        <w:rPr>
          <w:rFonts w:ascii="Arial" w:hAnsi="Arial" w:cs="Arial"/>
          <w:b/>
          <w:color w:val="548DD4" w:themeColor="text2" w:themeTint="99"/>
          <w:sz w:val="24"/>
          <w:szCs w:val="24"/>
        </w:rPr>
        <w:t xml:space="preserve"> </w:t>
      </w:r>
      <w:sdt>
        <w:sdtPr>
          <w:rPr>
            <w:rFonts w:ascii="Arial" w:hAnsi="Arial" w:cs="Arial"/>
            <w:color w:val="548DD4" w:themeColor="text2" w:themeTint="99"/>
            <w:sz w:val="24"/>
            <w:szCs w:val="24"/>
          </w:rPr>
          <w:id w:val="814303883"/>
          <w:placeholder>
            <w:docPart w:val="DefaultPlaceholder_1082065158"/>
          </w:placeholder>
        </w:sdtPr>
        <w:sdtEndPr/>
        <w:sdtContent>
          <w:sdt>
            <w:sdtPr>
              <w:rPr>
                <w:rFonts w:ascii="Arial" w:hAnsi="Arial" w:cs="Arial"/>
                <w:sz w:val="24"/>
                <w:szCs w:val="24"/>
              </w:rPr>
              <w:alias w:val="Status"/>
              <w:tag w:val=""/>
              <w:id w:val="333498516"/>
              <w:placeholder>
                <w:docPart w:val="12DA554196DC46CB95D61AC75C7DCAD1"/>
              </w:placeholder>
              <w:dataBinding w:prefixMappings="xmlns:ns0='http://purl.org/dc/elements/1.1/' xmlns:ns1='http://schemas.openxmlformats.org/package/2006/metadata/core-properties' " w:xpath="/ns1:coreProperties[1]/ns1:contentStatus[1]" w:storeItemID="{6C3C8BC8-F283-45AE-878A-BAB7291924A1}"/>
              <w:text/>
            </w:sdtPr>
            <w:sdtEndPr/>
            <w:sdtContent>
              <w:r w:rsidR="00657D1B">
                <w:rPr>
                  <w:rFonts w:ascii="Arial" w:hAnsi="Arial" w:cs="Arial"/>
                  <w:sz w:val="24"/>
                  <w:szCs w:val="24"/>
                </w:rPr>
                <w:t>1</w:t>
              </w:r>
              <w:r w:rsidR="00AC46D5">
                <w:rPr>
                  <w:rFonts w:ascii="Arial" w:hAnsi="Arial" w:cs="Arial"/>
                  <w:sz w:val="24"/>
                  <w:szCs w:val="24"/>
                </w:rPr>
                <w:t>.00.2</w:t>
              </w:r>
            </w:sdtContent>
          </w:sdt>
        </w:sdtContent>
      </w:sdt>
    </w:p>
    <w:p w:rsidR="00463B6C" w:rsidRDefault="00463B6C" w:rsidP="000549DA">
      <w:pPr>
        <w:rPr>
          <w:rFonts w:ascii="Arial" w:hAnsi="Arial" w:cs="Arial"/>
          <w:sz w:val="24"/>
          <w:szCs w:val="24"/>
        </w:rPr>
      </w:pPr>
      <w:r>
        <w:rPr>
          <w:rFonts w:ascii="Arial" w:hAnsi="Arial" w:cs="Arial"/>
          <w:b/>
          <w:color w:val="548DD4" w:themeColor="text2" w:themeTint="99"/>
          <w:sz w:val="24"/>
          <w:szCs w:val="24"/>
        </w:rPr>
        <w:t>Published By</w:t>
      </w:r>
      <w:r w:rsidRPr="0027566B">
        <w:rPr>
          <w:rFonts w:ascii="Arial" w:hAnsi="Arial" w:cs="Arial"/>
          <w:b/>
          <w:color w:val="548DD4" w:themeColor="text2" w:themeTint="99"/>
          <w:sz w:val="24"/>
          <w:szCs w:val="24"/>
        </w:rPr>
        <w:t>:</w:t>
      </w:r>
      <w:r>
        <w:rPr>
          <w:rFonts w:ascii="Arial" w:hAnsi="Arial" w:cs="Arial"/>
          <w:b/>
          <w:color w:val="548DD4" w:themeColor="text2" w:themeTint="99"/>
          <w:sz w:val="24"/>
          <w:szCs w:val="24"/>
        </w:rPr>
        <w:t xml:space="preserve"> </w:t>
      </w:r>
      <w:r w:rsidR="004F369A">
        <w:rPr>
          <w:rFonts w:ascii="Arial" w:hAnsi="Arial" w:cs="Arial"/>
          <w:b/>
          <w:color w:val="548DD4" w:themeColor="text2" w:themeTint="99"/>
          <w:sz w:val="24"/>
          <w:szCs w:val="24"/>
        </w:rPr>
        <w:t xml:space="preserve"> </w:t>
      </w:r>
      <w:sdt>
        <w:sdtPr>
          <w:rPr>
            <w:rFonts w:ascii="Arial" w:hAnsi="Arial" w:cs="Arial"/>
            <w:b/>
            <w:color w:val="548DD4" w:themeColor="text2" w:themeTint="99"/>
            <w:sz w:val="24"/>
            <w:szCs w:val="24"/>
          </w:rPr>
          <w:id w:val="213396883"/>
          <w:placeholder>
            <w:docPart w:val="DefaultPlaceholder_1082065158"/>
          </w:placeholder>
        </w:sdtPr>
        <w:sdtEndPr/>
        <w:sdtContent>
          <w:sdt>
            <w:sdtPr>
              <w:rPr>
                <w:rFonts w:ascii="Arial" w:hAnsi="Arial" w:cs="Arial"/>
                <w:sz w:val="24"/>
                <w:szCs w:val="24"/>
              </w:rPr>
              <w:alias w:val="Author"/>
              <w:tag w:val=""/>
              <w:id w:val="-1014528224"/>
              <w:placeholder>
                <w:docPart w:val="44F80B97F51A4822B6745F8D2FF77A38"/>
              </w:placeholder>
              <w:dataBinding w:prefixMappings="xmlns:ns0='http://purl.org/dc/elements/1.1/' xmlns:ns1='http://schemas.openxmlformats.org/package/2006/metadata/core-properties' " w:xpath="/ns1:coreProperties[1]/ns0:creator[1]" w:storeItemID="{6C3C8BC8-F283-45AE-878A-BAB7291924A1}"/>
              <w:text/>
            </w:sdtPr>
            <w:sdtEndPr/>
            <w:sdtContent>
              <w:r w:rsidR="001E263B">
                <w:rPr>
                  <w:rFonts w:ascii="Arial" w:hAnsi="Arial" w:cs="Arial"/>
                  <w:sz w:val="24"/>
                  <w:szCs w:val="24"/>
                  <w:lang w:val="en-GB"/>
                </w:rPr>
                <w:t>Tim Reamsbottom</w:t>
              </w:r>
            </w:sdtContent>
          </w:sdt>
        </w:sdtContent>
      </w:sdt>
    </w:p>
    <w:p w:rsidR="000549DA" w:rsidRDefault="000549DA" w:rsidP="000549DA">
      <w:pPr>
        <w:rPr>
          <w:sz w:val="24"/>
          <w:szCs w:val="24"/>
        </w:rPr>
      </w:pPr>
      <w:r w:rsidRPr="0027566B">
        <w:rPr>
          <w:rFonts w:ascii="Arial" w:hAnsi="Arial" w:cs="Arial"/>
          <w:b/>
          <w:color w:val="548DD4" w:themeColor="text2" w:themeTint="99"/>
          <w:sz w:val="24"/>
          <w:szCs w:val="24"/>
        </w:rPr>
        <w:t>Publish Date</w:t>
      </w:r>
      <w:r>
        <w:rPr>
          <w:rFonts w:ascii="Arial" w:hAnsi="Arial" w:cs="Arial"/>
        </w:rPr>
        <w:t xml:space="preserve">: </w:t>
      </w:r>
      <w:sdt>
        <w:sdtPr>
          <w:rPr>
            <w:sz w:val="24"/>
            <w:szCs w:val="24"/>
          </w:rPr>
          <w:id w:val="1445033619"/>
          <w:placeholder>
            <w:docPart w:val="3777F913EEF84AA2994670295AE7052A"/>
          </w:placeholder>
          <w:date w:fullDate="2015-07-21T00:00:00Z">
            <w:dateFormat w:val="dd/MM/yyyy"/>
            <w:lid w:val="en-GB"/>
            <w:storeMappedDataAs w:val="dateTime"/>
            <w:calendar w:val="gregorian"/>
          </w:date>
        </w:sdtPr>
        <w:sdtEndPr/>
        <w:sdtContent>
          <w:r w:rsidR="00657D1B">
            <w:rPr>
              <w:sz w:val="24"/>
              <w:szCs w:val="24"/>
              <w:lang w:val="en-GB"/>
            </w:rPr>
            <w:t>21/07/2015</w:t>
          </w:r>
        </w:sdtContent>
      </w:sdt>
    </w:p>
    <w:p w:rsidR="00E13634" w:rsidRDefault="00E13634" w:rsidP="00E13634">
      <w:pPr>
        <w:pStyle w:val="Heading1"/>
        <w:pBdr>
          <w:top w:val="single" w:sz="12" w:space="2" w:color="auto"/>
        </w:pBdr>
      </w:pPr>
      <w:r>
        <w:t>Version History</w:t>
      </w:r>
    </w:p>
    <w:p w:rsidR="00E13634" w:rsidRDefault="00E13634" w:rsidP="00E13634">
      <w:pPr>
        <w:rPr>
          <w:lang w:val="en-GB"/>
        </w:rPr>
      </w:pPr>
    </w:p>
    <w:p w:rsidR="00E13634" w:rsidRDefault="00E13634" w:rsidP="00E13634">
      <w:pPr>
        <w:jc w:val="center"/>
        <w:rPr>
          <w:i/>
          <w:lang w:val="en-GB"/>
        </w:rPr>
      </w:pPr>
      <w:r w:rsidRPr="00E13634">
        <w:rPr>
          <w:i/>
          <w:lang w:val="en-GB"/>
        </w:rPr>
        <w:t>The version number corresponds with the program version number set in Automation Studio.</w:t>
      </w:r>
    </w:p>
    <w:tbl>
      <w:tblPr>
        <w:tblStyle w:val="TableGrid"/>
        <w:tblW w:w="9576" w:type="dxa"/>
        <w:tblLook w:val="04A0" w:firstRow="1" w:lastRow="0" w:firstColumn="1" w:lastColumn="0" w:noHBand="0" w:noVBand="1"/>
      </w:tblPr>
      <w:tblGrid>
        <w:gridCol w:w="1479"/>
        <w:gridCol w:w="1613"/>
        <w:gridCol w:w="5247"/>
        <w:gridCol w:w="1237"/>
      </w:tblGrid>
      <w:tr w:rsidR="000B57C5" w:rsidRPr="00E13634" w:rsidTr="000B57C5">
        <w:tc>
          <w:tcPr>
            <w:tcW w:w="1482" w:type="dxa"/>
            <w:shd w:val="clear" w:color="auto" w:fill="548DD4" w:themeFill="text2" w:themeFillTint="99"/>
          </w:tcPr>
          <w:p w:rsidR="000B57C5" w:rsidRPr="005765CF" w:rsidRDefault="000B57C5" w:rsidP="00E13634">
            <w:pPr>
              <w:rPr>
                <w:rStyle w:val="IntenseEmphasis"/>
                <w:i w:val="0"/>
                <w:color w:val="FFFFFF" w:themeColor="background1"/>
                <w:sz w:val="28"/>
                <w:szCs w:val="28"/>
              </w:rPr>
            </w:pPr>
            <w:r w:rsidRPr="005765CF">
              <w:rPr>
                <w:rStyle w:val="IntenseEmphasis"/>
                <w:i w:val="0"/>
                <w:color w:val="FFFFFF" w:themeColor="background1"/>
                <w:sz w:val="28"/>
                <w:szCs w:val="28"/>
              </w:rPr>
              <w:t>Publish Date</w:t>
            </w:r>
          </w:p>
        </w:tc>
        <w:tc>
          <w:tcPr>
            <w:tcW w:w="1627" w:type="dxa"/>
            <w:shd w:val="clear" w:color="auto" w:fill="548DD4" w:themeFill="text2" w:themeFillTint="99"/>
          </w:tcPr>
          <w:p w:rsidR="000B57C5" w:rsidRPr="005765CF" w:rsidRDefault="000B57C5" w:rsidP="00E13634">
            <w:pPr>
              <w:rPr>
                <w:rStyle w:val="IntenseEmphasis"/>
                <w:i w:val="0"/>
                <w:color w:val="FFFFFF" w:themeColor="background1"/>
                <w:sz w:val="28"/>
                <w:szCs w:val="28"/>
              </w:rPr>
            </w:pPr>
            <w:r w:rsidRPr="005765CF">
              <w:rPr>
                <w:rStyle w:val="IntenseEmphasis"/>
                <w:i w:val="0"/>
                <w:color w:val="FFFFFF" w:themeColor="background1"/>
                <w:sz w:val="28"/>
                <w:szCs w:val="28"/>
              </w:rPr>
              <w:t>Version Number</w:t>
            </w:r>
          </w:p>
        </w:tc>
        <w:tc>
          <w:tcPr>
            <w:tcW w:w="5363" w:type="dxa"/>
            <w:shd w:val="clear" w:color="auto" w:fill="548DD4" w:themeFill="text2" w:themeFillTint="99"/>
          </w:tcPr>
          <w:p w:rsidR="000B57C5" w:rsidRPr="005765CF" w:rsidRDefault="000B57C5" w:rsidP="00E13634">
            <w:pPr>
              <w:rPr>
                <w:rStyle w:val="IntenseEmphasis"/>
                <w:i w:val="0"/>
                <w:color w:val="FFFFFF" w:themeColor="background1"/>
                <w:sz w:val="28"/>
                <w:szCs w:val="28"/>
              </w:rPr>
            </w:pPr>
            <w:r w:rsidRPr="005765CF">
              <w:rPr>
                <w:rStyle w:val="IntenseEmphasis"/>
                <w:i w:val="0"/>
                <w:color w:val="FFFFFF" w:themeColor="background1"/>
                <w:sz w:val="28"/>
                <w:szCs w:val="28"/>
              </w:rPr>
              <w:t>Comments</w:t>
            </w:r>
          </w:p>
        </w:tc>
        <w:tc>
          <w:tcPr>
            <w:tcW w:w="1104" w:type="dxa"/>
            <w:shd w:val="clear" w:color="auto" w:fill="548DD4" w:themeFill="text2" w:themeFillTint="99"/>
          </w:tcPr>
          <w:p w:rsidR="000B57C5" w:rsidRPr="005765CF" w:rsidRDefault="000B57C5" w:rsidP="00E13634">
            <w:pPr>
              <w:rPr>
                <w:rStyle w:val="IntenseEmphasis"/>
                <w:i w:val="0"/>
                <w:color w:val="FFFFFF" w:themeColor="background1"/>
                <w:sz w:val="28"/>
                <w:szCs w:val="28"/>
              </w:rPr>
            </w:pPr>
            <w:r>
              <w:rPr>
                <w:rStyle w:val="IntenseEmphasis"/>
                <w:i w:val="0"/>
                <w:color w:val="FFFFFF" w:themeColor="background1"/>
                <w:sz w:val="28"/>
                <w:szCs w:val="28"/>
              </w:rPr>
              <w:t>Engineer Initials</w:t>
            </w:r>
          </w:p>
        </w:tc>
      </w:tr>
      <w:tr w:rsidR="000B57C5" w:rsidRPr="000E31AD" w:rsidTr="00597B28">
        <w:trPr>
          <w:trHeight w:val="567"/>
        </w:trPr>
        <w:tc>
          <w:tcPr>
            <w:tcW w:w="1482" w:type="dxa"/>
            <w:vAlign w:val="center"/>
          </w:tcPr>
          <w:p w:rsidR="000B57C5" w:rsidRPr="000E31AD" w:rsidRDefault="00D37135" w:rsidP="00997952">
            <w:pPr>
              <w:jc w:val="center"/>
              <w:rPr>
                <w:sz w:val="24"/>
                <w:szCs w:val="24"/>
              </w:rPr>
            </w:pPr>
            <w:sdt>
              <w:sdtPr>
                <w:rPr>
                  <w:sz w:val="24"/>
                  <w:szCs w:val="24"/>
                </w:rPr>
                <w:id w:val="89214161"/>
                <w:placeholder>
                  <w:docPart w:val="5302055DDD804FA7939F5D247FF7D2C2"/>
                </w:placeholder>
                <w:date w:fullDate="2015-07-21T00:00:00Z">
                  <w:dateFormat w:val="dd/MM/yyyy"/>
                  <w:lid w:val="en-GB"/>
                  <w:storeMappedDataAs w:val="dateTime"/>
                  <w:calendar w:val="gregorian"/>
                </w:date>
              </w:sdtPr>
              <w:sdtEndPr/>
              <w:sdtContent>
                <w:r w:rsidR="00657D1B">
                  <w:rPr>
                    <w:sz w:val="24"/>
                    <w:szCs w:val="24"/>
                  </w:rPr>
                  <w:t>21/07/2015</w:t>
                </w:r>
              </w:sdtContent>
            </w:sdt>
          </w:p>
        </w:tc>
        <w:sdt>
          <w:sdtPr>
            <w:rPr>
              <w:sz w:val="24"/>
              <w:szCs w:val="24"/>
            </w:rPr>
            <w:id w:val="-1462335849"/>
            <w:placeholder>
              <w:docPart w:val="93996E3312F245D8BF3A48F509EF1D2F"/>
            </w:placeholder>
          </w:sdtPr>
          <w:sdtEndPr/>
          <w:sdtContent>
            <w:tc>
              <w:tcPr>
                <w:tcW w:w="1627" w:type="dxa"/>
                <w:vAlign w:val="center"/>
              </w:tcPr>
              <w:p w:rsidR="000B57C5" w:rsidRPr="000E31AD" w:rsidRDefault="00657D1B" w:rsidP="00997952">
                <w:pPr>
                  <w:jc w:val="center"/>
                  <w:rPr>
                    <w:sz w:val="24"/>
                    <w:szCs w:val="24"/>
                  </w:rPr>
                </w:pPr>
                <w:r>
                  <w:rPr>
                    <w:sz w:val="24"/>
                    <w:szCs w:val="24"/>
                  </w:rPr>
                  <w:t>1</w:t>
                </w:r>
                <w:r w:rsidR="00F9142E">
                  <w:rPr>
                    <w:sz w:val="24"/>
                    <w:szCs w:val="24"/>
                  </w:rPr>
                  <w:t>.00.1</w:t>
                </w:r>
              </w:p>
            </w:tc>
          </w:sdtContent>
        </w:sdt>
        <w:sdt>
          <w:sdtPr>
            <w:rPr>
              <w:sz w:val="24"/>
              <w:szCs w:val="24"/>
            </w:rPr>
            <w:id w:val="-1635325349"/>
            <w:placeholder>
              <w:docPart w:val="93996E3312F245D8BF3A48F509EF1D2F"/>
            </w:placeholder>
          </w:sdtPr>
          <w:sdtEndPr/>
          <w:sdtContent>
            <w:tc>
              <w:tcPr>
                <w:tcW w:w="5363" w:type="dxa"/>
                <w:vAlign w:val="center"/>
              </w:tcPr>
              <w:p w:rsidR="000B57C5" w:rsidRPr="000E31AD" w:rsidRDefault="00DD672A" w:rsidP="00C24821">
                <w:pPr>
                  <w:rPr>
                    <w:sz w:val="24"/>
                    <w:szCs w:val="24"/>
                  </w:rPr>
                </w:pPr>
                <w:r>
                  <w:rPr>
                    <w:sz w:val="24"/>
                    <w:szCs w:val="24"/>
                  </w:rPr>
                  <w:t>First standard r</w:t>
                </w:r>
                <w:r w:rsidR="000B57C5">
                  <w:rPr>
                    <w:sz w:val="24"/>
                    <w:szCs w:val="24"/>
                  </w:rPr>
                  <w:t>elease</w:t>
                </w:r>
              </w:p>
            </w:tc>
          </w:sdtContent>
        </w:sdt>
        <w:sdt>
          <w:sdtPr>
            <w:rPr>
              <w:sz w:val="24"/>
              <w:szCs w:val="24"/>
            </w:rPr>
            <w:id w:val="-1072037234"/>
            <w:placeholder>
              <w:docPart w:val="6284C9BB7F6344F689DBA9668E6FC4DC"/>
            </w:placeholder>
          </w:sdtPr>
          <w:sdtEndPr/>
          <w:sdtContent>
            <w:tc>
              <w:tcPr>
                <w:tcW w:w="1104" w:type="dxa"/>
                <w:vAlign w:val="center"/>
              </w:tcPr>
              <w:p w:rsidR="000B57C5" w:rsidRDefault="00DD672A" w:rsidP="00597B28">
                <w:pPr>
                  <w:jc w:val="center"/>
                  <w:rPr>
                    <w:sz w:val="24"/>
                    <w:szCs w:val="24"/>
                  </w:rPr>
                </w:pPr>
                <w:r>
                  <w:rPr>
                    <w:sz w:val="24"/>
                    <w:szCs w:val="24"/>
                  </w:rPr>
                  <w:t>TR</w:t>
                </w:r>
              </w:p>
            </w:tc>
          </w:sdtContent>
        </w:sdt>
      </w:tr>
      <w:tr w:rsidR="000B57C5" w:rsidRPr="000E31AD" w:rsidTr="00597B28">
        <w:trPr>
          <w:trHeight w:val="567"/>
        </w:trPr>
        <w:tc>
          <w:tcPr>
            <w:tcW w:w="1482" w:type="dxa"/>
            <w:vAlign w:val="center"/>
          </w:tcPr>
          <w:p w:rsidR="000B57C5" w:rsidRPr="000E31AD" w:rsidRDefault="00D37135" w:rsidP="00997952">
            <w:pPr>
              <w:jc w:val="center"/>
              <w:rPr>
                <w:sz w:val="24"/>
                <w:szCs w:val="24"/>
              </w:rPr>
            </w:pPr>
            <w:sdt>
              <w:sdtPr>
                <w:rPr>
                  <w:sz w:val="24"/>
                  <w:szCs w:val="24"/>
                </w:rPr>
                <w:id w:val="1661262424"/>
                <w:placeholder>
                  <w:docPart w:val="6EBE834F65BF4F49AFBDBFECC028A63C"/>
                </w:placeholder>
                <w:date w:fullDate="2018-01-02T00:00:00Z">
                  <w:dateFormat w:val="dd/MM/yyyy"/>
                  <w:lid w:val="en-GB"/>
                  <w:storeMappedDataAs w:val="dateTime"/>
                  <w:calendar w:val="gregorian"/>
                </w:date>
              </w:sdtPr>
              <w:sdtEndPr/>
              <w:sdtContent>
                <w:r w:rsidR="00AC46D5">
                  <w:rPr>
                    <w:sz w:val="24"/>
                    <w:szCs w:val="24"/>
                  </w:rPr>
                  <w:t>02/01/2018</w:t>
                </w:r>
              </w:sdtContent>
            </w:sdt>
          </w:p>
        </w:tc>
        <w:sdt>
          <w:sdtPr>
            <w:rPr>
              <w:sz w:val="24"/>
              <w:szCs w:val="24"/>
            </w:rPr>
            <w:id w:val="879595780"/>
            <w:placeholder>
              <w:docPart w:val="0390DB7FC7A84A1487934FDE7F07E8BB"/>
            </w:placeholder>
          </w:sdtPr>
          <w:sdtEndPr/>
          <w:sdtContent>
            <w:tc>
              <w:tcPr>
                <w:tcW w:w="1627" w:type="dxa"/>
                <w:vAlign w:val="center"/>
              </w:tcPr>
              <w:p w:rsidR="000B57C5" w:rsidRPr="000E31AD" w:rsidRDefault="00AC46D5" w:rsidP="00AC46D5">
                <w:pPr>
                  <w:jc w:val="center"/>
                  <w:rPr>
                    <w:sz w:val="24"/>
                    <w:szCs w:val="24"/>
                  </w:rPr>
                </w:pPr>
                <w:r>
                  <w:rPr>
                    <w:sz w:val="24"/>
                    <w:szCs w:val="24"/>
                  </w:rPr>
                  <w:t>1.00.2</w:t>
                </w:r>
              </w:p>
            </w:tc>
          </w:sdtContent>
        </w:sdt>
        <w:sdt>
          <w:sdtPr>
            <w:rPr>
              <w:sz w:val="24"/>
              <w:szCs w:val="24"/>
            </w:rPr>
            <w:id w:val="-1720591070"/>
            <w:placeholder>
              <w:docPart w:val="0390DB7FC7A84A1487934FDE7F07E8BB"/>
            </w:placeholder>
          </w:sdtPr>
          <w:sdtEndPr/>
          <w:sdtContent>
            <w:tc>
              <w:tcPr>
                <w:tcW w:w="5363" w:type="dxa"/>
                <w:vAlign w:val="center"/>
              </w:tcPr>
              <w:p w:rsidR="000B57C5" w:rsidRPr="000E31AD" w:rsidRDefault="00AC46D5" w:rsidP="00AC46D5">
                <w:pPr>
                  <w:rPr>
                    <w:sz w:val="24"/>
                    <w:szCs w:val="24"/>
                  </w:rPr>
                </w:pPr>
                <w:r>
                  <w:rPr>
                    <w:sz w:val="24"/>
                    <w:szCs w:val="24"/>
                  </w:rPr>
                  <w:t>Add Alarm for trip made, before release</w:t>
                </w:r>
              </w:p>
            </w:tc>
          </w:sdtContent>
        </w:sdt>
        <w:sdt>
          <w:sdtPr>
            <w:rPr>
              <w:sz w:val="24"/>
              <w:szCs w:val="24"/>
            </w:rPr>
            <w:id w:val="-14551399"/>
            <w:placeholder>
              <w:docPart w:val="1D86A817CCEF4FA1A30303AD6DF16494"/>
            </w:placeholder>
          </w:sdtPr>
          <w:sdtEndPr/>
          <w:sdtContent>
            <w:tc>
              <w:tcPr>
                <w:tcW w:w="1104" w:type="dxa"/>
                <w:vAlign w:val="center"/>
              </w:tcPr>
              <w:p w:rsidR="000B57C5" w:rsidRDefault="00AC46D5" w:rsidP="00AC46D5">
                <w:pPr>
                  <w:jc w:val="center"/>
                  <w:rPr>
                    <w:sz w:val="24"/>
                    <w:szCs w:val="24"/>
                  </w:rPr>
                </w:pPr>
                <w:r>
                  <w:rPr>
                    <w:sz w:val="24"/>
                    <w:szCs w:val="24"/>
                  </w:rPr>
                  <w:t>TR</w:t>
                </w:r>
              </w:p>
            </w:tc>
          </w:sdtContent>
        </w:sdt>
      </w:tr>
      <w:tr w:rsidR="000B57C5" w:rsidRPr="000E31AD" w:rsidTr="00597B28">
        <w:trPr>
          <w:trHeight w:val="567"/>
        </w:trPr>
        <w:tc>
          <w:tcPr>
            <w:tcW w:w="1482" w:type="dxa"/>
            <w:vAlign w:val="center"/>
          </w:tcPr>
          <w:p w:rsidR="000B57C5" w:rsidRPr="000E31AD" w:rsidRDefault="00D37135" w:rsidP="00997952">
            <w:pPr>
              <w:jc w:val="center"/>
              <w:rPr>
                <w:sz w:val="24"/>
                <w:szCs w:val="24"/>
              </w:rPr>
            </w:pPr>
            <w:sdt>
              <w:sdtPr>
                <w:rPr>
                  <w:sz w:val="24"/>
                  <w:szCs w:val="24"/>
                </w:rPr>
                <w:id w:val="1589423802"/>
                <w:placeholder>
                  <w:docPart w:val="FCD93927C0D247AFA9FBDF3F39E5E220"/>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962692569"/>
            <w:placeholder>
              <w:docPart w:val="E99C6D1276DC4E4083DA930CB71A2258"/>
            </w:placeholder>
            <w:showingPlcHdr/>
          </w:sdtPr>
          <w:sdtEndPr/>
          <w:sdtContent>
            <w:tc>
              <w:tcPr>
                <w:tcW w:w="1627" w:type="dxa"/>
                <w:vAlign w:val="center"/>
              </w:tcPr>
              <w:p w:rsidR="000B57C5" w:rsidRPr="000E31AD" w:rsidRDefault="000B57C5" w:rsidP="00997952">
                <w:pPr>
                  <w:jc w:val="center"/>
                  <w:rPr>
                    <w:sz w:val="24"/>
                    <w:szCs w:val="24"/>
                  </w:rPr>
                </w:pPr>
                <w:r w:rsidRPr="00550752">
                  <w:rPr>
                    <w:rStyle w:val="PlaceholderText"/>
                  </w:rPr>
                  <w:t>Click here to enter text.</w:t>
                </w:r>
              </w:p>
            </w:tc>
          </w:sdtContent>
        </w:sdt>
        <w:sdt>
          <w:sdtPr>
            <w:rPr>
              <w:sz w:val="24"/>
              <w:szCs w:val="24"/>
            </w:rPr>
            <w:id w:val="-1897884119"/>
            <w:placeholder>
              <w:docPart w:val="E99C6D1276DC4E4083DA930CB71A2258"/>
            </w:placeholder>
            <w:showingPlcHdr/>
          </w:sdtPr>
          <w:sdtEndPr/>
          <w:sdtContent>
            <w:tc>
              <w:tcPr>
                <w:tcW w:w="5363" w:type="dxa"/>
                <w:vAlign w:val="center"/>
              </w:tcPr>
              <w:p w:rsidR="000B57C5" w:rsidRPr="000E31AD" w:rsidRDefault="009B0D5D" w:rsidP="0045397F">
                <w:pPr>
                  <w:rPr>
                    <w:sz w:val="24"/>
                    <w:szCs w:val="24"/>
                  </w:rPr>
                </w:pPr>
                <w:r w:rsidRPr="00550752">
                  <w:rPr>
                    <w:rStyle w:val="PlaceholderText"/>
                  </w:rPr>
                  <w:t>Click here to enter text.</w:t>
                </w:r>
              </w:p>
            </w:tc>
          </w:sdtContent>
        </w:sdt>
        <w:sdt>
          <w:sdtPr>
            <w:rPr>
              <w:sz w:val="24"/>
              <w:szCs w:val="24"/>
            </w:rPr>
            <w:id w:val="-935987541"/>
            <w:placeholder>
              <w:docPart w:val="B2B5681D925E4884AF067A4B71777164"/>
            </w:placeholder>
            <w:showingPlcHdr/>
          </w:sdtPr>
          <w:sdtEndPr/>
          <w:sdtContent>
            <w:tc>
              <w:tcPr>
                <w:tcW w:w="1104" w:type="dxa"/>
                <w:vAlign w:val="center"/>
              </w:tcPr>
              <w:p w:rsidR="000B57C5" w:rsidRDefault="000B57C5" w:rsidP="00597B28">
                <w:pPr>
                  <w:jc w:val="center"/>
                  <w:rPr>
                    <w:sz w:val="24"/>
                    <w:szCs w:val="24"/>
                  </w:rPr>
                </w:pPr>
                <w:r w:rsidRPr="00550752">
                  <w:rPr>
                    <w:rStyle w:val="PlaceholderText"/>
                  </w:rPr>
                  <w:t>Click here to enter text.</w:t>
                </w:r>
              </w:p>
            </w:tc>
          </w:sdtContent>
        </w:sdt>
      </w:tr>
      <w:tr w:rsidR="000B57C5" w:rsidRPr="000E31AD" w:rsidTr="00597B28">
        <w:trPr>
          <w:trHeight w:val="567"/>
        </w:trPr>
        <w:tc>
          <w:tcPr>
            <w:tcW w:w="1482" w:type="dxa"/>
            <w:vAlign w:val="center"/>
          </w:tcPr>
          <w:p w:rsidR="000B57C5" w:rsidRPr="000E31AD" w:rsidRDefault="00D37135" w:rsidP="00997952">
            <w:pPr>
              <w:jc w:val="center"/>
              <w:rPr>
                <w:sz w:val="24"/>
                <w:szCs w:val="24"/>
              </w:rPr>
            </w:pPr>
            <w:sdt>
              <w:sdtPr>
                <w:rPr>
                  <w:sz w:val="24"/>
                  <w:szCs w:val="24"/>
                </w:rPr>
                <w:id w:val="-520084497"/>
                <w:placeholder>
                  <w:docPart w:val="52F0F76149E34650B4F123304E748FD1"/>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08195551"/>
            <w:placeholder>
              <w:docPart w:val="ED1CA34628F849599590EC7BF4E574F3"/>
            </w:placeholder>
            <w:showingPlcHdr/>
          </w:sdtPr>
          <w:sdtEndPr/>
          <w:sdtContent>
            <w:tc>
              <w:tcPr>
                <w:tcW w:w="1627" w:type="dxa"/>
                <w:vAlign w:val="center"/>
              </w:tcPr>
              <w:p w:rsidR="000B57C5" w:rsidRPr="000E31AD" w:rsidRDefault="000B57C5" w:rsidP="00997952">
                <w:pPr>
                  <w:jc w:val="center"/>
                  <w:rPr>
                    <w:sz w:val="24"/>
                    <w:szCs w:val="24"/>
                  </w:rPr>
                </w:pPr>
                <w:r w:rsidRPr="00550752">
                  <w:rPr>
                    <w:rStyle w:val="PlaceholderText"/>
                  </w:rPr>
                  <w:t>Click here to enter text.</w:t>
                </w:r>
              </w:p>
            </w:tc>
          </w:sdtContent>
        </w:sdt>
        <w:sdt>
          <w:sdtPr>
            <w:rPr>
              <w:sz w:val="24"/>
              <w:szCs w:val="24"/>
            </w:rPr>
            <w:id w:val="1928836376"/>
            <w:placeholder>
              <w:docPart w:val="ED1CA34628F849599590EC7BF4E574F3"/>
            </w:placeholder>
            <w:showingPlcHdr/>
          </w:sdtPr>
          <w:sdtEndPr/>
          <w:sdtContent>
            <w:tc>
              <w:tcPr>
                <w:tcW w:w="5363" w:type="dxa"/>
                <w:vAlign w:val="center"/>
              </w:tcPr>
              <w:p w:rsidR="000B57C5" w:rsidRPr="000E31AD" w:rsidRDefault="009B0D5D" w:rsidP="0045397F">
                <w:pPr>
                  <w:rPr>
                    <w:sz w:val="24"/>
                    <w:szCs w:val="24"/>
                  </w:rPr>
                </w:pPr>
                <w:r w:rsidRPr="00550752">
                  <w:rPr>
                    <w:rStyle w:val="PlaceholderText"/>
                  </w:rPr>
                  <w:t>Click here to enter text.</w:t>
                </w:r>
              </w:p>
            </w:tc>
          </w:sdtContent>
        </w:sdt>
        <w:sdt>
          <w:sdtPr>
            <w:rPr>
              <w:sz w:val="24"/>
              <w:szCs w:val="24"/>
            </w:rPr>
            <w:id w:val="-815876639"/>
            <w:placeholder>
              <w:docPart w:val="9EA5D6A70CC04542B32E769C0A8EAA76"/>
            </w:placeholder>
            <w:showingPlcHdr/>
          </w:sdtPr>
          <w:sdtEndPr/>
          <w:sdtContent>
            <w:tc>
              <w:tcPr>
                <w:tcW w:w="1104" w:type="dxa"/>
                <w:vAlign w:val="center"/>
              </w:tcPr>
              <w:p w:rsidR="000B57C5" w:rsidRDefault="000B57C5" w:rsidP="00597B28">
                <w:pPr>
                  <w:jc w:val="center"/>
                  <w:rPr>
                    <w:sz w:val="24"/>
                    <w:szCs w:val="24"/>
                  </w:rPr>
                </w:pPr>
                <w:r w:rsidRPr="00550752">
                  <w:rPr>
                    <w:rStyle w:val="PlaceholderText"/>
                  </w:rPr>
                  <w:t>Click here to enter text.</w:t>
                </w:r>
              </w:p>
            </w:tc>
          </w:sdtContent>
        </w:sdt>
      </w:tr>
      <w:tr w:rsidR="000B57C5" w:rsidRPr="000E31AD" w:rsidTr="00597B28">
        <w:trPr>
          <w:trHeight w:val="567"/>
        </w:trPr>
        <w:tc>
          <w:tcPr>
            <w:tcW w:w="1482" w:type="dxa"/>
            <w:vAlign w:val="center"/>
          </w:tcPr>
          <w:p w:rsidR="000B57C5" w:rsidRPr="000E31AD" w:rsidRDefault="00D37135" w:rsidP="00997952">
            <w:pPr>
              <w:jc w:val="center"/>
              <w:rPr>
                <w:sz w:val="24"/>
                <w:szCs w:val="24"/>
              </w:rPr>
            </w:pPr>
            <w:sdt>
              <w:sdtPr>
                <w:rPr>
                  <w:sz w:val="24"/>
                  <w:szCs w:val="24"/>
                </w:rPr>
                <w:id w:val="1501242012"/>
                <w:placeholder>
                  <w:docPart w:val="A3B13EFD4BDD415BB4791FB92DBD8062"/>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682738551"/>
            <w:placeholder>
              <w:docPart w:val="2C736904D8BE4ED3A84FFDE70E3F36D8"/>
            </w:placeholder>
            <w:showingPlcHdr/>
          </w:sdtPr>
          <w:sdtEndPr/>
          <w:sdtContent>
            <w:tc>
              <w:tcPr>
                <w:tcW w:w="1627" w:type="dxa"/>
                <w:vAlign w:val="center"/>
              </w:tcPr>
              <w:p w:rsidR="000B57C5" w:rsidRPr="000E31AD" w:rsidRDefault="000B57C5" w:rsidP="00997952">
                <w:pPr>
                  <w:jc w:val="center"/>
                  <w:rPr>
                    <w:sz w:val="24"/>
                    <w:szCs w:val="24"/>
                  </w:rPr>
                </w:pPr>
                <w:r w:rsidRPr="00550752">
                  <w:rPr>
                    <w:rStyle w:val="PlaceholderText"/>
                  </w:rPr>
                  <w:t>Click here to enter text.</w:t>
                </w:r>
              </w:p>
            </w:tc>
          </w:sdtContent>
        </w:sdt>
        <w:sdt>
          <w:sdtPr>
            <w:rPr>
              <w:sz w:val="24"/>
              <w:szCs w:val="24"/>
            </w:rPr>
            <w:id w:val="1303961708"/>
            <w:placeholder>
              <w:docPart w:val="2C736904D8BE4ED3A84FFDE70E3F36D8"/>
            </w:placeholder>
            <w:showingPlcHdr/>
          </w:sdtPr>
          <w:sdtEndPr/>
          <w:sdtContent>
            <w:tc>
              <w:tcPr>
                <w:tcW w:w="5363" w:type="dxa"/>
                <w:vAlign w:val="center"/>
              </w:tcPr>
              <w:p w:rsidR="000B57C5" w:rsidRPr="000E31AD" w:rsidRDefault="009B0D5D" w:rsidP="0045397F">
                <w:pPr>
                  <w:rPr>
                    <w:sz w:val="24"/>
                    <w:szCs w:val="24"/>
                  </w:rPr>
                </w:pPr>
                <w:r w:rsidRPr="00550752">
                  <w:rPr>
                    <w:rStyle w:val="PlaceholderText"/>
                  </w:rPr>
                  <w:t>Click here to enter text.</w:t>
                </w:r>
              </w:p>
            </w:tc>
          </w:sdtContent>
        </w:sdt>
        <w:sdt>
          <w:sdtPr>
            <w:rPr>
              <w:sz w:val="24"/>
              <w:szCs w:val="24"/>
            </w:rPr>
            <w:id w:val="748238258"/>
            <w:placeholder>
              <w:docPart w:val="D26CFA14A3DB4C25A993D86DFD049C8D"/>
            </w:placeholder>
            <w:showingPlcHdr/>
          </w:sdtPr>
          <w:sdtEndPr/>
          <w:sdtContent>
            <w:tc>
              <w:tcPr>
                <w:tcW w:w="1104" w:type="dxa"/>
                <w:vAlign w:val="center"/>
              </w:tcPr>
              <w:p w:rsidR="000B57C5" w:rsidRDefault="000B57C5" w:rsidP="00597B28">
                <w:pPr>
                  <w:jc w:val="center"/>
                  <w:rPr>
                    <w:sz w:val="24"/>
                    <w:szCs w:val="24"/>
                  </w:rPr>
                </w:pPr>
                <w:r w:rsidRPr="00550752">
                  <w:rPr>
                    <w:rStyle w:val="PlaceholderText"/>
                  </w:rPr>
                  <w:t>Click here to enter text.</w:t>
                </w:r>
              </w:p>
            </w:tc>
          </w:sdtContent>
        </w:sdt>
      </w:tr>
      <w:tr w:rsidR="000B57C5" w:rsidRPr="000E31AD" w:rsidTr="00597B28">
        <w:trPr>
          <w:trHeight w:val="567"/>
        </w:trPr>
        <w:tc>
          <w:tcPr>
            <w:tcW w:w="1482" w:type="dxa"/>
            <w:vAlign w:val="center"/>
          </w:tcPr>
          <w:p w:rsidR="000B57C5" w:rsidRPr="000E31AD" w:rsidRDefault="00D37135" w:rsidP="00997952">
            <w:pPr>
              <w:jc w:val="center"/>
              <w:rPr>
                <w:sz w:val="24"/>
                <w:szCs w:val="24"/>
              </w:rPr>
            </w:pPr>
            <w:sdt>
              <w:sdtPr>
                <w:rPr>
                  <w:sz w:val="24"/>
                  <w:szCs w:val="24"/>
                </w:rPr>
                <w:id w:val="-551160464"/>
                <w:placeholder>
                  <w:docPart w:val="B521CB64FD21443796D6BF61A2403066"/>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523118940"/>
            <w:placeholder>
              <w:docPart w:val="F9A0C43F6ADE454F88AA13F0391E3193"/>
            </w:placeholder>
            <w:showingPlcHdr/>
          </w:sdtPr>
          <w:sdtEndPr/>
          <w:sdtContent>
            <w:tc>
              <w:tcPr>
                <w:tcW w:w="1627" w:type="dxa"/>
                <w:vAlign w:val="center"/>
              </w:tcPr>
              <w:p w:rsidR="000B57C5" w:rsidRPr="000E31AD" w:rsidRDefault="000B57C5" w:rsidP="00997952">
                <w:pPr>
                  <w:jc w:val="center"/>
                  <w:rPr>
                    <w:sz w:val="24"/>
                    <w:szCs w:val="24"/>
                  </w:rPr>
                </w:pPr>
                <w:r w:rsidRPr="00550752">
                  <w:rPr>
                    <w:rStyle w:val="PlaceholderText"/>
                  </w:rPr>
                  <w:t>Click here to enter text.</w:t>
                </w:r>
              </w:p>
            </w:tc>
          </w:sdtContent>
        </w:sdt>
        <w:sdt>
          <w:sdtPr>
            <w:rPr>
              <w:sz w:val="24"/>
              <w:szCs w:val="24"/>
            </w:rPr>
            <w:id w:val="-1860115057"/>
            <w:placeholder>
              <w:docPart w:val="F9A0C43F6ADE454F88AA13F0391E3193"/>
            </w:placeholder>
            <w:showingPlcHdr/>
          </w:sdtPr>
          <w:sdtEndPr/>
          <w:sdtContent>
            <w:tc>
              <w:tcPr>
                <w:tcW w:w="5363" w:type="dxa"/>
                <w:vAlign w:val="center"/>
              </w:tcPr>
              <w:p w:rsidR="000B57C5" w:rsidRPr="000E31AD" w:rsidRDefault="009B0D5D" w:rsidP="0045397F">
                <w:pPr>
                  <w:rPr>
                    <w:sz w:val="24"/>
                    <w:szCs w:val="24"/>
                  </w:rPr>
                </w:pPr>
                <w:r w:rsidRPr="00550752">
                  <w:rPr>
                    <w:rStyle w:val="PlaceholderText"/>
                  </w:rPr>
                  <w:t>Click here to enter text.</w:t>
                </w:r>
              </w:p>
            </w:tc>
          </w:sdtContent>
        </w:sdt>
        <w:sdt>
          <w:sdtPr>
            <w:rPr>
              <w:sz w:val="24"/>
              <w:szCs w:val="24"/>
            </w:rPr>
            <w:id w:val="1948495144"/>
            <w:placeholder>
              <w:docPart w:val="D4EB248DAD7546FCBF9357F214D89ED1"/>
            </w:placeholder>
            <w:showingPlcHdr/>
          </w:sdtPr>
          <w:sdtEndPr/>
          <w:sdtContent>
            <w:tc>
              <w:tcPr>
                <w:tcW w:w="1104" w:type="dxa"/>
                <w:vAlign w:val="center"/>
              </w:tcPr>
              <w:p w:rsidR="000B57C5" w:rsidRDefault="000B57C5" w:rsidP="00597B28">
                <w:pPr>
                  <w:jc w:val="center"/>
                  <w:rPr>
                    <w:sz w:val="24"/>
                    <w:szCs w:val="24"/>
                  </w:rPr>
                </w:pPr>
                <w:r w:rsidRPr="00550752">
                  <w:rPr>
                    <w:rStyle w:val="PlaceholderText"/>
                  </w:rPr>
                  <w:t>Click here to enter text.</w:t>
                </w:r>
              </w:p>
            </w:tc>
          </w:sdtContent>
        </w:sdt>
      </w:tr>
      <w:tr w:rsidR="000B57C5" w:rsidRPr="000E31AD" w:rsidTr="00597B28">
        <w:trPr>
          <w:trHeight w:val="567"/>
        </w:trPr>
        <w:tc>
          <w:tcPr>
            <w:tcW w:w="1482" w:type="dxa"/>
            <w:vAlign w:val="center"/>
          </w:tcPr>
          <w:p w:rsidR="000B57C5" w:rsidRPr="000E31AD" w:rsidRDefault="00D37135" w:rsidP="00997952">
            <w:pPr>
              <w:jc w:val="center"/>
              <w:rPr>
                <w:sz w:val="24"/>
                <w:szCs w:val="24"/>
              </w:rPr>
            </w:pPr>
            <w:sdt>
              <w:sdtPr>
                <w:rPr>
                  <w:sz w:val="24"/>
                  <w:szCs w:val="24"/>
                </w:rPr>
                <w:id w:val="1117710380"/>
                <w:placeholder>
                  <w:docPart w:val="1724031616E34358B7D0D4F518362A73"/>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440209312"/>
            <w:placeholder>
              <w:docPart w:val="01189C653C584FB0ACC1E05739BBAC09"/>
            </w:placeholder>
            <w:showingPlcHdr/>
          </w:sdtPr>
          <w:sdtEndPr/>
          <w:sdtContent>
            <w:tc>
              <w:tcPr>
                <w:tcW w:w="1627" w:type="dxa"/>
                <w:vAlign w:val="center"/>
              </w:tcPr>
              <w:p w:rsidR="000B57C5" w:rsidRPr="000E31AD" w:rsidRDefault="000B57C5" w:rsidP="00997952">
                <w:pPr>
                  <w:jc w:val="center"/>
                  <w:rPr>
                    <w:sz w:val="24"/>
                    <w:szCs w:val="24"/>
                  </w:rPr>
                </w:pPr>
                <w:r w:rsidRPr="00550752">
                  <w:rPr>
                    <w:rStyle w:val="PlaceholderText"/>
                  </w:rPr>
                  <w:t>Click here to enter text.</w:t>
                </w:r>
              </w:p>
            </w:tc>
          </w:sdtContent>
        </w:sdt>
        <w:sdt>
          <w:sdtPr>
            <w:rPr>
              <w:sz w:val="24"/>
              <w:szCs w:val="24"/>
            </w:rPr>
            <w:id w:val="2078776499"/>
            <w:placeholder>
              <w:docPart w:val="01189C653C584FB0ACC1E05739BBAC09"/>
            </w:placeholder>
            <w:showingPlcHdr/>
          </w:sdtPr>
          <w:sdtEndPr/>
          <w:sdtContent>
            <w:tc>
              <w:tcPr>
                <w:tcW w:w="5363" w:type="dxa"/>
                <w:vAlign w:val="center"/>
              </w:tcPr>
              <w:p w:rsidR="000B57C5" w:rsidRPr="000E31AD" w:rsidRDefault="009B0D5D" w:rsidP="0045397F">
                <w:pPr>
                  <w:rPr>
                    <w:sz w:val="24"/>
                    <w:szCs w:val="24"/>
                  </w:rPr>
                </w:pPr>
                <w:r w:rsidRPr="00550752">
                  <w:rPr>
                    <w:rStyle w:val="PlaceholderText"/>
                  </w:rPr>
                  <w:t>Click here to enter text.</w:t>
                </w:r>
              </w:p>
            </w:tc>
          </w:sdtContent>
        </w:sdt>
        <w:sdt>
          <w:sdtPr>
            <w:rPr>
              <w:sz w:val="24"/>
              <w:szCs w:val="24"/>
            </w:rPr>
            <w:id w:val="-2111047796"/>
            <w:placeholder>
              <w:docPart w:val="0BF4C5F0AE0D4B16B6D2558A575552E8"/>
            </w:placeholder>
            <w:showingPlcHdr/>
          </w:sdtPr>
          <w:sdtEndPr/>
          <w:sdtContent>
            <w:tc>
              <w:tcPr>
                <w:tcW w:w="1104" w:type="dxa"/>
                <w:vAlign w:val="center"/>
              </w:tcPr>
              <w:p w:rsidR="000B57C5" w:rsidRDefault="000B57C5" w:rsidP="00597B28">
                <w:pPr>
                  <w:jc w:val="center"/>
                  <w:rPr>
                    <w:sz w:val="24"/>
                    <w:szCs w:val="24"/>
                  </w:rPr>
                </w:pPr>
                <w:r w:rsidRPr="00550752">
                  <w:rPr>
                    <w:rStyle w:val="PlaceholderText"/>
                  </w:rPr>
                  <w:t>Click here to enter text.</w:t>
                </w:r>
              </w:p>
            </w:tc>
          </w:sdtContent>
        </w:sdt>
      </w:tr>
      <w:tr w:rsidR="000B57C5" w:rsidRPr="000E31AD" w:rsidTr="00597B28">
        <w:trPr>
          <w:trHeight w:val="567"/>
        </w:trPr>
        <w:tc>
          <w:tcPr>
            <w:tcW w:w="1482" w:type="dxa"/>
            <w:vAlign w:val="center"/>
          </w:tcPr>
          <w:p w:rsidR="000B57C5" w:rsidRPr="000E31AD" w:rsidRDefault="00D37135" w:rsidP="005765CF">
            <w:pPr>
              <w:jc w:val="center"/>
              <w:rPr>
                <w:sz w:val="24"/>
                <w:szCs w:val="24"/>
              </w:rPr>
            </w:pPr>
            <w:sdt>
              <w:sdtPr>
                <w:rPr>
                  <w:sz w:val="24"/>
                  <w:szCs w:val="24"/>
                </w:rPr>
                <w:id w:val="-1357807920"/>
                <w:placeholder>
                  <w:docPart w:val="87D2E101CD3249FCA87D294599D3A90F"/>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272141945"/>
            <w:placeholder>
              <w:docPart w:val="829C3E69336F462B94EBC81ABB9A0B43"/>
            </w:placeholder>
            <w:showingPlcHdr/>
          </w:sdtPr>
          <w:sdtEndPr/>
          <w:sdtContent>
            <w:tc>
              <w:tcPr>
                <w:tcW w:w="1627" w:type="dxa"/>
                <w:vAlign w:val="center"/>
              </w:tcPr>
              <w:p w:rsidR="000B57C5" w:rsidRPr="000E31AD" w:rsidRDefault="000B57C5" w:rsidP="0045397F">
                <w:pPr>
                  <w:jc w:val="center"/>
                  <w:rPr>
                    <w:sz w:val="24"/>
                    <w:szCs w:val="24"/>
                  </w:rPr>
                </w:pPr>
                <w:r w:rsidRPr="00550752">
                  <w:rPr>
                    <w:rStyle w:val="PlaceholderText"/>
                  </w:rPr>
                  <w:t>Click here to enter text.</w:t>
                </w:r>
              </w:p>
            </w:tc>
          </w:sdtContent>
        </w:sdt>
        <w:sdt>
          <w:sdtPr>
            <w:rPr>
              <w:sz w:val="24"/>
              <w:szCs w:val="24"/>
            </w:rPr>
            <w:id w:val="369341336"/>
            <w:placeholder>
              <w:docPart w:val="829C3E69336F462B94EBC81ABB9A0B43"/>
            </w:placeholder>
            <w:showingPlcHdr/>
          </w:sdtPr>
          <w:sdtEndPr/>
          <w:sdtContent>
            <w:tc>
              <w:tcPr>
                <w:tcW w:w="5363" w:type="dxa"/>
                <w:vAlign w:val="center"/>
              </w:tcPr>
              <w:p w:rsidR="000B57C5" w:rsidRPr="000E31AD" w:rsidRDefault="009B0D5D" w:rsidP="0045397F">
                <w:pPr>
                  <w:rPr>
                    <w:sz w:val="24"/>
                    <w:szCs w:val="24"/>
                  </w:rPr>
                </w:pPr>
                <w:r w:rsidRPr="00550752">
                  <w:rPr>
                    <w:rStyle w:val="PlaceholderText"/>
                  </w:rPr>
                  <w:t>Click here to enter text.</w:t>
                </w:r>
              </w:p>
            </w:tc>
          </w:sdtContent>
        </w:sdt>
        <w:sdt>
          <w:sdtPr>
            <w:rPr>
              <w:sz w:val="24"/>
              <w:szCs w:val="24"/>
            </w:rPr>
            <w:id w:val="1172453824"/>
            <w:placeholder>
              <w:docPart w:val="93029167487B4CD98734997FE61C6078"/>
            </w:placeholder>
            <w:showingPlcHdr/>
          </w:sdtPr>
          <w:sdtEndPr/>
          <w:sdtContent>
            <w:tc>
              <w:tcPr>
                <w:tcW w:w="1104" w:type="dxa"/>
                <w:vAlign w:val="center"/>
              </w:tcPr>
              <w:p w:rsidR="000B57C5" w:rsidRDefault="000B57C5" w:rsidP="00597B28">
                <w:pPr>
                  <w:jc w:val="center"/>
                  <w:rPr>
                    <w:sz w:val="24"/>
                    <w:szCs w:val="24"/>
                  </w:rPr>
                </w:pPr>
                <w:r w:rsidRPr="00550752">
                  <w:rPr>
                    <w:rStyle w:val="PlaceholderText"/>
                  </w:rPr>
                  <w:t>Click here to enter text.</w:t>
                </w:r>
              </w:p>
            </w:tc>
          </w:sdtContent>
        </w:sdt>
      </w:tr>
      <w:tr w:rsidR="000B57C5" w:rsidRPr="000E31AD" w:rsidTr="00597B28">
        <w:trPr>
          <w:trHeight w:val="567"/>
        </w:trPr>
        <w:tc>
          <w:tcPr>
            <w:tcW w:w="1482" w:type="dxa"/>
            <w:vAlign w:val="center"/>
          </w:tcPr>
          <w:p w:rsidR="000B57C5" w:rsidRPr="000E31AD" w:rsidRDefault="00D37135" w:rsidP="005765CF">
            <w:pPr>
              <w:jc w:val="center"/>
              <w:rPr>
                <w:sz w:val="24"/>
                <w:szCs w:val="24"/>
              </w:rPr>
            </w:pPr>
            <w:sdt>
              <w:sdtPr>
                <w:rPr>
                  <w:sz w:val="24"/>
                  <w:szCs w:val="24"/>
                </w:rPr>
                <w:id w:val="-515776738"/>
                <w:placeholder>
                  <w:docPart w:val="D9D6302F0FB04BED954995ED8363186B"/>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262105058"/>
            <w:placeholder>
              <w:docPart w:val="20B55AE7CD3E4BB1A1782A15B013B446"/>
            </w:placeholder>
            <w:showingPlcHdr/>
          </w:sdtPr>
          <w:sdtEndPr/>
          <w:sdtContent>
            <w:tc>
              <w:tcPr>
                <w:tcW w:w="1627" w:type="dxa"/>
                <w:vAlign w:val="center"/>
              </w:tcPr>
              <w:p w:rsidR="000B57C5" w:rsidRPr="000E31AD" w:rsidRDefault="000B57C5" w:rsidP="0045397F">
                <w:pPr>
                  <w:jc w:val="center"/>
                  <w:rPr>
                    <w:sz w:val="24"/>
                    <w:szCs w:val="24"/>
                  </w:rPr>
                </w:pPr>
                <w:r w:rsidRPr="00550752">
                  <w:rPr>
                    <w:rStyle w:val="PlaceholderText"/>
                  </w:rPr>
                  <w:t>Click here to enter text.</w:t>
                </w:r>
              </w:p>
            </w:tc>
          </w:sdtContent>
        </w:sdt>
        <w:sdt>
          <w:sdtPr>
            <w:rPr>
              <w:sz w:val="24"/>
              <w:szCs w:val="24"/>
            </w:rPr>
            <w:id w:val="-267013391"/>
            <w:placeholder>
              <w:docPart w:val="20B55AE7CD3E4BB1A1782A15B013B446"/>
            </w:placeholder>
            <w:showingPlcHdr/>
          </w:sdtPr>
          <w:sdtEndPr/>
          <w:sdtContent>
            <w:tc>
              <w:tcPr>
                <w:tcW w:w="5363" w:type="dxa"/>
                <w:vAlign w:val="center"/>
              </w:tcPr>
              <w:p w:rsidR="000B57C5" w:rsidRPr="000E31AD" w:rsidRDefault="009B0D5D" w:rsidP="0045397F">
                <w:pPr>
                  <w:rPr>
                    <w:sz w:val="24"/>
                    <w:szCs w:val="24"/>
                  </w:rPr>
                </w:pPr>
                <w:r w:rsidRPr="00550752">
                  <w:rPr>
                    <w:rStyle w:val="PlaceholderText"/>
                  </w:rPr>
                  <w:t>Click here to enter text.</w:t>
                </w:r>
              </w:p>
            </w:tc>
          </w:sdtContent>
        </w:sdt>
        <w:sdt>
          <w:sdtPr>
            <w:rPr>
              <w:sz w:val="24"/>
              <w:szCs w:val="24"/>
            </w:rPr>
            <w:id w:val="1232576856"/>
            <w:placeholder>
              <w:docPart w:val="E8097BB502804DB0ADC3456C43B71FD1"/>
            </w:placeholder>
            <w:showingPlcHdr/>
          </w:sdtPr>
          <w:sdtEndPr/>
          <w:sdtContent>
            <w:tc>
              <w:tcPr>
                <w:tcW w:w="1104" w:type="dxa"/>
                <w:vAlign w:val="center"/>
              </w:tcPr>
              <w:p w:rsidR="000B57C5" w:rsidRDefault="000B57C5" w:rsidP="00597B28">
                <w:pPr>
                  <w:jc w:val="center"/>
                  <w:rPr>
                    <w:sz w:val="24"/>
                    <w:szCs w:val="24"/>
                  </w:rPr>
                </w:pPr>
                <w:r w:rsidRPr="00550752">
                  <w:rPr>
                    <w:rStyle w:val="PlaceholderText"/>
                  </w:rPr>
                  <w:t>Click here to enter text.</w:t>
                </w:r>
              </w:p>
            </w:tc>
          </w:sdtContent>
        </w:sdt>
      </w:tr>
      <w:tr w:rsidR="000B57C5" w:rsidRPr="000E31AD" w:rsidTr="00597B28">
        <w:trPr>
          <w:trHeight w:val="567"/>
        </w:trPr>
        <w:tc>
          <w:tcPr>
            <w:tcW w:w="1482" w:type="dxa"/>
            <w:vAlign w:val="center"/>
          </w:tcPr>
          <w:p w:rsidR="000B57C5" w:rsidRPr="000E31AD" w:rsidRDefault="00D37135" w:rsidP="005765CF">
            <w:pPr>
              <w:jc w:val="center"/>
              <w:rPr>
                <w:sz w:val="24"/>
                <w:szCs w:val="24"/>
              </w:rPr>
            </w:pPr>
            <w:sdt>
              <w:sdtPr>
                <w:rPr>
                  <w:sz w:val="24"/>
                  <w:szCs w:val="24"/>
                </w:rPr>
                <w:id w:val="-69501788"/>
                <w:placeholder>
                  <w:docPart w:val="B1590FFCAFE44E75B499F51EE905A803"/>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983342350"/>
            <w:placeholder>
              <w:docPart w:val="6BCAC5AA31BE47789368FADE4253F6E5"/>
            </w:placeholder>
            <w:showingPlcHdr/>
          </w:sdtPr>
          <w:sdtEndPr/>
          <w:sdtContent>
            <w:tc>
              <w:tcPr>
                <w:tcW w:w="1627" w:type="dxa"/>
                <w:vAlign w:val="center"/>
              </w:tcPr>
              <w:p w:rsidR="000B57C5" w:rsidRPr="000E31AD" w:rsidRDefault="000B57C5" w:rsidP="0045397F">
                <w:pPr>
                  <w:jc w:val="center"/>
                  <w:rPr>
                    <w:sz w:val="24"/>
                    <w:szCs w:val="24"/>
                  </w:rPr>
                </w:pPr>
                <w:r w:rsidRPr="00550752">
                  <w:rPr>
                    <w:rStyle w:val="PlaceholderText"/>
                  </w:rPr>
                  <w:t>Click here to enter text.</w:t>
                </w:r>
              </w:p>
            </w:tc>
          </w:sdtContent>
        </w:sdt>
        <w:sdt>
          <w:sdtPr>
            <w:rPr>
              <w:sz w:val="24"/>
              <w:szCs w:val="24"/>
            </w:rPr>
            <w:id w:val="-907379457"/>
            <w:placeholder>
              <w:docPart w:val="6BCAC5AA31BE47789368FADE4253F6E5"/>
            </w:placeholder>
            <w:showingPlcHdr/>
          </w:sdtPr>
          <w:sdtEndPr/>
          <w:sdtContent>
            <w:tc>
              <w:tcPr>
                <w:tcW w:w="5363" w:type="dxa"/>
                <w:vAlign w:val="center"/>
              </w:tcPr>
              <w:p w:rsidR="000B57C5" w:rsidRPr="000E31AD" w:rsidRDefault="009B0D5D" w:rsidP="0045397F">
                <w:pPr>
                  <w:rPr>
                    <w:sz w:val="24"/>
                    <w:szCs w:val="24"/>
                  </w:rPr>
                </w:pPr>
                <w:r w:rsidRPr="00550752">
                  <w:rPr>
                    <w:rStyle w:val="PlaceholderText"/>
                  </w:rPr>
                  <w:t>Click here to enter text.</w:t>
                </w:r>
              </w:p>
            </w:tc>
          </w:sdtContent>
        </w:sdt>
        <w:sdt>
          <w:sdtPr>
            <w:rPr>
              <w:sz w:val="24"/>
              <w:szCs w:val="24"/>
            </w:rPr>
            <w:id w:val="1757783825"/>
            <w:placeholder>
              <w:docPart w:val="34FE15E518BE4AD4A8407ACDD78B1665"/>
            </w:placeholder>
            <w:showingPlcHdr/>
          </w:sdtPr>
          <w:sdtEndPr/>
          <w:sdtContent>
            <w:tc>
              <w:tcPr>
                <w:tcW w:w="1104" w:type="dxa"/>
                <w:vAlign w:val="center"/>
              </w:tcPr>
              <w:p w:rsidR="000B57C5" w:rsidRDefault="000B57C5" w:rsidP="00597B28">
                <w:pPr>
                  <w:jc w:val="center"/>
                  <w:rPr>
                    <w:sz w:val="24"/>
                    <w:szCs w:val="24"/>
                  </w:rPr>
                </w:pPr>
                <w:r w:rsidRPr="00550752">
                  <w:rPr>
                    <w:rStyle w:val="PlaceholderText"/>
                  </w:rPr>
                  <w:t>Click here to enter text.</w:t>
                </w:r>
              </w:p>
            </w:tc>
          </w:sdtContent>
        </w:sdt>
      </w:tr>
      <w:tr w:rsidR="000B57C5" w:rsidRPr="000E31AD" w:rsidTr="00597B28">
        <w:trPr>
          <w:trHeight w:val="567"/>
        </w:trPr>
        <w:tc>
          <w:tcPr>
            <w:tcW w:w="1482" w:type="dxa"/>
            <w:vAlign w:val="center"/>
          </w:tcPr>
          <w:p w:rsidR="000B57C5" w:rsidRPr="000E31AD" w:rsidRDefault="00D37135" w:rsidP="005765CF">
            <w:pPr>
              <w:jc w:val="center"/>
              <w:rPr>
                <w:sz w:val="24"/>
                <w:szCs w:val="24"/>
              </w:rPr>
            </w:pPr>
            <w:sdt>
              <w:sdtPr>
                <w:rPr>
                  <w:sz w:val="24"/>
                  <w:szCs w:val="24"/>
                </w:rPr>
                <w:id w:val="-186753850"/>
                <w:placeholder>
                  <w:docPart w:val="596D9465CE9B4698A46710366183A91F"/>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459461748"/>
            <w:placeholder>
              <w:docPart w:val="1AC2358855BB4A17B014A81136445666"/>
            </w:placeholder>
            <w:showingPlcHdr/>
          </w:sdtPr>
          <w:sdtEndPr/>
          <w:sdtContent>
            <w:tc>
              <w:tcPr>
                <w:tcW w:w="1627" w:type="dxa"/>
                <w:vAlign w:val="center"/>
              </w:tcPr>
              <w:p w:rsidR="000B57C5" w:rsidRPr="000E31AD" w:rsidRDefault="000B57C5" w:rsidP="0045397F">
                <w:pPr>
                  <w:jc w:val="center"/>
                  <w:rPr>
                    <w:sz w:val="24"/>
                    <w:szCs w:val="24"/>
                  </w:rPr>
                </w:pPr>
                <w:r w:rsidRPr="00550752">
                  <w:rPr>
                    <w:rStyle w:val="PlaceholderText"/>
                  </w:rPr>
                  <w:t>Click here to enter text.</w:t>
                </w:r>
              </w:p>
            </w:tc>
          </w:sdtContent>
        </w:sdt>
        <w:sdt>
          <w:sdtPr>
            <w:rPr>
              <w:sz w:val="24"/>
              <w:szCs w:val="24"/>
            </w:rPr>
            <w:id w:val="-924026811"/>
            <w:placeholder>
              <w:docPart w:val="1AC2358855BB4A17B014A81136445666"/>
            </w:placeholder>
            <w:showingPlcHdr/>
          </w:sdtPr>
          <w:sdtEndPr/>
          <w:sdtContent>
            <w:tc>
              <w:tcPr>
                <w:tcW w:w="5363" w:type="dxa"/>
                <w:vAlign w:val="center"/>
              </w:tcPr>
              <w:p w:rsidR="000B57C5" w:rsidRPr="000E31AD" w:rsidRDefault="009B0D5D" w:rsidP="0045397F">
                <w:pPr>
                  <w:rPr>
                    <w:sz w:val="24"/>
                    <w:szCs w:val="24"/>
                  </w:rPr>
                </w:pPr>
                <w:r w:rsidRPr="00550752">
                  <w:rPr>
                    <w:rStyle w:val="PlaceholderText"/>
                  </w:rPr>
                  <w:t>Click here to enter text.</w:t>
                </w:r>
              </w:p>
            </w:tc>
          </w:sdtContent>
        </w:sdt>
        <w:sdt>
          <w:sdtPr>
            <w:rPr>
              <w:sz w:val="24"/>
              <w:szCs w:val="24"/>
            </w:rPr>
            <w:id w:val="63851357"/>
            <w:placeholder>
              <w:docPart w:val="15BA5C4352994BB2BABA6AF119AE2940"/>
            </w:placeholder>
            <w:showingPlcHdr/>
          </w:sdtPr>
          <w:sdtEndPr/>
          <w:sdtContent>
            <w:tc>
              <w:tcPr>
                <w:tcW w:w="1104" w:type="dxa"/>
                <w:vAlign w:val="center"/>
              </w:tcPr>
              <w:p w:rsidR="000B57C5" w:rsidRDefault="000B57C5" w:rsidP="00597B28">
                <w:pPr>
                  <w:jc w:val="center"/>
                  <w:rPr>
                    <w:sz w:val="24"/>
                    <w:szCs w:val="24"/>
                  </w:rPr>
                </w:pPr>
                <w:r w:rsidRPr="00550752">
                  <w:rPr>
                    <w:rStyle w:val="PlaceholderText"/>
                  </w:rPr>
                  <w:t>Click here to enter text.</w:t>
                </w:r>
              </w:p>
            </w:tc>
          </w:sdtContent>
        </w:sdt>
      </w:tr>
      <w:tr w:rsidR="000B57C5" w:rsidRPr="000E31AD" w:rsidTr="00597B28">
        <w:trPr>
          <w:trHeight w:val="567"/>
        </w:trPr>
        <w:tc>
          <w:tcPr>
            <w:tcW w:w="1482" w:type="dxa"/>
            <w:vAlign w:val="center"/>
          </w:tcPr>
          <w:p w:rsidR="000B57C5" w:rsidRPr="000E31AD" w:rsidRDefault="00D37135" w:rsidP="005765CF">
            <w:pPr>
              <w:jc w:val="center"/>
              <w:rPr>
                <w:sz w:val="24"/>
                <w:szCs w:val="24"/>
              </w:rPr>
            </w:pPr>
            <w:sdt>
              <w:sdtPr>
                <w:rPr>
                  <w:sz w:val="24"/>
                  <w:szCs w:val="24"/>
                </w:rPr>
                <w:id w:val="2009710545"/>
                <w:placeholder>
                  <w:docPart w:val="633BF06EDAC34520A60EAA29E6684C08"/>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917240604"/>
            <w:placeholder>
              <w:docPart w:val="70EBEB5A9BD745C6AE13F8B565432CDA"/>
            </w:placeholder>
            <w:showingPlcHdr/>
          </w:sdtPr>
          <w:sdtEndPr/>
          <w:sdtContent>
            <w:tc>
              <w:tcPr>
                <w:tcW w:w="1627" w:type="dxa"/>
                <w:vAlign w:val="center"/>
              </w:tcPr>
              <w:p w:rsidR="000B57C5" w:rsidRPr="000E31AD" w:rsidRDefault="000B57C5" w:rsidP="0045397F">
                <w:pPr>
                  <w:jc w:val="center"/>
                  <w:rPr>
                    <w:sz w:val="24"/>
                    <w:szCs w:val="24"/>
                  </w:rPr>
                </w:pPr>
                <w:r w:rsidRPr="00550752">
                  <w:rPr>
                    <w:rStyle w:val="PlaceholderText"/>
                  </w:rPr>
                  <w:t>Click here to enter text.</w:t>
                </w:r>
              </w:p>
            </w:tc>
          </w:sdtContent>
        </w:sdt>
        <w:sdt>
          <w:sdtPr>
            <w:rPr>
              <w:sz w:val="24"/>
              <w:szCs w:val="24"/>
            </w:rPr>
            <w:id w:val="-353194324"/>
            <w:placeholder>
              <w:docPart w:val="70EBEB5A9BD745C6AE13F8B565432CDA"/>
            </w:placeholder>
            <w:showingPlcHdr/>
          </w:sdtPr>
          <w:sdtEndPr/>
          <w:sdtContent>
            <w:tc>
              <w:tcPr>
                <w:tcW w:w="5363" w:type="dxa"/>
                <w:vAlign w:val="center"/>
              </w:tcPr>
              <w:p w:rsidR="000B57C5" w:rsidRPr="000E31AD" w:rsidRDefault="009B0D5D" w:rsidP="0045397F">
                <w:pPr>
                  <w:rPr>
                    <w:sz w:val="24"/>
                    <w:szCs w:val="24"/>
                  </w:rPr>
                </w:pPr>
                <w:r w:rsidRPr="00550752">
                  <w:rPr>
                    <w:rStyle w:val="PlaceholderText"/>
                  </w:rPr>
                  <w:t>Click here to enter text.</w:t>
                </w:r>
              </w:p>
            </w:tc>
          </w:sdtContent>
        </w:sdt>
        <w:sdt>
          <w:sdtPr>
            <w:rPr>
              <w:sz w:val="24"/>
              <w:szCs w:val="24"/>
            </w:rPr>
            <w:id w:val="1477026678"/>
            <w:placeholder>
              <w:docPart w:val="AC0812B44AB04E6FB688D67AEF27CBC0"/>
            </w:placeholder>
            <w:showingPlcHdr/>
          </w:sdtPr>
          <w:sdtEndPr/>
          <w:sdtContent>
            <w:tc>
              <w:tcPr>
                <w:tcW w:w="1104" w:type="dxa"/>
                <w:vAlign w:val="center"/>
              </w:tcPr>
              <w:p w:rsidR="000B57C5" w:rsidRDefault="000B57C5" w:rsidP="00597B28">
                <w:pPr>
                  <w:jc w:val="center"/>
                  <w:rPr>
                    <w:sz w:val="24"/>
                    <w:szCs w:val="24"/>
                  </w:rPr>
                </w:pPr>
                <w:r w:rsidRPr="00550752">
                  <w:rPr>
                    <w:rStyle w:val="PlaceholderText"/>
                  </w:rPr>
                  <w:t>Click here to enter text.</w:t>
                </w:r>
              </w:p>
            </w:tc>
          </w:sdtContent>
        </w:sdt>
      </w:tr>
      <w:tr w:rsidR="000B57C5" w:rsidRPr="000E31AD" w:rsidTr="00597B28">
        <w:trPr>
          <w:trHeight w:val="567"/>
        </w:trPr>
        <w:tc>
          <w:tcPr>
            <w:tcW w:w="1482" w:type="dxa"/>
            <w:vAlign w:val="center"/>
          </w:tcPr>
          <w:p w:rsidR="000B57C5" w:rsidRPr="000E31AD" w:rsidRDefault="00D37135" w:rsidP="005765CF">
            <w:pPr>
              <w:jc w:val="center"/>
              <w:rPr>
                <w:sz w:val="24"/>
                <w:szCs w:val="24"/>
              </w:rPr>
            </w:pPr>
            <w:sdt>
              <w:sdtPr>
                <w:rPr>
                  <w:sz w:val="24"/>
                  <w:szCs w:val="24"/>
                </w:rPr>
                <w:id w:val="559301035"/>
                <w:placeholder>
                  <w:docPart w:val="23F01B686BF94A0CAD595454B2D2018A"/>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68794441"/>
            <w:placeholder>
              <w:docPart w:val="AB54256B698747CDB25E34B625F56E62"/>
            </w:placeholder>
            <w:showingPlcHdr/>
          </w:sdtPr>
          <w:sdtEndPr/>
          <w:sdtContent>
            <w:tc>
              <w:tcPr>
                <w:tcW w:w="1627" w:type="dxa"/>
                <w:vAlign w:val="center"/>
              </w:tcPr>
              <w:p w:rsidR="000B57C5" w:rsidRPr="000E31AD" w:rsidRDefault="000B57C5" w:rsidP="0045397F">
                <w:pPr>
                  <w:jc w:val="center"/>
                  <w:rPr>
                    <w:sz w:val="24"/>
                    <w:szCs w:val="24"/>
                  </w:rPr>
                </w:pPr>
                <w:r w:rsidRPr="00550752">
                  <w:rPr>
                    <w:rStyle w:val="PlaceholderText"/>
                  </w:rPr>
                  <w:t>Click here to enter text.</w:t>
                </w:r>
              </w:p>
            </w:tc>
          </w:sdtContent>
        </w:sdt>
        <w:sdt>
          <w:sdtPr>
            <w:rPr>
              <w:sz w:val="24"/>
              <w:szCs w:val="24"/>
            </w:rPr>
            <w:id w:val="-799524117"/>
            <w:placeholder>
              <w:docPart w:val="AB54256B698747CDB25E34B625F56E62"/>
            </w:placeholder>
            <w:showingPlcHdr/>
          </w:sdtPr>
          <w:sdtEndPr/>
          <w:sdtContent>
            <w:tc>
              <w:tcPr>
                <w:tcW w:w="5363" w:type="dxa"/>
                <w:vAlign w:val="center"/>
              </w:tcPr>
              <w:p w:rsidR="000B57C5" w:rsidRPr="000E31AD" w:rsidRDefault="009B0D5D" w:rsidP="0045397F">
                <w:pPr>
                  <w:rPr>
                    <w:sz w:val="24"/>
                    <w:szCs w:val="24"/>
                  </w:rPr>
                </w:pPr>
                <w:r w:rsidRPr="00550752">
                  <w:rPr>
                    <w:rStyle w:val="PlaceholderText"/>
                  </w:rPr>
                  <w:t>Click here to enter text.</w:t>
                </w:r>
              </w:p>
            </w:tc>
          </w:sdtContent>
        </w:sdt>
        <w:sdt>
          <w:sdtPr>
            <w:rPr>
              <w:sz w:val="24"/>
              <w:szCs w:val="24"/>
            </w:rPr>
            <w:id w:val="1201367703"/>
            <w:placeholder>
              <w:docPart w:val="519E3E72DB284D358823B6EBA932EC31"/>
            </w:placeholder>
            <w:showingPlcHdr/>
          </w:sdtPr>
          <w:sdtEndPr/>
          <w:sdtContent>
            <w:tc>
              <w:tcPr>
                <w:tcW w:w="1104" w:type="dxa"/>
                <w:vAlign w:val="center"/>
              </w:tcPr>
              <w:p w:rsidR="000B57C5" w:rsidRDefault="000B57C5" w:rsidP="00597B28">
                <w:pPr>
                  <w:jc w:val="center"/>
                  <w:rPr>
                    <w:sz w:val="24"/>
                    <w:szCs w:val="24"/>
                  </w:rPr>
                </w:pPr>
                <w:r w:rsidRPr="00550752">
                  <w:rPr>
                    <w:rStyle w:val="PlaceholderText"/>
                  </w:rPr>
                  <w:t>Click here to enter text.</w:t>
                </w:r>
              </w:p>
            </w:tc>
          </w:sdtContent>
        </w:sdt>
      </w:tr>
    </w:tbl>
    <w:p w:rsidR="0027566B" w:rsidRDefault="00876B1A" w:rsidP="0051650C">
      <w:pPr>
        <w:pStyle w:val="Heading1"/>
      </w:pPr>
      <w:r>
        <w:lastRenderedPageBreak/>
        <w:t>Sequence Description</w:t>
      </w:r>
    </w:p>
    <w:p w:rsidR="0027566B" w:rsidRDefault="0027566B" w:rsidP="0027566B">
      <w:pPr>
        <w:rPr>
          <w:lang w:val="en-GB"/>
        </w:rPr>
      </w:pPr>
    </w:p>
    <w:p w:rsidR="00A51A73" w:rsidRDefault="00876B1A" w:rsidP="00A51A73">
      <w:pPr>
        <w:pStyle w:val="Heading2"/>
      </w:pPr>
      <w:r>
        <w:t>Basic Sequence Description</w:t>
      </w:r>
    </w:p>
    <w:tbl>
      <w:tblPr>
        <w:tblStyle w:val="TableGrid"/>
        <w:tblW w:w="0" w:type="auto"/>
        <w:tblLook w:val="04A0" w:firstRow="1" w:lastRow="0" w:firstColumn="1" w:lastColumn="0" w:noHBand="0" w:noVBand="1"/>
      </w:tblPr>
      <w:tblGrid>
        <w:gridCol w:w="9576"/>
      </w:tblGrid>
      <w:tr w:rsidR="00C107F6" w:rsidTr="0009445A">
        <w:trPr>
          <w:trHeight w:val="1701"/>
        </w:trPr>
        <w:sdt>
          <w:sdtPr>
            <w:id w:val="1008023490"/>
            <w:placeholder>
              <w:docPart w:val="DefaultPlaceholder_1082065158"/>
            </w:placeholder>
          </w:sdtPr>
          <w:sdtEndPr>
            <w:rPr>
              <w:sz w:val="24"/>
              <w:szCs w:val="24"/>
            </w:rPr>
          </w:sdtEndPr>
          <w:sdtContent>
            <w:tc>
              <w:tcPr>
                <w:tcW w:w="9576" w:type="dxa"/>
              </w:tcPr>
              <w:p w:rsidR="00C107F6" w:rsidRDefault="0034087E" w:rsidP="0034087E">
                <w:r>
                  <w:t xml:space="preserve">This sequence is a  standard pressure relief for full and empty bags. </w:t>
                </w:r>
              </w:p>
            </w:tc>
          </w:sdtContent>
        </w:sdt>
      </w:tr>
    </w:tbl>
    <w:p w:rsidR="008E3D28" w:rsidRDefault="005765CF" w:rsidP="005765CF">
      <w:pPr>
        <w:pStyle w:val="Heading2"/>
      </w:pPr>
      <w:r>
        <w:t>Sequence Steps</w:t>
      </w:r>
    </w:p>
    <w:tbl>
      <w:tblPr>
        <w:tblStyle w:val="TableGrid"/>
        <w:tblW w:w="0" w:type="auto"/>
        <w:tblLook w:val="04A0" w:firstRow="1" w:lastRow="0" w:firstColumn="1" w:lastColumn="0" w:noHBand="0" w:noVBand="1"/>
      </w:tblPr>
      <w:tblGrid>
        <w:gridCol w:w="1242"/>
        <w:gridCol w:w="8334"/>
      </w:tblGrid>
      <w:tr w:rsidR="005765CF" w:rsidTr="005765CF">
        <w:tc>
          <w:tcPr>
            <w:tcW w:w="1242" w:type="dxa"/>
            <w:shd w:val="clear" w:color="auto" w:fill="548DD4" w:themeFill="text2" w:themeFillTint="99"/>
          </w:tcPr>
          <w:p w:rsidR="005765CF" w:rsidRPr="005765CF" w:rsidRDefault="005765CF" w:rsidP="002C6E0A">
            <w:pPr>
              <w:rPr>
                <w:rStyle w:val="IntenseEmphasis"/>
                <w:i w:val="0"/>
                <w:color w:val="FFFFFF" w:themeColor="background1"/>
                <w:sz w:val="28"/>
                <w:szCs w:val="28"/>
              </w:rPr>
            </w:pPr>
            <w:r w:rsidRPr="005765CF">
              <w:rPr>
                <w:rStyle w:val="IntenseEmphasis"/>
                <w:i w:val="0"/>
                <w:color w:val="FFFFFF" w:themeColor="background1"/>
                <w:sz w:val="28"/>
                <w:szCs w:val="28"/>
              </w:rPr>
              <w:t>Step</w:t>
            </w:r>
          </w:p>
        </w:tc>
        <w:tc>
          <w:tcPr>
            <w:tcW w:w="8334" w:type="dxa"/>
            <w:shd w:val="clear" w:color="auto" w:fill="548DD4" w:themeFill="text2" w:themeFillTint="99"/>
          </w:tcPr>
          <w:p w:rsidR="005765CF" w:rsidRPr="005765CF" w:rsidRDefault="005765CF" w:rsidP="002C6E0A">
            <w:pPr>
              <w:rPr>
                <w:rStyle w:val="IntenseEmphasis"/>
                <w:i w:val="0"/>
                <w:color w:val="FFFFFF" w:themeColor="background1"/>
                <w:sz w:val="28"/>
                <w:szCs w:val="28"/>
              </w:rPr>
            </w:pPr>
            <w:r w:rsidRPr="005765CF">
              <w:rPr>
                <w:rStyle w:val="IntenseEmphasis"/>
                <w:i w:val="0"/>
                <w:color w:val="FFFFFF" w:themeColor="background1"/>
                <w:sz w:val="28"/>
                <w:szCs w:val="28"/>
              </w:rPr>
              <w:t>Description</w:t>
            </w:r>
          </w:p>
        </w:tc>
      </w:tr>
      <w:tr w:rsidR="005765CF" w:rsidTr="008F2F52">
        <w:trPr>
          <w:trHeight w:val="397"/>
        </w:trPr>
        <w:tc>
          <w:tcPr>
            <w:tcW w:w="1242" w:type="dxa"/>
            <w:vAlign w:val="center"/>
          </w:tcPr>
          <w:p w:rsidR="005765CF" w:rsidRPr="003F5C26" w:rsidRDefault="005765CF" w:rsidP="005765CF">
            <w:pPr>
              <w:jc w:val="center"/>
              <w:rPr>
                <w:sz w:val="24"/>
                <w:szCs w:val="24"/>
              </w:rPr>
            </w:pPr>
            <w:r w:rsidRPr="003F5C26">
              <w:rPr>
                <w:sz w:val="24"/>
                <w:szCs w:val="24"/>
              </w:rPr>
              <w:t>0</w:t>
            </w:r>
          </w:p>
        </w:tc>
        <w:tc>
          <w:tcPr>
            <w:tcW w:w="8334" w:type="dxa"/>
            <w:vAlign w:val="center"/>
          </w:tcPr>
          <w:sdt>
            <w:sdtPr>
              <w:rPr>
                <w:sz w:val="24"/>
                <w:szCs w:val="24"/>
              </w:rPr>
              <w:id w:val="591821433"/>
              <w:placeholder>
                <w:docPart w:val="DefaultPlaceholder_1082065158"/>
              </w:placeholder>
            </w:sdtPr>
            <w:sdtEndPr/>
            <w:sdtContent>
              <w:p w:rsidR="005765CF" w:rsidRPr="003F5C26" w:rsidRDefault="0034087E" w:rsidP="0034087E">
                <w:pPr>
                  <w:rPr>
                    <w:sz w:val="24"/>
                    <w:szCs w:val="24"/>
                  </w:rPr>
                </w:pPr>
                <w:r>
                  <w:rPr>
                    <w:sz w:val="24"/>
                    <w:szCs w:val="24"/>
                  </w:rPr>
                  <w:t>Disabled</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1</w:t>
            </w:r>
          </w:p>
        </w:tc>
        <w:tc>
          <w:tcPr>
            <w:tcW w:w="8334" w:type="dxa"/>
            <w:vAlign w:val="center"/>
          </w:tcPr>
          <w:sdt>
            <w:sdtPr>
              <w:rPr>
                <w:sz w:val="24"/>
                <w:szCs w:val="24"/>
              </w:rPr>
              <w:id w:val="-2050687419"/>
              <w:placeholder>
                <w:docPart w:val="742C93221CA5434D93A684A60C78FAB1"/>
              </w:placeholder>
            </w:sdtPr>
            <w:sdtEndPr/>
            <w:sdtContent>
              <w:p w:rsidR="008F2F52" w:rsidRDefault="0034087E" w:rsidP="0034087E">
                <w:r>
                  <w:rPr>
                    <w:sz w:val="24"/>
                    <w:szCs w:val="24"/>
                  </w:rPr>
                  <w:t>Wait for bag at buffer.</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2</w:t>
            </w:r>
          </w:p>
        </w:tc>
        <w:tc>
          <w:tcPr>
            <w:tcW w:w="8334" w:type="dxa"/>
            <w:vAlign w:val="center"/>
          </w:tcPr>
          <w:sdt>
            <w:sdtPr>
              <w:rPr>
                <w:sz w:val="24"/>
                <w:szCs w:val="24"/>
              </w:rPr>
              <w:id w:val="543952125"/>
              <w:placeholder>
                <w:docPart w:val="B5A0AFBC68D14F90BB12C56D685B0A1D"/>
              </w:placeholder>
            </w:sdtPr>
            <w:sdtEndPr/>
            <w:sdtContent>
              <w:p w:rsidR="008F2F52" w:rsidRDefault="00BB45EC" w:rsidP="00BB45EC">
                <w:r>
                  <w:rPr>
                    <w:sz w:val="24"/>
                    <w:szCs w:val="24"/>
                  </w:rPr>
                  <w:t>Wait for bag to be released.</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3</w:t>
            </w:r>
          </w:p>
        </w:tc>
        <w:tc>
          <w:tcPr>
            <w:tcW w:w="8334" w:type="dxa"/>
            <w:vAlign w:val="center"/>
          </w:tcPr>
          <w:sdt>
            <w:sdtPr>
              <w:rPr>
                <w:sz w:val="24"/>
                <w:szCs w:val="24"/>
              </w:rPr>
              <w:id w:val="2024675341"/>
              <w:placeholder>
                <w:docPart w:val="71832249F14C4E789248BA6D9E12ECE9"/>
              </w:placeholder>
              <w:showingPlcHdr/>
            </w:sdtPr>
            <w:sdtEndPr/>
            <w:sdtContent>
              <w:p w:rsidR="008F2F52" w:rsidRPr="000A757F" w:rsidRDefault="00657D1B" w:rsidP="00657D1B">
                <w:pPr>
                  <w:rPr>
                    <w:sz w:val="24"/>
                    <w:szCs w:val="24"/>
                  </w:rPr>
                </w:pPr>
                <w:r w:rsidRPr="00550752">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4</w:t>
            </w:r>
          </w:p>
        </w:tc>
        <w:tc>
          <w:tcPr>
            <w:tcW w:w="8334" w:type="dxa"/>
            <w:vAlign w:val="center"/>
          </w:tcPr>
          <w:sdt>
            <w:sdtPr>
              <w:rPr>
                <w:sz w:val="24"/>
                <w:szCs w:val="24"/>
              </w:rPr>
              <w:id w:val="81426011"/>
              <w:placeholder>
                <w:docPart w:val="63F9CAC77B534671BB2A31799924129D"/>
              </w:placeholder>
              <w:showingPlcHdr/>
            </w:sdtPr>
            <w:sdtEndPr/>
            <w:sdtContent>
              <w:p w:rsidR="008F2F52" w:rsidRPr="00FB21A4" w:rsidRDefault="00657D1B" w:rsidP="00657D1B">
                <w:pPr>
                  <w:rPr>
                    <w:sz w:val="24"/>
                    <w:szCs w:val="24"/>
                  </w:rPr>
                </w:pPr>
                <w:r w:rsidRPr="00550752">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5</w:t>
            </w:r>
          </w:p>
        </w:tc>
        <w:tc>
          <w:tcPr>
            <w:tcW w:w="8334" w:type="dxa"/>
            <w:vAlign w:val="center"/>
          </w:tcPr>
          <w:sdt>
            <w:sdtPr>
              <w:rPr>
                <w:sz w:val="24"/>
                <w:szCs w:val="24"/>
              </w:rPr>
              <w:id w:val="685794919"/>
              <w:placeholder>
                <w:docPart w:val="7F293931BF5B46B1BE5379FC0048D06A"/>
              </w:placeholder>
              <w:showingPlcHdr/>
            </w:sdtPr>
            <w:sdtEndPr/>
            <w:sdtContent>
              <w:p w:rsidR="008F2F52" w:rsidRDefault="00657D1B" w:rsidP="00657D1B">
                <w:r w:rsidRPr="00550752">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6</w:t>
            </w:r>
          </w:p>
        </w:tc>
        <w:tc>
          <w:tcPr>
            <w:tcW w:w="8334" w:type="dxa"/>
            <w:vAlign w:val="center"/>
          </w:tcPr>
          <w:sdt>
            <w:sdtPr>
              <w:rPr>
                <w:sz w:val="24"/>
                <w:szCs w:val="24"/>
              </w:rPr>
              <w:id w:val="888770071"/>
              <w:placeholder>
                <w:docPart w:val="EC703D5667B84181BE8E5B118A330680"/>
              </w:placeholder>
              <w:showingPlcHdr/>
            </w:sdtPr>
            <w:sdtEndPr/>
            <w:sdtContent>
              <w:p w:rsidR="008F2F52" w:rsidRDefault="00657D1B" w:rsidP="00657D1B">
                <w:r w:rsidRPr="00550752">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7</w:t>
            </w:r>
          </w:p>
        </w:tc>
        <w:tc>
          <w:tcPr>
            <w:tcW w:w="8334" w:type="dxa"/>
            <w:vAlign w:val="center"/>
          </w:tcPr>
          <w:sdt>
            <w:sdtPr>
              <w:rPr>
                <w:sz w:val="24"/>
                <w:szCs w:val="24"/>
              </w:rPr>
              <w:id w:val="391856403"/>
              <w:placeholder>
                <w:docPart w:val="A4FCBF5B9D2A4582826F189FAAFFB535"/>
              </w:placeholder>
              <w:showingPlcHdr/>
            </w:sdtPr>
            <w:sdtEndPr/>
            <w:sdtContent>
              <w:p w:rsidR="008F2F52" w:rsidRDefault="00657D1B" w:rsidP="00657D1B">
                <w:r w:rsidRPr="00550752">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8</w:t>
            </w:r>
          </w:p>
        </w:tc>
        <w:tc>
          <w:tcPr>
            <w:tcW w:w="8334" w:type="dxa"/>
            <w:vAlign w:val="center"/>
          </w:tcPr>
          <w:sdt>
            <w:sdtPr>
              <w:rPr>
                <w:sz w:val="24"/>
                <w:szCs w:val="24"/>
              </w:rPr>
              <w:id w:val="-1931958520"/>
              <w:placeholder>
                <w:docPart w:val="75B5A1607BEB4BF689A0349F9A976B53"/>
              </w:placeholder>
              <w:showingPlcHdr/>
            </w:sdtPr>
            <w:sdtEndPr/>
            <w:sdtContent>
              <w:p w:rsidR="008F2F52" w:rsidRDefault="00657D1B" w:rsidP="00657D1B">
                <w:r w:rsidRPr="00550752">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9</w:t>
            </w:r>
          </w:p>
        </w:tc>
        <w:tc>
          <w:tcPr>
            <w:tcW w:w="8334" w:type="dxa"/>
            <w:vAlign w:val="center"/>
          </w:tcPr>
          <w:sdt>
            <w:sdtPr>
              <w:rPr>
                <w:sz w:val="24"/>
                <w:szCs w:val="24"/>
              </w:rPr>
              <w:id w:val="476578079"/>
              <w:placeholder>
                <w:docPart w:val="7B70E8D6549C45358A9AE63C139A342C"/>
              </w:placeholder>
              <w:showingPlcHdr/>
            </w:sdtPr>
            <w:sdtEndPr/>
            <w:sdtContent>
              <w:p w:rsidR="008F2F52" w:rsidRDefault="00657D1B" w:rsidP="00657D1B">
                <w:r w:rsidRPr="00550752">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10</w:t>
            </w:r>
          </w:p>
        </w:tc>
        <w:tc>
          <w:tcPr>
            <w:tcW w:w="8334" w:type="dxa"/>
            <w:vAlign w:val="center"/>
          </w:tcPr>
          <w:sdt>
            <w:sdtPr>
              <w:rPr>
                <w:sz w:val="24"/>
                <w:szCs w:val="24"/>
              </w:rPr>
              <w:id w:val="-1786495505"/>
              <w:placeholder>
                <w:docPart w:val="C2D171119A1C474EA605827419AB7F23"/>
              </w:placeholder>
              <w:showingPlcHdr/>
            </w:sdtPr>
            <w:sdtEndPr/>
            <w:sdtContent>
              <w:p w:rsidR="008F2F52" w:rsidRDefault="00657D1B" w:rsidP="00657D1B">
                <w:r w:rsidRPr="00550752">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11</w:t>
            </w:r>
          </w:p>
        </w:tc>
        <w:tc>
          <w:tcPr>
            <w:tcW w:w="8334" w:type="dxa"/>
            <w:vAlign w:val="center"/>
          </w:tcPr>
          <w:sdt>
            <w:sdtPr>
              <w:rPr>
                <w:sz w:val="24"/>
                <w:szCs w:val="24"/>
              </w:rPr>
              <w:id w:val="317852756"/>
              <w:placeholder>
                <w:docPart w:val="7295F3607D69461598B11D86B8B318E4"/>
              </w:placeholder>
              <w:showingPlcHdr/>
            </w:sdtPr>
            <w:sdtEndPr/>
            <w:sdtContent>
              <w:p w:rsidR="008F2F52" w:rsidRDefault="00657D1B" w:rsidP="00657D1B">
                <w:r w:rsidRPr="00550752">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12</w:t>
            </w:r>
          </w:p>
        </w:tc>
        <w:tc>
          <w:tcPr>
            <w:tcW w:w="8334" w:type="dxa"/>
            <w:vAlign w:val="center"/>
          </w:tcPr>
          <w:sdt>
            <w:sdtPr>
              <w:rPr>
                <w:sz w:val="24"/>
                <w:szCs w:val="24"/>
              </w:rPr>
              <w:id w:val="-1525097957"/>
              <w:placeholder>
                <w:docPart w:val="6C8AB6074C4243328F229327B0A5AFD1"/>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13</w:t>
            </w:r>
          </w:p>
        </w:tc>
        <w:tc>
          <w:tcPr>
            <w:tcW w:w="8334" w:type="dxa"/>
            <w:vAlign w:val="center"/>
          </w:tcPr>
          <w:sdt>
            <w:sdtPr>
              <w:rPr>
                <w:sz w:val="24"/>
                <w:szCs w:val="24"/>
              </w:rPr>
              <w:id w:val="96597203"/>
              <w:placeholder>
                <w:docPart w:val="C077EC89B10844159A281FB173AC2510"/>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14</w:t>
            </w:r>
          </w:p>
        </w:tc>
        <w:tc>
          <w:tcPr>
            <w:tcW w:w="8334" w:type="dxa"/>
            <w:vAlign w:val="center"/>
          </w:tcPr>
          <w:sdt>
            <w:sdtPr>
              <w:rPr>
                <w:sz w:val="24"/>
                <w:szCs w:val="24"/>
              </w:rPr>
              <w:id w:val="-1824040462"/>
              <w:placeholder>
                <w:docPart w:val="5AFAA3B1BEA446568BD29ABFCAB532B9"/>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15</w:t>
            </w:r>
          </w:p>
        </w:tc>
        <w:tc>
          <w:tcPr>
            <w:tcW w:w="8334" w:type="dxa"/>
            <w:vAlign w:val="center"/>
          </w:tcPr>
          <w:sdt>
            <w:sdtPr>
              <w:rPr>
                <w:sz w:val="24"/>
                <w:szCs w:val="24"/>
              </w:rPr>
              <w:id w:val="680628681"/>
              <w:placeholder>
                <w:docPart w:val="BB01217D581F41D5BAE66D51B2F42EC5"/>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16</w:t>
            </w:r>
          </w:p>
        </w:tc>
        <w:tc>
          <w:tcPr>
            <w:tcW w:w="8334" w:type="dxa"/>
            <w:vAlign w:val="center"/>
          </w:tcPr>
          <w:sdt>
            <w:sdtPr>
              <w:rPr>
                <w:sz w:val="24"/>
                <w:szCs w:val="24"/>
              </w:rPr>
              <w:id w:val="1243840327"/>
              <w:placeholder>
                <w:docPart w:val="867555C997EC4BBAB5F220485350787E"/>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17</w:t>
            </w:r>
          </w:p>
        </w:tc>
        <w:tc>
          <w:tcPr>
            <w:tcW w:w="8334" w:type="dxa"/>
            <w:vAlign w:val="center"/>
          </w:tcPr>
          <w:sdt>
            <w:sdtPr>
              <w:rPr>
                <w:sz w:val="24"/>
                <w:szCs w:val="24"/>
              </w:rPr>
              <w:id w:val="1996447438"/>
              <w:placeholder>
                <w:docPart w:val="D97BCB3130364B1387D8C5FBA359EC75"/>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Default="008F2F52" w:rsidP="005765CF">
            <w:pPr>
              <w:jc w:val="center"/>
              <w:rPr>
                <w:sz w:val="24"/>
                <w:szCs w:val="24"/>
              </w:rPr>
            </w:pPr>
            <w:r>
              <w:rPr>
                <w:sz w:val="24"/>
                <w:szCs w:val="24"/>
              </w:rPr>
              <w:t>18</w:t>
            </w:r>
          </w:p>
        </w:tc>
        <w:tc>
          <w:tcPr>
            <w:tcW w:w="8334" w:type="dxa"/>
            <w:vAlign w:val="center"/>
          </w:tcPr>
          <w:sdt>
            <w:sdtPr>
              <w:rPr>
                <w:sz w:val="24"/>
                <w:szCs w:val="24"/>
              </w:rPr>
              <w:id w:val="82960036"/>
              <w:placeholder>
                <w:docPart w:val="CDB7A3189DFC433F911DB2B9A5FD3D95"/>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Default="008F2F52" w:rsidP="005765CF">
            <w:pPr>
              <w:jc w:val="center"/>
              <w:rPr>
                <w:sz w:val="24"/>
                <w:szCs w:val="24"/>
              </w:rPr>
            </w:pPr>
            <w:r>
              <w:rPr>
                <w:sz w:val="24"/>
                <w:szCs w:val="24"/>
              </w:rPr>
              <w:t>19</w:t>
            </w:r>
          </w:p>
        </w:tc>
        <w:tc>
          <w:tcPr>
            <w:tcW w:w="8334" w:type="dxa"/>
            <w:vAlign w:val="center"/>
          </w:tcPr>
          <w:sdt>
            <w:sdtPr>
              <w:rPr>
                <w:sz w:val="24"/>
                <w:szCs w:val="24"/>
              </w:rPr>
              <w:id w:val="699139831"/>
              <w:placeholder>
                <w:docPart w:val="D2955FA692D84D91943D3C8250D8F054"/>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Default="008F2F52" w:rsidP="005765CF">
            <w:pPr>
              <w:jc w:val="center"/>
              <w:rPr>
                <w:sz w:val="24"/>
                <w:szCs w:val="24"/>
              </w:rPr>
            </w:pPr>
            <w:r>
              <w:rPr>
                <w:sz w:val="24"/>
                <w:szCs w:val="24"/>
              </w:rPr>
              <w:t>20</w:t>
            </w:r>
          </w:p>
        </w:tc>
        <w:tc>
          <w:tcPr>
            <w:tcW w:w="8334" w:type="dxa"/>
            <w:vAlign w:val="center"/>
          </w:tcPr>
          <w:sdt>
            <w:sdtPr>
              <w:rPr>
                <w:sz w:val="24"/>
                <w:szCs w:val="24"/>
              </w:rPr>
              <w:id w:val="349999546"/>
              <w:placeholder>
                <w:docPart w:val="96476E765B844128AB51E017956B8ECA"/>
              </w:placeholder>
              <w:showingPlcHdr/>
            </w:sdtPr>
            <w:sdtEndPr/>
            <w:sdtContent>
              <w:p w:rsidR="008F2F52" w:rsidRDefault="008F2F52" w:rsidP="008F2F52">
                <w:r w:rsidRPr="00CB0BDA">
                  <w:rPr>
                    <w:rStyle w:val="PlaceholderText"/>
                  </w:rPr>
                  <w:t>Click here to enter text.</w:t>
                </w:r>
              </w:p>
            </w:sdtContent>
          </w:sdt>
        </w:tc>
      </w:tr>
    </w:tbl>
    <w:p w:rsidR="00B404F3" w:rsidRDefault="006A776B" w:rsidP="006A776B">
      <w:pPr>
        <w:pStyle w:val="Heading1"/>
      </w:pPr>
      <w:r>
        <w:lastRenderedPageBreak/>
        <w:t>IO Description</w:t>
      </w:r>
    </w:p>
    <w:p w:rsidR="006A776B" w:rsidRDefault="006A776B" w:rsidP="006A776B">
      <w:pPr>
        <w:pStyle w:val="Heading2"/>
      </w:pPr>
      <w:r>
        <w:t>Standard IO Descriptions</w:t>
      </w:r>
    </w:p>
    <w:tbl>
      <w:tblPr>
        <w:tblStyle w:val="TableGrid"/>
        <w:tblpPr w:leftFromText="180" w:rightFromText="180" w:vertAnchor="page" w:horzAnchor="margin" w:tblpY="2596"/>
        <w:tblW w:w="9889" w:type="dxa"/>
        <w:tblLook w:val="04A0" w:firstRow="1" w:lastRow="0" w:firstColumn="1" w:lastColumn="0" w:noHBand="0" w:noVBand="1"/>
      </w:tblPr>
      <w:tblGrid>
        <w:gridCol w:w="1273"/>
        <w:gridCol w:w="1006"/>
        <w:gridCol w:w="1414"/>
        <w:gridCol w:w="6196"/>
      </w:tblGrid>
      <w:tr w:rsidR="009B4164" w:rsidRPr="00E13634" w:rsidTr="009B0D5D">
        <w:trPr>
          <w:trHeight w:val="402"/>
        </w:trPr>
        <w:tc>
          <w:tcPr>
            <w:tcW w:w="1273" w:type="dxa"/>
            <w:shd w:val="clear" w:color="auto" w:fill="548DD4" w:themeFill="text2" w:themeFillTint="99"/>
          </w:tcPr>
          <w:p w:rsidR="009B4164" w:rsidRPr="005765CF" w:rsidRDefault="009B4164" w:rsidP="009B4164">
            <w:pPr>
              <w:rPr>
                <w:rStyle w:val="IntenseEmphasis"/>
                <w:i w:val="0"/>
                <w:color w:val="FFFFFF" w:themeColor="background1"/>
                <w:sz w:val="28"/>
                <w:szCs w:val="28"/>
              </w:rPr>
            </w:pPr>
            <w:r>
              <w:rPr>
                <w:rStyle w:val="IntenseEmphasis"/>
                <w:i w:val="0"/>
                <w:color w:val="FFFFFF" w:themeColor="background1"/>
                <w:sz w:val="28"/>
                <w:szCs w:val="28"/>
              </w:rPr>
              <w:t>Standard Block number</w:t>
            </w:r>
          </w:p>
        </w:tc>
        <w:tc>
          <w:tcPr>
            <w:tcW w:w="1006" w:type="dxa"/>
            <w:shd w:val="clear" w:color="auto" w:fill="548DD4" w:themeFill="text2" w:themeFillTint="99"/>
          </w:tcPr>
          <w:p w:rsidR="009B4164" w:rsidRPr="005765CF" w:rsidRDefault="009B4164" w:rsidP="009B4164">
            <w:pPr>
              <w:rPr>
                <w:rStyle w:val="IntenseEmphasis"/>
                <w:i w:val="0"/>
                <w:color w:val="FFFFFF" w:themeColor="background1"/>
                <w:sz w:val="28"/>
                <w:szCs w:val="28"/>
              </w:rPr>
            </w:pPr>
            <w:r>
              <w:rPr>
                <w:rStyle w:val="IntenseEmphasis"/>
                <w:i w:val="0"/>
                <w:color w:val="FFFFFF" w:themeColor="background1"/>
                <w:sz w:val="28"/>
                <w:szCs w:val="28"/>
              </w:rPr>
              <w:t>Block Port</w:t>
            </w:r>
          </w:p>
        </w:tc>
        <w:tc>
          <w:tcPr>
            <w:tcW w:w="1414" w:type="dxa"/>
            <w:shd w:val="clear" w:color="auto" w:fill="548DD4" w:themeFill="text2" w:themeFillTint="99"/>
          </w:tcPr>
          <w:p w:rsidR="009B4164" w:rsidRDefault="0009445A" w:rsidP="009B4164">
            <w:pPr>
              <w:rPr>
                <w:rStyle w:val="IntenseEmphasis"/>
                <w:i w:val="0"/>
                <w:color w:val="FFFFFF" w:themeColor="background1"/>
                <w:sz w:val="28"/>
                <w:szCs w:val="28"/>
              </w:rPr>
            </w:pPr>
            <w:r>
              <w:rPr>
                <w:rStyle w:val="IntenseEmphasis"/>
                <w:i w:val="0"/>
                <w:color w:val="FFFFFF" w:themeColor="background1"/>
                <w:sz w:val="28"/>
                <w:szCs w:val="28"/>
              </w:rPr>
              <w:t>Input</w:t>
            </w:r>
          </w:p>
          <w:p w:rsidR="009B4164" w:rsidRPr="005765CF" w:rsidRDefault="009B4164" w:rsidP="009B4164">
            <w:pPr>
              <w:rPr>
                <w:rStyle w:val="IntenseEmphasis"/>
                <w:i w:val="0"/>
                <w:color w:val="FFFFFF" w:themeColor="background1"/>
                <w:sz w:val="28"/>
                <w:szCs w:val="28"/>
              </w:rPr>
            </w:pPr>
            <w:r>
              <w:rPr>
                <w:rStyle w:val="IntenseEmphasis"/>
                <w:i w:val="0"/>
                <w:color w:val="FFFFFF" w:themeColor="background1"/>
                <w:sz w:val="28"/>
                <w:szCs w:val="28"/>
              </w:rPr>
              <w:t>Output</w:t>
            </w:r>
          </w:p>
        </w:tc>
        <w:tc>
          <w:tcPr>
            <w:tcW w:w="6196" w:type="dxa"/>
            <w:shd w:val="clear" w:color="auto" w:fill="548DD4" w:themeFill="text2" w:themeFillTint="99"/>
          </w:tcPr>
          <w:p w:rsidR="009B4164" w:rsidRPr="005765CF" w:rsidRDefault="009B4164" w:rsidP="009B4164">
            <w:pPr>
              <w:rPr>
                <w:rStyle w:val="IntenseEmphasis"/>
                <w:i w:val="0"/>
                <w:color w:val="FFFFFF" w:themeColor="background1"/>
                <w:sz w:val="28"/>
                <w:szCs w:val="28"/>
              </w:rPr>
            </w:pPr>
            <w:r>
              <w:rPr>
                <w:rStyle w:val="IntenseEmphasis"/>
                <w:i w:val="0"/>
                <w:color w:val="FFFFFF" w:themeColor="background1"/>
                <w:sz w:val="28"/>
                <w:szCs w:val="28"/>
              </w:rPr>
              <w:t>Description</w:t>
            </w:r>
          </w:p>
        </w:tc>
      </w:tr>
      <w:tr w:rsidR="009B4164" w:rsidRPr="000E31AD" w:rsidTr="009B0D5D">
        <w:trPr>
          <w:trHeight w:val="402"/>
        </w:trPr>
        <w:sdt>
          <w:sdtPr>
            <w:rPr>
              <w:sz w:val="24"/>
              <w:szCs w:val="24"/>
            </w:rPr>
            <w:id w:val="1079636836"/>
            <w:placeholder>
              <w:docPart w:val="DefaultPlaceholder_1082065158"/>
            </w:placeholder>
          </w:sdtPr>
          <w:sdtEndPr/>
          <w:sdtContent>
            <w:tc>
              <w:tcPr>
                <w:tcW w:w="1273" w:type="dxa"/>
                <w:vAlign w:val="center"/>
              </w:tcPr>
              <w:p w:rsidR="009B4164" w:rsidRPr="000E31AD" w:rsidRDefault="0034087E" w:rsidP="0034087E">
                <w:pPr>
                  <w:jc w:val="center"/>
                  <w:rPr>
                    <w:sz w:val="24"/>
                    <w:szCs w:val="24"/>
                  </w:rPr>
                </w:pPr>
                <w:r>
                  <w:rPr>
                    <w:sz w:val="24"/>
                    <w:szCs w:val="24"/>
                  </w:rPr>
                  <w:t>220</w:t>
                </w:r>
              </w:p>
            </w:tc>
          </w:sdtContent>
        </w:sdt>
        <w:sdt>
          <w:sdtPr>
            <w:rPr>
              <w:sz w:val="24"/>
              <w:szCs w:val="24"/>
            </w:rPr>
            <w:id w:val="395475905"/>
            <w:placeholder>
              <w:docPart w:val="AD9FA6E82EA94FE199C40C21DACCA72A"/>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4164" w:rsidRPr="000E31AD" w:rsidRDefault="009B0D5D" w:rsidP="009B0D5D">
                <w:pPr>
                  <w:jc w:val="center"/>
                  <w:rPr>
                    <w:sz w:val="24"/>
                    <w:szCs w:val="24"/>
                  </w:rPr>
                </w:pPr>
                <w:r>
                  <w:rPr>
                    <w:sz w:val="24"/>
                    <w:szCs w:val="24"/>
                  </w:rPr>
                  <w:t>1</w:t>
                </w:r>
              </w:p>
            </w:tc>
          </w:sdtContent>
        </w:sdt>
        <w:sdt>
          <w:sdtPr>
            <w:rPr>
              <w:sz w:val="24"/>
              <w:szCs w:val="24"/>
            </w:rPr>
            <w:id w:val="-323748106"/>
            <w:placeholder>
              <w:docPart w:val="DefaultPlaceholder_1082065159"/>
            </w:placeholder>
            <w:dropDownList>
              <w:listItem w:displayText="-" w:value="-"/>
              <w:listItem w:displayText="X" w:value="X"/>
              <w:listItem w:displayText="Y" w:value="Y"/>
            </w:dropDownList>
          </w:sdtPr>
          <w:sdtEndPr/>
          <w:sdtContent>
            <w:tc>
              <w:tcPr>
                <w:tcW w:w="1414" w:type="dxa"/>
                <w:vAlign w:val="center"/>
              </w:tcPr>
              <w:p w:rsidR="009B4164" w:rsidRPr="000E31AD" w:rsidRDefault="009B0D5D" w:rsidP="009B0D5D">
                <w:pPr>
                  <w:jc w:val="center"/>
                  <w:rPr>
                    <w:sz w:val="24"/>
                    <w:szCs w:val="24"/>
                  </w:rPr>
                </w:pPr>
                <w:r>
                  <w:rPr>
                    <w:sz w:val="24"/>
                    <w:szCs w:val="24"/>
                  </w:rPr>
                  <w:t>X</w:t>
                </w:r>
              </w:p>
            </w:tc>
          </w:sdtContent>
        </w:sdt>
        <w:sdt>
          <w:sdtPr>
            <w:rPr>
              <w:sz w:val="24"/>
              <w:szCs w:val="24"/>
            </w:rPr>
            <w:id w:val="-1776550998"/>
            <w:placeholder>
              <w:docPart w:val="EDF5C0C346D84E2C8F9FC4244D2C19F0"/>
            </w:placeholder>
          </w:sdtPr>
          <w:sdtEndPr/>
          <w:sdtContent>
            <w:tc>
              <w:tcPr>
                <w:tcW w:w="6196" w:type="dxa"/>
                <w:vAlign w:val="center"/>
              </w:tcPr>
              <w:p w:rsidR="009B4164" w:rsidRPr="000E31AD" w:rsidRDefault="0034087E" w:rsidP="00FB21A4">
                <w:pPr>
                  <w:rPr>
                    <w:sz w:val="24"/>
                    <w:szCs w:val="24"/>
                  </w:rPr>
                </w:pPr>
                <w:r>
                  <w:rPr>
                    <w:sz w:val="24"/>
                    <w:szCs w:val="24"/>
                  </w:rPr>
                  <w:t>SPR1 – Bag at buffer</w:t>
                </w:r>
              </w:p>
            </w:tc>
          </w:sdtContent>
        </w:sdt>
      </w:tr>
      <w:tr w:rsidR="008F2F52" w:rsidRPr="000E31AD" w:rsidTr="009B0D5D">
        <w:trPr>
          <w:trHeight w:val="402"/>
        </w:trPr>
        <w:sdt>
          <w:sdtPr>
            <w:rPr>
              <w:sz w:val="24"/>
              <w:szCs w:val="24"/>
            </w:rPr>
            <w:id w:val="-953629927"/>
            <w:placeholder>
              <w:docPart w:val="DB9FA05B2DC34678B579EEDC029B3BB9"/>
            </w:placeholder>
          </w:sdtPr>
          <w:sdtEndPr/>
          <w:sdtContent>
            <w:tc>
              <w:tcPr>
                <w:tcW w:w="1273" w:type="dxa"/>
                <w:vAlign w:val="center"/>
              </w:tcPr>
              <w:p w:rsidR="008F2F52" w:rsidRPr="000E31AD" w:rsidRDefault="0034087E" w:rsidP="0034087E">
                <w:pPr>
                  <w:jc w:val="center"/>
                  <w:rPr>
                    <w:sz w:val="24"/>
                    <w:szCs w:val="24"/>
                  </w:rPr>
                </w:pPr>
                <w:r>
                  <w:rPr>
                    <w:sz w:val="24"/>
                    <w:szCs w:val="24"/>
                  </w:rPr>
                  <w:t>220</w:t>
                </w:r>
              </w:p>
            </w:tc>
          </w:sdtContent>
        </w:sdt>
        <w:sdt>
          <w:sdtPr>
            <w:rPr>
              <w:sz w:val="24"/>
              <w:szCs w:val="24"/>
            </w:rPr>
            <w:id w:val="-1655673746"/>
            <w:placeholder>
              <w:docPart w:val="93ECE1C332D34D77A68D0972635D8EC4"/>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8F2F52" w:rsidRPr="000E31AD" w:rsidRDefault="009B0D5D" w:rsidP="009B0D5D">
                <w:pPr>
                  <w:jc w:val="center"/>
                  <w:rPr>
                    <w:sz w:val="24"/>
                    <w:szCs w:val="24"/>
                  </w:rPr>
                </w:pPr>
                <w:r>
                  <w:rPr>
                    <w:sz w:val="24"/>
                    <w:szCs w:val="24"/>
                  </w:rPr>
                  <w:t>2</w:t>
                </w:r>
              </w:p>
            </w:tc>
          </w:sdtContent>
        </w:sdt>
        <w:sdt>
          <w:sdtPr>
            <w:rPr>
              <w:sz w:val="24"/>
              <w:szCs w:val="24"/>
            </w:rPr>
            <w:id w:val="1829473816"/>
            <w:placeholder>
              <w:docPart w:val="EB4A073120BB49B9A0F3D4EA8C3C8C1D"/>
            </w:placeholder>
            <w:dropDownList>
              <w:listItem w:displayText="-" w:value="-"/>
              <w:listItem w:displayText="X" w:value="X"/>
              <w:listItem w:displayText="Y" w:value="Y"/>
            </w:dropDownList>
          </w:sdtPr>
          <w:sdtEndPr/>
          <w:sdtContent>
            <w:tc>
              <w:tcPr>
                <w:tcW w:w="1414" w:type="dxa"/>
                <w:vAlign w:val="center"/>
              </w:tcPr>
              <w:p w:rsidR="008F2F52" w:rsidRPr="000E31AD" w:rsidRDefault="009B0D5D" w:rsidP="009B0D5D">
                <w:pPr>
                  <w:jc w:val="center"/>
                  <w:rPr>
                    <w:sz w:val="24"/>
                    <w:szCs w:val="24"/>
                  </w:rPr>
                </w:pPr>
                <w:r>
                  <w:rPr>
                    <w:sz w:val="24"/>
                    <w:szCs w:val="24"/>
                  </w:rPr>
                  <w:t>X</w:t>
                </w:r>
              </w:p>
            </w:tc>
          </w:sdtContent>
        </w:sdt>
        <w:sdt>
          <w:sdtPr>
            <w:rPr>
              <w:sz w:val="24"/>
              <w:szCs w:val="24"/>
            </w:rPr>
            <w:id w:val="1229733036"/>
            <w:placeholder>
              <w:docPart w:val="DB9FA05B2DC34678B579EEDC029B3BB9"/>
            </w:placeholder>
          </w:sdtPr>
          <w:sdtEndPr/>
          <w:sdtContent>
            <w:tc>
              <w:tcPr>
                <w:tcW w:w="6196" w:type="dxa"/>
                <w:vAlign w:val="center"/>
              </w:tcPr>
              <w:p w:rsidR="008F2F52" w:rsidRPr="000E31AD" w:rsidRDefault="005338E8" w:rsidP="008F2F52">
                <w:pPr>
                  <w:rPr>
                    <w:sz w:val="24"/>
                    <w:szCs w:val="24"/>
                  </w:rPr>
                </w:pPr>
                <w:r>
                  <w:rPr>
                    <w:sz w:val="24"/>
                    <w:szCs w:val="24"/>
                  </w:rPr>
                  <w:t>Spare</w:t>
                </w:r>
              </w:p>
            </w:tc>
          </w:sdtContent>
        </w:sdt>
      </w:tr>
      <w:tr w:rsidR="009B0D5D" w:rsidRPr="000E31AD" w:rsidTr="009B0D5D">
        <w:trPr>
          <w:trHeight w:val="402"/>
        </w:trPr>
        <w:sdt>
          <w:sdtPr>
            <w:rPr>
              <w:sz w:val="24"/>
              <w:szCs w:val="24"/>
            </w:rPr>
            <w:id w:val="133678724"/>
            <w:placeholder>
              <w:docPart w:val="FEC1B526168D41D9A18A6CADFAD763FE"/>
            </w:placeholder>
          </w:sdtPr>
          <w:sdtEndPr/>
          <w:sdtContent>
            <w:tc>
              <w:tcPr>
                <w:tcW w:w="1273" w:type="dxa"/>
                <w:vAlign w:val="center"/>
              </w:tcPr>
              <w:p w:rsidR="009B0D5D" w:rsidRPr="000E31AD" w:rsidRDefault="0034087E" w:rsidP="0034087E">
                <w:pPr>
                  <w:jc w:val="center"/>
                  <w:rPr>
                    <w:sz w:val="24"/>
                    <w:szCs w:val="24"/>
                  </w:rPr>
                </w:pPr>
                <w:r>
                  <w:rPr>
                    <w:sz w:val="24"/>
                    <w:szCs w:val="24"/>
                  </w:rPr>
                  <w:t>220</w:t>
                </w:r>
              </w:p>
            </w:tc>
          </w:sdtContent>
        </w:sdt>
        <w:sdt>
          <w:sdtPr>
            <w:rPr>
              <w:sz w:val="24"/>
              <w:szCs w:val="24"/>
            </w:rPr>
            <w:id w:val="215474920"/>
            <w:placeholder>
              <w:docPart w:val="3A07901EF37D465CAA32665537451717"/>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Pr>
                    <w:sz w:val="24"/>
                    <w:szCs w:val="24"/>
                  </w:rPr>
                  <w:t>3</w:t>
                </w:r>
              </w:p>
            </w:tc>
          </w:sdtContent>
        </w:sdt>
        <w:sdt>
          <w:sdtPr>
            <w:rPr>
              <w:sz w:val="24"/>
              <w:szCs w:val="24"/>
            </w:rPr>
            <w:id w:val="-162852152"/>
            <w:placeholder>
              <w:docPart w:val="F1E3AE7CB706467AA63A9E06A1656FD9"/>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Pr>
                    <w:sz w:val="24"/>
                    <w:szCs w:val="24"/>
                  </w:rPr>
                  <w:t>X</w:t>
                </w:r>
              </w:p>
            </w:tc>
          </w:sdtContent>
        </w:sdt>
        <w:sdt>
          <w:sdtPr>
            <w:rPr>
              <w:sz w:val="24"/>
              <w:szCs w:val="24"/>
            </w:rPr>
            <w:id w:val="-1823185272"/>
            <w:placeholder>
              <w:docPart w:val="9E8BD2B194B244B89CE63188EA207AA6"/>
            </w:placeholder>
          </w:sdtPr>
          <w:sdtEndPr/>
          <w:sdtContent>
            <w:tc>
              <w:tcPr>
                <w:tcW w:w="6196" w:type="dxa"/>
                <w:vAlign w:val="center"/>
              </w:tcPr>
              <w:p w:rsidR="009B0D5D" w:rsidRPr="000E31AD" w:rsidRDefault="00B33FBE" w:rsidP="00B33FBE">
                <w:pPr>
                  <w:rPr>
                    <w:sz w:val="24"/>
                    <w:szCs w:val="24"/>
                  </w:rPr>
                </w:pPr>
                <w:r>
                  <w:rPr>
                    <w:sz w:val="24"/>
                    <w:szCs w:val="24"/>
                  </w:rPr>
                  <w:t>Spare</w:t>
                </w:r>
              </w:p>
            </w:tc>
          </w:sdtContent>
        </w:sdt>
      </w:tr>
      <w:tr w:rsidR="009B0D5D" w:rsidRPr="000E31AD" w:rsidTr="009B0D5D">
        <w:trPr>
          <w:trHeight w:val="402"/>
        </w:trPr>
        <w:sdt>
          <w:sdtPr>
            <w:rPr>
              <w:sz w:val="24"/>
              <w:szCs w:val="24"/>
            </w:rPr>
            <w:id w:val="-1186752096"/>
            <w:placeholder>
              <w:docPart w:val="C84588731EB549FE9E2B25E90BBF71A9"/>
            </w:placeholder>
          </w:sdtPr>
          <w:sdtEndPr/>
          <w:sdtContent>
            <w:tc>
              <w:tcPr>
                <w:tcW w:w="1273" w:type="dxa"/>
                <w:vAlign w:val="center"/>
              </w:tcPr>
              <w:p w:rsidR="009B0D5D" w:rsidRPr="000E31AD" w:rsidRDefault="009B0D5D" w:rsidP="0034087E">
                <w:pPr>
                  <w:jc w:val="center"/>
                  <w:rPr>
                    <w:sz w:val="24"/>
                    <w:szCs w:val="24"/>
                  </w:rPr>
                </w:pPr>
                <w:r>
                  <w:rPr>
                    <w:sz w:val="24"/>
                    <w:szCs w:val="24"/>
                  </w:rPr>
                  <w:t xml:space="preserve"> </w:t>
                </w:r>
                <w:sdt>
                  <w:sdtPr>
                    <w:rPr>
                      <w:sz w:val="24"/>
                      <w:szCs w:val="24"/>
                    </w:rPr>
                    <w:id w:val="1030310550"/>
                    <w:placeholder>
                      <w:docPart w:val="8FE9CEDD60B74515A7CEC5ECBE745FEE"/>
                    </w:placeholder>
                  </w:sdtPr>
                  <w:sdtEndPr/>
                  <w:sdtContent>
                    <w:r w:rsidR="0034087E">
                      <w:rPr>
                        <w:sz w:val="24"/>
                        <w:szCs w:val="24"/>
                      </w:rPr>
                      <w:t>220</w:t>
                    </w:r>
                  </w:sdtContent>
                </w:sdt>
                <w:r>
                  <w:rPr>
                    <w:sz w:val="24"/>
                    <w:szCs w:val="24"/>
                  </w:rPr>
                  <w:t xml:space="preserve"> </w:t>
                </w:r>
              </w:p>
            </w:tc>
          </w:sdtContent>
        </w:sdt>
        <w:sdt>
          <w:sdtPr>
            <w:rPr>
              <w:sz w:val="24"/>
              <w:szCs w:val="24"/>
            </w:rPr>
            <w:id w:val="1994295078"/>
            <w:placeholder>
              <w:docPart w:val="B0264A0D7EE24BE0808A7354803295FE"/>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Pr>
                    <w:sz w:val="24"/>
                    <w:szCs w:val="24"/>
                  </w:rPr>
                  <w:t>4</w:t>
                </w:r>
              </w:p>
            </w:tc>
          </w:sdtContent>
        </w:sdt>
        <w:sdt>
          <w:sdtPr>
            <w:rPr>
              <w:sz w:val="24"/>
              <w:szCs w:val="24"/>
            </w:rPr>
            <w:id w:val="-1883543299"/>
            <w:placeholder>
              <w:docPart w:val="8DE69FE328934D4291E4DFA9E1B53171"/>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Pr>
                    <w:sz w:val="24"/>
                    <w:szCs w:val="24"/>
                  </w:rPr>
                  <w:t>X</w:t>
                </w:r>
              </w:p>
            </w:tc>
          </w:sdtContent>
        </w:sdt>
        <w:sdt>
          <w:sdtPr>
            <w:rPr>
              <w:sz w:val="24"/>
              <w:szCs w:val="24"/>
            </w:rPr>
            <w:id w:val="1767807842"/>
            <w:placeholder>
              <w:docPart w:val="34B515F6A733486CA1D7564EDAE9FFD1"/>
            </w:placeholder>
          </w:sdtPr>
          <w:sdtEndPr/>
          <w:sdtContent>
            <w:tc>
              <w:tcPr>
                <w:tcW w:w="6196" w:type="dxa"/>
                <w:vAlign w:val="center"/>
              </w:tcPr>
              <w:p w:rsidR="009B0D5D" w:rsidRPr="000E31AD" w:rsidRDefault="00B33FBE" w:rsidP="00B33FBE">
                <w:pPr>
                  <w:rPr>
                    <w:sz w:val="24"/>
                    <w:szCs w:val="24"/>
                  </w:rPr>
                </w:pPr>
                <w:r>
                  <w:rPr>
                    <w:sz w:val="24"/>
                    <w:szCs w:val="24"/>
                  </w:rPr>
                  <w:t>Spare</w:t>
                </w:r>
              </w:p>
            </w:tc>
          </w:sdtContent>
        </w:sdt>
      </w:tr>
      <w:tr w:rsidR="009B0D5D" w:rsidRPr="000E31AD" w:rsidTr="009B0D5D">
        <w:trPr>
          <w:trHeight w:val="402"/>
        </w:trPr>
        <w:sdt>
          <w:sdtPr>
            <w:rPr>
              <w:sz w:val="24"/>
              <w:szCs w:val="24"/>
            </w:rPr>
            <w:id w:val="-477847177"/>
            <w:placeholder>
              <w:docPart w:val="060B1A64FF574EB4969481F2C4D0EA8F"/>
            </w:placeholder>
          </w:sdtPr>
          <w:sdtEndPr/>
          <w:sdtContent>
            <w:tc>
              <w:tcPr>
                <w:tcW w:w="1273" w:type="dxa"/>
                <w:vAlign w:val="center"/>
              </w:tcPr>
              <w:p w:rsidR="009B0D5D" w:rsidRPr="000E31AD" w:rsidRDefault="009B0D5D" w:rsidP="0034087E">
                <w:pPr>
                  <w:jc w:val="center"/>
                  <w:rPr>
                    <w:sz w:val="24"/>
                    <w:szCs w:val="24"/>
                  </w:rPr>
                </w:pPr>
                <w:r>
                  <w:rPr>
                    <w:sz w:val="24"/>
                    <w:szCs w:val="24"/>
                  </w:rPr>
                  <w:t xml:space="preserve"> </w:t>
                </w:r>
                <w:sdt>
                  <w:sdtPr>
                    <w:rPr>
                      <w:sz w:val="24"/>
                      <w:szCs w:val="24"/>
                    </w:rPr>
                    <w:id w:val="-886188952"/>
                    <w:placeholder>
                      <w:docPart w:val="1FB5718AFCF849268C7ABEFB84675817"/>
                    </w:placeholder>
                  </w:sdtPr>
                  <w:sdtEndPr/>
                  <w:sdtContent>
                    <w:r w:rsidR="0034087E">
                      <w:rPr>
                        <w:sz w:val="24"/>
                        <w:szCs w:val="24"/>
                      </w:rPr>
                      <w:t>220</w:t>
                    </w:r>
                  </w:sdtContent>
                </w:sdt>
                <w:r>
                  <w:rPr>
                    <w:sz w:val="24"/>
                    <w:szCs w:val="24"/>
                  </w:rPr>
                  <w:t xml:space="preserve"> </w:t>
                </w:r>
              </w:p>
            </w:tc>
          </w:sdtContent>
        </w:sdt>
        <w:sdt>
          <w:sdtPr>
            <w:rPr>
              <w:sz w:val="24"/>
              <w:szCs w:val="24"/>
            </w:rPr>
            <w:id w:val="215705006"/>
            <w:placeholder>
              <w:docPart w:val="3FF2555666FB4382BB9702AA239ACF07"/>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Pr>
                    <w:sz w:val="24"/>
                    <w:szCs w:val="24"/>
                  </w:rPr>
                  <w:t>5</w:t>
                </w:r>
              </w:p>
            </w:tc>
          </w:sdtContent>
        </w:sdt>
        <w:sdt>
          <w:sdtPr>
            <w:rPr>
              <w:sz w:val="24"/>
              <w:szCs w:val="24"/>
            </w:rPr>
            <w:id w:val="-422186397"/>
            <w:placeholder>
              <w:docPart w:val="CF1203A5413142EBBA652E2E0442424E"/>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Pr>
                    <w:sz w:val="24"/>
                    <w:szCs w:val="24"/>
                  </w:rPr>
                  <w:t>Y</w:t>
                </w:r>
              </w:p>
            </w:tc>
          </w:sdtContent>
        </w:sdt>
        <w:sdt>
          <w:sdtPr>
            <w:rPr>
              <w:sz w:val="24"/>
              <w:szCs w:val="24"/>
            </w:rPr>
            <w:id w:val="-2069405541"/>
            <w:placeholder>
              <w:docPart w:val="1E267BCA3CE04A06AA37954D360C1B20"/>
            </w:placeholder>
          </w:sdtPr>
          <w:sdtEndPr/>
          <w:sdtContent>
            <w:tc>
              <w:tcPr>
                <w:tcW w:w="6196" w:type="dxa"/>
                <w:vAlign w:val="center"/>
              </w:tcPr>
              <w:p w:rsidR="009B0D5D" w:rsidRPr="000E31AD" w:rsidRDefault="0034087E" w:rsidP="0034087E">
                <w:pPr>
                  <w:rPr>
                    <w:sz w:val="24"/>
                    <w:szCs w:val="24"/>
                  </w:rPr>
                </w:pPr>
                <w:r>
                  <w:rPr>
                    <w:sz w:val="24"/>
                    <w:szCs w:val="24"/>
                  </w:rPr>
                  <w:t>SPR1 – Open buffer</w:t>
                </w:r>
              </w:p>
            </w:tc>
          </w:sdtContent>
        </w:sdt>
      </w:tr>
      <w:tr w:rsidR="009B0D5D" w:rsidRPr="000E31AD" w:rsidTr="009B0D5D">
        <w:trPr>
          <w:trHeight w:val="402"/>
        </w:trPr>
        <w:sdt>
          <w:sdtPr>
            <w:rPr>
              <w:sz w:val="24"/>
              <w:szCs w:val="24"/>
            </w:rPr>
            <w:id w:val="-1041351583"/>
            <w:placeholder>
              <w:docPart w:val="DF84074C102C47299DDFEA1CBEA870E6"/>
            </w:placeholder>
          </w:sdtPr>
          <w:sdtEndPr/>
          <w:sdtContent>
            <w:tc>
              <w:tcPr>
                <w:tcW w:w="1273" w:type="dxa"/>
                <w:vAlign w:val="center"/>
              </w:tcPr>
              <w:p w:rsidR="009B0D5D" w:rsidRPr="000E31AD" w:rsidRDefault="0034087E" w:rsidP="0034087E">
                <w:pPr>
                  <w:jc w:val="center"/>
                  <w:rPr>
                    <w:sz w:val="24"/>
                    <w:szCs w:val="24"/>
                  </w:rPr>
                </w:pPr>
                <w:r>
                  <w:rPr>
                    <w:sz w:val="24"/>
                    <w:szCs w:val="24"/>
                  </w:rPr>
                  <w:t>220</w:t>
                </w:r>
              </w:p>
            </w:tc>
          </w:sdtContent>
        </w:sdt>
        <w:sdt>
          <w:sdtPr>
            <w:rPr>
              <w:sz w:val="24"/>
              <w:szCs w:val="24"/>
            </w:rPr>
            <w:id w:val="1529451726"/>
            <w:placeholder>
              <w:docPart w:val="765D30C1D3D34B2CA51A665376DF6AF9"/>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Pr>
                    <w:sz w:val="24"/>
                    <w:szCs w:val="24"/>
                  </w:rPr>
                  <w:t>6</w:t>
                </w:r>
              </w:p>
            </w:tc>
          </w:sdtContent>
        </w:sdt>
        <w:sdt>
          <w:sdtPr>
            <w:rPr>
              <w:sz w:val="24"/>
              <w:szCs w:val="24"/>
            </w:rPr>
            <w:id w:val="717394182"/>
            <w:placeholder>
              <w:docPart w:val="64397D0AE21643B6B57FBB20095FDB66"/>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Pr>
                    <w:sz w:val="24"/>
                    <w:szCs w:val="24"/>
                  </w:rPr>
                  <w:t>Y</w:t>
                </w:r>
              </w:p>
            </w:tc>
          </w:sdtContent>
        </w:sdt>
        <w:sdt>
          <w:sdtPr>
            <w:rPr>
              <w:sz w:val="24"/>
              <w:szCs w:val="24"/>
            </w:rPr>
            <w:id w:val="1494228151"/>
            <w:placeholder>
              <w:docPart w:val="D65D9E543CD1416D869EFEB39714A890"/>
            </w:placeholder>
          </w:sdtPr>
          <w:sdtEndPr/>
          <w:sdtContent>
            <w:tc>
              <w:tcPr>
                <w:tcW w:w="6196" w:type="dxa"/>
                <w:vAlign w:val="center"/>
              </w:tcPr>
              <w:p w:rsidR="009B0D5D" w:rsidRPr="000E31AD" w:rsidRDefault="005338E8" w:rsidP="005338E8">
                <w:pPr>
                  <w:rPr>
                    <w:sz w:val="24"/>
                    <w:szCs w:val="24"/>
                  </w:rPr>
                </w:pPr>
                <w:r>
                  <w:rPr>
                    <w:sz w:val="24"/>
                    <w:szCs w:val="24"/>
                  </w:rPr>
                  <w:t>Spare</w:t>
                </w:r>
              </w:p>
            </w:tc>
          </w:sdtContent>
        </w:sdt>
      </w:tr>
      <w:tr w:rsidR="009B0D5D" w:rsidRPr="000E31AD" w:rsidTr="009B0D5D">
        <w:trPr>
          <w:trHeight w:val="402"/>
        </w:trPr>
        <w:sdt>
          <w:sdtPr>
            <w:rPr>
              <w:sz w:val="24"/>
              <w:szCs w:val="24"/>
            </w:rPr>
            <w:id w:val="414676291"/>
            <w:placeholder>
              <w:docPart w:val="66B881DDCBE44D279A5397FD02000E93"/>
            </w:placeholder>
          </w:sdtPr>
          <w:sdtEndPr/>
          <w:sdtContent>
            <w:tc>
              <w:tcPr>
                <w:tcW w:w="1273" w:type="dxa"/>
                <w:vAlign w:val="center"/>
              </w:tcPr>
              <w:p w:rsidR="009B0D5D" w:rsidRPr="000E31AD" w:rsidRDefault="0034087E" w:rsidP="0034087E">
                <w:pPr>
                  <w:jc w:val="center"/>
                  <w:rPr>
                    <w:sz w:val="24"/>
                    <w:szCs w:val="24"/>
                  </w:rPr>
                </w:pPr>
                <w:r>
                  <w:rPr>
                    <w:sz w:val="24"/>
                    <w:szCs w:val="24"/>
                  </w:rPr>
                  <w:t>220</w:t>
                </w:r>
              </w:p>
            </w:tc>
          </w:sdtContent>
        </w:sdt>
        <w:sdt>
          <w:sdtPr>
            <w:rPr>
              <w:sz w:val="24"/>
              <w:szCs w:val="24"/>
            </w:rPr>
            <w:id w:val="-452869140"/>
            <w:placeholder>
              <w:docPart w:val="38F8475F14AA4FC0BBE0322BADB03181"/>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Pr>
                    <w:sz w:val="24"/>
                    <w:szCs w:val="24"/>
                  </w:rPr>
                  <w:t>7</w:t>
                </w:r>
              </w:p>
            </w:tc>
          </w:sdtContent>
        </w:sdt>
        <w:sdt>
          <w:sdtPr>
            <w:rPr>
              <w:sz w:val="24"/>
              <w:szCs w:val="24"/>
            </w:rPr>
            <w:id w:val="1024747510"/>
            <w:placeholder>
              <w:docPart w:val="76BEE8D4AECE4FF4A50F9689AC501557"/>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Pr>
                    <w:sz w:val="24"/>
                    <w:szCs w:val="24"/>
                  </w:rPr>
                  <w:t>Y</w:t>
                </w:r>
              </w:p>
            </w:tc>
          </w:sdtContent>
        </w:sdt>
        <w:sdt>
          <w:sdtPr>
            <w:rPr>
              <w:sz w:val="24"/>
              <w:szCs w:val="24"/>
            </w:rPr>
            <w:id w:val="-1352878734"/>
            <w:placeholder>
              <w:docPart w:val="7F9D44EAA51B4E87B4108A574E5EAD96"/>
            </w:placeholder>
          </w:sdtPr>
          <w:sdtEndPr/>
          <w:sdtContent>
            <w:tc>
              <w:tcPr>
                <w:tcW w:w="6196" w:type="dxa"/>
                <w:vAlign w:val="center"/>
              </w:tcPr>
              <w:p w:rsidR="009B0D5D" w:rsidRPr="000E31AD" w:rsidRDefault="00B33FBE" w:rsidP="00B33FBE">
                <w:pPr>
                  <w:rPr>
                    <w:sz w:val="24"/>
                    <w:szCs w:val="24"/>
                  </w:rPr>
                </w:pPr>
                <w:r>
                  <w:rPr>
                    <w:sz w:val="24"/>
                    <w:szCs w:val="24"/>
                  </w:rPr>
                  <w:t>Spare</w:t>
                </w:r>
                <w:r w:rsidR="009B0D5D">
                  <w:rPr>
                    <w:sz w:val="24"/>
                    <w:szCs w:val="24"/>
                  </w:rPr>
                  <w:t xml:space="preserve"> </w:t>
                </w:r>
              </w:p>
            </w:tc>
          </w:sdtContent>
        </w:sdt>
      </w:tr>
      <w:tr w:rsidR="009B0D5D" w:rsidRPr="000E31AD" w:rsidTr="009B0D5D">
        <w:trPr>
          <w:trHeight w:val="402"/>
        </w:trPr>
        <w:sdt>
          <w:sdtPr>
            <w:rPr>
              <w:sz w:val="24"/>
              <w:szCs w:val="24"/>
            </w:rPr>
            <w:id w:val="-484469562"/>
            <w:placeholder>
              <w:docPart w:val="98C3BD5535F549E0BAEEE04C039B4BA6"/>
            </w:placeholder>
          </w:sdtPr>
          <w:sdtEndPr/>
          <w:sdtContent>
            <w:tc>
              <w:tcPr>
                <w:tcW w:w="1273" w:type="dxa"/>
                <w:vAlign w:val="center"/>
              </w:tcPr>
              <w:p w:rsidR="009B0D5D" w:rsidRPr="000E31AD" w:rsidRDefault="0034087E" w:rsidP="0034087E">
                <w:pPr>
                  <w:jc w:val="center"/>
                  <w:rPr>
                    <w:sz w:val="24"/>
                    <w:szCs w:val="24"/>
                  </w:rPr>
                </w:pPr>
                <w:r>
                  <w:rPr>
                    <w:sz w:val="24"/>
                    <w:szCs w:val="24"/>
                  </w:rPr>
                  <w:t>220</w:t>
                </w:r>
              </w:p>
            </w:tc>
          </w:sdtContent>
        </w:sdt>
        <w:sdt>
          <w:sdtPr>
            <w:rPr>
              <w:sz w:val="24"/>
              <w:szCs w:val="24"/>
            </w:rPr>
            <w:id w:val="-1053164215"/>
            <w:placeholder>
              <w:docPart w:val="8910A479120D447EA290E73B133D783D"/>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Pr>
                    <w:sz w:val="24"/>
                    <w:szCs w:val="24"/>
                  </w:rPr>
                  <w:t>8</w:t>
                </w:r>
              </w:p>
            </w:tc>
          </w:sdtContent>
        </w:sdt>
        <w:sdt>
          <w:sdtPr>
            <w:rPr>
              <w:sz w:val="24"/>
              <w:szCs w:val="24"/>
            </w:rPr>
            <w:id w:val="-1141957660"/>
            <w:placeholder>
              <w:docPart w:val="36B3D5CCF3864066B8F0325ED78B95B3"/>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Pr>
                    <w:sz w:val="24"/>
                    <w:szCs w:val="24"/>
                  </w:rPr>
                  <w:t>Y</w:t>
                </w:r>
              </w:p>
            </w:tc>
          </w:sdtContent>
        </w:sdt>
        <w:sdt>
          <w:sdtPr>
            <w:rPr>
              <w:sz w:val="24"/>
              <w:szCs w:val="24"/>
            </w:rPr>
            <w:id w:val="-1252659374"/>
            <w:placeholder>
              <w:docPart w:val="34BE7E8852914FD8AEDD1BCF515B76C2"/>
            </w:placeholder>
          </w:sdtPr>
          <w:sdtEndPr/>
          <w:sdtContent>
            <w:tc>
              <w:tcPr>
                <w:tcW w:w="6196" w:type="dxa"/>
                <w:vAlign w:val="center"/>
              </w:tcPr>
              <w:p w:rsidR="009B0D5D" w:rsidRPr="000E31AD" w:rsidRDefault="00B33FBE" w:rsidP="00B33FBE">
                <w:pPr>
                  <w:rPr>
                    <w:sz w:val="24"/>
                    <w:szCs w:val="24"/>
                  </w:rPr>
                </w:pPr>
                <w:r>
                  <w:rPr>
                    <w:sz w:val="24"/>
                    <w:szCs w:val="24"/>
                  </w:rPr>
                  <w:t>Spare</w:t>
                </w:r>
              </w:p>
            </w:tc>
          </w:sdtContent>
        </w:sdt>
      </w:tr>
      <w:tr w:rsidR="009B0D5D" w:rsidRPr="000E31AD" w:rsidTr="009B0D5D">
        <w:trPr>
          <w:trHeight w:val="402"/>
        </w:trPr>
        <w:sdt>
          <w:sdtPr>
            <w:rPr>
              <w:sz w:val="24"/>
              <w:szCs w:val="24"/>
            </w:rPr>
            <w:id w:val="-1078897311"/>
            <w:placeholder>
              <w:docPart w:val="83022C92F4F741EBAE54F0D7372B1D5B"/>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650284237"/>
            <w:placeholder>
              <w:docPart w:val="1185682E42D44E5A8D92134E51F17B4C"/>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1312911819"/>
            <w:placeholder>
              <w:docPart w:val="EFB914CBC50644948E67E407C30D09DA"/>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1194345058"/>
            <w:placeholder>
              <w:docPart w:val="A29ED7654B3746D6B0944B9D70429992"/>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1528105488"/>
            <w:placeholder>
              <w:docPart w:val="8382B8A3905D4A7F91F2A0DFF51C9468"/>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641162231"/>
            <w:placeholder>
              <w:docPart w:val="AC7E4D2107E143E88BAC8917466138C3"/>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1170400898"/>
            <w:placeholder>
              <w:docPart w:val="58CE577DCFE94DE4B843BC071D9A39D3"/>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1203443347"/>
            <w:placeholder>
              <w:docPart w:val="BE1F4703F9DC493D9DB255D5FDF2CB22"/>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1037899426"/>
            <w:placeholder>
              <w:docPart w:val="DB0F3177F2CB464E9D054870289A70E3"/>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97949958"/>
            <w:placeholder>
              <w:docPart w:val="E7734184EB3B4853BCCE5EE2F1BAC02D"/>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654733181"/>
            <w:placeholder>
              <w:docPart w:val="00B87CE8A8F9402B950269CDFAEE81E4"/>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2131438732"/>
            <w:placeholder>
              <w:docPart w:val="95F0256721DC43C796AE60B448369DCC"/>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17163519"/>
            <w:placeholder>
              <w:docPart w:val="347E37E0E1BC4C0BB4E810A4F515F4CB"/>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814769522"/>
            <w:placeholder>
              <w:docPart w:val="B3C2260DDA684CFA8B0745A5125CC4DB"/>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1469037881"/>
            <w:placeholder>
              <w:docPart w:val="71064F1D20ED4F159B297B8416BD49B9"/>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1313638587"/>
            <w:placeholder>
              <w:docPart w:val="9CAA981C2E144A0B87F26411F0EF7D7A"/>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1610089474"/>
            <w:placeholder>
              <w:docPart w:val="94FAA071A435473DAF92AEA56315FDC7"/>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10119792"/>
            <w:placeholder>
              <w:docPart w:val="FF5D56F3568E4F4FBE021D5A6E1E6D0D"/>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1044748095"/>
            <w:placeholder>
              <w:docPart w:val="BF95E594BD754B7D8C266787FC5EE6AC"/>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1624344671"/>
            <w:placeholder>
              <w:docPart w:val="350E2C681B9B412097A7C1BED1EFEED9"/>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970524690"/>
            <w:placeholder>
              <w:docPart w:val="1ECBC7D0487B443EB47E46F9609C1F37"/>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1716271789"/>
            <w:placeholder>
              <w:docPart w:val="5D97D32678D549B2880909630D101148"/>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1789234401"/>
            <w:placeholder>
              <w:docPart w:val="5E41B777008A46399AA98689702630E1"/>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2009709050"/>
            <w:placeholder>
              <w:docPart w:val="380ED9609A7245C9A283424866B837F1"/>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2126654123"/>
            <w:placeholder>
              <w:docPart w:val="F5E2B708454B4F69B8ABBC96AFACF768"/>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1023851884"/>
            <w:placeholder>
              <w:docPart w:val="2DFD1D56F45D4C1D9573FD5B278766C6"/>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144889705"/>
            <w:placeholder>
              <w:docPart w:val="A7C8F49ED1C248E08FD70378090EF5EA"/>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184253509"/>
            <w:placeholder>
              <w:docPart w:val="7E8777743EEE4D7A8B636F47A3730E92"/>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1325667884"/>
            <w:placeholder>
              <w:docPart w:val="22DEFB2F4D8442AEA5E048A16407A1D2"/>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433206894"/>
            <w:placeholder>
              <w:docPart w:val="B31A8C8F97F84670B70FC89A6D7966F3"/>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1021982866"/>
            <w:placeholder>
              <w:docPart w:val="4033785E43D14DF0AAE2733D4EE4BC27"/>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1810392449"/>
            <w:placeholder>
              <w:docPart w:val="1B85CDB4E4EF4EFB9EBA80432C56B6B7"/>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1148049286"/>
            <w:placeholder>
              <w:docPart w:val="37A27F208811495C804ADD93765B220A"/>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779881414"/>
            <w:placeholder>
              <w:docPart w:val="9A9116E5EF9A4E4BBE0827AA3027B973"/>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2012948716"/>
            <w:placeholder>
              <w:docPart w:val="FAF4B676C62F4F97ACC59CD70AC81D74"/>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1763873562"/>
            <w:placeholder>
              <w:docPart w:val="942A169981434C56AFA3CEBFCAB7519E"/>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1240024048"/>
            <w:placeholder>
              <w:docPart w:val="CB1A62C2FCE3408683B0309B6F5AC091"/>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30797401"/>
            <w:placeholder>
              <w:docPart w:val="8709814A88414288846A508DCBEB0154"/>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928579790"/>
            <w:placeholder>
              <w:docPart w:val="7591946DAC5247249592FA4C378E44D5"/>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441574769"/>
            <w:placeholder>
              <w:docPart w:val="D1C00C09352A4A4C82BB30700D83BAB5"/>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593355612"/>
            <w:placeholder>
              <w:docPart w:val="FB33ED3970624809826B0AC308A715BE"/>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618887063"/>
            <w:placeholder>
              <w:docPart w:val="631F6BCB9DC44997ACD176469735C8B9"/>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707451677"/>
            <w:placeholder>
              <w:docPart w:val="9CACC4E6C6FC46C8A213AD8EF858DD7B"/>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1125929050"/>
            <w:placeholder>
              <w:docPart w:val="9CA5D497898F43C895F521F0B6BB5692"/>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1468003402"/>
            <w:placeholder>
              <w:docPart w:val="D74BD25C1F3B49869E6A9C44B902CDCE"/>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831368180"/>
            <w:placeholder>
              <w:docPart w:val="96B8193F86CA44E6856BD7B77CA12160"/>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425117090"/>
            <w:placeholder>
              <w:docPart w:val="0871A9DCE0FF4ABBAA5C6E07ACD8F445"/>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407387965"/>
            <w:placeholder>
              <w:docPart w:val="15C0738D0A4448988DBA8A2600A88608"/>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162867457"/>
            <w:placeholder>
              <w:docPart w:val="40729EFF78B34F218D83C45293C88EC5"/>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369766441"/>
            <w:placeholder>
              <w:docPart w:val="7C011246C24A466B96EA5DC8A3B46617"/>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1784648672"/>
            <w:placeholder>
              <w:docPart w:val="460C6A3838FA463EACF4CF5FE2FAA835"/>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195516665"/>
            <w:placeholder>
              <w:docPart w:val="0132CD9ED988403CAA938D1ECFAE6BB9"/>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984851407"/>
            <w:placeholder>
              <w:docPart w:val="934739042FEC46AD8122D24E1D247DBB"/>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92517788"/>
            <w:placeholder>
              <w:docPart w:val="81B16485B21542B4A05A61B003D2261C"/>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330728403"/>
            <w:placeholder>
              <w:docPart w:val="73A90B5629FA44A5B98C6A10A00EA676"/>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1882930939"/>
            <w:placeholder>
              <w:docPart w:val="D2B286F0028C4D65BF71B5FC2F39E034"/>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406841978"/>
            <w:placeholder>
              <w:docPart w:val="E2CE8A694AEF4F989F640489BBC9B6C7"/>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1153488182"/>
            <w:placeholder>
              <w:docPart w:val="496DC3A2C78245F1A85A5322D2F972E5"/>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485168200"/>
            <w:placeholder>
              <w:docPart w:val="75B4EDD15FB84BCDB04D57C27F5339DF"/>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975575036"/>
            <w:placeholder>
              <w:docPart w:val="BC18CCB906094DACB3986B66092F6533"/>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111677517"/>
            <w:placeholder>
              <w:docPart w:val="B4422A6086B1471A937656F800EECE15"/>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1508904208"/>
            <w:placeholder>
              <w:docPart w:val="A5604986E4CE477985626AC7B2584957"/>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37632933"/>
            <w:placeholder>
              <w:docPart w:val="5A7AB79688F34FF680DBEB509235350F"/>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1849444201"/>
            <w:placeholder>
              <w:docPart w:val="9FF474CAC0F34B8092CD1DC13D65649B"/>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bl>
    <w:p w:rsidR="00086DD0" w:rsidRPr="00C24821" w:rsidRDefault="00C24821" w:rsidP="009B4164">
      <w:pPr>
        <w:rPr>
          <w:i/>
          <w:color w:val="FF0000"/>
          <w:lang w:val="en-GB"/>
        </w:rPr>
      </w:pPr>
      <w:r w:rsidRPr="00C24821">
        <w:rPr>
          <w:i/>
          <w:color w:val="FF0000"/>
          <w:lang w:val="en-GB"/>
        </w:rPr>
        <w:t xml:space="preserve">Description must contain </w:t>
      </w:r>
      <w:r>
        <w:rPr>
          <w:i/>
          <w:color w:val="FF0000"/>
          <w:lang w:val="en-GB"/>
        </w:rPr>
        <w:t>“</w:t>
      </w:r>
      <w:r w:rsidRPr="00C24821">
        <w:rPr>
          <w:i/>
          <w:color w:val="FF0000"/>
          <w:lang w:val="en-GB"/>
        </w:rPr>
        <w:t>–</w:t>
      </w:r>
      <w:r>
        <w:rPr>
          <w:i/>
          <w:color w:val="FF0000"/>
          <w:lang w:val="en-GB"/>
        </w:rPr>
        <w:t>“</w:t>
      </w:r>
      <w:r w:rsidRPr="00C24821">
        <w:rPr>
          <w:i/>
          <w:color w:val="FF0000"/>
          <w:lang w:val="en-GB"/>
        </w:rPr>
        <w:t>after sequence identifier (i.e.SPN1 – )</w:t>
      </w:r>
      <w:r>
        <w:rPr>
          <w:i/>
          <w:color w:val="FF0000"/>
          <w:lang w:val="en-GB"/>
        </w:rPr>
        <w:t>.</w:t>
      </w:r>
    </w:p>
    <w:p w:rsidR="00086DD0" w:rsidRDefault="00086DD0">
      <w:pPr>
        <w:rPr>
          <w:lang w:val="en-GB"/>
        </w:rPr>
      </w:pPr>
      <w:r>
        <w:rPr>
          <w:lang w:val="en-GB"/>
        </w:rPr>
        <w:br w:type="page"/>
      </w:r>
    </w:p>
    <w:p w:rsidR="009B4164" w:rsidRDefault="00086DD0" w:rsidP="00086DD0">
      <w:pPr>
        <w:pStyle w:val="Heading1"/>
      </w:pPr>
      <w:r>
        <w:lastRenderedPageBreak/>
        <w:t>Manual Description</w:t>
      </w:r>
    </w:p>
    <w:p w:rsidR="00086DD0" w:rsidRDefault="00086DD0" w:rsidP="00086DD0">
      <w:pPr>
        <w:rPr>
          <w:lang w:val="en-GB"/>
        </w:rPr>
      </w:pPr>
    </w:p>
    <w:tbl>
      <w:tblPr>
        <w:tblStyle w:val="TableGrid"/>
        <w:tblW w:w="0" w:type="auto"/>
        <w:tblLook w:val="04A0" w:firstRow="1" w:lastRow="0" w:firstColumn="1" w:lastColumn="0" w:noHBand="0" w:noVBand="1"/>
      </w:tblPr>
      <w:tblGrid>
        <w:gridCol w:w="9576"/>
      </w:tblGrid>
      <w:tr w:rsidR="0009445A" w:rsidTr="0009445A">
        <w:trPr>
          <w:trHeight w:val="11340"/>
        </w:trPr>
        <w:sdt>
          <w:sdtPr>
            <w:id w:val="-947397641"/>
            <w:placeholder>
              <w:docPart w:val="8F359D72D75B4DD08E2E6A2D621732F3"/>
            </w:placeholder>
          </w:sdtPr>
          <w:sdtEndPr/>
          <w:sdtContent>
            <w:sdt>
              <w:sdtPr>
                <w:id w:val="-96714087"/>
                <w:placeholder>
                  <w:docPart w:val="4A62F89E25164CBA85ADB4434735FE1C"/>
                </w:placeholder>
              </w:sdtPr>
              <w:sdtEndPr/>
              <w:sdtContent>
                <w:tc>
                  <w:tcPr>
                    <w:tcW w:w="9576" w:type="dxa"/>
                  </w:tcPr>
                  <w:p w:rsidR="0034087E" w:rsidRDefault="0034087E" w:rsidP="0034087E">
                    <w:pPr>
                      <w:pStyle w:val="ListParagraph"/>
                      <w:numPr>
                        <w:ilvl w:val="0"/>
                        <w:numId w:val="3"/>
                      </w:numPr>
                    </w:pPr>
                    <w:r>
                      <w:t>Disabled</w:t>
                    </w:r>
                  </w:p>
                  <w:p w:rsidR="0034087E" w:rsidRPr="00C01433" w:rsidRDefault="0034087E" w:rsidP="00C01433">
                    <w:pPr>
                      <w:pStyle w:val="ListParagraph"/>
                    </w:pPr>
                    <w:r>
                      <w:t>All controls functions are disabled.</w:t>
                    </w:r>
                  </w:p>
                  <w:p w:rsidR="0034087E" w:rsidRDefault="0034087E" w:rsidP="0034087E">
                    <w:pPr>
                      <w:pStyle w:val="ListParagraph"/>
                    </w:pPr>
                  </w:p>
                  <w:p w:rsidR="0034087E" w:rsidRDefault="0034087E" w:rsidP="0034087E">
                    <w:pPr>
                      <w:pStyle w:val="ListParagraph"/>
                      <w:numPr>
                        <w:ilvl w:val="0"/>
                        <w:numId w:val="2"/>
                      </w:numPr>
                    </w:pPr>
                    <w:r>
                      <w:t>Wait for bag at buffer</w:t>
                    </w:r>
                  </w:p>
                  <w:p w:rsidR="00C01433" w:rsidRDefault="00C01433" w:rsidP="00C01433">
                    <w:pPr>
                      <w:pStyle w:val="ListParagraph"/>
                    </w:pPr>
                    <w:r>
                      <w:t>A logical assessment is made of the input buffer condition, by checking the “bag at buffer” proximity switch and data for validity (if applicable), The release line space is checked and the line trip must be in the “line clear” state. The sequence will change to step 2.</w:t>
                    </w:r>
                  </w:p>
                  <w:p w:rsidR="00C01433" w:rsidRPr="00C01433" w:rsidRDefault="00C01433" w:rsidP="00C01433">
                    <w:pPr>
                      <w:pStyle w:val="ListParagraph"/>
                    </w:pPr>
                  </w:p>
                  <w:p w:rsidR="00C01433" w:rsidRDefault="00BB45EC" w:rsidP="0034087E">
                    <w:pPr>
                      <w:pStyle w:val="ListParagraph"/>
                      <w:numPr>
                        <w:ilvl w:val="0"/>
                        <w:numId w:val="2"/>
                      </w:numPr>
                    </w:pPr>
                    <w:r>
                      <w:t>Wait for bag to be released.</w:t>
                    </w:r>
                  </w:p>
                  <w:p w:rsidR="00C01433" w:rsidRDefault="00C01433" w:rsidP="00C01433">
                    <w:pPr>
                      <w:pStyle w:val="ListParagraph"/>
                    </w:pPr>
                    <w:r>
                      <w:t>The buffer stop opens and the bag gravitates in the outgoing buffer. When the line trip proximity switch is made, the sequence will change to step 1.</w:t>
                    </w:r>
                  </w:p>
                  <w:p w:rsidR="00C01433" w:rsidRPr="00C01433" w:rsidRDefault="00C01433" w:rsidP="00C01433"/>
                  <w:p w:rsidR="00C01433" w:rsidRPr="00C01433" w:rsidRDefault="00C01433" w:rsidP="00C01433">
                    <w:r>
                      <w:tab/>
                    </w:r>
                  </w:p>
                  <w:p w:rsidR="0034087E" w:rsidRPr="00DF16AA" w:rsidRDefault="0034087E" w:rsidP="0034087E">
                    <w:r>
                      <w:t xml:space="preserve"> </w:t>
                    </w:r>
                  </w:p>
                  <w:p w:rsidR="00C01433" w:rsidRDefault="00C01433" w:rsidP="00C01433">
                    <w:r>
                      <w:t xml:space="preserve">    </w:t>
                    </w:r>
                  </w:p>
                  <w:p w:rsidR="0009445A" w:rsidRPr="00657D1B" w:rsidRDefault="0009445A" w:rsidP="00C01433">
                    <w:pPr>
                      <w:ind w:left="720"/>
                    </w:pPr>
                  </w:p>
                </w:tc>
              </w:sdtContent>
            </w:sdt>
          </w:sdtContent>
        </w:sdt>
      </w:tr>
    </w:tbl>
    <w:p w:rsidR="0009445A" w:rsidRPr="00086DD0" w:rsidRDefault="0009445A" w:rsidP="00086DD0">
      <w:pPr>
        <w:rPr>
          <w:lang w:val="en-GB"/>
        </w:rPr>
      </w:pPr>
    </w:p>
    <w:sectPr w:rsidR="0009445A" w:rsidRPr="00086DD0" w:rsidSect="005355D2">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7135" w:rsidRDefault="00D37135" w:rsidP="005355D2">
      <w:pPr>
        <w:spacing w:after="0" w:line="240" w:lineRule="auto"/>
      </w:pPr>
      <w:r>
        <w:separator/>
      </w:r>
    </w:p>
  </w:endnote>
  <w:endnote w:type="continuationSeparator" w:id="0">
    <w:p w:rsidR="00D37135" w:rsidRDefault="00D37135" w:rsidP="00535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5D2" w:rsidRDefault="005355D2" w:rsidP="005355D2">
    <w:pPr>
      <w:pStyle w:val="Footer"/>
      <w:rPr>
        <w:color w:val="FFFFFF" w:themeColor="background1"/>
        <w:spacing w:val="60"/>
      </w:rPr>
    </w:pPr>
    <w:r>
      <w:rPr>
        <w:noProof/>
      </w:rPr>
      <mc:AlternateContent>
        <mc:Choice Requires="wpg">
          <w:drawing>
            <wp:anchor distT="0" distB="0" distL="114300" distR="114300" simplePos="0" relativeHeight="251659264" behindDoc="0" locked="0" layoutInCell="1" allowOverlap="1" wp14:anchorId="05F5D0DB" wp14:editId="425A121D">
              <wp:simplePos x="0" y="0"/>
              <wp:positionH relativeFrom="page">
                <wp:posOffset>371475</wp:posOffset>
              </wp:positionH>
              <wp:positionV relativeFrom="line">
                <wp:posOffset>-265430</wp:posOffset>
              </wp:positionV>
              <wp:extent cx="7162800" cy="394970"/>
              <wp:effectExtent l="0" t="0" r="19050" b="24130"/>
              <wp:wrapTopAndBottom/>
              <wp:docPr id="1"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394970"/>
                        <a:chOff x="321" y="14850"/>
                        <a:chExt cx="11601" cy="547"/>
                      </a:xfrm>
                    </wpg:grpSpPr>
                    <wps:wsp>
                      <wps:cNvPr id="2" name="Rectangle 157"/>
                      <wps:cNvSpPr>
                        <a:spLocks noChangeArrowheads="1"/>
                      </wps:cNvSpPr>
                      <wps:spPr bwMode="auto">
                        <a:xfrm>
                          <a:off x="414" y="14903"/>
                          <a:ext cx="9306" cy="432"/>
                        </a:xfrm>
                        <a:prstGeom prst="rect">
                          <a:avLst/>
                        </a:prstGeom>
                        <a:solidFill>
                          <a:schemeClr val="accent1"/>
                        </a:solidFill>
                        <a:extLst>
                          <a:ext uri="{91240B29-F687-4F45-9708-019B960494DF}">
                            <a14:hiddenLine xmlns:a14="http://schemas.microsoft.com/office/drawing/2010/main" w="9525">
                              <a:solidFill>
                                <a:srgbClr val="943634"/>
                              </a:solidFill>
                              <a:miter lim="800000"/>
                              <a:headEnd/>
                              <a:tailEnd/>
                            </a14:hiddenLine>
                          </a:ext>
                        </a:extLst>
                      </wps:spPr>
                      <wps:txbx>
                        <w:txbxContent>
                          <w:p w:rsidR="005355D2" w:rsidRDefault="005355D2" w:rsidP="005355D2">
                            <w:pPr>
                              <w:pStyle w:val="Footer"/>
                              <w:jc w:val="right"/>
                              <w:rPr>
                                <w:color w:val="FFFFFF" w:themeColor="background1"/>
                                <w:spacing w:val="60"/>
                              </w:rPr>
                            </w:pPr>
                            <w:r>
                              <w:rPr>
                                <w:b/>
                                <w:color w:val="FFFFFF" w:themeColor="background1"/>
                                <w:spacing w:val="60"/>
                              </w:rPr>
                              <w:t>Internal Document Only</w:t>
                            </w:r>
                            <w:sdt>
                              <w:sdtPr>
                                <w:rPr>
                                  <w:b/>
                                  <w:color w:val="FFFFFF" w:themeColor="background1"/>
                                  <w:spacing w:val="60"/>
                                </w:rPr>
                                <w:alias w:val="Address"/>
                                <w:id w:val="-770779554"/>
                                <w:placeholder>
                                  <w:docPart w:val="7E936B19493D4C348A48573E46236C14"/>
                                </w:placeholder>
                                <w:showingPlcHdr/>
                                <w:dataBinding w:prefixMappings="xmlns:ns0='http://schemas.microsoft.com/office/2006/coverPageProps'" w:xpath="/ns0:CoverPageProperties[1]/ns0:CompanyAddress[1]" w:storeItemID="{55AF091B-3C7A-41E3-B477-F2FDAA23CFDA}"/>
                                <w:text w:multiLine="1"/>
                              </w:sdtPr>
                              <w:sdtEndPr/>
                              <w:sdtContent>
                                <w:r>
                                  <w:rPr>
                                    <w:b/>
                                    <w:color w:val="FFFFFF" w:themeColor="background1"/>
                                    <w:spacing w:val="60"/>
                                  </w:rPr>
                                  <w:t xml:space="preserve">     </w:t>
                                </w:r>
                              </w:sdtContent>
                            </w:sdt>
                          </w:p>
                          <w:p w:rsidR="005355D2" w:rsidRDefault="005355D2" w:rsidP="005355D2">
                            <w:pPr>
                              <w:pStyle w:val="Header"/>
                              <w:rPr>
                                <w:color w:val="FFFFFF" w:themeColor="background1"/>
                              </w:rPr>
                            </w:pPr>
                          </w:p>
                        </w:txbxContent>
                      </wps:txbx>
                      <wps:bodyPr rot="0" vert="horz" wrap="square" lIns="91440" tIns="45720" rIns="91440" bIns="45720" anchor="t" anchorCtr="0" upright="1">
                        <a:noAutofit/>
                      </wps:bodyPr>
                    </wps:wsp>
                    <wps:wsp>
                      <wps:cNvPr id="3" name="Rectangle 158"/>
                      <wps:cNvSpPr>
                        <a:spLocks noChangeArrowheads="1"/>
                      </wps:cNvSpPr>
                      <wps:spPr bwMode="auto">
                        <a:xfrm>
                          <a:off x="9763" y="14903"/>
                          <a:ext cx="2102" cy="432"/>
                        </a:xfrm>
                        <a:prstGeom prst="rect">
                          <a:avLst/>
                        </a:prstGeom>
                        <a:solidFill>
                          <a:schemeClr val="accent1"/>
                        </a:solidFill>
                        <a:extLst>
                          <a:ext uri="{91240B29-F687-4F45-9708-019B960494DF}">
                            <a14:hiddenLine xmlns:a14="http://schemas.microsoft.com/office/drawing/2010/main" w="9525">
                              <a:solidFill>
                                <a:srgbClr val="000000"/>
                              </a:solidFill>
                              <a:miter lim="800000"/>
                              <a:headEnd/>
                              <a:tailEnd/>
                            </a14:hiddenLine>
                          </a:ext>
                        </a:extLst>
                      </wps:spPr>
                      <wps:txbx>
                        <w:txbxContent>
                          <w:p w:rsidR="005355D2" w:rsidRPr="00E04DE2" w:rsidRDefault="005355D2" w:rsidP="005355D2">
                            <w:pPr>
                              <w:pStyle w:val="Footer"/>
                              <w:rPr>
                                <w:b/>
                                <w:color w:val="FFFFFF" w:themeColor="background1"/>
                              </w:rPr>
                            </w:pPr>
                            <w:r w:rsidRPr="00E04DE2">
                              <w:rPr>
                                <w:b/>
                                <w:color w:val="FFFFFF" w:themeColor="background1"/>
                              </w:rPr>
                              <w:t xml:space="preserve">Page </w:t>
                            </w:r>
                            <w:r w:rsidRPr="00E04DE2">
                              <w:rPr>
                                <w:b/>
                              </w:rPr>
                              <w:fldChar w:fldCharType="begin"/>
                            </w:r>
                            <w:r w:rsidRPr="00E04DE2">
                              <w:rPr>
                                <w:b/>
                              </w:rPr>
                              <w:instrText xml:space="preserve"> PAGE   \* MERGEFORMAT </w:instrText>
                            </w:r>
                            <w:r w:rsidRPr="00E04DE2">
                              <w:rPr>
                                <w:b/>
                              </w:rPr>
                              <w:fldChar w:fldCharType="separate"/>
                            </w:r>
                            <w:r w:rsidR="00AC46D5" w:rsidRPr="00AC46D5">
                              <w:rPr>
                                <w:b/>
                                <w:noProof/>
                                <w:color w:val="FFFFFF" w:themeColor="background1"/>
                              </w:rPr>
                              <w:t>1</w:t>
                            </w:r>
                            <w:r w:rsidRPr="00E04DE2">
                              <w:rPr>
                                <w:b/>
                                <w:noProof/>
                                <w:color w:val="FFFFFF" w:themeColor="background1"/>
                              </w:rPr>
                              <w:fldChar w:fldCharType="end"/>
                            </w:r>
                          </w:p>
                        </w:txbxContent>
                      </wps:txbx>
                      <wps:bodyPr rot="0" vert="horz" wrap="square" lIns="91440" tIns="45720" rIns="91440" bIns="45720" anchor="t" anchorCtr="0" upright="1">
                        <a:noAutofit/>
                      </wps:bodyPr>
                    </wps:wsp>
                    <wps:wsp>
                      <wps:cNvPr id="4" name="Rectangle 15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 o:spid="_x0000_s1026" style="position:absolute;margin-left:29.25pt;margin-top:-20.9pt;width:564pt;height:31.1pt;z-index:251659264;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">
              <v:rect id="Rectangle 157" o:spid="_x0000_s1027" style="position:absolute;left:414;top:14903;width:930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WiMEA&#10;AADaAAAADwAAAGRycy9kb3ducmV2LnhtbESPQYvCMBSE74L/ITzBm6Z6ELcaRURXPXhYFdHbo3m2&#10;xeYlNFmt/94sLHgcZuYbZjpvTCUeVPvSsoJBPwFBnFldcq7gdFz3xiB8QNZYWSYFL/Iwn7VbU0y1&#10;ffIPPQ4hFxHCPkUFRQguldJnBRn0feuIo3eztcEQZZ1LXeMzwk0lh0kykgZLjgsFOloWlN0Pv0bB&#10;fmXJ7M6Xr2+HK2fza7huFnulup1mMQERqAmf8H97qxUM4e9KvAFy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o1ojBAAAA2gAAAA8AAAAAAAAAAAAAAAAAmAIAAGRycy9kb3du&#10;cmV2LnhtbFBLBQYAAAAABAAEAPUAAACGAwAAAAA=&#10;" fillcolor="#4f81bd [3204]" stroked="f" strokecolor="#943634">
                <v:textbox>
                  <w:txbxContent>
                    <w:p w:rsidR="005355D2" w:rsidRDefault="005355D2" w:rsidP="005355D2">
                      <w:pPr>
                        <w:pStyle w:val="Footer"/>
                        <w:jc w:val="right"/>
                        <w:rPr>
                          <w:color w:val="FFFFFF" w:themeColor="background1"/>
                          <w:spacing w:val="60"/>
                        </w:rPr>
                      </w:pPr>
                      <w:r>
                        <w:rPr>
                          <w:b/>
                          <w:color w:val="FFFFFF" w:themeColor="background1"/>
                          <w:spacing w:val="60"/>
                        </w:rPr>
                        <w:t>Internal Document Only</w:t>
                      </w:r>
                      <w:sdt>
                        <w:sdtPr>
                          <w:rPr>
                            <w:b/>
                            <w:color w:val="FFFFFF" w:themeColor="background1"/>
                            <w:spacing w:val="60"/>
                          </w:rPr>
                          <w:alias w:val="Address"/>
                          <w:id w:val="-770779554"/>
                          <w:placeholder>
                            <w:docPart w:val="7E936B19493D4C348A48573E46236C14"/>
                          </w:placeholder>
                          <w:showingPlcHdr/>
                          <w:dataBinding w:prefixMappings="xmlns:ns0='http://schemas.microsoft.com/office/2006/coverPageProps'" w:xpath="/ns0:CoverPageProperties[1]/ns0:CompanyAddress[1]" w:storeItemID="{55AF091B-3C7A-41E3-B477-F2FDAA23CFDA}"/>
                          <w:text w:multiLine="1"/>
                        </w:sdtPr>
                        <w:sdtEndPr/>
                        <w:sdtContent>
                          <w:r>
                            <w:rPr>
                              <w:b/>
                              <w:color w:val="FFFFFF" w:themeColor="background1"/>
                              <w:spacing w:val="60"/>
                            </w:rPr>
                            <w:t xml:space="preserve">     </w:t>
                          </w:r>
                        </w:sdtContent>
                      </w:sdt>
                    </w:p>
                    <w:p w:rsidR="005355D2" w:rsidRDefault="005355D2" w:rsidP="005355D2">
                      <w:pPr>
                        <w:pStyle w:val="Header"/>
                        <w:rPr>
                          <w:color w:val="FFFFFF" w:themeColor="background1"/>
                        </w:rPr>
                      </w:pPr>
                    </w:p>
                  </w:txbxContent>
                </v:textbox>
              </v:rect>
              <v:rect id="Rectangle 158" o:spid="_x0000_s1028"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Ly/8MA&#10;AADaAAAADwAAAGRycy9kb3ducmV2LnhtbESPQWvCQBSE7wX/w/KE3urGFkqJrhIEqehBTAt6fGaf&#10;2ZDs25BdY/z3XUHocZiZb5j5crCN6KnzlWMF00kCgrhwuuJSwe/P+u0LhA/IGhvHpOBOHpaL0csc&#10;U+1ufKA+D6WIEPYpKjAhtKmUvjBk0U9cSxy9i+sshii7UuoObxFuG/meJJ/SYsVxwWBLK0NFnV+t&#10;gs0pC9/b83Xrjtmhzndm39f1XqnX8ZDNQAQawn/42d5oBR/wuBJv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6Ly/8MAAADaAAAADwAAAAAAAAAAAAAAAACYAgAAZHJzL2Rv&#10;d25yZXYueG1sUEsFBgAAAAAEAAQA9QAAAIgDAAAAAA==&#10;" fillcolor="#4f81bd [3204]" stroked="f">
                <v:textbox>
                  <w:txbxContent>
                    <w:p w:rsidR="005355D2" w:rsidRPr="00E04DE2" w:rsidRDefault="005355D2" w:rsidP="005355D2">
                      <w:pPr>
                        <w:pStyle w:val="Footer"/>
                        <w:rPr>
                          <w:b/>
                          <w:color w:val="FFFFFF" w:themeColor="background1"/>
                        </w:rPr>
                      </w:pPr>
                      <w:r w:rsidRPr="00E04DE2">
                        <w:rPr>
                          <w:b/>
                          <w:color w:val="FFFFFF" w:themeColor="background1"/>
                        </w:rPr>
                        <w:t xml:space="preserve">Page </w:t>
                      </w:r>
                      <w:r w:rsidRPr="00E04DE2">
                        <w:rPr>
                          <w:b/>
                        </w:rPr>
                        <w:fldChar w:fldCharType="begin"/>
                      </w:r>
                      <w:r w:rsidRPr="00E04DE2">
                        <w:rPr>
                          <w:b/>
                        </w:rPr>
                        <w:instrText xml:space="preserve"> PAGE   \* MERGEFORMAT </w:instrText>
                      </w:r>
                      <w:r w:rsidRPr="00E04DE2">
                        <w:rPr>
                          <w:b/>
                        </w:rPr>
                        <w:fldChar w:fldCharType="separate"/>
                      </w:r>
                      <w:r w:rsidR="00AC46D5" w:rsidRPr="00AC46D5">
                        <w:rPr>
                          <w:b/>
                          <w:noProof/>
                          <w:color w:val="FFFFFF" w:themeColor="background1"/>
                        </w:rPr>
                        <w:t>1</w:t>
                      </w:r>
                      <w:r w:rsidRPr="00E04DE2">
                        <w:rPr>
                          <w:b/>
                          <w:noProof/>
                          <w:color w:val="FFFFFF" w:themeColor="background1"/>
                        </w:rPr>
                        <w:fldChar w:fldCharType="end"/>
                      </w:r>
                    </w:p>
                  </w:txbxContent>
                </v:textbox>
              </v:rect>
              <v:rect id="Rectangle 159" o:spid="_x0000_s1029"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lj18MA&#10;AADaAAAADwAAAGRycy9kb3ducmV2LnhtbESPQWvCQBSE7wX/w/IEb3VTqaWkbiSKgiehWtDeHtnX&#10;3ZDs25DdmvTfd4VCj8PMfMOs1qNrxY36UHtW8DTPQBBXXtdsFHyc94+vIEJE1th6JgU/FGBdTB5W&#10;mGs/8DvdTtGIBOGQowIbY5dLGSpLDsPcd8TJ+/K9w5hkb6TucUhw18pFlr1IhzWnBYsdbS1Vzenb&#10;Kdh1n8dyaYIsL9FeG78Z9vZolJpNx/INRKQx/of/2get4Bn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lj18MAAADaAAAADwAAAAAAAAAAAAAAAACYAgAAZHJzL2Rv&#10;d25yZXYueG1sUEsFBgAAAAAEAAQA9QAAAIgDAAAAAA==&#10;" filled="f"/>
              <w10:wrap type="topAndBottom" anchorx="page" anchory="lin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7135" w:rsidRDefault="00D37135" w:rsidP="005355D2">
      <w:pPr>
        <w:spacing w:after="0" w:line="240" w:lineRule="auto"/>
      </w:pPr>
      <w:r>
        <w:separator/>
      </w:r>
    </w:p>
  </w:footnote>
  <w:footnote w:type="continuationSeparator" w:id="0">
    <w:p w:rsidR="00D37135" w:rsidRDefault="00D37135" w:rsidP="005355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D28" w:rsidRPr="008E3D28" w:rsidRDefault="008E3D28" w:rsidP="008E3D28">
    <w:pPr>
      <w:pStyle w:val="Header"/>
      <w:jc w:val="right"/>
      <w:rPr>
        <w:rFonts w:ascii="Arial" w:hAnsi="Arial" w:cs="Arial"/>
        <w:sz w:val="24"/>
        <w:szCs w:val="24"/>
      </w:rPr>
    </w:pPr>
    <w:r w:rsidRPr="008E3D28">
      <w:rPr>
        <w:rFonts w:ascii="Arial" w:hAnsi="Arial" w:cs="Arial"/>
        <w:noProof/>
        <w:sz w:val="24"/>
        <w:szCs w:val="24"/>
      </w:rPr>
      <w:drawing>
        <wp:anchor distT="0" distB="0" distL="114300" distR="114300" simplePos="0" relativeHeight="251661312" behindDoc="0" locked="0" layoutInCell="1" allowOverlap="1" wp14:anchorId="34E3B2BD" wp14:editId="1E4CDE38">
          <wp:simplePos x="0" y="0"/>
          <wp:positionH relativeFrom="column">
            <wp:posOffset>-490220</wp:posOffset>
          </wp:positionH>
          <wp:positionV relativeFrom="paragraph">
            <wp:posOffset>-106680</wp:posOffset>
          </wp:positionV>
          <wp:extent cx="2212691" cy="3327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2691" cy="332740"/>
                  </a:xfrm>
                  <a:prstGeom prst="rect">
                    <a:avLst/>
                  </a:prstGeom>
                  <a:noFill/>
                </pic:spPr>
              </pic:pic>
            </a:graphicData>
          </a:graphic>
          <wp14:sizeRelH relativeFrom="page">
            <wp14:pctWidth>0</wp14:pctWidth>
          </wp14:sizeRelH>
          <wp14:sizeRelV relativeFrom="page">
            <wp14:pctHeight>0</wp14:pctHeight>
          </wp14:sizeRelV>
        </wp:anchor>
      </w:drawing>
    </w:r>
    <w:r w:rsidR="008E3075">
      <w:rPr>
        <w:rFonts w:ascii="Arial" w:hAnsi="Arial" w:cs="Arial"/>
        <w:sz w:val="24"/>
        <w:szCs w:val="24"/>
      </w:rPr>
      <w:t xml:space="preserve">Standard </w:t>
    </w:r>
    <w:r w:rsidR="00C24821">
      <w:rPr>
        <w:rFonts w:ascii="Arial" w:hAnsi="Arial" w:cs="Arial"/>
        <w:sz w:val="24"/>
        <w:szCs w:val="24"/>
      </w:rPr>
      <w:t>Sequence -</w:t>
    </w:r>
    <w:r w:rsidR="008F2F52">
      <w:rPr>
        <w:rFonts w:ascii="Arial" w:hAnsi="Arial" w:cs="Arial"/>
        <w:sz w:val="24"/>
        <w:szCs w:val="24"/>
      </w:rPr>
      <w:t xml:space="preserve"> </w:t>
    </w:r>
    <w:sdt>
      <w:sdtPr>
        <w:rPr>
          <w:rFonts w:ascii="Arial" w:hAnsi="Arial" w:cs="Arial"/>
          <w:sz w:val="24"/>
          <w:szCs w:val="24"/>
        </w:rPr>
        <w:alias w:val="Subject"/>
        <w:tag w:val=""/>
        <w:id w:val="-1735377270"/>
        <w:placeholder>
          <w:docPart w:val="ED57F94101D5435F8313C77C3847843E"/>
        </w:placeholder>
        <w:dataBinding w:prefixMappings="xmlns:ns0='http://purl.org/dc/elements/1.1/' xmlns:ns1='http://schemas.openxmlformats.org/package/2006/metadata/core-properties' " w:xpath="/ns1:coreProperties[1]/ns0:subject[1]" w:storeItemID="{6C3C8BC8-F283-45AE-878A-BAB7291924A1}"/>
        <w:text/>
      </w:sdtPr>
      <w:sdtEndPr/>
      <w:sdtContent>
        <w:r w:rsidR="0034087E">
          <w:rPr>
            <w:rFonts w:ascii="Arial" w:hAnsi="Arial" w:cs="Arial"/>
            <w:sz w:val="24"/>
            <w:szCs w:val="24"/>
            <w:lang w:val="en-GB"/>
          </w:rPr>
          <w:t>Pressure Relief</w:t>
        </w:r>
      </w:sdtContent>
    </w:sdt>
    <w:r w:rsidR="00C24821">
      <w:rPr>
        <w:rFonts w:ascii="Arial" w:hAnsi="Arial" w:cs="Arial"/>
        <w:sz w:val="24"/>
        <w:szCs w:val="24"/>
      </w:rPr>
      <w:t xml:space="preserve"> ,V</w:t>
    </w:r>
    <w:sdt>
      <w:sdtPr>
        <w:rPr>
          <w:rFonts w:ascii="Arial" w:hAnsi="Arial" w:cs="Arial"/>
          <w:sz w:val="24"/>
          <w:szCs w:val="24"/>
        </w:rPr>
        <w:alias w:val="Status"/>
        <w:tag w:val=""/>
        <w:id w:val="1701743337"/>
        <w:placeholder>
          <w:docPart w:val="E7CB029E522D4358967D039B89818E67"/>
        </w:placeholder>
        <w:dataBinding w:prefixMappings="xmlns:ns0='http://purl.org/dc/elements/1.1/' xmlns:ns1='http://schemas.openxmlformats.org/package/2006/metadata/core-properties' " w:xpath="/ns1:coreProperties[1]/ns1:contentStatus[1]" w:storeItemID="{6C3C8BC8-F283-45AE-878A-BAB7291924A1}"/>
        <w:text/>
      </w:sdtPr>
      <w:sdtEndPr/>
      <w:sdtContent>
        <w:r w:rsidR="00AC46D5">
          <w:rPr>
            <w:rFonts w:ascii="Arial" w:hAnsi="Arial" w:cs="Arial"/>
            <w:sz w:val="24"/>
            <w:szCs w:val="24"/>
            <w:lang w:val="en-GB"/>
          </w:rPr>
          <w:t>1.00.2</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197236"/>
    <w:multiLevelType w:val="hybridMultilevel"/>
    <w:tmpl w:val="869CAF78"/>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B706FF"/>
    <w:multiLevelType w:val="hybridMultilevel"/>
    <w:tmpl w:val="DA50D7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7836B6"/>
    <w:multiLevelType w:val="multilevel"/>
    <w:tmpl w:val="3024217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04"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attachedTemplate r:id="rId1"/>
  <w:documentProtection w:edit="forms" w:enforcement="1" w:cryptProviderType="rsaFull" w:cryptAlgorithmClass="hash" w:cryptAlgorithmType="typeAny" w:cryptAlgorithmSid="4" w:cryptSpinCount="100000" w:hash="+RTuUEPC8SrE3/MEl1JzjshRtz8=" w:salt="DxUjz0fEAC+2nOhUSKmIAA=="/>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F52"/>
    <w:rsid w:val="00003282"/>
    <w:rsid w:val="000075BA"/>
    <w:rsid w:val="000221AE"/>
    <w:rsid w:val="000549DA"/>
    <w:rsid w:val="0007248B"/>
    <w:rsid w:val="00081981"/>
    <w:rsid w:val="00086DD0"/>
    <w:rsid w:val="00091C22"/>
    <w:rsid w:val="0009445A"/>
    <w:rsid w:val="000A757F"/>
    <w:rsid w:val="000B57C5"/>
    <w:rsid w:val="000C0F08"/>
    <w:rsid w:val="000E31AD"/>
    <w:rsid w:val="001B7BD0"/>
    <w:rsid w:val="001E263B"/>
    <w:rsid w:val="001E3056"/>
    <w:rsid w:val="0020373E"/>
    <w:rsid w:val="0027566B"/>
    <w:rsid w:val="00282A39"/>
    <w:rsid w:val="003059FC"/>
    <w:rsid w:val="00316DFF"/>
    <w:rsid w:val="0034087E"/>
    <w:rsid w:val="0035754D"/>
    <w:rsid w:val="00375B0C"/>
    <w:rsid w:val="003C2A47"/>
    <w:rsid w:val="003D241C"/>
    <w:rsid w:val="003D6B89"/>
    <w:rsid w:val="003F5C26"/>
    <w:rsid w:val="00463B6C"/>
    <w:rsid w:val="004812B5"/>
    <w:rsid w:val="004A1638"/>
    <w:rsid w:val="004B020F"/>
    <w:rsid w:val="004F369A"/>
    <w:rsid w:val="00505C2E"/>
    <w:rsid w:val="0051650C"/>
    <w:rsid w:val="005338E8"/>
    <w:rsid w:val="005355D2"/>
    <w:rsid w:val="00541227"/>
    <w:rsid w:val="00542D21"/>
    <w:rsid w:val="00547E24"/>
    <w:rsid w:val="005765CF"/>
    <w:rsid w:val="0059095A"/>
    <w:rsid w:val="0059559B"/>
    <w:rsid w:val="00597B28"/>
    <w:rsid w:val="005E5192"/>
    <w:rsid w:val="005F2511"/>
    <w:rsid w:val="00601C11"/>
    <w:rsid w:val="00657D1B"/>
    <w:rsid w:val="006715AE"/>
    <w:rsid w:val="006A29F3"/>
    <w:rsid w:val="006A776B"/>
    <w:rsid w:val="006E72F6"/>
    <w:rsid w:val="00750213"/>
    <w:rsid w:val="0079013C"/>
    <w:rsid w:val="00795E64"/>
    <w:rsid w:val="0080157F"/>
    <w:rsid w:val="008309C9"/>
    <w:rsid w:val="0084468F"/>
    <w:rsid w:val="00855DF8"/>
    <w:rsid w:val="00876B1A"/>
    <w:rsid w:val="008962A0"/>
    <w:rsid w:val="008E3075"/>
    <w:rsid w:val="008E3D28"/>
    <w:rsid w:val="008F2F52"/>
    <w:rsid w:val="00997952"/>
    <w:rsid w:val="009B0D5D"/>
    <w:rsid w:val="009B4164"/>
    <w:rsid w:val="009B4A68"/>
    <w:rsid w:val="009E6496"/>
    <w:rsid w:val="00A14F02"/>
    <w:rsid w:val="00A33495"/>
    <w:rsid w:val="00A33592"/>
    <w:rsid w:val="00A51A73"/>
    <w:rsid w:val="00A65D5F"/>
    <w:rsid w:val="00A74112"/>
    <w:rsid w:val="00AC46D5"/>
    <w:rsid w:val="00B33FBE"/>
    <w:rsid w:val="00B404F3"/>
    <w:rsid w:val="00B51930"/>
    <w:rsid w:val="00B700B6"/>
    <w:rsid w:val="00BB3142"/>
    <w:rsid w:val="00BB45EC"/>
    <w:rsid w:val="00BD053E"/>
    <w:rsid w:val="00C01433"/>
    <w:rsid w:val="00C107F6"/>
    <w:rsid w:val="00C24821"/>
    <w:rsid w:val="00C40FBF"/>
    <w:rsid w:val="00C6359C"/>
    <w:rsid w:val="00C869B9"/>
    <w:rsid w:val="00CD2FED"/>
    <w:rsid w:val="00CE2904"/>
    <w:rsid w:val="00D1389E"/>
    <w:rsid w:val="00D37135"/>
    <w:rsid w:val="00D815C6"/>
    <w:rsid w:val="00DD672A"/>
    <w:rsid w:val="00DF16AA"/>
    <w:rsid w:val="00E13634"/>
    <w:rsid w:val="00E16B1B"/>
    <w:rsid w:val="00ED665D"/>
    <w:rsid w:val="00EE163C"/>
    <w:rsid w:val="00F41C1C"/>
    <w:rsid w:val="00F420D6"/>
    <w:rsid w:val="00F52CFB"/>
    <w:rsid w:val="00F64F20"/>
    <w:rsid w:val="00F9142E"/>
    <w:rsid w:val="00FB21A4"/>
    <w:rsid w:val="00FE7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566B"/>
    <w:pPr>
      <w:keepNext/>
      <w:keepLines/>
      <w:numPr>
        <w:numId w:val="1"/>
      </w:numPr>
      <w:pBdr>
        <w:top w:val="single" w:sz="12" w:space="1" w:color="auto"/>
        <w:bottom w:val="single" w:sz="12" w:space="1" w:color="auto"/>
      </w:pBdr>
      <w:spacing w:before="480" w:after="0"/>
      <w:outlineLvl w:val="0"/>
    </w:pPr>
    <w:rPr>
      <w:rFonts w:ascii="Arial Bold" w:eastAsiaTheme="majorEastAsia" w:hAnsi="Arial Bold" w:cstheme="majorBidi"/>
      <w:b/>
      <w:bCs/>
      <w:caps/>
      <w:sz w:val="32"/>
      <w:szCs w:val="28"/>
      <w:lang w:val="en-GB"/>
    </w:rPr>
  </w:style>
  <w:style w:type="paragraph" w:styleId="Heading2">
    <w:name w:val="heading 2"/>
    <w:basedOn w:val="Normal"/>
    <w:next w:val="Normal"/>
    <w:link w:val="Heading2Char"/>
    <w:uiPriority w:val="9"/>
    <w:unhideWhenUsed/>
    <w:qFormat/>
    <w:rsid w:val="0027566B"/>
    <w:pPr>
      <w:keepNext/>
      <w:keepLines/>
      <w:numPr>
        <w:ilvl w:val="1"/>
        <w:numId w:val="1"/>
      </w:numPr>
      <w:spacing w:before="200" w:after="0"/>
      <w:outlineLvl w:val="1"/>
    </w:pPr>
    <w:rPr>
      <w:rFonts w:ascii="Arial" w:eastAsiaTheme="majorEastAsia" w:hAnsi="Arial" w:cstheme="majorBidi"/>
      <w:b/>
      <w:bCs/>
      <w:color w:val="000000" w:themeColor="text1"/>
      <w:sz w:val="24"/>
      <w:szCs w:val="26"/>
      <w:lang w:val="en-GB"/>
    </w:rPr>
  </w:style>
  <w:style w:type="paragraph" w:styleId="Heading3">
    <w:name w:val="heading 3"/>
    <w:basedOn w:val="Normal"/>
    <w:next w:val="Normal"/>
    <w:link w:val="Heading3Char"/>
    <w:uiPriority w:val="9"/>
    <w:unhideWhenUsed/>
    <w:qFormat/>
    <w:rsid w:val="0027566B"/>
    <w:pPr>
      <w:keepNext/>
      <w:keepLines/>
      <w:numPr>
        <w:ilvl w:val="2"/>
        <w:numId w:val="1"/>
      </w:numPr>
      <w:spacing w:before="200" w:after="0"/>
      <w:ind w:left="720"/>
      <w:outlineLvl w:val="2"/>
    </w:pPr>
    <w:rPr>
      <w:rFonts w:ascii="Arial" w:eastAsiaTheme="majorEastAsia" w:hAnsi="Arial" w:cstheme="majorBidi"/>
      <w:bCs/>
      <w:sz w:val="24"/>
      <w:lang w:val="en-GB"/>
    </w:rPr>
  </w:style>
  <w:style w:type="paragraph" w:styleId="Heading4">
    <w:name w:val="heading 4"/>
    <w:basedOn w:val="Normal"/>
    <w:next w:val="Normal"/>
    <w:link w:val="Heading4Char"/>
    <w:uiPriority w:val="9"/>
    <w:semiHidden/>
    <w:unhideWhenUsed/>
    <w:qFormat/>
    <w:rsid w:val="0027566B"/>
    <w:pPr>
      <w:keepNext/>
      <w:keepLines/>
      <w:numPr>
        <w:ilvl w:val="3"/>
        <w:numId w:val="1"/>
      </w:numPr>
      <w:spacing w:before="200" w:after="0"/>
      <w:outlineLvl w:val="3"/>
    </w:pPr>
    <w:rPr>
      <w:rFonts w:asciiTheme="majorHAnsi" w:eastAsiaTheme="majorEastAsia" w:hAnsiTheme="majorHAnsi" w:cstheme="majorBidi"/>
      <w:b/>
      <w:bCs/>
      <w:i/>
      <w:iCs/>
      <w:color w:val="4F81BD" w:themeColor="accent1"/>
      <w:sz w:val="20"/>
      <w:lang w:val="en-GB"/>
    </w:rPr>
  </w:style>
  <w:style w:type="paragraph" w:styleId="Heading5">
    <w:name w:val="heading 5"/>
    <w:basedOn w:val="Normal"/>
    <w:next w:val="Normal"/>
    <w:link w:val="Heading5Char"/>
    <w:uiPriority w:val="9"/>
    <w:semiHidden/>
    <w:unhideWhenUsed/>
    <w:qFormat/>
    <w:rsid w:val="0027566B"/>
    <w:pPr>
      <w:keepNext/>
      <w:keepLines/>
      <w:numPr>
        <w:ilvl w:val="4"/>
        <w:numId w:val="1"/>
      </w:numPr>
      <w:spacing w:before="200" w:after="0"/>
      <w:outlineLvl w:val="4"/>
    </w:pPr>
    <w:rPr>
      <w:rFonts w:asciiTheme="majorHAnsi" w:eastAsiaTheme="majorEastAsia" w:hAnsiTheme="majorHAnsi" w:cstheme="majorBidi"/>
      <w:color w:val="243F60" w:themeColor="accent1" w:themeShade="7F"/>
      <w:sz w:val="20"/>
      <w:lang w:val="en-GB"/>
    </w:rPr>
  </w:style>
  <w:style w:type="paragraph" w:styleId="Heading6">
    <w:name w:val="heading 6"/>
    <w:basedOn w:val="Normal"/>
    <w:next w:val="Normal"/>
    <w:link w:val="Heading6Char"/>
    <w:uiPriority w:val="9"/>
    <w:semiHidden/>
    <w:unhideWhenUsed/>
    <w:qFormat/>
    <w:rsid w:val="0027566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sz w:val="20"/>
      <w:lang w:val="en-GB"/>
    </w:rPr>
  </w:style>
  <w:style w:type="paragraph" w:styleId="Heading7">
    <w:name w:val="heading 7"/>
    <w:basedOn w:val="Normal"/>
    <w:next w:val="Normal"/>
    <w:link w:val="Heading7Char"/>
    <w:uiPriority w:val="9"/>
    <w:semiHidden/>
    <w:unhideWhenUsed/>
    <w:qFormat/>
    <w:rsid w:val="0027566B"/>
    <w:pPr>
      <w:keepNext/>
      <w:keepLines/>
      <w:numPr>
        <w:ilvl w:val="6"/>
        <w:numId w:val="1"/>
      </w:numPr>
      <w:spacing w:before="200" w:after="0"/>
      <w:outlineLvl w:val="6"/>
    </w:pPr>
    <w:rPr>
      <w:rFonts w:asciiTheme="majorHAnsi" w:eastAsiaTheme="majorEastAsia" w:hAnsiTheme="majorHAnsi" w:cstheme="majorBidi"/>
      <w:i/>
      <w:iCs/>
      <w:color w:val="404040" w:themeColor="text1" w:themeTint="BF"/>
      <w:sz w:val="20"/>
      <w:lang w:val="en-GB"/>
    </w:rPr>
  </w:style>
  <w:style w:type="paragraph" w:styleId="Heading8">
    <w:name w:val="heading 8"/>
    <w:basedOn w:val="Normal"/>
    <w:next w:val="Normal"/>
    <w:link w:val="Heading8Char"/>
    <w:uiPriority w:val="9"/>
    <w:semiHidden/>
    <w:unhideWhenUsed/>
    <w:qFormat/>
    <w:rsid w:val="0027566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27566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5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5D2"/>
  </w:style>
  <w:style w:type="paragraph" w:styleId="Footer">
    <w:name w:val="footer"/>
    <w:basedOn w:val="Normal"/>
    <w:link w:val="FooterChar"/>
    <w:uiPriority w:val="99"/>
    <w:unhideWhenUsed/>
    <w:rsid w:val="00535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5D2"/>
  </w:style>
  <w:style w:type="paragraph" w:styleId="BalloonText">
    <w:name w:val="Balloon Text"/>
    <w:basedOn w:val="Normal"/>
    <w:link w:val="BalloonTextChar"/>
    <w:uiPriority w:val="99"/>
    <w:semiHidden/>
    <w:unhideWhenUsed/>
    <w:rsid w:val="00535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5D2"/>
    <w:rPr>
      <w:rFonts w:ascii="Tahoma" w:hAnsi="Tahoma" w:cs="Tahoma"/>
      <w:sz w:val="16"/>
      <w:szCs w:val="16"/>
    </w:rPr>
  </w:style>
  <w:style w:type="character" w:styleId="PlaceholderText">
    <w:name w:val="Placeholder Text"/>
    <w:basedOn w:val="DefaultParagraphFont"/>
    <w:uiPriority w:val="99"/>
    <w:semiHidden/>
    <w:rsid w:val="000549DA"/>
    <w:rPr>
      <w:color w:val="808080"/>
    </w:rPr>
  </w:style>
  <w:style w:type="character" w:customStyle="1" w:styleId="Heading1Char">
    <w:name w:val="Heading 1 Char"/>
    <w:basedOn w:val="DefaultParagraphFont"/>
    <w:link w:val="Heading1"/>
    <w:uiPriority w:val="9"/>
    <w:rsid w:val="0027566B"/>
    <w:rPr>
      <w:rFonts w:ascii="Arial Bold" w:eastAsiaTheme="majorEastAsia" w:hAnsi="Arial Bold" w:cstheme="majorBidi"/>
      <w:b/>
      <w:bCs/>
      <w:caps/>
      <w:sz w:val="32"/>
      <w:szCs w:val="28"/>
      <w:lang w:val="en-GB"/>
    </w:rPr>
  </w:style>
  <w:style w:type="character" w:customStyle="1" w:styleId="Heading2Char">
    <w:name w:val="Heading 2 Char"/>
    <w:basedOn w:val="DefaultParagraphFont"/>
    <w:link w:val="Heading2"/>
    <w:uiPriority w:val="9"/>
    <w:rsid w:val="0027566B"/>
    <w:rPr>
      <w:rFonts w:ascii="Arial" w:eastAsiaTheme="majorEastAsia" w:hAnsi="Arial" w:cstheme="majorBidi"/>
      <w:b/>
      <w:bCs/>
      <w:color w:val="000000" w:themeColor="text1"/>
      <w:sz w:val="24"/>
      <w:szCs w:val="26"/>
      <w:lang w:val="en-GB"/>
    </w:rPr>
  </w:style>
  <w:style w:type="character" w:customStyle="1" w:styleId="Heading3Char">
    <w:name w:val="Heading 3 Char"/>
    <w:basedOn w:val="DefaultParagraphFont"/>
    <w:link w:val="Heading3"/>
    <w:uiPriority w:val="9"/>
    <w:rsid w:val="0027566B"/>
    <w:rPr>
      <w:rFonts w:ascii="Arial" w:eastAsiaTheme="majorEastAsia" w:hAnsi="Arial" w:cstheme="majorBidi"/>
      <w:bCs/>
      <w:sz w:val="24"/>
      <w:lang w:val="en-GB"/>
    </w:rPr>
  </w:style>
  <w:style w:type="character" w:customStyle="1" w:styleId="Heading4Char">
    <w:name w:val="Heading 4 Char"/>
    <w:basedOn w:val="DefaultParagraphFont"/>
    <w:link w:val="Heading4"/>
    <w:uiPriority w:val="9"/>
    <w:semiHidden/>
    <w:rsid w:val="0027566B"/>
    <w:rPr>
      <w:rFonts w:asciiTheme="majorHAnsi" w:eastAsiaTheme="majorEastAsia" w:hAnsiTheme="majorHAnsi" w:cstheme="majorBidi"/>
      <w:b/>
      <w:bCs/>
      <w:i/>
      <w:iCs/>
      <w:color w:val="4F81BD" w:themeColor="accent1"/>
      <w:sz w:val="20"/>
      <w:lang w:val="en-GB"/>
    </w:rPr>
  </w:style>
  <w:style w:type="character" w:customStyle="1" w:styleId="Heading5Char">
    <w:name w:val="Heading 5 Char"/>
    <w:basedOn w:val="DefaultParagraphFont"/>
    <w:link w:val="Heading5"/>
    <w:uiPriority w:val="9"/>
    <w:semiHidden/>
    <w:rsid w:val="0027566B"/>
    <w:rPr>
      <w:rFonts w:asciiTheme="majorHAnsi" w:eastAsiaTheme="majorEastAsia" w:hAnsiTheme="majorHAnsi" w:cstheme="majorBidi"/>
      <w:color w:val="243F60" w:themeColor="accent1" w:themeShade="7F"/>
      <w:sz w:val="20"/>
      <w:lang w:val="en-GB"/>
    </w:rPr>
  </w:style>
  <w:style w:type="character" w:customStyle="1" w:styleId="Heading6Char">
    <w:name w:val="Heading 6 Char"/>
    <w:basedOn w:val="DefaultParagraphFont"/>
    <w:link w:val="Heading6"/>
    <w:uiPriority w:val="9"/>
    <w:semiHidden/>
    <w:rsid w:val="0027566B"/>
    <w:rPr>
      <w:rFonts w:asciiTheme="majorHAnsi" w:eastAsiaTheme="majorEastAsia" w:hAnsiTheme="majorHAnsi" w:cstheme="majorBidi"/>
      <w:i/>
      <w:iCs/>
      <w:color w:val="243F60" w:themeColor="accent1" w:themeShade="7F"/>
      <w:sz w:val="20"/>
      <w:lang w:val="en-GB"/>
    </w:rPr>
  </w:style>
  <w:style w:type="character" w:customStyle="1" w:styleId="Heading7Char">
    <w:name w:val="Heading 7 Char"/>
    <w:basedOn w:val="DefaultParagraphFont"/>
    <w:link w:val="Heading7"/>
    <w:uiPriority w:val="9"/>
    <w:semiHidden/>
    <w:rsid w:val="0027566B"/>
    <w:rPr>
      <w:rFonts w:asciiTheme="majorHAnsi" w:eastAsiaTheme="majorEastAsia" w:hAnsiTheme="majorHAnsi" w:cstheme="majorBidi"/>
      <w:i/>
      <w:iCs/>
      <w:color w:val="404040" w:themeColor="text1" w:themeTint="BF"/>
      <w:sz w:val="20"/>
      <w:lang w:val="en-GB"/>
    </w:rPr>
  </w:style>
  <w:style w:type="character" w:customStyle="1" w:styleId="Heading8Char">
    <w:name w:val="Heading 8 Char"/>
    <w:basedOn w:val="DefaultParagraphFont"/>
    <w:link w:val="Heading8"/>
    <w:uiPriority w:val="9"/>
    <w:semiHidden/>
    <w:rsid w:val="0027566B"/>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27566B"/>
    <w:rPr>
      <w:rFonts w:asciiTheme="majorHAnsi" w:eastAsiaTheme="majorEastAsia" w:hAnsiTheme="majorHAnsi" w:cstheme="majorBidi"/>
      <w:i/>
      <w:iCs/>
      <w:color w:val="404040" w:themeColor="text1" w:themeTint="BF"/>
      <w:sz w:val="20"/>
      <w:szCs w:val="20"/>
      <w:lang w:val="en-GB"/>
    </w:rPr>
  </w:style>
  <w:style w:type="table" w:styleId="TableGrid">
    <w:name w:val="Table Grid"/>
    <w:basedOn w:val="TableNormal"/>
    <w:rsid w:val="00081981"/>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D6B89"/>
    <w:pPr>
      <w:spacing w:after="0" w:line="240" w:lineRule="auto"/>
    </w:pPr>
  </w:style>
  <w:style w:type="character" w:styleId="IntenseEmphasis">
    <w:name w:val="Intense Emphasis"/>
    <w:basedOn w:val="DefaultParagraphFont"/>
    <w:uiPriority w:val="21"/>
    <w:qFormat/>
    <w:rsid w:val="00E13634"/>
    <w:rPr>
      <w:b/>
      <w:bCs/>
      <w:i/>
      <w:iCs/>
      <w:color w:val="4F81BD" w:themeColor="accent1"/>
    </w:rPr>
  </w:style>
  <w:style w:type="character" w:styleId="Strong">
    <w:name w:val="Strong"/>
    <w:basedOn w:val="DefaultParagraphFont"/>
    <w:uiPriority w:val="22"/>
    <w:qFormat/>
    <w:rsid w:val="00B700B6"/>
    <w:rPr>
      <w:b/>
      <w:bCs/>
    </w:rPr>
  </w:style>
  <w:style w:type="paragraph" w:styleId="ListParagraph">
    <w:name w:val="List Paragraph"/>
    <w:basedOn w:val="Normal"/>
    <w:uiPriority w:val="34"/>
    <w:qFormat/>
    <w:rsid w:val="00DF16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566B"/>
    <w:pPr>
      <w:keepNext/>
      <w:keepLines/>
      <w:numPr>
        <w:numId w:val="1"/>
      </w:numPr>
      <w:pBdr>
        <w:top w:val="single" w:sz="12" w:space="1" w:color="auto"/>
        <w:bottom w:val="single" w:sz="12" w:space="1" w:color="auto"/>
      </w:pBdr>
      <w:spacing w:before="480" w:after="0"/>
      <w:outlineLvl w:val="0"/>
    </w:pPr>
    <w:rPr>
      <w:rFonts w:ascii="Arial Bold" w:eastAsiaTheme="majorEastAsia" w:hAnsi="Arial Bold" w:cstheme="majorBidi"/>
      <w:b/>
      <w:bCs/>
      <w:caps/>
      <w:sz w:val="32"/>
      <w:szCs w:val="28"/>
      <w:lang w:val="en-GB"/>
    </w:rPr>
  </w:style>
  <w:style w:type="paragraph" w:styleId="Heading2">
    <w:name w:val="heading 2"/>
    <w:basedOn w:val="Normal"/>
    <w:next w:val="Normal"/>
    <w:link w:val="Heading2Char"/>
    <w:uiPriority w:val="9"/>
    <w:unhideWhenUsed/>
    <w:qFormat/>
    <w:rsid w:val="0027566B"/>
    <w:pPr>
      <w:keepNext/>
      <w:keepLines/>
      <w:numPr>
        <w:ilvl w:val="1"/>
        <w:numId w:val="1"/>
      </w:numPr>
      <w:spacing w:before="200" w:after="0"/>
      <w:outlineLvl w:val="1"/>
    </w:pPr>
    <w:rPr>
      <w:rFonts w:ascii="Arial" w:eastAsiaTheme="majorEastAsia" w:hAnsi="Arial" w:cstheme="majorBidi"/>
      <w:b/>
      <w:bCs/>
      <w:color w:val="000000" w:themeColor="text1"/>
      <w:sz w:val="24"/>
      <w:szCs w:val="26"/>
      <w:lang w:val="en-GB"/>
    </w:rPr>
  </w:style>
  <w:style w:type="paragraph" w:styleId="Heading3">
    <w:name w:val="heading 3"/>
    <w:basedOn w:val="Normal"/>
    <w:next w:val="Normal"/>
    <w:link w:val="Heading3Char"/>
    <w:uiPriority w:val="9"/>
    <w:unhideWhenUsed/>
    <w:qFormat/>
    <w:rsid w:val="0027566B"/>
    <w:pPr>
      <w:keepNext/>
      <w:keepLines/>
      <w:numPr>
        <w:ilvl w:val="2"/>
        <w:numId w:val="1"/>
      </w:numPr>
      <w:spacing w:before="200" w:after="0"/>
      <w:ind w:left="720"/>
      <w:outlineLvl w:val="2"/>
    </w:pPr>
    <w:rPr>
      <w:rFonts w:ascii="Arial" w:eastAsiaTheme="majorEastAsia" w:hAnsi="Arial" w:cstheme="majorBidi"/>
      <w:bCs/>
      <w:sz w:val="24"/>
      <w:lang w:val="en-GB"/>
    </w:rPr>
  </w:style>
  <w:style w:type="paragraph" w:styleId="Heading4">
    <w:name w:val="heading 4"/>
    <w:basedOn w:val="Normal"/>
    <w:next w:val="Normal"/>
    <w:link w:val="Heading4Char"/>
    <w:uiPriority w:val="9"/>
    <w:semiHidden/>
    <w:unhideWhenUsed/>
    <w:qFormat/>
    <w:rsid w:val="0027566B"/>
    <w:pPr>
      <w:keepNext/>
      <w:keepLines/>
      <w:numPr>
        <w:ilvl w:val="3"/>
        <w:numId w:val="1"/>
      </w:numPr>
      <w:spacing w:before="200" w:after="0"/>
      <w:outlineLvl w:val="3"/>
    </w:pPr>
    <w:rPr>
      <w:rFonts w:asciiTheme="majorHAnsi" w:eastAsiaTheme="majorEastAsia" w:hAnsiTheme="majorHAnsi" w:cstheme="majorBidi"/>
      <w:b/>
      <w:bCs/>
      <w:i/>
      <w:iCs/>
      <w:color w:val="4F81BD" w:themeColor="accent1"/>
      <w:sz w:val="20"/>
      <w:lang w:val="en-GB"/>
    </w:rPr>
  </w:style>
  <w:style w:type="paragraph" w:styleId="Heading5">
    <w:name w:val="heading 5"/>
    <w:basedOn w:val="Normal"/>
    <w:next w:val="Normal"/>
    <w:link w:val="Heading5Char"/>
    <w:uiPriority w:val="9"/>
    <w:semiHidden/>
    <w:unhideWhenUsed/>
    <w:qFormat/>
    <w:rsid w:val="0027566B"/>
    <w:pPr>
      <w:keepNext/>
      <w:keepLines/>
      <w:numPr>
        <w:ilvl w:val="4"/>
        <w:numId w:val="1"/>
      </w:numPr>
      <w:spacing w:before="200" w:after="0"/>
      <w:outlineLvl w:val="4"/>
    </w:pPr>
    <w:rPr>
      <w:rFonts w:asciiTheme="majorHAnsi" w:eastAsiaTheme="majorEastAsia" w:hAnsiTheme="majorHAnsi" w:cstheme="majorBidi"/>
      <w:color w:val="243F60" w:themeColor="accent1" w:themeShade="7F"/>
      <w:sz w:val="20"/>
      <w:lang w:val="en-GB"/>
    </w:rPr>
  </w:style>
  <w:style w:type="paragraph" w:styleId="Heading6">
    <w:name w:val="heading 6"/>
    <w:basedOn w:val="Normal"/>
    <w:next w:val="Normal"/>
    <w:link w:val="Heading6Char"/>
    <w:uiPriority w:val="9"/>
    <w:semiHidden/>
    <w:unhideWhenUsed/>
    <w:qFormat/>
    <w:rsid w:val="0027566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sz w:val="20"/>
      <w:lang w:val="en-GB"/>
    </w:rPr>
  </w:style>
  <w:style w:type="paragraph" w:styleId="Heading7">
    <w:name w:val="heading 7"/>
    <w:basedOn w:val="Normal"/>
    <w:next w:val="Normal"/>
    <w:link w:val="Heading7Char"/>
    <w:uiPriority w:val="9"/>
    <w:semiHidden/>
    <w:unhideWhenUsed/>
    <w:qFormat/>
    <w:rsid w:val="0027566B"/>
    <w:pPr>
      <w:keepNext/>
      <w:keepLines/>
      <w:numPr>
        <w:ilvl w:val="6"/>
        <w:numId w:val="1"/>
      </w:numPr>
      <w:spacing w:before="200" w:after="0"/>
      <w:outlineLvl w:val="6"/>
    </w:pPr>
    <w:rPr>
      <w:rFonts w:asciiTheme="majorHAnsi" w:eastAsiaTheme="majorEastAsia" w:hAnsiTheme="majorHAnsi" w:cstheme="majorBidi"/>
      <w:i/>
      <w:iCs/>
      <w:color w:val="404040" w:themeColor="text1" w:themeTint="BF"/>
      <w:sz w:val="20"/>
      <w:lang w:val="en-GB"/>
    </w:rPr>
  </w:style>
  <w:style w:type="paragraph" w:styleId="Heading8">
    <w:name w:val="heading 8"/>
    <w:basedOn w:val="Normal"/>
    <w:next w:val="Normal"/>
    <w:link w:val="Heading8Char"/>
    <w:uiPriority w:val="9"/>
    <w:semiHidden/>
    <w:unhideWhenUsed/>
    <w:qFormat/>
    <w:rsid w:val="0027566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27566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5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5D2"/>
  </w:style>
  <w:style w:type="paragraph" w:styleId="Footer">
    <w:name w:val="footer"/>
    <w:basedOn w:val="Normal"/>
    <w:link w:val="FooterChar"/>
    <w:uiPriority w:val="99"/>
    <w:unhideWhenUsed/>
    <w:rsid w:val="00535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5D2"/>
  </w:style>
  <w:style w:type="paragraph" w:styleId="BalloonText">
    <w:name w:val="Balloon Text"/>
    <w:basedOn w:val="Normal"/>
    <w:link w:val="BalloonTextChar"/>
    <w:uiPriority w:val="99"/>
    <w:semiHidden/>
    <w:unhideWhenUsed/>
    <w:rsid w:val="00535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5D2"/>
    <w:rPr>
      <w:rFonts w:ascii="Tahoma" w:hAnsi="Tahoma" w:cs="Tahoma"/>
      <w:sz w:val="16"/>
      <w:szCs w:val="16"/>
    </w:rPr>
  </w:style>
  <w:style w:type="character" w:styleId="PlaceholderText">
    <w:name w:val="Placeholder Text"/>
    <w:basedOn w:val="DefaultParagraphFont"/>
    <w:uiPriority w:val="99"/>
    <w:semiHidden/>
    <w:rsid w:val="000549DA"/>
    <w:rPr>
      <w:color w:val="808080"/>
    </w:rPr>
  </w:style>
  <w:style w:type="character" w:customStyle="1" w:styleId="Heading1Char">
    <w:name w:val="Heading 1 Char"/>
    <w:basedOn w:val="DefaultParagraphFont"/>
    <w:link w:val="Heading1"/>
    <w:uiPriority w:val="9"/>
    <w:rsid w:val="0027566B"/>
    <w:rPr>
      <w:rFonts w:ascii="Arial Bold" w:eastAsiaTheme="majorEastAsia" w:hAnsi="Arial Bold" w:cstheme="majorBidi"/>
      <w:b/>
      <w:bCs/>
      <w:caps/>
      <w:sz w:val="32"/>
      <w:szCs w:val="28"/>
      <w:lang w:val="en-GB"/>
    </w:rPr>
  </w:style>
  <w:style w:type="character" w:customStyle="1" w:styleId="Heading2Char">
    <w:name w:val="Heading 2 Char"/>
    <w:basedOn w:val="DefaultParagraphFont"/>
    <w:link w:val="Heading2"/>
    <w:uiPriority w:val="9"/>
    <w:rsid w:val="0027566B"/>
    <w:rPr>
      <w:rFonts w:ascii="Arial" w:eastAsiaTheme="majorEastAsia" w:hAnsi="Arial" w:cstheme="majorBidi"/>
      <w:b/>
      <w:bCs/>
      <w:color w:val="000000" w:themeColor="text1"/>
      <w:sz w:val="24"/>
      <w:szCs w:val="26"/>
      <w:lang w:val="en-GB"/>
    </w:rPr>
  </w:style>
  <w:style w:type="character" w:customStyle="1" w:styleId="Heading3Char">
    <w:name w:val="Heading 3 Char"/>
    <w:basedOn w:val="DefaultParagraphFont"/>
    <w:link w:val="Heading3"/>
    <w:uiPriority w:val="9"/>
    <w:rsid w:val="0027566B"/>
    <w:rPr>
      <w:rFonts w:ascii="Arial" w:eastAsiaTheme="majorEastAsia" w:hAnsi="Arial" w:cstheme="majorBidi"/>
      <w:bCs/>
      <w:sz w:val="24"/>
      <w:lang w:val="en-GB"/>
    </w:rPr>
  </w:style>
  <w:style w:type="character" w:customStyle="1" w:styleId="Heading4Char">
    <w:name w:val="Heading 4 Char"/>
    <w:basedOn w:val="DefaultParagraphFont"/>
    <w:link w:val="Heading4"/>
    <w:uiPriority w:val="9"/>
    <w:semiHidden/>
    <w:rsid w:val="0027566B"/>
    <w:rPr>
      <w:rFonts w:asciiTheme="majorHAnsi" w:eastAsiaTheme="majorEastAsia" w:hAnsiTheme="majorHAnsi" w:cstheme="majorBidi"/>
      <w:b/>
      <w:bCs/>
      <w:i/>
      <w:iCs/>
      <w:color w:val="4F81BD" w:themeColor="accent1"/>
      <w:sz w:val="20"/>
      <w:lang w:val="en-GB"/>
    </w:rPr>
  </w:style>
  <w:style w:type="character" w:customStyle="1" w:styleId="Heading5Char">
    <w:name w:val="Heading 5 Char"/>
    <w:basedOn w:val="DefaultParagraphFont"/>
    <w:link w:val="Heading5"/>
    <w:uiPriority w:val="9"/>
    <w:semiHidden/>
    <w:rsid w:val="0027566B"/>
    <w:rPr>
      <w:rFonts w:asciiTheme="majorHAnsi" w:eastAsiaTheme="majorEastAsia" w:hAnsiTheme="majorHAnsi" w:cstheme="majorBidi"/>
      <w:color w:val="243F60" w:themeColor="accent1" w:themeShade="7F"/>
      <w:sz w:val="20"/>
      <w:lang w:val="en-GB"/>
    </w:rPr>
  </w:style>
  <w:style w:type="character" w:customStyle="1" w:styleId="Heading6Char">
    <w:name w:val="Heading 6 Char"/>
    <w:basedOn w:val="DefaultParagraphFont"/>
    <w:link w:val="Heading6"/>
    <w:uiPriority w:val="9"/>
    <w:semiHidden/>
    <w:rsid w:val="0027566B"/>
    <w:rPr>
      <w:rFonts w:asciiTheme="majorHAnsi" w:eastAsiaTheme="majorEastAsia" w:hAnsiTheme="majorHAnsi" w:cstheme="majorBidi"/>
      <w:i/>
      <w:iCs/>
      <w:color w:val="243F60" w:themeColor="accent1" w:themeShade="7F"/>
      <w:sz w:val="20"/>
      <w:lang w:val="en-GB"/>
    </w:rPr>
  </w:style>
  <w:style w:type="character" w:customStyle="1" w:styleId="Heading7Char">
    <w:name w:val="Heading 7 Char"/>
    <w:basedOn w:val="DefaultParagraphFont"/>
    <w:link w:val="Heading7"/>
    <w:uiPriority w:val="9"/>
    <w:semiHidden/>
    <w:rsid w:val="0027566B"/>
    <w:rPr>
      <w:rFonts w:asciiTheme="majorHAnsi" w:eastAsiaTheme="majorEastAsia" w:hAnsiTheme="majorHAnsi" w:cstheme="majorBidi"/>
      <w:i/>
      <w:iCs/>
      <w:color w:val="404040" w:themeColor="text1" w:themeTint="BF"/>
      <w:sz w:val="20"/>
      <w:lang w:val="en-GB"/>
    </w:rPr>
  </w:style>
  <w:style w:type="character" w:customStyle="1" w:styleId="Heading8Char">
    <w:name w:val="Heading 8 Char"/>
    <w:basedOn w:val="DefaultParagraphFont"/>
    <w:link w:val="Heading8"/>
    <w:uiPriority w:val="9"/>
    <w:semiHidden/>
    <w:rsid w:val="0027566B"/>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27566B"/>
    <w:rPr>
      <w:rFonts w:asciiTheme="majorHAnsi" w:eastAsiaTheme="majorEastAsia" w:hAnsiTheme="majorHAnsi" w:cstheme="majorBidi"/>
      <w:i/>
      <w:iCs/>
      <w:color w:val="404040" w:themeColor="text1" w:themeTint="BF"/>
      <w:sz w:val="20"/>
      <w:szCs w:val="20"/>
      <w:lang w:val="en-GB"/>
    </w:rPr>
  </w:style>
  <w:style w:type="table" w:styleId="TableGrid">
    <w:name w:val="Table Grid"/>
    <w:basedOn w:val="TableNormal"/>
    <w:rsid w:val="00081981"/>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D6B89"/>
    <w:pPr>
      <w:spacing w:after="0" w:line="240" w:lineRule="auto"/>
    </w:pPr>
  </w:style>
  <w:style w:type="character" w:styleId="IntenseEmphasis">
    <w:name w:val="Intense Emphasis"/>
    <w:basedOn w:val="DefaultParagraphFont"/>
    <w:uiPriority w:val="21"/>
    <w:qFormat/>
    <w:rsid w:val="00E13634"/>
    <w:rPr>
      <w:b/>
      <w:bCs/>
      <w:i/>
      <w:iCs/>
      <w:color w:val="4F81BD" w:themeColor="accent1"/>
    </w:rPr>
  </w:style>
  <w:style w:type="character" w:styleId="Strong">
    <w:name w:val="Strong"/>
    <w:basedOn w:val="DefaultParagraphFont"/>
    <w:uiPriority w:val="22"/>
    <w:qFormat/>
    <w:rsid w:val="00B700B6"/>
    <w:rPr>
      <w:b/>
      <w:bCs/>
    </w:rPr>
  </w:style>
  <w:style w:type="paragraph" w:styleId="ListParagraph">
    <w:name w:val="List Paragraph"/>
    <w:basedOn w:val="Normal"/>
    <w:uiPriority w:val="34"/>
    <w:qFormat/>
    <w:rsid w:val="00DF1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im%20Reamsbottom\Desktop\Standard%20Sequenc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77F913EEF84AA2994670295AE7052A"/>
        <w:category>
          <w:name w:val="General"/>
          <w:gallery w:val="placeholder"/>
        </w:category>
        <w:types>
          <w:type w:val="bbPlcHdr"/>
        </w:types>
        <w:behaviors>
          <w:behavior w:val="content"/>
        </w:behaviors>
        <w:guid w:val="{B7350F95-20C9-4D2C-9B88-694C8E129984}"/>
      </w:docPartPr>
      <w:docPartBody>
        <w:p w:rsidR="00CB12B2" w:rsidRDefault="00170416" w:rsidP="00170416">
          <w:pPr>
            <w:pStyle w:val="3777F913EEF84AA2994670295AE7052A1"/>
          </w:pPr>
          <w:r w:rsidRPr="0027566B">
            <w:rPr>
              <w:sz w:val="24"/>
              <w:szCs w:val="24"/>
            </w:rPr>
            <w:t>[</w:t>
          </w:r>
          <w:r w:rsidRPr="0027566B">
            <w:rPr>
              <w:rStyle w:val="PlaceholderText"/>
              <w:sz w:val="24"/>
              <w:szCs w:val="24"/>
            </w:rPr>
            <w:t>Select Date]</w:t>
          </w:r>
        </w:p>
      </w:docPartBody>
    </w:docPart>
    <w:docPart>
      <w:docPartPr>
        <w:name w:val="7E936B19493D4C348A48573E46236C14"/>
        <w:category>
          <w:name w:val="General"/>
          <w:gallery w:val="placeholder"/>
        </w:category>
        <w:types>
          <w:type w:val="bbPlcHdr"/>
        </w:types>
        <w:behaviors>
          <w:behavior w:val="content"/>
        </w:behaviors>
        <w:guid w:val="{48D00CEA-5A2F-48E2-B246-88E16E767356}"/>
      </w:docPartPr>
      <w:docPartBody>
        <w:p w:rsidR="00CB12B2" w:rsidRDefault="00E75260" w:rsidP="00E75260">
          <w:pPr>
            <w:pStyle w:val="7E936B19493D4C348A48573E46236C141"/>
          </w:pPr>
          <w:r>
            <w:rPr>
              <w:b/>
              <w:color w:val="FFFFFF" w:themeColor="background1"/>
              <w:spacing w:val="60"/>
            </w:rPr>
            <w:t xml:space="preserve">     </w:t>
          </w:r>
        </w:p>
      </w:docPartBody>
    </w:docPart>
    <w:docPart>
      <w:docPartPr>
        <w:name w:val="DefaultPlaceholder_1082065158"/>
        <w:category>
          <w:name w:val="General"/>
          <w:gallery w:val="placeholder"/>
        </w:category>
        <w:types>
          <w:type w:val="bbPlcHdr"/>
        </w:types>
        <w:behaviors>
          <w:behavior w:val="content"/>
        </w:behaviors>
        <w:guid w:val="{C987165B-6CDD-499D-BE50-6217C6A93B04}"/>
      </w:docPartPr>
      <w:docPartBody>
        <w:p w:rsidR="00CB12B2" w:rsidRDefault="00170416">
          <w:r w:rsidRPr="00550752">
            <w:rPr>
              <w:rStyle w:val="PlaceholderText"/>
            </w:rPr>
            <w:t>Click here to enter text.</w:t>
          </w:r>
        </w:p>
      </w:docPartBody>
    </w:docPart>
    <w:docPart>
      <w:docPartPr>
        <w:name w:val="742C93221CA5434D93A684A60C78FAB1"/>
        <w:category>
          <w:name w:val="General"/>
          <w:gallery w:val="placeholder"/>
        </w:category>
        <w:types>
          <w:type w:val="bbPlcHdr"/>
        </w:types>
        <w:behaviors>
          <w:behavior w:val="content"/>
        </w:behaviors>
        <w:guid w:val="{BD6598B1-6B8F-4784-813C-9B98C7FC51DD}"/>
      </w:docPartPr>
      <w:docPartBody>
        <w:p w:rsidR="00CB12B2" w:rsidRDefault="00170416" w:rsidP="00170416">
          <w:pPr>
            <w:pStyle w:val="742C93221CA5434D93A684A60C78FAB1"/>
          </w:pPr>
          <w:r w:rsidRPr="00550752">
            <w:rPr>
              <w:rStyle w:val="PlaceholderText"/>
            </w:rPr>
            <w:t>Click here to enter text.</w:t>
          </w:r>
        </w:p>
      </w:docPartBody>
    </w:docPart>
    <w:docPart>
      <w:docPartPr>
        <w:name w:val="B5A0AFBC68D14F90BB12C56D685B0A1D"/>
        <w:category>
          <w:name w:val="General"/>
          <w:gallery w:val="placeholder"/>
        </w:category>
        <w:types>
          <w:type w:val="bbPlcHdr"/>
        </w:types>
        <w:behaviors>
          <w:behavior w:val="content"/>
        </w:behaviors>
        <w:guid w:val="{2C33BE9F-DFF0-4C51-B646-C05378414C59}"/>
      </w:docPartPr>
      <w:docPartBody>
        <w:p w:rsidR="00CB12B2" w:rsidRDefault="00170416" w:rsidP="00170416">
          <w:pPr>
            <w:pStyle w:val="B5A0AFBC68D14F90BB12C56D685B0A1D"/>
          </w:pPr>
          <w:r w:rsidRPr="00550752">
            <w:rPr>
              <w:rStyle w:val="PlaceholderText"/>
            </w:rPr>
            <w:t>Click here to enter text.</w:t>
          </w:r>
        </w:p>
      </w:docPartBody>
    </w:docPart>
    <w:docPart>
      <w:docPartPr>
        <w:name w:val="71832249F14C4E789248BA6D9E12ECE9"/>
        <w:category>
          <w:name w:val="General"/>
          <w:gallery w:val="placeholder"/>
        </w:category>
        <w:types>
          <w:type w:val="bbPlcHdr"/>
        </w:types>
        <w:behaviors>
          <w:behavior w:val="content"/>
        </w:behaviors>
        <w:guid w:val="{273AFD5E-C7E9-410E-A913-0DB5716F2C7F}"/>
      </w:docPartPr>
      <w:docPartBody>
        <w:p w:rsidR="00CB12B2" w:rsidRDefault="00170416" w:rsidP="00170416">
          <w:pPr>
            <w:pStyle w:val="71832249F14C4E789248BA6D9E12ECE9"/>
          </w:pPr>
          <w:r w:rsidRPr="00550752">
            <w:rPr>
              <w:rStyle w:val="PlaceholderText"/>
            </w:rPr>
            <w:t>Click here to enter text.</w:t>
          </w:r>
        </w:p>
      </w:docPartBody>
    </w:docPart>
    <w:docPart>
      <w:docPartPr>
        <w:name w:val="63F9CAC77B534671BB2A31799924129D"/>
        <w:category>
          <w:name w:val="General"/>
          <w:gallery w:val="placeholder"/>
        </w:category>
        <w:types>
          <w:type w:val="bbPlcHdr"/>
        </w:types>
        <w:behaviors>
          <w:behavior w:val="content"/>
        </w:behaviors>
        <w:guid w:val="{D58D79C4-FB7A-498A-BE78-4E46604E25B4}"/>
      </w:docPartPr>
      <w:docPartBody>
        <w:p w:rsidR="00CB12B2" w:rsidRDefault="00170416" w:rsidP="00170416">
          <w:pPr>
            <w:pStyle w:val="63F9CAC77B534671BB2A31799924129D"/>
          </w:pPr>
          <w:r w:rsidRPr="00550752">
            <w:rPr>
              <w:rStyle w:val="PlaceholderText"/>
            </w:rPr>
            <w:t>Click here to enter text.</w:t>
          </w:r>
        </w:p>
      </w:docPartBody>
    </w:docPart>
    <w:docPart>
      <w:docPartPr>
        <w:name w:val="7F293931BF5B46B1BE5379FC0048D06A"/>
        <w:category>
          <w:name w:val="General"/>
          <w:gallery w:val="placeholder"/>
        </w:category>
        <w:types>
          <w:type w:val="bbPlcHdr"/>
        </w:types>
        <w:behaviors>
          <w:behavior w:val="content"/>
        </w:behaviors>
        <w:guid w:val="{B8B2DC21-5C84-400F-BF53-27384E72674C}"/>
      </w:docPartPr>
      <w:docPartBody>
        <w:p w:rsidR="00CB12B2" w:rsidRDefault="00170416" w:rsidP="00170416">
          <w:pPr>
            <w:pStyle w:val="7F293931BF5B46B1BE5379FC0048D06A"/>
          </w:pPr>
          <w:r w:rsidRPr="00550752">
            <w:rPr>
              <w:rStyle w:val="PlaceholderText"/>
            </w:rPr>
            <w:t>Click here to enter text.</w:t>
          </w:r>
        </w:p>
      </w:docPartBody>
    </w:docPart>
    <w:docPart>
      <w:docPartPr>
        <w:name w:val="EC703D5667B84181BE8E5B118A330680"/>
        <w:category>
          <w:name w:val="General"/>
          <w:gallery w:val="placeholder"/>
        </w:category>
        <w:types>
          <w:type w:val="bbPlcHdr"/>
        </w:types>
        <w:behaviors>
          <w:behavior w:val="content"/>
        </w:behaviors>
        <w:guid w:val="{4744163B-6147-48B1-8A4F-2B281EBB7652}"/>
      </w:docPartPr>
      <w:docPartBody>
        <w:p w:rsidR="00CB12B2" w:rsidRDefault="00170416" w:rsidP="00170416">
          <w:pPr>
            <w:pStyle w:val="EC703D5667B84181BE8E5B118A330680"/>
          </w:pPr>
          <w:r w:rsidRPr="00550752">
            <w:rPr>
              <w:rStyle w:val="PlaceholderText"/>
            </w:rPr>
            <w:t>Click here to enter text.</w:t>
          </w:r>
        </w:p>
      </w:docPartBody>
    </w:docPart>
    <w:docPart>
      <w:docPartPr>
        <w:name w:val="A4FCBF5B9D2A4582826F189FAAFFB535"/>
        <w:category>
          <w:name w:val="General"/>
          <w:gallery w:val="placeholder"/>
        </w:category>
        <w:types>
          <w:type w:val="bbPlcHdr"/>
        </w:types>
        <w:behaviors>
          <w:behavior w:val="content"/>
        </w:behaviors>
        <w:guid w:val="{F86D5F64-D0C0-439A-9CBC-3378B30D6C05}"/>
      </w:docPartPr>
      <w:docPartBody>
        <w:p w:rsidR="00CB12B2" w:rsidRDefault="00170416" w:rsidP="00170416">
          <w:pPr>
            <w:pStyle w:val="A4FCBF5B9D2A4582826F189FAAFFB535"/>
          </w:pPr>
          <w:r w:rsidRPr="00550752">
            <w:rPr>
              <w:rStyle w:val="PlaceholderText"/>
            </w:rPr>
            <w:t>Click here to enter text.</w:t>
          </w:r>
        </w:p>
      </w:docPartBody>
    </w:docPart>
    <w:docPart>
      <w:docPartPr>
        <w:name w:val="75B5A1607BEB4BF689A0349F9A976B53"/>
        <w:category>
          <w:name w:val="General"/>
          <w:gallery w:val="placeholder"/>
        </w:category>
        <w:types>
          <w:type w:val="bbPlcHdr"/>
        </w:types>
        <w:behaviors>
          <w:behavior w:val="content"/>
        </w:behaviors>
        <w:guid w:val="{A0B4F75A-4482-461C-BD7E-5682A30EA149}"/>
      </w:docPartPr>
      <w:docPartBody>
        <w:p w:rsidR="00CB12B2" w:rsidRDefault="00170416" w:rsidP="00170416">
          <w:pPr>
            <w:pStyle w:val="75B5A1607BEB4BF689A0349F9A976B53"/>
          </w:pPr>
          <w:r w:rsidRPr="00550752">
            <w:rPr>
              <w:rStyle w:val="PlaceholderText"/>
            </w:rPr>
            <w:t>Click here to enter text.</w:t>
          </w:r>
        </w:p>
      </w:docPartBody>
    </w:docPart>
    <w:docPart>
      <w:docPartPr>
        <w:name w:val="7B70E8D6549C45358A9AE63C139A342C"/>
        <w:category>
          <w:name w:val="General"/>
          <w:gallery w:val="placeholder"/>
        </w:category>
        <w:types>
          <w:type w:val="bbPlcHdr"/>
        </w:types>
        <w:behaviors>
          <w:behavior w:val="content"/>
        </w:behaviors>
        <w:guid w:val="{54587BBA-25DA-4541-87D6-1C0C888A3F2A}"/>
      </w:docPartPr>
      <w:docPartBody>
        <w:p w:rsidR="00CB12B2" w:rsidRDefault="00170416" w:rsidP="00170416">
          <w:pPr>
            <w:pStyle w:val="7B70E8D6549C45358A9AE63C139A342C"/>
          </w:pPr>
          <w:r w:rsidRPr="00550752">
            <w:rPr>
              <w:rStyle w:val="PlaceholderText"/>
            </w:rPr>
            <w:t>Click here to enter text.</w:t>
          </w:r>
        </w:p>
      </w:docPartBody>
    </w:docPart>
    <w:docPart>
      <w:docPartPr>
        <w:name w:val="C2D171119A1C474EA605827419AB7F23"/>
        <w:category>
          <w:name w:val="General"/>
          <w:gallery w:val="placeholder"/>
        </w:category>
        <w:types>
          <w:type w:val="bbPlcHdr"/>
        </w:types>
        <w:behaviors>
          <w:behavior w:val="content"/>
        </w:behaviors>
        <w:guid w:val="{E287CD6C-42E8-4B3C-9091-FDEB1B73819A}"/>
      </w:docPartPr>
      <w:docPartBody>
        <w:p w:rsidR="00CB12B2" w:rsidRDefault="00170416" w:rsidP="00170416">
          <w:pPr>
            <w:pStyle w:val="C2D171119A1C474EA605827419AB7F23"/>
          </w:pPr>
          <w:r w:rsidRPr="00550752">
            <w:rPr>
              <w:rStyle w:val="PlaceholderText"/>
            </w:rPr>
            <w:t>Click here to enter text.</w:t>
          </w:r>
        </w:p>
      </w:docPartBody>
    </w:docPart>
    <w:docPart>
      <w:docPartPr>
        <w:name w:val="7295F3607D69461598B11D86B8B318E4"/>
        <w:category>
          <w:name w:val="General"/>
          <w:gallery w:val="placeholder"/>
        </w:category>
        <w:types>
          <w:type w:val="bbPlcHdr"/>
        </w:types>
        <w:behaviors>
          <w:behavior w:val="content"/>
        </w:behaviors>
        <w:guid w:val="{032ACD86-19B5-4DE1-9AAE-566E3F852E5D}"/>
      </w:docPartPr>
      <w:docPartBody>
        <w:p w:rsidR="00CB12B2" w:rsidRDefault="00170416" w:rsidP="00170416">
          <w:pPr>
            <w:pStyle w:val="7295F3607D69461598B11D86B8B318E4"/>
          </w:pPr>
          <w:r w:rsidRPr="00550752">
            <w:rPr>
              <w:rStyle w:val="PlaceholderText"/>
            </w:rPr>
            <w:t>Click here to enter text.</w:t>
          </w:r>
        </w:p>
      </w:docPartBody>
    </w:docPart>
    <w:docPart>
      <w:docPartPr>
        <w:name w:val="6C8AB6074C4243328F229327B0A5AFD1"/>
        <w:category>
          <w:name w:val="General"/>
          <w:gallery w:val="placeholder"/>
        </w:category>
        <w:types>
          <w:type w:val="bbPlcHdr"/>
        </w:types>
        <w:behaviors>
          <w:behavior w:val="content"/>
        </w:behaviors>
        <w:guid w:val="{1AE9A400-8BB4-4194-9E26-1A71DEE65C96}"/>
      </w:docPartPr>
      <w:docPartBody>
        <w:p w:rsidR="00CB12B2" w:rsidRDefault="00E75260" w:rsidP="00E75260">
          <w:pPr>
            <w:pStyle w:val="6C8AB6074C4243328F229327B0A5AFD11"/>
          </w:pPr>
          <w:r w:rsidRPr="00CB0BDA">
            <w:rPr>
              <w:rStyle w:val="PlaceholderText"/>
            </w:rPr>
            <w:t>Click here to enter text.</w:t>
          </w:r>
        </w:p>
      </w:docPartBody>
    </w:docPart>
    <w:docPart>
      <w:docPartPr>
        <w:name w:val="C077EC89B10844159A281FB173AC2510"/>
        <w:category>
          <w:name w:val="General"/>
          <w:gallery w:val="placeholder"/>
        </w:category>
        <w:types>
          <w:type w:val="bbPlcHdr"/>
        </w:types>
        <w:behaviors>
          <w:behavior w:val="content"/>
        </w:behaviors>
        <w:guid w:val="{F908592E-5E89-4A67-8827-7FC64AEFBAFF}"/>
      </w:docPartPr>
      <w:docPartBody>
        <w:p w:rsidR="00CB12B2" w:rsidRDefault="00E75260" w:rsidP="00E75260">
          <w:pPr>
            <w:pStyle w:val="C077EC89B10844159A281FB173AC25101"/>
          </w:pPr>
          <w:r w:rsidRPr="00CB0BDA">
            <w:rPr>
              <w:rStyle w:val="PlaceholderText"/>
            </w:rPr>
            <w:t>Click here to enter text.</w:t>
          </w:r>
        </w:p>
      </w:docPartBody>
    </w:docPart>
    <w:docPart>
      <w:docPartPr>
        <w:name w:val="5AFAA3B1BEA446568BD29ABFCAB532B9"/>
        <w:category>
          <w:name w:val="General"/>
          <w:gallery w:val="placeholder"/>
        </w:category>
        <w:types>
          <w:type w:val="bbPlcHdr"/>
        </w:types>
        <w:behaviors>
          <w:behavior w:val="content"/>
        </w:behaviors>
        <w:guid w:val="{F893212B-B456-4F08-AC70-AF4A21CD41A8}"/>
      </w:docPartPr>
      <w:docPartBody>
        <w:p w:rsidR="00CB12B2" w:rsidRDefault="00E75260" w:rsidP="00E75260">
          <w:pPr>
            <w:pStyle w:val="5AFAA3B1BEA446568BD29ABFCAB532B91"/>
          </w:pPr>
          <w:r w:rsidRPr="00CB0BDA">
            <w:rPr>
              <w:rStyle w:val="PlaceholderText"/>
            </w:rPr>
            <w:t>Click here to enter text.</w:t>
          </w:r>
        </w:p>
      </w:docPartBody>
    </w:docPart>
    <w:docPart>
      <w:docPartPr>
        <w:name w:val="BB01217D581F41D5BAE66D51B2F42EC5"/>
        <w:category>
          <w:name w:val="General"/>
          <w:gallery w:val="placeholder"/>
        </w:category>
        <w:types>
          <w:type w:val="bbPlcHdr"/>
        </w:types>
        <w:behaviors>
          <w:behavior w:val="content"/>
        </w:behaviors>
        <w:guid w:val="{92B2BA59-EB44-422E-8D33-E7D698A30E49}"/>
      </w:docPartPr>
      <w:docPartBody>
        <w:p w:rsidR="00CB12B2" w:rsidRDefault="00E75260" w:rsidP="00E75260">
          <w:pPr>
            <w:pStyle w:val="BB01217D581F41D5BAE66D51B2F42EC51"/>
          </w:pPr>
          <w:r w:rsidRPr="00CB0BDA">
            <w:rPr>
              <w:rStyle w:val="PlaceholderText"/>
            </w:rPr>
            <w:t>Click here to enter text.</w:t>
          </w:r>
        </w:p>
      </w:docPartBody>
    </w:docPart>
    <w:docPart>
      <w:docPartPr>
        <w:name w:val="867555C997EC4BBAB5F220485350787E"/>
        <w:category>
          <w:name w:val="General"/>
          <w:gallery w:val="placeholder"/>
        </w:category>
        <w:types>
          <w:type w:val="bbPlcHdr"/>
        </w:types>
        <w:behaviors>
          <w:behavior w:val="content"/>
        </w:behaviors>
        <w:guid w:val="{FCBBBBB5-1347-487F-8287-3B9814055F5B}"/>
      </w:docPartPr>
      <w:docPartBody>
        <w:p w:rsidR="00CB12B2" w:rsidRDefault="00E75260" w:rsidP="00E75260">
          <w:pPr>
            <w:pStyle w:val="867555C997EC4BBAB5F220485350787E1"/>
          </w:pPr>
          <w:r w:rsidRPr="00CB0BDA">
            <w:rPr>
              <w:rStyle w:val="PlaceholderText"/>
            </w:rPr>
            <w:t>Click here to enter text.</w:t>
          </w:r>
        </w:p>
      </w:docPartBody>
    </w:docPart>
    <w:docPart>
      <w:docPartPr>
        <w:name w:val="D97BCB3130364B1387D8C5FBA359EC75"/>
        <w:category>
          <w:name w:val="General"/>
          <w:gallery w:val="placeholder"/>
        </w:category>
        <w:types>
          <w:type w:val="bbPlcHdr"/>
        </w:types>
        <w:behaviors>
          <w:behavior w:val="content"/>
        </w:behaviors>
        <w:guid w:val="{025F71EA-C962-4143-A5F5-9773E5AFD387}"/>
      </w:docPartPr>
      <w:docPartBody>
        <w:p w:rsidR="00CB12B2" w:rsidRDefault="00E75260" w:rsidP="00E75260">
          <w:pPr>
            <w:pStyle w:val="D97BCB3130364B1387D8C5FBA359EC751"/>
          </w:pPr>
          <w:r w:rsidRPr="00CB0BDA">
            <w:rPr>
              <w:rStyle w:val="PlaceholderText"/>
            </w:rPr>
            <w:t>Click here to enter text.</w:t>
          </w:r>
        </w:p>
      </w:docPartBody>
    </w:docPart>
    <w:docPart>
      <w:docPartPr>
        <w:name w:val="CDB7A3189DFC433F911DB2B9A5FD3D95"/>
        <w:category>
          <w:name w:val="General"/>
          <w:gallery w:val="placeholder"/>
        </w:category>
        <w:types>
          <w:type w:val="bbPlcHdr"/>
        </w:types>
        <w:behaviors>
          <w:behavior w:val="content"/>
        </w:behaviors>
        <w:guid w:val="{3B0B8572-6B60-4724-9691-1FC7FC33BAF5}"/>
      </w:docPartPr>
      <w:docPartBody>
        <w:p w:rsidR="00CB12B2" w:rsidRDefault="00E75260" w:rsidP="00E75260">
          <w:pPr>
            <w:pStyle w:val="CDB7A3189DFC433F911DB2B9A5FD3D951"/>
          </w:pPr>
          <w:r w:rsidRPr="00CB0BDA">
            <w:rPr>
              <w:rStyle w:val="PlaceholderText"/>
            </w:rPr>
            <w:t>Click here to enter text.</w:t>
          </w:r>
        </w:p>
      </w:docPartBody>
    </w:docPart>
    <w:docPart>
      <w:docPartPr>
        <w:name w:val="D2955FA692D84D91943D3C8250D8F054"/>
        <w:category>
          <w:name w:val="General"/>
          <w:gallery w:val="placeholder"/>
        </w:category>
        <w:types>
          <w:type w:val="bbPlcHdr"/>
        </w:types>
        <w:behaviors>
          <w:behavior w:val="content"/>
        </w:behaviors>
        <w:guid w:val="{CEEDF6F1-FE9B-4249-BFA7-949843A24BE8}"/>
      </w:docPartPr>
      <w:docPartBody>
        <w:p w:rsidR="00CB12B2" w:rsidRDefault="00E75260" w:rsidP="00E75260">
          <w:pPr>
            <w:pStyle w:val="D2955FA692D84D91943D3C8250D8F0541"/>
          </w:pPr>
          <w:r w:rsidRPr="00CB0BDA">
            <w:rPr>
              <w:rStyle w:val="PlaceholderText"/>
            </w:rPr>
            <w:t>Click here to enter text.</w:t>
          </w:r>
        </w:p>
      </w:docPartBody>
    </w:docPart>
    <w:docPart>
      <w:docPartPr>
        <w:name w:val="96476E765B844128AB51E017956B8ECA"/>
        <w:category>
          <w:name w:val="General"/>
          <w:gallery w:val="placeholder"/>
        </w:category>
        <w:types>
          <w:type w:val="bbPlcHdr"/>
        </w:types>
        <w:behaviors>
          <w:behavior w:val="content"/>
        </w:behaviors>
        <w:guid w:val="{C34EE5F0-781E-4507-8FF0-8FD05861B611}"/>
      </w:docPartPr>
      <w:docPartBody>
        <w:p w:rsidR="00CB12B2" w:rsidRDefault="00E75260" w:rsidP="00E75260">
          <w:pPr>
            <w:pStyle w:val="96476E765B844128AB51E017956B8ECA1"/>
          </w:pPr>
          <w:r w:rsidRPr="00CB0BDA">
            <w:rPr>
              <w:rStyle w:val="PlaceholderText"/>
            </w:rPr>
            <w:t>Click here to enter text.</w:t>
          </w:r>
        </w:p>
      </w:docPartBody>
    </w:docPart>
    <w:docPart>
      <w:docPartPr>
        <w:name w:val="DB9FA05B2DC34678B579EEDC029B3BB9"/>
        <w:category>
          <w:name w:val="General"/>
          <w:gallery w:val="placeholder"/>
        </w:category>
        <w:types>
          <w:type w:val="bbPlcHdr"/>
        </w:types>
        <w:behaviors>
          <w:behavior w:val="content"/>
        </w:behaviors>
        <w:guid w:val="{F7E09A51-E0DC-4879-ABAA-BB7594683632}"/>
      </w:docPartPr>
      <w:docPartBody>
        <w:p w:rsidR="00CB12B2" w:rsidRDefault="00170416" w:rsidP="00170416">
          <w:pPr>
            <w:pStyle w:val="DB9FA05B2DC34678B579EEDC029B3BB9"/>
          </w:pPr>
          <w:r w:rsidRPr="00550752">
            <w:rPr>
              <w:rStyle w:val="PlaceholderText"/>
            </w:rPr>
            <w:t>Click here to enter text.</w:t>
          </w:r>
        </w:p>
      </w:docPartBody>
    </w:docPart>
    <w:docPart>
      <w:docPartPr>
        <w:name w:val="12DA554196DC46CB95D61AC75C7DCAD1"/>
        <w:category>
          <w:name w:val="General"/>
          <w:gallery w:val="placeholder"/>
        </w:category>
        <w:types>
          <w:type w:val="bbPlcHdr"/>
        </w:types>
        <w:behaviors>
          <w:behavior w:val="content"/>
        </w:behaviors>
        <w:guid w:val="{8E9E6C15-B857-4B0C-A830-736F98660F50}"/>
      </w:docPartPr>
      <w:docPartBody>
        <w:p w:rsidR="00CB12B2" w:rsidRDefault="00170416">
          <w:r w:rsidRPr="00550752">
            <w:rPr>
              <w:rStyle w:val="PlaceholderText"/>
            </w:rPr>
            <w:t>[Status]</w:t>
          </w:r>
        </w:p>
      </w:docPartBody>
    </w:docPart>
    <w:docPart>
      <w:docPartPr>
        <w:name w:val="44F80B97F51A4822B6745F8D2FF77A38"/>
        <w:category>
          <w:name w:val="General"/>
          <w:gallery w:val="placeholder"/>
        </w:category>
        <w:types>
          <w:type w:val="bbPlcHdr"/>
        </w:types>
        <w:behaviors>
          <w:behavior w:val="content"/>
        </w:behaviors>
        <w:guid w:val="{8DBDA8E2-1B22-4061-938A-7F4C675B97AA}"/>
      </w:docPartPr>
      <w:docPartBody>
        <w:p w:rsidR="00CB12B2" w:rsidRDefault="00170416">
          <w:r w:rsidRPr="00550752">
            <w:rPr>
              <w:rStyle w:val="PlaceholderText"/>
            </w:rPr>
            <w:t>[Author]</w:t>
          </w:r>
        </w:p>
      </w:docPartBody>
    </w:docPart>
    <w:docPart>
      <w:docPartPr>
        <w:name w:val="E7CB029E522D4358967D039B89818E67"/>
        <w:category>
          <w:name w:val="General"/>
          <w:gallery w:val="placeholder"/>
        </w:category>
        <w:types>
          <w:type w:val="bbPlcHdr"/>
        </w:types>
        <w:behaviors>
          <w:behavior w:val="content"/>
        </w:behaviors>
        <w:guid w:val="{5DFEFCDF-2CAF-4210-B7D4-375CC5493953}"/>
      </w:docPartPr>
      <w:docPartBody>
        <w:p w:rsidR="00CB12B2" w:rsidRDefault="00170416">
          <w:r w:rsidRPr="00550752">
            <w:rPr>
              <w:rStyle w:val="PlaceholderText"/>
            </w:rPr>
            <w:t>[Status]</w:t>
          </w:r>
        </w:p>
      </w:docPartBody>
    </w:docPart>
    <w:docPart>
      <w:docPartPr>
        <w:name w:val="7E3F68ED20C9402A8D4271643470EB68"/>
        <w:category>
          <w:name w:val="General"/>
          <w:gallery w:val="placeholder"/>
        </w:category>
        <w:types>
          <w:type w:val="bbPlcHdr"/>
        </w:types>
        <w:behaviors>
          <w:behavior w:val="content"/>
        </w:behaviors>
        <w:guid w:val="{666B342A-0EE5-4E51-80BC-98556C3A02FE}"/>
      </w:docPartPr>
      <w:docPartBody>
        <w:p w:rsidR="00CB12B2" w:rsidRDefault="00170416">
          <w:r w:rsidRPr="00550752">
            <w:rPr>
              <w:rStyle w:val="PlaceholderText"/>
            </w:rPr>
            <w:t>[Subject]</w:t>
          </w:r>
        </w:p>
      </w:docPartBody>
    </w:docPart>
    <w:docPart>
      <w:docPartPr>
        <w:name w:val="ED57F94101D5435F8313C77C3847843E"/>
        <w:category>
          <w:name w:val="General"/>
          <w:gallery w:val="placeholder"/>
        </w:category>
        <w:types>
          <w:type w:val="bbPlcHdr"/>
        </w:types>
        <w:behaviors>
          <w:behavior w:val="content"/>
        </w:behaviors>
        <w:guid w:val="{4FC9893D-BFF6-4A62-AF25-702A36A64E67}"/>
      </w:docPartPr>
      <w:docPartBody>
        <w:p w:rsidR="00CB12B2" w:rsidRDefault="00170416">
          <w:r w:rsidRPr="00550752">
            <w:rPr>
              <w:rStyle w:val="PlaceholderText"/>
            </w:rPr>
            <w:t>[Subject]</w:t>
          </w:r>
        </w:p>
      </w:docPartBody>
    </w:docPart>
    <w:docPart>
      <w:docPartPr>
        <w:name w:val="EDF5C0C346D84E2C8F9FC4244D2C19F0"/>
        <w:category>
          <w:name w:val="General"/>
          <w:gallery w:val="placeholder"/>
        </w:category>
        <w:types>
          <w:type w:val="bbPlcHdr"/>
        </w:types>
        <w:behaviors>
          <w:behavior w:val="content"/>
        </w:behaviors>
        <w:guid w:val="{C1A27CA7-5D41-4D60-A7FE-632C7A947A20}"/>
      </w:docPartPr>
      <w:docPartBody>
        <w:p w:rsidR="00E75260" w:rsidRDefault="00CB12B2" w:rsidP="00CB12B2">
          <w:pPr>
            <w:pStyle w:val="EDF5C0C346D84E2C8F9FC4244D2C19F0"/>
          </w:pPr>
          <w:r w:rsidRPr="00550752">
            <w:rPr>
              <w:rStyle w:val="PlaceholderText"/>
            </w:rPr>
            <w:t>Click here to enter text.</w:t>
          </w:r>
        </w:p>
      </w:docPartBody>
    </w:docPart>
    <w:docPart>
      <w:docPartPr>
        <w:name w:val="5302055DDD804FA7939F5D247FF7D2C2"/>
        <w:category>
          <w:name w:val="General"/>
          <w:gallery w:val="placeholder"/>
        </w:category>
        <w:types>
          <w:type w:val="bbPlcHdr"/>
        </w:types>
        <w:behaviors>
          <w:behavior w:val="content"/>
        </w:behaviors>
        <w:guid w:val="{2B732D0D-993C-4E92-AFA8-D2A9A8AC8359}"/>
      </w:docPartPr>
      <w:docPartBody>
        <w:p w:rsidR="00E75260" w:rsidRDefault="00CB12B2" w:rsidP="00CB12B2">
          <w:pPr>
            <w:pStyle w:val="5302055DDD804FA7939F5D247FF7D2C2"/>
          </w:pPr>
          <w:r w:rsidRPr="000E31AD">
            <w:rPr>
              <w:sz w:val="24"/>
              <w:szCs w:val="24"/>
            </w:rPr>
            <w:t>[</w:t>
          </w:r>
          <w:r w:rsidRPr="000E31AD">
            <w:rPr>
              <w:rStyle w:val="PlaceholderText"/>
              <w:sz w:val="24"/>
              <w:szCs w:val="24"/>
            </w:rPr>
            <w:t>Select Date]</w:t>
          </w:r>
        </w:p>
      </w:docPartBody>
    </w:docPart>
    <w:docPart>
      <w:docPartPr>
        <w:name w:val="93996E3312F245D8BF3A48F509EF1D2F"/>
        <w:category>
          <w:name w:val="General"/>
          <w:gallery w:val="placeholder"/>
        </w:category>
        <w:types>
          <w:type w:val="bbPlcHdr"/>
        </w:types>
        <w:behaviors>
          <w:behavior w:val="content"/>
        </w:behaviors>
        <w:guid w:val="{3E25E7A4-1735-4D9E-938D-FEFFF8BA5ADE}"/>
      </w:docPartPr>
      <w:docPartBody>
        <w:p w:rsidR="00E75260" w:rsidRDefault="00CB12B2" w:rsidP="00CB12B2">
          <w:pPr>
            <w:pStyle w:val="93996E3312F245D8BF3A48F509EF1D2F"/>
          </w:pPr>
          <w:r w:rsidRPr="00550752">
            <w:rPr>
              <w:rStyle w:val="PlaceholderText"/>
            </w:rPr>
            <w:t>Click here to enter text.</w:t>
          </w:r>
        </w:p>
      </w:docPartBody>
    </w:docPart>
    <w:docPart>
      <w:docPartPr>
        <w:name w:val="6EBE834F65BF4F49AFBDBFECC028A63C"/>
        <w:category>
          <w:name w:val="General"/>
          <w:gallery w:val="placeholder"/>
        </w:category>
        <w:types>
          <w:type w:val="bbPlcHdr"/>
        </w:types>
        <w:behaviors>
          <w:behavior w:val="content"/>
        </w:behaviors>
        <w:guid w:val="{E04B98C0-DCF7-4AF5-A79A-596944D2A394}"/>
      </w:docPartPr>
      <w:docPartBody>
        <w:p w:rsidR="00E75260" w:rsidRDefault="00E75260" w:rsidP="00E75260">
          <w:pPr>
            <w:pStyle w:val="6EBE834F65BF4F49AFBDBFECC028A63C1"/>
          </w:pPr>
          <w:r w:rsidRPr="000E31AD">
            <w:rPr>
              <w:sz w:val="24"/>
              <w:szCs w:val="24"/>
            </w:rPr>
            <w:t>[</w:t>
          </w:r>
          <w:r w:rsidRPr="000E31AD">
            <w:rPr>
              <w:rStyle w:val="PlaceholderText"/>
              <w:sz w:val="24"/>
              <w:szCs w:val="24"/>
            </w:rPr>
            <w:t>Select Date]</w:t>
          </w:r>
        </w:p>
      </w:docPartBody>
    </w:docPart>
    <w:docPart>
      <w:docPartPr>
        <w:name w:val="0390DB7FC7A84A1487934FDE7F07E8BB"/>
        <w:category>
          <w:name w:val="General"/>
          <w:gallery w:val="placeholder"/>
        </w:category>
        <w:types>
          <w:type w:val="bbPlcHdr"/>
        </w:types>
        <w:behaviors>
          <w:behavior w:val="content"/>
        </w:behaviors>
        <w:guid w:val="{7986992C-F4E1-4892-AC5D-649FBD0F8B88}"/>
      </w:docPartPr>
      <w:docPartBody>
        <w:p w:rsidR="00E75260" w:rsidRDefault="00E75260" w:rsidP="00E75260">
          <w:pPr>
            <w:pStyle w:val="0390DB7FC7A84A1487934FDE7F07E8BB1"/>
          </w:pPr>
          <w:r w:rsidRPr="00550752">
            <w:rPr>
              <w:rStyle w:val="PlaceholderText"/>
            </w:rPr>
            <w:t>Click here to enter text.</w:t>
          </w:r>
        </w:p>
      </w:docPartBody>
    </w:docPart>
    <w:docPart>
      <w:docPartPr>
        <w:name w:val="FCD93927C0D247AFA9FBDF3F39E5E220"/>
        <w:category>
          <w:name w:val="General"/>
          <w:gallery w:val="placeholder"/>
        </w:category>
        <w:types>
          <w:type w:val="bbPlcHdr"/>
        </w:types>
        <w:behaviors>
          <w:behavior w:val="content"/>
        </w:behaviors>
        <w:guid w:val="{CF8AF894-20A5-4918-ADBE-D79CBCFDC397}"/>
      </w:docPartPr>
      <w:docPartBody>
        <w:p w:rsidR="00E75260" w:rsidRDefault="00E75260" w:rsidP="00E75260">
          <w:pPr>
            <w:pStyle w:val="FCD93927C0D247AFA9FBDF3F39E5E2201"/>
          </w:pPr>
          <w:r w:rsidRPr="000E31AD">
            <w:rPr>
              <w:sz w:val="24"/>
              <w:szCs w:val="24"/>
            </w:rPr>
            <w:t>[</w:t>
          </w:r>
          <w:r w:rsidRPr="000E31AD">
            <w:rPr>
              <w:rStyle w:val="PlaceholderText"/>
              <w:sz w:val="24"/>
              <w:szCs w:val="24"/>
            </w:rPr>
            <w:t>Select Date]</w:t>
          </w:r>
        </w:p>
      </w:docPartBody>
    </w:docPart>
    <w:docPart>
      <w:docPartPr>
        <w:name w:val="E99C6D1276DC4E4083DA930CB71A2258"/>
        <w:category>
          <w:name w:val="General"/>
          <w:gallery w:val="placeholder"/>
        </w:category>
        <w:types>
          <w:type w:val="bbPlcHdr"/>
        </w:types>
        <w:behaviors>
          <w:behavior w:val="content"/>
        </w:behaviors>
        <w:guid w:val="{742F20FA-5E88-41F7-AC59-1DEFC3B8C50E}"/>
      </w:docPartPr>
      <w:docPartBody>
        <w:p w:rsidR="00E75260" w:rsidRDefault="00E75260" w:rsidP="00E75260">
          <w:pPr>
            <w:pStyle w:val="E99C6D1276DC4E4083DA930CB71A22581"/>
          </w:pPr>
          <w:r w:rsidRPr="00550752">
            <w:rPr>
              <w:rStyle w:val="PlaceholderText"/>
            </w:rPr>
            <w:t>Click here to enter text.</w:t>
          </w:r>
        </w:p>
      </w:docPartBody>
    </w:docPart>
    <w:docPart>
      <w:docPartPr>
        <w:name w:val="52F0F76149E34650B4F123304E748FD1"/>
        <w:category>
          <w:name w:val="General"/>
          <w:gallery w:val="placeholder"/>
        </w:category>
        <w:types>
          <w:type w:val="bbPlcHdr"/>
        </w:types>
        <w:behaviors>
          <w:behavior w:val="content"/>
        </w:behaviors>
        <w:guid w:val="{93508B3F-9257-48F8-9235-003CC2683093}"/>
      </w:docPartPr>
      <w:docPartBody>
        <w:p w:rsidR="00E75260" w:rsidRDefault="00E75260" w:rsidP="00E75260">
          <w:pPr>
            <w:pStyle w:val="52F0F76149E34650B4F123304E748FD11"/>
          </w:pPr>
          <w:r w:rsidRPr="000E31AD">
            <w:rPr>
              <w:sz w:val="24"/>
              <w:szCs w:val="24"/>
            </w:rPr>
            <w:t>[</w:t>
          </w:r>
          <w:r w:rsidRPr="000E31AD">
            <w:rPr>
              <w:rStyle w:val="PlaceholderText"/>
              <w:sz w:val="24"/>
              <w:szCs w:val="24"/>
            </w:rPr>
            <w:t>Select Date]</w:t>
          </w:r>
        </w:p>
      </w:docPartBody>
    </w:docPart>
    <w:docPart>
      <w:docPartPr>
        <w:name w:val="ED1CA34628F849599590EC7BF4E574F3"/>
        <w:category>
          <w:name w:val="General"/>
          <w:gallery w:val="placeholder"/>
        </w:category>
        <w:types>
          <w:type w:val="bbPlcHdr"/>
        </w:types>
        <w:behaviors>
          <w:behavior w:val="content"/>
        </w:behaviors>
        <w:guid w:val="{A11E8D10-7F37-41DF-B63A-E599B445F28D}"/>
      </w:docPartPr>
      <w:docPartBody>
        <w:p w:rsidR="00E75260" w:rsidRDefault="00E75260" w:rsidP="00E75260">
          <w:pPr>
            <w:pStyle w:val="ED1CA34628F849599590EC7BF4E574F31"/>
          </w:pPr>
          <w:r w:rsidRPr="00550752">
            <w:rPr>
              <w:rStyle w:val="PlaceholderText"/>
            </w:rPr>
            <w:t>Click here to enter text.</w:t>
          </w:r>
        </w:p>
      </w:docPartBody>
    </w:docPart>
    <w:docPart>
      <w:docPartPr>
        <w:name w:val="A3B13EFD4BDD415BB4791FB92DBD8062"/>
        <w:category>
          <w:name w:val="General"/>
          <w:gallery w:val="placeholder"/>
        </w:category>
        <w:types>
          <w:type w:val="bbPlcHdr"/>
        </w:types>
        <w:behaviors>
          <w:behavior w:val="content"/>
        </w:behaviors>
        <w:guid w:val="{53CD7BED-230E-45DD-8229-160DB3561743}"/>
      </w:docPartPr>
      <w:docPartBody>
        <w:p w:rsidR="00E75260" w:rsidRDefault="00E75260" w:rsidP="00E75260">
          <w:pPr>
            <w:pStyle w:val="A3B13EFD4BDD415BB4791FB92DBD80621"/>
          </w:pPr>
          <w:r w:rsidRPr="000E31AD">
            <w:rPr>
              <w:sz w:val="24"/>
              <w:szCs w:val="24"/>
            </w:rPr>
            <w:t>[</w:t>
          </w:r>
          <w:r w:rsidRPr="000E31AD">
            <w:rPr>
              <w:rStyle w:val="PlaceholderText"/>
              <w:sz w:val="24"/>
              <w:szCs w:val="24"/>
            </w:rPr>
            <w:t>Select Date]</w:t>
          </w:r>
        </w:p>
      </w:docPartBody>
    </w:docPart>
    <w:docPart>
      <w:docPartPr>
        <w:name w:val="2C736904D8BE4ED3A84FFDE70E3F36D8"/>
        <w:category>
          <w:name w:val="General"/>
          <w:gallery w:val="placeholder"/>
        </w:category>
        <w:types>
          <w:type w:val="bbPlcHdr"/>
        </w:types>
        <w:behaviors>
          <w:behavior w:val="content"/>
        </w:behaviors>
        <w:guid w:val="{1FAEFECD-E4B4-4417-905D-1AB310386246}"/>
      </w:docPartPr>
      <w:docPartBody>
        <w:p w:rsidR="00E75260" w:rsidRDefault="00E75260" w:rsidP="00E75260">
          <w:pPr>
            <w:pStyle w:val="2C736904D8BE4ED3A84FFDE70E3F36D81"/>
          </w:pPr>
          <w:r w:rsidRPr="00550752">
            <w:rPr>
              <w:rStyle w:val="PlaceholderText"/>
            </w:rPr>
            <w:t>Click here to enter text.</w:t>
          </w:r>
        </w:p>
      </w:docPartBody>
    </w:docPart>
    <w:docPart>
      <w:docPartPr>
        <w:name w:val="B521CB64FD21443796D6BF61A2403066"/>
        <w:category>
          <w:name w:val="General"/>
          <w:gallery w:val="placeholder"/>
        </w:category>
        <w:types>
          <w:type w:val="bbPlcHdr"/>
        </w:types>
        <w:behaviors>
          <w:behavior w:val="content"/>
        </w:behaviors>
        <w:guid w:val="{78908EF6-5421-437A-9221-8AE250A26C84}"/>
      </w:docPartPr>
      <w:docPartBody>
        <w:p w:rsidR="00E75260" w:rsidRDefault="00E75260" w:rsidP="00E75260">
          <w:pPr>
            <w:pStyle w:val="B521CB64FD21443796D6BF61A24030661"/>
          </w:pPr>
          <w:r w:rsidRPr="000E31AD">
            <w:rPr>
              <w:sz w:val="24"/>
              <w:szCs w:val="24"/>
            </w:rPr>
            <w:t>[</w:t>
          </w:r>
          <w:r w:rsidRPr="000E31AD">
            <w:rPr>
              <w:rStyle w:val="PlaceholderText"/>
              <w:sz w:val="24"/>
              <w:szCs w:val="24"/>
            </w:rPr>
            <w:t>Select Date]</w:t>
          </w:r>
        </w:p>
      </w:docPartBody>
    </w:docPart>
    <w:docPart>
      <w:docPartPr>
        <w:name w:val="F9A0C43F6ADE454F88AA13F0391E3193"/>
        <w:category>
          <w:name w:val="General"/>
          <w:gallery w:val="placeholder"/>
        </w:category>
        <w:types>
          <w:type w:val="bbPlcHdr"/>
        </w:types>
        <w:behaviors>
          <w:behavior w:val="content"/>
        </w:behaviors>
        <w:guid w:val="{260D7DB6-05F8-46FC-A9CD-43F5DBE2F7E3}"/>
      </w:docPartPr>
      <w:docPartBody>
        <w:p w:rsidR="00E75260" w:rsidRDefault="00E75260" w:rsidP="00E75260">
          <w:pPr>
            <w:pStyle w:val="F9A0C43F6ADE454F88AA13F0391E31931"/>
          </w:pPr>
          <w:r w:rsidRPr="00550752">
            <w:rPr>
              <w:rStyle w:val="PlaceholderText"/>
            </w:rPr>
            <w:t>Click here to enter text.</w:t>
          </w:r>
        </w:p>
      </w:docPartBody>
    </w:docPart>
    <w:docPart>
      <w:docPartPr>
        <w:name w:val="1724031616E34358B7D0D4F518362A73"/>
        <w:category>
          <w:name w:val="General"/>
          <w:gallery w:val="placeholder"/>
        </w:category>
        <w:types>
          <w:type w:val="bbPlcHdr"/>
        </w:types>
        <w:behaviors>
          <w:behavior w:val="content"/>
        </w:behaviors>
        <w:guid w:val="{466570C8-F42F-4A0A-8D03-EE5EC612AB8E}"/>
      </w:docPartPr>
      <w:docPartBody>
        <w:p w:rsidR="00E75260" w:rsidRDefault="00E75260" w:rsidP="00E75260">
          <w:pPr>
            <w:pStyle w:val="1724031616E34358B7D0D4F518362A731"/>
          </w:pPr>
          <w:r w:rsidRPr="000E31AD">
            <w:rPr>
              <w:sz w:val="24"/>
              <w:szCs w:val="24"/>
            </w:rPr>
            <w:t>[</w:t>
          </w:r>
          <w:r w:rsidRPr="000E31AD">
            <w:rPr>
              <w:rStyle w:val="PlaceholderText"/>
              <w:sz w:val="24"/>
              <w:szCs w:val="24"/>
            </w:rPr>
            <w:t>Select Date]</w:t>
          </w:r>
        </w:p>
      </w:docPartBody>
    </w:docPart>
    <w:docPart>
      <w:docPartPr>
        <w:name w:val="01189C653C584FB0ACC1E05739BBAC09"/>
        <w:category>
          <w:name w:val="General"/>
          <w:gallery w:val="placeholder"/>
        </w:category>
        <w:types>
          <w:type w:val="bbPlcHdr"/>
        </w:types>
        <w:behaviors>
          <w:behavior w:val="content"/>
        </w:behaviors>
        <w:guid w:val="{2D527011-203B-4654-B599-2F0EBEDBB3EF}"/>
      </w:docPartPr>
      <w:docPartBody>
        <w:p w:rsidR="00E75260" w:rsidRDefault="00E75260" w:rsidP="00E75260">
          <w:pPr>
            <w:pStyle w:val="01189C653C584FB0ACC1E05739BBAC091"/>
          </w:pPr>
          <w:r w:rsidRPr="00550752">
            <w:rPr>
              <w:rStyle w:val="PlaceholderText"/>
            </w:rPr>
            <w:t>Click here to enter text.</w:t>
          </w:r>
        </w:p>
      </w:docPartBody>
    </w:docPart>
    <w:docPart>
      <w:docPartPr>
        <w:name w:val="87D2E101CD3249FCA87D294599D3A90F"/>
        <w:category>
          <w:name w:val="General"/>
          <w:gallery w:val="placeholder"/>
        </w:category>
        <w:types>
          <w:type w:val="bbPlcHdr"/>
        </w:types>
        <w:behaviors>
          <w:behavior w:val="content"/>
        </w:behaviors>
        <w:guid w:val="{ED8C8AAF-65B3-4D5D-AF04-BC084A70CFD8}"/>
      </w:docPartPr>
      <w:docPartBody>
        <w:p w:rsidR="00E75260" w:rsidRDefault="00E75260" w:rsidP="00E75260">
          <w:pPr>
            <w:pStyle w:val="87D2E101CD3249FCA87D294599D3A90F1"/>
          </w:pPr>
          <w:r w:rsidRPr="000E31AD">
            <w:rPr>
              <w:sz w:val="24"/>
              <w:szCs w:val="24"/>
            </w:rPr>
            <w:t>[</w:t>
          </w:r>
          <w:r w:rsidRPr="000E31AD">
            <w:rPr>
              <w:rStyle w:val="PlaceholderText"/>
              <w:sz w:val="24"/>
              <w:szCs w:val="24"/>
            </w:rPr>
            <w:t>Select Date]</w:t>
          </w:r>
        </w:p>
      </w:docPartBody>
    </w:docPart>
    <w:docPart>
      <w:docPartPr>
        <w:name w:val="829C3E69336F462B94EBC81ABB9A0B43"/>
        <w:category>
          <w:name w:val="General"/>
          <w:gallery w:val="placeholder"/>
        </w:category>
        <w:types>
          <w:type w:val="bbPlcHdr"/>
        </w:types>
        <w:behaviors>
          <w:behavior w:val="content"/>
        </w:behaviors>
        <w:guid w:val="{939B1BD1-11C6-4FFC-9F82-13CD5F1BACF9}"/>
      </w:docPartPr>
      <w:docPartBody>
        <w:p w:rsidR="00E75260" w:rsidRDefault="00E75260" w:rsidP="00E75260">
          <w:pPr>
            <w:pStyle w:val="829C3E69336F462B94EBC81ABB9A0B431"/>
          </w:pPr>
          <w:r w:rsidRPr="00550752">
            <w:rPr>
              <w:rStyle w:val="PlaceholderText"/>
            </w:rPr>
            <w:t>Click here to enter text.</w:t>
          </w:r>
        </w:p>
      </w:docPartBody>
    </w:docPart>
    <w:docPart>
      <w:docPartPr>
        <w:name w:val="D9D6302F0FB04BED954995ED8363186B"/>
        <w:category>
          <w:name w:val="General"/>
          <w:gallery w:val="placeholder"/>
        </w:category>
        <w:types>
          <w:type w:val="bbPlcHdr"/>
        </w:types>
        <w:behaviors>
          <w:behavior w:val="content"/>
        </w:behaviors>
        <w:guid w:val="{042EC4A0-24F6-4AC4-A2C1-C9ECDB16FCBD}"/>
      </w:docPartPr>
      <w:docPartBody>
        <w:p w:rsidR="00E75260" w:rsidRDefault="00E75260" w:rsidP="00E75260">
          <w:pPr>
            <w:pStyle w:val="D9D6302F0FB04BED954995ED8363186B1"/>
          </w:pPr>
          <w:r w:rsidRPr="000E31AD">
            <w:rPr>
              <w:sz w:val="24"/>
              <w:szCs w:val="24"/>
            </w:rPr>
            <w:t>[</w:t>
          </w:r>
          <w:r w:rsidRPr="000E31AD">
            <w:rPr>
              <w:rStyle w:val="PlaceholderText"/>
              <w:sz w:val="24"/>
              <w:szCs w:val="24"/>
            </w:rPr>
            <w:t>Select Date]</w:t>
          </w:r>
        </w:p>
      </w:docPartBody>
    </w:docPart>
    <w:docPart>
      <w:docPartPr>
        <w:name w:val="20B55AE7CD3E4BB1A1782A15B013B446"/>
        <w:category>
          <w:name w:val="General"/>
          <w:gallery w:val="placeholder"/>
        </w:category>
        <w:types>
          <w:type w:val="bbPlcHdr"/>
        </w:types>
        <w:behaviors>
          <w:behavior w:val="content"/>
        </w:behaviors>
        <w:guid w:val="{895093A2-584F-4FAC-8A48-EBAA34F4AC4F}"/>
      </w:docPartPr>
      <w:docPartBody>
        <w:p w:rsidR="00E75260" w:rsidRDefault="00E75260" w:rsidP="00E75260">
          <w:pPr>
            <w:pStyle w:val="20B55AE7CD3E4BB1A1782A15B013B4461"/>
          </w:pPr>
          <w:r w:rsidRPr="00550752">
            <w:rPr>
              <w:rStyle w:val="PlaceholderText"/>
            </w:rPr>
            <w:t>Click here to enter text.</w:t>
          </w:r>
        </w:p>
      </w:docPartBody>
    </w:docPart>
    <w:docPart>
      <w:docPartPr>
        <w:name w:val="B1590FFCAFE44E75B499F51EE905A803"/>
        <w:category>
          <w:name w:val="General"/>
          <w:gallery w:val="placeholder"/>
        </w:category>
        <w:types>
          <w:type w:val="bbPlcHdr"/>
        </w:types>
        <w:behaviors>
          <w:behavior w:val="content"/>
        </w:behaviors>
        <w:guid w:val="{861D8132-87FD-45F9-8AAA-84569038C785}"/>
      </w:docPartPr>
      <w:docPartBody>
        <w:p w:rsidR="00E75260" w:rsidRDefault="00E75260" w:rsidP="00E75260">
          <w:pPr>
            <w:pStyle w:val="B1590FFCAFE44E75B499F51EE905A8031"/>
          </w:pPr>
          <w:r w:rsidRPr="000E31AD">
            <w:rPr>
              <w:sz w:val="24"/>
              <w:szCs w:val="24"/>
            </w:rPr>
            <w:t>[</w:t>
          </w:r>
          <w:r w:rsidRPr="000E31AD">
            <w:rPr>
              <w:rStyle w:val="PlaceholderText"/>
              <w:sz w:val="24"/>
              <w:szCs w:val="24"/>
            </w:rPr>
            <w:t>Select Date]</w:t>
          </w:r>
        </w:p>
      </w:docPartBody>
    </w:docPart>
    <w:docPart>
      <w:docPartPr>
        <w:name w:val="6BCAC5AA31BE47789368FADE4253F6E5"/>
        <w:category>
          <w:name w:val="General"/>
          <w:gallery w:val="placeholder"/>
        </w:category>
        <w:types>
          <w:type w:val="bbPlcHdr"/>
        </w:types>
        <w:behaviors>
          <w:behavior w:val="content"/>
        </w:behaviors>
        <w:guid w:val="{80435C54-1366-4187-95CF-871B55D60435}"/>
      </w:docPartPr>
      <w:docPartBody>
        <w:p w:rsidR="00E75260" w:rsidRDefault="00E75260" w:rsidP="00E75260">
          <w:pPr>
            <w:pStyle w:val="6BCAC5AA31BE47789368FADE4253F6E51"/>
          </w:pPr>
          <w:r w:rsidRPr="00550752">
            <w:rPr>
              <w:rStyle w:val="PlaceholderText"/>
            </w:rPr>
            <w:t>Click here to enter text.</w:t>
          </w:r>
        </w:p>
      </w:docPartBody>
    </w:docPart>
    <w:docPart>
      <w:docPartPr>
        <w:name w:val="596D9465CE9B4698A46710366183A91F"/>
        <w:category>
          <w:name w:val="General"/>
          <w:gallery w:val="placeholder"/>
        </w:category>
        <w:types>
          <w:type w:val="bbPlcHdr"/>
        </w:types>
        <w:behaviors>
          <w:behavior w:val="content"/>
        </w:behaviors>
        <w:guid w:val="{26FB943D-D81D-4722-8CF8-27C581B5804A}"/>
      </w:docPartPr>
      <w:docPartBody>
        <w:p w:rsidR="00E75260" w:rsidRDefault="00E75260" w:rsidP="00E75260">
          <w:pPr>
            <w:pStyle w:val="596D9465CE9B4698A46710366183A91F1"/>
          </w:pPr>
          <w:r w:rsidRPr="000E31AD">
            <w:rPr>
              <w:sz w:val="24"/>
              <w:szCs w:val="24"/>
            </w:rPr>
            <w:t>[</w:t>
          </w:r>
          <w:r w:rsidRPr="000E31AD">
            <w:rPr>
              <w:rStyle w:val="PlaceholderText"/>
              <w:sz w:val="24"/>
              <w:szCs w:val="24"/>
            </w:rPr>
            <w:t>Select Date]</w:t>
          </w:r>
        </w:p>
      </w:docPartBody>
    </w:docPart>
    <w:docPart>
      <w:docPartPr>
        <w:name w:val="1AC2358855BB4A17B014A81136445666"/>
        <w:category>
          <w:name w:val="General"/>
          <w:gallery w:val="placeholder"/>
        </w:category>
        <w:types>
          <w:type w:val="bbPlcHdr"/>
        </w:types>
        <w:behaviors>
          <w:behavior w:val="content"/>
        </w:behaviors>
        <w:guid w:val="{DE7004E0-8205-4F0B-8E0E-EBE61880C656}"/>
      </w:docPartPr>
      <w:docPartBody>
        <w:p w:rsidR="00E75260" w:rsidRDefault="00E75260" w:rsidP="00E75260">
          <w:pPr>
            <w:pStyle w:val="1AC2358855BB4A17B014A811364456661"/>
          </w:pPr>
          <w:r w:rsidRPr="00550752">
            <w:rPr>
              <w:rStyle w:val="PlaceholderText"/>
            </w:rPr>
            <w:t>Click here to enter text.</w:t>
          </w:r>
        </w:p>
      </w:docPartBody>
    </w:docPart>
    <w:docPart>
      <w:docPartPr>
        <w:name w:val="633BF06EDAC34520A60EAA29E6684C08"/>
        <w:category>
          <w:name w:val="General"/>
          <w:gallery w:val="placeholder"/>
        </w:category>
        <w:types>
          <w:type w:val="bbPlcHdr"/>
        </w:types>
        <w:behaviors>
          <w:behavior w:val="content"/>
        </w:behaviors>
        <w:guid w:val="{9793CAAC-2096-4813-81A4-3DDFCEDDD030}"/>
      </w:docPartPr>
      <w:docPartBody>
        <w:p w:rsidR="00E75260" w:rsidRDefault="00E75260" w:rsidP="00E75260">
          <w:pPr>
            <w:pStyle w:val="633BF06EDAC34520A60EAA29E6684C081"/>
          </w:pPr>
          <w:r w:rsidRPr="000E31AD">
            <w:rPr>
              <w:sz w:val="24"/>
              <w:szCs w:val="24"/>
            </w:rPr>
            <w:t>[</w:t>
          </w:r>
          <w:r w:rsidRPr="000E31AD">
            <w:rPr>
              <w:rStyle w:val="PlaceholderText"/>
              <w:sz w:val="24"/>
              <w:szCs w:val="24"/>
            </w:rPr>
            <w:t>Select Date]</w:t>
          </w:r>
        </w:p>
      </w:docPartBody>
    </w:docPart>
    <w:docPart>
      <w:docPartPr>
        <w:name w:val="70EBEB5A9BD745C6AE13F8B565432CDA"/>
        <w:category>
          <w:name w:val="General"/>
          <w:gallery w:val="placeholder"/>
        </w:category>
        <w:types>
          <w:type w:val="bbPlcHdr"/>
        </w:types>
        <w:behaviors>
          <w:behavior w:val="content"/>
        </w:behaviors>
        <w:guid w:val="{741F367A-550A-4A87-9A5F-F6DA8D14149C}"/>
      </w:docPartPr>
      <w:docPartBody>
        <w:p w:rsidR="00E75260" w:rsidRDefault="00E75260" w:rsidP="00E75260">
          <w:pPr>
            <w:pStyle w:val="70EBEB5A9BD745C6AE13F8B565432CDA1"/>
          </w:pPr>
          <w:r w:rsidRPr="00550752">
            <w:rPr>
              <w:rStyle w:val="PlaceholderText"/>
            </w:rPr>
            <w:t>Click here to enter text.</w:t>
          </w:r>
        </w:p>
      </w:docPartBody>
    </w:docPart>
    <w:docPart>
      <w:docPartPr>
        <w:name w:val="23F01B686BF94A0CAD595454B2D2018A"/>
        <w:category>
          <w:name w:val="General"/>
          <w:gallery w:val="placeholder"/>
        </w:category>
        <w:types>
          <w:type w:val="bbPlcHdr"/>
        </w:types>
        <w:behaviors>
          <w:behavior w:val="content"/>
        </w:behaviors>
        <w:guid w:val="{2FD2C788-D737-41EA-95AD-F5D6425C654F}"/>
      </w:docPartPr>
      <w:docPartBody>
        <w:p w:rsidR="00E75260" w:rsidRDefault="00E75260" w:rsidP="00E75260">
          <w:pPr>
            <w:pStyle w:val="23F01B686BF94A0CAD595454B2D2018A1"/>
          </w:pPr>
          <w:r w:rsidRPr="000E31AD">
            <w:rPr>
              <w:sz w:val="24"/>
              <w:szCs w:val="24"/>
            </w:rPr>
            <w:t>[</w:t>
          </w:r>
          <w:r w:rsidRPr="000E31AD">
            <w:rPr>
              <w:rStyle w:val="PlaceholderText"/>
              <w:sz w:val="24"/>
              <w:szCs w:val="24"/>
            </w:rPr>
            <w:t>Select Date]</w:t>
          </w:r>
        </w:p>
      </w:docPartBody>
    </w:docPart>
    <w:docPart>
      <w:docPartPr>
        <w:name w:val="AB54256B698747CDB25E34B625F56E62"/>
        <w:category>
          <w:name w:val="General"/>
          <w:gallery w:val="placeholder"/>
        </w:category>
        <w:types>
          <w:type w:val="bbPlcHdr"/>
        </w:types>
        <w:behaviors>
          <w:behavior w:val="content"/>
        </w:behaviors>
        <w:guid w:val="{140884F9-51DF-4D99-BFCC-DAD91219CE0A}"/>
      </w:docPartPr>
      <w:docPartBody>
        <w:p w:rsidR="00E75260" w:rsidRDefault="00E75260" w:rsidP="00E75260">
          <w:pPr>
            <w:pStyle w:val="AB54256B698747CDB25E34B625F56E621"/>
          </w:pPr>
          <w:r w:rsidRPr="00550752">
            <w:rPr>
              <w:rStyle w:val="PlaceholderText"/>
            </w:rPr>
            <w:t>Click here to enter text.</w:t>
          </w:r>
        </w:p>
      </w:docPartBody>
    </w:docPart>
    <w:docPart>
      <w:docPartPr>
        <w:name w:val="6284C9BB7F6344F689DBA9668E6FC4DC"/>
        <w:category>
          <w:name w:val="General"/>
          <w:gallery w:val="placeholder"/>
        </w:category>
        <w:types>
          <w:type w:val="bbPlcHdr"/>
        </w:types>
        <w:behaviors>
          <w:behavior w:val="content"/>
        </w:behaviors>
        <w:guid w:val="{D4BE6C1F-6812-415A-884F-7946FF8B39E9}"/>
      </w:docPartPr>
      <w:docPartBody>
        <w:p w:rsidR="00E75260" w:rsidRDefault="00E75260" w:rsidP="00E75260">
          <w:pPr>
            <w:pStyle w:val="6284C9BB7F6344F689DBA9668E6FC4DC1"/>
          </w:pPr>
          <w:r w:rsidRPr="00550752">
            <w:rPr>
              <w:rStyle w:val="PlaceholderText"/>
            </w:rPr>
            <w:t>Click here to enter text.</w:t>
          </w:r>
        </w:p>
      </w:docPartBody>
    </w:docPart>
    <w:docPart>
      <w:docPartPr>
        <w:name w:val="1D86A817CCEF4FA1A30303AD6DF16494"/>
        <w:category>
          <w:name w:val="General"/>
          <w:gallery w:val="placeholder"/>
        </w:category>
        <w:types>
          <w:type w:val="bbPlcHdr"/>
        </w:types>
        <w:behaviors>
          <w:behavior w:val="content"/>
        </w:behaviors>
        <w:guid w:val="{161595A6-0329-46B6-9FA4-0F3E41734520}"/>
      </w:docPartPr>
      <w:docPartBody>
        <w:p w:rsidR="00E75260" w:rsidRDefault="00E75260" w:rsidP="00E75260">
          <w:pPr>
            <w:pStyle w:val="1D86A817CCEF4FA1A30303AD6DF164941"/>
          </w:pPr>
          <w:r w:rsidRPr="00550752">
            <w:rPr>
              <w:rStyle w:val="PlaceholderText"/>
            </w:rPr>
            <w:t>Click here to enter text.</w:t>
          </w:r>
        </w:p>
      </w:docPartBody>
    </w:docPart>
    <w:docPart>
      <w:docPartPr>
        <w:name w:val="B2B5681D925E4884AF067A4B71777164"/>
        <w:category>
          <w:name w:val="General"/>
          <w:gallery w:val="placeholder"/>
        </w:category>
        <w:types>
          <w:type w:val="bbPlcHdr"/>
        </w:types>
        <w:behaviors>
          <w:behavior w:val="content"/>
        </w:behaviors>
        <w:guid w:val="{A5CE4696-990E-4348-B0C1-6491437C1FDF}"/>
      </w:docPartPr>
      <w:docPartBody>
        <w:p w:rsidR="00E75260" w:rsidRDefault="00E75260" w:rsidP="00E75260">
          <w:pPr>
            <w:pStyle w:val="B2B5681D925E4884AF067A4B717771641"/>
          </w:pPr>
          <w:r w:rsidRPr="00550752">
            <w:rPr>
              <w:rStyle w:val="PlaceholderText"/>
            </w:rPr>
            <w:t>Click here to enter text.</w:t>
          </w:r>
        </w:p>
      </w:docPartBody>
    </w:docPart>
    <w:docPart>
      <w:docPartPr>
        <w:name w:val="9EA5D6A70CC04542B32E769C0A8EAA76"/>
        <w:category>
          <w:name w:val="General"/>
          <w:gallery w:val="placeholder"/>
        </w:category>
        <w:types>
          <w:type w:val="bbPlcHdr"/>
        </w:types>
        <w:behaviors>
          <w:behavior w:val="content"/>
        </w:behaviors>
        <w:guid w:val="{A3426532-D117-44B9-9715-F0C3E6C95350}"/>
      </w:docPartPr>
      <w:docPartBody>
        <w:p w:rsidR="00E75260" w:rsidRDefault="00E75260" w:rsidP="00E75260">
          <w:pPr>
            <w:pStyle w:val="9EA5D6A70CC04542B32E769C0A8EAA761"/>
          </w:pPr>
          <w:r w:rsidRPr="00550752">
            <w:rPr>
              <w:rStyle w:val="PlaceholderText"/>
            </w:rPr>
            <w:t>Click here to enter text.</w:t>
          </w:r>
        </w:p>
      </w:docPartBody>
    </w:docPart>
    <w:docPart>
      <w:docPartPr>
        <w:name w:val="D26CFA14A3DB4C25A993D86DFD049C8D"/>
        <w:category>
          <w:name w:val="General"/>
          <w:gallery w:val="placeholder"/>
        </w:category>
        <w:types>
          <w:type w:val="bbPlcHdr"/>
        </w:types>
        <w:behaviors>
          <w:behavior w:val="content"/>
        </w:behaviors>
        <w:guid w:val="{50ED85CE-30FF-474C-A9BC-0405A519DC56}"/>
      </w:docPartPr>
      <w:docPartBody>
        <w:p w:rsidR="00E75260" w:rsidRDefault="00E75260" w:rsidP="00E75260">
          <w:pPr>
            <w:pStyle w:val="D26CFA14A3DB4C25A993D86DFD049C8D1"/>
          </w:pPr>
          <w:r w:rsidRPr="00550752">
            <w:rPr>
              <w:rStyle w:val="PlaceholderText"/>
            </w:rPr>
            <w:t>Click here to enter text.</w:t>
          </w:r>
        </w:p>
      </w:docPartBody>
    </w:docPart>
    <w:docPart>
      <w:docPartPr>
        <w:name w:val="D4EB248DAD7546FCBF9357F214D89ED1"/>
        <w:category>
          <w:name w:val="General"/>
          <w:gallery w:val="placeholder"/>
        </w:category>
        <w:types>
          <w:type w:val="bbPlcHdr"/>
        </w:types>
        <w:behaviors>
          <w:behavior w:val="content"/>
        </w:behaviors>
        <w:guid w:val="{B6FD8DB5-E00A-4C44-AAAA-2D3003F58466}"/>
      </w:docPartPr>
      <w:docPartBody>
        <w:p w:rsidR="00E75260" w:rsidRDefault="00E75260" w:rsidP="00E75260">
          <w:pPr>
            <w:pStyle w:val="D4EB248DAD7546FCBF9357F214D89ED11"/>
          </w:pPr>
          <w:r w:rsidRPr="00550752">
            <w:rPr>
              <w:rStyle w:val="PlaceholderText"/>
            </w:rPr>
            <w:t>Click here to enter text.</w:t>
          </w:r>
        </w:p>
      </w:docPartBody>
    </w:docPart>
    <w:docPart>
      <w:docPartPr>
        <w:name w:val="0BF4C5F0AE0D4B16B6D2558A575552E8"/>
        <w:category>
          <w:name w:val="General"/>
          <w:gallery w:val="placeholder"/>
        </w:category>
        <w:types>
          <w:type w:val="bbPlcHdr"/>
        </w:types>
        <w:behaviors>
          <w:behavior w:val="content"/>
        </w:behaviors>
        <w:guid w:val="{B3C7AE65-2080-4959-995D-B3969BC54DCC}"/>
      </w:docPartPr>
      <w:docPartBody>
        <w:p w:rsidR="00E75260" w:rsidRDefault="00E75260" w:rsidP="00E75260">
          <w:pPr>
            <w:pStyle w:val="0BF4C5F0AE0D4B16B6D2558A575552E81"/>
          </w:pPr>
          <w:r w:rsidRPr="00550752">
            <w:rPr>
              <w:rStyle w:val="PlaceholderText"/>
            </w:rPr>
            <w:t>Click here to enter text.</w:t>
          </w:r>
        </w:p>
      </w:docPartBody>
    </w:docPart>
    <w:docPart>
      <w:docPartPr>
        <w:name w:val="93029167487B4CD98734997FE61C6078"/>
        <w:category>
          <w:name w:val="General"/>
          <w:gallery w:val="placeholder"/>
        </w:category>
        <w:types>
          <w:type w:val="bbPlcHdr"/>
        </w:types>
        <w:behaviors>
          <w:behavior w:val="content"/>
        </w:behaviors>
        <w:guid w:val="{B898A65B-FC2B-4BCC-BF21-51B64DE36EE3}"/>
      </w:docPartPr>
      <w:docPartBody>
        <w:p w:rsidR="00E75260" w:rsidRDefault="00E75260" w:rsidP="00E75260">
          <w:pPr>
            <w:pStyle w:val="93029167487B4CD98734997FE61C60781"/>
          </w:pPr>
          <w:r w:rsidRPr="00550752">
            <w:rPr>
              <w:rStyle w:val="PlaceholderText"/>
            </w:rPr>
            <w:t>Click here to enter text.</w:t>
          </w:r>
        </w:p>
      </w:docPartBody>
    </w:docPart>
    <w:docPart>
      <w:docPartPr>
        <w:name w:val="E8097BB502804DB0ADC3456C43B71FD1"/>
        <w:category>
          <w:name w:val="General"/>
          <w:gallery w:val="placeholder"/>
        </w:category>
        <w:types>
          <w:type w:val="bbPlcHdr"/>
        </w:types>
        <w:behaviors>
          <w:behavior w:val="content"/>
        </w:behaviors>
        <w:guid w:val="{C91E1B63-81FF-4A9A-984F-BFD12F0C8017}"/>
      </w:docPartPr>
      <w:docPartBody>
        <w:p w:rsidR="00E75260" w:rsidRDefault="00E75260" w:rsidP="00E75260">
          <w:pPr>
            <w:pStyle w:val="E8097BB502804DB0ADC3456C43B71FD11"/>
          </w:pPr>
          <w:r w:rsidRPr="00550752">
            <w:rPr>
              <w:rStyle w:val="PlaceholderText"/>
            </w:rPr>
            <w:t>Click here to enter text.</w:t>
          </w:r>
        </w:p>
      </w:docPartBody>
    </w:docPart>
    <w:docPart>
      <w:docPartPr>
        <w:name w:val="34FE15E518BE4AD4A8407ACDD78B1665"/>
        <w:category>
          <w:name w:val="General"/>
          <w:gallery w:val="placeholder"/>
        </w:category>
        <w:types>
          <w:type w:val="bbPlcHdr"/>
        </w:types>
        <w:behaviors>
          <w:behavior w:val="content"/>
        </w:behaviors>
        <w:guid w:val="{BBF19CA1-AA57-4115-AD65-DF387AF35647}"/>
      </w:docPartPr>
      <w:docPartBody>
        <w:p w:rsidR="00E75260" w:rsidRDefault="00E75260" w:rsidP="00E75260">
          <w:pPr>
            <w:pStyle w:val="34FE15E518BE4AD4A8407ACDD78B16651"/>
          </w:pPr>
          <w:r w:rsidRPr="00550752">
            <w:rPr>
              <w:rStyle w:val="PlaceholderText"/>
            </w:rPr>
            <w:t>Click here to enter text.</w:t>
          </w:r>
        </w:p>
      </w:docPartBody>
    </w:docPart>
    <w:docPart>
      <w:docPartPr>
        <w:name w:val="15BA5C4352994BB2BABA6AF119AE2940"/>
        <w:category>
          <w:name w:val="General"/>
          <w:gallery w:val="placeholder"/>
        </w:category>
        <w:types>
          <w:type w:val="bbPlcHdr"/>
        </w:types>
        <w:behaviors>
          <w:behavior w:val="content"/>
        </w:behaviors>
        <w:guid w:val="{A70D4699-CFF5-4681-AAB6-ED57F5E0F81D}"/>
      </w:docPartPr>
      <w:docPartBody>
        <w:p w:rsidR="00E75260" w:rsidRDefault="00E75260" w:rsidP="00E75260">
          <w:pPr>
            <w:pStyle w:val="15BA5C4352994BB2BABA6AF119AE29401"/>
          </w:pPr>
          <w:r w:rsidRPr="00550752">
            <w:rPr>
              <w:rStyle w:val="PlaceholderText"/>
            </w:rPr>
            <w:t>Click here to enter text.</w:t>
          </w:r>
        </w:p>
      </w:docPartBody>
    </w:docPart>
    <w:docPart>
      <w:docPartPr>
        <w:name w:val="AC0812B44AB04E6FB688D67AEF27CBC0"/>
        <w:category>
          <w:name w:val="General"/>
          <w:gallery w:val="placeholder"/>
        </w:category>
        <w:types>
          <w:type w:val="bbPlcHdr"/>
        </w:types>
        <w:behaviors>
          <w:behavior w:val="content"/>
        </w:behaviors>
        <w:guid w:val="{31ECF7C3-5389-414E-BD87-F69A73E582DC}"/>
      </w:docPartPr>
      <w:docPartBody>
        <w:p w:rsidR="00E75260" w:rsidRDefault="00E75260" w:rsidP="00E75260">
          <w:pPr>
            <w:pStyle w:val="AC0812B44AB04E6FB688D67AEF27CBC01"/>
          </w:pPr>
          <w:r w:rsidRPr="00550752">
            <w:rPr>
              <w:rStyle w:val="PlaceholderText"/>
            </w:rPr>
            <w:t>Click here to enter text.</w:t>
          </w:r>
        </w:p>
      </w:docPartBody>
    </w:docPart>
    <w:docPart>
      <w:docPartPr>
        <w:name w:val="519E3E72DB284D358823B6EBA932EC31"/>
        <w:category>
          <w:name w:val="General"/>
          <w:gallery w:val="placeholder"/>
        </w:category>
        <w:types>
          <w:type w:val="bbPlcHdr"/>
        </w:types>
        <w:behaviors>
          <w:behavior w:val="content"/>
        </w:behaviors>
        <w:guid w:val="{ED4394C7-12FF-4FCB-AB6C-3736A4617D3E}"/>
      </w:docPartPr>
      <w:docPartBody>
        <w:p w:rsidR="00E75260" w:rsidRDefault="00E75260" w:rsidP="00E75260">
          <w:pPr>
            <w:pStyle w:val="519E3E72DB284D358823B6EBA932EC311"/>
          </w:pPr>
          <w:r w:rsidRPr="00550752">
            <w:rPr>
              <w:rStyle w:val="PlaceholderText"/>
            </w:rPr>
            <w:t>Click here to enter text.</w:t>
          </w:r>
        </w:p>
      </w:docPartBody>
    </w:docPart>
    <w:docPart>
      <w:docPartPr>
        <w:name w:val="DefaultPlaceholder_1082065159"/>
        <w:category>
          <w:name w:val="General"/>
          <w:gallery w:val="placeholder"/>
        </w:category>
        <w:types>
          <w:type w:val="bbPlcHdr"/>
        </w:types>
        <w:behaviors>
          <w:behavior w:val="content"/>
        </w:behaviors>
        <w:guid w:val="{09EA5293-DB8A-4E3B-917A-2CAB3E49AD3D}"/>
      </w:docPartPr>
      <w:docPartBody>
        <w:p w:rsidR="00E75260" w:rsidRDefault="00CB12B2">
          <w:r w:rsidRPr="00FE7C98">
            <w:rPr>
              <w:rStyle w:val="PlaceholderText"/>
            </w:rPr>
            <w:t>Choose an item.</w:t>
          </w:r>
        </w:p>
      </w:docPartBody>
    </w:docPart>
    <w:docPart>
      <w:docPartPr>
        <w:name w:val="AD9FA6E82EA94FE199C40C21DACCA72A"/>
        <w:category>
          <w:name w:val="General"/>
          <w:gallery w:val="placeholder"/>
        </w:category>
        <w:types>
          <w:type w:val="bbPlcHdr"/>
        </w:types>
        <w:behaviors>
          <w:behavior w:val="content"/>
        </w:behaviors>
        <w:guid w:val="{0E2BD225-39F7-42EE-93B9-DD708A0C3C81}"/>
      </w:docPartPr>
      <w:docPartBody>
        <w:p w:rsidR="00575110" w:rsidRDefault="00E75260" w:rsidP="00E75260">
          <w:pPr>
            <w:pStyle w:val="AD9FA6E82EA94FE199C40C21DACCA72A"/>
          </w:pPr>
          <w:r w:rsidRPr="00FE7C98">
            <w:rPr>
              <w:rStyle w:val="PlaceholderText"/>
            </w:rPr>
            <w:t>Choose an item.</w:t>
          </w:r>
        </w:p>
      </w:docPartBody>
    </w:docPart>
    <w:docPart>
      <w:docPartPr>
        <w:name w:val="8F359D72D75B4DD08E2E6A2D621732F3"/>
        <w:category>
          <w:name w:val="General"/>
          <w:gallery w:val="placeholder"/>
        </w:category>
        <w:types>
          <w:type w:val="bbPlcHdr"/>
        </w:types>
        <w:behaviors>
          <w:behavior w:val="content"/>
        </w:behaviors>
        <w:guid w:val="{C13DA3CD-157D-4936-A5FB-E1F3A09D65D9}"/>
      </w:docPartPr>
      <w:docPartBody>
        <w:p w:rsidR="00575110" w:rsidRDefault="00E75260" w:rsidP="00E75260">
          <w:pPr>
            <w:pStyle w:val="8F359D72D75B4DD08E2E6A2D621732F3"/>
          </w:pPr>
          <w:r w:rsidRPr="00550752">
            <w:rPr>
              <w:rStyle w:val="PlaceholderText"/>
            </w:rPr>
            <w:t>Click here to enter text.</w:t>
          </w:r>
        </w:p>
      </w:docPartBody>
    </w:docPart>
    <w:docPart>
      <w:docPartPr>
        <w:name w:val="93ECE1C332D34D77A68D0972635D8EC4"/>
        <w:category>
          <w:name w:val="General"/>
          <w:gallery w:val="placeholder"/>
        </w:category>
        <w:types>
          <w:type w:val="bbPlcHdr"/>
        </w:types>
        <w:behaviors>
          <w:behavior w:val="content"/>
        </w:behaviors>
        <w:guid w:val="{8BD24B2F-E230-4375-BC45-8082BB1A9338}"/>
      </w:docPartPr>
      <w:docPartBody>
        <w:p w:rsidR="00575110" w:rsidRDefault="00E75260" w:rsidP="00E75260">
          <w:pPr>
            <w:pStyle w:val="93ECE1C332D34D77A68D0972635D8EC4"/>
          </w:pPr>
          <w:r w:rsidRPr="00FE7C98">
            <w:rPr>
              <w:rStyle w:val="PlaceholderText"/>
            </w:rPr>
            <w:t>Choose an item.</w:t>
          </w:r>
        </w:p>
      </w:docPartBody>
    </w:docPart>
    <w:docPart>
      <w:docPartPr>
        <w:name w:val="EB4A073120BB49B9A0F3D4EA8C3C8C1D"/>
        <w:category>
          <w:name w:val="General"/>
          <w:gallery w:val="placeholder"/>
        </w:category>
        <w:types>
          <w:type w:val="bbPlcHdr"/>
        </w:types>
        <w:behaviors>
          <w:behavior w:val="content"/>
        </w:behaviors>
        <w:guid w:val="{669F2655-56F1-4AE3-A51B-7BBE2C8D1832}"/>
      </w:docPartPr>
      <w:docPartBody>
        <w:p w:rsidR="00575110" w:rsidRDefault="00E75260" w:rsidP="00E75260">
          <w:pPr>
            <w:pStyle w:val="EB4A073120BB49B9A0F3D4EA8C3C8C1D"/>
          </w:pPr>
          <w:r w:rsidRPr="00FE7C98">
            <w:rPr>
              <w:rStyle w:val="PlaceholderText"/>
            </w:rPr>
            <w:t>Choose an item.</w:t>
          </w:r>
        </w:p>
      </w:docPartBody>
    </w:docPart>
    <w:docPart>
      <w:docPartPr>
        <w:name w:val="FEC1B526168D41D9A18A6CADFAD763FE"/>
        <w:category>
          <w:name w:val="General"/>
          <w:gallery w:val="placeholder"/>
        </w:category>
        <w:types>
          <w:type w:val="bbPlcHdr"/>
        </w:types>
        <w:behaviors>
          <w:behavior w:val="content"/>
        </w:behaviors>
        <w:guid w:val="{C00DFE19-D701-4C77-8B50-D7B3FFB6DA16}"/>
      </w:docPartPr>
      <w:docPartBody>
        <w:p w:rsidR="00575110" w:rsidRDefault="00E75260" w:rsidP="00E75260">
          <w:pPr>
            <w:pStyle w:val="FEC1B526168D41D9A18A6CADFAD763FE"/>
          </w:pPr>
          <w:r w:rsidRPr="00550752">
            <w:rPr>
              <w:rStyle w:val="PlaceholderText"/>
            </w:rPr>
            <w:t>Click here to enter text.</w:t>
          </w:r>
        </w:p>
      </w:docPartBody>
    </w:docPart>
    <w:docPart>
      <w:docPartPr>
        <w:name w:val="3A07901EF37D465CAA32665537451717"/>
        <w:category>
          <w:name w:val="General"/>
          <w:gallery w:val="placeholder"/>
        </w:category>
        <w:types>
          <w:type w:val="bbPlcHdr"/>
        </w:types>
        <w:behaviors>
          <w:behavior w:val="content"/>
        </w:behaviors>
        <w:guid w:val="{FDA5EED0-7F65-404A-9256-AAB7AF729C7B}"/>
      </w:docPartPr>
      <w:docPartBody>
        <w:p w:rsidR="00575110" w:rsidRDefault="00E75260" w:rsidP="00E75260">
          <w:pPr>
            <w:pStyle w:val="3A07901EF37D465CAA32665537451717"/>
          </w:pPr>
          <w:r w:rsidRPr="00FE7C98">
            <w:rPr>
              <w:rStyle w:val="PlaceholderText"/>
            </w:rPr>
            <w:t>Choose an item.</w:t>
          </w:r>
        </w:p>
      </w:docPartBody>
    </w:docPart>
    <w:docPart>
      <w:docPartPr>
        <w:name w:val="F1E3AE7CB706467AA63A9E06A1656FD9"/>
        <w:category>
          <w:name w:val="General"/>
          <w:gallery w:val="placeholder"/>
        </w:category>
        <w:types>
          <w:type w:val="bbPlcHdr"/>
        </w:types>
        <w:behaviors>
          <w:behavior w:val="content"/>
        </w:behaviors>
        <w:guid w:val="{1407993C-3C82-4FDC-A1F3-7D0B22EBEE5A}"/>
      </w:docPartPr>
      <w:docPartBody>
        <w:p w:rsidR="00575110" w:rsidRDefault="00E75260" w:rsidP="00E75260">
          <w:pPr>
            <w:pStyle w:val="F1E3AE7CB706467AA63A9E06A1656FD9"/>
          </w:pPr>
          <w:r w:rsidRPr="00FE7C98">
            <w:rPr>
              <w:rStyle w:val="PlaceholderText"/>
            </w:rPr>
            <w:t>Choose an item.</w:t>
          </w:r>
        </w:p>
      </w:docPartBody>
    </w:docPart>
    <w:docPart>
      <w:docPartPr>
        <w:name w:val="9E8BD2B194B244B89CE63188EA207AA6"/>
        <w:category>
          <w:name w:val="General"/>
          <w:gallery w:val="placeholder"/>
        </w:category>
        <w:types>
          <w:type w:val="bbPlcHdr"/>
        </w:types>
        <w:behaviors>
          <w:behavior w:val="content"/>
        </w:behaviors>
        <w:guid w:val="{BA4D2F47-A03F-4C75-AE8F-8A70B999539E}"/>
      </w:docPartPr>
      <w:docPartBody>
        <w:p w:rsidR="00575110" w:rsidRDefault="00E75260" w:rsidP="00E75260">
          <w:pPr>
            <w:pStyle w:val="9E8BD2B194B244B89CE63188EA207AA6"/>
          </w:pPr>
          <w:r w:rsidRPr="00550752">
            <w:rPr>
              <w:rStyle w:val="PlaceholderText"/>
            </w:rPr>
            <w:t>Click here to enter text.</w:t>
          </w:r>
        </w:p>
      </w:docPartBody>
    </w:docPart>
    <w:docPart>
      <w:docPartPr>
        <w:name w:val="C84588731EB549FE9E2B25E90BBF71A9"/>
        <w:category>
          <w:name w:val="General"/>
          <w:gallery w:val="placeholder"/>
        </w:category>
        <w:types>
          <w:type w:val="bbPlcHdr"/>
        </w:types>
        <w:behaviors>
          <w:behavior w:val="content"/>
        </w:behaviors>
        <w:guid w:val="{DB326FCB-E147-4274-9F49-4523744385D6}"/>
      </w:docPartPr>
      <w:docPartBody>
        <w:p w:rsidR="00575110" w:rsidRDefault="00E75260" w:rsidP="00E75260">
          <w:pPr>
            <w:pStyle w:val="C84588731EB549FE9E2B25E90BBF71A9"/>
          </w:pPr>
          <w:r w:rsidRPr="00550752">
            <w:rPr>
              <w:rStyle w:val="PlaceholderText"/>
            </w:rPr>
            <w:t>Click here to enter text.</w:t>
          </w:r>
        </w:p>
      </w:docPartBody>
    </w:docPart>
    <w:docPart>
      <w:docPartPr>
        <w:name w:val="8FE9CEDD60B74515A7CEC5ECBE745FEE"/>
        <w:category>
          <w:name w:val="General"/>
          <w:gallery w:val="placeholder"/>
        </w:category>
        <w:types>
          <w:type w:val="bbPlcHdr"/>
        </w:types>
        <w:behaviors>
          <w:behavior w:val="content"/>
        </w:behaviors>
        <w:guid w:val="{FA376298-DBC3-4948-A4F0-B212DB344198}"/>
      </w:docPartPr>
      <w:docPartBody>
        <w:p w:rsidR="00575110" w:rsidRDefault="00E75260" w:rsidP="00E75260">
          <w:pPr>
            <w:pStyle w:val="8FE9CEDD60B74515A7CEC5ECBE745FEE"/>
          </w:pPr>
          <w:r w:rsidRPr="00550752">
            <w:rPr>
              <w:rStyle w:val="PlaceholderText"/>
            </w:rPr>
            <w:t>Click here to enter text.</w:t>
          </w:r>
        </w:p>
      </w:docPartBody>
    </w:docPart>
    <w:docPart>
      <w:docPartPr>
        <w:name w:val="B0264A0D7EE24BE0808A7354803295FE"/>
        <w:category>
          <w:name w:val="General"/>
          <w:gallery w:val="placeholder"/>
        </w:category>
        <w:types>
          <w:type w:val="bbPlcHdr"/>
        </w:types>
        <w:behaviors>
          <w:behavior w:val="content"/>
        </w:behaviors>
        <w:guid w:val="{594F74E2-CFE1-48F0-817C-3C14A29BF4D3}"/>
      </w:docPartPr>
      <w:docPartBody>
        <w:p w:rsidR="00575110" w:rsidRDefault="00E75260" w:rsidP="00E75260">
          <w:pPr>
            <w:pStyle w:val="B0264A0D7EE24BE0808A7354803295FE"/>
          </w:pPr>
          <w:r w:rsidRPr="00FE7C98">
            <w:rPr>
              <w:rStyle w:val="PlaceholderText"/>
            </w:rPr>
            <w:t>Choose an item.</w:t>
          </w:r>
        </w:p>
      </w:docPartBody>
    </w:docPart>
    <w:docPart>
      <w:docPartPr>
        <w:name w:val="8DE69FE328934D4291E4DFA9E1B53171"/>
        <w:category>
          <w:name w:val="General"/>
          <w:gallery w:val="placeholder"/>
        </w:category>
        <w:types>
          <w:type w:val="bbPlcHdr"/>
        </w:types>
        <w:behaviors>
          <w:behavior w:val="content"/>
        </w:behaviors>
        <w:guid w:val="{CD2E5651-41A9-458B-A59C-36E3AF10A859}"/>
      </w:docPartPr>
      <w:docPartBody>
        <w:p w:rsidR="00575110" w:rsidRDefault="00E75260" w:rsidP="00E75260">
          <w:pPr>
            <w:pStyle w:val="8DE69FE328934D4291E4DFA9E1B53171"/>
          </w:pPr>
          <w:r w:rsidRPr="00FE7C98">
            <w:rPr>
              <w:rStyle w:val="PlaceholderText"/>
            </w:rPr>
            <w:t>Choose an item.</w:t>
          </w:r>
        </w:p>
      </w:docPartBody>
    </w:docPart>
    <w:docPart>
      <w:docPartPr>
        <w:name w:val="34B515F6A733486CA1D7564EDAE9FFD1"/>
        <w:category>
          <w:name w:val="General"/>
          <w:gallery w:val="placeholder"/>
        </w:category>
        <w:types>
          <w:type w:val="bbPlcHdr"/>
        </w:types>
        <w:behaviors>
          <w:behavior w:val="content"/>
        </w:behaviors>
        <w:guid w:val="{F4AE280A-2435-46E2-908C-56EDEFF5A0B8}"/>
      </w:docPartPr>
      <w:docPartBody>
        <w:p w:rsidR="00575110" w:rsidRDefault="00E75260" w:rsidP="00E75260">
          <w:pPr>
            <w:pStyle w:val="34B515F6A733486CA1D7564EDAE9FFD1"/>
          </w:pPr>
          <w:r w:rsidRPr="00550752">
            <w:rPr>
              <w:rStyle w:val="PlaceholderText"/>
            </w:rPr>
            <w:t>Click here to enter text.</w:t>
          </w:r>
        </w:p>
      </w:docPartBody>
    </w:docPart>
    <w:docPart>
      <w:docPartPr>
        <w:name w:val="060B1A64FF574EB4969481F2C4D0EA8F"/>
        <w:category>
          <w:name w:val="General"/>
          <w:gallery w:val="placeholder"/>
        </w:category>
        <w:types>
          <w:type w:val="bbPlcHdr"/>
        </w:types>
        <w:behaviors>
          <w:behavior w:val="content"/>
        </w:behaviors>
        <w:guid w:val="{A105079E-D209-43E4-9B1F-E0BC656D0288}"/>
      </w:docPartPr>
      <w:docPartBody>
        <w:p w:rsidR="00575110" w:rsidRDefault="00E75260" w:rsidP="00E75260">
          <w:pPr>
            <w:pStyle w:val="060B1A64FF574EB4969481F2C4D0EA8F"/>
          </w:pPr>
          <w:r w:rsidRPr="00550752">
            <w:rPr>
              <w:rStyle w:val="PlaceholderText"/>
            </w:rPr>
            <w:t>Click here to enter text.</w:t>
          </w:r>
        </w:p>
      </w:docPartBody>
    </w:docPart>
    <w:docPart>
      <w:docPartPr>
        <w:name w:val="1FB5718AFCF849268C7ABEFB84675817"/>
        <w:category>
          <w:name w:val="General"/>
          <w:gallery w:val="placeholder"/>
        </w:category>
        <w:types>
          <w:type w:val="bbPlcHdr"/>
        </w:types>
        <w:behaviors>
          <w:behavior w:val="content"/>
        </w:behaviors>
        <w:guid w:val="{E5EC9DFE-1E73-41B3-B65B-6FD81E50ABD7}"/>
      </w:docPartPr>
      <w:docPartBody>
        <w:p w:rsidR="00575110" w:rsidRDefault="00E75260" w:rsidP="00E75260">
          <w:pPr>
            <w:pStyle w:val="1FB5718AFCF849268C7ABEFB84675817"/>
          </w:pPr>
          <w:r w:rsidRPr="00550752">
            <w:rPr>
              <w:rStyle w:val="PlaceholderText"/>
            </w:rPr>
            <w:t>Click here to enter text.</w:t>
          </w:r>
        </w:p>
      </w:docPartBody>
    </w:docPart>
    <w:docPart>
      <w:docPartPr>
        <w:name w:val="3FF2555666FB4382BB9702AA239ACF07"/>
        <w:category>
          <w:name w:val="General"/>
          <w:gallery w:val="placeholder"/>
        </w:category>
        <w:types>
          <w:type w:val="bbPlcHdr"/>
        </w:types>
        <w:behaviors>
          <w:behavior w:val="content"/>
        </w:behaviors>
        <w:guid w:val="{DEE6ACC3-D620-4C14-9A7F-A2B6F1B20010}"/>
      </w:docPartPr>
      <w:docPartBody>
        <w:p w:rsidR="00575110" w:rsidRDefault="00E75260" w:rsidP="00E75260">
          <w:pPr>
            <w:pStyle w:val="3FF2555666FB4382BB9702AA239ACF07"/>
          </w:pPr>
          <w:r w:rsidRPr="00FE7C98">
            <w:rPr>
              <w:rStyle w:val="PlaceholderText"/>
            </w:rPr>
            <w:t>Choose an item.</w:t>
          </w:r>
        </w:p>
      </w:docPartBody>
    </w:docPart>
    <w:docPart>
      <w:docPartPr>
        <w:name w:val="CF1203A5413142EBBA652E2E0442424E"/>
        <w:category>
          <w:name w:val="General"/>
          <w:gallery w:val="placeholder"/>
        </w:category>
        <w:types>
          <w:type w:val="bbPlcHdr"/>
        </w:types>
        <w:behaviors>
          <w:behavior w:val="content"/>
        </w:behaviors>
        <w:guid w:val="{EBDC8279-6EC3-4AA2-BE36-2D81BBB13EE5}"/>
      </w:docPartPr>
      <w:docPartBody>
        <w:p w:rsidR="00575110" w:rsidRDefault="00E75260" w:rsidP="00E75260">
          <w:pPr>
            <w:pStyle w:val="CF1203A5413142EBBA652E2E0442424E"/>
          </w:pPr>
          <w:r w:rsidRPr="00FE7C98">
            <w:rPr>
              <w:rStyle w:val="PlaceholderText"/>
            </w:rPr>
            <w:t>Choose an item.</w:t>
          </w:r>
        </w:p>
      </w:docPartBody>
    </w:docPart>
    <w:docPart>
      <w:docPartPr>
        <w:name w:val="1E267BCA3CE04A06AA37954D360C1B20"/>
        <w:category>
          <w:name w:val="General"/>
          <w:gallery w:val="placeholder"/>
        </w:category>
        <w:types>
          <w:type w:val="bbPlcHdr"/>
        </w:types>
        <w:behaviors>
          <w:behavior w:val="content"/>
        </w:behaviors>
        <w:guid w:val="{E6803061-EE0E-4F05-81EE-0382E932F639}"/>
      </w:docPartPr>
      <w:docPartBody>
        <w:p w:rsidR="00575110" w:rsidRDefault="00E75260" w:rsidP="00E75260">
          <w:pPr>
            <w:pStyle w:val="1E267BCA3CE04A06AA37954D360C1B20"/>
          </w:pPr>
          <w:r w:rsidRPr="00550752">
            <w:rPr>
              <w:rStyle w:val="PlaceholderText"/>
            </w:rPr>
            <w:t>Click here to enter text.</w:t>
          </w:r>
        </w:p>
      </w:docPartBody>
    </w:docPart>
    <w:docPart>
      <w:docPartPr>
        <w:name w:val="DF84074C102C47299DDFEA1CBEA870E6"/>
        <w:category>
          <w:name w:val="General"/>
          <w:gallery w:val="placeholder"/>
        </w:category>
        <w:types>
          <w:type w:val="bbPlcHdr"/>
        </w:types>
        <w:behaviors>
          <w:behavior w:val="content"/>
        </w:behaviors>
        <w:guid w:val="{2CE47409-D665-41AB-B3B0-76EEBA1A3A45}"/>
      </w:docPartPr>
      <w:docPartBody>
        <w:p w:rsidR="00575110" w:rsidRDefault="00E75260" w:rsidP="00E75260">
          <w:pPr>
            <w:pStyle w:val="DF84074C102C47299DDFEA1CBEA870E6"/>
          </w:pPr>
          <w:r w:rsidRPr="00550752">
            <w:rPr>
              <w:rStyle w:val="PlaceholderText"/>
            </w:rPr>
            <w:t>Click here to enter text.</w:t>
          </w:r>
        </w:p>
      </w:docPartBody>
    </w:docPart>
    <w:docPart>
      <w:docPartPr>
        <w:name w:val="765D30C1D3D34B2CA51A665376DF6AF9"/>
        <w:category>
          <w:name w:val="General"/>
          <w:gallery w:val="placeholder"/>
        </w:category>
        <w:types>
          <w:type w:val="bbPlcHdr"/>
        </w:types>
        <w:behaviors>
          <w:behavior w:val="content"/>
        </w:behaviors>
        <w:guid w:val="{48E31C45-CF32-48E4-BEC6-66C886704875}"/>
      </w:docPartPr>
      <w:docPartBody>
        <w:p w:rsidR="00575110" w:rsidRDefault="00E75260" w:rsidP="00E75260">
          <w:pPr>
            <w:pStyle w:val="765D30C1D3D34B2CA51A665376DF6AF9"/>
          </w:pPr>
          <w:r w:rsidRPr="00FE7C98">
            <w:rPr>
              <w:rStyle w:val="PlaceholderText"/>
            </w:rPr>
            <w:t>Choose an item.</w:t>
          </w:r>
        </w:p>
      </w:docPartBody>
    </w:docPart>
    <w:docPart>
      <w:docPartPr>
        <w:name w:val="64397D0AE21643B6B57FBB20095FDB66"/>
        <w:category>
          <w:name w:val="General"/>
          <w:gallery w:val="placeholder"/>
        </w:category>
        <w:types>
          <w:type w:val="bbPlcHdr"/>
        </w:types>
        <w:behaviors>
          <w:behavior w:val="content"/>
        </w:behaviors>
        <w:guid w:val="{D6A58579-5FC4-46DD-86F6-353D4D225161}"/>
      </w:docPartPr>
      <w:docPartBody>
        <w:p w:rsidR="00575110" w:rsidRDefault="00E75260" w:rsidP="00E75260">
          <w:pPr>
            <w:pStyle w:val="64397D0AE21643B6B57FBB20095FDB66"/>
          </w:pPr>
          <w:r w:rsidRPr="00FE7C98">
            <w:rPr>
              <w:rStyle w:val="PlaceholderText"/>
            </w:rPr>
            <w:t>Choose an item.</w:t>
          </w:r>
        </w:p>
      </w:docPartBody>
    </w:docPart>
    <w:docPart>
      <w:docPartPr>
        <w:name w:val="D65D9E543CD1416D869EFEB39714A890"/>
        <w:category>
          <w:name w:val="General"/>
          <w:gallery w:val="placeholder"/>
        </w:category>
        <w:types>
          <w:type w:val="bbPlcHdr"/>
        </w:types>
        <w:behaviors>
          <w:behavior w:val="content"/>
        </w:behaviors>
        <w:guid w:val="{7FCD8EEA-0D73-4F99-B5DC-4E3CDE4A5EFA}"/>
      </w:docPartPr>
      <w:docPartBody>
        <w:p w:rsidR="00575110" w:rsidRDefault="00E75260" w:rsidP="00E75260">
          <w:pPr>
            <w:pStyle w:val="D65D9E543CD1416D869EFEB39714A890"/>
          </w:pPr>
          <w:r w:rsidRPr="00550752">
            <w:rPr>
              <w:rStyle w:val="PlaceholderText"/>
            </w:rPr>
            <w:t>Click here to enter text.</w:t>
          </w:r>
        </w:p>
      </w:docPartBody>
    </w:docPart>
    <w:docPart>
      <w:docPartPr>
        <w:name w:val="66B881DDCBE44D279A5397FD02000E93"/>
        <w:category>
          <w:name w:val="General"/>
          <w:gallery w:val="placeholder"/>
        </w:category>
        <w:types>
          <w:type w:val="bbPlcHdr"/>
        </w:types>
        <w:behaviors>
          <w:behavior w:val="content"/>
        </w:behaviors>
        <w:guid w:val="{AB3A7B9C-3CD8-4EDE-8328-32F068AE4968}"/>
      </w:docPartPr>
      <w:docPartBody>
        <w:p w:rsidR="00575110" w:rsidRDefault="00E75260" w:rsidP="00E75260">
          <w:pPr>
            <w:pStyle w:val="66B881DDCBE44D279A5397FD02000E93"/>
          </w:pPr>
          <w:r w:rsidRPr="00550752">
            <w:rPr>
              <w:rStyle w:val="PlaceholderText"/>
            </w:rPr>
            <w:t>Click here to enter text.</w:t>
          </w:r>
        </w:p>
      </w:docPartBody>
    </w:docPart>
    <w:docPart>
      <w:docPartPr>
        <w:name w:val="38F8475F14AA4FC0BBE0322BADB03181"/>
        <w:category>
          <w:name w:val="General"/>
          <w:gallery w:val="placeholder"/>
        </w:category>
        <w:types>
          <w:type w:val="bbPlcHdr"/>
        </w:types>
        <w:behaviors>
          <w:behavior w:val="content"/>
        </w:behaviors>
        <w:guid w:val="{A359C9EC-7722-42A3-807A-AEE443F40EA9}"/>
      </w:docPartPr>
      <w:docPartBody>
        <w:p w:rsidR="00575110" w:rsidRDefault="00E75260" w:rsidP="00E75260">
          <w:pPr>
            <w:pStyle w:val="38F8475F14AA4FC0BBE0322BADB03181"/>
          </w:pPr>
          <w:r w:rsidRPr="00FE7C98">
            <w:rPr>
              <w:rStyle w:val="PlaceholderText"/>
            </w:rPr>
            <w:t>Choose an item.</w:t>
          </w:r>
        </w:p>
      </w:docPartBody>
    </w:docPart>
    <w:docPart>
      <w:docPartPr>
        <w:name w:val="76BEE8D4AECE4FF4A50F9689AC501557"/>
        <w:category>
          <w:name w:val="General"/>
          <w:gallery w:val="placeholder"/>
        </w:category>
        <w:types>
          <w:type w:val="bbPlcHdr"/>
        </w:types>
        <w:behaviors>
          <w:behavior w:val="content"/>
        </w:behaviors>
        <w:guid w:val="{8D486A6B-12F8-4F5A-9B42-245B7AF16144}"/>
      </w:docPartPr>
      <w:docPartBody>
        <w:p w:rsidR="00575110" w:rsidRDefault="00E75260" w:rsidP="00E75260">
          <w:pPr>
            <w:pStyle w:val="76BEE8D4AECE4FF4A50F9689AC501557"/>
          </w:pPr>
          <w:r w:rsidRPr="00FE7C98">
            <w:rPr>
              <w:rStyle w:val="PlaceholderText"/>
            </w:rPr>
            <w:t>Choose an item.</w:t>
          </w:r>
        </w:p>
      </w:docPartBody>
    </w:docPart>
    <w:docPart>
      <w:docPartPr>
        <w:name w:val="7F9D44EAA51B4E87B4108A574E5EAD96"/>
        <w:category>
          <w:name w:val="General"/>
          <w:gallery w:val="placeholder"/>
        </w:category>
        <w:types>
          <w:type w:val="bbPlcHdr"/>
        </w:types>
        <w:behaviors>
          <w:behavior w:val="content"/>
        </w:behaviors>
        <w:guid w:val="{289C0560-68C3-4D72-ABD8-FB3D50BFF5C1}"/>
      </w:docPartPr>
      <w:docPartBody>
        <w:p w:rsidR="00575110" w:rsidRDefault="00E75260" w:rsidP="00E75260">
          <w:pPr>
            <w:pStyle w:val="7F9D44EAA51B4E87B4108A574E5EAD96"/>
          </w:pPr>
          <w:r w:rsidRPr="00550752">
            <w:rPr>
              <w:rStyle w:val="PlaceholderText"/>
            </w:rPr>
            <w:t>Click here to enter text.</w:t>
          </w:r>
        </w:p>
      </w:docPartBody>
    </w:docPart>
    <w:docPart>
      <w:docPartPr>
        <w:name w:val="98C3BD5535F549E0BAEEE04C039B4BA6"/>
        <w:category>
          <w:name w:val="General"/>
          <w:gallery w:val="placeholder"/>
        </w:category>
        <w:types>
          <w:type w:val="bbPlcHdr"/>
        </w:types>
        <w:behaviors>
          <w:behavior w:val="content"/>
        </w:behaviors>
        <w:guid w:val="{81317B7E-E004-4831-BE8E-F4646777F2E8}"/>
      </w:docPartPr>
      <w:docPartBody>
        <w:p w:rsidR="00575110" w:rsidRDefault="00E75260" w:rsidP="00E75260">
          <w:pPr>
            <w:pStyle w:val="98C3BD5535F549E0BAEEE04C039B4BA6"/>
          </w:pPr>
          <w:r w:rsidRPr="00550752">
            <w:rPr>
              <w:rStyle w:val="PlaceholderText"/>
            </w:rPr>
            <w:t>Click here to enter text.</w:t>
          </w:r>
        </w:p>
      </w:docPartBody>
    </w:docPart>
    <w:docPart>
      <w:docPartPr>
        <w:name w:val="8910A479120D447EA290E73B133D783D"/>
        <w:category>
          <w:name w:val="General"/>
          <w:gallery w:val="placeholder"/>
        </w:category>
        <w:types>
          <w:type w:val="bbPlcHdr"/>
        </w:types>
        <w:behaviors>
          <w:behavior w:val="content"/>
        </w:behaviors>
        <w:guid w:val="{B40E0A55-CF1B-47A6-99E7-9701DA8FDF61}"/>
      </w:docPartPr>
      <w:docPartBody>
        <w:p w:rsidR="00575110" w:rsidRDefault="00E75260" w:rsidP="00E75260">
          <w:pPr>
            <w:pStyle w:val="8910A479120D447EA290E73B133D783D"/>
          </w:pPr>
          <w:r w:rsidRPr="00FE7C98">
            <w:rPr>
              <w:rStyle w:val="PlaceholderText"/>
            </w:rPr>
            <w:t>Choose an item.</w:t>
          </w:r>
        </w:p>
      </w:docPartBody>
    </w:docPart>
    <w:docPart>
      <w:docPartPr>
        <w:name w:val="36B3D5CCF3864066B8F0325ED78B95B3"/>
        <w:category>
          <w:name w:val="General"/>
          <w:gallery w:val="placeholder"/>
        </w:category>
        <w:types>
          <w:type w:val="bbPlcHdr"/>
        </w:types>
        <w:behaviors>
          <w:behavior w:val="content"/>
        </w:behaviors>
        <w:guid w:val="{1FEBFE09-BA0F-4C7D-8BB8-7A40C14AF23C}"/>
      </w:docPartPr>
      <w:docPartBody>
        <w:p w:rsidR="00575110" w:rsidRDefault="00E75260" w:rsidP="00E75260">
          <w:pPr>
            <w:pStyle w:val="36B3D5CCF3864066B8F0325ED78B95B3"/>
          </w:pPr>
          <w:r w:rsidRPr="00FE7C98">
            <w:rPr>
              <w:rStyle w:val="PlaceholderText"/>
            </w:rPr>
            <w:t>Choose an item.</w:t>
          </w:r>
        </w:p>
      </w:docPartBody>
    </w:docPart>
    <w:docPart>
      <w:docPartPr>
        <w:name w:val="34BE7E8852914FD8AEDD1BCF515B76C2"/>
        <w:category>
          <w:name w:val="General"/>
          <w:gallery w:val="placeholder"/>
        </w:category>
        <w:types>
          <w:type w:val="bbPlcHdr"/>
        </w:types>
        <w:behaviors>
          <w:behavior w:val="content"/>
        </w:behaviors>
        <w:guid w:val="{509A06F1-1FCD-4934-9B09-EDDED8473F0C}"/>
      </w:docPartPr>
      <w:docPartBody>
        <w:p w:rsidR="00575110" w:rsidRDefault="00E75260" w:rsidP="00E75260">
          <w:pPr>
            <w:pStyle w:val="34BE7E8852914FD8AEDD1BCF515B76C2"/>
          </w:pPr>
          <w:r w:rsidRPr="00550752">
            <w:rPr>
              <w:rStyle w:val="PlaceholderText"/>
            </w:rPr>
            <w:t>Click here to enter text.</w:t>
          </w:r>
        </w:p>
      </w:docPartBody>
    </w:docPart>
    <w:docPart>
      <w:docPartPr>
        <w:name w:val="83022C92F4F741EBAE54F0D7372B1D5B"/>
        <w:category>
          <w:name w:val="General"/>
          <w:gallery w:val="placeholder"/>
        </w:category>
        <w:types>
          <w:type w:val="bbPlcHdr"/>
        </w:types>
        <w:behaviors>
          <w:behavior w:val="content"/>
        </w:behaviors>
        <w:guid w:val="{CE011FE4-CFA6-41EE-8425-9493196885DF}"/>
      </w:docPartPr>
      <w:docPartBody>
        <w:p w:rsidR="00575110" w:rsidRDefault="00E75260" w:rsidP="00E75260">
          <w:pPr>
            <w:pStyle w:val="83022C92F4F741EBAE54F0D7372B1D5B"/>
          </w:pPr>
          <w:r w:rsidRPr="00550752">
            <w:rPr>
              <w:rStyle w:val="PlaceholderText"/>
            </w:rPr>
            <w:t>Click here to enter text.</w:t>
          </w:r>
        </w:p>
      </w:docPartBody>
    </w:docPart>
    <w:docPart>
      <w:docPartPr>
        <w:name w:val="1185682E42D44E5A8D92134E51F17B4C"/>
        <w:category>
          <w:name w:val="General"/>
          <w:gallery w:val="placeholder"/>
        </w:category>
        <w:types>
          <w:type w:val="bbPlcHdr"/>
        </w:types>
        <w:behaviors>
          <w:behavior w:val="content"/>
        </w:behaviors>
        <w:guid w:val="{06ADBED9-6D01-4F67-A146-5FD3F5CA9F8C}"/>
      </w:docPartPr>
      <w:docPartBody>
        <w:p w:rsidR="00575110" w:rsidRDefault="00E75260" w:rsidP="00E75260">
          <w:pPr>
            <w:pStyle w:val="1185682E42D44E5A8D92134E51F17B4C"/>
          </w:pPr>
          <w:r w:rsidRPr="00FE7C98">
            <w:rPr>
              <w:rStyle w:val="PlaceholderText"/>
            </w:rPr>
            <w:t>Choose an item.</w:t>
          </w:r>
        </w:p>
      </w:docPartBody>
    </w:docPart>
    <w:docPart>
      <w:docPartPr>
        <w:name w:val="EFB914CBC50644948E67E407C30D09DA"/>
        <w:category>
          <w:name w:val="General"/>
          <w:gallery w:val="placeholder"/>
        </w:category>
        <w:types>
          <w:type w:val="bbPlcHdr"/>
        </w:types>
        <w:behaviors>
          <w:behavior w:val="content"/>
        </w:behaviors>
        <w:guid w:val="{711B36D3-8344-4185-971C-969253A4C0DA}"/>
      </w:docPartPr>
      <w:docPartBody>
        <w:p w:rsidR="00575110" w:rsidRDefault="00E75260" w:rsidP="00E75260">
          <w:pPr>
            <w:pStyle w:val="EFB914CBC50644948E67E407C30D09DA"/>
          </w:pPr>
          <w:r w:rsidRPr="00FE7C98">
            <w:rPr>
              <w:rStyle w:val="PlaceholderText"/>
            </w:rPr>
            <w:t>Choose an item.</w:t>
          </w:r>
        </w:p>
      </w:docPartBody>
    </w:docPart>
    <w:docPart>
      <w:docPartPr>
        <w:name w:val="A29ED7654B3746D6B0944B9D70429992"/>
        <w:category>
          <w:name w:val="General"/>
          <w:gallery w:val="placeholder"/>
        </w:category>
        <w:types>
          <w:type w:val="bbPlcHdr"/>
        </w:types>
        <w:behaviors>
          <w:behavior w:val="content"/>
        </w:behaviors>
        <w:guid w:val="{36B6C8EE-8C2D-4339-B35C-68DB5449799B}"/>
      </w:docPartPr>
      <w:docPartBody>
        <w:p w:rsidR="00575110" w:rsidRDefault="00E75260" w:rsidP="00E75260">
          <w:pPr>
            <w:pStyle w:val="A29ED7654B3746D6B0944B9D70429992"/>
          </w:pPr>
          <w:r w:rsidRPr="00550752">
            <w:rPr>
              <w:rStyle w:val="PlaceholderText"/>
            </w:rPr>
            <w:t>Click here to enter text.</w:t>
          </w:r>
        </w:p>
      </w:docPartBody>
    </w:docPart>
    <w:docPart>
      <w:docPartPr>
        <w:name w:val="8382B8A3905D4A7F91F2A0DFF51C9468"/>
        <w:category>
          <w:name w:val="General"/>
          <w:gallery w:val="placeholder"/>
        </w:category>
        <w:types>
          <w:type w:val="bbPlcHdr"/>
        </w:types>
        <w:behaviors>
          <w:behavior w:val="content"/>
        </w:behaviors>
        <w:guid w:val="{06CE8175-114B-4BAA-BE33-D482493C5B69}"/>
      </w:docPartPr>
      <w:docPartBody>
        <w:p w:rsidR="00575110" w:rsidRDefault="00E75260" w:rsidP="00E75260">
          <w:pPr>
            <w:pStyle w:val="8382B8A3905D4A7F91F2A0DFF51C9468"/>
          </w:pPr>
          <w:r w:rsidRPr="00550752">
            <w:rPr>
              <w:rStyle w:val="PlaceholderText"/>
            </w:rPr>
            <w:t>Click here to enter text.</w:t>
          </w:r>
        </w:p>
      </w:docPartBody>
    </w:docPart>
    <w:docPart>
      <w:docPartPr>
        <w:name w:val="AC7E4D2107E143E88BAC8917466138C3"/>
        <w:category>
          <w:name w:val="General"/>
          <w:gallery w:val="placeholder"/>
        </w:category>
        <w:types>
          <w:type w:val="bbPlcHdr"/>
        </w:types>
        <w:behaviors>
          <w:behavior w:val="content"/>
        </w:behaviors>
        <w:guid w:val="{14A7410B-B3CF-40C3-B3EA-DE43248440A7}"/>
      </w:docPartPr>
      <w:docPartBody>
        <w:p w:rsidR="00575110" w:rsidRDefault="00E75260" w:rsidP="00E75260">
          <w:pPr>
            <w:pStyle w:val="AC7E4D2107E143E88BAC8917466138C3"/>
          </w:pPr>
          <w:r w:rsidRPr="00FE7C98">
            <w:rPr>
              <w:rStyle w:val="PlaceholderText"/>
            </w:rPr>
            <w:t>Choose an item.</w:t>
          </w:r>
        </w:p>
      </w:docPartBody>
    </w:docPart>
    <w:docPart>
      <w:docPartPr>
        <w:name w:val="58CE577DCFE94DE4B843BC071D9A39D3"/>
        <w:category>
          <w:name w:val="General"/>
          <w:gallery w:val="placeholder"/>
        </w:category>
        <w:types>
          <w:type w:val="bbPlcHdr"/>
        </w:types>
        <w:behaviors>
          <w:behavior w:val="content"/>
        </w:behaviors>
        <w:guid w:val="{98A7CA16-9C6D-418C-B36B-BE696EF54A3A}"/>
      </w:docPartPr>
      <w:docPartBody>
        <w:p w:rsidR="00575110" w:rsidRDefault="00E75260" w:rsidP="00E75260">
          <w:pPr>
            <w:pStyle w:val="58CE577DCFE94DE4B843BC071D9A39D3"/>
          </w:pPr>
          <w:r w:rsidRPr="00FE7C98">
            <w:rPr>
              <w:rStyle w:val="PlaceholderText"/>
            </w:rPr>
            <w:t>Choose an item.</w:t>
          </w:r>
        </w:p>
      </w:docPartBody>
    </w:docPart>
    <w:docPart>
      <w:docPartPr>
        <w:name w:val="BE1F4703F9DC493D9DB255D5FDF2CB22"/>
        <w:category>
          <w:name w:val="General"/>
          <w:gallery w:val="placeholder"/>
        </w:category>
        <w:types>
          <w:type w:val="bbPlcHdr"/>
        </w:types>
        <w:behaviors>
          <w:behavior w:val="content"/>
        </w:behaviors>
        <w:guid w:val="{F5528743-503C-4E40-8CB7-317E237AB274}"/>
      </w:docPartPr>
      <w:docPartBody>
        <w:p w:rsidR="00575110" w:rsidRDefault="00E75260" w:rsidP="00E75260">
          <w:pPr>
            <w:pStyle w:val="BE1F4703F9DC493D9DB255D5FDF2CB22"/>
          </w:pPr>
          <w:r w:rsidRPr="00550752">
            <w:rPr>
              <w:rStyle w:val="PlaceholderText"/>
            </w:rPr>
            <w:t>Click here to enter text.</w:t>
          </w:r>
        </w:p>
      </w:docPartBody>
    </w:docPart>
    <w:docPart>
      <w:docPartPr>
        <w:name w:val="DB0F3177F2CB464E9D054870289A70E3"/>
        <w:category>
          <w:name w:val="General"/>
          <w:gallery w:val="placeholder"/>
        </w:category>
        <w:types>
          <w:type w:val="bbPlcHdr"/>
        </w:types>
        <w:behaviors>
          <w:behavior w:val="content"/>
        </w:behaviors>
        <w:guid w:val="{38803D1E-F0D2-4365-9597-5DB62B7116A3}"/>
      </w:docPartPr>
      <w:docPartBody>
        <w:p w:rsidR="00575110" w:rsidRDefault="00E75260" w:rsidP="00E75260">
          <w:pPr>
            <w:pStyle w:val="DB0F3177F2CB464E9D054870289A70E3"/>
          </w:pPr>
          <w:r w:rsidRPr="00550752">
            <w:rPr>
              <w:rStyle w:val="PlaceholderText"/>
            </w:rPr>
            <w:t>Click here to enter text.</w:t>
          </w:r>
        </w:p>
      </w:docPartBody>
    </w:docPart>
    <w:docPart>
      <w:docPartPr>
        <w:name w:val="E7734184EB3B4853BCCE5EE2F1BAC02D"/>
        <w:category>
          <w:name w:val="General"/>
          <w:gallery w:val="placeholder"/>
        </w:category>
        <w:types>
          <w:type w:val="bbPlcHdr"/>
        </w:types>
        <w:behaviors>
          <w:behavior w:val="content"/>
        </w:behaviors>
        <w:guid w:val="{7E840CD6-FAC2-4058-A305-E99C736165D1}"/>
      </w:docPartPr>
      <w:docPartBody>
        <w:p w:rsidR="00575110" w:rsidRDefault="00E75260" w:rsidP="00E75260">
          <w:pPr>
            <w:pStyle w:val="E7734184EB3B4853BCCE5EE2F1BAC02D"/>
          </w:pPr>
          <w:r w:rsidRPr="00FE7C98">
            <w:rPr>
              <w:rStyle w:val="PlaceholderText"/>
            </w:rPr>
            <w:t>Choose an item.</w:t>
          </w:r>
        </w:p>
      </w:docPartBody>
    </w:docPart>
    <w:docPart>
      <w:docPartPr>
        <w:name w:val="00B87CE8A8F9402B950269CDFAEE81E4"/>
        <w:category>
          <w:name w:val="General"/>
          <w:gallery w:val="placeholder"/>
        </w:category>
        <w:types>
          <w:type w:val="bbPlcHdr"/>
        </w:types>
        <w:behaviors>
          <w:behavior w:val="content"/>
        </w:behaviors>
        <w:guid w:val="{DDE52C5A-1C58-40CB-8558-F09ED517DCFC}"/>
      </w:docPartPr>
      <w:docPartBody>
        <w:p w:rsidR="00575110" w:rsidRDefault="00E75260" w:rsidP="00E75260">
          <w:pPr>
            <w:pStyle w:val="00B87CE8A8F9402B950269CDFAEE81E4"/>
          </w:pPr>
          <w:r w:rsidRPr="00FE7C98">
            <w:rPr>
              <w:rStyle w:val="PlaceholderText"/>
            </w:rPr>
            <w:t>Choose an item.</w:t>
          </w:r>
        </w:p>
      </w:docPartBody>
    </w:docPart>
    <w:docPart>
      <w:docPartPr>
        <w:name w:val="95F0256721DC43C796AE60B448369DCC"/>
        <w:category>
          <w:name w:val="General"/>
          <w:gallery w:val="placeholder"/>
        </w:category>
        <w:types>
          <w:type w:val="bbPlcHdr"/>
        </w:types>
        <w:behaviors>
          <w:behavior w:val="content"/>
        </w:behaviors>
        <w:guid w:val="{6075F897-23A8-4742-84F5-2E1B882D13E0}"/>
      </w:docPartPr>
      <w:docPartBody>
        <w:p w:rsidR="00575110" w:rsidRDefault="00E75260" w:rsidP="00E75260">
          <w:pPr>
            <w:pStyle w:val="95F0256721DC43C796AE60B448369DCC"/>
          </w:pPr>
          <w:r w:rsidRPr="00550752">
            <w:rPr>
              <w:rStyle w:val="PlaceholderText"/>
            </w:rPr>
            <w:t>Click here to enter text.</w:t>
          </w:r>
        </w:p>
      </w:docPartBody>
    </w:docPart>
    <w:docPart>
      <w:docPartPr>
        <w:name w:val="347E37E0E1BC4C0BB4E810A4F515F4CB"/>
        <w:category>
          <w:name w:val="General"/>
          <w:gallery w:val="placeholder"/>
        </w:category>
        <w:types>
          <w:type w:val="bbPlcHdr"/>
        </w:types>
        <w:behaviors>
          <w:behavior w:val="content"/>
        </w:behaviors>
        <w:guid w:val="{60EBE3A0-343F-4BF9-AA16-CB1D2029D665}"/>
      </w:docPartPr>
      <w:docPartBody>
        <w:p w:rsidR="00575110" w:rsidRDefault="00E75260" w:rsidP="00E75260">
          <w:pPr>
            <w:pStyle w:val="347E37E0E1BC4C0BB4E810A4F515F4CB"/>
          </w:pPr>
          <w:r w:rsidRPr="00550752">
            <w:rPr>
              <w:rStyle w:val="PlaceholderText"/>
            </w:rPr>
            <w:t>Click here to enter text.</w:t>
          </w:r>
        </w:p>
      </w:docPartBody>
    </w:docPart>
    <w:docPart>
      <w:docPartPr>
        <w:name w:val="B3C2260DDA684CFA8B0745A5125CC4DB"/>
        <w:category>
          <w:name w:val="General"/>
          <w:gallery w:val="placeholder"/>
        </w:category>
        <w:types>
          <w:type w:val="bbPlcHdr"/>
        </w:types>
        <w:behaviors>
          <w:behavior w:val="content"/>
        </w:behaviors>
        <w:guid w:val="{B0DEF452-7DD8-454B-BA81-F917D0A69112}"/>
      </w:docPartPr>
      <w:docPartBody>
        <w:p w:rsidR="00575110" w:rsidRDefault="00E75260" w:rsidP="00E75260">
          <w:pPr>
            <w:pStyle w:val="B3C2260DDA684CFA8B0745A5125CC4DB"/>
          </w:pPr>
          <w:r w:rsidRPr="00FE7C98">
            <w:rPr>
              <w:rStyle w:val="PlaceholderText"/>
            </w:rPr>
            <w:t>Choose an item.</w:t>
          </w:r>
        </w:p>
      </w:docPartBody>
    </w:docPart>
    <w:docPart>
      <w:docPartPr>
        <w:name w:val="71064F1D20ED4F159B297B8416BD49B9"/>
        <w:category>
          <w:name w:val="General"/>
          <w:gallery w:val="placeholder"/>
        </w:category>
        <w:types>
          <w:type w:val="bbPlcHdr"/>
        </w:types>
        <w:behaviors>
          <w:behavior w:val="content"/>
        </w:behaviors>
        <w:guid w:val="{7C750CBF-D55A-4B28-9EC7-0985975D096B}"/>
      </w:docPartPr>
      <w:docPartBody>
        <w:p w:rsidR="00575110" w:rsidRDefault="00E75260" w:rsidP="00E75260">
          <w:pPr>
            <w:pStyle w:val="71064F1D20ED4F159B297B8416BD49B9"/>
          </w:pPr>
          <w:r w:rsidRPr="00FE7C98">
            <w:rPr>
              <w:rStyle w:val="PlaceholderText"/>
            </w:rPr>
            <w:t>Choose an item.</w:t>
          </w:r>
        </w:p>
      </w:docPartBody>
    </w:docPart>
    <w:docPart>
      <w:docPartPr>
        <w:name w:val="9CAA981C2E144A0B87F26411F0EF7D7A"/>
        <w:category>
          <w:name w:val="General"/>
          <w:gallery w:val="placeholder"/>
        </w:category>
        <w:types>
          <w:type w:val="bbPlcHdr"/>
        </w:types>
        <w:behaviors>
          <w:behavior w:val="content"/>
        </w:behaviors>
        <w:guid w:val="{7524D520-BB0E-450B-BF92-0510D84C4295}"/>
      </w:docPartPr>
      <w:docPartBody>
        <w:p w:rsidR="00575110" w:rsidRDefault="00E75260" w:rsidP="00E75260">
          <w:pPr>
            <w:pStyle w:val="9CAA981C2E144A0B87F26411F0EF7D7A"/>
          </w:pPr>
          <w:r w:rsidRPr="00550752">
            <w:rPr>
              <w:rStyle w:val="PlaceholderText"/>
            </w:rPr>
            <w:t>Click here to enter text.</w:t>
          </w:r>
        </w:p>
      </w:docPartBody>
    </w:docPart>
    <w:docPart>
      <w:docPartPr>
        <w:name w:val="94FAA071A435473DAF92AEA56315FDC7"/>
        <w:category>
          <w:name w:val="General"/>
          <w:gallery w:val="placeholder"/>
        </w:category>
        <w:types>
          <w:type w:val="bbPlcHdr"/>
        </w:types>
        <w:behaviors>
          <w:behavior w:val="content"/>
        </w:behaviors>
        <w:guid w:val="{D9D4338B-FFA0-4C2A-8AF8-0C3F5F2647EF}"/>
      </w:docPartPr>
      <w:docPartBody>
        <w:p w:rsidR="00575110" w:rsidRDefault="00E75260" w:rsidP="00E75260">
          <w:pPr>
            <w:pStyle w:val="94FAA071A435473DAF92AEA56315FDC7"/>
          </w:pPr>
          <w:r w:rsidRPr="00550752">
            <w:rPr>
              <w:rStyle w:val="PlaceholderText"/>
            </w:rPr>
            <w:t>Click here to enter text.</w:t>
          </w:r>
        </w:p>
      </w:docPartBody>
    </w:docPart>
    <w:docPart>
      <w:docPartPr>
        <w:name w:val="FF5D56F3568E4F4FBE021D5A6E1E6D0D"/>
        <w:category>
          <w:name w:val="General"/>
          <w:gallery w:val="placeholder"/>
        </w:category>
        <w:types>
          <w:type w:val="bbPlcHdr"/>
        </w:types>
        <w:behaviors>
          <w:behavior w:val="content"/>
        </w:behaviors>
        <w:guid w:val="{7F19E2E3-5B70-4D4E-869D-6190BEC3CCC2}"/>
      </w:docPartPr>
      <w:docPartBody>
        <w:p w:rsidR="00575110" w:rsidRDefault="00E75260" w:rsidP="00E75260">
          <w:pPr>
            <w:pStyle w:val="FF5D56F3568E4F4FBE021D5A6E1E6D0D"/>
          </w:pPr>
          <w:r w:rsidRPr="00FE7C98">
            <w:rPr>
              <w:rStyle w:val="PlaceholderText"/>
            </w:rPr>
            <w:t>Choose an item.</w:t>
          </w:r>
        </w:p>
      </w:docPartBody>
    </w:docPart>
    <w:docPart>
      <w:docPartPr>
        <w:name w:val="BF95E594BD754B7D8C266787FC5EE6AC"/>
        <w:category>
          <w:name w:val="General"/>
          <w:gallery w:val="placeholder"/>
        </w:category>
        <w:types>
          <w:type w:val="bbPlcHdr"/>
        </w:types>
        <w:behaviors>
          <w:behavior w:val="content"/>
        </w:behaviors>
        <w:guid w:val="{0A2414DD-0597-4622-BFD4-A41FF0CCA6C6}"/>
      </w:docPartPr>
      <w:docPartBody>
        <w:p w:rsidR="00575110" w:rsidRDefault="00E75260" w:rsidP="00E75260">
          <w:pPr>
            <w:pStyle w:val="BF95E594BD754B7D8C266787FC5EE6AC"/>
          </w:pPr>
          <w:r w:rsidRPr="00FE7C98">
            <w:rPr>
              <w:rStyle w:val="PlaceholderText"/>
            </w:rPr>
            <w:t>Choose an item.</w:t>
          </w:r>
        </w:p>
      </w:docPartBody>
    </w:docPart>
    <w:docPart>
      <w:docPartPr>
        <w:name w:val="350E2C681B9B412097A7C1BED1EFEED9"/>
        <w:category>
          <w:name w:val="General"/>
          <w:gallery w:val="placeholder"/>
        </w:category>
        <w:types>
          <w:type w:val="bbPlcHdr"/>
        </w:types>
        <w:behaviors>
          <w:behavior w:val="content"/>
        </w:behaviors>
        <w:guid w:val="{BCF3B12C-A578-45E7-8736-B7A1300E6CE3}"/>
      </w:docPartPr>
      <w:docPartBody>
        <w:p w:rsidR="00575110" w:rsidRDefault="00E75260" w:rsidP="00E75260">
          <w:pPr>
            <w:pStyle w:val="350E2C681B9B412097A7C1BED1EFEED9"/>
          </w:pPr>
          <w:r w:rsidRPr="00550752">
            <w:rPr>
              <w:rStyle w:val="PlaceholderText"/>
            </w:rPr>
            <w:t>Click here to enter text.</w:t>
          </w:r>
        </w:p>
      </w:docPartBody>
    </w:docPart>
    <w:docPart>
      <w:docPartPr>
        <w:name w:val="1ECBC7D0487B443EB47E46F9609C1F37"/>
        <w:category>
          <w:name w:val="General"/>
          <w:gallery w:val="placeholder"/>
        </w:category>
        <w:types>
          <w:type w:val="bbPlcHdr"/>
        </w:types>
        <w:behaviors>
          <w:behavior w:val="content"/>
        </w:behaviors>
        <w:guid w:val="{4E08F1EA-D722-40CA-8880-2115411C4BBE}"/>
      </w:docPartPr>
      <w:docPartBody>
        <w:p w:rsidR="00575110" w:rsidRDefault="00E75260" w:rsidP="00E75260">
          <w:pPr>
            <w:pStyle w:val="1ECBC7D0487B443EB47E46F9609C1F37"/>
          </w:pPr>
          <w:r w:rsidRPr="00550752">
            <w:rPr>
              <w:rStyle w:val="PlaceholderText"/>
            </w:rPr>
            <w:t>Click here to enter text.</w:t>
          </w:r>
        </w:p>
      </w:docPartBody>
    </w:docPart>
    <w:docPart>
      <w:docPartPr>
        <w:name w:val="5D97D32678D549B2880909630D101148"/>
        <w:category>
          <w:name w:val="General"/>
          <w:gallery w:val="placeholder"/>
        </w:category>
        <w:types>
          <w:type w:val="bbPlcHdr"/>
        </w:types>
        <w:behaviors>
          <w:behavior w:val="content"/>
        </w:behaviors>
        <w:guid w:val="{CD173D25-4A9C-4553-B321-6C08EE4D58E2}"/>
      </w:docPartPr>
      <w:docPartBody>
        <w:p w:rsidR="00575110" w:rsidRDefault="00E75260" w:rsidP="00E75260">
          <w:pPr>
            <w:pStyle w:val="5D97D32678D549B2880909630D101148"/>
          </w:pPr>
          <w:r w:rsidRPr="00FE7C98">
            <w:rPr>
              <w:rStyle w:val="PlaceholderText"/>
            </w:rPr>
            <w:t>Choose an item.</w:t>
          </w:r>
        </w:p>
      </w:docPartBody>
    </w:docPart>
    <w:docPart>
      <w:docPartPr>
        <w:name w:val="5E41B777008A46399AA98689702630E1"/>
        <w:category>
          <w:name w:val="General"/>
          <w:gallery w:val="placeholder"/>
        </w:category>
        <w:types>
          <w:type w:val="bbPlcHdr"/>
        </w:types>
        <w:behaviors>
          <w:behavior w:val="content"/>
        </w:behaviors>
        <w:guid w:val="{EE55963A-D836-4D24-83F8-749F16D198DA}"/>
      </w:docPartPr>
      <w:docPartBody>
        <w:p w:rsidR="00575110" w:rsidRDefault="00E75260" w:rsidP="00E75260">
          <w:pPr>
            <w:pStyle w:val="5E41B777008A46399AA98689702630E1"/>
          </w:pPr>
          <w:r w:rsidRPr="00FE7C98">
            <w:rPr>
              <w:rStyle w:val="PlaceholderText"/>
            </w:rPr>
            <w:t>Choose an item.</w:t>
          </w:r>
        </w:p>
      </w:docPartBody>
    </w:docPart>
    <w:docPart>
      <w:docPartPr>
        <w:name w:val="380ED9609A7245C9A283424866B837F1"/>
        <w:category>
          <w:name w:val="General"/>
          <w:gallery w:val="placeholder"/>
        </w:category>
        <w:types>
          <w:type w:val="bbPlcHdr"/>
        </w:types>
        <w:behaviors>
          <w:behavior w:val="content"/>
        </w:behaviors>
        <w:guid w:val="{08E16F67-EEBD-4D6D-86C3-63DEE5539A2D}"/>
      </w:docPartPr>
      <w:docPartBody>
        <w:p w:rsidR="00575110" w:rsidRDefault="00E75260" w:rsidP="00E75260">
          <w:pPr>
            <w:pStyle w:val="380ED9609A7245C9A283424866B837F1"/>
          </w:pPr>
          <w:r w:rsidRPr="00550752">
            <w:rPr>
              <w:rStyle w:val="PlaceholderText"/>
            </w:rPr>
            <w:t>Click here to enter text.</w:t>
          </w:r>
        </w:p>
      </w:docPartBody>
    </w:docPart>
    <w:docPart>
      <w:docPartPr>
        <w:name w:val="F5E2B708454B4F69B8ABBC96AFACF768"/>
        <w:category>
          <w:name w:val="General"/>
          <w:gallery w:val="placeholder"/>
        </w:category>
        <w:types>
          <w:type w:val="bbPlcHdr"/>
        </w:types>
        <w:behaviors>
          <w:behavior w:val="content"/>
        </w:behaviors>
        <w:guid w:val="{ECD4846B-2362-499C-A3C1-AB16207F9C10}"/>
      </w:docPartPr>
      <w:docPartBody>
        <w:p w:rsidR="00575110" w:rsidRDefault="00E75260" w:rsidP="00E75260">
          <w:pPr>
            <w:pStyle w:val="F5E2B708454B4F69B8ABBC96AFACF768"/>
          </w:pPr>
          <w:r w:rsidRPr="00550752">
            <w:rPr>
              <w:rStyle w:val="PlaceholderText"/>
            </w:rPr>
            <w:t>Click here to enter text.</w:t>
          </w:r>
        </w:p>
      </w:docPartBody>
    </w:docPart>
    <w:docPart>
      <w:docPartPr>
        <w:name w:val="2DFD1D56F45D4C1D9573FD5B278766C6"/>
        <w:category>
          <w:name w:val="General"/>
          <w:gallery w:val="placeholder"/>
        </w:category>
        <w:types>
          <w:type w:val="bbPlcHdr"/>
        </w:types>
        <w:behaviors>
          <w:behavior w:val="content"/>
        </w:behaviors>
        <w:guid w:val="{BA78785E-5153-425C-B1DE-554D2E646822}"/>
      </w:docPartPr>
      <w:docPartBody>
        <w:p w:rsidR="00575110" w:rsidRDefault="00E75260" w:rsidP="00E75260">
          <w:pPr>
            <w:pStyle w:val="2DFD1D56F45D4C1D9573FD5B278766C6"/>
          </w:pPr>
          <w:r w:rsidRPr="00FE7C98">
            <w:rPr>
              <w:rStyle w:val="PlaceholderText"/>
            </w:rPr>
            <w:t>Choose an item.</w:t>
          </w:r>
        </w:p>
      </w:docPartBody>
    </w:docPart>
    <w:docPart>
      <w:docPartPr>
        <w:name w:val="A7C8F49ED1C248E08FD70378090EF5EA"/>
        <w:category>
          <w:name w:val="General"/>
          <w:gallery w:val="placeholder"/>
        </w:category>
        <w:types>
          <w:type w:val="bbPlcHdr"/>
        </w:types>
        <w:behaviors>
          <w:behavior w:val="content"/>
        </w:behaviors>
        <w:guid w:val="{E191A3A0-3196-4711-8E9C-BA973FB580A4}"/>
      </w:docPartPr>
      <w:docPartBody>
        <w:p w:rsidR="00575110" w:rsidRDefault="00E75260" w:rsidP="00E75260">
          <w:pPr>
            <w:pStyle w:val="A7C8F49ED1C248E08FD70378090EF5EA"/>
          </w:pPr>
          <w:r w:rsidRPr="00FE7C98">
            <w:rPr>
              <w:rStyle w:val="PlaceholderText"/>
            </w:rPr>
            <w:t>Choose an item.</w:t>
          </w:r>
        </w:p>
      </w:docPartBody>
    </w:docPart>
    <w:docPart>
      <w:docPartPr>
        <w:name w:val="7E8777743EEE4D7A8B636F47A3730E92"/>
        <w:category>
          <w:name w:val="General"/>
          <w:gallery w:val="placeholder"/>
        </w:category>
        <w:types>
          <w:type w:val="bbPlcHdr"/>
        </w:types>
        <w:behaviors>
          <w:behavior w:val="content"/>
        </w:behaviors>
        <w:guid w:val="{340842E6-39CB-4188-B3BD-AED0133E4735}"/>
      </w:docPartPr>
      <w:docPartBody>
        <w:p w:rsidR="00575110" w:rsidRDefault="00E75260" w:rsidP="00E75260">
          <w:pPr>
            <w:pStyle w:val="7E8777743EEE4D7A8B636F47A3730E92"/>
          </w:pPr>
          <w:r w:rsidRPr="00550752">
            <w:rPr>
              <w:rStyle w:val="PlaceholderText"/>
            </w:rPr>
            <w:t>Click here to enter text.</w:t>
          </w:r>
        </w:p>
      </w:docPartBody>
    </w:docPart>
    <w:docPart>
      <w:docPartPr>
        <w:name w:val="22DEFB2F4D8442AEA5E048A16407A1D2"/>
        <w:category>
          <w:name w:val="General"/>
          <w:gallery w:val="placeholder"/>
        </w:category>
        <w:types>
          <w:type w:val="bbPlcHdr"/>
        </w:types>
        <w:behaviors>
          <w:behavior w:val="content"/>
        </w:behaviors>
        <w:guid w:val="{5C0BBED8-E519-4639-9476-975E1C7546A7}"/>
      </w:docPartPr>
      <w:docPartBody>
        <w:p w:rsidR="00575110" w:rsidRDefault="00E75260" w:rsidP="00E75260">
          <w:pPr>
            <w:pStyle w:val="22DEFB2F4D8442AEA5E048A16407A1D2"/>
          </w:pPr>
          <w:r w:rsidRPr="00550752">
            <w:rPr>
              <w:rStyle w:val="PlaceholderText"/>
            </w:rPr>
            <w:t>Click here to enter text.</w:t>
          </w:r>
        </w:p>
      </w:docPartBody>
    </w:docPart>
    <w:docPart>
      <w:docPartPr>
        <w:name w:val="B31A8C8F97F84670B70FC89A6D7966F3"/>
        <w:category>
          <w:name w:val="General"/>
          <w:gallery w:val="placeholder"/>
        </w:category>
        <w:types>
          <w:type w:val="bbPlcHdr"/>
        </w:types>
        <w:behaviors>
          <w:behavior w:val="content"/>
        </w:behaviors>
        <w:guid w:val="{64144B10-C3B4-482D-8A15-1372A0ED5D9D}"/>
      </w:docPartPr>
      <w:docPartBody>
        <w:p w:rsidR="00575110" w:rsidRDefault="00E75260" w:rsidP="00E75260">
          <w:pPr>
            <w:pStyle w:val="B31A8C8F97F84670B70FC89A6D7966F3"/>
          </w:pPr>
          <w:r w:rsidRPr="00FE7C98">
            <w:rPr>
              <w:rStyle w:val="PlaceholderText"/>
            </w:rPr>
            <w:t>Choose an item.</w:t>
          </w:r>
        </w:p>
      </w:docPartBody>
    </w:docPart>
    <w:docPart>
      <w:docPartPr>
        <w:name w:val="4033785E43D14DF0AAE2733D4EE4BC27"/>
        <w:category>
          <w:name w:val="General"/>
          <w:gallery w:val="placeholder"/>
        </w:category>
        <w:types>
          <w:type w:val="bbPlcHdr"/>
        </w:types>
        <w:behaviors>
          <w:behavior w:val="content"/>
        </w:behaviors>
        <w:guid w:val="{8210285E-9DED-4C4B-BD5C-3FAD887B7F41}"/>
      </w:docPartPr>
      <w:docPartBody>
        <w:p w:rsidR="00575110" w:rsidRDefault="00E75260" w:rsidP="00E75260">
          <w:pPr>
            <w:pStyle w:val="4033785E43D14DF0AAE2733D4EE4BC27"/>
          </w:pPr>
          <w:r w:rsidRPr="00FE7C98">
            <w:rPr>
              <w:rStyle w:val="PlaceholderText"/>
            </w:rPr>
            <w:t>Choose an item.</w:t>
          </w:r>
        </w:p>
      </w:docPartBody>
    </w:docPart>
    <w:docPart>
      <w:docPartPr>
        <w:name w:val="1B85CDB4E4EF4EFB9EBA80432C56B6B7"/>
        <w:category>
          <w:name w:val="General"/>
          <w:gallery w:val="placeholder"/>
        </w:category>
        <w:types>
          <w:type w:val="bbPlcHdr"/>
        </w:types>
        <w:behaviors>
          <w:behavior w:val="content"/>
        </w:behaviors>
        <w:guid w:val="{286A2D35-7084-4651-B624-C934C1B319D9}"/>
      </w:docPartPr>
      <w:docPartBody>
        <w:p w:rsidR="00575110" w:rsidRDefault="00E75260" w:rsidP="00E75260">
          <w:pPr>
            <w:pStyle w:val="1B85CDB4E4EF4EFB9EBA80432C56B6B7"/>
          </w:pPr>
          <w:r w:rsidRPr="00550752">
            <w:rPr>
              <w:rStyle w:val="PlaceholderText"/>
            </w:rPr>
            <w:t>Click here to enter text.</w:t>
          </w:r>
        </w:p>
      </w:docPartBody>
    </w:docPart>
    <w:docPart>
      <w:docPartPr>
        <w:name w:val="37A27F208811495C804ADD93765B220A"/>
        <w:category>
          <w:name w:val="General"/>
          <w:gallery w:val="placeholder"/>
        </w:category>
        <w:types>
          <w:type w:val="bbPlcHdr"/>
        </w:types>
        <w:behaviors>
          <w:behavior w:val="content"/>
        </w:behaviors>
        <w:guid w:val="{CC1DFAAB-21DB-4D1F-B767-48BE988CB6E5}"/>
      </w:docPartPr>
      <w:docPartBody>
        <w:p w:rsidR="00575110" w:rsidRDefault="00E75260" w:rsidP="00E75260">
          <w:pPr>
            <w:pStyle w:val="37A27F208811495C804ADD93765B220A"/>
          </w:pPr>
          <w:r w:rsidRPr="00550752">
            <w:rPr>
              <w:rStyle w:val="PlaceholderText"/>
            </w:rPr>
            <w:t>Click here to enter text.</w:t>
          </w:r>
        </w:p>
      </w:docPartBody>
    </w:docPart>
    <w:docPart>
      <w:docPartPr>
        <w:name w:val="9A9116E5EF9A4E4BBE0827AA3027B973"/>
        <w:category>
          <w:name w:val="General"/>
          <w:gallery w:val="placeholder"/>
        </w:category>
        <w:types>
          <w:type w:val="bbPlcHdr"/>
        </w:types>
        <w:behaviors>
          <w:behavior w:val="content"/>
        </w:behaviors>
        <w:guid w:val="{E2096DB0-B3F9-4C55-9445-6300D0F6DB85}"/>
      </w:docPartPr>
      <w:docPartBody>
        <w:p w:rsidR="00575110" w:rsidRDefault="00E75260" w:rsidP="00E75260">
          <w:pPr>
            <w:pStyle w:val="9A9116E5EF9A4E4BBE0827AA3027B973"/>
          </w:pPr>
          <w:r w:rsidRPr="00FE7C98">
            <w:rPr>
              <w:rStyle w:val="PlaceholderText"/>
            </w:rPr>
            <w:t>Choose an item.</w:t>
          </w:r>
        </w:p>
      </w:docPartBody>
    </w:docPart>
    <w:docPart>
      <w:docPartPr>
        <w:name w:val="FAF4B676C62F4F97ACC59CD70AC81D74"/>
        <w:category>
          <w:name w:val="General"/>
          <w:gallery w:val="placeholder"/>
        </w:category>
        <w:types>
          <w:type w:val="bbPlcHdr"/>
        </w:types>
        <w:behaviors>
          <w:behavior w:val="content"/>
        </w:behaviors>
        <w:guid w:val="{45A4CA4A-D547-4269-9790-6A55F8990A1F}"/>
      </w:docPartPr>
      <w:docPartBody>
        <w:p w:rsidR="00575110" w:rsidRDefault="00E75260" w:rsidP="00E75260">
          <w:pPr>
            <w:pStyle w:val="FAF4B676C62F4F97ACC59CD70AC81D74"/>
          </w:pPr>
          <w:r w:rsidRPr="00FE7C98">
            <w:rPr>
              <w:rStyle w:val="PlaceholderText"/>
            </w:rPr>
            <w:t>Choose an item.</w:t>
          </w:r>
        </w:p>
      </w:docPartBody>
    </w:docPart>
    <w:docPart>
      <w:docPartPr>
        <w:name w:val="942A169981434C56AFA3CEBFCAB7519E"/>
        <w:category>
          <w:name w:val="General"/>
          <w:gallery w:val="placeholder"/>
        </w:category>
        <w:types>
          <w:type w:val="bbPlcHdr"/>
        </w:types>
        <w:behaviors>
          <w:behavior w:val="content"/>
        </w:behaviors>
        <w:guid w:val="{BF2197E7-0D77-4526-82F9-D61E25FA942F}"/>
      </w:docPartPr>
      <w:docPartBody>
        <w:p w:rsidR="00575110" w:rsidRDefault="00E75260" w:rsidP="00E75260">
          <w:pPr>
            <w:pStyle w:val="942A169981434C56AFA3CEBFCAB7519E"/>
          </w:pPr>
          <w:r w:rsidRPr="00550752">
            <w:rPr>
              <w:rStyle w:val="PlaceholderText"/>
            </w:rPr>
            <w:t>Click here to enter text.</w:t>
          </w:r>
        </w:p>
      </w:docPartBody>
    </w:docPart>
    <w:docPart>
      <w:docPartPr>
        <w:name w:val="CB1A62C2FCE3408683B0309B6F5AC091"/>
        <w:category>
          <w:name w:val="General"/>
          <w:gallery w:val="placeholder"/>
        </w:category>
        <w:types>
          <w:type w:val="bbPlcHdr"/>
        </w:types>
        <w:behaviors>
          <w:behavior w:val="content"/>
        </w:behaviors>
        <w:guid w:val="{143A4E24-061F-4B42-9BC7-6551CF6A5B3B}"/>
      </w:docPartPr>
      <w:docPartBody>
        <w:p w:rsidR="00575110" w:rsidRDefault="00E75260" w:rsidP="00E75260">
          <w:pPr>
            <w:pStyle w:val="CB1A62C2FCE3408683B0309B6F5AC091"/>
          </w:pPr>
          <w:r w:rsidRPr="00550752">
            <w:rPr>
              <w:rStyle w:val="PlaceholderText"/>
            </w:rPr>
            <w:t>Click here to enter text.</w:t>
          </w:r>
        </w:p>
      </w:docPartBody>
    </w:docPart>
    <w:docPart>
      <w:docPartPr>
        <w:name w:val="8709814A88414288846A508DCBEB0154"/>
        <w:category>
          <w:name w:val="General"/>
          <w:gallery w:val="placeholder"/>
        </w:category>
        <w:types>
          <w:type w:val="bbPlcHdr"/>
        </w:types>
        <w:behaviors>
          <w:behavior w:val="content"/>
        </w:behaviors>
        <w:guid w:val="{8631E3E2-FFE4-4D6B-82FB-162B5F88B368}"/>
      </w:docPartPr>
      <w:docPartBody>
        <w:p w:rsidR="00575110" w:rsidRDefault="00E75260" w:rsidP="00E75260">
          <w:pPr>
            <w:pStyle w:val="8709814A88414288846A508DCBEB0154"/>
          </w:pPr>
          <w:r w:rsidRPr="00FE7C98">
            <w:rPr>
              <w:rStyle w:val="PlaceholderText"/>
            </w:rPr>
            <w:t>Choose an item.</w:t>
          </w:r>
        </w:p>
      </w:docPartBody>
    </w:docPart>
    <w:docPart>
      <w:docPartPr>
        <w:name w:val="7591946DAC5247249592FA4C378E44D5"/>
        <w:category>
          <w:name w:val="General"/>
          <w:gallery w:val="placeholder"/>
        </w:category>
        <w:types>
          <w:type w:val="bbPlcHdr"/>
        </w:types>
        <w:behaviors>
          <w:behavior w:val="content"/>
        </w:behaviors>
        <w:guid w:val="{C9E98F39-1810-44FE-98A5-CD30C9A20319}"/>
      </w:docPartPr>
      <w:docPartBody>
        <w:p w:rsidR="00575110" w:rsidRDefault="00E75260" w:rsidP="00E75260">
          <w:pPr>
            <w:pStyle w:val="7591946DAC5247249592FA4C378E44D5"/>
          </w:pPr>
          <w:r w:rsidRPr="00FE7C98">
            <w:rPr>
              <w:rStyle w:val="PlaceholderText"/>
            </w:rPr>
            <w:t>Choose an item.</w:t>
          </w:r>
        </w:p>
      </w:docPartBody>
    </w:docPart>
    <w:docPart>
      <w:docPartPr>
        <w:name w:val="D1C00C09352A4A4C82BB30700D83BAB5"/>
        <w:category>
          <w:name w:val="General"/>
          <w:gallery w:val="placeholder"/>
        </w:category>
        <w:types>
          <w:type w:val="bbPlcHdr"/>
        </w:types>
        <w:behaviors>
          <w:behavior w:val="content"/>
        </w:behaviors>
        <w:guid w:val="{9A921702-C8BA-4682-9C95-022EADD975C6}"/>
      </w:docPartPr>
      <w:docPartBody>
        <w:p w:rsidR="00575110" w:rsidRDefault="00E75260" w:rsidP="00E75260">
          <w:pPr>
            <w:pStyle w:val="D1C00C09352A4A4C82BB30700D83BAB5"/>
          </w:pPr>
          <w:r w:rsidRPr="00550752">
            <w:rPr>
              <w:rStyle w:val="PlaceholderText"/>
            </w:rPr>
            <w:t>Click here to enter text.</w:t>
          </w:r>
        </w:p>
      </w:docPartBody>
    </w:docPart>
    <w:docPart>
      <w:docPartPr>
        <w:name w:val="FB33ED3970624809826B0AC308A715BE"/>
        <w:category>
          <w:name w:val="General"/>
          <w:gallery w:val="placeholder"/>
        </w:category>
        <w:types>
          <w:type w:val="bbPlcHdr"/>
        </w:types>
        <w:behaviors>
          <w:behavior w:val="content"/>
        </w:behaviors>
        <w:guid w:val="{26955140-7E74-4EE0-B8DC-53F8BDAF60D4}"/>
      </w:docPartPr>
      <w:docPartBody>
        <w:p w:rsidR="00575110" w:rsidRDefault="00E75260" w:rsidP="00E75260">
          <w:pPr>
            <w:pStyle w:val="FB33ED3970624809826B0AC308A715BE"/>
          </w:pPr>
          <w:r w:rsidRPr="00550752">
            <w:rPr>
              <w:rStyle w:val="PlaceholderText"/>
            </w:rPr>
            <w:t>Click here to enter text.</w:t>
          </w:r>
        </w:p>
      </w:docPartBody>
    </w:docPart>
    <w:docPart>
      <w:docPartPr>
        <w:name w:val="631F6BCB9DC44997ACD176469735C8B9"/>
        <w:category>
          <w:name w:val="General"/>
          <w:gallery w:val="placeholder"/>
        </w:category>
        <w:types>
          <w:type w:val="bbPlcHdr"/>
        </w:types>
        <w:behaviors>
          <w:behavior w:val="content"/>
        </w:behaviors>
        <w:guid w:val="{C4C1CFBD-18B2-47BC-987F-896F3B288EA6}"/>
      </w:docPartPr>
      <w:docPartBody>
        <w:p w:rsidR="00575110" w:rsidRDefault="00E75260" w:rsidP="00E75260">
          <w:pPr>
            <w:pStyle w:val="631F6BCB9DC44997ACD176469735C8B9"/>
          </w:pPr>
          <w:r w:rsidRPr="00FE7C98">
            <w:rPr>
              <w:rStyle w:val="PlaceholderText"/>
            </w:rPr>
            <w:t>Choose an item.</w:t>
          </w:r>
        </w:p>
      </w:docPartBody>
    </w:docPart>
    <w:docPart>
      <w:docPartPr>
        <w:name w:val="9CACC4E6C6FC46C8A213AD8EF858DD7B"/>
        <w:category>
          <w:name w:val="General"/>
          <w:gallery w:val="placeholder"/>
        </w:category>
        <w:types>
          <w:type w:val="bbPlcHdr"/>
        </w:types>
        <w:behaviors>
          <w:behavior w:val="content"/>
        </w:behaviors>
        <w:guid w:val="{0278D446-C479-42BD-B94C-2DC3DF43B378}"/>
      </w:docPartPr>
      <w:docPartBody>
        <w:p w:rsidR="00575110" w:rsidRDefault="00E75260" w:rsidP="00E75260">
          <w:pPr>
            <w:pStyle w:val="9CACC4E6C6FC46C8A213AD8EF858DD7B"/>
          </w:pPr>
          <w:r w:rsidRPr="00FE7C98">
            <w:rPr>
              <w:rStyle w:val="PlaceholderText"/>
            </w:rPr>
            <w:t>Choose an item.</w:t>
          </w:r>
        </w:p>
      </w:docPartBody>
    </w:docPart>
    <w:docPart>
      <w:docPartPr>
        <w:name w:val="9CA5D497898F43C895F521F0B6BB5692"/>
        <w:category>
          <w:name w:val="General"/>
          <w:gallery w:val="placeholder"/>
        </w:category>
        <w:types>
          <w:type w:val="bbPlcHdr"/>
        </w:types>
        <w:behaviors>
          <w:behavior w:val="content"/>
        </w:behaviors>
        <w:guid w:val="{12EEDF9B-AF52-465E-AF88-00014E4A5C87}"/>
      </w:docPartPr>
      <w:docPartBody>
        <w:p w:rsidR="00575110" w:rsidRDefault="00E75260" w:rsidP="00E75260">
          <w:pPr>
            <w:pStyle w:val="9CA5D497898F43C895F521F0B6BB5692"/>
          </w:pPr>
          <w:r w:rsidRPr="00550752">
            <w:rPr>
              <w:rStyle w:val="PlaceholderText"/>
            </w:rPr>
            <w:t>Click here to enter text.</w:t>
          </w:r>
        </w:p>
      </w:docPartBody>
    </w:docPart>
    <w:docPart>
      <w:docPartPr>
        <w:name w:val="D74BD25C1F3B49869E6A9C44B902CDCE"/>
        <w:category>
          <w:name w:val="General"/>
          <w:gallery w:val="placeholder"/>
        </w:category>
        <w:types>
          <w:type w:val="bbPlcHdr"/>
        </w:types>
        <w:behaviors>
          <w:behavior w:val="content"/>
        </w:behaviors>
        <w:guid w:val="{E6335110-1506-425C-B4B0-D5305E67060F}"/>
      </w:docPartPr>
      <w:docPartBody>
        <w:p w:rsidR="00575110" w:rsidRDefault="00E75260" w:rsidP="00E75260">
          <w:pPr>
            <w:pStyle w:val="D74BD25C1F3B49869E6A9C44B902CDCE"/>
          </w:pPr>
          <w:r w:rsidRPr="00550752">
            <w:rPr>
              <w:rStyle w:val="PlaceholderText"/>
            </w:rPr>
            <w:t>Click here to enter text.</w:t>
          </w:r>
        </w:p>
      </w:docPartBody>
    </w:docPart>
    <w:docPart>
      <w:docPartPr>
        <w:name w:val="96B8193F86CA44E6856BD7B77CA12160"/>
        <w:category>
          <w:name w:val="General"/>
          <w:gallery w:val="placeholder"/>
        </w:category>
        <w:types>
          <w:type w:val="bbPlcHdr"/>
        </w:types>
        <w:behaviors>
          <w:behavior w:val="content"/>
        </w:behaviors>
        <w:guid w:val="{6063A679-5198-4743-8A5D-728B58D66533}"/>
      </w:docPartPr>
      <w:docPartBody>
        <w:p w:rsidR="00575110" w:rsidRDefault="00E75260" w:rsidP="00E75260">
          <w:pPr>
            <w:pStyle w:val="96B8193F86CA44E6856BD7B77CA12160"/>
          </w:pPr>
          <w:r w:rsidRPr="00FE7C98">
            <w:rPr>
              <w:rStyle w:val="PlaceholderText"/>
            </w:rPr>
            <w:t>Choose an item.</w:t>
          </w:r>
        </w:p>
      </w:docPartBody>
    </w:docPart>
    <w:docPart>
      <w:docPartPr>
        <w:name w:val="0871A9DCE0FF4ABBAA5C6E07ACD8F445"/>
        <w:category>
          <w:name w:val="General"/>
          <w:gallery w:val="placeholder"/>
        </w:category>
        <w:types>
          <w:type w:val="bbPlcHdr"/>
        </w:types>
        <w:behaviors>
          <w:behavior w:val="content"/>
        </w:behaviors>
        <w:guid w:val="{34EA4FFE-F1B9-4273-A66B-F8A7CE424950}"/>
      </w:docPartPr>
      <w:docPartBody>
        <w:p w:rsidR="00575110" w:rsidRDefault="00E75260" w:rsidP="00E75260">
          <w:pPr>
            <w:pStyle w:val="0871A9DCE0FF4ABBAA5C6E07ACD8F445"/>
          </w:pPr>
          <w:r w:rsidRPr="00FE7C98">
            <w:rPr>
              <w:rStyle w:val="PlaceholderText"/>
            </w:rPr>
            <w:t>Choose an item.</w:t>
          </w:r>
        </w:p>
      </w:docPartBody>
    </w:docPart>
    <w:docPart>
      <w:docPartPr>
        <w:name w:val="15C0738D0A4448988DBA8A2600A88608"/>
        <w:category>
          <w:name w:val="General"/>
          <w:gallery w:val="placeholder"/>
        </w:category>
        <w:types>
          <w:type w:val="bbPlcHdr"/>
        </w:types>
        <w:behaviors>
          <w:behavior w:val="content"/>
        </w:behaviors>
        <w:guid w:val="{08A6A401-42F7-4E16-B018-EF6F792ECA14}"/>
      </w:docPartPr>
      <w:docPartBody>
        <w:p w:rsidR="00575110" w:rsidRDefault="00E75260" w:rsidP="00E75260">
          <w:pPr>
            <w:pStyle w:val="15C0738D0A4448988DBA8A2600A88608"/>
          </w:pPr>
          <w:r w:rsidRPr="00550752">
            <w:rPr>
              <w:rStyle w:val="PlaceholderText"/>
            </w:rPr>
            <w:t>Click here to enter text.</w:t>
          </w:r>
        </w:p>
      </w:docPartBody>
    </w:docPart>
    <w:docPart>
      <w:docPartPr>
        <w:name w:val="40729EFF78B34F218D83C45293C88EC5"/>
        <w:category>
          <w:name w:val="General"/>
          <w:gallery w:val="placeholder"/>
        </w:category>
        <w:types>
          <w:type w:val="bbPlcHdr"/>
        </w:types>
        <w:behaviors>
          <w:behavior w:val="content"/>
        </w:behaviors>
        <w:guid w:val="{65638195-7AA3-42A4-A9DC-3D3165843BE3}"/>
      </w:docPartPr>
      <w:docPartBody>
        <w:p w:rsidR="00575110" w:rsidRDefault="00E75260" w:rsidP="00E75260">
          <w:pPr>
            <w:pStyle w:val="40729EFF78B34F218D83C45293C88EC5"/>
          </w:pPr>
          <w:r w:rsidRPr="00550752">
            <w:rPr>
              <w:rStyle w:val="PlaceholderText"/>
            </w:rPr>
            <w:t>Click here to enter text.</w:t>
          </w:r>
        </w:p>
      </w:docPartBody>
    </w:docPart>
    <w:docPart>
      <w:docPartPr>
        <w:name w:val="7C011246C24A466B96EA5DC8A3B46617"/>
        <w:category>
          <w:name w:val="General"/>
          <w:gallery w:val="placeholder"/>
        </w:category>
        <w:types>
          <w:type w:val="bbPlcHdr"/>
        </w:types>
        <w:behaviors>
          <w:behavior w:val="content"/>
        </w:behaviors>
        <w:guid w:val="{EDE9256F-F79A-4BCC-BFFE-24AB99BA183E}"/>
      </w:docPartPr>
      <w:docPartBody>
        <w:p w:rsidR="00575110" w:rsidRDefault="00E75260" w:rsidP="00E75260">
          <w:pPr>
            <w:pStyle w:val="7C011246C24A466B96EA5DC8A3B46617"/>
          </w:pPr>
          <w:r w:rsidRPr="00FE7C98">
            <w:rPr>
              <w:rStyle w:val="PlaceholderText"/>
            </w:rPr>
            <w:t>Choose an item.</w:t>
          </w:r>
        </w:p>
      </w:docPartBody>
    </w:docPart>
    <w:docPart>
      <w:docPartPr>
        <w:name w:val="460C6A3838FA463EACF4CF5FE2FAA835"/>
        <w:category>
          <w:name w:val="General"/>
          <w:gallery w:val="placeholder"/>
        </w:category>
        <w:types>
          <w:type w:val="bbPlcHdr"/>
        </w:types>
        <w:behaviors>
          <w:behavior w:val="content"/>
        </w:behaviors>
        <w:guid w:val="{0958C09F-4B2E-4CC1-A2E2-9A559E5AB226}"/>
      </w:docPartPr>
      <w:docPartBody>
        <w:p w:rsidR="00575110" w:rsidRDefault="00E75260" w:rsidP="00E75260">
          <w:pPr>
            <w:pStyle w:val="460C6A3838FA463EACF4CF5FE2FAA835"/>
          </w:pPr>
          <w:r w:rsidRPr="00FE7C98">
            <w:rPr>
              <w:rStyle w:val="PlaceholderText"/>
            </w:rPr>
            <w:t>Choose an item.</w:t>
          </w:r>
        </w:p>
      </w:docPartBody>
    </w:docPart>
    <w:docPart>
      <w:docPartPr>
        <w:name w:val="0132CD9ED988403CAA938D1ECFAE6BB9"/>
        <w:category>
          <w:name w:val="General"/>
          <w:gallery w:val="placeholder"/>
        </w:category>
        <w:types>
          <w:type w:val="bbPlcHdr"/>
        </w:types>
        <w:behaviors>
          <w:behavior w:val="content"/>
        </w:behaviors>
        <w:guid w:val="{BC176E4F-84B5-41EF-956C-09B423E0CCB7}"/>
      </w:docPartPr>
      <w:docPartBody>
        <w:p w:rsidR="00575110" w:rsidRDefault="00E75260" w:rsidP="00E75260">
          <w:pPr>
            <w:pStyle w:val="0132CD9ED988403CAA938D1ECFAE6BB9"/>
          </w:pPr>
          <w:r w:rsidRPr="00550752">
            <w:rPr>
              <w:rStyle w:val="PlaceholderText"/>
            </w:rPr>
            <w:t>Click here to enter text.</w:t>
          </w:r>
        </w:p>
      </w:docPartBody>
    </w:docPart>
    <w:docPart>
      <w:docPartPr>
        <w:name w:val="934739042FEC46AD8122D24E1D247DBB"/>
        <w:category>
          <w:name w:val="General"/>
          <w:gallery w:val="placeholder"/>
        </w:category>
        <w:types>
          <w:type w:val="bbPlcHdr"/>
        </w:types>
        <w:behaviors>
          <w:behavior w:val="content"/>
        </w:behaviors>
        <w:guid w:val="{399E1E75-8C6B-4984-B142-9113C7D3C2B3}"/>
      </w:docPartPr>
      <w:docPartBody>
        <w:p w:rsidR="00575110" w:rsidRDefault="00E75260" w:rsidP="00E75260">
          <w:pPr>
            <w:pStyle w:val="934739042FEC46AD8122D24E1D247DBB"/>
          </w:pPr>
          <w:r w:rsidRPr="00550752">
            <w:rPr>
              <w:rStyle w:val="PlaceholderText"/>
            </w:rPr>
            <w:t>Click here to enter text.</w:t>
          </w:r>
        </w:p>
      </w:docPartBody>
    </w:docPart>
    <w:docPart>
      <w:docPartPr>
        <w:name w:val="81B16485B21542B4A05A61B003D2261C"/>
        <w:category>
          <w:name w:val="General"/>
          <w:gallery w:val="placeholder"/>
        </w:category>
        <w:types>
          <w:type w:val="bbPlcHdr"/>
        </w:types>
        <w:behaviors>
          <w:behavior w:val="content"/>
        </w:behaviors>
        <w:guid w:val="{FCE7B505-9F21-4374-86B9-3DD86EBE616E}"/>
      </w:docPartPr>
      <w:docPartBody>
        <w:p w:rsidR="00575110" w:rsidRDefault="00E75260" w:rsidP="00E75260">
          <w:pPr>
            <w:pStyle w:val="81B16485B21542B4A05A61B003D2261C"/>
          </w:pPr>
          <w:r w:rsidRPr="00FE7C98">
            <w:rPr>
              <w:rStyle w:val="PlaceholderText"/>
            </w:rPr>
            <w:t>Choose an item.</w:t>
          </w:r>
        </w:p>
      </w:docPartBody>
    </w:docPart>
    <w:docPart>
      <w:docPartPr>
        <w:name w:val="73A90B5629FA44A5B98C6A10A00EA676"/>
        <w:category>
          <w:name w:val="General"/>
          <w:gallery w:val="placeholder"/>
        </w:category>
        <w:types>
          <w:type w:val="bbPlcHdr"/>
        </w:types>
        <w:behaviors>
          <w:behavior w:val="content"/>
        </w:behaviors>
        <w:guid w:val="{EB862130-0230-47AB-9A90-771332A999E0}"/>
      </w:docPartPr>
      <w:docPartBody>
        <w:p w:rsidR="00575110" w:rsidRDefault="00E75260" w:rsidP="00E75260">
          <w:pPr>
            <w:pStyle w:val="73A90B5629FA44A5B98C6A10A00EA676"/>
          </w:pPr>
          <w:r w:rsidRPr="00FE7C98">
            <w:rPr>
              <w:rStyle w:val="PlaceholderText"/>
            </w:rPr>
            <w:t>Choose an item.</w:t>
          </w:r>
        </w:p>
      </w:docPartBody>
    </w:docPart>
    <w:docPart>
      <w:docPartPr>
        <w:name w:val="D2B286F0028C4D65BF71B5FC2F39E034"/>
        <w:category>
          <w:name w:val="General"/>
          <w:gallery w:val="placeholder"/>
        </w:category>
        <w:types>
          <w:type w:val="bbPlcHdr"/>
        </w:types>
        <w:behaviors>
          <w:behavior w:val="content"/>
        </w:behaviors>
        <w:guid w:val="{2C3EA452-43F7-432A-93A5-016E0EBA6116}"/>
      </w:docPartPr>
      <w:docPartBody>
        <w:p w:rsidR="00575110" w:rsidRDefault="00E75260" w:rsidP="00E75260">
          <w:pPr>
            <w:pStyle w:val="D2B286F0028C4D65BF71B5FC2F39E034"/>
          </w:pPr>
          <w:r w:rsidRPr="00550752">
            <w:rPr>
              <w:rStyle w:val="PlaceholderText"/>
            </w:rPr>
            <w:t>Click here to enter text.</w:t>
          </w:r>
        </w:p>
      </w:docPartBody>
    </w:docPart>
    <w:docPart>
      <w:docPartPr>
        <w:name w:val="E2CE8A694AEF4F989F640489BBC9B6C7"/>
        <w:category>
          <w:name w:val="General"/>
          <w:gallery w:val="placeholder"/>
        </w:category>
        <w:types>
          <w:type w:val="bbPlcHdr"/>
        </w:types>
        <w:behaviors>
          <w:behavior w:val="content"/>
        </w:behaviors>
        <w:guid w:val="{DD450EE4-69F2-4039-98CC-22818ACE7086}"/>
      </w:docPartPr>
      <w:docPartBody>
        <w:p w:rsidR="00575110" w:rsidRDefault="00E75260" w:rsidP="00E75260">
          <w:pPr>
            <w:pStyle w:val="E2CE8A694AEF4F989F640489BBC9B6C7"/>
          </w:pPr>
          <w:r w:rsidRPr="00550752">
            <w:rPr>
              <w:rStyle w:val="PlaceholderText"/>
            </w:rPr>
            <w:t>Click here to enter text.</w:t>
          </w:r>
        </w:p>
      </w:docPartBody>
    </w:docPart>
    <w:docPart>
      <w:docPartPr>
        <w:name w:val="496DC3A2C78245F1A85A5322D2F972E5"/>
        <w:category>
          <w:name w:val="General"/>
          <w:gallery w:val="placeholder"/>
        </w:category>
        <w:types>
          <w:type w:val="bbPlcHdr"/>
        </w:types>
        <w:behaviors>
          <w:behavior w:val="content"/>
        </w:behaviors>
        <w:guid w:val="{D544F7CA-7300-4717-AD1E-DC5D41E575CD}"/>
      </w:docPartPr>
      <w:docPartBody>
        <w:p w:rsidR="00575110" w:rsidRDefault="00E75260" w:rsidP="00E75260">
          <w:pPr>
            <w:pStyle w:val="496DC3A2C78245F1A85A5322D2F972E5"/>
          </w:pPr>
          <w:r w:rsidRPr="00FE7C98">
            <w:rPr>
              <w:rStyle w:val="PlaceholderText"/>
            </w:rPr>
            <w:t>Choose an item.</w:t>
          </w:r>
        </w:p>
      </w:docPartBody>
    </w:docPart>
    <w:docPart>
      <w:docPartPr>
        <w:name w:val="75B4EDD15FB84BCDB04D57C27F5339DF"/>
        <w:category>
          <w:name w:val="General"/>
          <w:gallery w:val="placeholder"/>
        </w:category>
        <w:types>
          <w:type w:val="bbPlcHdr"/>
        </w:types>
        <w:behaviors>
          <w:behavior w:val="content"/>
        </w:behaviors>
        <w:guid w:val="{0AB25803-973C-4384-9274-8F67F6C8A392}"/>
      </w:docPartPr>
      <w:docPartBody>
        <w:p w:rsidR="00575110" w:rsidRDefault="00E75260" w:rsidP="00E75260">
          <w:pPr>
            <w:pStyle w:val="75B4EDD15FB84BCDB04D57C27F5339DF"/>
          </w:pPr>
          <w:r w:rsidRPr="00FE7C98">
            <w:rPr>
              <w:rStyle w:val="PlaceholderText"/>
            </w:rPr>
            <w:t>Choose an item.</w:t>
          </w:r>
        </w:p>
      </w:docPartBody>
    </w:docPart>
    <w:docPart>
      <w:docPartPr>
        <w:name w:val="BC18CCB906094DACB3986B66092F6533"/>
        <w:category>
          <w:name w:val="General"/>
          <w:gallery w:val="placeholder"/>
        </w:category>
        <w:types>
          <w:type w:val="bbPlcHdr"/>
        </w:types>
        <w:behaviors>
          <w:behavior w:val="content"/>
        </w:behaviors>
        <w:guid w:val="{83EC0982-D0AD-4415-9C98-8F31E30E9338}"/>
      </w:docPartPr>
      <w:docPartBody>
        <w:p w:rsidR="00575110" w:rsidRDefault="00E75260" w:rsidP="00E75260">
          <w:pPr>
            <w:pStyle w:val="BC18CCB906094DACB3986B66092F6533"/>
          </w:pPr>
          <w:r w:rsidRPr="00550752">
            <w:rPr>
              <w:rStyle w:val="PlaceholderText"/>
            </w:rPr>
            <w:t>Click here to enter text.</w:t>
          </w:r>
        </w:p>
      </w:docPartBody>
    </w:docPart>
    <w:docPart>
      <w:docPartPr>
        <w:name w:val="B4422A6086B1471A937656F800EECE15"/>
        <w:category>
          <w:name w:val="General"/>
          <w:gallery w:val="placeholder"/>
        </w:category>
        <w:types>
          <w:type w:val="bbPlcHdr"/>
        </w:types>
        <w:behaviors>
          <w:behavior w:val="content"/>
        </w:behaviors>
        <w:guid w:val="{37147508-2DA9-47B9-890E-10A04D2BC35F}"/>
      </w:docPartPr>
      <w:docPartBody>
        <w:p w:rsidR="00575110" w:rsidRDefault="00E75260" w:rsidP="00E75260">
          <w:pPr>
            <w:pStyle w:val="B4422A6086B1471A937656F800EECE15"/>
          </w:pPr>
          <w:r w:rsidRPr="00550752">
            <w:rPr>
              <w:rStyle w:val="PlaceholderText"/>
            </w:rPr>
            <w:t>Click here to enter text.</w:t>
          </w:r>
        </w:p>
      </w:docPartBody>
    </w:docPart>
    <w:docPart>
      <w:docPartPr>
        <w:name w:val="A5604986E4CE477985626AC7B2584957"/>
        <w:category>
          <w:name w:val="General"/>
          <w:gallery w:val="placeholder"/>
        </w:category>
        <w:types>
          <w:type w:val="bbPlcHdr"/>
        </w:types>
        <w:behaviors>
          <w:behavior w:val="content"/>
        </w:behaviors>
        <w:guid w:val="{B0AB033B-AF1C-404B-A916-37555D8922BB}"/>
      </w:docPartPr>
      <w:docPartBody>
        <w:p w:rsidR="00575110" w:rsidRDefault="00E75260" w:rsidP="00E75260">
          <w:pPr>
            <w:pStyle w:val="A5604986E4CE477985626AC7B2584957"/>
          </w:pPr>
          <w:r w:rsidRPr="00FE7C98">
            <w:rPr>
              <w:rStyle w:val="PlaceholderText"/>
            </w:rPr>
            <w:t>Choose an item.</w:t>
          </w:r>
        </w:p>
      </w:docPartBody>
    </w:docPart>
    <w:docPart>
      <w:docPartPr>
        <w:name w:val="5A7AB79688F34FF680DBEB509235350F"/>
        <w:category>
          <w:name w:val="General"/>
          <w:gallery w:val="placeholder"/>
        </w:category>
        <w:types>
          <w:type w:val="bbPlcHdr"/>
        </w:types>
        <w:behaviors>
          <w:behavior w:val="content"/>
        </w:behaviors>
        <w:guid w:val="{38C4BE5A-FD35-4486-8D1B-6E6B802CE4DE}"/>
      </w:docPartPr>
      <w:docPartBody>
        <w:p w:rsidR="00575110" w:rsidRDefault="00E75260" w:rsidP="00E75260">
          <w:pPr>
            <w:pStyle w:val="5A7AB79688F34FF680DBEB509235350F"/>
          </w:pPr>
          <w:r w:rsidRPr="00FE7C98">
            <w:rPr>
              <w:rStyle w:val="PlaceholderText"/>
            </w:rPr>
            <w:t>Choose an item.</w:t>
          </w:r>
        </w:p>
      </w:docPartBody>
    </w:docPart>
    <w:docPart>
      <w:docPartPr>
        <w:name w:val="9FF474CAC0F34B8092CD1DC13D65649B"/>
        <w:category>
          <w:name w:val="General"/>
          <w:gallery w:val="placeholder"/>
        </w:category>
        <w:types>
          <w:type w:val="bbPlcHdr"/>
        </w:types>
        <w:behaviors>
          <w:behavior w:val="content"/>
        </w:behaviors>
        <w:guid w:val="{F35556B6-9475-42AC-A1CF-52FD16B8C566}"/>
      </w:docPartPr>
      <w:docPartBody>
        <w:p w:rsidR="00575110" w:rsidRDefault="00E75260" w:rsidP="00E75260">
          <w:pPr>
            <w:pStyle w:val="9FF474CAC0F34B8092CD1DC13D65649B"/>
          </w:pPr>
          <w:r w:rsidRPr="00550752">
            <w:rPr>
              <w:rStyle w:val="PlaceholderText"/>
            </w:rPr>
            <w:t>Click here to enter text.</w:t>
          </w:r>
        </w:p>
      </w:docPartBody>
    </w:docPart>
    <w:docPart>
      <w:docPartPr>
        <w:name w:val="4A62F89E25164CBA85ADB4434735FE1C"/>
        <w:category>
          <w:name w:val="General"/>
          <w:gallery w:val="placeholder"/>
        </w:category>
        <w:types>
          <w:type w:val="bbPlcHdr"/>
        </w:types>
        <w:behaviors>
          <w:behavior w:val="content"/>
        </w:behaviors>
        <w:guid w:val="{9CE27F02-6990-4494-8BC5-3F98479ECBF2}"/>
      </w:docPartPr>
      <w:docPartBody>
        <w:p w:rsidR="000646B2" w:rsidRDefault="00967B07" w:rsidP="00967B07">
          <w:pPr>
            <w:pStyle w:val="4A62F89E25164CBA85ADB4434735FE1C"/>
          </w:pPr>
          <w:r w:rsidRPr="0055075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416"/>
    <w:rsid w:val="000646B2"/>
    <w:rsid w:val="00082497"/>
    <w:rsid w:val="00170416"/>
    <w:rsid w:val="00272FA0"/>
    <w:rsid w:val="00280575"/>
    <w:rsid w:val="0045588A"/>
    <w:rsid w:val="00455980"/>
    <w:rsid w:val="00575110"/>
    <w:rsid w:val="006F42D5"/>
    <w:rsid w:val="007D41C4"/>
    <w:rsid w:val="008D5A31"/>
    <w:rsid w:val="00967B07"/>
    <w:rsid w:val="00B26B70"/>
    <w:rsid w:val="00B33F6A"/>
    <w:rsid w:val="00CB12B2"/>
    <w:rsid w:val="00E00AB4"/>
    <w:rsid w:val="00E75260"/>
    <w:rsid w:val="00EA1AEB"/>
    <w:rsid w:val="00FF4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7B07"/>
    <w:rPr>
      <w:color w:val="808080"/>
    </w:rPr>
  </w:style>
  <w:style w:type="paragraph" w:customStyle="1" w:styleId="3777F913EEF84AA2994670295AE7052A">
    <w:name w:val="3777F913EEF84AA2994670295AE7052A"/>
  </w:style>
  <w:style w:type="paragraph" w:customStyle="1" w:styleId="244E73CE4C284D97A46D3BF6AEF41411">
    <w:name w:val="244E73CE4C284D97A46D3BF6AEF41411"/>
  </w:style>
  <w:style w:type="paragraph" w:customStyle="1" w:styleId="3275FB84395140618102B4A5FC7D3A88">
    <w:name w:val="3275FB84395140618102B4A5FC7D3A88"/>
  </w:style>
  <w:style w:type="paragraph" w:customStyle="1" w:styleId="6A294FD08A614648B79DF0D131C2F07B">
    <w:name w:val="6A294FD08A614648B79DF0D131C2F07B"/>
  </w:style>
  <w:style w:type="paragraph" w:customStyle="1" w:styleId="9BD1D656383046D9AB04B6BCA8B947D1">
    <w:name w:val="9BD1D656383046D9AB04B6BCA8B947D1"/>
  </w:style>
  <w:style w:type="paragraph" w:customStyle="1" w:styleId="4228C6D6092942D99C9175FEE155E112">
    <w:name w:val="4228C6D6092942D99C9175FEE155E112"/>
  </w:style>
  <w:style w:type="paragraph" w:customStyle="1" w:styleId="2A5AC1DABE684DDE8784B118B605D06B">
    <w:name w:val="2A5AC1DABE684DDE8784B118B605D06B"/>
  </w:style>
  <w:style w:type="paragraph" w:customStyle="1" w:styleId="B39FB472F2CC4E97849771D36BC57837">
    <w:name w:val="B39FB472F2CC4E97849771D36BC57837"/>
  </w:style>
  <w:style w:type="paragraph" w:customStyle="1" w:styleId="D5C3BFDC1E12477DA8C951589DCFAB82">
    <w:name w:val="D5C3BFDC1E12477DA8C951589DCFAB82"/>
  </w:style>
  <w:style w:type="paragraph" w:customStyle="1" w:styleId="DFBCE3A38043436EB1A51C8E107CDCE5">
    <w:name w:val="DFBCE3A38043436EB1A51C8E107CDCE5"/>
  </w:style>
  <w:style w:type="paragraph" w:customStyle="1" w:styleId="A6A1B4454E934682A6038A7C799629A9">
    <w:name w:val="A6A1B4454E934682A6038A7C799629A9"/>
  </w:style>
  <w:style w:type="paragraph" w:customStyle="1" w:styleId="9CBC33E67F6E450D9ED96F044A382713">
    <w:name w:val="9CBC33E67F6E450D9ED96F044A382713"/>
  </w:style>
  <w:style w:type="paragraph" w:customStyle="1" w:styleId="BB100230224F4A3D8447BB84D39B3327">
    <w:name w:val="BB100230224F4A3D8447BB84D39B3327"/>
  </w:style>
  <w:style w:type="paragraph" w:customStyle="1" w:styleId="21F24E3AD62942299CC46853F724C523">
    <w:name w:val="21F24E3AD62942299CC46853F724C523"/>
  </w:style>
  <w:style w:type="paragraph" w:customStyle="1" w:styleId="3C733D2D5D834E10ADAB84523B05AB7E">
    <w:name w:val="3C733D2D5D834E10ADAB84523B05AB7E"/>
  </w:style>
  <w:style w:type="paragraph" w:customStyle="1" w:styleId="3777F913EEF84AA2994670295AE7052A1">
    <w:name w:val="3777F913EEF84AA2994670295AE7052A1"/>
    <w:rsid w:val="00170416"/>
    <w:rPr>
      <w:rFonts w:eastAsiaTheme="minorHAnsi"/>
    </w:rPr>
  </w:style>
  <w:style w:type="paragraph" w:customStyle="1" w:styleId="244E73CE4C284D97A46D3BF6AEF414111">
    <w:name w:val="244E73CE4C284D97A46D3BF6AEF414111"/>
    <w:rsid w:val="00170416"/>
    <w:rPr>
      <w:rFonts w:eastAsiaTheme="minorHAnsi"/>
    </w:rPr>
  </w:style>
  <w:style w:type="paragraph" w:customStyle="1" w:styleId="3275FB84395140618102B4A5FC7D3A881">
    <w:name w:val="3275FB84395140618102B4A5FC7D3A881"/>
    <w:rsid w:val="00170416"/>
    <w:rPr>
      <w:rFonts w:eastAsiaTheme="minorHAnsi"/>
    </w:rPr>
  </w:style>
  <w:style w:type="paragraph" w:customStyle="1" w:styleId="6A294FD08A614648B79DF0D131C2F07B1">
    <w:name w:val="6A294FD08A614648B79DF0D131C2F07B1"/>
    <w:rsid w:val="00170416"/>
    <w:rPr>
      <w:rFonts w:eastAsiaTheme="minorHAnsi"/>
    </w:rPr>
  </w:style>
  <w:style w:type="paragraph" w:customStyle="1" w:styleId="9BD1D656383046D9AB04B6BCA8B947D11">
    <w:name w:val="9BD1D656383046D9AB04B6BCA8B947D11"/>
    <w:rsid w:val="00170416"/>
    <w:rPr>
      <w:rFonts w:eastAsiaTheme="minorHAnsi"/>
    </w:rPr>
  </w:style>
  <w:style w:type="paragraph" w:customStyle="1" w:styleId="4228C6D6092942D99C9175FEE155E1121">
    <w:name w:val="4228C6D6092942D99C9175FEE155E1121"/>
    <w:rsid w:val="00170416"/>
    <w:rPr>
      <w:rFonts w:eastAsiaTheme="minorHAnsi"/>
    </w:rPr>
  </w:style>
  <w:style w:type="paragraph" w:customStyle="1" w:styleId="2A5AC1DABE684DDE8784B118B605D06B1">
    <w:name w:val="2A5AC1DABE684DDE8784B118B605D06B1"/>
    <w:rsid w:val="00170416"/>
    <w:rPr>
      <w:rFonts w:eastAsiaTheme="minorHAnsi"/>
    </w:rPr>
  </w:style>
  <w:style w:type="paragraph" w:customStyle="1" w:styleId="B39FB472F2CC4E97849771D36BC578371">
    <w:name w:val="B39FB472F2CC4E97849771D36BC578371"/>
    <w:rsid w:val="00170416"/>
    <w:rPr>
      <w:rFonts w:eastAsiaTheme="minorHAnsi"/>
    </w:rPr>
  </w:style>
  <w:style w:type="paragraph" w:customStyle="1" w:styleId="D5C3BFDC1E12477DA8C951589DCFAB821">
    <w:name w:val="D5C3BFDC1E12477DA8C951589DCFAB821"/>
    <w:rsid w:val="00170416"/>
    <w:rPr>
      <w:rFonts w:eastAsiaTheme="minorHAnsi"/>
    </w:rPr>
  </w:style>
  <w:style w:type="paragraph" w:customStyle="1" w:styleId="DFBCE3A38043436EB1A51C8E107CDCE51">
    <w:name w:val="DFBCE3A38043436EB1A51C8E107CDCE51"/>
    <w:rsid w:val="00170416"/>
    <w:rPr>
      <w:rFonts w:eastAsiaTheme="minorHAnsi"/>
    </w:rPr>
  </w:style>
  <w:style w:type="paragraph" w:customStyle="1" w:styleId="A6A1B4454E934682A6038A7C799629A91">
    <w:name w:val="A6A1B4454E934682A6038A7C799629A91"/>
    <w:rsid w:val="00170416"/>
    <w:rPr>
      <w:rFonts w:eastAsiaTheme="minorHAnsi"/>
    </w:rPr>
  </w:style>
  <w:style w:type="paragraph" w:customStyle="1" w:styleId="9CBC33E67F6E450D9ED96F044A3827131">
    <w:name w:val="9CBC33E67F6E450D9ED96F044A3827131"/>
    <w:rsid w:val="00170416"/>
    <w:rPr>
      <w:rFonts w:eastAsiaTheme="minorHAnsi"/>
    </w:rPr>
  </w:style>
  <w:style w:type="paragraph" w:customStyle="1" w:styleId="BB100230224F4A3D8447BB84D39B33271">
    <w:name w:val="BB100230224F4A3D8447BB84D39B33271"/>
    <w:rsid w:val="00170416"/>
    <w:rPr>
      <w:rFonts w:eastAsiaTheme="minorHAnsi"/>
    </w:rPr>
  </w:style>
  <w:style w:type="paragraph" w:customStyle="1" w:styleId="21F24E3AD62942299CC46853F724C5231">
    <w:name w:val="21F24E3AD62942299CC46853F724C5231"/>
    <w:rsid w:val="00170416"/>
    <w:rPr>
      <w:rFonts w:eastAsiaTheme="minorHAnsi"/>
    </w:rPr>
  </w:style>
  <w:style w:type="paragraph" w:customStyle="1" w:styleId="3C733D2D5D834E10ADAB84523B05AB7E1">
    <w:name w:val="3C733D2D5D834E10ADAB84523B05AB7E1"/>
    <w:rsid w:val="00170416"/>
    <w:rPr>
      <w:rFonts w:eastAsiaTheme="minorHAnsi"/>
    </w:rPr>
  </w:style>
  <w:style w:type="paragraph" w:customStyle="1" w:styleId="7E936B19493D4C348A48573E46236C14">
    <w:name w:val="7E936B19493D4C348A48573E46236C14"/>
    <w:rsid w:val="00170416"/>
    <w:pPr>
      <w:tabs>
        <w:tab w:val="center" w:pos="4680"/>
        <w:tab w:val="right" w:pos="9360"/>
      </w:tabs>
      <w:spacing w:after="0" w:line="240" w:lineRule="auto"/>
    </w:pPr>
    <w:rPr>
      <w:rFonts w:eastAsiaTheme="minorHAnsi"/>
    </w:rPr>
  </w:style>
  <w:style w:type="paragraph" w:customStyle="1" w:styleId="514969BB010B4E2DA2AF3875945F7349">
    <w:name w:val="514969BB010B4E2DA2AF3875945F7349"/>
    <w:rsid w:val="00170416"/>
  </w:style>
  <w:style w:type="paragraph" w:customStyle="1" w:styleId="6D6BBE71AA984B5FAB111F4986A77375">
    <w:name w:val="6D6BBE71AA984B5FAB111F4986A77375"/>
    <w:rsid w:val="00170416"/>
  </w:style>
  <w:style w:type="paragraph" w:customStyle="1" w:styleId="A624207228204CEA8A21720F3AE97B7E">
    <w:name w:val="A624207228204CEA8A21720F3AE97B7E"/>
    <w:rsid w:val="00170416"/>
  </w:style>
  <w:style w:type="paragraph" w:customStyle="1" w:styleId="EEAB03D93332482B9EEC4B0741725536">
    <w:name w:val="EEAB03D93332482B9EEC4B0741725536"/>
    <w:rsid w:val="00170416"/>
  </w:style>
  <w:style w:type="paragraph" w:customStyle="1" w:styleId="0A4E16C86E094228870220C17966F907">
    <w:name w:val="0A4E16C86E094228870220C17966F907"/>
    <w:rsid w:val="00170416"/>
  </w:style>
  <w:style w:type="paragraph" w:customStyle="1" w:styleId="AE61D5CFBD6144D98C048AD0E974C460">
    <w:name w:val="AE61D5CFBD6144D98C048AD0E974C460"/>
    <w:rsid w:val="00170416"/>
  </w:style>
  <w:style w:type="paragraph" w:customStyle="1" w:styleId="88FCDA2CF38F426785F14461AF7867CA">
    <w:name w:val="88FCDA2CF38F426785F14461AF7867CA"/>
    <w:rsid w:val="00170416"/>
  </w:style>
  <w:style w:type="paragraph" w:customStyle="1" w:styleId="26C27DC7C3694D1EBFCD27FCBC060314">
    <w:name w:val="26C27DC7C3694D1EBFCD27FCBC060314"/>
    <w:rsid w:val="00170416"/>
  </w:style>
  <w:style w:type="paragraph" w:customStyle="1" w:styleId="C872BF49508947B7BFE0A50AD389D0BE">
    <w:name w:val="C872BF49508947B7BFE0A50AD389D0BE"/>
    <w:rsid w:val="00170416"/>
  </w:style>
  <w:style w:type="paragraph" w:customStyle="1" w:styleId="683A6915A855483FB1486CAD52401F53">
    <w:name w:val="683A6915A855483FB1486CAD52401F53"/>
    <w:rsid w:val="00170416"/>
  </w:style>
  <w:style w:type="paragraph" w:customStyle="1" w:styleId="7328B97067BD4963B2088CB7CF10B9EA">
    <w:name w:val="7328B97067BD4963B2088CB7CF10B9EA"/>
    <w:rsid w:val="00170416"/>
  </w:style>
  <w:style w:type="paragraph" w:customStyle="1" w:styleId="BC38B8D317BE40DEA5A582A4A6F6D8A0">
    <w:name w:val="BC38B8D317BE40DEA5A582A4A6F6D8A0"/>
    <w:rsid w:val="00170416"/>
  </w:style>
  <w:style w:type="paragraph" w:customStyle="1" w:styleId="F60992E38CD0402598BCF475F25DA398">
    <w:name w:val="F60992E38CD0402598BCF475F25DA398"/>
    <w:rsid w:val="00170416"/>
  </w:style>
  <w:style w:type="paragraph" w:customStyle="1" w:styleId="09E6C3AFFC3B4D14A0F03D9D4CE8BE59">
    <w:name w:val="09E6C3AFFC3B4D14A0F03D9D4CE8BE59"/>
    <w:rsid w:val="00170416"/>
  </w:style>
  <w:style w:type="paragraph" w:customStyle="1" w:styleId="A719EBBB77764ED59424EE4EAAD14493">
    <w:name w:val="A719EBBB77764ED59424EE4EAAD14493"/>
    <w:rsid w:val="00170416"/>
  </w:style>
  <w:style w:type="paragraph" w:customStyle="1" w:styleId="92EBEAA443DC427F94313E0000D4FD3B">
    <w:name w:val="92EBEAA443DC427F94313E0000D4FD3B"/>
    <w:rsid w:val="00170416"/>
  </w:style>
  <w:style w:type="paragraph" w:customStyle="1" w:styleId="F1AC5EA483F6447290E9C913E551E120">
    <w:name w:val="F1AC5EA483F6447290E9C913E551E120"/>
    <w:rsid w:val="00170416"/>
  </w:style>
  <w:style w:type="paragraph" w:customStyle="1" w:styleId="72D0DD1751B84EC78F671FE443989461">
    <w:name w:val="72D0DD1751B84EC78F671FE443989461"/>
    <w:rsid w:val="00170416"/>
  </w:style>
  <w:style w:type="paragraph" w:customStyle="1" w:styleId="79E674A7A68C46C98B3086EE6A0AEB59">
    <w:name w:val="79E674A7A68C46C98B3086EE6A0AEB59"/>
    <w:rsid w:val="00170416"/>
  </w:style>
  <w:style w:type="paragraph" w:customStyle="1" w:styleId="3F2B4D69F5EE438AA9941E6B04061639">
    <w:name w:val="3F2B4D69F5EE438AA9941E6B04061639"/>
    <w:rsid w:val="00170416"/>
  </w:style>
  <w:style w:type="paragraph" w:customStyle="1" w:styleId="AE6D5C88C1D34E0C9C44C0583C1C2D3F">
    <w:name w:val="AE6D5C88C1D34E0C9C44C0583C1C2D3F"/>
    <w:rsid w:val="00170416"/>
  </w:style>
  <w:style w:type="paragraph" w:customStyle="1" w:styleId="A61247904CFE42069A42B6116DA0C02D">
    <w:name w:val="A61247904CFE42069A42B6116DA0C02D"/>
    <w:rsid w:val="00170416"/>
  </w:style>
  <w:style w:type="paragraph" w:customStyle="1" w:styleId="FDAC7229EE0343A6A97F9E99CBE8CC4A">
    <w:name w:val="FDAC7229EE0343A6A97F9E99CBE8CC4A"/>
    <w:rsid w:val="00170416"/>
  </w:style>
  <w:style w:type="paragraph" w:customStyle="1" w:styleId="AD6BB3D1E63F4325874045D102809DC7">
    <w:name w:val="AD6BB3D1E63F4325874045D102809DC7"/>
    <w:rsid w:val="00170416"/>
  </w:style>
  <w:style w:type="paragraph" w:customStyle="1" w:styleId="0D8BE562A283472B97462059F5F71301">
    <w:name w:val="0D8BE562A283472B97462059F5F71301"/>
    <w:rsid w:val="00170416"/>
  </w:style>
  <w:style w:type="paragraph" w:customStyle="1" w:styleId="2A6B7291B18F47298472FAA986FED373">
    <w:name w:val="2A6B7291B18F47298472FAA986FED373"/>
    <w:rsid w:val="00170416"/>
  </w:style>
  <w:style w:type="paragraph" w:customStyle="1" w:styleId="557DBA1FB73843539AB221F04CEB607B">
    <w:name w:val="557DBA1FB73843539AB221F04CEB607B"/>
    <w:rsid w:val="00170416"/>
  </w:style>
  <w:style w:type="paragraph" w:customStyle="1" w:styleId="742C93221CA5434D93A684A60C78FAB1">
    <w:name w:val="742C93221CA5434D93A684A60C78FAB1"/>
    <w:rsid w:val="00170416"/>
  </w:style>
  <w:style w:type="paragraph" w:customStyle="1" w:styleId="B5A0AFBC68D14F90BB12C56D685B0A1D">
    <w:name w:val="B5A0AFBC68D14F90BB12C56D685B0A1D"/>
    <w:rsid w:val="00170416"/>
  </w:style>
  <w:style w:type="paragraph" w:customStyle="1" w:styleId="71832249F14C4E789248BA6D9E12ECE9">
    <w:name w:val="71832249F14C4E789248BA6D9E12ECE9"/>
    <w:rsid w:val="00170416"/>
  </w:style>
  <w:style w:type="paragraph" w:customStyle="1" w:styleId="63F9CAC77B534671BB2A31799924129D">
    <w:name w:val="63F9CAC77B534671BB2A31799924129D"/>
    <w:rsid w:val="00170416"/>
  </w:style>
  <w:style w:type="paragraph" w:customStyle="1" w:styleId="7F293931BF5B46B1BE5379FC0048D06A">
    <w:name w:val="7F293931BF5B46B1BE5379FC0048D06A"/>
    <w:rsid w:val="00170416"/>
  </w:style>
  <w:style w:type="paragraph" w:customStyle="1" w:styleId="EC703D5667B84181BE8E5B118A330680">
    <w:name w:val="EC703D5667B84181BE8E5B118A330680"/>
    <w:rsid w:val="00170416"/>
  </w:style>
  <w:style w:type="paragraph" w:customStyle="1" w:styleId="A4FCBF5B9D2A4582826F189FAAFFB535">
    <w:name w:val="A4FCBF5B9D2A4582826F189FAAFFB535"/>
    <w:rsid w:val="00170416"/>
  </w:style>
  <w:style w:type="paragraph" w:customStyle="1" w:styleId="75B5A1607BEB4BF689A0349F9A976B53">
    <w:name w:val="75B5A1607BEB4BF689A0349F9A976B53"/>
    <w:rsid w:val="00170416"/>
  </w:style>
  <w:style w:type="paragraph" w:customStyle="1" w:styleId="7B70E8D6549C45358A9AE63C139A342C">
    <w:name w:val="7B70E8D6549C45358A9AE63C139A342C"/>
    <w:rsid w:val="00170416"/>
  </w:style>
  <w:style w:type="paragraph" w:customStyle="1" w:styleId="C2D171119A1C474EA605827419AB7F23">
    <w:name w:val="C2D171119A1C474EA605827419AB7F23"/>
    <w:rsid w:val="00170416"/>
  </w:style>
  <w:style w:type="paragraph" w:customStyle="1" w:styleId="7295F3607D69461598B11D86B8B318E4">
    <w:name w:val="7295F3607D69461598B11D86B8B318E4"/>
    <w:rsid w:val="00170416"/>
  </w:style>
  <w:style w:type="paragraph" w:customStyle="1" w:styleId="6C8AB6074C4243328F229327B0A5AFD1">
    <w:name w:val="6C8AB6074C4243328F229327B0A5AFD1"/>
    <w:rsid w:val="00170416"/>
  </w:style>
  <w:style w:type="paragraph" w:customStyle="1" w:styleId="C077EC89B10844159A281FB173AC2510">
    <w:name w:val="C077EC89B10844159A281FB173AC2510"/>
    <w:rsid w:val="00170416"/>
  </w:style>
  <w:style w:type="paragraph" w:customStyle="1" w:styleId="5AFAA3B1BEA446568BD29ABFCAB532B9">
    <w:name w:val="5AFAA3B1BEA446568BD29ABFCAB532B9"/>
    <w:rsid w:val="00170416"/>
  </w:style>
  <w:style w:type="paragraph" w:customStyle="1" w:styleId="BB01217D581F41D5BAE66D51B2F42EC5">
    <w:name w:val="BB01217D581F41D5BAE66D51B2F42EC5"/>
    <w:rsid w:val="00170416"/>
  </w:style>
  <w:style w:type="paragraph" w:customStyle="1" w:styleId="867555C997EC4BBAB5F220485350787E">
    <w:name w:val="867555C997EC4BBAB5F220485350787E"/>
    <w:rsid w:val="00170416"/>
  </w:style>
  <w:style w:type="paragraph" w:customStyle="1" w:styleId="D97BCB3130364B1387D8C5FBA359EC75">
    <w:name w:val="D97BCB3130364B1387D8C5FBA359EC75"/>
    <w:rsid w:val="00170416"/>
  </w:style>
  <w:style w:type="paragraph" w:customStyle="1" w:styleId="CDB7A3189DFC433F911DB2B9A5FD3D95">
    <w:name w:val="CDB7A3189DFC433F911DB2B9A5FD3D95"/>
    <w:rsid w:val="00170416"/>
  </w:style>
  <w:style w:type="paragraph" w:customStyle="1" w:styleId="D2955FA692D84D91943D3C8250D8F054">
    <w:name w:val="D2955FA692D84D91943D3C8250D8F054"/>
    <w:rsid w:val="00170416"/>
  </w:style>
  <w:style w:type="paragraph" w:customStyle="1" w:styleId="96476E765B844128AB51E017956B8ECA">
    <w:name w:val="96476E765B844128AB51E017956B8ECA"/>
    <w:rsid w:val="00170416"/>
  </w:style>
  <w:style w:type="paragraph" w:customStyle="1" w:styleId="DB9FA05B2DC34678B579EEDC029B3BB9">
    <w:name w:val="DB9FA05B2DC34678B579EEDC029B3BB9"/>
    <w:rsid w:val="00170416"/>
  </w:style>
  <w:style w:type="paragraph" w:customStyle="1" w:styleId="194173343FED4F83B576E897A2E97E95">
    <w:name w:val="194173343FED4F83B576E897A2E97E95"/>
    <w:rsid w:val="00170416"/>
  </w:style>
  <w:style w:type="paragraph" w:customStyle="1" w:styleId="29EA6136A7B74E10BE3B5323CD772087">
    <w:name w:val="29EA6136A7B74E10BE3B5323CD772087"/>
    <w:rsid w:val="00170416"/>
  </w:style>
  <w:style w:type="paragraph" w:customStyle="1" w:styleId="9C82DF16A23946E7AD555FBAA0D42F61">
    <w:name w:val="9C82DF16A23946E7AD555FBAA0D42F61"/>
    <w:rsid w:val="00170416"/>
  </w:style>
  <w:style w:type="paragraph" w:customStyle="1" w:styleId="9C7DD1BA2B53496DAECA570A25B52B2C">
    <w:name w:val="9C7DD1BA2B53496DAECA570A25B52B2C"/>
    <w:rsid w:val="00170416"/>
  </w:style>
  <w:style w:type="paragraph" w:customStyle="1" w:styleId="4D2561B641A4419B9D0DC459479ADB4B">
    <w:name w:val="4D2561B641A4419B9D0DC459479ADB4B"/>
    <w:rsid w:val="00170416"/>
  </w:style>
  <w:style w:type="paragraph" w:customStyle="1" w:styleId="82C8C22DBD924F1D98AA7C1815C05AD0">
    <w:name w:val="82C8C22DBD924F1D98AA7C1815C05AD0"/>
    <w:rsid w:val="00170416"/>
  </w:style>
  <w:style w:type="paragraph" w:customStyle="1" w:styleId="7BBCB9CEBFEC4CFCB776A0AF921B9817">
    <w:name w:val="7BBCB9CEBFEC4CFCB776A0AF921B9817"/>
    <w:rsid w:val="00170416"/>
  </w:style>
  <w:style w:type="paragraph" w:customStyle="1" w:styleId="4D04DF4AED9C4BB197D2D8431C347620">
    <w:name w:val="4D04DF4AED9C4BB197D2D8431C347620"/>
    <w:rsid w:val="00170416"/>
  </w:style>
  <w:style w:type="paragraph" w:customStyle="1" w:styleId="37CB27D2797B4B42BEE74180DFEA5EB0">
    <w:name w:val="37CB27D2797B4B42BEE74180DFEA5EB0"/>
    <w:rsid w:val="00170416"/>
  </w:style>
  <w:style w:type="paragraph" w:customStyle="1" w:styleId="8CD81A7E22E04E50B175B0152F16BBCD">
    <w:name w:val="8CD81A7E22E04E50B175B0152F16BBCD"/>
    <w:rsid w:val="00170416"/>
  </w:style>
  <w:style w:type="paragraph" w:customStyle="1" w:styleId="14D83F9756854D7DA90D82E8E984C197">
    <w:name w:val="14D83F9756854D7DA90D82E8E984C197"/>
    <w:rsid w:val="00170416"/>
  </w:style>
  <w:style w:type="paragraph" w:customStyle="1" w:styleId="EE2FF3D54DF54EA5B3966DAEAF8CD1C6">
    <w:name w:val="EE2FF3D54DF54EA5B3966DAEAF8CD1C6"/>
    <w:rsid w:val="00170416"/>
  </w:style>
  <w:style w:type="paragraph" w:customStyle="1" w:styleId="CFAE82352B6648C8885245D14371E4A0">
    <w:name w:val="CFAE82352B6648C8885245D14371E4A0"/>
    <w:rsid w:val="00170416"/>
  </w:style>
  <w:style w:type="paragraph" w:customStyle="1" w:styleId="D5AC6CE4BC384888BA1A2E5B210886D9">
    <w:name w:val="D5AC6CE4BC384888BA1A2E5B210886D9"/>
    <w:rsid w:val="00170416"/>
  </w:style>
  <w:style w:type="paragraph" w:customStyle="1" w:styleId="ECE7C012449F4E929C67D05E7E6960E8">
    <w:name w:val="ECE7C012449F4E929C67D05E7E6960E8"/>
    <w:rsid w:val="00170416"/>
  </w:style>
  <w:style w:type="paragraph" w:customStyle="1" w:styleId="DA3198C510D74D62933DED66A4EEE6ED">
    <w:name w:val="DA3198C510D74D62933DED66A4EEE6ED"/>
    <w:rsid w:val="00170416"/>
  </w:style>
  <w:style w:type="paragraph" w:customStyle="1" w:styleId="18C68959C769454D92CB07011C576936">
    <w:name w:val="18C68959C769454D92CB07011C576936"/>
    <w:rsid w:val="00170416"/>
  </w:style>
  <w:style w:type="paragraph" w:customStyle="1" w:styleId="8824A7C8D9654B8A9971BCA90E5C6576">
    <w:name w:val="8824A7C8D9654B8A9971BCA90E5C6576"/>
    <w:rsid w:val="00170416"/>
  </w:style>
  <w:style w:type="paragraph" w:customStyle="1" w:styleId="8034C63C59AC4BB6A9300FC478EF2BC3">
    <w:name w:val="8034C63C59AC4BB6A9300FC478EF2BC3"/>
    <w:rsid w:val="00170416"/>
  </w:style>
  <w:style w:type="paragraph" w:customStyle="1" w:styleId="D916635A59EC48B885F00EF5D4C3F713">
    <w:name w:val="D916635A59EC48B885F00EF5D4C3F713"/>
    <w:rsid w:val="00170416"/>
  </w:style>
  <w:style w:type="paragraph" w:customStyle="1" w:styleId="C42B15EB61124844812DEE4F123AD848">
    <w:name w:val="C42B15EB61124844812DEE4F123AD848"/>
    <w:rsid w:val="00170416"/>
  </w:style>
  <w:style w:type="paragraph" w:customStyle="1" w:styleId="EC2F4694A6AD491ABD1132A067D02283">
    <w:name w:val="EC2F4694A6AD491ABD1132A067D02283"/>
    <w:rsid w:val="00170416"/>
  </w:style>
  <w:style w:type="paragraph" w:customStyle="1" w:styleId="38DE94CD07C442ADB994F34003B0AD5B">
    <w:name w:val="38DE94CD07C442ADB994F34003B0AD5B"/>
    <w:rsid w:val="00170416"/>
  </w:style>
  <w:style w:type="paragraph" w:customStyle="1" w:styleId="E48EE61E00A4491086B58600B912A57B">
    <w:name w:val="E48EE61E00A4491086B58600B912A57B"/>
    <w:rsid w:val="00170416"/>
  </w:style>
  <w:style w:type="paragraph" w:customStyle="1" w:styleId="F714BDC2A3F94CD1AE6C3A7F94ECDA47">
    <w:name w:val="F714BDC2A3F94CD1AE6C3A7F94ECDA47"/>
    <w:rsid w:val="00170416"/>
  </w:style>
  <w:style w:type="paragraph" w:customStyle="1" w:styleId="5EEA1E65F405464C8DE149254ED1449C">
    <w:name w:val="5EEA1E65F405464C8DE149254ED1449C"/>
    <w:rsid w:val="00170416"/>
  </w:style>
  <w:style w:type="paragraph" w:customStyle="1" w:styleId="181C3C3C69FC4E748C4B97991FF84F09">
    <w:name w:val="181C3C3C69FC4E748C4B97991FF84F09"/>
    <w:rsid w:val="00170416"/>
  </w:style>
  <w:style w:type="paragraph" w:customStyle="1" w:styleId="D145C098B6824D42AAFD06B7CDCBE74F">
    <w:name w:val="D145C098B6824D42AAFD06B7CDCBE74F"/>
    <w:rsid w:val="00170416"/>
  </w:style>
  <w:style w:type="paragraph" w:customStyle="1" w:styleId="D70A509A80224D23B9B6DA8FFE9CDAA5">
    <w:name w:val="D70A509A80224D23B9B6DA8FFE9CDAA5"/>
    <w:rsid w:val="00170416"/>
  </w:style>
  <w:style w:type="paragraph" w:customStyle="1" w:styleId="B9994807B7664EBD8A69CA50512DA1FB">
    <w:name w:val="B9994807B7664EBD8A69CA50512DA1FB"/>
    <w:rsid w:val="00170416"/>
  </w:style>
  <w:style w:type="paragraph" w:customStyle="1" w:styleId="55B4F9C412FF46C9B89B2A544A3C52CF">
    <w:name w:val="55B4F9C412FF46C9B89B2A544A3C52CF"/>
    <w:rsid w:val="00170416"/>
  </w:style>
  <w:style w:type="paragraph" w:customStyle="1" w:styleId="54BF6353D42D48D0BF1E980381B25714">
    <w:name w:val="54BF6353D42D48D0BF1E980381B25714"/>
    <w:rsid w:val="00170416"/>
  </w:style>
  <w:style w:type="paragraph" w:customStyle="1" w:styleId="0220623EFD02400AB129A6E478B40E8C">
    <w:name w:val="0220623EFD02400AB129A6E478B40E8C"/>
    <w:rsid w:val="00170416"/>
  </w:style>
  <w:style w:type="paragraph" w:customStyle="1" w:styleId="CB2F76DD048245F6B81C2A36AADEF949">
    <w:name w:val="CB2F76DD048245F6B81C2A36AADEF949"/>
    <w:rsid w:val="00170416"/>
  </w:style>
  <w:style w:type="paragraph" w:customStyle="1" w:styleId="344A6F6362D34B1299ED3D772C6BA2FF">
    <w:name w:val="344A6F6362D34B1299ED3D772C6BA2FF"/>
    <w:rsid w:val="00170416"/>
  </w:style>
  <w:style w:type="paragraph" w:customStyle="1" w:styleId="DB05842394244DFF916B6DB45FFFF0A6">
    <w:name w:val="DB05842394244DFF916B6DB45FFFF0A6"/>
    <w:rsid w:val="00170416"/>
  </w:style>
  <w:style w:type="paragraph" w:customStyle="1" w:styleId="48B0835AF27B4F448F86BA9A3A2C410C">
    <w:name w:val="48B0835AF27B4F448F86BA9A3A2C410C"/>
    <w:rsid w:val="00170416"/>
  </w:style>
  <w:style w:type="paragraph" w:customStyle="1" w:styleId="44A02AEAA3A347DEB18A1F68B8439E2F">
    <w:name w:val="44A02AEAA3A347DEB18A1F68B8439E2F"/>
    <w:rsid w:val="00170416"/>
  </w:style>
  <w:style w:type="paragraph" w:customStyle="1" w:styleId="A5138F1611614147A81DC0B7F9089695">
    <w:name w:val="A5138F1611614147A81DC0B7F9089695"/>
    <w:rsid w:val="00170416"/>
  </w:style>
  <w:style w:type="paragraph" w:customStyle="1" w:styleId="8853D77CC7E04AA18E18D254834C706C">
    <w:name w:val="8853D77CC7E04AA18E18D254834C706C"/>
    <w:rsid w:val="00170416"/>
  </w:style>
  <w:style w:type="paragraph" w:customStyle="1" w:styleId="C0C09E19EBEE4DF980120EAA1450F40E">
    <w:name w:val="C0C09E19EBEE4DF980120EAA1450F40E"/>
    <w:rsid w:val="00170416"/>
  </w:style>
  <w:style w:type="paragraph" w:customStyle="1" w:styleId="4CEAD009D0D64D63920B1F2152555F5F">
    <w:name w:val="4CEAD009D0D64D63920B1F2152555F5F"/>
    <w:rsid w:val="00170416"/>
  </w:style>
  <w:style w:type="paragraph" w:customStyle="1" w:styleId="35DD40BF67EE4D3B82C050F4342B7047">
    <w:name w:val="35DD40BF67EE4D3B82C050F4342B7047"/>
    <w:rsid w:val="00170416"/>
  </w:style>
  <w:style w:type="paragraph" w:customStyle="1" w:styleId="6F7CDC07142647B7A8792C81230688F1">
    <w:name w:val="6F7CDC07142647B7A8792C81230688F1"/>
    <w:rsid w:val="00170416"/>
  </w:style>
  <w:style w:type="paragraph" w:customStyle="1" w:styleId="DB3465F1BEDB4FBDB9E04ED095B8AC7F">
    <w:name w:val="DB3465F1BEDB4FBDB9E04ED095B8AC7F"/>
    <w:rsid w:val="00170416"/>
  </w:style>
  <w:style w:type="paragraph" w:customStyle="1" w:styleId="10A2036772604FE1A83A1B085324E6EE">
    <w:name w:val="10A2036772604FE1A83A1B085324E6EE"/>
    <w:rsid w:val="00170416"/>
  </w:style>
  <w:style w:type="paragraph" w:customStyle="1" w:styleId="5E2DBDB6316E4509BCB83A3B2E31A304">
    <w:name w:val="5E2DBDB6316E4509BCB83A3B2E31A304"/>
    <w:rsid w:val="00170416"/>
  </w:style>
  <w:style w:type="paragraph" w:customStyle="1" w:styleId="3CC3D63E93604F4B820FE63FAEC43AE6">
    <w:name w:val="3CC3D63E93604F4B820FE63FAEC43AE6"/>
    <w:rsid w:val="00170416"/>
  </w:style>
  <w:style w:type="paragraph" w:customStyle="1" w:styleId="A6952F864BAE47D6B360F73A7170CE15">
    <w:name w:val="A6952F864BAE47D6B360F73A7170CE15"/>
    <w:rsid w:val="00170416"/>
  </w:style>
  <w:style w:type="paragraph" w:customStyle="1" w:styleId="D1B589B63D53403EB4CF5D7143EBFA74">
    <w:name w:val="D1B589B63D53403EB4CF5D7143EBFA74"/>
    <w:rsid w:val="00170416"/>
  </w:style>
  <w:style w:type="paragraph" w:customStyle="1" w:styleId="BA233D36EA97475491C0AF25FB31D5ED">
    <w:name w:val="BA233D36EA97475491C0AF25FB31D5ED"/>
    <w:rsid w:val="00170416"/>
  </w:style>
  <w:style w:type="paragraph" w:customStyle="1" w:styleId="77E4B33D3C6D420D85997F7E98A0CA43">
    <w:name w:val="77E4B33D3C6D420D85997F7E98A0CA43"/>
    <w:rsid w:val="00170416"/>
  </w:style>
  <w:style w:type="paragraph" w:customStyle="1" w:styleId="CE6E46F844324387A39E3407168D3B36">
    <w:name w:val="CE6E46F844324387A39E3407168D3B36"/>
    <w:rsid w:val="00170416"/>
  </w:style>
  <w:style w:type="paragraph" w:customStyle="1" w:styleId="181F574CE2FA4A189BF7C35C7DD1CF60">
    <w:name w:val="181F574CE2FA4A189BF7C35C7DD1CF60"/>
    <w:rsid w:val="00170416"/>
  </w:style>
  <w:style w:type="paragraph" w:customStyle="1" w:styleId="F4D2103CA80F483991AAB1AE5DDE0B0D">
    <w:name w:val="F4D2103CA80F483991AAB1AE5DDE0B0D"/>
    <w:rsid w:val="00170416"/>
  </w:style>
  <w:style w:type="paragraph" w:customStyle="1" w:styleId="392F910038EC401A9E346A47F2B00C0D">
    <w:name w:val="392F910038EC401A9E346A47F2B00C0D"/>
    <w:rsid w:val="00170416"/>
  </w:style>
  <w:style w:type="paragraph" w:customStyle="1" w:styleId="90C042AB3A144B108223A4FFC41726E3">
    <w:name w:val="90C042AB3A144B108223A4FFC41726E3"/>
    <w:rsid w:val="00170416"/>
  </w:style>
  <w:style w:type="paragraph" w:customStyle="1" w:styleId="7F3C24CFDF5747F39CAB65ACF091D5DE">
    <w:name w:val="7F3C24CFDF5747F39CAB65ACF091D5DE"/>
    <w:rsid w:val="00170416"/>
  </w:style>
  <w:style w:type="paragraph" w:customStyle="1" w:styleId="4626DC641C7F46E1B26FF6652FE88028">
    <w:name w:val="4626DC641C7F46E1B26FF6652FE88028"/>
    <w:rsid w:val="00170416"/>
  </w:style>
  <w:style w:type="paragraph" w:customStyle="1" w:styleId="90B808C720144CCB85264BA7E1A6D4E8">
    <w:name w:val="90B808C720144CCB85264BA7E1A6D4E8"/>
    <w:rsid w:val="00170416"/>
  </w:style>
  <w:style w:type="paragraph" w:customStyle="1" w:styleId="2ECDD19C987C432AAF9CE2C5E0A004E3">
    <w:name w:val="2ECDD19C987C432AAF9CE2C5E0A004E3"/>
    <w:rsid w:val="00170416"/>
  </w:style>
  <w:style w:type="paragraph" w:customStyle="1" w:styleId="3B71FCD997E74BA7B1D36DDE794003B5">
    <w:name w:val="3B71FCD997E74BA7B1D36DDE794003B5"/>
    <w:rsid w:val="00170416"/>
  </w:style>
  <w:style w:type="paragraph" w:customStyle="1" w:styleId="5D5D32A602F241149A8176D3BA7E4ADD">
    <w:name w:val="5D5D32A602F241149A8176D3BA7E4ADD"/>
    <w:rsid w:val="00170416"/>
  </w:style>
  <w:style w:type="paragraph" w:customStyle="1" w:styleId="1B7C4EED25614F82A26284AC7681C779">
    <w:name w:val="1B7C4EED25614F82A26284AC7681C779"/>
    <w:rsid w:val="00170416"/>
  </w:style>
  <w:style w:type="paragraph" w:customStyle="1" w:styleId="D21F4094ECEC4173BC0A78AFE78D33CF">
    <w:name w:val="D21F4094ECEC4173BC0A78AFE78D33CF"/>
    <w:rsid w:val="00170416"/>
  </w:style>
  <w:style w:type="paragraph" w:customStyle="1" w:styleId="21F5950646C445FEB7D50C79E928639F">
    <w:name w:val="21F5950646C445FEB7D50C79E928639F"/>
    <w:rsid w:val="00170416"/>
  </w:style>
  <w:style w:type="paragraph" w:customStyle="1" w:styleId="B9A0B12A19594E51875CFD57BA43555B">
    <w:name w:val="B9A0B12A19594E51875CFD57BA43555B"/>
    <w:rsid w:val="00170416"/>
  </w:style>
  <w:style w:type="paragraph" w:customStyle="1" w:styleId="8A558D5F4C744684A15ABF9C202D83CE">
    <w:name w:val="8A558D5F4C744684A15ABF9C202D83CE"/>
    <w:rsid w:val="00170416"/>
  </w:style>
  <w:style w:type="paragraph" w:customStyle="1" w:styleId="E1E5F7605C0E46C6BAF120972DF2626C">
    <w:name w:val="E1E5F7605C0E46C6BAF120972DF2626C"/>
    <w:rsid w:val="00170416"/>
  </w:style>
  <w:style w:type="paragraph" w:customStyle="1" w:styleId="E9CDE366FFB64F29A87DE43CFB6D4B0C">
    <w:name w:val="E9CDE366FFB64F29A87DE43CFB6D4B0C"/>
    <w:rsid w:val="00170416"/>
  </w:style>
  <w:style w:type="paragraph" w:customStyle="1" w:styleId="E9CDEAD71C4A409E9D1BAE75612623D9">
    <w:name w:val="E9CDEAD71C4A409E9D1BAE75612623D9"/>
    <w:rsid w:val="00170416"/>
  </w:style>
  <w:style w:type="paragraph" w:customStyle="1" w:styleId="B39FAB8FB38740AAB7823378AFC58FC4">
    <w:name w:val="B39FAB8FB38740AAB7823378AFC58FC4"/>
    <w:rsid w:val="00170416"/>
  </w:style>
  <w:style w:type="paragraph" w:customStyle="1" w:styleId="5291DC72A81141068A0FA249A18EB62C">
    <w:name w:val="5291DC72A81141068A0FA249A18EB62C"/>
    <w:rsid w:val="00170416"/>
  </w:style>
  <w:style w:type="paragraph" w:customStyle="1" w:styleId="98BA4E4BC3704CD8B280718B36BD68A4">
    <w:name w:val="98BA4E4BC3704CD8B280718B36BD68A4"/>
    <w:rsid w:val="00170416"/>
  </w:style>
  <w:style w:type="paragraph" w:customStyle="1" w:styleId="B7D56D8805414EECBB90232AC32A906F">
    <w:name w:val="B7D56D8805414EECBB90232AC32A906F"/>
    <w:rsid w:val="00170416"/>
  </w:style>
  <w:style w:type="paragraph" w:customStyle="1" w:styleId="2A56B88E3290415F817255BDC3C98685">
    <w:name w:val="2A56B88E3290415F817255BDC3C98685"/>
    <w:rsid w:val="00170416"/>
  </w:style>
  <w:style w:type="paragraph" w:customStyle="1" w:styleId="2FBBFD4845B64699801A3814C3325A7C">
    <w:name w:val="2FBBFD4845B64699801A3814C3325A7C"/>
    <w:rsid w:val="00170416"/>
  </w:style>
  <w:style w:type="paragraph" w:customStyle="1" w:styleId="F22841CA44C54FA59500AB12362A3549">
    <w:name w:val="F22841CA44C54FA59500AB12362A3549"/>
    <w:rsid w:val="00170416"/>
  </w:style>
  <w:style w:type="paragraph" w:customStyle="1" w:styleId="7A70A0F32CDD4284B596AB0ADC52A5FF">
    <w:name w:val="7A70A0F32CDD4284B596AB0ADC52A5FF"/>
    <w:rsid w:val="00170416"/>
  </w:style>
  <w:style w:type="paragraph" w:customStyle="1" w:styleId="0A7981A8F9784AA68657323E0F314BD8">
    <w:name w:val="0A7981A8F9784AA68657323E0F314BD8"/>
    <w:rsid w:val="00170416"/>
  </w:style>
  <w:style w:type="paragraph" w:customStyle="1" w:styleId="351A8F890B28495EB4AC34727839BE0B">
    <w:name w:val="351A8F890B28495EB4AC34727839BE0B"/>
    <w:rsid w:val="00170416"/>
  </w:style>
  <w:style w:type="paragraph" w:customStyle="1" w:styleId="85272009E32849B5AAF913345668CD13">
    <w:name w:val="85272009E32849B5AAF913345668CD13"/>
    <w:rsid w:val="00170416"/>
  </w:style>
  <w:style w:type="paragraph" w:customStyle="1" w:styleId="DEC788B8E4C04487B07B1C9A46731E40">
    <w:name w:val="DEC788B8E4C04487B07B1C9A46731E40"/>
    <w:rsid w:val="00170416"/>
  </w:style>
  <w:style w:type="paragraph" w:customStyle="1" w:styleId="ABC020BB8FA24651A134AA796D9720D1">
    <w:name w:val="ABC020BB8FA24651A134AA796D9720D1"/>
    <w:rsid w:val="00170416"/>
  </w:style>
  <w:style w:type="paragraph" w:customStyle="1" w:styleId="BF7651763A5D4F939076263099688887">
    <w:name w:val="BF7651763A5D4F939076263099688887"/>
    <w:rsid w:val="00170416"/>
  </w:style>
  <w:style w:type="paragraph" w:customStyle="1" w:styleId="FF64FFFB878D4532A0EA7BA8F80EC797">
    <w:name w:val="FF64FFFB878D4532A0EA7BA8F80EC797"/>
    <w:rsid w:val="00170416"/>
  </w:style>
  <w:style w:type="paragraph" w:customStyle="1" w:styleId="E02D35983C274D74BE997CCABD3D0DEC">
    <w:name w:val="E02D35983C274D74BE997CCABD3D0DEC"/>
    <w:rsid w:val="00170416"/>
  </w:style>
  <w:style w:type="paragraph" w:customStyle="1" w:styleId="B31F427BEE314C7A8E7FF1CB062BC28A">
    <w:name w:val="B31F427BEE314C7A8E7FF1CB062BC28A"/>
    <w:rsid w:val="00170416"/>
  </w:style>
  <w:style w:type="paragraph" w:customStyle="1" w:styleId="523ABA1955BF47ACA7B7555DF991D628">
    <w:name w:val="523ABA1955BF47ACA7B7555DF991D628"/>
    <w:rsid w:val="00170416"/>
  </w:style>
  <w:style w:type="paragraph" w:customStyle="1" w:styleId="6AA1A84D2EBF4A259ED1786150D7CDB2">
    <w:name w:val="6AA1A84D2EBF4A259ED1786150D7CDB2"/>
    <w:rsid w:val="00170416"/>
  </w:style>
  <w:style w:type="paragraph" w:customStyle="1" w:styleId="D3563F7A56014B03ABE0775916876C1E">
    <w:name w:val="D3563F7A56014B03ABE0775916876C1E"/>
    <w:rsid w:val="00170416"/>
  </w:style>
  <w:style w:type="paragraph" w:customStyle="1" w:styleId="82D054CFBF384DBD89332D24FE412616">
    <w:name w:val="82D054CFBF384DBD89332D24FE412616"/>
    <w:rsid w:val="00170416"/>
  </w:style>
  <w:style w:type="paragraph" w:customStyle="1" w:styleId="3691142440D8433895E8E716B3014FFF">
    <w:name w:val="3691142440D8433895E8E716B3014FFF"/>
    <w:rsid w:val="00170416"/>
  </w:style>
  <w:style w:type="paragraph" w:customStyle="1" w:styleId="F01E8F6BE5A945DE94D62926EFA62B6B">
    <w:name w:val="F01E8F6BE5A945DE94D62926EFA62B6B"/>
    <w:rsid w:val="00170416"/>
  </w:style>
  <w:style w:type="paragraph" w:customStyle="1" w:styleId="E25ED37D00174582978B30E6FBF82343">
    <w:name w:val="E25ED37D00174582978B30E6FBF82343"/>
    <w:rsid w:val="00170416"/>
  </w:style>
  <w:style w:type="paragraph" w:customStyle="1" w:styleId="0BFBEC7BFF3B4D5BBBBCD011C024EE41">
    <w:name w:val="0BFBEC7BFF3B4D5BBBBCD011C024EE41"/>
    <w:rsid w:val="00170416"/>
  </w:style>
  <w:style w:type="paragraph" w:customStyle="1" w:styleId="65D15872587F4A15A90454389B1BC2BA">
    <w:name w:val="65D15872587F4A15A90454389B1BC2BA"/>
    <w:rsid w:val="00170416"/>
  </w:style>
  <w:style w:type="paragraph" w:customStyle="1" w:styleId="BF8E723CBE2C440890D879698B08B706">
    <w:name w:val="BF8E723CBE2C440890D879698B08B706"/>
    <w:rsid w:val="00170416"/>
  </w:style>
  <w:style w:type="paragraph" w:customStyle="1" w:styleId="C91237BC110549F2A87B2F365ED2846C">
    <w:name w:val="C91237BC110549F2A87B2F365ED2846C"/>
    <w:rsid w:val="00170416"/>
  </w:style>
  <w:style w:type="paragraph" w:customStyle="1" w:styleId="DAE4AC1808B44AB4AB04EF2747964EBC">
    <w:name w:val="DAE4AC1808B44AB4AB04EF2747964EBC"/>
    <w:rsid w:val="00170416"/>
  </w:style>
  <w:style w:type="paragraph" w:customStyle="1" w:styleId="C34215AA8206482CA738C45DBA13D6F2">
    <w:name w:val="C34215AA8206482CA738C45DBA13D6F2"/>
    <w:rsid w:val="00170416"/>
  </w:style>
  <w:style w:type="paragraph" w:customStyle="1" w:styleId="499AC433135A4F2DA4C1901E7462768D">
    <w:name w:val="499AC433135A4F2DA4C1901E7462768D"/>
    <w:rsid w:val="00170416"/>
  </w:style>
  <w:style w:type="paragraph" w:customStyle="1" w:styleId="9A2F29C2FC1047BF974C6F5EF55D16CB">
    <w:name w:val="9A2F29C2FC1047BF974C6F5EF55D16CB"/>
    <w:rsid w:val="00170416"/>
  </w:style>
  <w:style w:type="paragraph" w:customStyle="1" w:styleId="A97C4BB3F70745D1B8EF17B8509EFBB5">
    <w:name w:val="A97C4BB3F70745D1B8EF17B8509EFBB5"/>
    <w:rsid w:val="00170416"/>
  </w:style>
  <w:style w:type="paragraph" w:customStyle="1" w:styleId="BFA286E6831A4EBD934839C75406F3CB">
    <w:name w:val="BFA286E6831A4EBD934839C75406F3CB"/>
    <w:rsid w:val="00170416"/>
  </w:style>
  <w:style w:type="paragraph" w:customStyle="1" w:styleId="65E7F0D2C7A64BC8B52550C49641D566">
    <w:name w:val="65E7F0D2C7A64BC8B52550C49641D566"/>
    <w:rsid w:val="00170416"/>
  </w:style>
  <w:style w:type="paragraph" w:customStyle="1" w:styleId="58FDA854026F4DB2A3B27421BAEBCDC2">
    <w:name w:val="58FDA854026F4DB2A3B27421BAEBCDC2"/>
    <w:rsid w:val="00170416"/>
  </w:style>
  <w:style w:type="paragraph" w:customStyle="1" w:styleId="F446940CB89D425E94FCA4FF68C2CEF6">
    <w:name w:val="F446940CB89D425E94FCA4FF68C2CEF6"/>
    <w:rsid w:val="00170416"/>
  </w:style>
  <w:style w:type="paragraph" w:customStyle="1" w:styleId="AC9BE516717F466DA5E86E6C922F1707">
    <w:name w:val="AC9BE516717F466DA5E86E6C922F1707"/>
    <w:rsid w:val="00170416"/>
  </w:style>
  <w:style w:type="paragraph" w:customStyle="1" w:styleId="4A5337C5A5414EEB8D370649F9CE9B55">
    <w:name w:val="4A5337C5A5414EEB8D370649F9CE9B55"/>
    <w:rsid w:val="00170416"/>
  </w:style>
  <w:style w:type="paragraph" w:customStyle="1" w:styleId="C2380E77D851439E921E9CA40BAA2248">
    <w:name w:val="C2380E77D851439E921E9CA40BAA2248"/>
    <w:rsid w:val="00170416"/>
  </w:style>
  <w:style w:type="paragraph" w:customStyle="1" w:styleId="F5EEEE529EF74F3BB2FF35AF2114BF31">
    <w:name w:val="F5EEEE529EF74F3BB2FF35AF2114BF31"/>
    <w:rsid w:val="00170416"/>
  </w:style>
  <w:style w:type="paragraph" w:customStyle="1" w:styleId="3C7316D763DF470CA98AE91CB626E408">
    <w:name w:val="3C7316D763DF470CA98AE91CB626E408"/>
    <w:rsid w:val="00170416"/>
  </w:style>
  <w:style w:type="paragraph" w:customStyle="1" w:styleId="715F12733FA447058BEEE923A6347494">
    <w:name w:val="715F12733FA447058BEEE923A6347494"/>
    <w:rsid w:val="00170416"/>
  </w:style>
  <w:style w:type="paragraph" w:customStyle="1" w:styleId="D519AECD680646C4B1AD73EB178256E2">
    <w:name w:val="D519AECD680646C4B1AD73EB178256E2"/>
    <w:rsid w:val="00170416"/>
  </w:style>
  <w:style w:type="paragraph" w:customStyle="1" w:styleId="3C8EF7F88FC14739BCCD40A48E787146">
    <w:name w:val="3C8EF7F88FC14739BCCD40A48E787146"/>
    <w:rsid w:val="00170416"/>
  </w:style>
  <w:style w:type="paragraph" w:customStyle="1" w:styleId="DD5E8C7FE9684084AA8946ED74100547">
    <w:name w:val="DD5E8C7FE9684084AA8946ED74100547"/>
    <w:rsid w:val="00170416"/>
  </w:style>
  <w:style w:type="paragraph" w:customStyle="1" w:styleId="CCCB8654F33444F793996758D66FED2C">
    <w:name w:val="CCCB8654F33444F793996758D66FED2C"/>
    <w:rsid w:val="00170416"/>
  </w:style>
  <w:style w:type="paragraph" w:customStyle="1" w:styleId="C262445F16FE4FE8BE507391BBAADE98">
    <w:name w:val="C262445F16FE4FE8BE507391BBAADE98"/>
    <w:rsid w:val="00170416"/>
  </w:style>
  <w:style w:type="paragraph" w:customStyle="1" w:styleId="AA76E2BD381B445296BB79ED7F5699A5">
    <w:name w:val="AA76E2BD381B445296BB79ED7F5699A5"/>
    <w:rsid w:val="00170416"/>
  </w:style>
  <w:style w:type="paragraph" w:customStyle="1" w:styleId="647B0A5CEB944A8B95C0A05968E21342">
    <w:name w:val="647B0A5CEB944A8B95C0A05968E21342"/>
    <w:rsid w:val="00170416"/>
  </w:style>
  <w:style w:type="paragraph" w:customStyle="1" w:styleId="C6487371F63F432D9FDAC4D7C24484DC">
    <w:name w:val="C6487371F63F432D9FDAC4D7C24484DC"/>
    <w:rsid w:val="00170416"/>
  </w:style>
  <w:style w:type="paragraph" w:customStyle="1" w:styleId="61AEED8C00CA41F19F057D283DAD705A">
    <w:name w:val="61AEED8C00CA41F19F057D283DAD705A"/>
    <w:rsid w:val="00170416"/>
  </w:style>
  <w:style w:type="paragraph" w:customStyle="1" w:styleId="821B1D43A20C48098CEFA9E8BFAC3ECB">
    <w:name w:val="821B1D43A20C48098CEFA9E8BFAC3ECB"/>
    <w:rsid w:val="00170416"/>
  </w:style>
  <w:style w:type="paragraph" w:customStyle="1" w:styleId="E97CD212A8A64E0A89E9EFDC45730243">
    <w:name w:val="E97CD212A8A64E0A89E9EFDC45730243"/>
    <w:rsid w:val="00170416"/>
  </w:style>
  <w:style w:type="paragraph" w:customStyle="1" w:styleId="AD4D534413CF40819184DFEC446CB439">
    <w:name w:val="AD4D534413CF40819184DFEC446CB439"/>
    <w:rsid w:val="00170416"/>
  </w:style>
  <w:style w:type="paragraph" w:customStyle="1" w:styleId="9BE33BD7FA4549ACA65C0010D29EC08A">
    <w:name w:val="9BE33BD7FA4549ACA65C0010D29EC08A"/>
    <w:rsid w:val="00170416"/>
  </w:style>
  <w:style w:type="paragraph" w:customStyle="1" w:styleId="F1F8594BE24444BAA9A85812284363A1">
    <w:name w:val="F1F8594BE24444BAA9A85812284363A1"/>
    <w:rsid w:val="00170416"/>
  </w:style>
  <w:style w:type="paragraph" w:customStyle="1" w:styleId="4B32AF80D594405D9EA48E58840346FE">
    <w:name w:val="4B32AF80D594405D9EA48E58840346FE"/>
    <w:rsid w:val="00170416"/>
  </w:style>
  <w:style w:type="paragraph" w:customStyle="1" w:styleId="F9B864EFA0794B5F9E976E27E9686FE6">
    <w:name w:val="F9B864EFA0794B5F9E976E27E9686FE6"/>
    <w:rsid w:val="00170416"/>
  </w:style>
  <w:style w:type="paragraph" w:customStyle="1" w:styleId="14CF7559D10D449C8F9B55B280187A46">
    <w:name w:val="14CF7559D10D449C8F9B55B280187A46"/>
    <w:rsid w:val="00170416"/>
  </w:style>
  <w:style w:type="paragraph" w:customStyle="1" w:styleId="F0086CBC6668450CB85520E7E0B58196">
    <w:name w:val="F0086CBC6668450CB85520E7E0B58196"/>
    <w:rsid w:val="00170416"/>
  </w:style>
  <w:style w:type="paragraph" w:customStyle="1" w:styleId="1FA750032D6945B893424C1F165CEF29">
    <w:name w:val="1FA750032D6945B893424C1F165CEF29"/>
    <w:rsid w:val="00170416"/>
  </w:style>
  <w:style w:type="paragraph" w:customStyle="1" w:styleId="7C4744924ED24CD38BA3A1351895AB61">
    <w:name w:val="7C4744924ED24CD38BA3A1351895AB61"/>
    <w:rsid w:val="00170416"/>
  </w:style>
  <w:style w:type="paragraph" w:customStyle="1" w:styleId="2FB95DB7A29B4B2A9F1F6AD64B983241">
    <w:name w:val="2FB95DB7A29B4B2A9F1F6AD64B983241"/>
    <w:rsid w:val="00170416"/>
  </w:style>
  <w:style w:type="paragraph" w:customStyle="1" w:styleId="37625B9AA0274316A6091E78C4356E0A">
    <w:name w:val="37625B9AA0274316A6091E78C4356E0A"/>
    <w:rsid w:val="00170416"/>
  </w:style>
  <w:style w:type="paragraph" w:customStyle="1" w:styleId="DCE9612D5EA9443FAD9184085283E976">
    <w:name w:val="DCE9612D5EA9443FAD9184085283E976"/>
    <w:rsid w:val="00170416"/>
  </w:style>
  <w:style w:type="paragraph" w:customStyle="1" w:styleId="38382A190E82430280D6192A76BC2C20">
    <w:name w:val="38382A190E82430280D6192A76BC2C20"/>
    <w:rsid w:val="00170416"/>
  </w:style>
  <w:style w:type="paragraph" w:customStyle="1" w:styleId="A04B7B3A78964F029211687561422CB0">
    <w:name w:val="A04B7B3A78964F029211687561422CB0"/>
    <w:rsid w:val="00170416"/>
  </w:style>
  <w:style w:type="paragraph" w:customStyle="1" w:styleId="71174063C183438E9F6D81671E1C4EA2">
    <w:name w:val="71174063C183438E9F6D81671E1C4EA2"/>
    <w:rsid w:val="00170416"/>
  </w:style>
  <w:style w:type="paragraph" w:customStyle="1" w:styleId="9AAF258A589D43ABBB7DA716C4BE7436">
    <w:name w:val="9AAF258A589D43ABBB7DA716C4BE7436"/>
    <w:rsid w:val="00170416"/>
  </w:style>
  <w:style w:type="paragraph" w:customStyle="1" w:styleId="A76B41E33B114331B719A291617F46F5">
    <w:name w:val="A76B41E33B114331B719A291617F46F5"/>
    <w:rsid w:val="00170416"/>
  </w:style>
  <w:style w:type="paragraph" w:customStyle="1" w:styleId="DFE022812C7E4AF89EBE32B6BC661CE7">
    <w:name w:val="DFE022812C7E4AF89EBE32B6BC661CE7"/>
    <w:rsid w:val="00170416"/>
  </w:style>
  <w:style w:type="paragraph" w:customStyle="1" w:styleId="068F128D965F4532A65DE4870A5A5FEF">
    <w:name w:val="068F128D965F4532A65DE4870A5A5FEF"/>
    <w:rsid w:val="00170416"/>
  </w:style>
  <w:style w:type="paragraph" w:customStyle="1" w:styleId="088B050606264E6CA3EF8380A9E0B18A">
    <w:name w:val="088B050606264E6CA3EF8380A9E0B18A"/>
    <w:rsid w:val="00170416"/>
  </w:style>
  <w:style w:type="paragraph" w:customStyle="1" w:styleId="174A23BA1E3E4DB6A338135ABE92F197">
    <w:name w:val="174A23BA1E3E4DB6A338135ABE92F197"/>
    <w:rsid w:val="00170416"/>
  </w:style>
  <w:style w:type="paragraph" w:customStyle="1" w:styleId="7C25BB5BCF3A407C8C91BCB35C1E2137">
    <w:name w:val="7C25BB5BCF3A407C8C91BCB35C1E2137"/>
    <w:rsid w:val="00170416"/>
  </w:style>
  <w:style w:type="paragraph" w:customStyle="1" w:styleId="93D5F9476E8B4401BF0427145F2956DA">
    <w:name w:val="93D5F9476E8B4401BF0427145F2956DA"/>
    <w:rsid w:val="00170416"/>
  </w:style>
  <w:style w:type="paragraph" w:customStyle="1" w:styleId="6DC0F558F23146F6BC570AB5C8F7CB27">
    <w:name w:val="6DC0F558F23146F6BC570AB5C8F7CB27"/>
    <w:rsid w:val="00170416"/>
  </w:style>
  <w:style w:type="paragraph" w:customStyle="1" w:styleId="C6AE99B612CB482F8D8CC8AFBA10A267">
    <w:name w:val="C6AE99B612CB482F8D8CC8AFBA10A267"/>
    <w:rsid w:val="00170416"/>
  </w:style>
  <w:style w:type="paragraph" w:customStyle="1" w:styleId="D13E1649BB8D442396A1228158073CDC">
    <w:name w:val="D13E1649BB8D442396A1228158073CDC"/>
    <w:rsid w:val="00170416"/>
  </w:style>
  <w:style w:type="paragraph" w:customStyle="1" w:styleId="26AE7FE20B194D7C9C7C4B179B2D3B07">
    <w:name w:val="26AE7FE20B194D7C9C7C4B179B2D3B07"/>
    <w:rsid w:val="00170416"/>
  </w:style>
  <w:style w:type="paragraph" w:customStyle="1" w:styleId="0AB85016E27E4A0CB418283D1DD64B93">
    <w:name w:val="0AB85016E27E4A0CB418283D1DD64B93"/>
    <w:rsid w:val="00170416"/>
  </w:style>
  <w:style w:type="paragraph" w:customStyle="1" w:styleId="F4955E4BB8C34418B72A9B8C8BFD4A12">
    <w:name w:val="F4955E4BB8C34418B72A9B8C8BFD4A12"/>
    <w:rsid w:val="00170416"/>
  </w:style>
  <w:style w:type="paragraph" w:customStyle="1" w:styleId="522851BE3AD04482A597B01C33BA306D">
    <w:name w:val="522851BE3AD04482A597B01C33BA306D"/>
    <w:rsid w:val="00170416"/>
  </w:style>
  <w:style w:type="paragraph" w:customStyle="1" w:styleId="8674A3126058441EB01AB12BAED28A93">
    <w:name w:val="8674A3126058441EB01AB12BAED28A93"/>
    <w:rsid w:val="00170416"/>
  </w:style>
  <w:style w:type="paragraph" w:customStyle="1" w:styleId="4E4E10825B1043E09143C5A354B4134E">
    <w:name w:val="4E4E10825B1043E09143C5A354B4134E"/>
    <w:rsid w:val="00170416"/>
  </w:style>
  <w:style w:type="paragraph" w:customStyle="1" w:styleId="0073D49ED0EB471D9144CBEB0C9A67E1">
    <w:name w:val="0073D49ED0EB471D9144CBEB0C9A67E1"/>
    <w:rsid w:val="00170416"/>
  </w:style>
  <w:style w:type="paragraph" w:customStyle="1" w:styleId="607B4D6626474D6C96768679058E9AC0">
    <w:name w:val="607B4D6626474D6C96768679058E9AC0"/>
    <w:rsid w:val="00170416"/>
  </w:style>
  <w:style w:type="paragraph" w:customStyle="1" w:styleId="E59143BEFACE4282A1DD5C3F6D1D3B0A">
    <w:name w:val="E59143BEFACE4282A1DD5C3F6D1D3B0A"/>
    <w:rsid w:val="00170416"/>
  </w:style>
  <w:style w:type="paragraph" w:customStyle="1" w:styleId="3EAC3EAE227A4C1BAE487159BF4BE4C3">
    <w:name w:val="3EAC3EAE227A4C1BAE487159BF4BE4C3"/>
    <w:rsid w:val="00170416"/>
  </w:style>
  <w:style w:type="paragraph" w:customStyle="1" w:styleId="9E3F47F5F5E04B64BF86B7F478679F93">
    <w:name w:val="9E3F47F5F5E04B64BF86B7F478679F93"/>
    <w:rsid w:val="00170416"/>
  </w:style>
  <w:style w:type="paragraph" w:customStyle="1" w:styleId="AB7E6839468844FE9D71A525FB0DCD4F">
    <w:name w:val="AB7E6839468844FE9D71A525FB0DCD4F"/>
    <w:rsid w:val="00170416"/>
  </w:style>
  <w:style w:type="paragraph" w:customStyle="1" w:styleId="8DDE0403197244F7BFE0E2613481598D">
    <w:name w:val="8DDE0403197244F7BFE0E2613481598D"/>
    <w:rsid w:val="00170416"/>
  </w:style>
  <w:style w:type="paragraph" w:customStyle="1" w:styleId="89825408B4054AA5B0FB76D84F6B87C3">
    <w:name w:val="89825408B4054AA5B0FB76D84F6B87C3"/>
    <w:rsid w:val="00170416"/>
  </w:style>
  <w:style w:type="paragraph" w:customStyle="1" w:styleId="00FD5A9BD9FB4970A38A9DA8D5FE9DE1">
    <w:name w:val="00FD5A9BD9FB4970A38A9DA8D5FE9DE1"/>
    <w:rsid w:val="00170416"/>
  </w:style>
  <w:style w:type="paragraph" w:customStyle="1" w:styleId="3421BEDD660A426B91A307791C95EC3A">
    <w:name w:val="3421BEDD660A426B91A307791C95EC3A"/>
    <w:rsid w:val="00170416"/>
  </w:style>
  <w:style w:type="paragraph" w:customStyle="1" w:styleId="477A708B10CB49D28D405BB1DE1BEF4F">
    <w:name w:val="477A708B10CB49D28D405BB1DE1BEF4F"/>
    <w:rsid w:val="00170416"/>
  </w:style>
  <w:style w:type="paragraph" w:customStyle="1" w:styleId="1C80D3202E984E93810DCAD4F72CB290">
    <w:name w:val="1C80D3202E984E93810DCAD4F72CB290"/>
    <w:rsid w:val="00170416"/>
  </w:style>
  <w:style w:type="paragraph" w:customStyle="1" w:styleId="61C63792DA2243ED9B6A64022590131B">
    <w:name w:val="61C63792DA2243ED9B6A64022590131B"/>
    <w:rsid w:val="00170416"/>
  </w:style>
  <w:style w:type="paragraph" w:customStyle="1" w:styleId="C03140DC67B34BC78D1A5D91449F4AF4">
    <w:name w:val="C03140DC67B34BC78D1A5D91449F4AF4"/>
    <w:rsid w:val="00170416"/>
  </w:style>
  <w:style w:type="paragraph" w:customStyle="1" w:styleId="E8E2714A5DF3411498A8A427C7C6093C">
    <w:name w:val="E8E2714A5DF3411498A8A427C7C6093C"/>
    <w:rsid w:val="00CB12B2"/>
  </w:style>
  <w:style w:type="paragraph" w:customStyle="1" w:styleId="EDF5C0C346D84E2C8F9FC4244D2C19F0">
    <w:name w:val="EDF5C0C346D84E2C8F9FC4244D2C19F0"/>
    <w:rsid w:val="00CB12B2"/>
  </w:style>
  <w:style w:type="paragraph" w:customStyle="1" w:styleId="5302055DDD804FA7939F5D247FF7D2C2">
    <w:name w:val="5302055DDD804FA7939F5D247FF7D2C2"/>
    <w:rsid w:val="00CB12B2"/>
  </w:style>
  <w:style w:type="paragraph" w:customStyle="1" w:styleId="93996E3312F245D8BF3A48F509EF1D2F">
    <w:name w:val="93996E3312F245D8BF3A48F509EF1D2F"/>
    <w:rsid w:val="00CB12B2"/>
  </w:style>
  <w:style w:type="paragraph" w:customStyle="1" w:styleId="6EBE834F65BF4F49AFBDBFECC028A63C">
    <w:name w:val="6EBE834F65BF4F49AFBDBFECC028A63C"/>
    <w:rsid w:val="00CB12B2"/>
  </w:style>
  <w:style w:type="paragraph" w:customStyle="1" w:styleId="0390DB7FC7A84A1487934FDE7F07E8BB">
    <w:name w:val="0390DB7FC7A84A1487934FDE7F07E8BB"/>
    <w:rsid w:val="00CB12B2"/>
  </w:style>
  <w:style w:type="paragraph" w:customStyle="1" w:styleId="FCD93927C0D247AFA9FBDF3F39E5E220">
    <w:name w:val="FCD93927C0D247AFA9FBDF3F39E5E220"/>
    <w:rsid w:val="00CB12B2"/>
  </w:style>
  <w:style w:type="paragraph" w:customStyle="1" w:styleId="E99C6D1276DC4E4083DA930CB71A2258">
    <w:name w:val="E99C6D1276DC4E4083DA930CB71A2258"/>
    <w:rsid w:val="00CB12B2"/>
  </w:style>
  <w:style w:type="paragraph" w:customStyle="1" w:styleId="52F0F76149E34650B4F123304E748FD1">
    <w:name w:val="52F0F76149E34650B4F123304E748FD1"/>
    <w:rsid w:val="00CB12B2"/>
  </w:style>
  <w:style w:type="paragraph" w:customStyle="1" w:styleId="ED1CA34628F849599590EC7BF4E574F3">
    <w:name w:val="ED1CA34628F849599590EC7BF4E574F3"/>
    <w:rsid w:val="00CB12B2"/>
  </w:style>
  <w:style w:type="paragraph" w:customStyle="1" w:styleId="A3B13EFD4BDD415BB4791FB92DBD8062">
    <w:name w:val="A3B13EFD4BDD415BB4791FB92DBD8062"/>
    <w:rsid w:val="00CB12B2"/>
  </w:style>
  <w:style w:type="paragraph" w:customStyle="1" w:styleId="2C736904D8BE4ED3A84FFDE70E3F36D8">
    <w:name w:val="2C736904D8BE4ED3A84FFDE70E3F36D8"/>
    <w:rsid w:val="00CB12B2"/>
  </w:style>
  <w:style w:type="paragraph" w:customStyle="1" w:styleId="B521CB64FD21443796D6BF61A2403066">
    <w:name w:val="B521CB64FD21443796D6BF61A2403066"/>
    <w:rsid w:val="00CB12B2"/>
  </w:style>
  <w:style w:type="paragraph" w:customStyle="1" w:styleId="F9A0C43F6ADE454F88AA13F0391E3193">
    <w:name w:val="F9A0C43F6ADE454F88AA13F0391E3193"/>
    <w:rsid w:val="00CB12B2"/>
  </w:style>
  <w:style w:type="paragraph" w:customStyle="1" w:styleId="1724031616E34358B7D0D4F518362A73">
    <w:name w:val="1724031616E34358B7D0D4F518362A73"/>
    <w:rsid w:val="00CB12B2"/>
  </w:style>
  <w:style w:type="paragraph" w:customStyle="1" w:styleId="01189C653C584FB0ACC1E05739BBAC09">
    <w:name w:val="01189C653C584FB0ACC1E05739BBAC09"/>
    <w:rsid w:val="00CB12B2"/>
  </w:style>
  <w:style w:type="paragraph" w:customStyle="1" w:styleId="87D2E101CD3249FCA87D294599D3A90F">
    <w:name w:val="87D2E101CD3249FCA87D294599D3A90F"/>
    <w:rsid w:val="00CB12B2"/>
  </w:style>
  <w:style w:type="paragraph" w:customStyle="1" w:styleId="829C3E69336F462B94EBC81ABB9A0B43">
    <w:name w:val="829C3E69336F462B94EBC81ABB9A0B43"/>
    <w:rsid w:val="00CB12B2"/>
  </w:style>
  <w:style w:type="paragraph" w:customStyle="1" w:styleId="D9D6302F0FB04BED954995ED8363186B">
    <w:name w:val="D9D6302F0FB04BED954995ED8363186B"/>
    <w:rsid w:val="00CB12B2"/>
  </w:style>
  <w:style w:type="paragraph" w:customStyle="1" w:styleId="20B55AE7CD3E4BB1A1782A15B013B446">
    <w:name w:val="20B55AE7CD3E4BB1A1782A15B013B446"/>
    <w:rsid w:val="00CB12B2"/>
  </w:style>
  <w:style w:type="paragraph" w:customStyle="1" w:styleId="B1590FFCAFE44E75B499F51EE905A803">
    <w:name w:val="B1590FFCAFE44E75B499F51EE905A803"/>
    <w:rsid w:val="00CB12B2"/>
  </w:style>
  <w:style w:type="paragraph" w:customStyle="1" w:styleId="6BCAC5AA31BE47789368FADE4253F6E5">
    <w:name w:val="6BCAC5AA31BE47789368FADE4253F6E5"/>
    <w:rsid w:val="00CB12B2"/>
  </w:style>
  <w:style w:type="paragraph" w:customStyle="1" w:styleId="596D9465CE9B4698A46710366183A91F">
    <w:name w:val="596D9465CE9B4698A46710366183A91F"/>
    <w:rsid w:val="00CB12B2"/>
  </w:style>
  <w:style w:type="paragraph" w:customStyle="1" w:styleId="1AC2358855BB4A17B014A81136445666">
    <w:name w:val="1AC2358855BB4A17B014A81136445666"/>
    <w:rsid w:val="00CB12B2"/>
  </w:style>
  <w:style w:type="paragraph" w:customStyle="1" w:styleId="633BF06EDAC34520A60EAA29E6684C08">
    <w:name w:val="633BF06EDAC34520A60EAA29E6684C08"/>
    <w:rsid w:val="00CB12B2"/>
  </w:style>
  <w:style w:type="paragraph" w:customStyle="1" w:styleId="70EBEB5A9BD745C6AE13F8B565432CDA">
    <w:name w:val="70EBEB5A9BD745C6AE13F8B565432CDA"/>
    <w:rsid w:val="00CB12B2"/>
  </w:style>
  <w:style w:type="paragraph" w:customStyle="1" w:styleId="23F01B686BF94A0CAD595454B2D2018A">
    <w:name w:val="23F01B686BF94A0CAD595454B2D2018A"/>
    <w:rsid w:val="00CB12B2"/>
  </w:style>
  <w:style w:type="paragraph" w:customStyle="1" w:styleId="AB54256B698747CDB25E34B625F56E62">
    <w:name w:val="AB54256B698747CDB25E34B625F56E62"/>
    <w:rsid w:val="00CB12B2"/>
  </w:style>
  <w:style w:type="paragraph" w:customStyle="1" w:styleId="6284C9BB7F6344F689DBA9668E6FC4DC">
    <w:name w:val="6284C9BB7F6344F689DBA9668E6FC4DC"/>
    <w:rsid w:val="00CB12B2"/>
  </w:style>
  <w:style w:type="paragraph" w:customStyle="1" w:styleId="1D86A817CCEF4FA1A30303AD6DF16494">
    <w:name w:val="1D86A817CCEF4FA1A30303AD6DF16494"/>
    <w:rsid w:val="00CB12B2"/>
  </w:style>
  <w:style w:type="paragraph" w:customStyle="1" w:styleId="B2B5681D925E4884AF067A4B71777164">
    <w:name w:val="B2B5681D925E4884AF067A4B71777164"/>
    <w:rsid w:val="00CB12B2"/>
  </w:style>
  <w:style w:type="paragraph" w:customStyle="1" w:styleId="9EA5D6A70CC04542B32E769C0A8EAA76">
    <w:name w:val="9EA5D6A70CC04542B32E769C0A8EAA76"/>
    <w:rsid w:val="00CB12B2"/>
  </w:style>
  <w:style w:type="paragraph" w:customStyle="1" w:styleId="D26CFA14A3DB4C25A993D86DFD049C8D">
    <w:name w:val="D26CFA14A3DB4C25A993D86DFD049C8D"/>
    <w:rsid w:val="00CB12B2"/>
  </w:style>
  <w:style w:type="paragraph" w:customStyle="1" w:styleId="D4EB248DAD7546FCBF9357F214D89ED1">
    <w:name w:val="D4EB248DAD7546FCBF9357F214D89ED1"/>
    <w:rsid w:val="00CB12B2"/>
  </w:style>
  <w:style w:type="paragraph" w:customStyle="1" w:styleId="0BF4C5F0AE0D4B16B6D2558A575552E8">
    <w:name w:val="0BF4C5F0AE0D4B16B6D2558A575552E8"/>
    <w:rsid w:val="00CB12B2"/>
  </w:style>
  <w:style w:type="paragraph" w:customStyle="1" w:styleId="93029167487B4CD98734997FE61C6078">
    <w:name w:val="93029167487B4CD98734997FE61C6078"/>
    <w:rsid w:val="00CB12B2"/>
  </w:style>
  <w:style w:type="paragraph" w:customStyle="1" w:styleId="E8097BB502804DB0ADC3456C43B71FD1">
    <w:name w:val="E8097BB502804DB0ADC3456C43B71FD1"/>
    <w:rsid w:val="00CB12B2"/>
  </w:style>
  <w:style w:type="paragraph" w:customStyle="1" w:styleId="34FE15E518BE4AD4A8407ACDD78B1665">
    <w:name w:val="34FE15E518BE4AD4A8407ACDD78B1665"/>
    <w:rsid w:val="00CB12B2"/>
  </w:style>
  <w:style w:type="paragraph" w:customStyle="1" w:styleId="15BA5C4352994BB2BABA6AF119AE2940">
    <w:name w:val="15BA5C4352994BB2BABA6AF119AE2940"/>
    <w:rsid w:val="00CB12B2"/>
  </w:style>
  <w:style w:type="paragraph" w:customStyle="1" w:styleId="AC0812B44AB04E6FB688D67AEF27CBC0">
    <w:name w:val="AC0812B44AB04E6FB688D67AEF27CBC0"/>
    <w:rsid w:val="00CB12B2"/>
  </w:style>
  <w:style w:type="paragraph" w:customStyle="1" w:styleId="519E3E72DB284D358823B6EBA932EC31">
    <w:name w:val="519E3E72DB284D358823B6EBA932EC31"/>
    <w:rsid w:val="00CB12B2"/>
  </w:style>
  <w:style w:type="paragraph" w:customStyle="1" w:styleId="9B6E31511197400899FB50EB8B9889F4">
    <w:name w:val="9B6E31511197400899FB50EB8B9889F4"/>
    <w:rsid w:val="00CB12B2"/>
  </w:style>
  <w:style w:type="paragraph" w:customStyle="1" w:styleId="35A75B2FDA9A4576B2AFD3B3A618EBE7">
    <w:name w:val="35A75B2FDA9A4576B2AFD3B3A618EBE7"/>
    <w:rsid w:val="00CB12B2"/>
  </w:style>
  <w:style w:type="paragraph" w:customStyle="1" w:styleId="8411DBD46D214C54A92E85C9EBE349B2">
    <w:name w:val="8411DBD46D214C54A92E85C9EBE349B2"/>
    <w:rsid w:val="00CB12B2"/>
  </w:style>
  <w:style w:type="paragraph" w:customStyle="1" w:styleId="9DB8B35ED7D74D109E7E683A584C4E2C">
    <w:name w:val="9DB8B35ED7D74D109E7E683A584C4E2C"/>
    <w:rsid w:val="00CB12B2"/>
  </w:style>
  <w:style w:type="paragraph" w:customStyle="1" w:styleId="9C894CD788614643BFDF4B6325766007">
    <w:name w:val="9C894CD788614643BFDF4B6325766007"/>
    <w:rsid w:val="00CB12B2"/>
  </w:style>
  <w:style w:type="paragraph" w:customStyle="1" w:styleId="3568AA96C628482A95D5F11C45E82A38">
    <w:name w:val="3568AA96C628482A95D5F11C45E82A38"/>
    <w:rsid w:val="00CB12B2"/>
  </w:style>
  <w:style w:type="paragraph" w:customStyle="1" w:styleId="3E7517BCABA44767903FCFD7E2219661">
    <w:name w:val="3E7517BCABA44767903FCFD7E2219661"/>
    <w:rsid w:val="00CB12B2"/>
  </w:style>
  <w:style w:type="paragraph" w:customStyle="1" w:styleId="286A7BA57EA44EF98E7592CC1C87C577">
    <w:name w:val="286A7BA57EA44EF98E7592CC1C87C577"/>
    <w:rsid w:val="00CB12B2"/>
  </w:style>
  <w:style w:type="paragraph" w:customStyle="1" w:styleId="96EF0394E86145A3A6DEB3063186E805">
    <w:name w:val="96EF0394E86145A3A6DEB3063186E805"/>
    <w:rsid w:val="00CB12B2"/>
  </w:style>
  <w:style w:type="paragraph" w:customStyle="1" w:styleId="28A507169732405FBA239DA1C6B89837">
    <w:name w:val="28A507169732405FBA239DA1C6B89837"/>
    <w:rsid w:val="00CB12B2"/>
  </w:style>
  <w:style w:type="paragraph" w:customStyle="1" w:styleId="FA2D1C8BF3F34DAD966ED0118D2F3FE2">
    <w:name w:val="FA2D1C8BF3F34DAD966ED0118D2F3FE2"/>
    <w:rsid w:val="00CB12B2"/>
  </w:style>
  <w:style w:type="paragraph" w:customStyle="1" w:styleId="71FF791FCA8F4579B7B75B3331547963">
    <w:name w:val="71FF791FCA8F4579B7B75B3331547963"/>
    <w:rsid w:val="00CB12B2"/>
  </w:style>
  <w:style w:type="paragraph" w:customStyle="1" w:styleId="6AA33BEDB84F4F83A586E0BD375FA8F0">
    <w:name w:val="6AA33BEDB84F4F83A586E0BD375FA8F0"/>
    <w:rsid w:val="00CB12B2"/>
  </w:style>
  <w:style w:type="paragraph" w:customStyle="1" w:styleId="6A018A7AE4EB4FA3BBF3C8F59131CCBC">
    <w:name w:val="6A018A7AE4EB4FA3BBF3C8F59131CCBC"/>
    <w:rsid w:val="00CB12B2"/>
  </w:style>
  <w:style w:type="paragraph" w:customStyle="1" w:styleId="CC3AACD949124625B20B461EFBE52B89">
    <w:name w:val="CC3AACD949124625B20B461EFBE52B89"/>
    <w:rsid w:val="00CB12B2"/>
  </w:style>
  <w:style w:type="paragraph" w:customStyle="1" w:styleId="5C9B2CD5D541498DB074364AC960A572">
    <w:name w:val="5C9B2CD5D541498DB074364AC960A572"/>
    <w:rsid w:val="00CB12B2"/>
  </w:style>
  <w:style w:type="paragraph" w:customStyle="1" w:styleId="333DB3BC9F7F419FB6BE19CBE250B6AB">
    <w:name w:val="333DB3BC9F7F419FB6BE19CBE250B6AB"/>
    <w:rsid w:val="00CB12B2"/>
  </w:style>
  <w:style w:type="paragraph" w:customStyle="1" w:styleId="B7F129302CDE4192BE94BC3FA2E8F29C">
    <w:name w:val="B7F129302CDE4192BE94BC3FA2E8F29C"/>
    <w:rsid w:val="00CB12B2"/>
  </w:style>
  <w:style w:type="paragraph" w:customStyle="1" w:styleId="35BB5B3E5F9C465E96F4B32ACEC7447F">
    <w:name w:val="35BB5B3E5F9C465E96F4B32ACEC7447F"/>
    <w:rsid w:val="00CB12B2"/>
  </w:style>
  <w:style w:type="paragraph" w:customStyle="1" w:styleId="FA1BBC913B524156A58E40815BB77CEC">
    <w:name w:val="FA1BBC913B524156A58E40815BB77CEC"/>
    <w:rsid w:val="00CB12B2"/>
  </w:style>
  <w:style w:type="paragraph" w:customStyle="1" w:styleId="91ACFE9A56984FAA97D7286D0678A816">
    <w:name w:val="91ACFE9A56984FAA97D7286D0678A816"/>
    <w:rsid w:val="00CB12B2"/>
  </w:style>
  <w:style w:type="paragraph" w:customStyle="1" w:styleId="3BC187FEC94343F5846FAE01B8060013">
    <w:name w:val="3BC187FEC94343F5846FAE01B8060013"/>
    <w:rsid w:val="00CB12B2"/>
  </w:style>
  <w:style w:type="paragraph" w:customStyle="1" w:styleId="C3669041661747D58B20A77907FB9AC5">
    <w:name w:val="C3669041661747D58B20A77907FB9AC5"/>
    <w:rsid w:val="00CB12B2"/>
  </w:style>
  <w:style w:type="paragraph" w:customStyle="1" w:styleId="C558D23097F34BEDBCADB22B91A30578">
    <w:name w:val="C558D23097F34BEDBCADB22B91A30578"/>
    <w:rsid w:val="00CB12B2"/>
  </w:style>
  <w:style w:type="paragraph" w:customStyle="1" w:styleId="12B2EF6F0D2E4A808A3365D5D7689BF6">
    <w:name w:val="12B2EF6F0D2E4A808A3365D5D7689BF6"/>
    <w:rsid w:val="00CB12B2"/>
  </w:style>
  <w:style w:type="paragraph" w:customStyle="1" w:styleId="BD31F4C903B441CFAAE6A5DDB9307DA8">
    <w:name w:val="BD31F4C903B441CFAAE6A5DDB9307DA8"/>
    <w:rsid w:val="00CB12B2"/>
  </w:style>
  <w:style w:type="paragraph" w:customStyle="1" w:styleId="317745D2D0B544388AA79FCEF8128807">
    <w:name w:val="317745D2D0B544388AA79FCEF8128807"/>
    <w:rsid w:val="00CB12B2"/>
  </w:style>
  <w:style w:type="paragraph" w:customStyle="1" w:styleId="83A93625509E4BDF8311AFF8CB0701F9">
    <w:name w:val="83A93625509E4BDF8311AFF8CB0701F9"/>
    <w:rsid w:val="00CB12B2"/>
  </w:style>
  <w:style w:type="paragraph" w:customStyle="1" w:styleId="4BEEA5B2D5C84EFA930650F9747A4DC6">
    <w:name w:val="4BEEA5B2D5C84EFA930650F9747A4DC6"/>
    <w:rsid w:val="00CB12B2"/>
  </w:style>
  <w:style w:type="paragraph" w:customStyle="1" w:styleId="08BDC0B76B86478C98195C44BC43030E">
    <w:name w:val="08BDC0B76B86478C98195C44BC43030E"/>
    <w:rsid w:val="00CB12B2"/>
  </w:style>
  <w:style w:type="paragraph" w:customStyle="1" w:styleId="C999C1B380F242CE966074FFE2926A92">
    <w:name w:val="C999C1B380F242CE966074FFE2926A92"/>
    <w:rsid w:val="00CB12B2"/>
  </w:style>
  <w:style w:type="paragraph" w:customStyle="1" w:styleId="53FF771DC3EC424A81D1B5016020EFA3">
    <w:name w:val="53FF771DC3EC424A81D1B5016020EFA3"/>
    <w:rsid w:val="00CB12B2"/>
  </w:style>
  <w:style w:type="paragraph" w:customStyle="1" w:styleId="16D8232E3E51430797330A01D0C21D45">
    <w:name w:val="16D8232E3E51430797330A01D0C21D45"/>
    <w:rsid w:val="00CB12B2"/>
  </w:style>
  <w:style w:type="paragraph" w:customStyle="1" w:styleId="021A8605AF374D37A7CB24F25061906E">
    <w:name w:val="021A8605AF374D37A7CB24F25061906E"/>
    <w:rsid w:val="00CB12B2"/>
  </w:style>
  <w:style w:type="paragraph" w:customStyle="1" w:styleId="1075546BA28C4ADAB88A65509A06F70D">
    <w:name w:val="1075546BA28C4ADAB88A65509A06F70D"/>
    <w:rsid w:val="00CB12B2"/>
  </w:style>
  <w:style w:type="paragraph" w:customStyle="1" w:styleId="E99B27802B98451F8EAE86C2C734C82D">
    <w:name w:val="E99B27802B98451F8EAE86C2C734C82D"/>
    <w:rsid w:val="00CB12B2"/>
  </w:style>
  <w:style w:type="paragraph" w:customStyle="1" w:styleId="2D98D81D6B984D1F91A3210C4107CE31">
    <w:name w:val="2D98D81D6B984D1F91A3210C4107CE31"/>
    <w:rsid w:val="00CB12B2"/>
  </w:style>
  <w:style w:type="paragraph" w:customStyle="1" w:styleId="071B291F502E43EF9FDB524E6D5FCDE4">
    <w:name w:val="071B291F502E43EF9FDB524E6D5FCDE4"/>
    <w:rsid w:val="00CB12B2"/>
  </w:style>
  <w:style w:type="paragraph" w:customStyle="1" w:styleId="27E8465783CB4B62ACC5946C8AD5C9A2">
    <w:name w:val="27E8465783CB4B62ACC5946C8AD5C9A2"/>
    <w:rsid w:val="00CB12B2"/>
  </w:style>
  <w:style w:type="paragraph" w:customStyle="1" w:styleId="4EF401EF41194FFBB3DB42A48278CFCF">
    <w:name w:val="4EF401EF41194FFBB3DB42A48278CFCF"/>
    <w:rsid w:val="00CB12B2"/>
  </w:style>
  <w:style w:type="paragraph" w:customStyle="1" w:styleId="D123BF0FB15641809579C22B703CEF1D">
    <w:name w:val="D123BF0FB15641809579C22B703CEF1D"/>
    <w:rsid w:val="00CB12B2"/>
  </w:style>
  <w:style w:type="paragraph" w:customStyle="1" w:styleId="9F48A0FEB7E943C68A9A8EF6D2D452B7">
    <w:name w:val="9F48A0FEB7E943C68A9A8EF6D2D452B7"/>
    <w:rsid w:val="00CB12B2"/>
  </w:style>
  <w:style w:type="paragraph" w:customStyle="1" w:styleId="F6800FB1BBF141B1BCD8CDBFB0A8F02D">
    <w:name w:val="F6800FB1BBF141B1BCD8CDBFB0A8F02D"/>
    <w:rsid w:val="00CB12B2"/>
  </w:style>
  <w:style w:type="paragraph" w:customStyle="1" w:styleId="0FFB544EB50242A7969CCE48E581AEFD">
    <w:name w:val="0FFB544EB50242A7969CCE48E581AEFD"/>
    <w:rsid w:val="00CB12B2"/>
  </w:style>
  <w:style w:type="paragraph" w:customStyle="1" w:styleId="F2817A59390C4EAE9D3A84AD129AC7AD">
    <w:name w:val="F2817A59390C4EAE9D3A84AD129AC7AD"/>
    <w:rsid w:val="00CB12B2"/>
  </w:style>
  <w:style w:type="paragraph" w:customStyle="1" w:styleId="741634746B0D433DA30FD1DD71C047FA">
    <w:name w:val="741634746B0D433DA30FD1DD71C047FA"/>
    <w:rsid w:val="00CB12B2"/>
  </w:style>
  <w:style w:type="paragraph" w:customStyle="1" w:styleId="BF67A719762543BDAC2C7E72A44098F5">
    <w:name w:val="BF67A719762543BDAC2C7E72A44098F5"/>
    <w:rsid w:val="00CB12B2"/>
  </w:style>
  <w:style w:type="paragraph" w:customStyle="1" w:styleId="3365DEA3A6764993A13CE6D89CF605DE">
    <w:name w:val="3365DEA3A6764993A13CE6D89CF605DE"/>
    <w:rsid w:val="00CB12B2"/>
  </w:style>
  <w:style w:type="paragraph" w:customStyle="1" w:styleId="C927ADF7A49F48789426723899065390">
    <w:name w:val="C927ADF7A49F48789426723899065390"/>
    <w:rsid w:val="00CB12B2"/>
  </w:style>
  <w:style w:type="paragraph" w:customStyle="1" w:styleId="46D6A06A92AC44F58F2EDA78E133918B">
    <w:name w:val="46D6A06A92AC44F58F2EDA78E133918B"/>
    <w:rsid w:val="00CB12B2"/>
  </w:style>
  <w:style w:type="paragraph" w:customStyle="1" w:styleId="D02F33A8F8484FD59F2A02912A032B03">
    <w:name w:val="D02F33A8F8484FD59F2A02912A032B03"/>
    <w:rsid w:val="00CB12B2"/>
  </w:style>
  <w:style w:type="paragraph" w:customStyle="1" w:styleId="686761FA2F3E4F51990EB1FEA4B8543B">
    <w:name w:val="686761FA2F3E4F51990EB1FEA4B8543B"/>
    <w:rsid w:val="00CB12B2"/>
  </w:style>
  <w:style w:type="paragraph" w:customStyle="1" w:styleId="C2FD09AE84D34124B5CBA5FAF3F6744E">
    <w:name w:val="C2FD09AE84D34124B5CBA5FAF3F6744E"/>
    <w:rsid w:val="00CB12B2"/>
  </w:style>
  <w:style w:type="paragraph" w:customStyle="1" w:styleId="82219465FE634F81BCBA137434862322">
    <w:name w:val="82219465FE634F81BCBA137434862322"/>
    <w:rsid w:val="00CB12B2"/>
  </w:style>
  <w:style w:type="paragraph" w:customStyle="1" w:styleId="AA2BD33B9EDE49BAABE4BED21D9B1D06">
    <w:name w:val="AA2BD33B9EDE49BAABE4BED21D9B1D06"/>
    <w:rsid w:val="00CB12B2"/>
  </w:style>
  <w:style w:type="paragraph" w:customStyle="1" w:styleId="92251DBBF31E4EBFB5B7E7DAE7D031FF">
    <w:name w:val="92251DBBF31E4EBFB5B7E7DAE7D031FF"/>
    <w:rsid w:val="00CB12B2"/>
  </w:style>
  <w:style w:type="paragraph" w:customStyle="1" w:styleId="21416890530E47F4BDFEB86CBC02DA0A">
    <w:name w:val="21416890530E47F4BDFEB86CBC02DA0A"/>
    <w:rsid w:val="00CB12B2"/>
  </w:style>
  <w:style w:type="paragraph" w:customStyle="1" w:styleId="070B4038EBF94A1BA28B648992981087">
    <w:name w:val="070B4038EBF94A1BA28B648992981087"/>
    <w:rsid w:val="00CB12B2"/>
  </w:style>
  <w:style w:type="paragraph" w:customStyle="1" w:styleId="490F559BDA1546D8BC53DDF9CAC6FCF9">
    <w:name w:val="490F559BDA1546D8BC53DDF9CAC6FCF9"/>
    <w:rsid w:val="00CB12B2"/>
  </w:style>
  <w:style w:type="paragraph" w:customStyle="1" w:styleId="3489AE972F804C0C990C4F872387412E">
    <w:name w:val="3489AE972F804C0C990C4F872387412E"/>
    <w:rsid w:val="00CB12B2"/>
  </w:style>
  <w:style w:type="paragraph" w:customStyle="1" w:styleId="E69481E9858D41EFBC1FC7D9EC8DAC88">
    <w:name w:val="E69481E9858D41EFBC1FC7D9EC8DAC88"/>
    <w:rsid w:val="00CB12B2"/>
  </w:style>
  <w:style w:type="paragraph" w:customStyle="1" w:styleId="56B08B83C0B941CEB5A005A9194F0B4D">
    <w:name w:val="56B08B83C0B941CEB5A005A9194F0B4D"/>
    <w:rsid w:val="00CB12B2"/>
  </w:style>
  <w:style w:type="paragraph" w:customStyle="1" w:styleId="64E3171603C8423A9D4E02DAA80115D9">
    <w:name w:val="64E3171603C8423A9D4E02DAA80115D9"/>
    <w:rsid w:val="00CB12B2"/>
  </w:style>
  <w:style w:type="paragraph" w:customStyle="1" w:styleId="4DCE0A358D424D2CA8BEB2EA6F5C8CF4">
    <w:name w:val="4DCE0A358D424D2CA8BEB2EA6F5C8CF4"/>
    <w:rsid w:val="00CB12B2"/>
  </w:style>
  <w:style w:type="paragraph" w:customStyle="1" w:styleId="6CF153BAC13148FFB0A5B848029072E6">
    <w:name w:val="6CF153BAC13148FFB0A5B848029072E6"/>
    <w:rsid w:val="00CB12B2"/>
  </w:style>
  <w:style w:type="paragraph" w:customStyle="1" w:styleId="2C6F03F48DCB44BB83D76B4EA8E70D77">
    <w:name w:val="2C6F03F48DCB44BB83D76B4EA8E70D77"/>
    <w:rsid w:val="00CB12B2"/>
  </w:style>
  <w:style w:type="paragraph" w:customStyle="1" w:styleId="354DB70108E04E2BBDA6F2FD0A63689C">
    <w:name w:val="354DB70108E04E2BBDA6F2FD0A63689C"/>
    <w:rsid w:val="00CB12B2"/>
  </w:style>
  <w:style w:type="paragraph" w:customStyle="1" w:styleId="851DEF2B82FD4789933C3F4DE6E3A7B6">
    <w:name w:val="851DEF2B82FD4789933C3F4DE6E3A7B6"/>
    <w:rsid w:val="00CB12B2"/>
  </w:style>
  <w:style w:type="paragraph" w:customStyle="1" w:styleId="D40E162C65404A2F840A268077326288">
    <w:name w:val="D40E162C65404A2F840A268077326288"/>
    <w:rsid w:val="00E75260"/>
  </w:style>
  <w:style w:type="paragraph" w:customStyle="1" w:styleId="96EE9B6719A44BE4AC63AEB9F0AA9C43">
    <w:name w:val="96EE9B6719A44BE4AC63AEB9F0AA9C43"/>
    <w:rsid w:val="00E75260"/>
  </w:style>
  <w:style w:type="paragraph" w:customStyle="1" w:styleId="A554625B3F2C445FAA30357A010F5A01">
    <w:name w:val="A554625B3F2C445FAA30357A010F5A01"/>
    <w:rsid w:val="00E75260"/>
  </w:style>
  <w:style w:type="paragraph" w:customStyle="1" w:styleId="6375CEA144854F8B86D8B75E4247C254">
    <w:name w:val="6375CEA144854F8B86D8B75E4247C254"/>
    <w:rsid w:val="00E75260"/>
  </w:style>
  <w:style w:type="paragraph" w:customStyle="1" w:styleId="0E84C8CDF4974F0A9319DA3EC7B1192B">
    <w:name w:val="0E84C8CDF4974F0A9319DA3EC7B1192B"/>
    <w:rsid w:val="00E75260"/>
  </w:style>
  <w:style w:type="paragraph" w:customStyle="1" w:styleId="850A379B36AC4A269F61BB7DB612B1C2">
    <w:name w:val="850A379B36AC4A269F61BB7DB612B1C2"/>
    <w:rsid w:val="00E75260"/>
  </w:style>
  <w:style w:type="paragraph" w:customStyle="1" w:styleId="4937542A5288498C99F68CD23384536F">
    <w:name w:val="4937542A5288498C99F68CD23384536F"/>
    <w:rsid w:val="00E75260"/>
  </w:style>
  <w:style w:type="paragraph" w:customStyle="1" w:styleId="4ABE1230CD5D41CB92BA1A4136E9BFB0">
    <w:name w:val="4ABE1230CD5D41CB92BA1A4136E9BFB0"/>
    <w:rsid w:val="00E75260"/>
  </w:style>
  <w:style w:type="paragraph" w:customStyle="1" w:styleId="68B7264B3FC64456899C646CD98AFB4A">
    <w:name w:val="68B7264B3FC64456899C646CD98AFB4A"/>
    <w:rsid w:val="00E75260"/>
  </w:style>
  <w:style w:type="paragraph" w:customStyle="1" w:styleId="AEF58A00E330480490D8DC7D3B0325D8">
    <w:name w:val="AEF58A00E330480490D8DC7D3B0325D8"/>
    <w:rsid w:val="00E75260"/>
  </w:style>
  <w:style w:type="paragraph" w:customStyle="1" w:styleId="F7C491D84A0E49989DED9EAF91D4A3D6">
    <w:name w:val="F7C491D84A0E49989DED9EAF91D4A3D6"/>
    <w:rsid w:val="00E75260"/>
  </w:style>
  <w:style w:type="paragraph" w:customStyle="1" w:styleId="816B6F61BFDA4B848CD437FA8E067A88">
    <w:name w:val="816B6F61BFDA4B848CD437FA8E067A88"/>
    <w:rsid w:val="00E75260"/>
  </w:style>
  <w:style w:type="paragraph" w:customStyle="1" w:styleId="C2575612B63D40379F9CC0BA73E0BD7D">
    <w:name w:val="C2575612B63D40379F9CC0BA73E0BD7D"/>
    <w:rsid w:val="00E75260"/>
  </w:style>
  <w:style w:type="paragraph" w:customStyle="1" w:styleId="D3F8FC6989504C1787ACBB330E83601A">
    <w:name w:val="D3F8FC6989504C1787ACBB330E83601A"/>
    <w:rsid w:val="00E75260"/>
  </w:style>
  <w:style w:type="paragraph" w:customStyle="1" w:styleId="50F164457DB44E32A5A235B6F5DADDCD">
    <w:name w:val="50F164457DB44E32A5A235B6F5DADDCD"/>
    <w:rsid w:val="00E75260"/>
  </w:style>
  <w:style w:type="paragraph" w:customStyle="1" w:styleId="65C81EF4288C4517A4767470401797C7">
    <w:name w:val="65C81EF4288C4517A4767470401797C7"/>
    <w:rsid w:val="00E75260"/>
  </w:style>
  <w:style w:type="paragraph" w:customStyle="1" w:styleId="FEDB54615C35427190BED0B0825DFC72">
    <w:name w:val="FEDB54615C35427190BED0B0825DFC72"/>
    <w:rsid w:val="00E75260"/>
  </w:style>
  <w:style w:type="paragraph" w:customStyle="1" w:styleId="693FFE5A6F8C4DCEB5B7DC458A7D691C">
    <w:name w:val="693FFE5A6F8C4DCEB5B7DC458A7D691C"/>
    <w:rsid w:val="00E75260"/>
  </w:style>
  <w:style w:type="paragraph" w:customStyle="1" w:styleId="0BC64D46C326465280EF19BA1DA1D0F3">
    <w:name w:val="0BC64D46C326465280EF19BA1DA1D0F3"/>
    <w:rsid w:val="00E75260"/>
  </w:style>
  <w:style w:type="paragraph" w:customStyle="1" w:styleId="84B12E949C564DE1BFD20CCA6DBBA155">
    <w:name w:val="84B12E949C564DE1BFD20CCA6DBBA155"/>
    <w:rsid w:val="00E75260"/>
  </w:style>
  <w:style w:type="paragraph" w:customStyle="1" w:styleId="BA17C3D0A3B84E13B8D7F545BB8950BD">
    <w:name w:val="BA17C3D0A3B84E13B8D7F545BB8950BD"/>
    <w:rsid w:val="00E75260"/>
  </w:style>
  <w:style w:type="paragraph" w:customStyle="1" w:styleId="A01E435EB9484604A14BDC667C0F3D6B">
    <w:name w:val="A01E435EB9484604A14BDC667C0F3D6B"/>
    <w:rsid w:val="00E75260"/>
  </w:style>
  <w:style w:type="paragraph" w:customStyle="1" w:styleId="F14D8759F8C147388BEA2D0237DFD8CB">
    <w:name w:val="F14D8759F8C147388BEA2D0237DFD8CB"/>
    <w:rsid w:val="00E75260"/>
  </w:style>
  <w:style w:type="paragraph" w:customStyle="1" w:styleId="C1E63F60CF334BEDA6B743FA02A9FD75">
    <w:name w:val="C1E63F60CF334BEDA6B743FA02A9FD75"/>
    <w:rsid w:val="00E75260"/>
  </w:style>
  <w:style w:type="paragraph" w:customStyle="1" w:styleId="051F635C4DF44C34A474D307EF30CDA0">
    <w:name w:val="051F635C4DF44C34A474D307EF30CDA0"/>
    <w:rsid w:val="00E75260"/>
  </w:style>
  <w:style w:type="paragraph" w:customStyle="1" w:styleId="54423854F5754B178E9F06FCBD3C75E3">
    <w:name w:val="54423854F5754B178E9F06FCBD3C75E3"/>
    <w:rsid w:val="00E75260"/>
  </w:style>
  <w:style w:type="paragraph" w:customStyle="1" w:styleId="B4FAFD2974C1493089BB7505F16CDBFA">
    <w:name w:val="B4FAFD2974C1493089BB7505F16CDBFA"/>
    <w:rsid w:val="00E75260"/>
  </w:style>
  <w:style w:type="paragraph" w:customStyle="1" w:styleId="7570886DECEE46A8A776A9F3221307EE">
    <w:name w:val="7570886DECEE46A8A776A9F3221307EE"/>
    <w:rsid w:val="00E75260"/>
  </w:style>
  <w:style w:type="paragraph" w:customStyle="1" w:styleId="67D26D3C134F4937B6B0D7448D297F4D">
    <w:name w:val="67D26D3C134F4937B6B0D7448D297F4D"/>
    <w:rsid w:val="00E75260"/>
  </w:style>
  <w:style w:type="paragraph" w:customStyle="1" w:styleId="7BFC05A03BC34246901DA6DA7D232D99">
    <w:name w:val="7BFC05A03BC34246901DA6DA7D232D99"/>
    <w:rsid w:val="00E75260"/>
  </w:style>
  <w:style w:type="paragraph" w:customStyle="1" w:styleId="ABC623CB9E4E4D5C9203ECB4EE0E42A2">
    <w:name w:val="ABC623CB9E4E4D5C9203ECB4EE0E42A2"/>
    <w:rsid w:val="00E75260"/>
  </w:style>
  <w:style w:type="paragraph" w:customStyle="1" w:styleId="C574E8BACD3B40A5B3BD7BE729C94C40">
    <w:name w:val="C574E8BACD3B40A5B3BD7BE729C94C40"/>
    <w:rsid w:val="00E75260"/>
  </w:style>
  <w:style w:type="paragraph" w:customStyle="1" w:styleId="FCF6BD86F08C47FD9BA890C8ECFE4341">
    <w:name w:val="FCF6BD86F08C47FD9BA890C8ECFE4341"/>
    <w:rsid w:val="00E75260"/>
  </w:style>
  <w:style w:type="paragraph" w:customStyle="1" w:styleId="9DB78D1801ED44C6B205A347E700BA69">
    <w:name w:val="9DB78D1801ED44C6B205A347E700BA69"/>
    <w:rsid w:val="00E75260"/>
  </w:style>
  <w:style w:type="paragraph" w:customStyle="1" w:styleId="1935C8F9B7994C038350AA4F6B2BFB4F">
    <w:name w:val="1935C8F9B7994C038350AA4F6B2BFB4F"/>
    <w:rsid w:val="00E75260"/>
  </w:style>
  <w:style w:type="paragraph" w:customStyle="1" w:styleId="BA83C33683BF4853B8C9917FD7D45F5F">
    <w:name w:val="BA83C33683BF4853B8C9917FD7D45F5F"/>
    <w:rsid w:val="00E75260"/>
  </w:style>
  <w:style w:type="paragraph" w:customStyle="1" w:styleId="1B0872D921B6431AAE75F64EC08595CF">
    <w:name w:val="1B0872D921B6431AAE75F64EC08595CF"/>
    <w:rsid w:val="00E75260"/>
  </w:style>
  <w:style w:type="paragraph" w:customStyle="1" w:styleId="6E1E0A33714741F3BC1BFEA11F3C61F3">
    <w:name w:val="6E1E0A33714741F3BC1BFEA11F3C61F3"/>
    <w:rsid w:val="00E75260"/>
  </w:style>
  <w:style w:type="paragraph" w:customStyle="1" w:styleId="B35C3145B3E94156B791671436BEE6E0">
    <w:name w:val="B35C3145B3E94156B791671436BEE6E0"/>
    <w:rsid w:val="00E75260"/>
  </w:style>
  <w:style w:type="paragraph" w:customStyle="1" w:styleId="1189EA6B4F4A47038A80773AAEB77F5B">
    <w:name w:val="1189EA6B4F4A47038A80773AAEB77F5B"/>
    <w:rsid w:val="00E75260"/>
  </w:style>
  <w:style w:type="paragraph" w:customStyle="1" w:styleId="E523D41C4A624D6BBB4691CE48AD7732">
    <w:name w:val="E523D41C4A624D6BBB4691CE48AD7732"/>
    <w:rsid w:val="00E75260"/>
  </w:style>
  <w:style w:type="paragraph" w:customStyle="1" w:styleId="22EA74D5DBF8480F831C2A90B02EF82C">
    <w:name w:val="22EA74D5DBF8480F831C2A90B02EF82C"/>
    <w:rsid w:val="00E75260"/>
  </w:style>
  <w:style w:type="paragraph" w:customStyle="1" w:styleId="22C13D82D4C54B3D8D2F1B58C6B960CA">
    <w:name w:val="22C13D82D4C54B3D8D2F1B58C6B960CA"/>
    <w:rsid w:val="00E75260"/>
  </w:style>
  <w:style w:type="paragraph" w:customStyle="1" w:styleId="E8FD2D8123B54967AEC7B952DB8E6BD8">
    <w:name w:val="E8FD2D8123B54967AEC7B952DB8E6BD8"/>
    <w:rsid w:val="00E75260"/>
  </w:style>
  <w:style w:type="paragraph" w:customStyle="1" w:styleId="92C7F47EA08649D387CE682F6426FB91">
    <w:name w:val="92C7F47EA08649D387CE682F6426FB91"/>
    <w:rsid w:val="00E75260"/>
  </w:style>
  <w:style w:type="paragraph" w:customStyle="1" w:styleId="AD480D003C33479BBF98A6E187813AFC">
    <w:name w:val="AD480D003C33479BBF98A6E187813AFC"/>
    <w:rsid w:val="00E75260"/>
  </w:style>
  <w:style w:type="paragraph" w:customStyle="1" w:styleId="3A6E85C223CE48588E52506E084F990D">
    <w:name w:val="3A6E85C223CE48588E52506E084F990D"/>
    <w:rsid w:val="00E75260"/>
  </w:style>
  <w:style w:type="paragraph" w:customStyle="1" w:styleId="EFDFE645ABEE4124B1BF157318554E36">
    <w:name w:val="EFDFE645ABEE4124B1BF157318554E36"/>
    <w:rsid w:val="00E75260"/>
  </w:style>
  <w:style w:type="paragraph" w:customStyle="1" w:styleId="AB83711670104AFC81B9C93FE1E308AA">
    <w:name w:val="AB83711670104AFC81B9C93FE1E308AA"/>
    <w:rsid w:val="00E75260"/>
  </w:style>
  <w:style w:type="paragraph" w:customStyle="1" w:styleId="670C20E621A745A4A1BBC7809CBFDC4D">
    <w:name w:val="670C20E621A745A4A1BBC7809CBFDC4D"/>
    <w:rsid w:val="00E75260"/>
  </w:style>
  <w:style w:type="paragraph" w:customStyle="1" w:styleId="A983A3E57372449BAF88F528B10BD3AF">
    <w:name w:val="A983A3E57372449BAF88F528B10BD3AF"/>
    <w:rsid w:val="00E75260"/>
  </w:style>
  <w:style w:type="paragraph" w:customStyle="1" w:styleId="200CB32B03E44C7AAD75EFED3A908A5B">
    <w:name w:val="200CB32B03E44C7AAD75EFED3A908A5B"/>
    <w:rsid w:val="00E75260"/>
  </w:style>
  <w:style w:type="paragraph" w:customStyle="1" w:styleId="C0BB2D32495040E199C65EE6F26B06EB">
    <w:name w:val="C0BB2D32495040E199C65EE6F26B06EB"/>
    <w:rsid w:val="00E75260"/>
  </w:style>
  <w:style w:type="paragraph" w:customStyle="1" w:styleId="D459393765B14C4691EF3EE95CD5D500">
    <w:name w:val="D459393765B14C4691EF3EE95CD5D500"/>
    <w:rsid w:val="00E75260"/>
  </w:style>
  <w:style w:type="paragraph" w:customStyle="1" w:styleId="2A0E2D0BD5404794B97BCCEEFA3DF90C">
    <w:name w:val="2A0E2D0BD5404794B97BCCEEFA3DF90C"/>
    <w:rsid w:val="00E75260"/>
  </w:style>
  <w:style w:type="paragraph" w:customStyle="1" w:styleId="A9F8E12ECB0344CD9E6CF6AD7772AB57">
    <w:name w:val="A9F8E12ECB0344CD9E6CF6AD7772AB57"/>
    <w:rsid w:val="00E75260"/>
  </w:style>
  <w:style w:type="paragraph" w:customStyle="1" w:styleId="8DFAF4B52B6D403AB2FA2FE6C1AF0299">
    <w:name w:val="8DFAF4B52B6D403AB2FA2FE6C1AF0299"/>
    <w:rsid w:val="00E75260"/>
  </w:style>
  <w:style w:type="paragraph" w:customStyle="1" w:styleId="CBD276D04EAD4C319B8B70F75A465D0A">
    <w:name w:val="CBD276D04EAD4C319B8B70F75A465D0A"/>
    <w:rsid w:val="00E75260"/>
  </w:style>
  <w:style w:type="paragraph" w:customStyle="1" w:styleId="BD96D3D4FE894CB8BF014184183BC763">
    <w:name w:val="BD96D3D4FE894CB8BF014184183BC763"/>
    <w:rsid w:val="00E75260"/>
  </w:style>
  <w:style w:type="paragraph" w:customStyle="1" w:styleId="D1C06BE54D4C48C6A64C124CA471488F">
    <w:name w:val="D1C06BE54D4C48C6A64C124CA471488F"/>
    <w:rsid w:val="00E75260"/>
  </w:style>
  <w:style w:type="paragraph" w:customStyle="1" w:styleId="F57A3F2163F04682A5F04F2B158D30E0">
    <w:name w:val="F57A3F2163F04682A5F04F2B158D30E0"/>
    <w:rsid w:val="00E75260"/>
  </w:style>
  <w:style w:type="paragraph" w:customStyle="1" w:styleId="84C318A094A047378357C46ABC1E411D">
    <w:name w:val="84C318A094A047378357C46ABC1E411D"/>
    <w:rsid w:val="00E75260"/>
  </w:style>
  <w:style w:type="paragraph" w:customStyle="1" w:styleId="C615142C578F44D09B2470211A9AB902">
    <w:name w:val="C615142C578F44D09B2470211A9AB902"/>
    <w:rsid w:val="00E75260"/>
  </w:style>
  <w:style w:type="paragraph" w:customStyle="1" w:styleId="80248744DA334C578C50413B259D03BE">
    <w:name w:val="80248744DA334C578C50413B259D03BE"/>
    <w:rsid w:val="00E75260"/>
  </w:style>
  <w:style w:type="paragraph" w:customStyle="1" w:styleId="998F6B70A16C4096A1572E38C46EC215">
    <w:name w:val="998F6B70A16C4096A1572E38C46EC215"/>
    <w:rsid w:val="00E75260"/>
  </w:style>
  <w:style w:type="paragraph" w:customStyle="1" w:styleId="5F3DCDD3759F42B9A1D0125B3FBA5CDA">
    <w:name w:val="5F3DCDD3759F42B9A1D0125B3FBA5CDA"/>
    <w:rsid w:val="00E75260"/>
  </w:style>
  <w:style w:type="paragraph" w:customStyle="1" w:styleId="7BABED79D3A44D018E273ED12BB9A239">
    <w:name w:val="7BABED79D3A44D018E273ED12BB9A239"/>
    <w:rsid w:val="00E75260"/>
  </w:style>
  <w:style w:type="paragraph" w:customStyle="1" w:styleId="D640F2FBB9784899A46D3397BB42A28B">
    <w:name w:val="D640F2FBB9784899A46D3397BB42A28B"/>
    <w:rsid w:val="00E75260"/>
  </w:style>
  <w:style w:type="paragraph" w:customStyle="1" w:styleId="D84ADC383B204B76BC1F5FC3DCEFDB47">
    <w:name w:val="D84ADC383B204B76BC1F5FC3DCEFDB47"/>
    <w:rsid w:val="00E75260"/>
  </w:style>
  <w:style w:type="paragraph" w:customStyle="1" w:styleId="680D447AA54D40BB940ED719B3E3E0BF">
    <w:name w:val="680D447AA54D40BB940ED719B3E3E0BF"/>
    <w:rsid w:val="00E75260"/>
  </w:style>
  <w:style w:type="paragraph" w:customStyle="1" w:styleId="D85498570E864D039DB763C832373BE3">
    <w:name w:val="D85498570E864D039DB763C832373BE3"/>
    <w:rsid w:val="00E75260"/>
  </w:style>
  <w:style w:type="paragraph" w:customStyle="1" w:styleId="8095CF45CD9845B2A6F204FFFFA313F9">
    <w:name w:val="8095CF45CD9845B2A6F204FFFFA313F9"/>
    <w:rsid w:val="00E75260"/>
  </w:style>
  <w:style w:type="paragraph" w:customStyle="1" w:styleId="3D1924963F4B45A09744D6C9BEB2257C">
    <w:name w:val="3D1924963F4B45A09744D6C9BEB2257C"/>
    <w:rsid w:val="00E75260"/>
  </w:style>
  <w:style w:type="paragraph" w:customStyle="1" w:styleId="F41DC6D3EB6D440A833E6D2F5A935169">
    <w:name w:val="F41DC6D3EB6D440A833E6D2F5A935169"/>
    <w:rsid w:val="00E75260"/>
  </w:style>
  <w:style w:type="paragraph" w:customStyle="1" w:styleId="DB35AE4E39E840A283A88FB281C5A55B">
    <w:name w:val="DB35AE4E39E840A283A88FB281C5A55B"/>
    <w:rsid w:val="00E75260"/>
  </w:style>
  <w:style w:type="paragraph" w:customStyle="1" w:styleId="5722D75C2F0A4C518C0959B3E56F1F06">
    <w:name w:val="5722D75C2F0A4C518C0959B3E56F1F06"/>
    <w:rsid w:val="00E75260"/>
  </w:style>
  <w:style w:type="paragraph" w:customStyle="1" w:styleId="EB67C29E4FE04E10AB83397686E5EA50">
    <w:name w:val="EB67C29E4FE04E10AB83397686E5EA50"/>
    <w:rsid w:val="00E75260"/>
  </w:style>
  <w:style w:type="paragraph" w:customStyle="1" w:styleId="91653DCBA141470696E86023069F312F">
    <w:name w:val="91653DCBA141470696E86023069F312F"/>
    <w:rsid w:val="00E75260"/>
  </w:style>
  <w:style w:type="paragraph" w:customStyle="1" w:styleId="6F209AE2FD4D4705AD03856A3E5BA9EE">
    <w:name w:val="6F209AE2FD4D4705AD03856A3E5BA9EE"/>
    <w:rsid w:val="00E75260"/>
  </w:style>
  <w:style w:type="paragraph" w:customStyle="1" w:styleId="50151D0F9C1C4FAA8870AB5D0A87FA72">
    <w:name w:val="50151D0F9C1C4FAA8870AB5D0A87FA72"/>
    <w:rsid w:val="00E75260"/>
  </w:style>
  <w:style w:type="paragraph" w:customStyle="1" w:styleId="6C20BF07CFF048F9BD2FBE7145073418">
    <w:name w:val="6C20BF07CFF048F9BD2FBE7145073418"/>
    <w:rsid w:val="00E75260"/>
  </w:style>
  <w:style w:type="paragraph" w:customStyle="1" w:styleId="479CB7511C194FF58888AA86191F6378">
    <w:name w:val="479CB7511C194FF58888AA86191F6378"/>
    <w:rsid w:val="00E75260"/>
  </w:style>
  <w:style w:type="paragraph" w:customStyle="1" w:styleId="1440CF9248474351A7D8E14C7EC48E42">
    <w:name w:val="1440CF9248474351A7D8E14C7EC48E42"/>
    <w:rsid w:val="00E75260"/>
  </w:style>
  <w:style w:type="paragraph" w:customStyle="1" w:styleId="037DED44A496405E9B81F676FA690E6E">
    <w:name w:val="037DED44A496405E9B81F676FA690E6E"/>
    <w:rsid w:val="00E75260"/>
  </w:style>
  <w:style w:type="paragraph" w:customStyle="1" w:styleId="292B78ABBC2949E2BA83A15A0AC4C743">
    <w:name w:val="292B78ABBC2949E2BA83A15A0AC4C743"/>
    <w:rsid w:val="00E75260"/>
  </w:style>
  <w:style w:type="paragraph" w:customStyle="1" w:styleId="BE138B46707B47289A30C9858B390C84">
    <w:name w:val="BE138B46707B47289A30C9858B390C84"/>
    <w:rsid w:val="00E75260"/>
  </w:style>
  <w:style w:type="paragraph" w:customStyle="1" w:styleId="1BA8164231694A55AA5DA40899209DF8">
    <w:name w:val="1BA8164231694A55AA5DA40899209DF8"/>
    <w:rsid w:val="00E75260"/>
  </w:style>
  <w:style w:type="paragraph" w:customStyle="1" w:styleId="9D6ABE26680D49B4A84AD8805A49A207">
    <w:name w:val="9D6ABE26680D49B4A84AD8805A49A207"/>
    <w:rsid w:val="00E75260"/>
  </w:style>
  <w:style w:type="paragraph" w:customStyle="1" w:styleId="B56B0F47B8C04923AC1ECF38389B19BA">
    <w:name w:val="B56B0F47B8C04923AC1ECF38389B19BA"/>
    <w:rsid w:val="00E75260"/>
  </w:style>
  <w:style w:type="paragraph" w:customStyle="1" w:styleId="A61DF8E5D68245B79073C54700024DA4">
    <w:name w:val="A61DF8E5D68245B79073C54700024DA4"/>
    <w:rsid w:val="00E75260"/>
  </w:style>
  <w:style w:type="paragraph" w:customStyle="1" w:styleId="2BD9209D5DB945359C0B30AE908AC0BF">
    <w:name w:val="2BD9209D5DB945359C0B30AE908AC0BF"/>
    <w:rsid w:val="00E75260"/>
  </w:style>
  <w:style w:type="paragraph" w:customStyle="1" w:styleId="01A7476EFD38400194B5AA52649A82A8">
    <w:name w:val="01A7476EFD38400194B5AA52649A82A8"/>
    <w:rsid w:val="00E75260"/>
  </w:style>
  <w:style w:type="paragraph" w:customStyle="1" w:styleId="26C18F275E9F42C3995EE53E6FE6C672">
    <w:name w:val="26C18F275E9F42C3995EE53E6FE6C672"/>
    <w:rsid w:val="00E75260"/>
  </w:style>
  <w:style w:type="paragraph" w:customStyle="1" w:styleId="98E5C9E04786413A94771115F41EBDA0">
    <w:name w:val="98E5C9E04786413A94771115F41EBDA0"/>
    <w:rsid w:val="00E75260"/>
  </w:style>
  <w:style w:type="paragraph" w:customStyle="1" w:styleId="503F74FC9985435AB45F5942B44444B2">
    <w:name w:val="503F74FC9985435AB45F5942B44444B2"/>
    <w:rsid w:val="00E75260"/>
  </w:style>
  <w:style w:type="paragraph" w:customStyle="1" w:styleId="CCFEC96DF75E4ED1AE63E81A3D4C9FED">
    <w:name w:val="CCFEC96DF75E4ED1AE63E81A3D4C9FED"/>
    <w:rsid w:val="00E75260"/>
  </w:style>
  <w:style w:type="paragraph" w:customStyle="1" w:styleId="2F797E48F3DF4D17BB9E2388C548558E">
    <w:name w:val="2F797E48F3DF4D17BB9E2388C548558E"/>
    <w:rsid w:val="00E75260"/>
  </w:style>
  <w:style w:type="paragraph" w:customStyle="1" w:styleId="E0451C06294D4BB38CF3DE250BC205A1">
    <w:name w:val="E0451C06294D4BB38CF3DE250BC205A1"/>
    <w:rsid w:val="00E75260"/>
  </w:style>
  <w:style w:type="paragraph" w:customStyle="1" w:styleId="C88F09409F2648318ACFCC13D83977E6">
    <w:name w:val="C88F09409F2648318ACFCC13D83977E6"/>
    <w:rsid w:val="00E75260"/>
  </w:style>
  <w:style w:type="paragraph" w:customStyle="1" w:styleId="0AACE73F13BF4BBC80A6BE8DF286C261">
    <w:name w:val="0AACE73F13BF4BBC80A6BE8DF286C261"/>
    <w:rsid w:val="00E75260"/>
  </w:style>
  <w:style w:type="paragraph" w:customStyle="1" w:styleId="01D6788CAF0F465185BFF46A0FBC8291">
    <w:name w:val="01D6788CAF0F465185BFF46A0FBC8291"/>
    <w:rsid w:val="00E75260"/>
  </w:style>
  <w:style w:type="paragraph" w:customStyle="1" w:styleId="6284C9BB7F6344F689DBA9668E6FC4DC1">
    <w:name w:val="6284C9BB7F6344F689DBA9668E6FC4DC1"/>
    <w:rsid w:val="00E75260"/>
    <w:rPr>
      <w:rFonts w:eastAsiaTheme="minorHAnsi"/>
    </w:rPr>
  </w:style>
  <w:style w:type="paragraph" w:customStyle="1" w:styleId="6EBE834F65BF4F49AFBDBFECC028A63C1">
    <w:name w:val="6EBE834F65BF4F49AFBDBFECC028A63C1"/>
    <w:rsid w:val="00E75260"/>
    <w:rPr>
      <w:rFonts w:eastAsiaTheme="minorHAnsi"/>
    </w:rPr>
  </w:style>
  <w:style w:type="paragraph" w:customStyle="1" w:styleId="0390DB7FC7A84A1487934FDE7F07E8BB1">
    <w:name w:val="0390DB7FC7A84A1487934FDE7F07E8BB1"/>
    <w:rsid w:val="00E75260"/>
    <w:rPr>
      <w:rFonts w:eastAsiaTheme="minorHAnsi"/>
    </w:rPr>
  </w:style>
  <w:style w:type="paragraph" w:customStyle="1" w:styleId="1D86A817CCEF4FA1A30303AD6DF164941">
    <w:name w:val="1D86A817CCEF4FA1A30303AD6DF164941"/>
    <w:rsid w:val="00E75260"/>
    <w:rPr>
      <w:rFonts w:eastAsiaTheme="minorHAnsi"/>
    </w:rPr>
  </w:style>
  <w:style w:type="paragraph" w:customStyle="1" w:styleId="FCD93927C0D247AFA9FBDF3F39E5E2201">
    <w:name w:val="FCD93927C0D247AFA9FBDF3F39E5E2201"/>
    <w:rsid w:val="00E75260"/>
    <w:rPr>
      <w:rFonts w:eastAsiaTheme="minorHAnsi"/>
    </w:rPr>
  </w:style>
  <w:style w:type="paragraph" w:customStyle="1" w:styleId="E99C6D1276DC4E4083DA930CB71A22581">
    <w:name w:val="E99C6D1276DC4E4083DA930CB71A22581"/>
    <w:rsid w:val="00E75260"/>
    <w:rPr>
      <w:rFonts w:eastAsiaTheme="minorHAnsi"/>
    </w:rPr>
  </w:style>
  <w:style w:type="paragraph" w:customStyle="1" w:styleId="B2B5681D925E4884AF067A4B717771641">
    <w:name w:val="B2B5681D925E4884AF067A4B717771641"/>
    <w:rsid w:val="00E75260"/>
    <w:rPr>
      <w:rFonts w:eastAsiaTheme="minorHAnsi"/>
    </w:rPr>
  </w:style>
  <w:style w:type="paragraph" w:customStyle="1" w:styleId="52F0F76149E34650B4F123304E748FD11">
    <w:name w:val="52F0F76149E34650B4F123304E748FD11"/>
    <w:rsid w:val="00E75260"/>
    <w:rPr>
      <w:rFonts w:eastAsiaTheme="minorHAnsi"/>
    </w:rPr>
  </w:style>
  <w:style w:type="paragraph" w:customStyle="1" w:styleId="ED1CA34628F849599590EC7BF4E574F31">
    <w:name w:val="ED1CA34628F849599590EC7BF4E574F31"/>
    <w:rsid w:val="00E75260"/>
    <w:rPr>
      <w:rFonts w:eastAsiaTheme="minorHAnsi"/>
    </w:rPr>
  </w:style>
  <w:style w:type="paragraph" w:customStyle="1" w:styleId="9EA5D6A70CC04542B32E769C0A8EAA761">
    <w:name w:val="9EA5D6A70CC04542B32E769C0A8EAA761"/>
    <w:rsid w:val="00E75260"/>
    <w:rPr>
      <w:rFonts w:eastAsiaTheme="minorHAnsi"/>
    </w:rPr>
  </w:style>
  <w:style w:type="paragraph" w:customStyle="1" w:styleId="A3B13EFD4BDD415BB4791FB92DBD80621">
    <w:name w:val="A3B13EFD4BDD415BB4791FB92DBD80621"/>
    <w:rsid w:val="00E75260"/>
    <w:rPr>
      <w:rFonts w:eastAsiaTheme="minorHAnsi"/>
    </w:rPr>
  </w:style>
  <w:style w:type="paragraph" w:customStyle="1" w:styleId="2C736904D8BE4ED3A84FFDE70E3F36D81">
    <w:name w:val="2C736904D8BE4ED3A84FFDE70E3F36D81"/>
    <w:rsid w:val="00E75260"/>
    <w:rPr>
      <w:rFonts w:eastAsiaTheme="minorHAnsi"/>
    </w:rPr>
  </w:style>
  <w:style w:type="paragraph" w:customStyle="1" w:styleId="D26CFA14A3DB4C25A993D86DFD049C8D1">
    <w:name w:val="D26CFA14A3DB4C25A993D86DFD049C8D1"/>
    <w:rsid w:val="00E75260"/>
    <w:rPr>
      <w:rFonts w:eastAsiaTheme="minorHAnsi"/>
    </w:rPr>
  </w:style>
  <w:style w:type="paragraph" w:customStyle="1" w:styleId="B521CB64FD21443796D6BF61A24030661">
    <w:name w:val="B521CB64FD21443796D6BF61A24030661"/>
    <w:rsid w:val="00E75260"/>
    <w:rPr>
      <w:rFonts w:eastAsiaTheme="minorHAnsi"/>
    </w:rPr>
  </w:style>
  <w:style w:type="paragraph" w:customStyle="1" w:styleId="F9A0C43F6ADE454F88AA13F0391E31931">
    <w:name w:val="F9A0C43F6ADE454F88AA13F0391E31931"/>
    <w:rsid w:val="00E75260"/>
    <w:rPr>
      <w:rFonts w:eastAsiaTheme="minorHAnsi"/>
    </w:rPr>
  </w:style>
  <w:style w:type="paragraph" w:customStyle="1" w:styleId="D4EB248DAD7546FCBF9357F214D89ED11">
    <w:name w:val="D4EB248DAD7546FCBF9357F214D89ED11"/>
    <w:rsid w:val="00E75260"/>
    <w:rPr>
      <w:rFonts w:eastAsiaTheme="minorHAnsi"/>
    </w:rPr>
  </w:style>
  <w:style w:type="paragraph" w:customStyle="1" w:styleId="1724031616E34358B7D0D4F518362A731">
    <w:name w:val="1724031616E34358B7D0D4F518362A731"/>
    <w:rsid w:val="00E75260"/>
    <w:rPr>
      <w:rFonts w:eastAsiaTheme="minorHAnsi"/>
    </w:rPr>
  </w:style>
  <w:style w:type="paragraph" w:customStyle="1" w:styleId="01189C653C584FB0ACC1E05739BBAC091">
    <w:name w:val="01189C653C584FB0ACC1E05739BBAC091"/>
    <w:rsid w:val="00E75260"/>
    <w:rPr>
      <w:rFonts w:eastAsiaTheme="minorHAnsi"/>
    </w:rPr>
  </w:style>
  <w:style w:type="paragraph" w:customStyle="1" w:styleId="0BF4C5F0AE0D4B16B6D2558A575552E81">
    <w:name w:val="0BF4C5F0AE0D4B16B6D2558A575552E81"/>
    <w:rsid w:val="00E75260"/>
    <w:rPr>
      <w:rFonts w:eastAsiaTheme="minorHAnsi"/>
    </w:rPr>
  </w:style>
  <w:style w:type="paragraph" w:customStyle="1" w:styleId="87D2E101CD3249FCA87D294599D3A90F1">
    <w:name w:val="87D2E101CD3249FCA87D294599D3A90F1"/>
    <w:rsid w:val="00E75260"/>
    <w:rPr>
      <w:rFonts w:eastAsiaTheme="minorHAnsi"/>
    </w:rPr>
  </w:style>
  <w:style w:type="paragraph" w:customStyle="1" w:styleId="829C3E69336F462B94EBC81ABB9A0B431">
    <w:name w:val="829C3E69336F462B94EBC81ABB9A0B431"/>
    <w:rsid w:val="00E75260"/>
    <w:rPr>
      <w:rFonts w:eastAsiaTheme="minorHAnsi"/>
    </w:rPr>
  </w:style>
  <w:style w:type="paragraph" w:customStyle="1" w:styleId="93029167487B4CD98734997FE61C60781">
    <w:name w:val="93029167487B4CD98734997FE61C60781"/>
    <w:rsid w:val="00E75260"/>
    <w:rPr>
      <w:rFonts w:eastAsiaTheme="minorHAnsi"/>
    </w:rPr>
  </w:style>
  <w:style w:type="paragraph" w:customStyle="1" w:styleId="D9D6302F0FB04BED954995ED8363186B1">
    <w:name w:val="D9D6302F0FB04BED954995ED8363186B1"/>
    <w:rsid w:val="00E75260"/>
    <w:rPr>
      <w:rFonts w:eastAsiaTheme="minorHAnsi"/>
    </w:rPr>
  </w:style>
  <w:style w:type="paragraph" w:customStyle="1" w:styleId="20B55AE7CD3E4BB1A1782A15B013B4461">
    <w:name w:val="20B55AE7CD3E4BB1A1782A15B013B4461"/>
    <w:rsid w:val="00E75260"/>
    <w:rPr>
      <w:rFonts w:eastAsiaTheme="minorHAnsi"/>
    </w:rPr>
  </w:style>
  <w:style w:type="paragraph" w:customStyle="1" w:styleId="E8097BB502804DB0ADC3456C43B71FD11">
    <w:name w:val="E8097BB502804DB0ADC3456C43B71FD11"/>
    <w:rsid w:val="00E75260"/>
    <w:rPr>
      <w:rFonts w:eastAsiaTheme="minorHAnsi"/>
    </w:rPr>
  </w:style>
  <w:style w:type="paragraph" w:customStyle="1" w:styleId="B1590FFCAFE44E75B499F51EE905A8031">
    <w:name w:val="B1590FFCAFE44E75B499F51EE905A8031"/>
    <w:rsid w:val="00E75260"/>
    <w:rPr>
      <w:rFonts w:eastAsiaTheme="minorHAnsi"/>
    </w:rPr>
  </w:style>
  <w:style w:type="paragraph" w:customStyle="1" w:styleId="6BCAC5AA31BE47789368FADE4253F6E51">
    <w:name w:val="6BCAC5AA31BE47789368FADE4253F6E51"/>
    <w:rsid w:val="00E75260"/>
    <w:rPr>
      <w:rFonts w:eastAsiaTheme="minorHAnsi"/>
    </w:rPr>
  </w:style>
  <w:style w:type="paragraph" w:customStyle="1" w:styleId="34FE15E518BE4AD4A8407ACDD78B16651">
    <w:name w:val="34FE15E518BE4AD4A8407ACDD78B16651"/>
    <w:rsid w:val="00E75260"/>
    <w:rPr>
      <w:rFonts w:eastAsiaTheme="minorHAnsi"/>
    </w:rPr>
  </w:style>
  <w:style w:type="paragraph" w:customStyle="1" w:styleId="596D9465CE9B4698A46710366183A91F1">
    <w:name w:val="596D9465CE9B4698A46710366183A91F1"/>
    <w:rsid w:val="00E75260"/>
    <w:rPr>
      <w:rFonts w:eastAsiaTheme="minorHAnsi"/>
    </w:rPr>
  </w:style>
  <w:style w:type="paragraph" w:customStyle="1" w:styleId="1AC2358855BB4A17B014A811364456661">
    <w:name w:val="1AC2358855BB4A17B014A811364456661"/>
    <w:rsid w:val="00E75260"/>
    <w:rPr>
      <w:rFonts w:eastAsiaTheme="minorHAnsi"/>
    </w:rPr>
  </w:style>
  <w:style w:type="paragraph" w:customStyle="1" w:styleId="15BA5C4352994BB2BABA6AF119AE29401">
    <w:name w:val="15BA5C4352994BB2BABA6AF119AE29401"/>
    <w:rsid w:val="00E75260"/>
    <w:rPr>
      <w:rFonts w:eastAsiaTheme="minorHAnsi"/>
    </w:rPr>
  </w:style>
  <w:style w:type="paragraph" w:customStyle="1" w:styleId="633BF06EDAC34520A60EAA29E6684C081">
    <w:name w:val="633BF06EDAC34520A60EAA29E6684C081"/>
    <w:rsid w:val="00E75260"/>
    <w:rPr>
      <w:rFonts w:eastAsiaTheme="minorHAnsi"/>
    </w:rPr>
  </w:style>
  <w:style w:type="paragraph" w:customStyle="1" w:styleId="70EBEB5A9BD745C6AE13F8B565432CDA1">
    <w:name w:val="70EBEB5A9BD745C6AE13F8B565432CDA1"/>
    <w:rsid w:val="00E75260"/>
    <w:rPr>
      <w:rFonts w:eastAsiaTheme="minorHAnsi"/>
    </w:rPr>
  </w:style>
  <w:style w:type="paragraph" w:customStyle="1" w:styleId="AC0812B44AB04E6FB688D67AEF27CBC01">
    <w:name w:val="AC0812B44AB04E6FB688D67AEF27CBC01"/>
    <w:rsid w:val="00E75260"/>
    <w:rPr>
      <w:rFonts w:eastAsiaTheme="minorHAnsi"/>
    </w:rPr>
  </w:style>
  <w:style w:type="paragraph" w:customStyle="1" w:styleId="23F01B686BF94A0CAD595454B2D2018A1">
    <w:name w:val="23F01B686BF94A0CAD595454B2D2018A1"/>
    <w:rsid w:val="00E75260"/>
    <w:rPr>
      <w:rFonts w:eastAsiaTheme="minorHAnsi"/>
    </w:rPr>
  </w:style>
  <w:style w:type="paragraph" w:customStyle="1" w:styleId="AB54256B698747CDB25E34B625F56E621">
    <w:name w:val="AB54256B698747CDB25E34B625F56E621"/>
    <w:rsid w:val="00E75260"/>
    <w:rPr>
      <w:rFonts w:eastAsiaTheme="minorHAnsi"/>
    </w:rPr>
  </w:style>
  <w:style w:type="paragraph" w:customStyle="1" w:styleId="519E3E72DB284D358823B6EBA932EC311">
    <w:name w:val="519E3E72DB284D358823B6EBA932EC311"/>
    <w:rsid w:val="00E75260"/>
    <w:rPr>
      <w:rFonts w:eastAsiaTheme="minorHAnsi"/>
    </w:rPr>
  </w:style>
  <w:style w:type="paragraph" w:customStyle="1" w:styleId="6C8AB6074C4243328F229327B0A5AFD11">
    <w:name w:val="6C8AB6074C4243328F229327B0A5AFD11"/>
    <w:rsid w:val="00E75260"/>
    <w:rPr>
      <w:rFonts w:eastAsiaTheme="minorHAnsi"/>
    </w:rPr>
  </w:style>
  <w:style w:type="paragraph" w:customStyle="1" w:styleId="C077EC89B10844159A281FB173AC25101">
    <w:name w:val="C077EC89B10844159A281FB173AC25101"/>
    <w:rsid w:val="00E75260"/>
    <w:rPr>
      <w:rFonts w:eastAsiaTheme="minorHAnsi"/>
    </w:rPr>
  </w:style>
  <w:style w:type="paragraph" w:customStyle="1" w:styleId="5AFAA3B1BEA446568BD29ABFCAB532B91">
    <w:name w:val="5AFAA3B1BEA446568BD29ABFCAB532B91"/>
    <w:rsid w:val="00E75260"/>
    <w:rPr>
      <w:rFonts w:eastAsiaTheme="minorHAnsi"/>
    </w:rPr>
  </w:style>
  <w:style w:type="paragraph" w:customStyle="1" w:styleId="BB01217D581F41D5BAE66D51B2F42EC51">
    <w:name w:val="BB01217D581F41D5BAE66D51B2F42EC51"/>
    <w:rsid w:val="00E75260"/>
    <w:rPr>
      <w:rFonts w:eastAsiaTheme="minorHAnsi"/>
    </w:rPr>
  </w:style>
  <w:style w:type="paragraph" w:customStyle="1" w:styleId="867555C997EC4BBAB5F220485350787E1">
    <w:name w:val="867555C997EC4BBAB5F220485350787E1"/>
    <w:rsid w:val="00E75260"/>
    <w:rPr>
      <w:rFonts w:eastAsiaTheme="minorHAnsi"/>
    </w:rPr>
  </w:style>
  <w:style w:type="paragraph" w:customStyle="1" w:styleId="D97BCB3130364B1387D8C5FBA359EC751">
    <w:name w:val="D97BCB3130364B1387D8C5FBA359EC751"/>
    <w:rsid w:val="00E75260"/>
    <w:rPr>
      <w:rFonts w:eastAsiaTheme="minorHAnsi"/>
    </w:rPr>
  </w:style>
  <w:style w:type="paragraph" w:customStyle="1" w:styleId="CDB7A3189DFC433F911DB2B9A5FD3D951">
    <w:name w:val="CDB7A3189DFC433F911DB2B9A5FD3D951"/>
    <w:rsid w:val="00E75260"/>
    <w:rPr>
      <w:rFonts w:eastAsiaTheme="minorHAnsi"/>
    </w:rPr>
  </w:style>
  <w:style w:type="paragraph" w:customStyle="1" w:styleId="D2955FA692D84D91943D3C8250D8F0541">
    <w:name w:val="D2955FA692D84D91943D3C8250D8F0541"/>
    <w:rsid w:val="00E75260"/>
    <w:rPr>
      <w:rFonts w:eastAsiaTheme="minorHAnsi"/>
    </w:rPr>
  </w:style>
  <w:style w:type="paragraph" w:customStyle="1" w:styleId="96476E765B844128AB51E017956B8ECA1">
    <w:name w:val="96476E765B844128AB51E017956B8ECA1"/>
    <w:rsid w:val="00E75260"/>
    <w:rPr>
      <w:rFonts w:eastAsiaTheme="minorHAnsi"/>
    </w:rPr>
  </w:style>
  <w:style w:type="paragraph" w:customStyle="1" w:styleId="AD9FA6E82EA94FE199C40C21DACCA72A">
    <w:name w:val="AD9FA6E82EA94FE199C40C21DACCA72A"/>
    <w:rsid w:val="00E75260"/>
    <w:rPr>
      <w:rFonts w:eastAsiaTheme="minorHAnsi"/>
    </w:rPr>
  </w:style>
  <w:style w:type="paragraph" w:customStyle="1" w:styleId="C3669041661747D58B20A77907FB9AC51">
    <w:name w:val="C3669041661747D58B20A77907FB9AC51"/>
    <w:rsid w:val="00E75260"/>
    <w:rPr>
      <w:rFonts w:eastAsiaTheme="minorHAnsi"/>
    </w:rPr>
  </w:style>
  <w:style w:type="paragraph" w:customStyle="1" w:styleId="BD31F4C903B441CFAAE6A5DDB9307DA81">
    <w:name w:val="BD31F4C903B441CFAAE6A5DDB9307DA81"/>
    <w:rsid w:val="00E75260"/>
    <w:rPr>
      <w:rFonts w:eastAsiaTheme="minorHAnsi"/>
    </w:rPr>
  </w:style>
  <w:style w:type="paragraph" w:customStyle="1" w:styleId="4BEEA5B2D5C84EFA930650F9747A4DC61">
    <w:name w:val="4BEEA5B2D5C84EFA930650F9747A4DC61"/>
    <w:rsid w:val="00E75260"/>
    <w:rPr>
      <w:rFonts w:eastAsiaTheme="minorHAnsi"/>
    </w:rPr>
  </w:style>
  <w:style w:type="paragraph" w:customStyle="1" w:styleId="53FF771DC3EC424A81D1B5016020EFA31">
    <w:name w:val="53FF771DC3EC424A81D1B5016020EFA31"/>
    <w:rsid w:val="00E75260"/>
    <w:rPr>
      <w:rFonts w:eastAsiaTheme="minorHAnsi"/>
    </w:rPr>
  </w:style>
  <w:style w:type="paragraph" w:customStyle="1" w:styleId="1075546BA28C4ADAB88A65509A06F70D1">
    <w:name w:val="1075546BA28C4ADAB88A65509A06F70D1"/>
    <w:rsid w:val="00E75260"/>
    <w:rPr>
      <w:rFonts w:eastAsiaTheme="minorHAnsi"/>
    </w:rPr>
  </w:style>
  <w:style w:type="paragraph" w:customStyle="1" w:styleId="071B291F502E43EF9FDB524E6D5FCDE41">
    <w:name w:val="071B291F502E43EF9FDB524E6D5FCDE41"/>
    <w:rsid w:val="00E75260"/>
    <w:rPr>
      <w:rFonts w:eastAsiaTheme="minorHAnsi"/>
    </w:rPr>
  </w:style>
  <w:style w:type="paragraph" w:customStyle="1" w:styleId="D123BF0FB15641809579C22B703CEF1D1">
    <w:name w:val="D123BF0FB15641809579C22B703CEF1D1"/>
    <w:rsid w:val="00E75260"/>
    <w:rPr>
      <w:rFonts w:eastAsiaTheme="minorHAnsi"/>
    </w:rPr>
  </w:style>
  <w:style w:type="paragraph" w:customStyle="1" w:styleId="0FFB544EB50242A7969CCE48E581AEFD1">
    <w:name w:val="0FFB544EB50242A7969CCE48E581AEFD1"/>
    <w:rsid w:val="00E75260"/>
    <w:rPr>
      <w:rFonts w:eastAsiaTheme="minorHAnsi"/>
    </w:rPr>
  </w:style>
  <w:style w:type="paragraph" w:customStyle="1" w:styleId="BF67A719762543BDAC2C7E72A44098F51">
    <w:name w:val="BF67A719762543BDAC2C7E72A44098F51"/>
    <w:rsid w:val="00E75260"/>
    <w:rPr>
      <w:rFonts w:eastAsiaTheme="minorHAnsi"/>
    </w:rPr>
  </w:style>
  <w:style w:type="paragraph" w:customStyle="1" w:styleId="46D6A06A92AC44F58F2EDA78E133918B1">
    <w:name w:val="46D6A06A92AC44F58F2EDA78E133918B1"/>
    <w:rsid w:val="00E75260"/>
    <w:rPr>
      <w:rFonts w:eastAsiaTheme="minorHAnsi"/>
    </w:rPr>
  </w:style>
  <w:style w:type="paragraph" w:customStyle="1" w:styleId="C2FD09AE84D34124B5CBA5FAF3F6744E1">
    <w:name w:val="C2FD09AE84D34124B5CBA5FAF3F6744E1"/>
    <w:rsid w:val="00E75260"/>
    <w:rPr>
      <w:rFonts w:eastAsiaTheme="minorHAnsi"/>
    </w:rPr>
  </w:style>
  <w:style w:type="paragraph" w:customStyle="1" w:styleId="92251DBBF31E4EBFB5B7E7DAE7D031FF1">
    <w:name w:val="92251DBBF31E4EBFB5B7E7DAE7D031FF1"/>
    <w:rsid w:val="00E75260"/>
    <w:rPr>
      <w:rFonts w:eastAsiaTheme="minorHAnsi"/>
    </w:rPr>
  </w:style>
  <w:style w:type="paragraph" w:customStyle="1" w:styleId="490F559BDA1546D8BC53DDF9CAC6FCF91">
    <w:name w:val="490F559BDA1546D8BC53DDF9CAC6FCF91"/>
    <w:rsid w:val="00E75260"/>
    <w:rPr>
      <w:rFonts w:eastAsiaTheme="minorHAnsi"/>
    </w:rPr>
  </w:style>
  <w:style w:type="paragraph" w:customStyle="1" w:styleId="56B08B83C0B941CEB5A005A9194F0B4D1">
    <w:name w:val="56B08B83C0B941CEB5A005A9194F0B4D1"/>
    <w:rsid w:val="00E75260"/>
    <w:rPr>
      <w:rFonts w:eastAsiaTheme="minorHAnsi"/>
    </w:rPr>
  </w:style>
  <w:style w:type="paragraph" w:customStyle="1" w:styleId="6CF153BAC13148FFB0A5B848029072E61">
    <w:name w:val="6CF153BAC13148FFB0A5B848029072E61"/>
    <w:rsid w:val="00E75260"/>
    <w:rPr>
      <w:rFonts w:eastAsiaTheme="minorHAnsi"/>
    </w:rPr>
  </w:style>
  <w:style w:type="paragraph" w:customStyle="1" w:styleId="851DEF2B82FD4789933C3F4DE6E3A7B61">
    <w:name w:val="851DEF2B82FD4789933C3F4DE6E3A7B61"/>
    <w:rsid w:val="00E75260"/>
    <w:rPr>
      <w:rFonts w:eastAsiaTheme="minorHAnsi"/>
    </w:rPr>
  </w:style>
  <w:style w:type="paragraph" w:customStyle="1" w:styleId="8F359D72D75B4DD08E2E6A2D621732F3">
    <w:name w:val="8F359D72D75B4DD08E2E6A2D621732F3"/>
    <w:rsid w:val="00E75260"/>
    <w:rPr>
      <w:rFonts w:eastAsiaTheme="minorHAnsi"/>
    </w:rPr>
  </w:style>
  <w:style w:type="paragraph" w:customStyle="1" w:styleId="7E936B19493D4C348A48573E46236C141">
    <w:name w:val="7E936B19493D4C348A48573E46236C141"/>
    <w:rsid w:val="00E75260"/>
    <w:pPr>
      <w:tabs>
        <w:tab w:val="center" w:pos="4680"/>
        <w:tab w:val="right" w:pos="9360"/>
      </w:tabs>
      <w:spacing w:after="0" w:line="240" w:lineRule="auto"/>
    </w:pPr>
    <w:rPr>
      <w:rFonts w:eastAsiaTheme="minorHAnsi"/>
    </w:rPr>
  </w:style>
  <w:style w:type="paragraph" w:customStyle="1" w:styleId="F6F4699CE6F54F46828A5742C68A11EE">
    <w:name w:val="F6F4699CE6F54F46828A5742C68A11EE"/>
    <w:rsid w:val="00E75260"/>
  </w:style>
  <w:style w:type="paragraph" w:customStyle="1" w:styleId="34717F51E47040B4B7287925D6EBCC66">
    <w:name w:val="34717F51E47040B4B7287925D6EBCC66"/>
    <w:rsid w:val="00E75260"/>
  </w:style>
  <w:style w:type="paragraph" w:customStyle="1" w:styleId="8D50EC3606A24D458B3AC23738E54D53">
    <w:name w:val="8D50EC3606A24D458B3AC23738E54D53"/>
    <w:rsid w:val="00E75260"/>
  </w:style>
  <w:style w:type="paragraph" w:customStyle="1" w:styleId="5574ED2CEECA4C9D9CDE389E364D57DC">
    <w:name w:val="5574ED2CEECA4C9D9CDE389E364D57DC"/>
    <w:rsid w:val="00E75260"/>
  </w:style>
  <w:style w:type="paragraph" w:customStyle="1" w:styleId="C149327A08094B6AA61FC2946BC7C290">
    <w:name w:val="C149327A08094B6AA61FC2946BC7C290"/>
    <w:rsid w:val="00E75260"/>
  </w:style>
  <w:style w:type="paragraph" w:customStyle="1" w:styleId="3C84BDEA6A5B49F59A0CB277653C38D8">
    <w:name w:val="3C84BDEA6A5B49F59A0CB277653C38D8"/>
    <w:rsid w:val="00E75260"/>
  </w:style>
  <w:style w:type="paragraph" w:customStyle="1" w:styleId="169355C30F3A4D7CAAE63FEBDB8708E8">
    <w:name w:val="169355C30F3A4D7CAAE63FEBDB8708E8"/>
    <w:rsid w:val="00E75260"/>
  </w:style>
  <w:style w:type="paragraph" w:customStyle="1" w:styleId="B84B808331FC479CB5B98610CCE0200F">
    <w:name w:val="B84B808331FC479CB5B98610CCE0200F"/>
    <w:rsid w:val="00E75260"/>
  </w:style>
  <w:style w:type="paragraph" w:customStyle="1" w:styleId="0D19923C51DD4B169FF18F031BA5CB53">
    <w:name w:val="0D19923C51DD4B169FF18F031BA5CB53"/>
    <w:rsid w:val="00E75260"/>
  </w:style>
  <w:style w:type="paragraph" w:customStyle="1" w:styleId="9333B335D2E94FACBC925F20A5E05731">
    <w:name w:val="9333B335D2E94FACBC925F20A5E05731"/>
    <w:rsid w:val="00E75260"/>
  </w:style>
  <w:style w:type="paragraph" w:customStyle="1" w:styleId="103922B6D7C74A56BCA76FF83B989B89">
    <w:name w:val="103922B6D7C74A56BCA76FF83B989B89"/>
    <w:rsid w:val="00E75260"/>
  </w:style>
  <w:style w:type="paragraph" w:customStyle="1" w:styleId="C82645CB4D5C4CA89EE760514DA60C4E">
    <w:name w:val="C82645CB4D5C4CA89EE760514DA60C4E"/>
    <w:rsid w:val="00E75260"/>
  </w:style>
  <w:style w:type="paragraph" w:customStyle="1" w:styleId="00E57C64484E40DD8B46BBC104F18866">
    <w:name w:val="00E57C64484E40DD8B46BBC104F18866"/>
    <w:rsid w:val="00E75260"/>
  </w:style>
  <w:style w:type="paragraph" w:customStyle="1" w:styleId="D810D69E36B6414A92AAF6929B942FED">
    <w:name w:val="D810D69E36B6414A92AAF6929B942FED"/>
    <w:rsid w:val="00E75260"/>
  </w:style>
  <w:style w:type="paragraph" w:customStyle="1" w:styleId="7E948C9EB7724B99BEA9DC1740401EDA">
    <w:name w:val="7E948C9EB7724B99BEA9DC1740401EDA"/>
    <w:rsid w:val="00E75260"/>
  </w:style>
  <w:style w:type="paragraph" w:customStyle="1" w:styleId="1A8B28FCB8594475BD8D4E69D912B90D">
    <w:name w:val="1A8B28FCB8594475BD8D4E69D912B90D"/>
    <w:rsid w:val="00E75260"/>
  </w:style>
  <w:style w:type="paragraph" w:customStyle="1" w:styleId="23538C9C0B8E4E5D8C2994DBFCD3C549">
    <w:name w:val="23538C9C0B8E4E5D8C2994DBFCD3C549"/>
    <w:rsid w:val="00E75260"/>
  </w:style>
  <w:style w:type="paragraph" w:customStyle="1" w:styleId="9AD4403BE5494F1C9586F5FC0175E796">
    <w:name w:val="9AD4403BE5494F1C9586F5FC0175E796"/>
    <w:rsid w:val="00E75260"/>
  </w:style>
  <w:style w:type="paragraph" w:customStyle="1" w:styleId="66268F2859E94500AC645B514449DFCD">
    <w:name w:val="66268F2859E94500AC645B514449DFCD"/>
    <w:rsid w:val="00E75260"/>
  </w:style>
  <w:style w:type="paragraph" w:customStyle="1" w:styleId="BE051D964F884E8FBD4FF1F6BAF0707E">
    <w:name w:val="BE051D964F884E8FBD4FF1F6BAF0707E"/>
    <w:rsid w:val="00E75260"/>
  </w:style>
  <w:style w:type="paragraph" w:customStyle="1" w:styleId="FD640B6F5FA549289CAD72E774966E35">
    <w:name w:val="FD640B6F5FA549289CAD72E774966E35"/>
    <w:rsid w:val="00E75260"/>
  </w:style>
  <w:style w:type="paragraph" w:customStyle="1" w:styleId="4A475E434D6746E5BB3CB111AB060200">
    <w:name w:val="4A475E434D6746E5BB3CB111AB060200"/>
    <w:rsid w:val="00E75260"/>
  </w:style>
  <w:style w:type="paragraph" w:customStyle="1" w:styleId="15B51134A1E84D2E8C58B594BFA007F2">
    <w:name w:val="15B51134A1E84D2E8C58B594BFA007F2"/>
    <w:rsid w:val="00E75260"/>
  </w:style>
  <w:style w:type="paragraph" w:customStyle="1" w:styleId="878436FBBF4C40139134EFA42C9E872A">
    <w:name w:val="878436FBBF4C40139134EFA42C9E872A"/>
    <w:rsid w:val="00E75260"/>
  </w:style>
  <w:style w:type="paragraph" w:customStyle="1" w:styleId="C0A5F671B1DF4C989078ACC5B1B0D602">
    <w:name w:val="C0A5F671B1DF4C989078ACC5B1B0D602"/>
    <w:rsid w:val="00E75260"/>
  </w:style>
  <w:style w:type="paragraph" w:customStyle="1" w:styleId="3B596F9009EF4604869C2222E5AB10C1">
    <w:name w:val="3B596F9009EF4604869C2222E5AB10C1"/>
    <w:rsid w:val="00E75260"/>
  </w:style>
  <w:style w:type="paragraph" w:customStyle="1" w:styleId="2A39B32C64334DFE8EA2BC3E5315D2DF">
    <w:name w:val="2A39B32C64334DFE8EA2BC3E5315D2DF"/>
    <w:rsid w:val="00E75260"/>
  </w:style>
  <w:style w:type="paragraph" w:customStyle="1" w:styleId="00AC76AFC2E348FE9AD2CCCD00BAD273">
    <w:name w:val="00AC76AFC2E348FE9AD2CCCD00BAD273"/>
    <w:rsid w:val="00E75260"/>
  </w:style>
  <w:style w:type="paragraph" w:customStyle="1" w:styleId="769EA7B1F2FC40A3B129EFAB86E3192B">
    <w:name w:val="769EA7B1F2FC40A3B129EFAB86E3192B"/>
    <w:rsid w:val="00E75260"/>
  </w:style>
  <w:style w:type="paragraph" w:customStyle="1" w:styleId="FDAD2FAE6E2544EE975FD7B2FA4F2FD9">
    <w:name w:val="FDAD2FAE6E2544EE975FD7B2FA4F2FD9"/>
    <w:rsid w:val="00E75260"/>
  </w:style>
  <w:style w:type="paragraph" w:customStyle="1" w:styleId="C39F62F1477045C286753E7359328A3C">
    <w:name w:val="C39F62F1477045C286753E7359328A3C"/>
    <w:rsid w:val="00E75260"/>
  </w:style>
  <w:style w:type="paragraph" w:customStyle="1" w:styleId="B60E4CA15962400285752949C73B015E">
    <w:name w:val="B60E4CA15962400285752949C73B015E"/>
    <w:rsid w:val="00E75260"/>
  </w:style>
  <w:style w:type="paragraph" w:customStyle="1" w:styleId="01E9A43490DE45DBAC4911D3F4AC8128">
    <w:name w:val="01E9A43490DE45DBAC4911D3F4AC8128"/>
    <w:rsid w:val="00E75260"/>
  </w:style>
  <w:style w:type="paragraph" w:customStyle="1" w:styleId="ABA80693AED84C358207B75994302189">
    <w:name w:val="ABA80693AED84C358207B75994302189"/>
    <w:rsid w:val="00E75260"/>
  </w:style>
  <w:style w:type="paragraph" w:customStyle="1" w:styleId="4BA9413E7D62416ABE029E1C446340F7">
    <w:name w:val="4BA9413E7D62416ABE029E1C446340F7"/>
    <w:rsid w:val="00E75260"/>
  </w:style>
  <w:style w:type="paragraph" w:customStyle="1" w:styleId="166D9AFA581549ACB16A31C3764E7DF4">
    <w:name w:val="166D9AFA581549ACB16A31C3764E7DF4"/>
    <w:rsid w:val="00E75260"/>
  </w:style>
  <w:style w:type="paragraph" w:customStyle="1" w:styleId="D9CD00DBD16249969821513C19176047">
    <w:name w:val="D9CD00DBD16249969821513C19176047"/>
    <w:rsid w:val="00E75260"/>
  </w:style>
  <w:style w:type="paragraph" w:customStyle="1" w:styleId="4637EE08F76B42B792F43C78D9DDC0D8">
    <w:name w:val="4637EE08F76B42B792F43C78D9DDC0D8"/>
    <w:rsid w:val="00E75260"/>
  </w:style>
  <w:style w:type="paragraph" w:customStyle="1" w:styleId="638A49F9248546BD987C9FBECD0B7965">
    <w:name w:val="638A49F9248546BD987C9FBECD0B7965"/>
    <w:rsid w:val="00E75260"/>
  </w:style>
  <w:style w:type="paragraph" w:customStyle="1" w:styleId="618DB5B7B0BA4DA38E8400878F42A5C6">
    <w:name w:val="618DB5B7B0BA4DA38E8400878F42A5C6"/>
    <w:rsid w:val="00E75260"/>
  </w:style>
  <w:style w:type="paragraph" w:customStyle="1" w:styleId="2988283E58DE492DA6F41007B92F8CC0">
    <w:name w:val="2988283E58DE492DA6F41007B92F8CC0"/>
    <w:rsid w:val="00E75260"/>
  </w:style>
  <w:style w:type="paragraph" w:customStyle="1" w:styleId="67B401C716B84EF2A273BAFA82136A7D">
    <w:name w:val="67B401C716B84EF2A273BAFA82136A7D"/>
    <w:rsid w:val="00E75260"/>
  </w:style>
  <w:style w:type="paragraph" w:customStyle="1" w:styleId="787C5ED4FF2F4493B78D209FDD962B7C">
    <w:name w:val="787C5ED4FF2F4493B78D209FDD962B7C"/>
    <w:rsid w:val="00E75260"/>
  </w:style>
  <w:style w:type="paragraph" w:customStyle="1" w:styleId="2340F2EA910B4260966FEEDDA14752FF">
    <w:name w:val="2340F2EA910B4260966FEEDDA14752FF"/>
    <w:rsid w:val="00E75260"/>
  </w:style>
  <w:style w:type="paragraph" w:customStyle="1" w:styleId="D85B1FB2FF43449E8287D3A01E182630">
    <w:name w:val="D85B1FB2FF43449E8287D3A01E182630"/>
    <w:rsid w:val="00E75260"/>
  </w:style>
  <w:style w:type="paragraph" w:customStyle="1" w:styleId="BD7104702B034852A2E2361A18B5D060">
    <w:name w:val="BD7104702B034852A2E2361A18B5D060"/>
    <w:rsid w:val="00E75260"/>
  </w:style>
  <w:style w:type="paragraph" w:customStyle="1" w:styleId="C4A5E4B3C21547A0B95F84B0144052CF">
    <w:name w:val="C4A5E4B3C21547A0B95F84B0144052CF"/>
    <w:rsid w:val="00E75260"/>
  </w:style>
  <w:style w:type="paragraph" w:customStyle="1" w:styleId="20FA66D45ADD4C638AE18881D2D107FF">
    <w:name w:val="20FA66D45ADD4C638AE18881D2D107FF"/>
    <w:rsid w:val="00E75260"/>
  </w:style>
  <w:style w:type="paragraph" w:customStyle="1" w:styleId="A7FE8D1CEA4B40E2BD8A1FF011636C27">
    <w:name w:val="A7FE8D1CEA4B40E2BD8A1FF011636C27"/>
    <w:rsid w:val="00E75260"/>
  </w:style>
  <w:style w:type="paragraph" w:customStyle="1" w:styleId="FFC96137FF1B42C895E7987923205714">
    <w:name w:val="FFC96137FF1B42C895E7987923205714"/>
    <w:rsid w:val="00E75260"/>
  </w:style>
  <w:style w:type="paragraph" w:customStyle="1" w:styleId="80358175BF46460F83A23C15785B083C">
    <w:name w:val="80358175BF46460F83A23C15785B083C"/>
    <w:rsid w:val="00E75260"/>
  </w:style>
  <w:style w:type="paragraph" w:customStyle="1" w:styleId="E0FA620B895944B793D86E0FFB404870">
    <w:name w:val="E0FA620B895944B793D86E0FFB404870"/>
    <w:rsid w:val="00E75260"/>
  </w:style>
  <w:style w:type="paragraph" w:customStyle="1" w:styleId="7F19FBD0616D4DE3B611D645BC4E3279">
    <w:name w:val="7F19FBD0616D4DE3B611D645BC4E3279"/>
    <w:rsid w:val="00E75260"/>
  </w:style>
  <w:style w:type="paragraph" w:customStyle="1" w:styleId="11E84652B4C64FD69E6F2546961B95F7">
    <w:name w:val="11E84652B4C64FD69E6F2546961B95F7"/>
    <w:rsid w:val="00E75260"/>
  </w:style>
  <w:style w:type="paragraph" w:customStyle="1" w:styleId="D2F74DB9243746208DB7923F0DAE8D5A">
    <w:name w:val="D2F74DB9243746208DB7923F0DAE8D5A"/>
    <w:rsid w:val="00E75260"/>
  </w:style>
  <w:style w:type="paragraph" w:customStyle="1" w:styleId="119526294A964C85A7200B4B38B7946C">
    <w:name w:val="119526294A964C85A7200B4B38B7946C"/>
    <w:rsid w:val="00E75260"/>
  </w:style>
  <w:style w:type="paragraph" w:customStyle="1" w:styleId="DA7E679FD93A4B74AC670F21166FCD1B">
    <w:name w:val="DA7E679FD93A4B74AC670F21166FCD1B"/>
    <w:rsid w:val="00E75260"/>
  </w:style>
  <w:style w:type="paragraph" w:customStyle="1" w:styleId="840A183C840A4243B5E2951275ADE835">
    <w:name w:val="840A183C840A4243B5E2951275ADE835"/>
    <w:rsid w:val="00E75260"/>
  </w:style>
  <w:style w:type="paragraph" w:customStyle="1" w:styleId="F80CFD3E556B41CAA73267CD02D7FC41">
    <w:name w:val="F80CFD3E556B41CAA73267CD02D7FC41"/>
    <w:rsid w:val="00E75260"/>
  </w:style>
  <w:style w:type="paragraph" w:customStyle="1" w:styleId="505F7B8C29B54AB58CEA6A4CB664BAE6">
    <w:name w:val="505F7B8C29B54AB58CEA6A4CB664BAE6"/>
    <w:rsid w:val="00E75260"/>
  </w:style>
  <w:style w:type="paragraph" w:customStyle="1" w:styleId="50F5CCFDBC554D78A33778182307D5E7">
    <w:name w:val="50F5CCFDBC554D78A33778182307D5E7"/>
    <w:rsid w:val="00E75260"/>
  </w:style>
  <w:style w:type="paragraph" w:customStyle="1" w:styleId="F992D70FF3924291A55180708D1FA4A2">
    <w:name w:val="F992D70FF3924291A55180708D1FA4A2"/>
    <w:rsid w:val="00E75260"/>
  </w:style>
  <w:style w:type="paragraph" w:customStyle="1" w:styleId="AE2D43893BE94BBABA9619534B8F8A1D">
    <w:name w:val="AE2D43893BE94BBABA9619534B8F8A1D"/>
    <w:rsid w:val="00E75260"/>
  </w:style>
  <w:style w:type="paragraph" w:customStyle="1" w:styleId="25FE034F72B04BB6A9B8AA1AD889C391">
    <w:name w:val="25FE034F72B04BB6A9B8AA1AD889C391"/>
    <w:rsid w:val="00E75260"/>
  </w:style>
  <w:style w:type="paragraph" w:customStyle="1" w:styleId="9A0D78CEC6DE441D9D778EECA85872E8">
    <w:name w:val="9A0D78CEC6DE441D9D778EECA85872E8"/>
    <w:rsid w:val="00E75260"/>
  </w:style>
  <w:style w:type="paragraph" w:customStyle="1" w:styleId="BE4B274EC16B4364870AA2CFD49C2F16">
    <w:name w:val="BE4B274EC16B4364870AA2CFD49C2F16"/>
    <w:rsid w:val="00E75260"/>
  </w:style>
  <w:style w:type="paragraph" w:customStyle="1" w:styleId="6F926626D2504846A47F0544020DEEB4">
    <w:name w:val="6F926626D2504846A47F0544020DEEB4"/>
    <w:rsid w:val="00E75260"/>
  </w:style>
  <w:style w:type="paragraph" w:customStyle="1" w:styleId="908DB5ADD9BB44D8B1F58D00AEEF8F70">
    <w:name w:val="908DB5ADD9BB44D8B1F58D00AEEF8F70"/>
    <w:rsid w:val="00E75260"/>
  </w:style>
  <w:style w:type="paragraph" w:customStyle="1" w:styleId="92546218527C43099B12FB9572C738F0">
    <w:name w:val="92546218527C43099B12FB9572C738F0"/>
    <w:rsid w:val="00E75260"/>
  </w:style>
  <w:style w:type="paragraph" w:customStyle="1" w:styleId="44F457FDE9854208A49D10CF158F4F9F">
    <w:name w:val="44F457FDE9854208A49D10CF158F4F9F"/>
    <w:rsid w:val="00E75260"/>
  </w:style>
  <w:style w:type="paragraph" w:customStyle="1" w:styleId="FC707EA40E2C48B7809E5259576CBB5F">
    <w:name w:val="FC707EA40E2C48B7809E5259576CBB5F"/>
    <w:rsid w:val="00E75260"/>
  </w:style>
  <w:style w:type="paragraph" w:customStyle="1" w:styleId="43AB9F2BB5864835A156654EB81C00B1">
    <w:name w:val="43AB9F2BB5864835A156654EB81C00B1"/>
    <w:rsid w:val="00E75260"/>
  </w:style>
  <w:style w:type="paragraph" w:customStyle="1" w:styleId="F61BCB89E7C14FABBF0481C424A6919B">
    <w:name w:val="F61BCB89E7C14FABBF0481C424A6919B"/>
    <w:rsid w:val="00E75260"/>
  </w:style>
  <w:style w:type="paragraph" w:customStyle="1" w:styleId="081920820EEC404DBA80D9563C7CAE09">
    <w:name w:val="081920820EEC404DBA80D9563C7CAE09"/>
    <w:rsid w:val="00E75260"/>
  </w:style>
  <w:style w:type="paragraph" w:customStyle="1" w:styleId="AB4958D2DCE84E5E8CD7345CCA8DBF44">
    <w:name w:val="AB4958D2DCE84E5E8CD7345CCA8DBF44"/>
    <w:rsid w:val="00E75260"/>
  </w:style>
  <w:style w:type="paragraph" w:customStyle="1" w:styleId="CB2401D951C24E358C5960FFBEE619AF">
    <w:name w:val="CB2401D951C24E358C5960FFBEE619AF"/>
    <w:rsid w:val="00E75260"/>
  </w:style>
  <w:style w:type="paragraph" w:customStyle="1" w:styleId="6212DF9A0BA54A6F94745CE002EB562F">
    <w:name w:val="6212DF9A0BA54A6F94745CE002EB562F"/>
    <w:rsid w:val="00E75260"/>
  </w:style>
  <w:style w:type="paragraph" w:customStyle="1" w:styleId="667868E830254B28939D4DB4BF3537FA">
    <w:name w:val="667868E830254B28939D4DB4BF3537FA"/>
    <w:rsid w:val="00E75260"/>
  </w:style>
  <w:style w:type="paragraph" w:customStyle="1" w:styleId="790D9A9163F942838801ECE8F4CF7C80">
    <w:name w:val="790D9A9163F942838801ECE8F4CF7C80"/>
    <w:rsid w:val="00E75260"/>
  </w:style>
  <w:style w:type="paragraph" w:customStyle="1" w:styleId="4CC369EFAB044E0D9198D22A563B0BDE">
    <w:name w:val="4CC369EFAB044E0D9198D22A563B0BDE"/>
    <w:rsid w:val="00E75260"/>
  </w:style>
  <w:style w:type="paragraph" w:customStyle="1" w:styleId="7CB2719F62374164B578EBBF1BB32377">
    <w:name w:val="7CB2719F62374164B578EBBF1BB32377"/>
    <w:rsid w:val="00E75260"/>
  </w:style>
  <w:style w:type="paragraph" w:customStyle="1" w:styleId="CCA2826EC9BA46A2851DD5AD4D705EF7">
    <w:name w:val="CCA2826EC9BA46A2851DD5AD4D705EF7"/>
    <w:rsid w:val="00E75260"/>
  </w:style>
  <w:style w:type="paragraph" w:customStyle="1" w:styleId="6BA5E9AB32A34E9AA823C5A19FA7828D">
    <w:name w:val="6BA5E9AB32A34E9AA823C5A19FA7828D"/>
    <w:rsid w:val="00E75260"/>
  </w:style>
  <w:style w:type="paragraph" w:customStyle="1" w:styleId="DB714C23388A4908814416BE5893986E">
    <w:name w:val="DB714C23388A4908814416BE5893986E"/>
    <w:rsid w:val="00E75260"/>
  </w:style>
  <w:style w:type="paragraph" w:customStyle="1" w:styleId="F222CFECA9B54B89887ABD16E1519C16">
    <w:name w:val="F222CFECA9B54B89887ABD16E1519C16"/>
    <w:rsid w:val="00E75260"/>
  </w:style>
  <w:style w:type="paragraph" w:customStyle="1" w:styleId="07940495E48648798D805DBADA4A7047">
    <w:name w:val="07940495E48648798D805DBADA4A7047"/>
    <w:rsid w:val="00E75260"/>
  </w:style>
  <w:style w:type="paragraph" w:customStyle="1" w:styleId="EBB8513C5F994A11B4600D3410E6C7D5">
    <w:name w:val="EBB8513C5F994A11B4600D3410E6C7D5"/>
    <w:rsid w:val="00E75260"/>
  </w:style>
  <w:style w:type="paragraph" w:customStyle="1" w:styleId="07942720DA3542D6B0C6E5C8AE3A5384">
    <w:name w:val="07942720DA3542D6B0C6E5C8AE3A5384"/>
    <w:rsid w:val="00E75260"/>
  </w:style>
  <w:style w:type="paragraph" w:customStyle="1" w:styleId="5C24E86EE949499BBAF9A632BCC3B163">
    <w:name w:val="5C24E86EE949499BBAF9A632BCC3B163"/>
    <w:rsid w:val="00E75260"/>
  </w:style>
  <w:style w:type="paragraph" w:customStyle="1" w:styleId="EDFC217CD02D4091AA60729A3A597A8F">
    <w:name w:val="EDFC217CD02D4091AA60729A3A597A8F"/>
    <w:rsid w:val="00E75260"/>
  </w:style>
  <w:style w:type="paragraph" w:customStyle="1" w:styleId="0731F752C36B4BD588399A15425C3971">
    <w:name w:val="0731F752C36B4BD588399A15425C3971"/>
    <w:rsid w:val="00E75260"/>
  </w:style>
  <w:style w:type="paragraph" w:customStyle="1" w:styleId="47DC9E89D74A4329B6FFA814A000B1DD">
    <w:name w:val="47DC9E89D74A4329B6FFA814A000B1DD"/>
    <w:rsid w:val="00E75260"/>
  </w:style>
  <w:style w:type="paragraph" w:customStyle="1" w:styleId="9EA6BF2845B4420A8BD2EA5174D21529">
    <w:name w:val="9EA6BF2845B4420A8BD2EA5174D21529"/>
    <w:rsid w:val="00E75260"/>
  </w:style>
  <w:style w:type="paragraph" w:customStyle="1" w:styleId="1D3B135D31394A4AB79B06E2F50A72BB">
    <w:name w:val="1D3B135D31394A4AB79B06E2F50A72BB"/>
    <w:rsid w:val="00E75260"/>
  </w:style>
  <w:style w:type="paragraph" w:customStyle="1" w:styleId="878DEA8E195B4961A96DB621B8B69FD8">
    <w:name w:val="878DEA8E195B4961A96DB621B8B69FD8"/>
    <w:rsid w:val="00E75260"/>
  </w:style>
  <w:style w:type="paragraph" w:customStyle="1" w:styleId="FF5FB300DF464C188B277EA9B904E72A">
    <w:name w:val="FF5FB300DF464C188B277EA9B904E72A"/>
    <w:rsid w:val="00E75260"/>
  </w:style>
  <w:style w:type="paragraph" w:customStyle="1" w:styleId="F6B77B217DCC4E2E8AD24CABDE13EF3E">
    <w:name w:val="F6B77B217DCC4E2E8AD24CABDE13EF3E"/>
    <w:rsid w:val="00E75260"/>
  </w:style>
  <w:style w:type="paragraph" w:customStyle="1" w:styleId="301EA5918B8A4160A69D070CED73CC90">
    <w:name w:val="301EA5918B8A4160A69D070CED73CC90"/>
    <w:rsid w:val="00E75260"/>
  </w:style>
  <w:style w:type="paragraph" w:customStyle="1" w:styleId="93ECE1C332D34D77A68D0972635D8EC4">
    <w:name w:val="93ECE1C332D34D77A68D0972635D8EC4"/>
    <w:rsid w:val="00E75260"/>
  </w:style>
  <w:style w:type="paragraph" w:customStyle="1" w:styleId="5BAF94BCC2FC4E6DB6C94BB332B2E2A4">
    <w:name w:val="5BAF94BCC2FC4E6DB6C94BB332B2E2A4"/>
    <w:rsid w:val="00E75260"/>
  </w:style>
  <w:style w:type="paragraph" w:customStyle="1" w:styleId="8B4B39AB5B23422AB31A04F0075032DB">
    <w:name w:val="8B4B39AB5B23422AB31A04F0075032DB"/>
    <w:rsid w:val="00E75260"/>
  </w:style>
  <w:style w:type="paragraph" w:customStyle="1" w:styleId="BD0A403E38DC4FF193673C4773164740">
    <w:name w:val="BD0A403E38DC4FF193673C4773164740"/>
    <w:rsid w:val="00E75260"/>
  </w:style>
  <w:style w:type="paragraph" w:customStyle="1" w:styleId="7F98158D23204C7097F7771709AE287E">
    <w:name w:val="7F98158D23204C7097F7771709AE287E"/>
    <w:rsid w:val="00E75260"/>
  </w:style>
  <w:style w:type="paragraph" w:customStyle="1" w:styleId="007501D57A7E4DA0BCCBCC226F9E9BB1">
    <w:name w:val="007501D57A7E4DA0BCCBCC226F9E9BB1"/>
    <w:rsid w:val="00E75260"/>
  </w:style>
  <w:style w:type="paragraph" w:customStyle="1" w:styleId="8CD833663BF44ADAB17299172100CE1D">
    <w:name w:val="8CD833663BF44ADAB17299172100CE1D"/>
    <w:rsid w:val="00E75260"/>
  </w:style>
  <w:style w:type="paragraph" w:customStyle="1" w:styleId="A445CD743C5946A8B6898DAFF85BDE2F">
    <w:name w:val="A445CD743C5946A8B6898DAFF85BDE2F"/>
    <w:rsid w:val="00E75260"/>
  </w:style>
  <w:style w:type="paragraph" w:customStyle="1" w:styleId="589690F0FA6F43CC8747BDD8CEF5186A">
    <w:name w:val="589690F0FA6F43CC8747BDD8CEF5186A"/>
    <w:rsid w:val="00E75260"/>
  </w:style>
  <w:style w:type="paragraph" w:customStyle="1" w:styleId="4A182873F6F44B23927C86A85C63344B">
    <w:name w:val="4A182873F6F44B23927C86A85C63344B"/>
    <w:rsid w:val="00E75260"/>
  </w:style>
  <w:style w:type="paragraph" w:customStyle="1" w:styleId="71B04E59A2DF403FADB331C416F37871">
    <w:name w:val="71B04E59A2DF403FADB331C416F37871"/>
    <w:rsid w:val="00E75260"/>
  </w:style>
  <w:style w:type="paragraph" w:customStyle="1" w:styleId="07271B256999414592D6120B87F142DF">
    <w:name w:val="07271B256999414592D6120B87F142DF"/>
    <w:rsid w:val="00E75260"/>
  </w:style>
  <w:style w:type="paragraph" w:customStyle="1" w:styleId="AD9AB06E75D64E9EBAD1E8F9FEAB1B87">
    <w:name w:val="AD9AB06E75D64E9EBAD1E8F9FEAB1B87"/>
    <w:rsid w:val="00E75260"/>
  </w:style>
  <w:style w:type="paragraph" w:customStyle="1" w:styleId="27BE668C45944595B48F8E65B463938F">
    <w:name w:val="27BE668C45944595B48F8E65B463938F"/>
    <w:rsid w:val="00E75260"/>
  </w:style>
  <w:style w:type="paragraph" w:customStyle="1" w:styleId="5A6DB3DBBD9F496BA38200112F20C6F6">
    <w:name w:val="5A6DB3DBBD9F496BA38200112F20C6F6"/>
    <w:rsid w:val="00E75260"/>
  </w:style>
  <w:style w:type="paragraph" w:customStyle="1" w:styleId="B57437422F4B436B841A9C477A694D59">
    <w:name w:val="B57437422F4B436B841A9C477A694D59"/>
    <w:rsid w:val="00E75260"/>
  </w:style>
  <w:style w:type="paragraph" w:customStyle="1" w:styleId="65AFDB5DDEFC4C52BF6D4F18153F1B5E">
    <w:name w:val="65AFDB5DDEFC4C52BF6D4F18153F1B5E"/>
    <w:rsid w:val="00E75260"/>
  </w:style>
  <w:style w:type="paragraph" w:customStyle="1" w:styleId="AB44461780364048BA478573BB9F51A8">
    <w:name w:val="AB44461780364048BA478573BB9F51A8"/>
    <w:rsid w:val="00E75260"/>
  </w:style>
  <w:style w:type="paragraph" w:customStyle="1" w:styleId="DCB389A76A8A48F89240AA4AA8D74EAA">
    <w:name w:val="DCB389A76A8A48F89240AA4AA8D74EAA"/>
    <w:rsid w:val="00E75260"/>
  </w:style>
  <w:style w:type="paragraph" w:customStyle="1" w:styleId="FA93BEB28B0F492582D3B4933709DB89">
    <w:name w:val="FA93BEB28B0F492582D3B4933709DB89"/>
    <w:rsid w:val="00E75260"/>
  </w:style>
  <w:style w:type="paragraph" w:customStyle="1" w:styleId="4D2C6A28E41847AFAD77C47F2C4729C6">
    <w:name w:val="4D2C6A28E41847AFAD77C47F2C4729C6"/>
    <w:rsid w:val="00E75260"/>
  </w:style>
  <w:style w:type="paragraph" w:customStyle="1" w:styleId="47EA23C128144A05967F7EE6812CE4EE">
    <w:name w:val="47EA23C128144A05967F7EE6812CE4EE"/>
    <w:rsid w:val="00E75260"/>
  </w:style>
  <w:style w:type="paragraph" w:customStyle="1" w:styleId="C4D3B0B79DC84F53A913092459D308DB">
    <w:name w:val="C4D3B0B79DC84F53A913092459D308DB"/>
    <w:rsid w:val="00E75260"/>
  </w:style>
  <w:style w:type="paragraph" w:customStyle="1" w:styleId="9B8F74EA2CF247CBBDA9F816D7DD4B0E">
    <w:name w:val="9B8F74EA2CF247CBBDA9F816D7DD4B0E"/>
    <w:rsid w:val="00E75260"/>
  </w:style>
  <w:style w:type="paragraph" w:customStyle="1" w:styleId="B326314909C949299E6B41B61B3CCDE6">
    <w:name w:val="B326314909C949299E6B41B61B3CCDE6"/>
    <w:rsid w:val="00E75260"/>
  </w:style>
  <w:style w:type="paragraph" w:customStyle="1" w:styleId="B9BCFE9C57F6487FB95F21F06088AEF0">
    <w:name w:val="B9BCFE9C57F6487FB95F21F06088AEF0"/>
    <w:rsid w:val="00E75260"/>
  </w:style>
  <w:style w:type="paragraph" w:customStyle="1" w:styleId="9DAF7A7049BB4D0D874E244D34262291">
    <w:name w:val="9DAF7A7049BB4D0D874E244D34262291"/>
    <w:rsid w:val="00E75260"/>
  </w:style>
  <w:style w:type="paragraph" w:customStyle="1" w:styleId="5145E37C3DAB4FCCA2B4465B75A0C0E7">
    <w:name w:val="5145E37C3DAB4FCCA2B4465B75A0C0E7"/>
    <w:rsid w:val="00E75260"/>
  </w:style>
  <w:style w:type="paragraph" w:customStyle="1" w:styleId="500A35DBC295496095644E48FDCC5F66">
    <w:name w:val="500A35DBC295496095644E48FDCC5F66"/>
    <w:rsid w:val="00E75260"/>
  </w:style>
  <w:style w:type="paragraph" w:customStyle="1" w:styleId="6C7B8E3696CB498689F03B32A7607525">
    <w:name w:val="6C7B8E3696CB498689F03B32A7607525"/>
    <w:rsid w:val="00E75260"/>
  </w:style>
  <w:style w:type="paragraph" w:customStyle="1" w:styleId="BED55EFB7C724A8B93ED3770DCC29146">
    <w:name w:val="BED55EFB7C724A8B93ED3770DCC29146"/>
    <w:rsid w:val="00E75260"/>
  </w:style>
  <w:style w:type="paragraph" w:customStyle="1" w:styleId="29563F04DB6044D8B3E13E31C8464002">
    <w:name w:val="29563F04DB6044D8B3E13E31C8464002"/>
    <w:rsid w:val="00E75260"/>
  </w:style>
  <w:style w:type="paragraph" w:customStyle="1" w:styleId="7F22FCF16492458DA4EFD7F341076602">
    <w:name w:val="7F22FCF16492458DA4EFD7F341076602"/>
    <w:rsid w:val="00E75260"/>
  </w:style>
  <w:style w:type="paragraph" w:customStyle="1" w:styleId="8BD15AD429584C868D318E71F01CDB35">
    <w:name w:val="8BD15AD429584C868D318E71F01CDB35"/>
    <w:rsid w:val="00E75260"/>
  </w:style>
  <w:style w:type="paragraph" w:customStyle="1" w:styleId="DD0AB412AF7641479A80B58273B24D05">
    <w:name w:val="DD0AB412AF7641479A80B58273B24D05"/>
    <w:rsid w:val="00E75260"/>
  </w:style>
  <w:style w:type="paragraph" w:customStyle="1" w:styleId="88C2D6E5671F4BA6A786CAB3162D0217">
    <w:name w:val="88C2D6E5671F4BA6A786CAB3162D0217"/>
    <w:rsid w:val="00E75260"/>
  </w:style>
  <w:style w:type="paragraph" w:customStyle="1" w:styleId="D9E22DC969224AA3922A0962D90812D0">
    <w:name w:val="D9E22DC969224AA3922A0962D90812D0"/>
    <w:rsid w:val="00E75260"/>
  </w:style>
  <w:style w:type="paragraph" w:customStyle="1" w:styleId="3B7CE93D053041F2BAB2E6B7F76AF524">
    <w:name w:val="3B7CE93D053041F2BAB2E6B7F76AF524"/>
    <w:rsid w:val="00E75260"/>
  </w:style>
  <w:style w:type="paragraph" w:customStyle="1" w:styleId="1916B1BAB5E04846BE8F25490C8B5966">
    <w:name w:val="1916B1BAB5E04846BE8F25490C8B5966"/>
    <w:rsid w:val="00E75260"/>
  </w:style>
  <w:style w:type="paragraph" w:customStyle="1" w:styleId="99483A6749FF495DA9730B77397A0D32">
    <w:name w:val="99483A6749FF495DA9730B77397A0D32"/>
    <w:rsid w:val="00E75260"/>
  </w:style>
  <w:style w:type="paragraph" w:customStyle="1" w:styleId="84142BDAD1554E2BA3369E0E81607FE7">
    <w:name w:val="84142BDAD1554E2BA3369E0E81607FE7"/>
    <w:rsid w:val="00E75260"/>
  </w:style>
  <w:style w:type="paragraph" w:customStyle="1" w:styleId="AAD7677ACD8B4C11B7B4AD91F175E062">
    <w:name w:val="AAD7677ACD8B4C11B7B4AD91F175E062"/>
    <w:rsid w:val="00E75260"/>
  </w:style>
  <w:style w:type="paragraph" w:customStyle="1" w:styleId="AA6B3C2708814E999962C2FB19CCED35">
    <w:name w:val="AA6B3C2708814E999962C2FB19CCED35"/>
    <w:rsid w:val="00E75260"/>
  </w:style>
  <w:style w:type="paragraph" w:customStyle="1" w:styleId="E3B24FDAD20B493B948728A6F1AE6ABD">
    <w:name w:val="E3B24FDAD20B493B948728A6F1AE6ABD"/>
    <w:rsid w:val="00E75260"/>
  </w:style>
  <w:style w:type="paragraph" w:customStyle="1" w:styleId="3762FB01A78D44CC908452B617D9ED64">
    <w:name w:val="3762FB01A78D44CC908452B617D9ED64"/>
    <w:rsid w:val="00E75260"/>
  </w:style>
  <w:style w:type="paragraph" w:customStyle="1" w:styleId="1FB6D2CC97F24499A7E6B9B6F0E874D1">
    <w:name w:val="1FB6D2CC97F24499A7E6B9B6F0E874D1"/>
    <w:rsid w:val="00E75260"/>
  </w:style>
  <w:style w:type="paragraph" w:customStyle="1" w:styleId="58B51B2A651940659E18E30801103AD3">
    <w:name w:val="58B51B2A651940659E18E30801103AD3"/>
    <w:rsid w:val="00E75260"/>
  </w:style>
  <w:style w:type="paragraph" w:customStyle="1" w:styleId="33BE07185E9149A08D88838F3010F0BD">
    <w:name w:val="33BE07185E9149A08D88838F3010F0BD"/>
    <w:rsid w:val="00E75260"/>
  </w:style>
  <w:style w:type="paragraph" w:customStyle="1" w:styleId="001F19F0BCEB4A6790F0772828B825A5">
    <w:name w:val="001F19F0BCEB4A6790F0772828B825A5"/>
    <w:rsid w:val="00E75260"/>
  </w:style>
  <w:style w:type="paragraph" w:customStyle="1" w:styleId="79E76AEFE66E4EA89D3D28227D9A2C26">
    <w:name w:val="79E76AEFE66E4EA89D3D28227D9A2C26"/>
    <w:rsid w:val="00E75260"/>
  </w:style>
  <w:style w:type="paragraph" w:customStyle="1" w:styleId="AE9EF636ECA84039ABABFE4180B12D4A">
    <w:name w:val="AE9EF636ECA84039ABABFE4180B12D4A"/>
    <w:rsid w:val="00E75260"/>
  </w:style>
  <w:style w:type="paragraph" w:customStyle="1" w:styleId="D696301928284B15A0A811CABB296E3C">
    <w:name w:val="D696301928284B15A0A811CABB296E3C"/>
    <w:rsid w:val="00E75260"/>
  </w:style>
  <w:style w:type="paragraph" w:customStyle="1" w:styleId="2C5C1562823745C6B4FA26C80FAFFED0">
    <w:name w:val="2C5C1562823745C6B4FA26C80FAFFED0"/>
    <w:rsid w:val="00E75260"/>
  </w:style>
  <w:style w:type="paragraph" w:customStyle="1" w:styleId="843DA30497674B328DFDD0245A2ED13A">
    <w:name w:val="843DA30497674B328DFDD0245A2ED13A"/>
    <w:rsid w:val="00E75260"/>
  </w:style>
  <w:style w:type="paragraph" w:customStyle="1" w:styleId="5023E558ABA6408DAFC6CD88603026E4">
    <w:name w:val="5023E558ABA6408DAFC6CD88603026E4"/>
    <w:rsid w:val="00E75260"/>
  </w:style>
  <w:style w:type="paragraph" w:customStyle="1" w:styleId="B3B7038ED71142DABC24FD79915BFDBE">
    <w:name w:val="B3B7038ED71142DABC24FD79915BFDBE"/>
    <w:rsid w:val="00E75260"/>
  </w:style>
  <w:style w:type="paragraph" w:customStyle="1" w:styleId="C8959C19CB5E453F8239517314909A44">
    <w:name w:val="C8959C19CB5E453F8239517314909A44"/>
    <w:rsid w:val="00E75260"/>
  </w:style>
  <w:style w:type="paragraph" w:customStyle="1" w:styleId="B06AD3BA328C428BA9B1CD71128B44E6">
    <w:name w:val="B06AD3BA328C428BA9B1CD71128B44E6"/>
    <w:rsid w:val="00E75260"/>
  </w:style>
  <w:style w:type="paragraph" w:customStyle="1" w:styleId="028BC1C4694A4C7B9C747BEF794A2270">
    <w:name w:val="028BC1C4694A4C7B9C747BEF794A2270"/>
    <w:rsid w:val="00E75260"/>
  </w:style>
  <w:style w:type="paragraph" w:customStyle="1" w:styleId="095EA40ED7AE4307A93629B2F45928F5">
    <w:name w:val="095EA40ED7AE4307A93629B2F45928F5"/>
    <w:rsid w:val="00E75260"/>
  </w:style>
  <w:style w:type="paragraph" w:customStyle="1" w:styleId="3BE4FF45A737495DA1F239C2A5E0823D">
    <w:name w:val="3BE4FF45A737495DA1F239C2A5E0823D"/>
    <w:rsid w:val="00E75260"/>
  </w:style>
  <w:style w:type="paragraph" w:customStyle="1" w:styleId="761BAD657ADE4FC18453614298663D60">
    <w:name w:val="761BAD657ADE4FC18453614298663D60"/>
    <w:rsid w:val="00E75260"/>
  </w:style>
  <w:style w:type="paragraph" w:customStyle="1" w:styleId="9C1F2A4DE44B477A9AA8C29A0D42D484">
    <w:name w:val="9C1F2A4DE44B477A9AA8C29A0D42D484"/>
    <w:rsid w:val="00E75260"/>
  </w:style>
  <w:style w:type="paragraph" w:customStyle="1" w:styleId="80B60AF3571C4FBE91CD3D4D87C74FCC">
    <w:name w:val="80B60AF3571C4FBE91CD3D4D87C74FCC"/>
    <w:rsid w:val="00E75260"/>
  </w:style>
  <w:style w:type="paragraph" w:customStyle="1" w:styleId="21BCD2068E894563A3CDB05294729377">
    <w:name w:val="21BCD2068E894563A3CDB05294729377"/>
    <w:rsid w:val="00E75260"/>
  </w:style>
  <w:style w:type="paragraph" w:customStyle="1" w:styleId="A9C3B2BAC202413FAE4AA8094E90574F">
    <w:name w:val="A9C3B2BAC202413FAE4AA8094E90574F"/>
    <w:rsid w:val="00E75260"/>
  </w:style>
  <w:style w:type="paragraph" w:customStyle="1" w:styleId="9B8910805C054F5C8F6026002E585A61">
    <w:name w:val="9B8910805C054F5C8F6026002E585A61"/>
    <w:rsid w:val="00E75260"/>
  </w:style>
  <w:style w:type="paragraph" w:customStyle="1" w:styleId="E102A47BE3064968A180CC1166F3952F">
    <w:name w:val="E102A47BE3064968A180CC1166F3952F"/>
    <w:rsid w:val="00E75260"/>
  </w:style>
  <w:style w:type="paragraph" w:customStyle="1" w:styleId="F6632E83A3334CD7A97FFD2A53B4B164">
    <w:name w:val="F6632E83A3334CD7A97FFD2A53B4B164"/>
    <w:rsid w:val="00E75260"/>
  </w:style>
  <w:style w:type="paragraph" w:customStyle="1" w:styleId="56319C5701B5454D91309E51FCF51244">
    <w:name w:val="56319C5701B5454D91309E51FCF51244"/>
    <w:rsid w:val="00E75260"/>
  </w:style>
  <w:style w:type="paragraph" w:customStyle="1" w:styleId="925FFD3F4BE249498E6E2C842D8F10E1">
    <w:name w:val="925FFD3F4BE249498E6E2C842D8F10E1"/>
    <w:rsid w:val="00E75260"/>
  </w:style>
  <w:style w:type="paragraph" w:customStyle="1" w:styleId="F596C2634D674849BD287DE3FC110E81">
    <w:name w:val="F596C2634D674849BD287DE3FC110E81"/>
    <w:rsid w:val="00E75260"/>
  </w:style>
  <w:style w:type="paragraph" w:customStyle="1" w:styleId="41203026055D4B47A864D3DEFBC928C2">
    <w:name w:val="41203026055D4B47A864D3DEFBC928C2"/>
    <w:rsid w:val="00E75260"/>
  </w:style>
  <w:style w:type="paragraph" w:customStyle="1" w:styleId="E85A2D7849294673995B933FFCAB2C3B">
    <w:name w:val="E85A2D7849294673995B933FFCAB2C3B"/>
    <w:rsid w:val="00E75260"/>
  </w:style>
  <w:style w:type="paragraph" w:customStyle="1" w:styleId="835BF793D8434221809371A3B3BBE3C6">
    <w:name w:val="835BF793D8434221809371A3B3BBE3C6"/>
    <w:rsid w:val="00E75260"/>
  </w:style>
  <w:style w:type="paragraph" w:customStyle="1" w:styleId="4DBA9C5C64684A468BF6652C74FC05EA">
    <w:name w:val="4DBA9C5C64684A468BF6652C74FC05EA"/>
    <w:rsid w:val="00E75260"/>
  </w:style>
  <w:style w:type="paragraph" w:customStyle="1" w:styleId="ADED252A3A594C29951728E1A893CCA6">
    <w:name w:val="ADED252A3A594C29951728E1A893CCA6"/>
    <w:rsid w:val="00E75260"/>
  </w:style>
  <w:style w:type="paragraph" w:customStyle="1" w:styleId="B75000513DFC4BCA86B52A6AE30B747D">
    <w:name w:val="B75000513DFC4BCA86B52A6AE30B747D"/>
    <w:rsid w:val="00E75260"/>
  </w:style>
  <w:style w:type="paragraph" w:customStyle="1" w:styleId="5C7F39BC4F524492B54AB210BC2D2F1F">
    <w:name w:val="5C7F39BC4F524492B54AB210BC2D2F1F"/>
    <w:rsid w:val="00E75260"/>
  </w:style>
  <w:style w:type="paragraph" w:customStyle="1" w:styleId="FDEF596002174D2DBDDB1F6C3379A377">
    <w:name w:val="FDEF596002174D2DBDDB1F6C3379A377"/>
    <w:rsid w:val="00E75260"/>
  </w:style>
  <w:style w:type="paragraph" w:customStyle="1" w:styleId="68A2FCF6620E48379B546EFCD477D797">
    <w:name w:val="68A2FCF6620E48379B546EFCD477D797"/>
    <w:rsid w:val="00E75260"/>
  </w:style>
  <w:style w:type="paragraph" w:customStyle="1" w:styleId="A57A34C9201F442BB5C9FC2BDE9108CB">
    <w:name w:val="A57A34C9201F442BB5C9FC2BDE9108CB"/>
    <w:rsid w:val="00E75260"/>
  </w:style>
  <w:style w:type="paragraph" w:customStyle="1" w:styleId="91826C45690C462497D026EEAB37EDAE">
    <w:name w:val="91826C45690C462497D026EEAB37EDAE"/>
    <w:rsid w:val="00E75260"/>
  </w:style>
  <w:style w:type="paragraph" w:customStyle="1" w:styleId="3D761E44456A40DB840E91079BE16F69">
    <w:name w:val="3D761E44456A40DB840E91079BE16F69"/>
    <w:rsid w:val="00E75260"/>
  </w:style>
  <w:style w:type="paragraph" w:customStyle="1" w:styleId="45E17F7CB98C4D08850EC6FE8F56538D">
    <w:name w:val="45E17F7CB98C4D08850EC6FE8F56538D"/>
    <w:rsid w:val="00E75260"/>
  </w:style>
  <w:style w:type="paragraph" w:customStyle="1" w:styleId="942D10CC2CC943F18D89A597983D3195">
    <w:name w:val="942D10CC2CC943F18D89A597983D3195"/>
    <w:rsid w:val="00E75260"/>
  </w:style>
  <w:style w:type="paragraph" w:customStyle="1" w:styleId="2B53D90985304416B64740686CFFE144">
    <w:name w:val="2B53D90985304416B64740686CFFE144"/>
    <w:rsid w:val="00E75260"/>
  </w:style>
  <w:style w:type="paragraph" w:customStyle="1" w:styleId="16BD2CDC74A7400F901442A64612075D">
    <w:name w:val="16BD2CDC74A7400F901442A64612075D"/>
    <w:rsid w:val="00E75260"/>
  </w:style>
  <w:style w:type="paragraph" w:customStyle="1" w:styleId="482097C20FBB4E34A0F7928D8FD4D5FB">
    <w:name w:val="482097C20FBB4E34A0F7928D8FD4D5FB"/>
    <w:rsid w:val="00E75260"/>
  </w:style>
  <w:style w:type="paragraph" w:customStyle="1" w:styleId="36F39AC1005A4858A2D19E545800A9F8">
    <w:name w:val="36F39AC1005A4858A2D19E545800A9F8"/>
    <w:rsid w:val="00E75260"/>
  </w:style>
  <w:style w:type="paragraph" w:customStyle="1" w:styleId="77C38D0BC5124EE48432B23A49459EA5">
    <w:name w:val="77C38D0BC5124EE48432B23A49459EA5"/>
    <w:rsid w:val="00E75260"/>
  </w:style>
  <w:style w:type="paragraph" w:customStyle="1" w:styleId="B0DA908ADBD04BF7967B1203B805B084">
    <w:name w:val="B0DA908ADBD04BF7967B1203B805B084"/>
    <w:rsid w:val="00E75260"/>
  </w:style>
  <w:style w:type="paragraph" w:customStyle="1" w:styleId="5A41034748B84FA6AD57EBDFAD92F047">
    <w:name w:val="5A41034748B84FA6AD57EBDFAD92F047"/>
    <w:rsid w:val="00E75260"/>
  </w:style>
  <w:style w:type="paragraph" w:customStyle="1" w:styleId="016E19C9A1DB47F59058DB6C92A9D1CF">
    <w:name w:val="016E19C9A1DB47F59058DB6C92A9D1CF"/>
    <w:rsid w:val="00E75260"/>
  </w:style>
  <w:style w:type="paragraph" w:customStyle="1" w:styleId="021E7134F5E547978AA99D2E9766F446">
    <w:name w:val="021E7134F5E547978AA99D2E9766F446"/>
    <w:rsid w:val="00E75260"/>
  </w:style>
  <w:style w:type="paragraph" w:customStyle="1" w:styleId="9A1EE4DB42AC41CB9A5CD49BC4003712">
    <w:name w:val="9A1EE4DB42AC41CB9A5CD49BC4003712"/>
    <w:rsid w:val="00E75260"/>
  </w:style>
  <w:style w:type="paragraph" w:customStyle="1" w:styleId="B93BAA051EB04E82A4802D42F54A52F5">
    <w:name w:val="B93BAA051EB04E82A4802D42F54A52F5"/>
    <w:rsid w:val="00E75260"/>
  </w:style>
  <w:style w:type="paragraph" w:customStyle="1" w:styleId="6474D321FB0447AAAA816A054CBB85D3">
    <w:name w:val="6474D321FB0447AAAA816A054CBB85D3"/>
    <w:rsid w:val="00E75260"/>
  </w:style>
  <w:style w:type="paragraph" w:customStyle="1" w:styleId="3FE491DF0CB148B5B2726877C4ACFE04">
    <w:name w:val="3FE491DF0CB148B5B2726877C4ACFE04"/>
    <w:rsid w:val="00E75260"/>
  </w:style>
  <w:style w:type="paragraph" w:customStyle="1" w:styleId="1E2F9E87E65C4BF2BB45485DF8970F45">
    <w:name w:val="1E2F9E87E65C4BF2BB45485DF8970F45"/>
    <w:rsid w:val="00E75260"/>
  </w:style>
  <w:style w:type="paragraph" w:customStyle="1" w:styleId="8CAC432EFF314270BD8549C8E1662EE5">
    <w:name w:val="8CAC432EFF314270BD8549C8E1662EE5"/>
    <w:rsid w:val="00E75260"/>
  </w:style>
  <w:style w:type="paragraph" w:customStyle="1" w:styleId="00F79E576B7944278290BE2386684D2C">
    <w:name w:val="00F79E576B7944278290BE2386684D2C"/>
    <w:rsid w:val="00E75260"/>
  </w:style>
  <w:style w:type="paragraph" w:customStyle="1" w:styleId="1B64DDE1D6EA440BBA8BB4CB57429290">
    <w:name w:val="1B64DDE1D6EA440BBA8BB4CB57429290"/>
    <w:rsid w:val="00E75260"/>
  </w:style>
  <w:style w:type="paragraph" w:customStyle="1" w:styleId="CE6D825E6A574287AF826088F1C9A992">
    <w:name w:val="CE6D825E6A574287AF826088F1C9A992"/>
    <w:rsid w:val="00E75260"/>
  </w:style>
  <w:style w:type="paragraph" w:customStyle="1" w:styleId="295F9957AD9A47BAA7F7B46297EC8135">
    <w:name w:val="295F9957AD9A47BAA7F7B46297EC8135"/>
    <w:rsid w:val="00E75260"/>
  </w:style>
  <w:style w:type="paragraph" w:customStyle="1" w:styleId="8FB71F650A60484C93F1889FA2B1969B">
    <w:name w:val="8FB71F650A60484C93F1889FA2B1969B"/>
    <w:rsid w:val="00E75260"/>
  </w:style>
  <w:style w:type="paragraph" w:customStyle="1" w:styleId="0915177432EC4084BDC6245BBB5D27BD">
    <w:name w:val="0915177432EC4084BDC6245BBB5D27BD"/>
    <w:rsid w:val="00E75260"/>
  </w:style>
  <w:style w:type="paragraph" w:customStyle="1" w:styleId="8658C92708A740FD93E5DF4041B9925E">
    <w:name w:val="8658C92708A740FD93E5DF4041B9925E"/>
    <w:rsid w:val="00E75260"/>
  </w:style>
  <w:style w:type="paragraph" w:customStyle="1" w:styleId="F601CAF34F9743B18129BF8226C318D7">
    <w:name w:val="F601CAF34F9743B18129BF8226C318D7"/>
    <w:rsid w:val="00E75260"/>
  </w:style>
  <w:style w:type="paragraph" w:customStyle="1" w:styleId="F2A373D8DE4B4A41B5F6FD91476A2303">
    <w:name w:val="F2A373D8DE4B4A41B5F6FD91476A2303"/>
    <w:rsid w:val="00E75260"/>
  </w:style>
  <w:style w:type="paragraph" w:customStyle="1" w:styleId="EB4A073120BB49B9A0F3D4EA8C3C8C1D">
    <w:name w:val="EB4A073120BB49B9A0F3D4EA8C3C8C1D"/>
    <w:rsid w:val="00E75260"/>
  </w:style>
  <w:style w:type="paragraph" w:customStyle="1" w:styleId="FEC1B526168D41D9A18A6CADFAD763FE">
    <w:name w:val="FEC1B526168D41D9A18A6CADFAD763FE"/>
    <w:rsid w:val="00E75260"/>
  </w:style>
  <w:style w:type="paragraph" w:customStyle="1" w:styleId="54B7005506044687AF2780CC2D879EF1">
    <w:name w:val="54B7005506044687AF2780CC2D879EF1"/>
    <w:rsid w:val="00E75260"/>
  </w:style>
  <w:style w:type="paragraph" w:customStyle="1" w:styleId="3A07901EF37D465CAA32665537451717">
    <w:name w:val="3A07901EF37D465CAA32665537451717"/>
    <w:rsid w:val="00E75260"/>
  </w:style>
  <w:style w:type="paragraph" w:customStyle="1" w:styleId="F1E3AE7CB706467AA63A9E06A1656FD9">
    <w:name w:val="F1E3AE7CB706467AA63A9E06A1656FD9"/>
    <w:rsid w:val="00E75260"/>
  </w:style>
  <w:style w:type="paragraph" w:customStyle="1" w:styleId="9E8BD2B194B244B89CE63188EA207AA6">
    <w:name w:val="9E8BD2B194B244B89CE63188EA207AA6"/>
    <w:rsid w:val="00E75260"/>
  </w:style>
  <w:style w:type="paragraph" w:customStyle="1" w:styleId="C84588731EB549FE9E2B25E90BBF71A9">
    <w:name w:val="C84588731EB549FE9E2B25E90BBF71A9"/>
    <w:rsid w:val="00E75260"/>
  </w:style>
  <w:style w:type="paragraph" w:customStyle="1" w:styleId="8FE9CEDD60B74515A7CEC5ECBE745FEE">
    <w:name w:val="8FE9CEDD60B74515A7CEC5ECBE745FEE"/>
    <w:rsid w:val="00E75260"/>
  </w:style>
  <w:style w:type="paragraph" w:customStyle="1" w:styleId="B0264A0D7EE24BE0808A7354803295FE">
    <w:name w:val="B0264A0D7EE24BE0808A7354803295FE"/>
    <w:rsid w:val="00E75260"/>
  </w:style>
  <w:style w:type="paragraph" w:customStyle="1" w:styleId="8DE69FE328934D4291E4DFA9E1B53171">
    <w:name w:val="8DE69FE328934D4291E4DFA9E1B53171"/>
    <w:rsid w:val="00E75260"/>
  </w:style>
  <w:style w:type="paragraph" w:customStyle="1" w:styleId="34B515F6A733486CA1D7564EDAE9FFD1">
    <w:name w:val="34B515F6A733486CA1D7564EDAE9FFD1"/>
    <w:rsid w:val="00E75260"/>
  </w:style>
  <w:style w:type="paragraph" w:customStyle="1" w:styleId="060B1A64FF574EB4969481F2C4D0EA8F">
    <w:name w:val="060B1A64FF574EB4969481F2C4D0EA8F"/>
    <w:rsid w:val="00E75260"/>
  </w:style>
  <w:style w:type="paragraph" w:customStyle="1" w:styleId="1FB5718AFCF849268C7ABEFB84675817">
    <w:name w:val="1FB5718AFCF849268C7ABEFB84675817"/>
    <w:rsid w:val="00E75260"/>
  </w:style>
  <w:style w:type="paragraph" w:customStyle="1" w:styleId="3FF2555666FB4382BB9702AA239ACF07">
    <w:name w:val="3FF2555666FB4382BB9702AA239ACF07"/>
    <w:rsid w:val="00E75260"/>
  </w:style>
  <w:style w:type="paragraph" w:customStyle="1" w:styleId="CF1203A5413142EBBA652E2E0442424E">
    <w:name w:val="CF1203A5413142EBBA652E2E0442424E"/>
    <w:rsid w:val="00E75260"/>
  </w:style>
  <w:style w:type="paragraph" w:customStyle="1" w:styleId="1E267BCA3CE04A06AA37954D360C1B20">
    <w:name w:val="1E267BCA3CE04A06AA37954D360C1B20"/>
    <w:rsid w:val="00E75260"/>
  </w:style>
  <w:style w:type="paragraph" w:customStyle="1" w:styleId="DF84074C102C47299DDFEA1CBEA870E6">
    <w:name w:val="DF84074C102C47299DDFEA1CBEA870E6"/>
    <w:rsid w:val="00E75260"/>
  </w:style>
  <w:style w:type="paragraph" w:customStyle="1" w:styleId="ED90EAF3C143457E80CF53B69F306D4A">
    <w:name w:val="ED90EAF3C143457E80CF53B69F306D4A"/>
    <w:rsid w:val="00E75260"/>
  </w:style>
  <w:style w:type="paragraph" w:customStyle="1" w:styleId="765D30C1D3D34B2CA51A665376DF6AF9">
    <w:name w:val="765D30C1D3D34B2CA51A665376DF6AF9"/>
    <w:rsid w:val="00E75260"/>
  </w:style>
  <w:style w:type="paragraph" w:customStyle="1" w:styleId="64397D0AE21643B6B57FBB20095FDB66">
    <w:name w:val="64397D0AE21643B6B57FBB20095FDB66"/>
    <w:rsid w:val="00E75260"/>
  </w:style>
  <w:style w:type="paragraph" w:customStyle="1" w:styleId="D65D9E543CD1416D869EFEB39714A890">
    <w:name w:val="D65D9E543CD1416D869EFEB39714A890"/>
    <w:rsid w:val="00E75260"/>
  </w:style>
  <w:style w:type="paragraph" w:customStyle="1" w:styleId="66B881DDCBE44D279A5397FD02000E93">
    <w:name w:val="66B881DDCBE44D279A5397FD02000E93"/>
    <w:rsid w:val="00E75260"/>
  </w:style>
  <w:style w:type="paragraph" w:customStyle="1" w:styleId="3E281DD929DA4971887DD547158763EE">
    <w:name w:val="3E281DD929DA4971887DD547158763EE"/>
    <w:rsid w:val="00E75260"/>
  </w:style>
  <w:style w:type="paragraph" w:customStyle="1" w:styleId="38F8475F14AA4FC0BBE0322BADB03181">
    <w:name w:val="38F8475F14AA4FC0BBE0322BADB03181"/>
    <w:rsid w:val="00E75260"/>
  </w:style>
  <w:style w:type="paragraph" w:customStyle="1" w:styleId="76BEE8D4AECE4FF4A50F9689AC501557">
    <w:name w:val="76BEE8D4AECE4FF4A50F9689AC501557"/>
    <w:rsid w:val="00E75260"/>
  </w:style>
  <w:style w:type="paragraph" w:customStyle="1" w:styleId="7F9D44EAA51B4E87B4108A574E5EAD96">
    <w:name w:val="7F9D44EAA51B4E87B4108A574E5EAD96"/>
    <w:rsid w:val="00E75260"/>
  </w:style>
  <w:style w:type="paragraph" w:customStyle="1" w:styleId="98C3BD5535F549E0BAEEE04C039B4BA6">
    <w:name w:val="98C3BD5535F549E0BAEEE04C039B4BA6"/>
    <w:rsid w:val="00E75260"/>
  </w:style>
  <w:style w:type="paragraph" w:customStyle="1" w:styleId="90E48A69EDD6464BB42EA954F6645EF2">
    <w:name w:val="90E48A69EDD6464BB42EA954F6645EF2"/>
    <w:rsid w:val="00E75260"/>
  </w:style>
  <w:style w:type="paragraph" w:customStyle="1" w:styleId="8910A479120D447EA290E73B133D783D">
    <w:name w:val="8910A479120D447EA290E73B133D783D"/>
    <w:rsid w:val="00E75260"/>
  </w:style>
  <w:style w:type="paragraph" w:customStyle="1" w:styleId="36B3D5CCF3864066B8F0325ED78B95B3">
    <w:name w:val="36B3D5CCF3864066B8F0325ED78B95B3"/>
    <w:rsid w:val="00E75260"/>
  </w:style>
  <w:style w:type="paragraph" w:customStyle="1" w:styleId="34BE7E8852914FD8AEDD1BCF515B76C2">
    <w:name w:val="34BE7E8852914FD8AEDD1BCF515B76C2"/>
    <w:rsid w:val="00E75260"/>
  </w:style>
  <w:style w:type="paragraph" w:customStyle="1" w:styleId="83022C92F4F741EBAE54F0D7372B1D5B">
    <w:name w:val="83022C92F4F741EBAE54F0D7372B1D5B"/>
    <w:rsid w:val="00E75260"/>
  </w:style>
  <w:style w:type="paragraph" w:customStyle="1" w:styleId="1185682E42D44E5A8D92134E51F17B4C">
    <w:name w:val="1185682E42D44E5A8D92134E51F17B4C"/>
    <w:rsid w:val="00E75260"/>
  </w:style>
  <w:style w:type="paragraph" w:customStyle="1" w:styleId="EFB914CBC50644948E67E407C30D09DA">
    <w:name w:val="EFB914CBC50644948E67E407C30D09DA"/>
    <w:rsid w:val="00E75260"/>
  </w:style>
  <w:style w:type="paragraph" w:customStyle="1" w:styleId="A29ED7654B3746D6B0944B9D70429992">
    <w:name w:val="A29ED7654B3746D6B0944B9D70429992"/>
    <w:rsid w:val="00E75260"/>
  </w:style>
  <w:style w:type="paragraph" w:customStyle="1" w:styleId="8382B8A3905D4A7F91F2A0DFF51C9468">
    <w:name w:val="8382B8A3905D4A7F91F2A0DFF51C9468"/>
    <w:rsid w:val="00E75260"/>
  </w:style>
  <w:style w:type="paragraph" w:customStyle="1" w:styleId="AC7E4D2107E143E88BAC8917466138C3">
    <w:name w:val="AC7E4D2107E143E88BAC8917466138C3"/>
    <w:rsid w:val="00E75260"/>
  </w:style>
  <w:style w:type="paragraph" w:customStyle="1" w:styleId="58CE577DCFE94DE4B843BC071D9A39D3">
    <w:name w:val="58CE577DCFE94DE4B843BC071D9A39D3"/>
    <w:rsid w:val="00E75260"/>
  </w:style>
  <w:style w:type="paragraph" w:customStyle="1" w:styleId="BE1F4703F9DC493D9DB255D5FDF2CB22">
    <w:name w:val="BE1F4703F9DC493D9DB255D5FDF2CB22"/>
    <w:rsid w:val="00E75260"/>
  </w:style>
  <w:style w:type="paragraph" w:customStyle="1" w:styleId="DB0F3177F2CB464E9D054870289A70E3">
    <w:name w:val="DB0F3177F2CB464E9D054870289A70E3"/>
    <w:rsid w:val="00E75260"/>
  </w:style>
  <w:style w:type="paragraph" w:customStyle="1" w:styleId="E7734184EB3B4853BCCE5EE2F1BAC02D">
    <w:name w:val="E7734184EB3B4853BCCE5EE2F1BAC02D"/>
    <w:rsid w:val="00E75260"/>
  </w:style>
  <w:style w:type="paragraph" w:customStyle="1" w:styleId="00B87CE8A8F9402B950269CDFAEE81E4">
    <w:name w:val="00B87CE8A8F9402B950269CDFAEE81E4"/>
    <w:rsid w:val="00E75260"/>
  </w:style>
  <w:style w:type="paragraph" w:customStyle="1" w:styleId="95F0256721DC43C796AE60B448369DCC">
    <w:name w:val="95F0256721DC43C796AE60B448369DCC"/>
    <w:rsid w:val="00E75260"/>
  </w:style>
  <w:style w:type="paragraph" w:customStyle="1" w:styleId="347E37E0E1BC4C0BB4E810A4F515F4CB">
    <w:name w:val="347E37E0E1BC4C0BB4E810A4F515F4CB"/>
    <w:rsid w:val="00E75260"/>
  </w:style>
  <w:style w:type="paragraph" w:customStyle="1" w:styleId="B3C2260DDA684CFA8B0745A5125CC4DB">
    <w:name w:val="B3C2260DDA684CFA8B0745A5125CC4DB"/>
    <w:rsid w:val="00E75260"/>
  </w:style>
  <w:style w:type="paragraph" w:customStyle="1" w:styleId="71064F1D20ED4F159B297B8416BD49B9">
    <w:name w:val="71064F1D20ED4F159B297B8416BD49B9"/>
    <w:rsid w:val="00E75260"/>
  </w:style>
  <w:style w:type="paragraph" w:customStyle="1" w:styleId="9CAA981C2E144A0B87F26411F0EF7D7A">
    <w:name w:val="9CAA981C2E144A0B87F26411F0EF7D7A"/>
    <w:rsid w:val="00E75260"/>
  </w:style>
  <w:style w:type="paragraph" w:customStyle="1" w:styleId="94FAA071A435473DAF92AEA56315FDC7">
    <w:name w:val="94FAA071A435473DAF92AEA56315FDC7"/>
    <w:rsid w:val="00E75260"/>
  </w:style>
  <w:style w:type="paragraph" w:customStyle="1" w:styleId="FF5D56F3568E4F4FBE021D5A6E1E6D0D">
    <w:name w:val="FF5D56F3568E4F4FBE021D5A6E1E6D0D"/>
    <w:rsid w:val="00E75260"/>
  </w:style>
  <w:style w:type="paragraph" w:customStyle="1" w:styleId="BF95E594BD754B7D8C266787FC5EE6AC">
    <w:name w:val="BF95E594BD754B7D8C266787FC5EE6AC"/>
    <w:rsid w:val="00E75260"/>
  </w:style>
  <w:style w:type="paragraph" w:customStyle="1" w:styleId="350E2C681B9B412097A7C1BED1EFEED9">
    <w:name w:val="350E2C681B9B412097A7C1BED1EFEED9"/>
    <w:rsid w:val="00E75260"/>
  </w:style>
  <w:style w:type="paragraph" w:customStyle="1" w:styleId="1ECBC7D0487B443EB47E46F9609C1F37">
    <w:name w:val="1ECBC7D0487B443EB47E46F9609C1F37"/>
    <w:rsid w:val="00E75260"/>
  </w:style>
  <w:style w:type="paragraph" w:customStyle="1" w:styleId="5D97D32678D549B2880909630D101148">
    <w:name w:val="5D97D32678D549B2880909630D101148"/>
    <w:rsid w:val="00E75260"/>
  </w:style>
  <w:style w:type="paragraph" w:customStyle="1" w:styleId="5E41B777008A46399AA98689702630E1">
    <w:name w:val="5E41B777008A46399AA98689702630E1"/>
    <w:rsid w:val="00E75260"/>
  </w:style>
  <w:style w:type="paragraph" w:customStyle="1" w:styleId="380ED9609A7245C9A283424866B837F1">
    <w:name w:val="380ED9609A7245C9A283424866B837F1"/>
    <w:rsid w:val="00E75260"/>
  </w:style>
  <w:style w:type="paragraph" w:customStyle="1" w:styleId="F5E2B708454B4F69B8ABBC96AFACF768">
    <w:name w:val="F5E2B708454B4F69B8ABBC96AFACF768"/>
    <w:rsid w:val="00E75260"/>
  </w:style>
  <w:style w:type="paragraph" w:customStyle="1" w:styleId="2DFD1D56F45D4C1D9573FD5B278766C6">
    <w:name w:val="2DFD1D56F45D4C1D9573FD5B278766C6"/>
    <w:rsid w:val="00E75260"/>
  </w:style>
  <w:style w:type="paragraph" w:customStyle="1" w:styleId="A7C8F49ED1C248E08FD70378090EF5EA">
    <w:name w:val="A7C8F49ED1C248E08FD70378090EF5EA"/>
    <w:rsid w:val="00E75260"/>
  </w:style>
  <w:style w:type="paragraph" w:customStyle="1" w:styleId="7E8777743EEE4D7A8B636F47A3730E92">
    <w:name w:val="7E8777743EEE4D7A8B636F47A3730E92"/>
    <w:rsid w:val="00E75260"/>
  </w:style>
  <w:style w:type="paragraph" w:customStyle="1" w:styleId="22DEFB2F4D8442AEA5E048A16407A1D2">
    <w:name w:val="22DEFB2F4D8442AEA5E048A16407A1D2"/>
    <w:rsid w:val="00E75260"/>
  </w:style>
  <w:style w:type="paragraph" w:customStyle="1" w:styleId="B31A8C8F97F84670B70FC89A6D7966F3">
    <w:name w:val="B31A8C8F97F84670B70FC89A6D7966F3"/>
    <w:rsid w:val="00E75260"/>
  </w:style>
  <w:style w:type="paragraph" w:customStyle="1" w:styleId="4033785E43D14DF0AAE2733D4EE4BC27">
    <w:name w:val="4033785E43D14DF0AAE2733D4EE4BC27"/>
    <w:rsid w:val="00E75260"/>
  </w:style>
  <w:style w:type="paragraph" w:customStyle="1" w:styleId="1B85CDB4E4EF4EFB9EBA80432C56B6B7">
    <w:name w:val="1B85CDB4E4EF4EFB9EBA80432C56B6B7"/>
    <w:rsid w:val="00E75260"/>
  </w:style>
  <w:style w:type="paragraph" w:customStyle="1" w:styleId="37A27F208811495C804ADD93765B220A">
    <w:name w:val="37A27F208811495C804ADD93765B220A"/>
    <w:rsid w:val="00E75260"/>
  </w:style>
  <w:style w:type="paragraph" w:customStyle="1" w:styleId="9A9116E5EF9A4E4BBE0827AA3027B973">
    <w:name w:val="9A9116E5EF9A4E4BBE0827AA3027B973"/>
    <w:rsid w:val="00E75260"/>
  </w:style>
  <w:style w:type="paragraph" w:customStyle="1" w:styleId="FAF4B676C62F4F97ACC59CD70AC81D74">
    <w:name w:val="FAF4B676C62F4F97ACC59CD70AC81D74"/>
    <w:rsid w:val="00E75260"/>
  </w:style>
  <w:style w:type="paragraph" w:customStyle="1" w:styleId="942A169981434C56AFA3CEBFCAB7519E">
    <w:name w:val="942A169981434C56AFA3CEBFCAB7519E"/>
    <w:rsid w:val="00E75260"/>
  </w:style>
  <w:style w:type="paragraph" w:customStyle="1" w:styleId="CB1A62C2FCE3408683B0309B6F5AC091">
    <w:name w:val="CB1A62C2FCE3408683B0309B6F5AC091"/>
    <w:rsid w:val="00E75260"/>
  </w:style>
  <w:style w:type="paragraph" w:customStyle="1" w:styleId="8709814A88414288846A508DCBEB0154">
    <w:name w:val="8709814A88414288846A508DCBEB0154"/>
    <w:rsid w:val="00E75260"/>
  </w:style>
  <w:style w:type="paragraph" w:customStyle="1" w:styleId="7591946DAC5247249592FA4C378E44D5">
    <w:name w:val="7591946DAC5247249592FA4C378E44D5"/>
    <w:rsid w:val="00E75260"/>
  </w:style>
  <w:style w:type="paragraph" w:customStyle="1" w:styleId="D1C00C09352A4A4C82BB30700D83BAB5">
    <w:name w:val="D1C00C09352A4A4C82BB30700D83BAB5"/>
    <w:rsid w:val="00E75260"/>
  </w:style>
  <w:style w:type="paragraph" w:customStyle="1" w:styleId="FB33ED3970624809826B0AC308A715BE">
    <w:name w:val="FB33ED3970624809826B0AC308A715BE"/>
    <w:rsid w:val="00E75260"/>
  </w:style>
  <w:style w:type="paragraph" w:customStyle="1" w:styleId="631F6BCB9DC44997ACD176469735C8B9">
    <w:name w:val="631F6BCB9DC44997ACD176469735C8B9"/>
    <w:rsid w:val="00E75260"/>
  </w:style>
  <w:style w:type="paragraph" w:customStyle="1" w:styleId="9CACC4E6C6FC46C8A213AD8EF858DD7B">
    <w:name w:val="9CACC4E6C6FC46C8A213AD8EF858DD7B"/>
    <w:rsid w:val="00E75260"/>
  </w:style>
  <w:style w:type="paragraph" w:customStyle="1" w:styleId="9CA5D497898F43C895F521F0B6BB5692">
    <w:name w:val="9CA5D497898F43C895F521F0B6BB5692"/>
    <w:rsid w:val="00E75260"/>
  </w:style>
  <w:style w:type="paragraph" w:customStyle="1" w:styleId="D74BD25C1F3B49869E6A9C44B902CDCE">
    <w:name w:val="D74BD25C1F3B49869E6A9C44B902CDCE"/>
    <w:rsid w:val="00E75260"/>
  </w:style>
  <w:style w:type="paragraph" w:customStyle="1" w:styleId="96B8193F86CA44E6856BD7B77CA12160">
    <w:name w:val="96B8193F86CA44E6856BD7B77CA12160"/>
    <w:rsid w:val="00E75260"/>
  </w:style>
  <w:style w:type="paragraph" w:customStyle="1" w:styleId="0871A9DCE0FF4ABBAA5C6E07ACD8F445">
    <w:name w:val="0871A9DCE0FF4ABBAA5C6E07ACD8F445"/>
    <w:rsid w:val="00E75260"/>
  </w:style>
  <w:style w:type="paragraph" w:customStyle="1" w:styleId="15C0738D0A4448988DBA8A2600A88608">
    <w:name w:val="15C0738D0A4448988DBA8A2600A88608"/>
    <w:rsid w:val="00E75260"/>
  </w:style>
  <w:style w:type="paragraph" w:customStyle="1" w:styleId="40729EFF78B34F218D83C45293C88EC5">
    <w:name w:val="40729EFF78B34F218D83C45293C88EC5"/>
    <w:rsid w:val="00E75260"/>
  </w:style>
  <w:style w:type="paragraph" w:customStyle="1" w:styleId="7C011246C24A466B96EA5DC8A3B46617">
    <w:name w:val="7C011246C24A466B96EA5DC8A3B46617"/>
    <w:rsid w:val="00E75260"/>
  </w:style>
  <w:style w:type="paragraph" w:customStyle="1" w:styleId="460C6A3838FA463EACF4CF5FE2FAA835">
    <w:name w:val="460C6A3838FA463EACF4CF5FE2FAA835"/>
    <w:rsid w:val="00E75260"/>
  </w:style>
  <w:style w:type="paragraph" w:customStyle="1" w:styleId="0132CD9ED988403CAA938D1ECFAE6BB9">
    <w:name w:val="0132CD9ED988403CAA938D1ECFAE6BB9"/>
    <w:rsid w:val="00E75260"/>
  </w:style>
  <w:style w:type="paragraph" w:customStyle="1" w:styleId="934739042FEC46AD8122D24E1D247DBB">
    <w:name w:val="934739042FEC46AD8122D24E1D247DBB"/>
    <w:rsid w:val="00E75260"/>
  </w:style>
  <w:style w:type="paragraph" w:customStyle="1" w:styleId="81B16485B21542B4A05A61B003D2261C">
    <w:name w:val="81B16485B21542B4A05A61B003D2261C"/>
    <w:rsid w:val="00E75260"/>
  </w:style>
  <w:style w:type="paragraph" w:customStyle="1" w:styleId="73A90B5629FA44A5B98C6A10A00EA676">
    <w:name w:val="73A90B5629FA44A5B98C6A10A00EA676"/>
    <w:rsid w:val="00E75260"/>
  </w:style>
  <w:style w:type="paragraph" w:customStyle="1" w:styleId="D2B286F0028C4D65BF71B5FC2F39E034">
    <w:name w:val="D2B286F0028C4D65BF71B5FC2F39E034"/>
    <w:rsid w:val="00E75260"/>
  </w:style>
  <w:style w:type="paragraph" w:customStyle="1" w:styleId="E2CE8A694AEF4F989F640489BBC9B6C7">
    <w:name w:val="E2CE8A694AEF4F989F640489BBC9B6C7"/>
    <w:rsid w:val="00E75260"/>
  </w:style>
  <w:style w:type="paragraph" w:customStyle="1" w:styleId="496DC3A2C78245F1A85A5322D2F972E5">
    <w:name w:val="496DC3A2C78245F1A85A5322D2F972E5"/>
    <w:rsid w:val="00E75260"/>
  </w:style>
  <w:style w:type="paragraph" w:customStyle="1" w:styleId="75B4EDD15FB84BCDB04D57C27F5339DF">
    <w:name w:val="75B4EDD15FB84BCDB04D57C27F5339DF"/>
    <w:rsid w:val="00E75260"/>
  </w:style>
  <w:style w:type="paragraph" w:customStyle="1" w:styleId="BC18CCB906094DACB3986B66092F6533">
    <w:name w:val="BC18CCB906094DACB3986B66092F6533"/>
    <w:rsid w:val="00E75260"/>
  </w:style>
  <w:style w:type="paragraph" w:customStyle="1" w:styleId="B4422A6086B1471A937656F800EECE15">
    <w:name w:val="B4422A6086B1471A937656F800EECE15"/>
    <w:rsid w:val="00E75260"/>
  </w:style>
  <w:style w:type="paragraph" w:customStyle="1" w:styleId="A5604986E4CE477985626AC7B2584957">
    <w:name w:val="A5604986E4CE477985626AC7B2584957"/>
    <w:rsid w:val="00E75260"/>
  </w:style>
  <w:style w:type="paragraph" w:customStyle="1" w:styleId="5A7AB79688F34FF680DBEB509235350F">
    <w:name w:val="5A7AB79688F34FF680DBEB509235350F"/>
    <w:rsid w:val="00E75260"/>
  </w:style>
  <w:style w:type="paragraph" w:customStyle="1" w:styleId="9FF474CAC0F34B8092CD1DC13D65649B">
    <w:name w:val="9FF474CAC0F34B8092CD1DC13D65649B"/>
    <w:rsid w:val="00E75260"/>
  </w:style>
  <w:style w:type="paragraph" w:customStyle="1" w:styleId="F5E0872E9C634FBCA026DBBA21F51334">
    <w:name w:val="F5E0872E9C634FBCA026DBBA21F51334"/>
    <w:rsid w:val="00FF4080"/>
  </w:style>
  <w:style w:type="paragraph" w:customStyle="1" w:styleId="4A62F89E25164CBA85ADB4434735FE1C">
    <w:name w:val="4A62F89E25164CBA85ADB4434735FE1C"/>
    <w:rsid w:val="00967B07"/>
  </w:style>
  <w:style w:type="paragraph" w:customStyle="1" w:styleId="F971CA2553B749229034C0CD6DF4749A">
    <w:name w:val="F971CA2553B749229034C0CD6DF4749A"/>
    <w:rsid w:val="00967B0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7B07"/>
    <w:rPr>
      <w:color w:val="808080"/>
    </w:rPr>
  </w:style>
  <w:style w:type="paragraph" w:customStyle="1" w:styleId="3777F913EEF84AA2994670295AE7052A">
    <w:name w:val="3777F913EEF84AA2994670295AE7052A"/>
  </w:style>
  <w:style w:type="paragraph" w:customStyle="1" w:styleId="244E73CE4C284D97A46D3BF6AEF41411">
    <w:name w:val="244E73CE4C284D97A46D3BF6AEF41411"/>
  </w:style>
  <w:style w:type="paragraph" w:customStyle="1" w:styleId="3275FB84395140618102B4A5FC7D3A88">
    <w:name w:val="3275FB84395140618102B4A5FC7D3A88"/>
  </w:style>
  <w:style w:type="paragraph" w:customStyle="1" w:styleId="6A294FD08A614648B79DF0D131C2F07B">
    <w:name w:val="6A294FD08A614648B79DF0D131C2F07B"/>
  </w:style>
  <w:style w:type="paragraph" w:customStyle="1" w:styleId="9BD1D656383046D9AB04B6BCA8B947D1">
    <w:name w:val="9BD1D656383046D9AB04B6BCA8B947D1"/>
  </w:style>
  <w:style w:type="paragraph" w:customStyle="1" w:styleId="4228C6D6092942D99C9175FEE155E112">
    <w:name w:val="4228C6D6092942D99C9175FEE155E112"/>
  </w:style>
  <w:style w:type="paragraph" w:customStyle="1" w:styleId="2A5AC1DABE684DDE8784B118B605D06B">
    <w:name w:val="2A5AC1DABE684DDE8784B118B605D06B"/>
  </w:style>
  <w:style w:type="paragraph" w:customStyle="1" w:styleId="B39FB472F2CC4E97849771D36BC57837">
    <w:name w:val="B39FB472F2CC4E97849771D36BC57837"/>
  </w:style>
  <w:style w:type="paragraph" w:customStyle="1" w:styleId="D5C3BFDC1E12477DA8C951589DCFAB82">
    <w:name w:val="D5C3BFDC1E12477DA8C951589DCFAB82"/>
  </w:style>
  <w:style w:type="paragraph" w:customStyle="1" w:styleId="DFBCE3A38043436EB1A51C8E107CDCE5">
    <w:name w:val="DFBCE3A38043436EB1A51C8E107CDCE5"/>
  </w:style>
  <w:style w:type="paragraph" w:customStyle="1" w:styleId="A6A1B4454E934682A6038A7C799629A9">
    <w:name w:val="A6A1B4454E934682A6038A7C799629A9"/>
  </w:style>
  <w:style w:type="paragraph" w:customStyle="1" w:styleId="9CBC33E67F6E450D9ED96F044A382713">
    <w:name w:val="9CBC33E67F6E450D9ED96F044A382713"/>
  </w:style>
  <w:style w:type="paragraph" w:customStyle="1" w:styleId="BB100230224F4A3D8447BB84D39B3327">
    <w:name w:val="BB100230224F4A3D8447BB84D39B3327"/>
  </w:style>
  <w:style w:type="paragraph" w:customStyle="1" w:styleId="21F24E3AD62942299CC46853F724C523">
    <w:name w:val="21F24E3AD62942299CC46853F724C523"/>
  </w:style>
  <w:style w:type="paragraph" w:customStyle="1" w:styleId="3C733D2D5D834E10ADAB84523B05AB7E">
    <w:name w:val="3C733D2D5D834E10ADAB84523B05AB7E"/>
  </w:style>
  <w:style w:type="paragraph" w:customStyle="1" w:styleId="3777F913EEF84AA2994670295AE7052A1">
    <w:name w:val="3777F913EEF84AA2994670295AE7052A1"/>
    <w:rsid w:val="00170416"/>
    <w:rPr>
      <w:rFonts w:eastAsiaTheme="minorHAnsi"/>
    </w:rPr>
  </w:style>
  <w:style w:type="paragraph" w:customStyle="1" w:styleId="244E73CE4C284D97A46D3BF6AEF414111">
    <w:name w:val="244E73CE4C284D97A46D3BF6AEF414111"/>
    <w:rsid w:val="00170416"/>
    <w:rPr>
      <w:rFonts w:eastAsiaTheme="minorHAnsi"/>
    </w:rPr>
  </w:style>
  <w:style w:type="paragraph" w:customStyle="1" w:styleId="3275FB84395140618102B4A5FC7D3A881">
    <w:name w:val="3275FB84395140618102B4A5FC7D3A881"/>
    <w:rsid w:val="00170416"/>
    <w:rPr>
      <w:rFonts w:eastAsiaTheme="minorHAnsi"/>
    </w:rPr>
  </w:style>
  <w:style w:type="paragraph" w:customStyle="1" w:styleId="6A294FD08A614648B79DF0D131C2F07B1">
    <w:name w:val="6A294FD08A614648B79DF0D131C2F07B1"/>
    <w:rsid w:val="00170416"/>
    <w:rPr>
      <w:rFonts w:eastAsiaTheme="minorHAnsi"/>
    </w:rPr>
  </w:style>
  <w:style w:type="paragraph" w:customStyle="1" w:styleId="9BD1D656383046D9AB04B6BCA8B947D11">
    <w:name w:val="9BD1D656383046D9AB04B6BCA8B947D11"/>
    <w:rsid w:val="00170416"/>
    <w:rPr>
      <w:rFonts w:eastAsiaTheme="minorHAnsi"/>
    </w:rPr>
  </w:style>
  <w:style w:type="paragraph" w:customStyle="1" w:styleId="4228C6D6092942D99C9175FEE155E1121">
    <w:name w:val="4228C6D6092942D99C9175FEE155E1121"/>
    <w:rsid w:val="00170416"/>
    <w:rPr>
      <w:rFonts w:eastAsiaTheme="minorHAnsi"/>
    </w:rPr>
  </w:style>
  <w:style w:type="paragraph" w:customStyle="1" w:styleId="2A5AC1DABE684DDE8784B118B605D06B1">
    <w:name w:val="2A5AC1DABE684DDE8784B118B605D06B1"/>
    <w:rsid w:val="00170416"/>
    <w:rPr>
      <w:rFonts w:eastAsiaTheme="minorHAnsi"/>
    </w:rPr>
  </w:style>
  <w:style w:type="paragraph" w:customStyle="1" w:styleId="B39FB472F2CC4E97849771D36BC578371">
    <w:name w:val="B39FB472F2CC4E97849771D36BC578371"/>
    <w:rsid w:val="00170416"/>
    <w:rPr>
      <w:rFonts w:eastAsiaTheme="minorHAnsi"/>
    </w:rPr>
  </w:style>
  <w:style w:type="paragraph" w:customStyle="1" w:styleId="D5C3BFDC1E12477DA8C951589DCFAB821">
    <w:name w:val="D5C3BFDC1E12477DA8C951589DCFAB821"/>
    <w:rsid w:val="00170416"/>
    <w:rPr>
      <w:rFonts w:eastAsiaTheme="minorHAnsi"/>
    </w:rPr>
  </w:style>
  <w:style w:type="paragraph" w:customStyle="1" w:styleId="DFBCE3A38043436EB1A51C8E107CDCE51">
    <w:name w:val="DFBCE3A38043436EB1A51C8E107CDCE51"/>
    <w:rsid w:val="00170416"/>
    <w:rPr>
      <w:rFonts w:eastAsiaTheme="minorHAnsi"/>
    </w:rPr>
  </w:style>
  <w:style w:type="paragraph" w:customStyle="1" w:styleId="A6A1B4454E934682A6038A7C799629A91">
    <w:name w:val="A6A1B4454E934682A6038A7C799629A91"/>
    <w:rsid w:val="00170416"/>
    <w:rPr>
      <w:rFonts w:eastAsiaTheme="minorHAnsi"/>
    </w:rPr>
  </w:style>
  <w:style w:type="paragraph" w:customStyle="1" w:styleId="9CBC33E67F6E450D9ED96F044A3827131">
    <w:name w:val="9CBC33E67F6E450D9ED96F044A3827131"/>
    <w:rsid w:val="00170416"/>
    <w:rPr>
      <w:rFonts w:eastAsiaTheme="minorHAnsi"/>
    </w:rPr>
  </w:style>
  <w:style w:type="paragraph" w:customStyle="1" w:styleId="BB100230224F4A3D8447BB84D39B33271">
    <w:name w:val="BB100230224F4A3D8447BB84D39B33271"/>
    <w:rsid w:val="00170416"/>
    <w:rPr>
      <w:rFonts w:eastAsiaTheme="minorHAnsi"/>
    </w:rPr>
  </w:style>
  <w:style w:type="paragraph" w:customStyle="1" w:styleId="21F24E3AD62942299CC46853F724C5231">
    <w:name w:val="21F24E3AD62942299CC46853F724C5231"/>
    <w:rsid w:val="00170416"/>
    <w:rPr>
      <w:rFonts w:eastAsiaTheme="minorHAnsi"/>
    </w:rPr>
  </w:style>
  <w:style w:type="paragraph" w:customStyle="1" w:styleId="3C733D2D5D834E10ADAB84523B05AB7E1">
    <w:name w:val="3C733D2D5D834E10ADAB84523B05AB7E1"/>
    <w:rsid w:val="00170416"/>
    <w:rPr>
      <w:rFonts w:eastAsiaTheme="minorHAnsi"/>
    </w:rPr>
  </w:style>
  <w:style w:type="paragraph" w:customStyle="1" w:styleId="7E936B19493D4C348A48573E46236C14">
    <w:name w:val="7E936B19493D4C348A48573E46236C14"/>
    <w:rsid w:val="00170416"/>
    <w:pPr>
      <w:tabs>
        <w:tab w:val="center" w:pos="4680"/>
        <w:tab w:val="right" w:pos="9360"/>
      </w:tabs>
      <w:spacing w:after="0" w:line="240" w:lineRule="auto"/>
    </w:pPr>
    <w:rPr>
      <w:rFonts w:eastAsiaTheme="minorHAnsi"/>
    </w:rPr>
  </w:style>
  <w:style w:type="paragraph" w:customStyle="1" w:styleId="514969BB010B4E2DA2AF3875945F7349">
    <w:name w:val="514969BB010B4E2DA2AF3875945F7349"/>
    <w:rsid w:val="00170416"/>
  </w:style>
  <w:style w:type="paragraph" w:customStyle="1" w:styleId="6D6BBE71AA984B5FAB111F4986A77375">
    <w:name w:val="6D6BBE71AA984B5FAB111F4986A77375"/>
    <w:rsid w:val="00170416"/>
  </w:style>
  <w:style w:type="paragraph" w:customStyle="1" w:styleId="A624207228204CEA8A21720F3AE97B7E">
    <w:name w:val="A624207228204CEA8A21720F3AE97B7E"/>
    <w:rsid w:val="00170416"/>
  </w:style>
  <w:style w:type="paragraph" w:customStyle="1" w:styleId="EEAB03D93332482B9EEC4B0741725536">
    <w:name w:val="EEAB03D93332482B9EEC4B0741725536"/>
    <w:rsid w:val="00170416"/>
  </w:style>
  <w:style w:type="paragraph" w:customStyle="1" w:styleId="0A4E16C86E094228870220C17966F907">
    <w:name w:val="0A4E16C86E094228870220C17966F907"/>
    <w:rsid w:val="00170416"/>
  </w:style>
  <w:style w:type="paragraph" w:customStyle="1" w:styleId="AE61D5CFBD6144D98C048AD0E974C460">
    <w:name w:val="AE61D5CFBD6144D98C048AD0E974C460"/>
    <w:rsid w:val="00170416"/>
  </w:style>
  <w:style w:type="paragraph" w:customStyle="1" w:styleId="88FCDA2CF38F426785F14461AF7867CA">
    <w:name w:val="88FCDA2CF38F426785F14461AF7867CA"/>
    <w:rsid w:val="00170416"/>
  </w:style>
  <w:style w:type="paragraph" w:customStyle="1" w:styleId="26C27DC7C3694D1EBFCD27FCBC060314">
    <w:name w:val="26C27DC7C3694D1EBFCD27FCBC060314"/>
    <w:rsid w:val="00170416"/>
  </w:style>
  <w:style w:type="paragraph" w:customStyle="1" w:styleId="C872BF49508947B7BFE0A50AD389D0BE">
    <w:name w:val="C872BF49508947B7BFE0A50AD389D0BE"/>
    <w:rsid w:val="00170416"/>
  </w:style>
  <w:style w:type="paragraph" w:customStyle="1" w:styleId="683A6915A855483FB1486CAD52401F53">
    <w:name w:val="683A6915A855483FB1486CAD52401F53"/>
    <w:rsid w:val="00170416"/>
  </w:style>
  <w:style w:type="paragraph" w:customStyle="1" w:styleId="7328B97067BD4963B2088CB7CF10B9EA">
    <w:name w:val="7328B97067BD4963B2088CB7CF10B9EA"/>
    <w:rsid w:val="00170416"/>
  </w:style>
  <w:style w:type="paragraph" w:customStyle="1" w:styleId="BC38B8D317BE40DEA5A582A4A6F6D8A0">
    <w:name w:val="BC38B8D317BE40DEA5A582A4A6F6D8A0"/>
    <w:rsid w:val="00170416"/>
  </w:style>
  <w:style w:type="paragraph" w:customStyle="1" w:styleId="F60992E38CD0402598BCF475F25DA398">
    <w:name w:val="F60992E38CD0402598BCF475F25DA398"/>
    <w:rsid w:val="00170416"/>
  </w:style>
  <w:style w:type="paragraph" w:customStyle="1" w:styleId="09E6C3AFFC3B4D14A0F03D9D4CE8BE59">
    <w:name w:val="09E6C3AFFC3B4D14A0F03D9D4CE8BE59"/>
    <w:rsid w:val="00170416"/>
  </w:style>
  <w:style w:type="paragraph" w:customStyle="1" w:styleId="A719EBBB77764ED59424EE4EAAD14493">
    <w:name w:val="A719EBBB77764ED59424EE4EAAD14493"/>
    <w:rsid w:val="00170416"/>
  </w:style>
  <w:style w:type="paragraph" w:customStyle="1" w:styleId="92EBEAA443DC427F94313E0000D4FD3B">
    <w:name w:val="92EBEAA443DC427F94313E0000D4FD3B"/>
    <w:rsid w:val="00170416"/>
  </w:style>
  <w:style w:type="paragraph" w:customStyle="1" w:styleId="F1AC5EA483F6447290E9C913E551E120">
    <w:name w:val="F1AC5EA483F6447290E9C913E551E120"/>
    <w:rsid w:val="00170416"/>
  </w:style>
  <w:style w:type="paragraph" w:customStyle="1" w:styleId="72D0DD1751B84EC78F671FE443989461">
    <w:name w:val="72D0DD1751B84EC78F671FE443989461"/>
    <w:rsid w:val="00170416"/>
  </w:style>
  <w:style w:type="paragraph" w:customStyle="1" w:styleId="79E674A7A68C46C98B3086EE6A0AEB59">
    <w:name w:val="79E674A7A68C46C98B3086EE6A0AEB59"/>
    <w:rsid w:val="00170416"/>
  </w:style>
  <w:style w:type="paragraph" w:customStyle="1" w:styleId="3F2B4D69F5EE438AA9941E6B04061639">
    <w:name w:val="3F2B4D69F5EE438AA9941E6B04061639"/>
    <w:rsid w:val="00170416"/>
  </w:style>
  <w:style w:type="paragraph" w:customStyle="1" w:styleId="AE6D5C88C1D34E0C9C44C0583C1C2D3F">
    <w:name w:val="AE6D5C88C1D34E0C9C44C0583C1C2D3F"/>
    <w:rsid w:val="00170416"/>
  </w:style>
  <w:style w:type="paragraph" w:customStyle="1" w:styleId="A61247904CFE42069A42B6116DA0C02D">
    <w:name w:val="A61247904CFE42069A42B6116DA0C02D"/>
    <w:rsid w:val="00170416"/>
  </w:style>
  <w:style w:type="paragraph" w:customStyle="1" w:styleId="FDAC7229EE0343A6A97F9E99CBE8CC4A">
    <w:name w:val="FDAC7229EE0343A6A97F9E99CBE8CC4A"/>
    <w:rsid w:val="00170416"/>
  </w:style>
  <w:style w:type="paragraph" w:customStyle="1" w:styleId="AD6BB3D1E63F4325874045D102809DC7">
    <w:name w:val="AD6BB3D1E63F4325874045D102809DC7"/>
    <w:rsid w:val="00170416"/>
  </w:style>
  <w:style w:type="paragraph" w:customStyle="1" w:styleId="0D8BE562A283472B97462059F5F71301">
    <w:name w:val="0D8BE562A283472B97462059F5F71301"/>
    <w:rsid w:val="00170416"/>
  </w:style>
  <w:style w:type="paragraph" w:customStyle="1" w:styleId="2A6B7291B18F47298472FAA986FED373">
    <w:name w:val="2A6B7291B18F47298472FAA986FED373"/>
    <w:rsid w:val="00170416"/>
  </w:style>
  <w:style w:type="paragraph" w:customStyle="1" w:styleId="557DBA1FB73843539AB221F04CEB607B">
    <w:name w:val="557DBA1FB73843539AB221F04CEB607B"/>
    <w:rsid w:val="00170416"/>
  </w:style>
  <w:style w:type="paragraph" w:customStyle="1" w:styleId="742C93221CA5434D93A684A60C78FAB1">
    <w:name w:val="742C93221CA5434D93A684A60C78FAB1"/>
    <w:rsid w:val="00170416"/>
  </w:style>
  <w:style w:type="paragraph" w:customStyle="1" w:styleId="B5A0AFBC68D14F90BB12C56D685B0A1D">
    <w:name w:val="B5A0AFBC68D14F90BB12C56D685B0A1D"/>
    <w:rsid w:val="00170416"/>
  </w:style>
  <w:style w:type="paragraph" w:customStyle="1" w:styleId="71832249F14C4E789248BA6D9E12ECE9">
    <w:name w:val="71832249F14C4E789248BA6D9E12ECE9"/>
    <w:rsid w:val="00170416"/>
  </w:style>
  <w:style w:type="paragraph" w:customStyle="1" w:styleId="63F9CAC77B534671BB2A31799924129D">
    <w:name w:val="63F9CAC77B534671BB2A31799924129D"/>
    <w:rsid w:val="00170416"/>
  </w:style>
  <w:style w:type="paragraph" w:customStyle="1" w:styleId="7F293931BF5B46B1BE5379FC0048D06A">
    <w:name w:val="7F293931BF5B46B1BE5379FC0048D06A"/>
    <w:rsid w:val="00170416"/>
  </w:style>
  <w:style w:type="paragraph" w:customStyle="1" w:styleId="EC703D5667B84181BE8E5B118A330680">
    <w:name w:val="EC703D5667B84181BE8E5B118A330680"/>
    <w:rsid w:val="00170416"/>
  </w:style>
  <w:style w:type="paragraph" w:customStyle="1" w:styleId="A4FCBF5B9D2A4582826F189FAAFFB535">
    <w:name w:val="A4FCBF5B9D2A4582826F189FAAFFB535"/>
    <w:rsid w:val="00170416"/>
  </w:style>
  <w:style w:type="paragraph" w:customStyle="1" w:styleId="75B5A1607BEB4BF689A0349F9A976B53">
    <w:name w:val="75B5A1607BEB4BF689A0349F9A976B53"/>
    <w:rsid w:val="00170416"/>
  </w:style>
  <w:style w:type="paragraph" w:customStyle="1" w:styleId="7B70E8D6549C45358A9AE63C139A342C">
    <w:name w:val="7B70E8D6549C45358A9AE63C139A342C"/>
    <w:rsid w:val="00170416"/>
  </w:style>
  <w:style w:type="paragraph" w:customStyle="1" w:styleId="C2D171119A1C474EA605827419AB7F23">
    <w:name w:val="C2D171119A1C474EA605827419AB7F23"/>
    <w:rsid w:val="00170416"/>
  </w:style>
  <w:style w:type="paragraph" w:customStyle="1" w:styleId="7295F3607D69461598B11D86B8B318E4">
    <w:name w:val="7295F3607D69461598B11D86B8B318E4"/>
    <w:rsid w:val="00170416"/>
  </w:style>
  <w:style w:type="paragraph" w:customStyle="1" w:styleId="6C8AB6074C4243328F229327B0A5AFD1">
    <w:name w:val="6C8AB6074C4243328F229327B0A5AFD1"/>
    <w:rsid w:val="00170416"/>
  </w:style>
  <w:style w:type="paragraph" w:customStyle="1" w:styleId="C077EC89B10844159A281FB173AC2510">
    <w:name w:val="C077EC89B10844159A281FB173AC2510"/>
    <w:rsid w:val="00170416"/>
  </w:style>
  <w:style w:type="paragraph" w:customStyle="1" w:styleId="5AFAA3B1BEA446568BD29ABFCAB532B9">
    <w:name w:val="5AFAA3B1BEA446568BD29ABFCAB532B9"/>
    <w:rsid w:val="00170416"/>
  </w:style>
  <w:style w:type="paragraph" w:customStyle="1" w:styleId="BB01217D581F41D5BAE66D51B2F42EC5">
    <w:name w:val="BB01217D581F41D5BAE66D51B2F42EC5"/>
    <w:rsid w:val="00170416"/>
  </w:style>
  <w:style w:type="paragraph" w:customStyle="1" w:styleId="867555C997EC4BBAB5F220485350787E">
    <w:name w:val="867555C997EC4BBAB5F220485350787E"/>
    <w:rsid w:val="00170416"/>
  </w:style>
  <w:style w:type="paragraph" w:customStyle="1" w:styleId="D97BCB3130364B1387D8C5FBA359EC75">
    <w:name w:val="D97BCB3130364B1387D8C5FBA359EC75"/>
    <w:rsid w:val="00170416"/>
  </w:style>
  <w:style w:type="paragraph" w:customStyle="1" w:styleId="CDB7A3189DFC433F911DB2B9A5FD3D95">
    <w:name w:val="CDB7A3189DFC433F911DB2B9A5FD3D95"/>
    <w:rsid w:val="00170416"/>
  </w:style>
  <w:style w:type="paragraph" w:customStyle="1" w:styleId="D2955FA692D84D91943D3C8250D8F054">
    <w:name w:val="D2955FA692D84D91943D3C8250D8F054"/>
    <w:rsid w:val="00170416"/>
  </w:style>
  <w:style w:type="paragraph" w:customStyle="1" w:styleId="96476E765B844128AB51E017956B8ECA">
    <w:name w:val="96476E765B844128AB51E017956B8ECA"/>
    <w:rsid w:val="00170416"/>
  </w:style>
  <w:style w:type="paragraph" w:customStyle="1" w:styleId="DB9FA05B2DC34678B579EEDC029B3BB9">
    <w:name w:val="DB9FA05B2DC34678B579EEDC029B3BB9"/>
    <w:rsid w:val="00170416"/>
  </w:style>
  <w:style w:type="paragraph" w:customStyle="1" w:styleId="194173343FED4F83B576E897A2E97E95">
    <w:name w:val="194173343FED4F83B576E897A2E97E95"/>
    <w:rsid w:val="00170416"/>
  </w:style>
  <w:style w:type="paragraph" w:customStyle="1" w:styleId="29EA6136A7B74E10BE3B5323CD772087">
    <w:name w:val="29EA6136A7B74E10BE3B5323CD772087"/>
    <w:rsid w:val="00170416"/>
  </w:style>
  <w:style w:type="paragraph" w:customStyle="1" w:styleId="9C82DF16A23946E7AD555FBAA0D42F61">
    <w:name w:val="9C82DF16A23946E7AD555FBAA0D42F61"/>
    <w:rsid w:val="00170416"/>
  </w:style>
  <w:style w:type="paragraph" w:customStyle="1" w:styleId="9C7DD1BA2B53496DAECA570A25B52B2C">
    <w:name w:val="9C7DD1BA2B53496DAECA570A25B52B2C"/>
    <w:rsid w:val="00170416"/>
  </w:style>
  <w:style w:type="paragraph" w:customStyle="1" w:styleId="4D2561B641A4419B9D0DC459479ADB4B">
    <w:name w:val="4D2561B641A4419B9D0DC459479ADB4B"/>
    <w:rsid w:val="00170416"/>
  </w:style>
  <w:style w:type="paragraph" w:customStyle="1" w:styleId="82C8C22DBD924F1D98AA7C1815C05AD0">
    <w:name w:val="82C8C22DBD924F1D98AA7C1815C05AD0"/>
    <w:rsid w:val="00170416"/>
  </w:style>
  <w:style w:type="paragraph" w:customStyle="1" w:styleId="7BBCB9CEBFEC4CFCB776A0AF921B9817">
    <w:name w:val="7BBCB9CEBFEC4CFCB776A0AF921B9817"/>
    <w:rsid w:val="00170416"/>
  </w:style>
  <w:style w:type="paragraph" w:customStyle="1" w:styleId="4D04DF4AED9C4BB197D2D8431C347620">
    <w:name w:val="4D04DF4AED9C4BB197D2D8431C347620"/>
    <w:rsid w:val="00170416"/>
  </w:style>
  <w:style w:type="paragraph" w:customStyle="1" w:styleId="37CB27D2797B4B42BEE74180DFEA5EB0">
    <w:name w:val="37CB27D2797B4B42BEE74180DFEA5EB0"/>
    <w:rsid w:val="00170416"/>
  </w:style>
  <w:style w:type="paragraph" w:customStyle="1" w:styleId="8CD81A7E22E04E50B175B0152F16BBCD">
    <w:name w:val="8CD81A7E22E04E50B175B0152F16BBCD"/>
    <w:rsid w:val="00170416"/>
  </w:style>
  <w:style w:type="paragraph" w:customStyle="1" w:styleId="14D83F9756854D7DA90D82E8E984C197">
    <w:name w:val="14D83F9756854D7DA90D82E8E984C197"/>
    <w:rsid w:val="00170416"/>
  </w:style>
  <w:style w:type="paragraph" w:customStyle="1" w:styleId="EE2FF3D54DF54EA5B3966DAEAF8CD1C6">
    <w:name w:val="EE2FF3D54DF54EA5B3966DAEAF8CD1C6"/>
    <w:rsid w:val="00170416"/>
  </w:style>
  <w:style w:type="paragraph" w:customStyle="1" w:styleId="CFAE82352B6648C8885245D14371E4A0">
    <w:name w:val="CFAE82352B6648C8885245D14371E4A0"/>
    <w:rsid w:val="00170416"/>
  </w:style>
  <w:style w:type="paragraph" w:customStyle="1" w:styleId="D5AC6CE4BC384888BA1A2E5B210886D9">
    <w:name w:val="D5AC6CE4BC384888BA1A2E5B210886D9"/>
    <w:rsid w:val="00170416"/>
  </w:style>
  <w:style w:type="paragraph" w:customStyle="1" w:styleId="ECE7C012449F4E929C67D05E7E6960E8">
    <w:name w:val="ECE7C012449F4E929C67D05E7E6960E8"/>
    <w:rsid w:val="00170416"/>
  </w:style>
  <w:style w:type="paragraph" w:customStyle="1" w:styleId="DA3198C510D74D62933DED66A4EEE6ED">
    <w:name w:val="DA3198C510D74D62933DED66A4EEE6ED"/>
    <w:rsid w:val="00170416"/>
  </w:style>
  <w:style w:type="paragraph" w:customStyle="1" w:styleId="18C68959C769454D92CB07011C576936">
    <w:name w:val="18C68959C769454D92CB07011C576936"/>
    <w:rsid w:val="00170416"/>
  </w:style>
  <w:style w:type="paragraph" w:customStyle="1" w:styleId="8824A7C8D9654B8A9971BCA90E5C6576">
    <w:name w:val="8824A7C8D9654B8A9971BCA90E5C6576"/>
    <w:rsid w:val="00170416"/>
  </w:style>
  <w:style w:type="paragraph" w:customStyle="1" w:styleId="8034C63C59AC4BB6A9300FC478EF2BC3">
    <w:name w:val="8034C63C59AC4BB6A9300FC478EF2BC3"/>
    <w:rsid w:val="00170416"/>
  </w:style>
  <w:style w:type="paragraph" w:customStyle="1" w:styleId="D916635A59EC48B885F00EF5D4C3F713">
    <w:name w:val="D916635A59EC48B885F00EF5D4C3F713"/>
    <w:rsid w:val="00170416"/>
  </w:style>
  <w:style w:type="paragraph" w:customStyle="1" w:styleId="C42B15EB61124844812DEE4F123AD848">
    <w:name w:val="C42B15EB61124844812DEE4F123AD848"/>
    <w:rsid w:val="00170416"/>
  </w:style>
  <w:style w:type="paragraph" w:customStyle="1" w:styleId="EC2F4694A6AD491ABD1132A067D02283">
    <w:name w:val="EC2F4694A6AD491ABD1132A067D02283"/>
    <w:rsid w:val="00170416"/>
  </w:style>
  <w:style w:type="paragraph" w:customStyle="1" w:styleId="38DE94CD07C442ADB994F34003B0AD5B">
    <w:name w:val="38DE94CD07C442ADB994F34003B0AD5B"/>
    <w:rsid w:val="00170416"/>
  </w:style>
  <w:style w:type="paragraph" w:customStyle="1" w:styleId="E48EE61E00A4491086B58600B912A57B">
    <w:name w:val="E48EE61E00A4491086B58600B912A57B"/>
    <w:rsid w:val="00170416"/>
  </w:style>
  <w:style w:type="paragraph" w:customStyle="1" w:styleId="F714BDC2A3F94CD1AE6C3A7F94ECDA47">
    <w:name w:val="F714BDC2A3F94CD1AE6C3A7F94ECDA47"/>
    <w:rsid w:val="00170416"/>
  </w:style>
  <w:style w:type="paragraph" w:customStyle="1" w:styleId="5EEA1E65F405464C8DE149254ED1449C">
    <w:name w:val="5EEA1E65F405464C8DE149254ED1449C"/>
    <w:rsid w:val="00170416"/>
  </w:style>
  <w:style w:type="paragraph" w:customStyle="1" w:styleId="181C3C3C69FC4E748C4B97991FF84F09">
    <w:name w:val="181C3C3C69FC4E748C4B97991FF84F09"/>
    <w:rsid w:val="00170416"/>
  </w:style>
  <w:style w:type="paragraph" w:customStyle="1" w:styleId="D145C098B6824D42AAFD06B7CDCBE74F">
    <w:name w:val="D145C098B6824D42AAFD06B7CDCBE74F"/>
    <w:rsid w:val="00170416"/>
  </w:style>
  <w:style w:type="paragraph" w:customStyle="1" w:styleId="D70A509A80224D23B9B6DA8FFE9CDAA5">
    <w:name w:val="D70A509A80224D23B9B6DA8FFE9CDAA5"/>
    <w:rsid w:val="00170416"/>
  </w:style>
  <w:style w:type="paragraph" w:customStyle="1" w:styleId="B9994807B7664EBD8A69CA50512DA1FB">
    <w:name w:val="B9994807B7664EBD8A69CA50512DA1FB"/>
    <w:rsid w:val="00170416"/>
  </w:style>
  <w:style w:type="paragraph" w:customStyle="1" w:styleId="55B4F9C412FF46C9B89B2A544A3C52CF">
    <w:name w:val="55B4F9C412FF46C9B89B2A544A3C52CF"/>
    <w:rsid w:val="00170416"/>
  </w:style>
  <w:style w:type="paragraph" w:customStyle="1" w:styleId="54BF6353D42D48D0BF1E980381B25714">
    <w:name w:val="54BF6353D42D48D0BF1E980381B25714"/>
    <w:rsid w:val="00170416"/>
  </w:style>
  <w:style w:type="paragraph" w:customStyle="1" w:styleId="0220623EFD02400AB129A6E478B40E8C">
    <w:name w:val="0220623EFD02400AB129A6E478B40E8C"/>
    <w:rsid w:val="00170416"/>
  </w:style>
  <w:style w:type="paragraph" w:customStyle="1" w:styleId="CB2F76DD048245F6B81C2A36AADEF949">
    <w:name w:val="CB2F76DD048245F6B81C2A36AADEF949"/>
    <w:rsid w:val="00170416"/>
  </w:style>
  <w:style w:type="paragraph" w:customStyle="1" w:styleId="344A6F6362D34B1299ED3D772C6BA2FF">
    <w:name w:val="344A6F6362D34B1299ED3D772C6BA2FF"/>
    <w:rsid w:val="00170416"/>
  </w:style>
  <w:style w:type="paragraph" w:customStyle="1" w:styleId="DB05842394244DFF916B6DB45FFFF0A6">
    <w:name w:val="DB05842394244DFF916B6DB45FFFF0A6"/>
    <w:rsid w:val="00170416"/>
  </w:style>
  <w:style w:type="paragraph" w:customStyle="1" w:styleId="48B0835AF27B4F448F86BA9A3A2C410C">
    <w:name w:val="48B0835AF27B4F448F86BA9A3A2C410C"/>
    <w:rsid w:val="00170416"/>
  </w:style>
  <w:style w:type="paragraph" w:customStyle="1" w:styleId="44A02AEAA3A347DEB18A1F68B8439E2F">
    <w:name w:val="44A02AEAA3A347DEB18A1F68B8439E2F"/>
    <w:rsid w:val="00170416"/>
  </w:style>
  <w:style w:type="paragraph" w:customStyle="1" w:styleId="A5138F1611614147A81DC0B7F9089695">
    <w:name w:val="A5138F1611614147A81DC0B7F9089695"/>
    <w:rsid w:val="00170416"/>
  </w:style>
  <w:style w:type="paragraph" w:customStyle="1" w:styleId="8853D77CC7E04AA18E18D254834C706C">
    <w:name w:val="8853D77CC7E04AA18E18D254834C706C"/>
    <w:rsid w:val="00170416"/>
  </w:style>
  <w:style w:type="paragraph" w:customStyle="1" w:styleId="C0C09E19EBEE4DF980120EAA1450F40E">
    <w:name w:val="C0C09E19EBEE4DF980120EAA1450F40E"/>
    <w:rsid w:val="00170416"/>
  </w:style>
  <w:style w:type="paragraph" w:customStyle="1" w:styleId="4CEAD009D0D64D63920B1F2152555F5F">
    <w:name w:val="4CEAD009D0D64D63920B1F2152555F5F"/>
    <w:rsid w:val="00170416"/>
  </w:style>
  <w:style w:type="paragraph" w:customStyle="1" w:styleId="35DD40BF67EE4D3B82C050F4342B7047">
    <w:name w:val="35DD40BF67EE4D3B82C050F4342B7047"/>
    <w:rsid w:val="00170416"/>
  </w:style>
  <w:style w:type="paragraph" w:customStyle="1" w:styleId="6F7CDC07142647B7A8792C81230688F1">
    <w:name w:val="6F7CDC07142647B7A8792C81230688F1"/>
    <w:rsid w:val="00170416"/>
  </w:style>
  <w:style w:type="paragraph" w:customStyle="1" w:styleId="DB3465F1BEDB4FBDB9E04ED095B8AC7F">
    <w:name w:val="DB3465F1BEDB4FBDB9E04ED095B8AC7F"/>
    <w:rsid w:val="00170416"/>
  </w:style>
  <w:style w:type="paragraph" w:customStyle="1" w:styleId="10A2036772604FE1A83A1B085324E6EE">
    <w:name w:val="10A2036772604FE1A83A1B085324E6EE"/>
    <w:rsid w:val="00170416"/>
  </w:style>
  <w:style w:type="paragraph" w:customStyle="1" w:styleId="5E2DBDB6316E4509BCB83A3B2E31A304">
    <w:name w:val="5E2DBDB6316E4509BCB83A3B2E31A304"/>
    <w:rsid w:val="00170416"/>
  </w:style>
  <w:style w:type="paragraph" w:customStyle="1" w:styleId="3CC3D63E93604F4B820FE63FAEC43AE6">
    <w:name w:val="3CC3D63E93604F4B820FE63FAEC43AE6"/>
    <w:rsid w:val="00170416"/>
  </w:style>
  <w:style w:type="paragraph" w:customStyle="1" w:styleId="A6952F864BAE47D6B360F73A7170CE15">
    <w:name w:val="A6952F864BAE47D6B360F73A7170CE15"/>
    <w:rsid w:val="00170416"/>
  </w:style>
  <w:style w:type="paragraph" w:customStyle="1" w:styleId="D1B589B63D53403EB4CF5D7143EBFA74">
    <w:name w:val="D1B589B63D53403EB4CF5D7143EBFA74"/>
    <w:rsid w:val="00170416"/>
  </w:style>
  <w:style w:type="paragraph" w:customStyle="1" w:styleId="BA233D36EA97475491C0AF25FB31D5ED">
    <w:name w:val="BA233D36EA97475491C0AF25FB31D5ED"/>
    <w:rsid w:val="00170416"/>
  </w:style>
  <w:style w:type="paragraph" w:customStyle="1" w:styleId="77E4B33D3C6D420D85997F7E98A0CA43">
    <w:name w:val="77E4B33D3C6D420D85997F7E98A0CA43"/>
    <w:rsid w:val="00170416"/>
  </w:style>
  <w:style w:type="paragraph" w:customStyle="1" w:styleId="CE6E46F844324387A39E3407168D3B36">
    <w:name w:val="CE6E46F844324387A39E3407168D3B36"/>
    <w:rsid w:val="00170416"/>
  </w:style>
  <w:style w:type="paragraph" w:customStyle="1" w:styleId="181F574CE2FA4A189BF7C35C7DD1CF60">
    <w:name w:val="181F574CE2FA4A189BF7C35C7DD1CF60"/>
    <w:rsid w:val="00170416"/>
  </w:style>
  <w:style w:type="paragraph" w:customStyle="1" w:styleId="F4D2103CA80F483991AAB1AE5DDE0B0D">
    <w:name w:val="F4D2103CA80F483991AAB1AE5DDE0B0D"/>
    <w:rsid w:val="00170416"/>
  </w:style>
  <w:style w:type="paragraph" w:customStyle="1" w:styleId="392F910038EC401A9E346A47F2B00C0D">
    <w:name w:val="392F910038EC401A9E346A47F2B00C0D"/>
    <w:rsid w:val="00170416"/>
  </w:style>
  <w:style w:type="paragraph" w:customStyle="1" w:styleId="90C042AB3A144B108223A4FFC41726E3">
    <w:name w:val="90C042AB3A144B108223A4FFC41726E3"/>
    <w:rsid w:val="00170416"/>
  </w:style>
  <w:style w:type="paragraph" w:customStyle="1" w:styleId="7F3C24CFDF5747F39CAB65ACF091D5DE">
    <w:name w:val="7F3C24CFDF5747F39CAB65ACF091D5DE"/>
    <w:rsid w:val="00170416"/>
  </w:style>
  <w:style w:type="paragraph" w:customStyle="1" w:styleId="4626DC641C7F46E1B26FF6652FE88028">
    <w:name w:val="4626DC641C7F46E1B26FF6652FE88028"/>
    <w:rsid w:val="00170416"/>
  </w:style>
  <w:style w:type="paragraph" w:customStyle="1" w:styleId="90B808C720144CCB85264BA7E1A6D4E8">
    <w:name w:val="90B808C720144CCB85264BA7E1A6D4E8"/>
    <w:rsid w:val="00170416"/>
  </w:style>
  <w:style w:type="paragraph" w:customStyle="1" w:styleId="2ECDD19C987C432AAF9CE2C5E0A004E3">
    <w:name w:val="2ECDD19C987C432AAF9CE2C5E0A004E3"/>
    <w:rsid w:val="00170416"/>
  </w:style>
  <w:style w:type="paragraph" w:customStyle="1" w:styleId="3B71FCD997E74BA7B1D36DDE794003B5">
    <w:name w:val="3B71FCD997E74BA7B1D36DDE794003B5"/>
    <w:rsid w:val="00170416"/>
  </w:style>
  <w:style w:type="paragraph" w:customStyle="1" w:styleId="5D5D32A602F241149A8176D3BA7E4ADD">
    <w:name w:val="5D5D32A602F241149A8176D3BA7E4ADD"/>
    <w:rsid w:val="00170416"/>
  </w:style>
  <w:style w:type="paragraph" w:customStyle="1" w:styleId="1B7C4EED25614F82A26284AC7681C779">
    <w:name w:val="1B7C4EED25614F82A26284AC7681C779"/>
    <w:rsid w:val="00170416"/>
  </w:style>
  <w:style w:type="paragraph" w:customStyle="1" w:styleId="D21F4094ECEC4173BC0A78AFE78D33CF">
    <w:name w:val="D21F4094ECEC4173BC0A78AFE78D33CF"/>
    <w:rsid w:val="00170416"/>
  </w:style>
  <w:style w:type="paragraph" w:customStyle="1" w:styleId="21F5950646C445FEB7D50C79E928639F">
    <w:name w:val="21F5950646C445FEB7D50C79E928639F"/>
    <w:rsid w:val="00170416"/>
  </w:style>
  <w:style w:type="paragraph" w:customStyle="1" w:styleId="B9A0B12A19594E51875CFD57BA43555B">
    <w:name w:val="B9A0B12A19594E51875CFD57BA43555B"/>
    <w:rsid w:val="00170416"/>
  </w:style>
  <w:style w:type="paragraph" w:customStyle="1" w:styleId="8A558D5F4C744684A15ABF9C202D83CE">
    <w:name w:val="8A558D5F4C744684A15ABF9C202D83CE"/>
    <w:rsid w:val="00170416"/>
  </w:style>
  <w:style w:type="paragraph" w:customStyle="1" w:styleId="E1E5F7605C0E46C6BAF120972DF2626C">
    <w:name w:val="E1E5F7605C0E46C6BAF120972DF2626C"/>
    <w:rsid w:val="00170416"/>
  </w:style>
  <w:style w:type="paragraph" w:customStyle="1" w:styleId="E9CDE366FFB64F29A87DE43CFB6D4B0C">
    <w:name w:val="E9CDE366FFB64F29A87DE43CFB6D4B0C"/>
    <w:rsid w:val="00170416"/>
  </w:style>
  <w:style w:type="paragraph" w:customStyle="1" w:styleId="E9CDEAD71C4A409E9D1BAE75612623D9">
    <w:name w:val="E9CDEAD71C4A409E9D1BAE75612623D9"/>
    <w:rsid w:val="00170416"/>
  </w:style>
  <w:style w:type="paragraph" w:customStyle="1" w:styleId="B39FAB8FB38740AAB7823378AFC58FC4">
    <w:name w:val="B39FAB8FB38740AAB7823378AFC58FC4"/>
    <w:rsid w:val="00170416"/>
  </w:style>
  <w:style w:type="paragraph" w:customStyle="1" w:styleId="5291DC72A81141068A0FA249A18EB62C">
    <w:name w:val="5291DC72A81141068A0FA249A18EB62C"/>
    <w:rsid w:val="00170416"/>
  </w:style>
  <w:style w:type="paragraph" w:customStyle="1" w:styleId="98BA4E4BC3704CD8B280718B36BD68A4">
    <w:name w:val="98BA4E4BC3704CD8B280718B36BD68A4"/>
    <w:rsid w:val="00170416"/>
  </w:style>
  <w:style w:type="paragraph" w:customStyle="1" w:styleId="B7D56D8805414EECBB90232AC32A906F">
    <w:name w:val="B7D56D8805414EECBB90232AC32A906F"/>
    <w:rsid w:val="00170416"/>
  </w:style>
  <w:style w:type="paragraph" w:customStyle="1" w:styleId="2A56B88E3290415F817255BDC3C98685">
    <w:name w:val="2A56B88E3290415F817255BDC3C98685"/>
    <w:rsid w:val="00170416"/>
  </w:style>
  <w:style w:type="paragraph" w:customStyle="1" w:styleId="2FBBFD4845B64699801A3814C3325A7C">
    <w:name w:val="2FBBFD4845B64699801A3814C3325A7C"/>
    <w:rsid w:val="00170416"/>
  </w:style>
  <w:style w:type="paragraph" w:customStyle="1" w:styleId="F22841CA44C54FA59500AB12362A3549">
    <w:name w:val="F22841CA44C54FA59500AB12362A3549"/>
    <w:rsid w:val="00170416"/>
  </w:style>
  <w:style w:type="paragraph" w:customStyle="1" w:styleId="7A70A0F32CDD4284B596AB0ADC52A5FF">
    <w:name w:val="7A70A0F32CDD4284B596AB0ADC52A5FF"/>
    <w:rsid w:val="00170416"/>
  </w:style>
  <w:style w:type="paragraph" w:customStyle="1" w:styleId="0A7981A8F9784AA68657323E0F314BD8">
    <w:name w:val="0A7981A8F9784AA68657323E0F314BD8"/>
    <w:rsid w:val="00170416"/>
  </w:style>
  <w:style w:type="paragraph" w:customStyle="1" w:styleId="351A8F890B28495EB4AC34727839BE0B">
    <w:name w:val="351A8F890B28495EB4AC34727839BE0B"/>
    <w:rsid w:val="00170416"/>
  </w:style>
  <w:style w:type="paragraph" w:customStyle="1" w:styleId="85272009E32849B5AAF913345668CD13">
    <w:name w:val="85272009E32849B5AAF913345668CD13"/>
    <w:rsid w:val="00170416"/>
  </w:style>
  <w:style w:type="paragraph" w:customStyle="1" w:styleId="DEC788B8E4C04487B07B1C9A46731E40">
    <w:name w:val="DEC788B8E4C04487B07B1C9A46731E40"/>
    <w:rsid w:val="00170416"/>
  </w:style>
  <w:style w:type="paragraph" w:customStyle="1" w:styleId="ABC020BB8FA24651A134AA796D9720D1">
    <w:name w:val="ABC020BB8FA24651A134AA796D9720D1"/>
    <w:rsid w:val="00170416"/>
  </w:style>
  <w:style w:type="paragraph" w:customStyle="1" w:styleId="BF7651763A5D4F939076263099688887">
    <w:name w:val="BF7651763A5D4F939076263099688887"/>
    <w:rsid w:val="00170416"/>
  </w:style>
  <w:style w:type="paragraph" w:customStyle="1" w:styleId="FF64FFFB878D4532A0EA7BA8F80EC797">
    <w:name w:val="FF64FFFB878D4532A0EA7BA8F80EC797"/>
    <w:rsid w:val="00170416"/>
  </w:style>
  <w:style w:type="paragraph" w:customStyle="1" w:styleId="E02D35983C274D74BE997CCABD3D0DEC">
    <w:name w:val="E02D35983C274D74BE997CCABD3D0DEC"/>
    <w:rsid w:val="00170416"/>
  </w:style>
  <w:style w:type="paragraph" w:customStyle="1" w:styleId="B31F427BEE314C7A8E7FF1CB062BC28A">
    <w:name w:val="B31F427BEE314C7A8E7FF1CB062BC28A"/>
    <w:rsid w:val="00170416"/>
  </w:style>
  <w:style w:type="paragraph" w:customStyle="1" w:styleId="523ABA1955BF47ACA7B7555DF991D628">
    <w:name w:val="523ABA1955BF47ACA7B7555DF991D628"/>
    <w:rsid w:val="00170416"/>
  </w:style>
  <w:style w:type="paragraph" w:customStyle="1" w:styleId="6AA1A84D2EBF4A259ED1786150D7CDB2">
    <w:name w:val="6AA1A84D2EBF4A259ED1786150D7CDB2"/>
    <w:rsid w:val="00170416"/>
  </w:style>
  <w:style w:type="paragraph" w:customStyle="1" w:styleId="D3563F7A56014B03ABE0775916876C1E">
    <w:name w:val="D3563F7A56014B03ABE0775916876C1E"/>
    <w:rsid w:val="00170416"/>
  </w:style>
  <w:style w:type="paragraph" w:customStyle="1" w:styleId="82D054CFBF384DBD89332D24FE412616">
    <w:name w:val="82D054CFBF384DBD89332D24FE412616"/>
    <w:rsid w:val="00170416"/>
  </w:style>
  <w:style w:type="paragraph" w:customStyle="1" w:styleId="3691142440D8433895E8E716B3014FFF">
    <w:name w:val="3691142440D8433895E8E716B3014FFF"/>
    <w:rsid w:val="00170416"/>
  </w:style>
  <w:style w:type="paragraph" w:customStyle="1" w:styleId="F01E8F6BE5A945DE94D62926EFA62B6B">
    <w:name w:val="F01E8F6BE5A945DE94D62926EFA62B6B"/>
    <w:rsid w:val="00170416"/>
  </w:style>
  <w:style w:type="paragraph" w:customStyle="1" w:styleId="E25ED37D00174582978B30E6FBF82343">
    <w:name w:val="E25ED37D00174582978B30E6FBF82343"/>
    <w:rsid w:val="00170416"/>
  </w:style>
  <w:style w:type="paragraph" w:customStyle="1" w:styleId="0BFBEC7BFF3B4D5BBBBCD011C024EE41">
    <w:name w:val="0BFBEC7BFF3B4D5BBBBCD011C024EE41"/>
    <w:rsid w:val="00170416"/>
  </w:style>
  <w:style w:type="paragraph" w:customStyle="1" w:styleId="65D15872587F4A15A90454389B1BC2BA">
    <w:name w:val="65D15872587F4A15A90454389B1BC2BA"/>
    <w:rsid w:val="00170416"/>
  </w:style>
  <w:style w:type="paragraph" w:customStyle="1" w:styleId="BF8E723CBE2C440890D879698B08B706">
    <w:name w:val="BF8E723CBE2C440890D879698B08B706"/>
    <w:rsid w:val="00170416"/>
  </w:style>
  <w:style w:type="paragraph" w:customStyle="1" w:styleId="C91237BC110549F2A87B2F365ED2846C">
    <w:name w:val="C91237BC110549F2A87B2F365ED2846C"/>
    <w:rsid w:val="00170416"/>
  </w:style>
  <w:style w:type="paragraph" w:customStyle="1" w:styleId="DAE4AC1808B44AB4AB04EF2747964EBC">
    <w:name w:val="DAE4AC1808B44AB4AB04EF2747964EBC"/>
    <w:rsid w:val="00170416"/>
  </w:style>
  <w:style w:type="paragraph" w:customStyle="1" w:styleId="C34215AA8206482CA738C45DBA13D6F2">
    <w:name w:val="C34215AA8206482CA738C45DBA13D6F2"/>
    <w:rsid w:val="00170416"/>
  </w:style>
  <w:style w:type="paragraph" w:customStyle="1" w:styleId="499AC433135A4F2DA4C1901E7462768D">
    <w:name w:val="499AC433135A4F2DA4C1901E7462768D"/>
    <w:rsid w:val="00170416"/>
  </w:style>
  <w:style w:type="paragraph" w:customStyle="1" w:styleId="9A2F29C2FC1047BF974C6F5EF55D16CB">
    <w:name w:val="9A2F29C2FC1047BF974C6F5EF55D16CB"/>
    <w:rsid w:val="00170416"/>
  </w:style>
  <w:style w:type="paragraph" w:customStyle="1" w:styleId="A97C4BB3F70745D1B8EF17B8509EFBB5">
    <w:name w:val="A97C4BB3F70745D1B8EF17B8509EFBB5"/>
    <w:rsid w:val="00170416"/>
  </w:style>
  <w:style w:type="paragraph" w:customStyle="1" w:styleId="BFA286E6831A4EBD934839C75406F3CB">
    <w:name w:val="BFA286E6831A4EBD934839C75406F3CB"/>
    <w:rsid w:val="00170416"/>
  </w:style>
  <w:style w:type="paragraph" w:customStyle="1" w:styleId="65E7F0D2C7A64BC8B52550C49641D566">
    <w:name w:val="65E7F0D2C7A64BC8B52550C49641D566"/>
    <w:rsid w:val="00170416"/>
  </w:style>
  <w:style w:type="paragraph" w:customStyle="1" w:styleId="58FDA854026F4DB2A3B27421BAEBCDC2">
    <w:name w:val="58FDA854026F4DB2A3B27421BAEBCDC2"/>
    <w:rsid w:val="00170416"/>
  </w:style>
  <w:style w:type="paragraph" w:customStyle="1" w:styleId="F446940CB89D425E94FCA4FF68C2CEF6">
    <w:name w:val="F446940CB89D425E94FCA4FF68C2CEF6"/>
    <w:rsid w:val="00170416"/>
  </w:style>
  <w:style w:type="paragraph" w:customStyle="1" w:styleId="AC9BE516717F466DA5E86E6C922F1707">
    <w:name w:val="AC9BE516717F466DA5E86E6C922F1707"/>
    <w:rsid w:val="00170416"/>
  </w:style>
  <w:style w:type="paragraph" w:customStyle="1" w:styleId="4A5337C5A5414EEB8D370649F9CE9B55">
    <w:name w:val="4A5337C5A5414EEB8D370649F9CE9B55"/>
    <w:rsid w:val="00170416"/>
  </w:style>
  <w:style w:type="paragraph" w:customStyle="1" w:styleId="C2380E77D851439E921E9CA40BAA2248">
    <w:name w:val="C2380E77D851439E921E9CA40BAA2248"/>
    <w:rsid w:val="00170416"/>
  </w:style>
  <w:style w:type="paragraph" w:customStyle="1" w:styleId="F5EEEE529EF74F3BB2FF35AF2114BF31">
    <w:name w:val="F5EEEE529EF74F3BB2FF35AF2114BF31"/>
    <w:rsid w:val="00170416"/>
  </w:style>
  <w:style w:type="paragraph" w:customStyle="1" w:styleId="3C7316D763DF470CA98AE91CB626E408">
    <w:name w:val="3C7316D763DF470CA98AE91CB626E408"/>
    <w:rsid w:val="00170416"/>
  </w:style>
  <w:style w:type="paragraph" w:customStyle="1" w:styleId="715F12733FA447058BEEE923A6347494">
    <w:name w:val="715F12733FA447058BEEE923A6347494"/>
    <w:rsid w:val="00170416"/>
  </w:style>
  <w:style w:type="paragraph" w:customStyle="1" w:styleId="D519AECD680646C4B1AD73EB178256E2">
    <w:name w:val="D519AECD680646C4B1AD73EB178256E2"/>
    <w:rsid w:val="00170416"/>
  </w:style>
  <w:style w:type="paragraph" w:customStyle="1" w:styleId="3C8EF7F88FC14739BCCD40A48E787146">
    <w:name w:val="3C8EF7F88FC14739BCCD40A48E787146"/>
    <w:rsid w:val="00170416"/>
  </w:style>
  <w:style w:type="paragraph" w:customStyle="1" w:styleId="DD5E8C7FE9684084AA8946ED74100547">
    <w:name w:val="DD5E8C7FE9684084AA8946ED74100547"/>
    <w:rsid w:val="00170416"/>
  </w:style>
  <w:style w:type="paragraph" w:customStyle="1" w:styleId="CCCB8654F33444F793996758D66FED2C">
    <w:name w:val="CCCB8654F33444F793996758D66FED2C"/>
    <w:rsid w:val="00170416"/>
  </w:style>
  <w:style w:type="paragraph" w:customStyle="1" w:styleId="C262445F16FE4FE8BE507391BBAADE98">
    <w:name w:val="C262445F16FE4FE8BE507391BBAADE98"/>
    <w:rsid w:val="00170416"/>
  </w:style>
  <w:style w:type="paragraph" w:customStyle="1" w:styleId="AA76E2BD381B445296BB79ED7F5699A5">
    <w:name w:val="AA76E2BD381B445296BB79ED7F5699A5"/>
    <w:rsid w:val="00170416"/>
  </w:style>
  <w:style w:type="paragraph" w:customStyle="1" w:styleId="647B0A5CEB944A8B95C0A05968E21342">
    <w:name w:val="647B0A5CEB944A8B95C0A05968E21342"/>
    <w:rsid w:val="00170416"/>
  </w:style>
  <w:style w:type="paragraph" w:customStyle="1" w:styleId="C6487371F63F432D9FDAC4D7C24484DC">
    <w:name w:val="C6487371F63F432D9FDAC4D7C24484DC"/>
    <w:rsid w:val="00170416"/>
  </w:style>
  <w:style w:type="paragraph" w:customStyle="1" w:styleId="61AEED8C00CA41F19F057D283DAD705A">
    <w:name w:val="61AEED8C00CA41F19F057D283DAD705A"/>
    <w:rsid w:val="00170416"/>
  </w:style>
  <w:style w:type="paragraph" w:customStyle="1" w:styleId="821B1D43A20C48098CEFA9E8BFAC3ECB">
    <w:name w:val="821B1D43A20C48098CEFA9E8BFAC3ECB"/>
    <w:rsid w:val="00170416"/>
  </w:style>
  <w:style w:type="paragraph" w:customStyle="1" w:styleId="E97CD212A8A64E0A89E9EFDC45730243">
    <w:name w:val="E97CD212A8A64E0A89E9EFDC45730243"/>
    <w:rsid w:val="00170416"/>
  </w:style>
  <w:style w:type="paragraph" w:customStyle="1" w:styleId="AD4D534413CF40819184DFEC446CB439">
    <w:name w:val="AD4D534413CF40819184DFEC446CB439"/>
    <w:rsid w:val="00170416"/>
  </w:style>
  <w:style w:type="paragraph" w:customStyle="1" w:styleId="9BE33BD7FA4549ACA65C0010D29EC08A">
    <w:name w:val="9BE33BD7FA4549ACA65C0010D29EC08A"/>
    <w:rsid w:val="00170416"/>
  </w:style>
  <w:style w:type="paragraph" w:customStyle="1" w:styleId="F1F8594BE24444BAA9A85812284363A1">
    <w:name w:val="F1F8594BE24444BAA9A85812284363A1"/>
    <w:rsid w:val="00170416"/>
  </w:style>
  <w:style w:type="paragraph" w:customStyle="1" w:styleId="4B32AF80D594405D9EA48E58840346FE">
    <w:name w:val="4B32AF80D594405D9EA48E58840346FE"/>
    <w:rsid w:val="00170416"/>
  </w:style>
  <w:style w:type="paragraph" w:customStyle="1" w:styleId="F9B864EFA0794B5F9E976E27E9686FE6">
    <w:name w:val="F9B864EFA0794B5F9E976E27E9686FE6"/>
    <w:rsid w:val="00170416"/>
  </w:style>
  <w:style w:type="paragraph" w:customStyle="1" w:styleId="14CF7559D10D449C8F9B55B280187A46">
    <w:name w:val="14CF7559D10D449C8F9B55B280187A46"/>
    <w:rsid w:val="00170416"/>
  </w:style>
  <w:style w:type="paragraph" w:customStyle="1" w:styleId="F0086CBC6668450CB85520E7E0B58196">
    <w:name w:val="F0086CBC6668450CB85520E7E0B58196"/>
    <w:rsid w:val="00170416"/>
  </w:style>
  <w:style w:type="paragraph" w:customStyle="1" w:styleId="1FA750032D6945B893424C1F165CEF29">
    <w:name w:val="1FA750032D6945B893424C1F165CEF29"/>
    <w:rsid w:val="00170416"/>
  </w:style>
  <w:style w:type="paragraph" w:customStyle="1" w:styleId="7C4744924ED24CD38BA3A1351895AB61">
    <w:name w:val="7C4744924ED24CD38BA3A1351895AB61"/>
    <w:rsid w:val="00170416"/>
  </w:style>
  <w:style w:type="paragraph" w:customStyle="1" w:styleId="2FB95DB7A29B4B2A9F1F6AD64B983241">
    <w:name w:val="2FB95DB7A29B4B2A9F1F6AD64B983241"/>
    <w:rsid w:val="00170416"/>
  </w:style>
  <w:style w:type="paragraph" w:customStyle="1" w:styleId="37625B9AA0274316A6091E78C4356E0A">
    <w:name w:val="37625B9AA0274316A6091E78C4356E0A"/>
    <w:rsid w:val="00170416"/>
  </w:style>
  <w:style w:type="paragraph" w:customStyle="1" w:styleId="DCE9612D5EA9443FAD9184085283E976">
    <w:name w:val="DCE9612D5EA9443FAD9184085283E976"/>
    <w:rsid w:val="00170416"/>
  </w:style>
  <w:style w:type="paragraph" w:customStyle="1" w:styleId="38382A190E82430280D6192A76BC2C20">
    <w:name w:val="38382A190E82430280D6192A76BC2C20"/>
    <w:rsid w:val="00170416"/>
  </w:style>
  <w:style w:type="paragraph" w:customStyle="1" w:styleId="A04B7B3A78964F029211687561422CB0">
    <w:name w:val="A04B7B3A78964F029211687561422CB0"/>
    <w:rsid w:val="00170416"/>
  </w:style>
  <w:style w:type="paragraph" w:customStyle="1" w:styleId="71174063C183438E9F6D81671E1C4EA2">
    <w:name w:val="71174063C183438E9F6D81671E1C4EA2"/>
    <w:rsid w:val="00170416"/>
  </w:style>
  <w:style w:type="paragraph" w:customStyle="1" w:styleId="9AAF258A589D43ABBB7DA716C4BE7436">
    <w:name w:val="9AAF258A589D43ABBB7DA716C4BE7436"/>
    <w:rsid w:val="00170416"/>
  </w:style>
  <w:style w:type="paragraph" w:customStyle="1" w:styleId="A76B41E33B114331B719A291617F46F5">
    <w:name w:val="A76B41E33B114331B719A291617F46F5"/>
    <w:rsid w:val="00170416"/>
  </w:style>
  <w:style w:type="paragraph" w:customStyle="1" w:styleId="DFE022812C7E4AF89EBE32B6BC661CE7">
    <w:name w:val="DFE022812C7E4AF89EBE32B6BC661CE7"/>
    <w:rsid w:val="00170416"/>
  </w:style>
  <w:style w:type="paragraph" w:customStyle="1" w:styleId="068F128D965F4532A65DE4870A5A5FEF">
    <w:name w:val="068F128D965F4532A65DE4870A5A5FEF"/>
    <w:rsid w:val="00170416"/>
  </w:style>
  <w:style w:type="paragraph" w:customStyle="1" w:styleId="088B050606264E6CA3EF8380A9E0B18A">
    <w:name w:val="088B050606264E6CA3EF8380A9E0B18A"/>
    <w:rsid w:val="00170416"/>
  </w:style>
  <w:style w:type="paragraph" w:customStyle="1" w:styleId="174A23BA1E3E4DB6A338135ABE92F197">
    <w:name w:val="174A23BA1E3E4DB6A338135ABE92F197"/>
    <w:rsid w:val="00170416"/>
  </w:style>
  <w:style w:type="paragraph" w:customStyle="1" w:styleId="7C25BB5BCF3A407C8C91BCB35C1E2137">
    <w:name w:val="7C25BB5BCF3A407C8C91BCB35C1E2137"/>
    <w:rsid w:val="00170416"/>
  </w:style>
  <w:style w:type="paragraph" w:customStyle="1" w:styleId="93D5F9476E8B4401BF0427145F2956DA">
    <w:name w:val="93D5F9476E8B4401BF0427145F2956DA"/>
    <w:rsid w:val="00170416"/>
  </w:style>
  <w:style w:type="paragraph" w:customStyle="1" w:styleId="6DC0F558F23146F6BC570AB5C8F7CB27">
    <w:name w:val="6DC0F558F23146F6BC570AB5C8F7CB27"/>
    <w:rsid w:val="00170416"/>
  </w:style>
  <w:style w:type="paragraph" w:customStyle="1" w:styleId="C6AE99B612CB482F8D8CC8AFBA10A267">
    <w:name w:val="C6AE99B612CB482F8D8CC8AFBA10A267"/>
    <w:rsid w:val="00170416"/>
  </w:style>
  <w:style w:type="paragraph" w:customStyle="1" w:styleId="D13E1649BB8D442396A1228158073CDC">
    <w:name w:val="D13E1649BB8D442396A1228158073CDC"/>
    <w:rsid w:val="00170416"/>
  </w:style>
  <w:style w:type="paragraph" w:customStyle="1" w:styleId="26AE7FE20B194D7C9C7C4B179B2D3B07">
    <w:name w:val="26AE7FE20B194D7C9C7C4B179B2D3B07"/>
    <w:rsid w:val="00170416"/>
  </w:style>
  <w:style w:type="paragraph" w:customStyle="1" w:styleId="0AB85016E27E4A0CB418283D1DD64B93">
    <w:name w:val="0AB85016E27E4A0CB418283D1DD64B93"/>
    <w:rsid w:val="00170416"/>
  </w:style>
  <w:style w:type="paragraph" w:customStyle="1" w:styleId="F4955E4BB8C34418B72A9B8C8BFD4A12">
    <w:name w:val="F4955E4BB8C34418B72A9B8C8BFD4A12"/>
    <w:rsid w:val="00170416"/>
  </w:style>
  <w:style w:type="paragraph" w:customStyle="1" w:styleId="522851BE3AD04482A597B01C33BA306D">
    <w:name w:val="522851BE3AD04482A597B01C33BA306D"/>
    <w:rsid w:val="00170416"/>
  </w:style>
  <w:style w:type="paragraph" w:customStyle="1" w:styleId="8674A3126058441EB01AB12BAED28A93">
    <w:name w:val="8674A3126058441EB01AB12BAED28A93"/>
    <w:rsid w:val="00170416"/>
  </w:style>
  <w:style w:type="paragraph" w:customStyle="1" w:styleId="4E4E10825B1043E09143C5A354B4134E">
    <w:name w:val="4E4E10825B1043E09143C5A354B4134E"/>
    <w:rsid w:val="00170416"/>
  </w:style>
  <w:style w:type="paragraph" w:customStyle="1" w:styleId="0073D49ED0EB471D9144CBEB0C9A67E1">
    <w:name w:val="0073D49ED0EB471D9144CBEB0C9A67E1"/>
    <w:rsid w:val="00170416"/>
  </w:style>
  <w:style w:type="paragraph" w:customStyle="1" w:styleId="607B4D6626474D6C96768679058E9AC0">
    <w:name w:val="607B4D6626474D6C96768679058E9AC0"/>
    <w:rsid w:val="00170416"/>
  </w:style>
  <w:style w:type="paragraph" w:customStyle="1" w:styleId="E59143BEFACE4282A1DD5C3F6D1D3B0A">
    <w:name w:val="E59143BEFACE4282A1DD5C3F6D1D3B0A"/>
    <w:rsid w:val="00170416"/>
  </w:style>
  <w:style w:type="paragraph" w:customStyle="1" w:styleId="3EAC3EAE227A4C1BAE487159BF4BE4C3">
    <w:name w:val="3EAC3EAE227A4C1BAE487159BF4BE4C3"/>
    <w:rsid w:val="00170416"/>
  </w:style>
  <w:style w:type="paragraph" w:customStyle="1" w:styleId="9E3F47F5F5E04B64BF86B7F478679F93">
    <w:name w:val="9E3F47F5F5E04B64BF86B7F478679F93"/>
    <w:rsid w:val="00170416"/>
  </w:style>
  <w:style w:type="paragraph" w:customStyle="1" w:styleId="AB7E6839468844FE9D71A525FB0DCD4F">
    <w:name w:val="AB7E6839468844FE9D71A525FB0DCD4F"/>
    <w:rsid w:val="00170416"/>
  </w:style>
  <w:style w:type="paragraph" w:customStyle="1" w:styleId="8DDE0403197244F7BFE0E2613481598D">
    <w:name w:val="8DDE0403197244F7BFE0E2613481598D"/>
    <w:rsid w:val="00170416"/>
  </w:style>
  <w:style w:type="paragraph" w:customStyle="1" w:styleId="89825408B4054AA5B0FB76D84F6B87C3">
    <w:name w:val="89825408B4054AA5B0FB76D84F6B87C3"/>
    <w:rsid w:val="00170416"/>
  </w:style>
  <w:style w:type="paragraph" w:customStyle="1" w:styleId="00FD5A9BD9FB4970A38A9DA8D5FE9DE1">
    <w:name w:val="00FD5A9BD9FB4970A38A9DA8D5FE9DE1"/>
    <w:rsid w:val="00170416"/>
  </w:style>
  <w:style w:type="paragraph" w:customStyle="1" w:styleId="3421BEDD660A426B91A307791C95EC3A">
    <w:name w:val="3421BEDD660A426B91A307791C95EC3A"/>
    <w:rsid w:val="00170416"/>
  </w:style>
  <w:style w:type="paragraph" w:customStyle="1" w:styleId="477A708B10CB49D28D405BB1DE1BEF4F">
    <w:name w:val="477A708B10CB49D28D405BB1DE1BEF4F"/>
    <w:rsid w:val="00170416"/>
  </w:style>
  <w:style w:type="paragraph" w:customStyle="1" w:styleId="1C80D3202E984E93810DCAD4F72CB290">
    <w:name w:val="1C80D3202E984E93810DCAD4F72CB290"/>
    <w:rsid w:val="00170416"/>
  </w:style>
  <w:style w:type="paragraph" w:customStyle="1" w:styleId="61C63792DA2243ED9B6A64022590131B">
    <w:name w:val="61C63792DA2243ED9B6A64022590131B"/>
    <w:rsid w:val="00170416"/>
  </w:style>
  <w:style w:type="paragraph" w:customStyle="1" w:styleId="C03140DC67B34BC78D1A5D91449F4AF4">
    <w:name w:val="C03140DC67B34BC78D1A5D91449F4AF4"/>
    <w:rsid w:val="00170416"/>
  </w:style>
  <w:style w:type="paragraph" w:customStyle="1" w:styleId="E8E2714A5DF3411498A8A427C7C6093C">
    <w:name w:val="E8E2714A5DF3411498A8A427C7C6093C"/>
    <w:rsid w:val="00CB12B2"/>
  </w:style>
  <w:style w:type="paragraph" w:customStyle="1" w:styleId="EDF5C0C346D84E2C8F9FC4244D2C19F0">
    <w:name w:val="EDF5C0C346D84E2C8F9FC4244D2C19F0"/>
    <w:rsid w:val="00CB12B2"/>
  </w:style>
  <w:style w:type="paragraph" w:customStyle="1" w:styleId="5302055DDD804FA7939F5D247FF7D2C2">
    <w:name w:val="5302055DDD804FA7939F5D247FF7D2C2"/>
    <w:rsid w:val="00CB12B2"/>
  </w:style>
  <w:style w:type="paragraph" w:customStyle="1" w:styleId="93996E3312F245D8BF3A48F509EF1D2F">
    <w:name w:val="93996E3312F245D8BF3A48F509EF1D2F"/>
    <w:rsid w:val="00CB12B2"/>
  </w:style>
  <w:style w:type="paragraph" w:customStyle="1" w:styleId="6EBE834F65BF4F49AFBDBFECC028A63C">
    <w:name w:val="6EBE834F65BF4F49AFBDBFECC028A63C"/>
    <w:rsid w:val="00CB12B2"/>
  </w:style>
  <w:style w:type="paragraph" w:customStyle="1" w:styleId="0390DB7FC7A84A1487934FDE7F07E8BB">
    <w:name w:val="0390DB7FC7A84A1487934FDE7F07E8BB"/>
    <w:rsid w:val="00CB12B2"/>
  </w:style>
  <w:style w:type="paragraph" w:customStyle="1" w:styleId="FCD93927C0D247AFA9FBDF3F39E5E220">
    <w:name w:val="FCD93927C0D247AFA9FBDF3F39E5E220"/>
    <w:rsid w:val="00CB12B2"/>
  </w:style>
  <w:style w:type="paragraph" w:customStyle="1" w:styleId="E99C6D1276DC4E4083DA930CB71A2258">
    <w:name w:val="E99C6D1276DC4E4083DA930CB71A2258"/>
    <w:rsid w:val="00CB12B2"/>
  </w:style>
  <w:style w:type="paragraph" w:customStyle="1" w:styleId="52F0F76149E34650B4F123304E748FD1">
    <w:name w:val="52F0F76149E34650B4F123304E748FD1"/>
    <w:rsid w:val="00CB12B2"/>
  </w:style>
  <w:style w:type="paragraph" w:customStyle="1" w:styleId="ED1CA34628F849599590EC7BF4E574F3">
    <w:name w:val="ED1CA34628F849599590EC7BF4E574F3"/>
    <w:rsid w:val="00CB12B2"/>
  </w:style>
  <w:style w:type="paragraph" w:customStyle="1" w:styleId="A3B13EFD4BDD415BB4791FB92DBD8062">
    <w:name w:val="A3B13EFD4BDD415BB4791FB92DBD8062"/>
    <w:rsid w:val="00CB12B2"/>
  </w:style>
  <w:style w:type="paragraph" w:customStyle="1" w:styleId="2C736904D8BE4ED3A84FFDE70E3F36D8">
    <w:name w:val="2C736904D8BE4ED3A84FFDE70E3F36D8"/>
    <w:rsid w:val="00CB12B2"/>
  </w:style>
  <w:style w:type="paragraph" w:customStyle="1" w:styleId="B521CB64FD21443796D6BF61A2403066">
    <w:name w:val="B521CB64FD21443796D6BF61A2403066"/>
    <w:rsid w:val="00CB12B2"/>
  </w:style>
  <w:style w:type="paragraph" w:customStyle="1" w:styleId="F9A0C43F6ADE454F88AA13F0391E3193">
    <w:name w:val="F9A0C43F6ADE454F88AA13F0391E3193"/>
    <w:rsid w:val="00CB12B2"/>
  </w:style>
  <w:style w:type="paragraph" w:customStyle="1" w:styleId="1724031616E34358B7D0D4F518362A73">
    <w:name w:val="1724031616E34358B7D0D4F518362A73"/>
    <w:rsid w:val="00CB12B2"/>
  </w:style>
  <w:style w:type="paragraph" w:customStyle="1" w:styleId="01189C653C584FB0ACC1E05739BBAC09">
    <w:name w:val="01189C653C584FB0ACC1E05739BBAC09"/>
    <w:rsid w:val="00CB12B2"/>
  </w:style>
  <w:style w:type="paragraph" w:customStyle="1" w:styleId="87D2E101CD3249FCA87D294599D3A90F">
    <w:name w:val="87D2E101CD3249FCA87D294599D3A90F"/>
    <w:rsid w:val="00CB12B2"/>
  </w:style>
  <w:style w:type="paragraph" w:customStyle="1" w:styleId="829C3E69336F462B94EBC81ABB9A0B43">
    <w:name w:val="829C3E69336F462B94EBC81ABB9A0B43"/>
    <w:rsid w:val="00CB12B2"/>
  </w:style>
  <w:style w:type="paragraph" w:customStyle="1" w:styleId="D9D6302F0FB04BED954995ED8363186B">
    <w:name w:val="D9D6302F0FB04BED954995ED8363186B"/>
    <w:rsid w:val="00CB12B2"/>
  </w:style>
  <w:style w:type="paragraph" w:customStyle="1" w:styleId="20B55AE7CD3E4BB1A1782A15B013B446">
    <w:name w:val="20B55AE7CD3E4BB1A1782A15B013B446"/>
    <w:rsid w:val="00CB12B2"/>
  </w:style>
  <w:style w:type="paragraph" w:customStyle="1" w:styleId="B1590FFCAFE44E75B499F51EE905A803">
    <w:name w:val="B1590FFCAFE44E75B499F51EE905A803"/>
    <w:rsid w:val="00CB12B2"/>
  </w:style>
  <w:style w:type="paragraph" w:customStyle="1" w:styleId="6BCAC5AA31BE47789368FADE4253F6E5">
    <w:name w:val="6BCAC5AA31BE47789368FADE4253F6E5"/>
    <w:rsid w:val="00CB12B2"/>
  </w:style>
  <w:style w:type="paragraph" w:customStyle="1" w:styleId="596D9465CE9B4698A46710366183A91F">
    <w:name w:val="596D9465CE9B4698A46710366183A91F"/>
    <w:rsid w:val="00CB12B2"/>
  </w:style>
  <w:style w:type="paragraph" w:customStyle="1" w:styleId="1AC2358855BB4A17B014A81136445666">
    <w:name w:val="1AC2358855BB4A17B014A81136445666"/>
    <w:rsid w:val="00CB12B2"/>
  </w:style>
  <w:style w:type="paragraph" w:customStyle="1" w:styleId="633BF06EDAC34520A60EAA29E6684C08">
    <w:name w:val="633BF06EDAC34520A60EAA29E6684C08"/>
    <w:rsid w:val="00CB12B2"/>
  </w:style>
  <w:style w:type="paragraph" w:customStyle="1" w:styleId="70EBEB5A9BD745C6AE13F8B565432CDA">
    <w:name w:val="70EBEB5A9BD745C6AE13F8B565432CDA"/>
    <w:rsid w:val="00CB12B2"/>
  </w:style>
  <w:style w:type="paragraph" w:customStyle="1" w:styleId="23F01B686BF94A0CAD595454B2D2018A">
    <w:name w:val="23F01B686BF94A0CAD595454B2D2018A"/>
    <w:rsid w:val="00CB12B2"/>
  </w:style>
  <w:style w:type="paragraph" w:customStyle="1" w:styleId="AB54256B698747CDB25E34B625F56E62">
    <w:name w:val="AB54256B698747CDB25E34B625F56E62"/>
    <w:rsid w:val="00CB12B2"/>
  </w:style>
  <w:style w:type="paragraph" w:customStyle="1" w:styleId="6284C9BB7F6344F689DBA9668E6FC4DC">
    <w:name w:val="6284C9BB7F6344F689DBA9668E6FC4DC"/>
    <w:rsid w:val="00CB12B2"/>
  </w:style>
  <w:style w:type="paragraph" w:customStyle="1" w:styleId="1D86A817CCEF4FA1A30303AD6DF16494">
    <w:name w:val="1D86A817CCEF4FA1A30303AD6DF16494"/>
    <w:rsid w:val="00CB12B2"/>
  </w:style>
  <w:style w:type="paragraph" w:customStyle="1" w:styleId="B2B5681D925E4884AF067A4B71777164">
    <w:name w:val="B2B5681D925E4884AF067A4B71777164"/>
    <w:rsid w:val="00CB12B2"/>
  </w:style>
  <w:style w:type="paragraph" w:customStyle="1" w:styleId="9EA5D6A70CC04542B32E769C0A8EAA76">
    <w:name w:val="9EA5D6A70CC04542B32E769C0A8EAA76"/>
    <w:rsid w:val="00CB12B2"/>
  </w:style>
  <w:style w:type="paragraph" w:customStyle="1" w:styleId="D26CFA14A3DB4C25A993D86DFD049C8D">
    <w:name w:val="D26CFA14A3DB4C25A993D86DFD049C8D"/>
    <w:rsid w:val="00CB12B2"/>
  </w:style>
  <w:style w:type="paragraph" w:customStyle="1" w:styleId="D4EB248DAD7546FCBF9357F214D89ED1">
    <w:name w:val="D4EB248DAD7546FCBF9357F214D89ED1"/>
    <w:rsid w:val="00CB12B2"/>
  </w:style>
  <w:style w:type="paragraph" w:customStyle="1" w:styleId="0BF4C5F0AE0D4B16B6D2558A575552E8">
    <w:name w:val="0BF4C5F0AE0D4B16B6D2558A575552E8"/>
    <w:rsid w:val="00CB12B2"/>
  </w:style>
  <w:style w:type="paragraph" w:customStyle="1" w:styleId="93029167487B4CD98734997FE61C6078">
    <w:name w:val="93029167487B4CD98734997FE61C6078"/>
    <w:rsid w:val="00CB12B2"/>
  </w:style>
  <w:style w:type="paragraph" w:customStyle="1" w:styleId="E8097BB502804DB0ADC3456C43B71FD1">
    <w:name w:val="E8097BB502804DB0ADC3456C43B71FD1"/>
    <w:rsid w:val="00CB12B2"/>
  </w:style>
  <w:style w:type="paragraph" w:customStyle="1" w:styleId="34FE15E518BE4AD4A8407ACDD78B1665">
    <w:name w:val="34FE15E518BE4AD4A8407ACDD78B1665"/>
    <w:rsid w:val="00CB12B2"/>
  </w:style>
  <w:style w:type="paragraph" w:customStyle="1" w:styleId="15BA5C4352994BB2BABA6AF119AE2940">
    <w:name w:val="15BA5C4352994BB2BABA6AF119AE2940"/>
    <w:rsid w:val="00CB12B2"/>
  </w:style>
  <w:style w:type="paragraph" w:customStyle="1" w:styleId="AC0812B44AB04E6FB688D67AEF27CBC0">
    <w:name w:val="AC0812B44AB04E6FB688D67AEF27CBC0"/>
    <w:rsid w:val="00CB12B2"/>
  </w:style>
  <w:style w:type="paragraph" w:customStyle="1" w:styleId="519E3E72DB284D358823B6EBA932EC31">
    <w:name w:val="519E3E72DB284D358823B6EBA932EC31"/>
    <w:rsid w:val="00CB12B2"/>
  </w:style>
  <w:style w:type="paragraph" w:customStyle="1" w:styleId="9B6E31511197400899FB50EB8B9889F4">
    <w:name w:val="9B6E31511197400899FB50EB8B9889F4"/>
    <w:rsid w:val="00CB12B2"/>
  </w:style>
  <w:style w:type="paragraph" w:customStyle="1" w:styleId="35A75B2FDA9A4576B2AFD3B3A618EBE7">
    <w:name w:val="35A75B2FDA9A4576B2AFD3B3A618EBE7"/>
    <w:rsid w:val="00CB12B2"/>
  </w:style>
  <w:style w:type="paragraph" w:customStyle="1" w:styleId="8411DBD46D214C54A92E85C9EBE349B2">
    <w:name w:val="8411DBD46D214C54A92E85C9EBE349B2"/>
    <w:rsid w:val="00CB12B2"/>
  </w:style>
  <w:style w:type="paragraph" w:customStyle="1" w:styleId="9DB8B35ED7D74D109E7E683A584C4E2C">
    <w:name w:val="9DB8B35ED7D74D109E7E683A584C4E2C"/>
    <w:rsid w:val="00CB12B2"/>
  </w:style>
  <w:style w:type="paragraph" w:customStyle="1" w:styleId="9C894CD788614643BFDF4B6325766007">
    <w:name w:val="9C894CD788614643BFDF4B6325766007"/>
    <w:rsid w:val="00CB12B2"/>
  </w:style>
  <w:style w:type="paragraph" w:customStyle="1" w:styleId="3568AA96C628482A95D5F11C45E82A38">
    <w:name w:val="3568AA96C628482A95D5F11C45E82A38"/>
    <w:rsid w:val="00CB12B2"/>
  </w:style>
  <w:style w:type="paragraph" w:customStyle="1" w:styleId="3E7517BCABA44767903FCFD7E2219661">
    <w:name w:val="3E7517BCABA44767903FCFD7E2219661"/>
    <w:rsid w:val="00CB12B2"/>
  </w:style>
  <w:style w:type="paragraph" w:customStyle="1" w:styleId="286A7BA57EA44EF98E7592CC1C87C577">
    <w:name w:val="286A7BA57EA44EF98E7592CC1C87C577"/>
    <w:rsid w:val="00CB12B2"/>
  </w:style>
  <w:style w:type="paragraph" w:customStyle="1" w:styleId="96EF0394E86145A3A6DEB3063186E805">
    <w:name w:val="96EF0394E86145A3A6DEB3063186E805"/>
    <w:rsid w:val="00CB12B2"/>
  </w:style>
  <w:style w:type="paragraph" w:customStyle="1" w:styleId="28A507169732405FBA239DA1C6B89837">
    <w:name w:val="28A507169732405FBA239DA1C6B89837"/>
    <w:rsid w:val="00CB12B2"/>
  </w:style>
  <w:style w:type="paragraph" w:customStyle="1" w:styleId="FA2D1C8BF3F34DAD966ED0118D2F3FE2">
    <w:name w:val="FA2D1C8BF3F34DAD966ED0118D2F3FE2"/>
    <w:rsid w:val="00CB12B2"/>
  </w:style>
  <w:style w:type="paragraph" w:customStyle="1" w:styleId="71FF791FCA8F4579B7B75B3331547963">
    <w:name w:val="71FF791FCA8F4579B7B75B3331547963"/>
    <w:rsid w:val="00CB12B2"/>
  </w:style>
  <w:style w:type="paragraph" w:customStyle="1" w:styleId="6AA33BEDB84F4F83A586E0BD375FA8F0">
    <w:name w:val="6AA33BEDB84F4F83A586E0BD375FA8F0"/>
    <w:rsid w:val="00CB12B2"/>
  </w:style>
  <w:style w:type="paragraph" w:customStyle="1" w:styleId="6A018A7AE4EB4FA3BBF3C8F59131CCBC">
    <w:name w:val="6A018A7AE4EB4FA3BBF3C8F59131CCBC"/>
    <w:rsid w:val="00CB12B2"/>
  </w:style>
  <w:style w:type="paragraph" w:customStyle="1" w:styleId="CC3AACD949124625B20B461EFBE52B89">
    <w:name w:val="CC3AACD949124625B20B461EFBE52B89"/>
    <w:rsid w:val="00CB12B2"/>
  </w:style>
  <w:style w:type="paragraph" w:customStyle="1" w:styleId="5C9B2CD5D541498DB074364AC960A572">
    <w:name w:val="5C9B2CD5D541498DB074364AC960A572"/>
    <w:rsid w:val="00CB12B2"/>
  </w:style>
  <w:style w:type="paragraph" w:customStyle="1" w:styleId="333DB3BC9F7F419FB6BE19CBE250B6AB">
    <w:name w:val="333DB3BC9F7F419FB6BE19CBE250B6AB"/>
    <w:rsid w:val="00CB12B2"/>
  </w:style>
  <w:style w:type="paragraph" w:customStyle="1" w:styleId="B7F129302CDE4192BE94BC3FA2E8F29C">
    <w:name w:val="B7F129302CDE4192BE94BC3FA2E8F29C"/>
    <w:rsid w:val="00CB12B2"/>
  </w:style>
  <w:style w:type="paragraph" w:customStyle="1" w:styleId="35BB5B3E5F9C465E96F4B32ACEC7447F">
    <w:name w:val="35BB5B3E5F9C465E96F4B32ACEC7447F"/>
    <w:rsid w:val="00CB12B2"/>
  </w:style>
  <w:style w:type="paragraph" w:customStyle="1" w:styleId="FA1BBC913B524156A58E40815BB77CEC">
    <w:name w:val="FA1BBC913B524156A58E40815BB77CEC"/>
    <w:rsid w:val="00CB12B2"/>
  </w:style>
  <w:style w:type="paragraph" w:customStyle="1" w:styleId="91ACFE9A56984FAA97D7286D0678A816">
    <w:name w:val="91ACFE9A56984FAA97D7286D0678A816"/>
    <w:rsid w:val="00CB12B2"/>
  </w:style>
  <w:style w:type="paragraph" w:customStyle="1" w:styleId="3BC187FEC94343F5846FAE01B8060013">
    <w:name w:val="3BC187FEC94343F5846FAE01B8060013"/>
    <w:rsid w:val="00CB12B2"/>
  </w:style>
  <w:style w:type="paragraph" w:customStyle="1" w:styleId="C3669041661747D58B20A77907FB9AC5">
    <w:name w:val="C3669041661747D58B20A77907FB9AC5"/>
    <w:rsid w:val="00CB12B2"/>
  </w:style>
  <w:style w:type="paragraph" w:customStyle="1" w:styleId="C558D23097F34BEDBCADB22B91A30578">
    <w:name w:val="C558D23097F34BEDBCADB22B91A30578"/>
    <w:rsid w:val="00CB12B2"/>
  </w:style>
  <w:style w:type="paragraph" w:customStyle="1" w:styleId="12B2EF6F0D2E4A808A3365D5D7689BF6">
    <w:name w:val="12B2EF6F0D2E4A808A3365D5D7689BF6"/>
    <w:rsid w:val="00CB12B2"/>
  </w:style>
  <w:style w:type="paragraph" w:customStyle="1" w:styleId="BD31F4C903B441CFAAE6A5DDB9307DA8">
    <w:name w:val="BD31F4C903B441CFAAE6A5DDB9307DA8"/>
    <w:rsid w:val="00CB12B2"/>
  </w:style>
  <w:style w:type="paragraph" w:customStyle="1" w:styleId="317745D2D0B544388AA79FCEF8128807">
    <w:name w:val="317745D2D0B544388AA79FCEF8128807"/>
    <w:rsid w:val="00CB12B2"/>
  </w:style>
  <w:style w:type="paragraph" w:customStyle="1" w:styleId="83A93625509E4BDF8311AFF8CB0701F9">
    <w:name w:val="83A93625509E4BDF8311AFF8CB0701F9"/>
    <w:rsid w:val="00CB12B2"/>
  </w:style>
  <w:style w:type="paragraph" w:customStyle="1" w:styleId="4BEEA5B2D5C84EFA930650F9747A4DC6">
    <w:name w:val="4BEEA5B2D5C84EFA930650F9747A4DC6"/>
    <w:rsid w:val="00CB12B2"/>
  </w:style>
  <w:style w:type="paragraph" w:customStyle="1" w:styleId="08BDC0B76B86478C98195C44BC43030E">
    <w:name w:val="08BDC0B76B86478C98195C44BC43030E"/>
    <w:rsid w:val="00CB12B2"/>
  </w:style>
  <w:style w:type="paragraph" w:customStyle="1" w:styleId="C999C1B380F242CE966074FFE2926A92">
    <w:name w:val="C999C1B380F242CE966074FFE2926A92"/>
    <w:rsid w:val="00CB12B2"/>
  </w:style>
  <w:style w:type="paragraph" w:customStyle="1" w:styleId="53FF771DC3EC424A81D1B5016020EFA3">
    <w:name w:val="53FF771DC3EC424A81D1B5016020EFA3"/>
    <w:rsid w:val="00CB12B2"/>
  </w:style>
  <w:style w:type="paragraph" w:customStyle="1" w:styleId="16D8232E3E51430797330A01D0C21D45">
    <w:name w:val="16D8232E3E51430797330A01D0C21D45"/>
    <w:rsid w:val="00CB12B2"/>
  </w:style>
  <w:style w:type="paragraph" w:customStyle="1" w:styleId="021A8605AF374D37A7CB24F25061906E">
    <w:name w:val="021A8605AF374D37A7CB24F25061906E"/>
    <w:rsid w:val="00CB12B2"/>
  </w:style>
  <w:style w:type="paragraph" w:customStyle="1" w:styleId="1075546BA28C4ADAB88A65509A06F70D">
    <w:name w:val="1075546BA28C4ADAB88A65509A06F70D"/>
    <w:rsid w:val="00CB12B2"/>
  </w:style>
  <w:style w:type="paragraph" w:customStyle="1" w:styleId="E99B27802B98451F8EAE86C2C734C82D">
    <w:name w:val="E99B27802B98451F8EAE86C2C734C82D"/>
    <w:rsid w:val="00CB12B2"/>
  </w:style>
  <w:style w:type="paragraph" w:customStyle="1" w:styleId="2D98D81D6B984D1F91A3210C4107CE31">
    <w:name w:val="2D98D81D6B984D1F91A3210C4107CE31"/>
    <w:rsid w:val="00CB12B2"/>
  </w:style>
  <w:style w:type="paragraph" w:customStyle="1" w:styleId="071B291F502E43EF9FDB524E6D5FCDE4">
    <w:name w:val="071B291F502E43EF9FDB524E6D5FCDE4"/>
    <w:rsid w:val="00CB12B2"/>
  </w:style>
  <w:style w:type="paragraph" w:customStyle="1" w:styleId="27E8465783CB4B62ACC5946C8AD5C9A2">
    <w:name w:val="27E8465783CB4B62ACC5946C8AD5C9A2"/>
    <w:rsid w:val="00CB12B2"/>
  </w:style>
  <w:style w:type="paragraph" w:customStyle="1" w:styleId="4EF401EF41194FFBB3DB42A48278CFCF">
    <w:name w:val="4EF401EF41194FFBB3DB42A48278CFCF"/>
    <w:rsid w:val="00CB12B2"/>
  </w:style>
  <w:style w:type="paragraph" w:customStyle="1" w:styleId="D123BF0FB15641809579C22B703CEF1D">
    <w:name w:val="D123BF0FB15641809579C22B703CEF1D"/>
    <w:rsid w:val="00CB12B2"/>
  </w:style>
  <w:style w:type="paragraph" w:customStyle="1" w:styleId="9F48A0FEB7E943C68A9A8EF6D2D452B7">
    <w:name w:val="9F48A0FEB7E943C68A9A8EF6D2D452B7"/>
    <w:rsid w:val="00CB12B2"/>
  </w:style>
  <w:style w:type="paragraph" w:customStyle="1" w:styleId="F6800FB1BBF141B1BCD8CDBFB0A8F02D">
    <w:name w:val="F6800FB1BBF141B1BCD8CDBFB0A8F02D"/>
    <w:rsid w:val="00CB12B2"/>
  </w:style>
  <w:style w:type="paragraph" w:customStyle="1" w:styleId="0FFB544EB50242A7969CCE48E581AEFD">
    <w:name w:val="0FFB544EB50242A7969CCE48E581AEFD"/>
    <w:rsid w:val="00CB12B2"/>
  </w:style>
  <w:style w:type="paragraph" w:customStyle="1" w:styleId="F2817A59390C4EAE9D3A84AD129AC7AD">
    <w:name w:val="F2817A59390C4EAE9D3A84AD129AC7AD"/>
    <w:rsid w:val="00CB12B2"/>
  </w:style>
  <w:style w:type="paragraph" w:customStyle="1" w:styleId="741634746B0D433DA30FD1DD71C047FA">
    <w:name w:val="741634746B0D433DA30FD1DD71C047FA"/>
    <w:rsid w:val="00CB12B2"/>
  </w:style>
  <w:style w:type="paragraph" w:customStyle="1" w:styleId="BF67A719762543BDAC2C7E72A44098F5">
    <w:name w:val="BF67A719762543BDAC2C7E72A44098F5"/>
    <w:rsid w:val="00CB12B2"/>
  </w:style>
  <w:style w:type="paragraph" w:customStyle="1" w:styleId="3365DEA3A6764993A13CE6D89CF605DE">
    <w:name w:val="3365DEA3A6764993A13CE6D89CF605DE"/>
    <w:rsid w:val="00CB12B2"/>
  </w:style>
  <w:style w:type="paragraph" w:customStyle="1" w:styleId="C927ADF7A49F48789426723899065390">
    <w:name w:val="C927ADF7A49F48789426723899065390"/>
    <w:rsid w:val="00CB12B2"/>
  </w:style>
  <w:style w:type="paragraph" w:customStyle="1" w:styleId="46D6A06A92AC44F58F2EDA78E133918B">
    <w:name w:val="46D6A06A92AC44F58F2EDA78E133918B"/>
    <w:rsid w:val="00CB12B2"/>
  </w:style>
  <w:style w:type="paragraph" w:customStyle="1" w:styleId="D02F33A8F8484FD59F2A02912A032B03">
    <w:name w:val="D02F33A8F8484FD59F2A02912A032B03"/>
    <w:rsid w:val="00CB12B2"/>
  </w:style>
  <w:style w:type="paragraph" w:customStyle="1" w:styleId="686761FA2F3E4F51990EB1FEA4B8543B">
    <w:name w:val="686761FA2F3E4F51990EB1FEA4B8543B"/>
    <w:rsid w:val="00CB12B2"/>
  </w:style>
  <w:style w:type="paragraph" w:customStyle="1" w:styleId="C2FD09AE84D34124B5CBA5FAF3F6744E">
    <w:name w:val="C2FD09AE84D34124B5CBA5FAF3F6744E"/>
    <w:rsid w:val="00CB12B2"/>
  </w:style>
  <w:style w:type="paragraph" w:customStyle="1" w:styleId="82219465FE634F81BCBA137434862322">
    <w:name w:val="82219465FE634F81BCBA137434862322"/>
    <w:rsid w:val="00CB12B2"/>
  </w:style>
  <w:style w:type="paragraph" w:customStyle="1" w:styleId="AA2BD33B9EDE49BAABE4BED21D9B1D06">
    <w:name w:val="AA2BD33B9EDE49BAABE4BED21D9B1D06"/>
    <w:rsid w:val="00CB12B2"/>
  </w:style>
  <w:style w:type="paragraph" w:customStyle="1" w:styleId="92251DBBF31E4EBFB5B7E7DAE7D031FF">
    <w:name w:val="92251DBBF31E4EBFB5B7E7DAE7D031FF"/>
    <w:rsid w:val="00CB12B2"/>
  </w:style>
  <w:style w:type="paragraph" w:customStyle="1" w:styleId="21416890530E47F4BDFEB86CBC02DA0A">
    <w:name w:val="21416890530E47F4BDFEB86CBC02DA0A"/>
    <w:rsid w:val="00CB12B2"/>
  </w:style>
  <w:style w:type="paragraph" w:customStyle="1" w:styleId="070B4038EBF94A1BA28B648992981087">
    <w:name w:val="070B4038EBF94A1BA28B648992981087"/>
    <w:rsid w:val="00CB12B2"/>
  </w:style>
  <w:style w:type="paragraph" w:customStyle="1" w:styleId="490F559BDA1546D8BC53DDF9CAC6FCF9">
    <w:name w:val="490F559BDA1546D8BC53DDF9CAC6FCF9"/>
    <w:rsid w:val="00CB12B2"/>
  </w:style>
  <w:style w:type="paragraph" w:customStyle="1" w:styleId="3489AE972F804C0C990C4F872387412E">
    <w:name w:val="3489AE972F804C0C990C4F872387412E"/>
    <w:rsid w:val="00CB12B2"/>
  </w:style>
  <w:style w:type="paragraph" w:customStyle="1" w:styleId="E69481E9858D41EFBC1FC7D9EC8DAC88">
    <w:name w:val="E69481E9858D41EFBC1FC7D9EC8DAC88"/>
    <w:rsid w:val="00CB12B2"/>
  </w:style>
  <w:style w:type="paragraph" w:customStyle="1" w:styleId="56B08B83C0B941CEB5A005A9194F0B4D">
    <w:name w:val="56B08B83C0B941CEB5A005A9194F0B4D"/>
    <w:rsid w:val="00CB12B2"/>
  </w:style>
  <w:style w:type="paragraph" w:customStyle="1" w:styleId="64E3171603C8423A9D4E02DAA80115D9">
    <w:name w:val="64E3171603C8423A9D4E02DAA80115D9"/>
    <w:rsid w:val="00CB12B2"/>
  </w:style>
  <w:style w:type="paragraph" w:customStyle="1" w:styleId="4DCE0A358D424D2CA8BEB2EA6F5C8CF4">
    <w:name w:val="4DCE0A358D424D2CA8BEB2EA6F5C8CF4"/>
    <w:rsid w:val="00CB12B2"/>
  </w:style>
  <w:style w:type="paragraph" w:customStyle="1" w:styleId="6CF153BAC13148FFB0A5B848029072E6">
    <w:name w:val="6CF153BAC13148FFB0A5B848029072E6"/>
    <w:rsid w:val="00CB12B2"/>
  </w:style>
  <w:style w:type="paragraph" w:customStyle="1" w:styleId="2C6F03F48DCB44BB83D76B4EA8E70D77">
    <w:name w:val="2C6F03F48DCB44BB83D76B4EA8E70D77"/>
    <w:rsid w:val="00CB12B2"/>
  </w:style>
  <w:style w:type="paragraph" w:customStyle="1" w:styleId="354DB70108E04E2BBDA6F2FD0A63689C">
    <w:name w:val="354DB70108E04E2BBDA6F2FD0A63689C"/>
    <w:rsid w:val="00CB12B2"/>
  </w:style>
  <w:style w:type="paragraph" w:customStyle="1" w:styleId="851DEF2B82FD4789933C3F4DE6E3A7B6">
    <w:name w:val="851DEF2B82FD4789933C3F4DE6E3A7B6"/>
    <w:rsid w:val="00CB12B2"/>
  </w:style>
  <w:style w:type="paragraph" w:customStyle="1" w:styleId="D40E162C65404A2F840A268077326288">
    <w:name w:val="D40E162C65404A2F840A268077326288"/>
    <w:rsid w:val="00E75260"/>
  </w:style>
  <w:style w:type="paragraph" w:customStyle="1" w:styleId="96EE9B6719A44BE4AC63AEB9F0AA9C43">
    <w:name w:val="96EE9B6719A44BE4AC63AEB9F0AA9C43"/>
    <w:rsid w:val="00E75260"/>
  </w:style>
  <w:style w:type="paragraph" w:customStyle="1" w:styleId="A554625B3F2C445FAA30357A010F5A01">
    <w:name w:val="A554625B3F2C445FAA30357A010F5A01"/>
    <w:rsid w:val="00E75260"/>
  </w:style>
  <w:style w:type="paragraph" w:customStyle="1" w:styleId="6375CEA144854F8B86D8B75E4247C254">
    <w:name w:val="6375CEA144854F8B86D8B75E4247C254"/>
    <w:rsid w:val="00E75260"/>
  </w:style>
  <w:style w:type="paragraph" w:customStyle="1" w:styleId="0E84C8CDF4974F0A9319DA3EC7B1192B">
    <w:name w:val="0E84C8CDF4974F0A9319DA3EC7B1192B"/>
    <w:rsid w:val="00E75260"/>
  </w:style>
  <w:style w:type="paragraph" w:customStyle="1" w:styleId="850A379B36AC4A269F61BB7DB612B1C2">
    <w:name w:val="850A379B36AC4A269F61BB7DB612B1C2"/>
    <w:rsid w:val="00E75260"/>
  </w:style>
  <w:style w:type="paragraph" w:customStyle="1" w:styleId="4937542A5288498C99F68CD23384536F">
    <w:name w:val="4937542A5288498C99F68CD23384536F"/>
    <w:rsid w:val="00E75260"/>
  </w:style>
  <w:style w:type="paragraph" w:customStyle="1" w:styleId="4ABE1230CD5D41CB92BA1A4136E9BFB0">
    <w:name w:val="4ABE1230CD5D41CB92BA1A4136E9BFB0"/>
    <w:rsid w:val="00E75260"/>
  </w:style>
  <w:style w:type="paragraph" w:customStyle="1" w:styleId="68B7264B3FC64456899C646CD98AFB4A">
    <w:name w:val="68B7264B3FC64456899C646CD98AFB4A"/>
    <w:rsid w:val="00E75260"/>
  </w:style>
  <w:style w:type="paragraph" w:customStyle="1" w:styleId="AEF58A00E330480490D8DC7D3B0325D8">
    <w:name w:val="AEF58A00E330480490D8DC7D3B0325D8"/>
    <w:rsid w:val="00E75260"/>
  </w:style>
  <w:style w:type="paragraph" w:customStyle="1" w:styleId="F7C491D84A0E49989DED9EAF91D4A3D6">
    <w:name w:val="F7C491D84A0E49989DED9EAF91D4A3D6"/>
    <w:rsid w:val="00E75260"/>
  </w:style>
  <w:style w:type="paragraph" w:customStyle="1" w:styleId="816B6F61BFDA4B848CD437FA8E067A88">
    <w:name w:val="816B6F61BFDA4B848CD437FA8E067A88"/>
    <w:rsid w:val="00E75260"/>
  </w:style>
  <w:style w:type="paragraph" w:customStyle="1" w:styleId="C2575612B63D40379F9CC0BA73E0BD7D">
    <w:name w:val="C2575612B63D40379F9CC0BA73E0BD7D"/>
    <w:rsid w:val="00E75260"/>
  </w:style>
  <w:style w:type="paragraph" w:customStyle="1" w:styleId="D3F8FC6989504C1787ACBB330E83601A">
    <w:name w:val="D3F8FC6989504C1787ACBB330E83601A"/>
    <w:rsid w:val="00E75260"/>
  </w:style>
  <w:style w:type="paragraph" w:customStyle="1" w:styleId="50F164457DB44E32A5A235B6F5DADDCD">
    <w:name w:val="50F164457DB44E32A5A235B6F5DADDCD"/>
    <w:rsid w:val="00E75260"/>
  </w:style>
  <w:style w:type="paragraph" w:customStyle="1" w:styleId="65C81EF4288C4517A4767470401797C7">
    <w:name w:val="65C81EF4288C4517A4767470401797C7"/>
    <w:rsid w:val="00E75260"/>
  </w:style>
  <w:style w:type="paragraph" w:customStyle="1" w:styleId="FEDB54615C35427190BED0B0825DFC72">
    <w:name w:val="FEDB54615C35427190BED0B0825DFC72"/>
    <w:rsid w:val="00E75260"/>
  </w:style>
  <w:style w:type="paragraph" w:customStyle="1" w:styleId="693FFE5A6F8C4DCEB5B7DC458A7D691C">
    <w:name w:val="693FFE5A6F8C4DCEB5B7DC458A7D691C"/>
    <w:rsid w:val="00E75260"/>
  </w:style>
  <w:style w:type="paragraph" w:customStyle="1" w:styleId="0BC64D46C326465280EF19BA1DA1D0F3">
    <w:name w:val="0BC64D46C326465280EF19BA1DA1D0F3"/>
    <w:rsid w:val="00E75260"/>
  </w:style>
  <w:style w:type="paragraph" w:customStyle="1" w:styleId="84B12E949C564DE1BFD20CCA6DBBA155">
    <w:name w:val="84B12E949C564DE1BFD20CCA6DBBA155"/>
    <w:rsid w:val="00E75260"/>
  </w:style>
  <w:style w:type="paragraph" w:customStyle="1" w:styleId="BA17C3D0A3B84E13B8D7F545BB8950BD">
    <w:name w:val="BA17C3D0A3B84E13B8D7F545BB8950BD"/>
    <w:rsid w:val="00E75260"/>
  </w:style>
  <w:style w:type="paragraph" w:customStyle="1" w:styleId="A01E435EB9484604A14BDC667C0F3D6B">
    <w:name w:val="A01E435EB9484604A14BDC667C0F3D6B"/>
    <w:rsid w:val="00E75260"/>
  </w:style>
  <w:style w:type="paragraph" w:customStyle="1" w:styleId="F14D8759F8C147388BEA2D0237DFD8CB">
    <w:name w:val="F14D8759F8C147388BEA2D0237DFD8CB"/>
    <w:rsid w:val="00E75260"/>
  </w:style>
  <w:style w:type="paragraph" w:customStyle="1" w:styleId="C1E63F60CF334BEDA6B743FA02A9FD75">
    <w:name w:val="C1E63F60CF334BEDA6B743FA02A9FD75"/>
    <w:rsid w:val="00E75260"/>
  </w:style>
  <w:style w:type="paragraph" w:customStyle="1" w:styleId="051F635C4DF44C34A474D307EF30CDA0">
    <w:name w:val="051F635C4DF44C34A474D307EF30CDA0"/>
    <w:rsid w:val="00E75260"/>
  </w:style>
  <w:style w:type="paragraph" w:customStyle="1" w:styleId="54423854F5754B178E9F06FCBD3C75E3">
    <w:name w:val="54423854F5754B178E9F06FCBD3C75E3"/>
    <w:rsid w:val="00E75260"/>
  </w:style>
  <w:style w:type="paragraph" w:customStyle="1" w:styleId="B4FAFD2974C1493089BB7505F16CDBFA">
    <w:name w:val="B4FAFD2974C1493089BB7505F16CDBFA"/>
    <w:rsid w:val="00E75260"/>
  </w:style>
  <w:style w:type="paragraph" w:customStyle="1" w:styleId="7570886DECEE46A8A776A9F3221307EE">
    <w:name w:val="7570886DECEE46A8A776A9F3221307EE"/>
    <w:rsid w:val="00E75260"/>
  </w:style>
  <w:style w:type="paragraph" w:customStyle="1" w:styleId="67D26D3C134F4937B6B0D7448D297F4D">
    <w:name w:val="67D26D3C134F4937B6B0D7448D297F4D"/>
    <w:rsid w:val="00E75260"/>
  </w:style>
  <w:style w:type="paragraph" w:customStyle="1" w:styleId="7BFC05A03BC34246901DA6DA7D232D99">
    <w:name w:val="7BFC05A03BC34246901DA6DA7D232D99"/>
    <w:rsid w:val="00E75260"/>
  </w:style>
  <w:style w:type="paragraph" w:customStyle="1" w:styleId="ABC623CB9E4E4D5C9203ECB4EE0E42A2">
    <w:name w:val="ABC623CB9E4E4D5C9203ECB4EE0E42A2"/>
    <w:rsid w:val="00E75260"/>
  </w:style>
  <w:style w:type="paragraph" w:customStyle="1" w:styleId="C574E8BACD3B40A5B3BD7BE729C94C40">
    <w:name w:val="C574E8BACD3B40A5B3BD7BE729C94C40"/>
    <w:rsid w:val="00E75260"/>
  </w:style>
  <w:style w:type="paragraph" w:customStyle="1" w:styleId="FCF6BD86F08C47FD9BA890C8ECFE4341">
    <w:name w:val="FCF6BD86F08C47FD9BA890C8ECFE4341"/>
    <w:rsid w:val="00E75260"/>
  </w:style>
  <w:style w:type="paragraph" w:customStyle="1" w:styleId="9DB78D1801ED44C6B205A347E700BA69">
    <w:name w:val="9DB78D1801ED44C6B205A347E700BA69"/>
    <w:rsid w:val="00E75260"/>
  </w:style>
  <w:style w:type="paragraph" w:customStyle="1" w:styleId="1935C8F9B7994C038350AA4F6B2BFB4F">
    <w:name w:val="1935C8F9B7994C038350AA4F6B2BFB4F"/>
    <w:rsid w:val="00E75260"/>
  </w:style>
  <w:style w:type="paragraph" w:customStyle="1" w:styleId="BA83C33683BF4853B8C9917FD7D45F5F">
    <w:name w:val="BA83C33683BF4853B8C9917FD7D45F5F"/>
    <w:rsid w:val="00E75260"/>
  </w:style>
  <w:style w:type="paragraph" w:customStyle="1" w:styleId="1B0872D921B6431AAE75F64EC08595CF">
    <w:name w:val="1B0872D921B6431AAE75F64EC08595CF"/>
    <w:rsid w:val="00E75260"/>
  </w:style>
  <w:style w:type="paragraph" w:customStyle="1" w:styleId="6E1E0A33714741F3BC1BFEA11F3C61F3">
    <w:name w:val="6E1E0A33714741F3BC1BFEA11F3C61F3"/>
    <w:rsid w:val="00E75260"/>
  </w:style>
  <w:style w:type="paragraph" w:customStyle="1" w:styleId="B35C3145B3E94156B791671436BEE6E0">
    <w:name w:val="B35C3145B3E94156B791671436BEE6E0"/>
    <w:rsid w:val="00E75260"/>
  </w:style>
  <w:style w:type="paragraph" w:customStyle="1" w:styleId="1189EA6B4F4A47038A80773AAEB77F5B">
    <w:name w:val="1189EA6B4F4A47038A80773AAEB77F5B"/>
    <w:rsid w:val="00E75260"/>
  </w:style>
  <w:style w:type="paragraph" w:customStyle="1" w:styleId="E523D41C4A624D6BBB4691CE48AD7732">
    <w:name w:val="E523D41C4A624D6BBB4691CE48AD7732"/>
    <w:rsid w:val="00E75260"/>
  </w:style>
  <w:style w:type="paragraph" w:customStyle="1" w:styleId="22EA74D5DBF8480F831C2A90B02EF82C">
    <w:name w:val="22EA74D5DBF8480F831C2A90B02EF82C"/>
    <w:rsid w:val="00E75260"/>
  </w:style>
  <w:style w:type="paragraph" w:customStyle="1" w:styleId="22C13D82D4C54B3D8D2F1B58C6B960CA">
    <w:name w:val="22C13D82D4C54B3D8D2F1B58C6B960CA"/>
    <w:rsid w:val="00E75260"/>
  </w:style>
  <w:style w:type="paragraph" w:customStyle="1" w:styleId="E8FD2D8123B54967AEC7B952DB8E6BD8">
    <w:name w:val="E8FD2D8123B54967AEC7B952DB8E6BD8"/>
    <w:rsid w:val="00E75260"/>
  </w:style>
  <w:style w:type="paragraph" w:customStyle="1" w:styleId="92C7F47EA08649D387CE682F6426FB91">
    <w:name w:val="92C7F47EA08649D387CE682F6426FB91"/>
    <w:rsid w:val="00E75260"/>
  </w:style>
  <w:style w:type="paragraph" w:customStyle="1" w:styleId="AD480D003C33479BBF98A6E187813AFC">
    <w:name w:val="AD480D003C33479BBF98A6E187813AFC"/>
    <w:rsid w:val="00E75260"/>
  </w:style>
  <w:style w:type="paragraph" w:customStyle="1" w:styleId="3A6E85C223CE48588E52506E084F990D">
    <w:name w:val="3A6E85C223CE48588E52506E084F990D"/>
    <w:rsid w:val="00E75260"/>
  </w:style>
  <w:style w:type="paragraph" w:customStyle="1" w:styleId="EFDFE645ABEE4124B1BF157318554E36">
    <w:name w:val="EFDFE645ABEE4124B1BF157318554E36"/>
    <w:rsid w:val="00E75260"/>
  </w:style>
  <w:style w:type="paragraph" w:customStyle="1" w:styleId="AB83711670104AFC81B9C93FE1E308AA">
    <w:name w:val="AB83711670104AFC81B9C93FE1E308AA"/>
    <w:rsid w:val="00E75260"/>
  </w:style>
  <w:style w:type="paragraph" w:customStyle="1" w:styleId="670C20E621A745A4A1BBC7809CBFDC4D">
    <w:name w:val="670C20E621A745A4A1BBC7809CBFDC4D"/>
    <w:rsid w:val="00E75260"/>
  </w:style>
  <w:style w:type="paragraph" w:customStyle="1" w:styleId="A983A3E57372449BAF88F528B10BD3AF">
    <w:name w:val="A983A3E57372449BAF88F528B10BD3AF"/>
    <w:rsid w:val="00E75260"/>
  </w:style>
  <w:style w:type="paragraph" w:customStyle="1" w:styleId="200CB32B03E44C7AAD75EFED3A908A5B">
    <w:name w:val="200CB32B03E44C7AAD75EFED3A908A5B"/>
    <w:rsid w:val="00E75260"/>
  </w:style>
  <w:style w:type="paragraph" w:customStyle="1" w:styleId="C0BB2D32495040E199C65EE6F26B06EB">
    <w:name w:val="C0BB2D32495040E199C65EE6F26B06EB"/>
    <w:rsid w:val="00E75260"/>
  </w:style>
  <w:style w:type="paragraph" w:customStyle="1" w:styleId="D459393765B14C4691EF3EE95CD5D500">
    <w:name w:val="D459393765B14C4691EF3EE95CD5D500"/>
    <w:rsid w:val="00E75260"/>
  </w:style>
  <w:style w:type="paragraph" w:customStyle="1" w:styleId="2A0E2D0BD5404794B97BCCEEFA3DF90C">
    <w:name w:val="2A0E2D0BD5404794B97BCCEEFA3DF90C"/>
    <w:rsid w:val="00E75260"/>
  </w:style>
  <w:style w:type="paragraph" w:customStyle="1" w:styleId="A9F8E12ECB0344CD9E6CF6AD7772AB57">
    <w:name w:val="A9F8E12ECB0344CD9E6CF6AD7772AB57"/>
    <w:rsid w:val="00E75260"/>
  </w:style>
  <w:style w:type="paragraph" w:customStyle="1" w:styleId="8DFAF4B52B6D403AB2FA2FE6C1AF0299">
    <w:name w:val="8DFAF4B52B6D403AB2FA2FE6C1AF0299"/>
    <w:rsid w:val="00E75260"/>
  </w:style>
  <w:style w:type="paragraph" w:customStyle="1" w:styleId="CBD276D04EAD4C319B8B70F75A465D0A">
    <w:name w:val="CBD276D04EAD4C319B8B70F75A465D0A"/>
    <w:rsid w:val="00E75260"/>
  </w:style>
  <w:style w:type="paragraph" w:customStyle="1" w:styleId="BD96D3D4FE894CB8BF014184183BC763">
    <w:name w:val="BD96D3D4FE894CB8BF014184183BC763"/>
    <w:rsid w:val="00E75260"/>
  </w:style>
  <w:style w:type="paragraph" w:customStyle="1" w:styleId="D1C06BE54D4C48C6A64C124CA471488F">
    <w:name w:val="D1C06BE54D4C48C6A64C124CA471488F"/>
    <w:rsid w:val="00E75260"/>
  </w:style>
  <w:style w:type="paragraph" w:customStyle="1" w:styleId="F57A3F2163F04682A5F04F2B158D30E0">
    <w:name w:val="F57A3F2163F04682A5F04F2B158D30E0"/>
    <w:rsid w:val="00E75260"/>
  </w:style>
  <w:style w:type="paragraph" w:customStyle="1" w:styleId="84C318A094A047378357C46ABC1E411D">
    <w:name w:val="84C318A094A047378357C46ABC1E411D"/>
    <w:rsid w:val="00E75260"/>
  </w:style>
  <w:style w:type="paragraph" w:customStyle="1" w:styleId="C615142C578F44D09B2470211A9AB902">
    <w:name w:val="C615142C578F44D09B2470211A9AB902"/>
    <w:rsid w:val="00E75260"/>
  </w:style>
  <w:style w:type="paragraph" w:customStyle="1" w:styleId="80248744DA334C578C50413B259D03BE">
    <w:name w:val="80248744DA334C578C50413B259D03BE"/>
    <w:rsid w:val="00E75260"/>
  </w:style>
  <w:style w:type="paragraph" w:customStyle="1" w:styleId="998F6B70A16C4096A1572E38C46EC215">
    <w:name w:val="998F6B70A16C4096A1572E38C46EC215"/>
    <w:rsid w:val="00E75260"/>
  </w:style>
  <w:style w:type="paragraph" w:customStyle="1" w:styleId="5F3DCDD3759F42B9A1D0125B3FBA5CDA">
    <w:name w:val="5F3DCDD3759F42B9A1D0125B3FBA5CDA"/>
    <w:rsid w:val="00E75260"/>
  </w:style>
  <w:style w:type="paragraph" w:customStyle="1" w:styleId="7BABED79D3A44D018E273ED12BB9A239">
    <w:name w:val="7BABED79D3A44D018E273ED12BB9A239"/>
    <w:rsid w:val="00E75260"/>
  </w:style>
  <w:style w:type="paragraph" w:customStyle="1" w:styleId="D640F2FBB9784899A46D3397BB42A28B">
    <w:name w:val="D640F2FBB9784899A46D3397BB42A28B"/>
    <w:rsid w:val="00E75260"/>
  </w:style>
  <w:style w:type="paragraph" w:customStyle="1" w:styleId="D84ADC383B204B76BC1F5FC3DCEFDB47">
    <w:name w:val="D84ADC383B204B76BC1F5FC3DCEFDB47"/>
    <w:rsid w:val="00E75260"/>
  </w:style>
  <w:style w:type="paragraph" w:customStyle="1" w:styleId="680D447AA54D40BB940ED719B3E3E0BF">
    <w:name w:val="680D447AA54D40BB940ED719B3E3E0BF"/>
    <w:rsid w:val="00E75260"/>
  </w:style>
  <w:style w:type="paragraph" w:customStyle="1" w:styleId="D85498570E864D039DB763C832373BE3">
    <w:name w:val="D85498570E864D039DB763C832373BE3"/>
    <w:rsid w:val="00E75260"/>
  </w:style>
  <w:style w:type="paragraph" w:customStyle="1" w:styleId="8095CF45CD9845B2A6F204FFFFA313F9">
    <w:name w:val="8095CF45CD9845B2A6F204FFFFA313F9"/>
    <w:rsid w:val="00E75260"/>
  </w:style>
  <w:style w:type="paragraph" w:customStyle="1" w:styleId="3D1924963F4B45A09744D6C9BEB2257C">
    <w:name w:val="3D1924963F4B45A09744D6C9BEB2257C"/>
    <w:rsid w:val="00E75260"/>
  </w:style>
  <w:style w:type="paragraph" w:customStyle="1" w:styleId="F41DC6D3EB6D440A833E6D2F5A935169">
    <w:name w:val="F41DC6D3EB6D440A833E6D2F5A935169"/>
    <w:rsid w:val="00E75260"/>
  </w:style>
  <w:style w:type="paragraph" w:customStyle="1" w:styleId="DB35AE4E39E840A283A88FB281C5A55B">
    <w:name w:val="DB35AE4E39E840A283A88FB281C5A55B"/>
    <w:rsid w:val="00E75260"/>
  </w:style>
  <w:style w:type="paragraph" w:customStyle="1" w:styleId="5722D75C2F0A4C518C0959B3E56F1F06">
    <w:name w:val="5722D75C2F0A4C518C0959B3E56F1F06"/>
    <w:rsid w:val="00E75260"/>
  </w:style>
  <w:style w:type="paragraph" w:customStyle="1" w:styleId="EB67C29E4FE04E10AB83397686E5EA50">
    <w:name w:val="EB67C29E4FE04E10AB83397686E5EA50"/>
    <w:rsid w:val="00E75260"/>
  </w:style>
  <w:style w:type="paragraph" w:customStyle="1" w:styleId="91653DCBA141470696E86023069F312F">
    <w:name w:val="91653DCBA141470696E86023069F312F"/>
    <w:rsid w:val="00E75260"/>
  </w:style>
  <w:style w:type="paragraph" w:customStyle="1" w:styleId="6F209AE2FD4D4705AD03856A3E5BA9EE">
    <w:name w:val="6F209AE2FD4D4705AD03856A3E5BA9EE"/>
    <w:rsid w:val="00E75260"/>
  </w:style>
  <w:style w:type="paragraph" w:customStyle="1" w:styleId="50151D0F9C1C4FAA8870AB5D0A87FA72">
    <w:name w:val="50151D0F9C1C4FAA8870AB5D0A87FA72"/>
    <w:rsid w:val="00E75260"/>
  </w:style>
  <w:style w:type="paragraph" w:customStyle="1" w:styleId="6C20BF07CFF048F9BD2FBE7145073418">
    <w:name w:val="6C20BF07CFF048F9BD2FBE7145073418"/>
    <w:rsid w:val="00E75260"/>
  </w:style>
  <w:style w:type="paragraph" w:customStyle="1" w:styleId="479CB7511C194FF58888AA86191F6378">
    <w:name w:val="479CB7511C194FF58888AA86191F6378"/>
    <w:rsid w:val="00E75260"/>
  </w:style>
  <w:style w:type="paragraph" w:customStyle="1" w:styleId="1440CF9248474351A7D8E14C7EC48E42">
    <w:name w:val="1440CF9248474351A7D8E14C7EC48E42"/>
    <w:rsid w:val="00E75260"/>
  </w:style>
  <w:style w:type="paragraph" w:customStyle="1" w:styleId="037DED44A496405E9B81F676FA690E6E">
    <w:name w:val="037DED44A496405E9B81F676FA690E6E"/>
    <w:rsid w:val="00E75260"/>
  </w:style>
  <w:style w:type="paragraph" w:customStyle="1" w:styleId="292B78ABBC2949E2BA83A15A0AC4C743">
    <w:name w:val="292B78ABBC2949E2BA83A15A0AC4C743"/>
    <w:rsid w:val="00E75260"/>
  </w:style>
  <w:style w:type="paragraph" w:customStyle="1" w:styleId="BE138B46707B47289A30C9858B390C84">
    <w:name w:val="BE138B46707B47289A30C9858B390C84"/>
    <w:rsid w:val="00E75260"/>
  </w:style>
  <w:style w:type="paragraph" w:customStyle="1" w:styleId="1BA8164231694A55AA5DA40899209DF8">
    <w:name w:val="1BA8164231694A55AA5DA40899209DF8"/>
    <w:rsid w:val="00E75260"/>
  </w:style>
  <w:style w:type="paragraph" w:customStyle="1" w:styleId="9D6ABE26680D49B4A84AD8805A49A207">
    <w:name w:val="9D6ABE26680D49B4A84AD8805A49A207"/>
    <w:rsid w:val="00E75260"/>
  </w:style>
  <w:style w:type="paragraph" w:customStyle="1" w:styleId="B56B0F47B8C04923AC1ECF38389B19BA">
    <w:name w:val="B56B0F47B8C04923AC1ECF38389B19BA"/>
    <w:rsid w:val="00E75260"/>
  </w:style>
  <w:style w:type="paragraph" w:customStyle="1" w:styleId="A61DF8E5D68245B79073C54700024DA4">
    <w:name w:val="A61DF8E5D68245B79073C54700024DA4"/>
    <w:rsid w:val="00E75260"/>
  </w:style>
  <w:style w:type="paragraph" w:customStyle="1" w:styleId="2BD9209D5DB945359C0B30AE908AC0BF">
    <w:name w:val="2BD9209D5DB945359C0B30AE908AC0BF"/>
    <w:rsid w:val="00E75260"/>
  </w:style>
  <w:style w:type="paragraph" w:customStyle="1" w:styleId="01A7476EFD38400194B5AA52649A82A8">
    <w:name w:val="01A7476EFD38400194B5AA52649A82A8"/>
    <w:rsid w:val="00E75260"/>
  </w:style>
  <w:style w:type="paragraph" w:customStyle="1" w:styleId="26C18F275E9F42C3995EE53E6FE6C672">
    <w:name w:val="26C18F275E9F42C3995EE53E6FE6C672"/>
    <w:rsid w:val="00E75260"/>
  </w:style>
  <w:style w:type="paragraph" w:customStyle="1" w:styleId="98E5C9E04786413A94771115F41EBDA0">
    <w:name w:val="98E5C9E04786413A94771115F41EBDA0"/>
    <w:rsid w:val="00E75260"/>
  </w:style>
  <w:style w:type="paragraph" w:customStyle="1" w:styleId="503F74FC9985435AB45F5942B44444B2">
    <w:name w:val="503F74FC9985435AB45F5942B44444B2"/>
    <w:rsid w:val="00E75260"/>
  </w:style>
  <w:style w:type="paragraph" w:customStyle="1" w:styleId="CCFEC96DF75E4ED1AE63E81A3D4C9FED">
    <w:name w:val="CCFEC96DF75E4ED1AE63E81A3D4C9FED"/>
    <w:rsid w:val="00E75260"/>
  </w:style>
  <w:style w:type="paragraph" w:customStyle="1" w:styleId="2F797E48F3DF4D17BB9E2388C548558E">
    <w:name w:val="2F797E48F3DF4D17BB9E2388C548558E"/>
    <w:rsid w:val="00E75260"/>
  </w:style>
  <w:style w:type="paragraph" w:customStyle="1" w:styleId="E0451C06294D4BB38CF3DE250BC205A1">
    <w:name w:val="E0451C06294D4BB38CF3DE250BC205A1"/>
    <w:rsid w:val="00E75260"/>
  </w:style>
  <w:style w:type="paragraph" w:customStyle="1" w:styleId="C88F09409F2648318ACFCC13D83977E6">
    <w:name w:val="C88F09409F2648318ACFCC13D83977E6"/>
    <w:rsid w:val="00E75260"/>
  </w:style>
  <w:style w:type="paragraph" w:customStyle="1" w:styleId="0AACE73F13BF4BBC80A6BE8DF286C261">
    <w:name w:val="0AACE73F13BF4BBC80A6BE8DF286C261"/>
    <w:rsid w:val="00E75260"/>
  </w:style>
  <w:style w:type="paragraph" w:customStyle="1" w:styleId="01D6788CAF0F465185BFF46A0FBC8291">
    <w:name w:val="01D6788CAF0F465185BFF46A0FBC8291"/>
    <w:rsid w:val="00E75260"/>
  </w:style>
  <w:style w:type="paragraph" w:customStyle="1" w:styleId="6284C9BB7F6344F689DBA9668E6FC4DC1">
    <w:name w:val="6284C9BB7F6344F689DBA9668E6FC4DC1"/>
    <w:rsid w:val="00E75260"/>
    <w:rPr>
      <w:rFonts w:eastAsiaTheme="minorHAnsi"/>
    </w:rPr>
  </w:style>
  <w:style w:type="paragraph" w:customStyle="1" w:styleId="6EBE834F65BF4F49AFBDBFECC028A63C1">
    <w:name w:val="6EBE834F65BF4F49AFBDBFECC028A63C1"/>
    <w:rsid w:val="00E75260"/>
    <w:rPr>
      <w:rFonts w:eastAsiaTheme="minorHAnsi"/>
    </w:rPr>
  </w:style>
  <w:style w:type="paragraph" w:customStyle="1" w:styleId="0390DB7FC7A84A1487934FDE7F07E8BB1">
    <w:name w:val="0390DB7FC7A84A1487934FDE7F07E8BB1"/>
    <w:rsid w:val="00E75260"/>
    <w:rPr>
      <w:rFonts w:eastAsiaTheme="minorHAnsi"/>
    </w:rPr>
  </w:style>
  <w:style w:type="paragraph" w:customStyle="1" w:styleId="1D86A817CCEF4FA1A30303AD6DF164941">
    <w:name w:val="1D86A817CCEF4FA1A30303AD6DF164941"/>
    <w:rsid w:val="00E75260"/>
    <w:rPr>
      <w:rFonts w:eastAsiaTheme="minorHAnsi"/>
    </w:rPr>
  </w:style>
  <w:style w:type="paragraph" w:customStyle="1" w:styleId="FCD93927C0D247AFA9FBDF3F39E5E2201">
    <w:name w:val="FCD93927C0D247AFA9FBDF3F39E5E2201"/>
    <w:rsid w:val="00E75260"/>
    <w:rPr>
      <w:rFonts w:eastAsiaTheme="minorHAnsi"/>
    </w:rPr>
  </w:style>
  <w:style w:type="paragraph" w:customStyle="1" w:styleId="E99C6D1276DC4E4083DA930CB71A22581">
    <w:name w:val="E99C6D1276DC4E4083DA930CB71A22581"/>
    <w:rsid w:val="00E75260"/>
    <w:rPr>
      <w:rFonts w:eastAsiaTheme="minorHAnsi"/>
    </w:rPr>
  </w:style>
  <w:style w:type="paragraph" w:customStyle="1" w:styleId="B2B5681D925E4884AF067A4B717771641">
    <w:name w:val="B2B5681D925E4884AF067A4B717771641"/>
    <w:rsid w:val="00E75260"/>
    <w:rPr>
      <w:rFonts w:eastAsiaTheme="minorHAnsi"/>
    </w:rPr>
  </w:style>
  <w:style w:type="paragraph" w:customStyle="1" w:styleId="52F0F76149E34650B4F123304E748FD11">
    <w:name w:val="52F0F76149E34650B4F123304E748FD11"/>
    <w:rsid w:val="00E75260"/>
    <w:rPr>
      <w:rFonts w:eastAsiaTheme="minorHAnsi"/>
    </w:rPr>
  </w:style>
  <w:style w:type="paragraph" w:customStyle="1" w:styleId="ED1CA34628F849599590EC7BF4E574F31">
    <w:name w:val="ED1CA34628F849599590EC7BF4E574F31"/>
    <w:rsid w:val="00E75260"/>
    <w:rPr>
      <w:rFonts w:eastAsiaTheme="minorHAnsi"/>
    </w:rPr>
  </w:style>
  <w:style w:type="paragraph" w:customStyle="1" w:styleId="9EA5D6A70CC04542B32E769C0A8EAA761">
    <w:name w:val="9EA5D6A70CC04542B32E769C0A8EAA761"/>
    <w:rsid w:val="00E75260"/>
    <w:rPr>
      <w:rFonts w:eastAsiaTheme="minorHAnsi"/>
    </w:rPr>
  </w:style>
  <w:style w:type="paragraph" w:customStyle="1" w:styleId="A3B13EFD4BDD415BB4791FB92DBD80621">
    <w:name w:val="A3B13EFD4BDD415BB4791FB92DBD80621"/>
    <w:rsid w:val="00E75260"/>
    <w:rPr>
      <w:rFonts w:eastAsiaTheme="minorHAnsi"/>
    </w:rPr>
  </w:style>
  <w:style w:type="paragraph" w:customStyle="1" w:styleId="2C736904D8BE4ED3A84FFDE70E3F36D81">
    <w:name w:val="2C736904D8BE4ED3A84FFDE70E3F36D81"/>
    <w:rsid w:val="00E75260"/>
    <w:rPr>
      <w:rFonts w:eastAsiaTheme="minorHAnsi"/>
    </w:rPr>
  </w:style>
  <w:style w:type="paragraph" w:customStyle="1" w:styleId="D26CFA14A3DB4C25A993D86DFD049C8D1">
    <w:name w:val="D26CFA14A3DB4C25A993D86DFD049C8D1"/>
    <w:rsid w:val="00E75260"/>
    <w:rPr>
      <w:rFonts w:eastAsiaTheme="minorHAnsi"/>
    </w:rPr>
  </w:style>
  <w:style w:type="paragraph" w:customStyle="1" w:styleId="B521CB64FD21443796D6BF61A24030661">
    <w:name w:val="B521CB64FD21443796D6BF61A24030661"/>
    <w:rsid w:val="00E75260"/>
    <w:rPr>
      <w:rFonts w:eastAsiaTheme="minorHAnsi"/>
    </w:rPr>
  </w:style>
  <w:style w:type="paragraph" w:customStyle="1" w:styleId="F9A0C43F6ADE454F88AA13F0391E31931">
    <w:name w:val="F9A0C43F6ADE454F88AA13F0391E31931"/>
    <w:rsid w:val="00E75260"/>
    <w:rPr>
      <w:rFonts w:eastAsiaTheme="minorHAnsi"/>
    </w:rPr>
  </w:style>
  <w:style w:type="paragraph" w:customStyle="1" w:styleId="D4EB248DAD7546FCBF9357F214D89ED11">
    <w:name w:val="D4EB248DAD7546FCBF9357F214D89ED11"/>
    <w:rsid w:val="00E75260"/>
    <w:rPr>
      <w:rFonts w:eastAsiaTheme="minorHAnsi"/>
    </w:rPr>
  </w:style>
  <w:style w:type="paragraph" w:customStyle="1" w:styleId="1724031616E34358B7D0D4F518362A731">
    <w:name w:val="1724031616E34358B7D0D4F518362A731"/>
    <w:rsid w:val="00E75260"/>
    <w:rPr>
      <w:rFonts w:eastAsiaTheme="minorHAnsi"/>
    </w:rPr>
  </w:style>
  <w:style w:type="paragraph" w:customStyle="1" w:styleId="01189C653C584FB0ACC1E05739BBAC091">
    <w:name w:val="01189C653C584FB0ACC1E05739BBAC091"/>
    <w:rsid w:val="00E75260"/>
    <w:rPr>
      <w:rFonts w:eastAsiaTheme="minorHAnsi"/>
    </w:rPr>
  </w:style>
  <w:style w:type="paragraph" w:customStyle="1" w:styleId="0BF4C5F0AE0D4B16B6D2558A575552E81">
    <w:name w:val="0BF4C5F0AE0D4B16B6D2558A575552E81"/>
    <w:rsid w:val="00E75260"/>
    <w:rPr>
      <w:rFonts w:eastAsiaTheme="minorHAnsi"/>
    </w:rPr>
  </w:style>
  <w:style w:type="paragraph" w:customStyle="1" w:styleId="87D2E101CD3249FCA87D294599D3A90F1">
    <w:name w:val="87D2E101CD3249FCA87D294599D3A90F1"/>
    <w:rsid w:val="00E75260"/>
    <w:rPr>
      <w:rFonts w:eastAsiaTheme="minorHAnsi"/>
    </w:rPr>
  </w:style>
  <w:style w:type="paragraph" w:customStyle="1" w:styleId="829C3E69336F462B94EBC81ABB9A0B431">
    <w:name w:val="829C3E69336F462B94EBC81ABB9A0B431"/>
    <w:rsid w:val="00E75260"/>
    <w:rPr>
      <w:rFonts w:eastAsiaTheme="minorHAnsi"/>
    </w:rPr>
  </w:style>
  <w:style w:type="paragraph" w:customStyle="1" w:styleId="93029167487B4CD98734997FE61C60781">
    <w:name w:val="93029167487B4CD98734997FE61C60781"/>
    <w:rsid w:val="00E75260"/>
    <w:rPr>
      <w:rFonts w:eastAsiaTheme="minorHAnsi"/>
    </w:rPr>
  </w:style>
  <w:style w:type="paragraph" w:customStyle="1" w:styleId="D9D6302F0FB04BED954995ED8363186B1">
    <w:name w:val="D9D6302F0FB04BED954995ED8363186B1"/>
    <w:rsid w:val="00E75260"/>
    <w:rPr>
      <w:rFonts w:eastAsiaTheme="minorHAnsi"/>
    </w:rPr>
  </w:style>
  <w:style w:type="paragraph" w:customStyle="1" w:styleId="20B55AE7CD3E4BB1A1782A15B013B4461">
    <w:name w:val="20B55AE7CD3E4BB1A1782A15B013B4461"/>
    <w:rsid w:val="00E75260"/>
    <w:rPr>
      <w:rFonts w:eastAsiaTheme="minorHAnsi"/>
    </w:rPr>
  </w:style>
  <w:style w:type="paragraph" w:customStyle="1" w:styleId="E8097BB502804DB0ADC3456C43B71FD11">
    <w:name w:val="E8097BB502804DB0ADC3456C43B71FD11"/>
    <w:rsid w:val="00E75260"/>
    <w:rPr>
      <w:rFonts w:eastAsiaTheme="minorHAnsi"/>
    </w:rPr>
  </w:style>
  <w:style w:type="paragraph" w:customStyle="1" w:styleId="B1590FFCAFE44E75B499F51EE905A8031">
    <w:name w:val="B1590FFCAFE44E75B499F51EE905A8031"/>
    <w:rsid w:val="00E75260"/>
    <w:rPr>
      <w:rFonts w:eastAsiaTheme="minorHAnsi"/>
    </w:rPr>
  </w:style>
  <w:style w:type="paragraph" w:customStyle="1" w:styleId="6BCAC5AA31BE47789368FADE4253F6E51">
    <w:name w:val="6BCAC5AA31BE47789368FADE4253F6E51"/>
    <w:rsid w:val="00E75260"/>
    <w:rPr>
      <w:rFonts w:eastAsiaTheme="minorHAnsi"/>
    </w:rPr>
  </w:style>
  <w:style w:type="paragraph" w:customStyle="1" w:styleId="34FE15E518BE4AD4A8407ACDD78B16651">
    <w:name w:val="34FE15E518BE4AD4A8407ACDD78B16651"/>
    <w:rsid w:val="00E75260"/>
    <w:rPr>
      <w:rFonts w:eastAsiaTheme="minorHAnsi"/>
    </w:rPr>
  </w:style>
  <w:style w:type="paragraph" w:customStyle="1" w:styleId="596D9465CE9B4698A46710366183A91F1">
    <w:name w:val="596D9465CE9B4698A46710366183A91F1"/>
    <w:rsid w:val="00E75260"/>
    <w:rPr>
      <w:rFonts w:eastAsiaTheme="minorHAnsi"/>
    </w:rPr>
  </w:style>
  <w:style w:type="paragraph" w:customStyle="1" w:styleId="1AC2358855BB4A17B014A811364456661">
    <w:name w:val="1AC2358855BB4A17B014A811364456661"/>
    <w:rsid w:val="00E75260"/>
    <w:rPr>
      <w:rFonts w:eastAsiaTheme="minorHAnsi"/>
    </w:rPr>
  </w:style>
  <w:style w:type="paragraph" w:customStyle="1" w:styleId="15BA5C4352994BB2BABA6AF119AE29401">
    <w:name w:val="15BA5C4352994BB2BABA6AF119AE29401"/>
    <w:rsid w:val="00E75260"/>
    <w:rPr>
      <w:rFonts w:eastAsiaTheme="minorHAnsi"/>
    </w:rPr>
  </w:style>
  <w:style w:type="paragraph" w:customStyle="1" w:styleId="633BF06EDAC34520A60EAA29E6684C081">
    <w:name w:val="633BF06EDAC34520A60EAA29E6684C081"/>
    <w:rsid w:val="00E75260"/>
    <w:rPr>
      <w:rFonts w:eastAsiaTheme="minorHAnsi"/>
    </w:rPr>
  </w:style>
  <w:style w:type="paragraph" w:customStyle="1" w:styleId="70EBEB5A9BD745C6AE13F8B565432CDA1">
    <w:name w:val="70EBEB5A9BD745C6AE13F8B565432CDA1"/>
    <w:rsid w:val="00E75260"/>
    <w:rPr>
      <w:rFonts w:eastAsiaTheme="minorHAnsi"/>
    </w:rPr>
  </w:style>
  <w:style w:type="paragraph" w:customStyle="1" w:styleId="AC0812B44AB04E6FB688D67AEF27CBC01">
    <w:name w:val="AC0812B44AB04E6FB688D67AEF27CBC01"/>
    <w:rsid w:val="00E75260"/>
    <w:rPr>
      <w:rFonts w:eastAsiaTheme="minorHAnsi"/>
    </w:rPr>
  </w:style>
  <w:style w:type="paragraph" w:customStyle="1" w:styleId="23F01B686BF94A0CAD595454B2D2018A1">
    <w:name w:val="23F01B686BF94A0CAD595454B2D2018A1"/>
    <w:rsid w:val="00E75260"/>
    <w:rPr>
      <w:rFonts w:eastAsiaTheme="minorHAnsi"/>
    </w:rPr>
  </w:style>
  <w:style w:type="paragraph" w:customStyle="1" w:styleId="AB54256B698747CDB25E34B625F56E621">
    <w:name w:val="AB54256B698747CDB25E34B625F56E621"/>
    <w:rsid w:val="00E75260"/>
    <w:rPr>
      <w:rFonts w:eastAsiaTheme="minorHAnsi"/>
    </w:rPr>
  </w:style>
  <w:style w:type="paragraph" w:customStyle="1" w:styleId="519E3E72DB284D358823B6EBA932EC311">
    <w:name w:val="519E3E72DB284D358823B6EBA932EC311"/>
    <w:rsid w:val="00E75260"/>
    <w:rPr>
      <w:rFonts w:eastAsiaTheme="minorHAnsi"/>
    </w:rPr>
  </w:style>
  <w:style w:type="paragraph" w:customStyle="1" w:styleId="6C8AB6074C4243328F229327B0A5AFD11">
    <w:name w:val="6C8AB6074C4243328F229327B0A5AFD11"/>
    <w:rsid w:val="00E75260"/>
    <w:rPr>
      <w:rFonts w:eastAsiaTheme="minorHAnsi"/>
    </w:rPr>
  </w:style>
  <w:style w:type="paragraph" w:customStyle="1" w:styleId="C077EC89B10844159A281FB173AC25101">
    <w:name w:val="C077EC89B10844159A281FB173AC25101"/>
    <w:rsid w:val="00E75260"/>
    <w:rPr>
      <w:rFonts w:eastAsiaTheme="minorHAnsi"/>
    </w:rPr>
  </w:style>
  <w:style w:type="paragraph" w:customStyle="1" w:styleId="5AFAA3B1BEA446568BD29ABFCAB532B91">
    <w:name w:val="5AFAA3B1BEA446568BD29ABFCAB532B91"/>
    <w:rsid w:val="00E75260"/>
    <w:rPr>
      <w:rFonts w:eastAsiaTheme="minorHAnsi"/>
    </w:rPr>
  </w:style>
  <w:style w:type="paragraph" w:customStyle="1" w:styleId="BB01217D581F41D5BAE66D51B2F42EC51">
    <w:name w:val="BB01217D581F41D5BAE66D51B2F42EC51"/>
    <w:rsid w:val="00E75260"/>
    <w:rPr>
      <w:rFonts w:eastAsiaTheme="minorHAnsi"/>
    </w:rPr>
  </w:style>
  <w:style w:type="paragraph" w:customStyle="1" w:styleId="867555C997EC4BBAB5F220485350787E1">
    <w:name w:val="867555C997EC4BBAB5F220485350787E1"/>
    <w:rsid w:val="00E75260"/>
    <w:rPr>
      <w:rFonts w:eastAsiaTheme="minorHAnsi"/>
    </w:rPr>
  </w:style>
  <w:style w:type="paragraph" w:customStyle="1" w:styleId="D97BCB3130364B1387D8C5FBA359EC751">
    <w:name w:val="D97BCB3130364B1387D8C5FBA359EC751"/>
    <w:rsid w:val="00E75260"/>
    <w:rPr>
      <w:rFonts w:eastAsiaTheme="minorHAnsi"/>
    </w:rPr>
  </w:style>
  <w:style w:type="paragraph" w:customStyle="1" w:styleId="CDB7A3189DFC433F911DB2B9A5FD3D951">
    <w:name w:val="CDB7A3189DFC433F911DB2B9A5FD3D951"/>
    <w:rsid w:val="00E75260"/>
    <w:rPr>
      <w:rFonts w:eastAsiaTheme="minorHAnsi"/>
    </w:rPr>
  </w:style>
  <w:style w:type="paragraph" w:customStyle="1" w:styleId="D2955FA692D84D91943D3C8250D8F0541">
    <w:name w:val="D2955FA692D84D91943D3C8250D8F0541"/>
    <w:rsid w:val="00E75260"/>
    <w:rPr>
      <w:rFonts w:eastAsiaTheme="minorHAnsi"/>
    </w:rPr>
  </w:style>
  <w:style w:type="paragraph" w:customStyle="1" w:styleId="96476E765B844128AB51E017956B8ECA1">
    <w:name w:val="96476E765B844128AB51E017956B8ECA1"/>
    <w:rsid w:val="00E75260"/>
    <w:rPr>
      <w:rFonts w:eastAsiaTheme="minorHAnsi"/>
    </w:rPr>
  </w:style>
  <w:style w:type="paragraph" w:customStyle="1" w:styleId="AD9FA6E82EA94FE199C40C21DACCA72A">
    <w:name w:val="AD9FA6E82EA94FE199C40C21DACCA72A"/>
    <w:rsid w:val="00E75260"/>
    <w:rPr>
      <w:rFonts w:eastAsiaTheme="minorHAnsi"/>
    </w:rPr>
  </w:style>
  <w:style w:type="paragraph" w:customStyle="1" w:styleId="C3669041661747D58B20A77907FB9AC51">
    <w:name w:val="C3669041661747D58B20A77907FB9AC51"/>
    <w:rsid w:val="00E75260"/>
    <w:rPr>
      <w:rFonts w:eastAsiaTheme="minorHAnsi"/>
    </w:rPr>
  </w:style>
  <w:style w:type="paragraph" w:customStyle="1" w:styleId="BD31F4C903B441CFAAE6A5DDB9307DA81">
    <w:name w:val="BD31F4C903B441CFAAE6A5DDB9307DA81"/>
    <w:rsid w:val="00E75260"/>
    <w:rPr>
      <w:rFonts w:eastAsiaTheme="minorHAnsi"/>
    </w:rPr>
  </w:style>
  <w:style w:type="paragraph" w:customStyle="1" w:styleId="4BEEA5B2D5C84EFA930650F9747A4DC61">
    <w:name w:val="4BEEA5B2D5C84EFA930650F9747A4DC61"/>
    <w:rsid w:val="00E75260"/>
    <w:rPr>
      <w:rFonts w:eastAsiaTheme="minorHAnsi"/>
    </w:rPr>
  </w:style>
  <w:style w:type="paragraph" w:customStyle="1" w:styleId="53FF771DC3EC424A81D1B5016020EFA31">
    <w:name w:val="53FF771DC3EC424A81D1B5016020EFA31"/>
    <w:rsid w:val="00E75260"/>
    <w:rPr>
      <w:rFonts w:eastAsiaTheme="minorHAnsi"/>
    </w:rPr>
  </w:style>
  <w:style w:type="paragraph" w:customStyle="1" w:styleId="1075546BA28C4ADAB88A65509A06F70D1">
    <w:name w:val="1075546BA28C4ADAB88A65509A06F70D1"/>
    <w:rsid w:val="00E75260"/>
    <w:rPr>
      <w:rFonts w:eastAsiaTheme="minorHAnsi"/>
    </w:rPr>
  </w:style>
  <w:style w:type="paragraph" w:customStyle="1" w:styleId="071B291F502E43EF9FDB524E6D5FCDE41">
    <w:name w:val="071B291F502E43EF9FDB524E6D5FCDE41"/>
    <w:rsid w:val="00E75260"/>
    <w:rPr>
      <w:rFonts w:eastAsiaTheme="minorHAnsi"/>
    </w:rPr>
  </w:style>
  <w:style w:type="paragraph" w:customStyle="1" w:styleId="D123BF0FB15641809579C22B703CEF1D1">
    <w:name w:val="D123BF0FB15641809579C22B703CEF1D1"/>
    <w:rsid w:val="00E75260"/>
    <w:rPr>
      <w:rFonts w:eastAsiaTheme="minorHAnsi"/>
    </w:rPr>
  </w:style>
  <w:style w:type="paragraph" w:customStyle="1" w:styleId="0FFB544EB50242A7969CCE48E581AEFD1">
    <w:name w:val="0FFB544EB50242A7969CCE48E581AEFD1"/>
    <w:rsid w:val="00E75260"/>
    <w:rPr>
      <w:rFonts w:eastAsiaTheme="minorHAnsi"/>
    </w:rPr>
  </w:style>
  <w:style w:type="paragraph" w:customStyle="1" w:styleId="BF67A719762543BDAC2C7E72A44098F51">
    <w:name w:val="BF67A719762543BDAC2C7E72A44098F51"/>
    <w:rsid w:val="00E75260"/>
    <w:rPr>
      <w:rFonts w:eastAsiaTheme="minorHAnsi"/>
    </w:rPr>
  </w:style>
  <w:style w:type="paragraph" w:customStyle="1" w:styleId="46D6A06A92AC44F58F2EDA78E133918B1">
    <w:name w:val="46D6A06A92AC44F58F2EDA78E133918B1"/>
    <w:rsid w:val="00E75260"/>
    <w:rPr>
      <w:rFonts w:eastAsiaTheme="minorHAnsi"/>
    </w:rPr>
  </w:style>
  <w:style w:type="paragraph" w:customStyle="1" w:styleId="C2FD09AE84D34124B5CBA5FAF3F6744E1">
    <w:name w:val="C2FD09AE84D34124B5CBA5FAF3F6744E1"/>
    <w:rsid w:val="00E75260"/>
    <w:rPr>
      <w:rFonts w:eastAsiaTheme="minorHAnsi"/>
    </w:rPr>
  </w:style>
  <w:style w:type="paragraph" w:customStyle="1" w:styleId="92251DBBF31E4EBFB5B7E7DAE7D031FF1">
    <w:name w:val="92251DBBF31E4EBFB5B7E7DAE7D031FF1"/>
    <w:rsid w:val="00E75260"/>
    <w:rPr>
      <w:rFonts w:eastAsiaTheme="minorHAnsi"/>
    </w:rPr>
  </w:style>
  <w:style w:type="paragraph" w:customStyle="1" w:styleId="490F559BDA1546D8BC53DDF9CAC6FCF91">
    <w:name w:val="490F559BDA1546D8BC53DDF9CAC6FCF91"/>
    <w:rsid w:val="00E75260"/>
    <w:rPr>
      <w:rFonts w:eastAsiaTheme="minorHAnsi"/>
    </w:rPr>
  </w:style>
  <w:style w:type="paragraph" w:customStyle="1" w:styleId="56B08B83C0B941CEB5A005A9194F0B4D1">
    <w:name w:val="56B08B83C0B941CEB5A005A9194F0B4D1"/>
    <w:rsid w:val="00E75260"/>
    <w:rPr>
      <w:rFonts w:eastAsiaTheme="minorHAnsi"/>
    </w:rPr>
  </w:style>
  <w:style w:type="paragraph" w:customStyle="1" w:styleId="6CF153BAC13148FFB0A5B848029072E61">
    <w:name w:val="6CF153BAC13148FFB0A5B848029072E61"/>
    <w:rsid w:val="00E75260"/>
    <w:rPr>
      <w:rFonts w:eastAsiaTheme="minorHAnsi"/>
    </w:rPr>
  </w:style>
  <w:style w:type="paragraph" w:customStyle="1" w:styleId="851DEF2B82FD4789933C3F4DE6E3A7B61">
    <w:name w:val="851DEF2B82FD4789933C3F4DE6E3A7B61"/>
    <w:rsid w:val="00E75260"/>
    <w:rPr>
      <w:rFonts w:eastAsiaTheme="minorHAnsi"/>
    </w:rPr>
  </w:style>
  <w:style w:type="paragraph" w:customStyle="1" w:styleId="8F359D72D75B4DD08E2E6A2D621732F3">
    <w:name w:val="8F359D72D75B4DD08E2E6A2D621732F3"/>
    <w:rsid w:val="00E75260"/>
    <w:rPr>
      <w:rFonts w:eastAsiaTheme="minorHAnsi"/>
    </w:rPr>
  </w:style>
  <w:style w:type="paragraph" w:customStyle="1" w:styleId="7E936B19493D4C348A48573E46236C141">
    <w:name w:val="7E936B19493D4C348A48573E46236C141"/>
    <w:rsid w:val="00E75260"/>
    <w:pPr>
      <w:tabs>
        <w:tab w:val="center" w:pos="4680"/>
        <w:tab w:val="right" w:pos="9360"/>
      </w:tabs>
      <w:spacing w:after="0" w:line="240" w:lineRule="auto"/>
    </w:pPr>
    <w:rPr>
      <w:rFonts w:eastAsiaTheme="minorHAnsi"/>
    </w:rPr>
  </w:style>
  <w:style w:type="paragraph" w:customStyle="1" w:styleId="F6F4699CE6F54F46828A5742C68A11EE">
    <w:name w:val="F6F4699CE6F54F46828A5742C68A11EE"/>
    <w:rsid w:val="00E75260"/>
  </w:style>
  <w:style w:type="paragraph" w:customStyle="1" w:styleId="34717F51E47040B4B7287925D6EBCC66">
    <w:name w:val="34717F51E47040B4B7287925D6EBCC66"/>
    <w:rsid w:val="00E75260"/>
  </w:style>
  <w:style w:type="paragraph" w:customStyle="1" w:styleId="8D50EC3606A24D458B3AC23738E54D53">
    <w:name w:val="8D50EC3606A24D458B3AC23738E54D53"/>
    <w:rsid w:val="00E75260"/>
  </w:style>
  <w:style w:type="paragraph" w:customStyle="1" w:styleId="5574ED2CEECA4C9D9CDE389E364D57DC">
    <w:name w:val="5574ED2CEECA4C9D9CDE389E364D57DC"/>
    <w:rsid w:val="00E75260"/>
  </w:style>
  <w:style w:type="paragraph" w:customStyle="1" w:styleId="C149327A08094B6AA61FC2946BC7C290">
    <w:name w:val="C149327A08094B6AA61FC2946BC7C290"/>
    <w:rsid w:val="00E75260"/>
  </w:style>
  <w:style w:type="paragraph" w:customStyle="1" w:styleId="3C84BDEA6A5B49F59A0CB277653C38D8">
    <w:name w:val="3C84BDEA6A5B49F59A0CB277653C38D8"/>
    <w:rsid w:val="00E75260"/>
  </w:style>
  <w:style w:type="paragraph" w:customStyle="1" w:styleId="169355C30F3A4D7CAAE63FEBDB8708E8">
    <w:name w:val="169355C30F3A4D7CAAE63FEBDB8708E8"/>
    <w:rsid w:val="00E75260"/>
  </w:style>
  <w:style w:type="paragraph" w:customStyle="1" w:styleId="B84B808331FC479CB5B98610CCE0200F">
    <w:name w:val="B84B808331FC479CB5B98610CCE0200F"/>
    <w:rsid w:val="00E75260"/>
  </w:style>
  <w:style w:type="paragraph" w:customStyle="1" w:styleId="0D19923C51DD4B169FF18F031BA5CB53">
    <w:name w:val="0D19923C51DD4B169FF18F031BA5CB53"/>
    <w:rsid w:val="00E75260"/>
  </w:style>
  <w:style w:type="paragraph" w:customStyle="1" w:styleId="9333B335D2E94FACBC925F20A5E05731">
    <w:name w:val="9333B335D2E94FACBC925F20A5E05731"/>
    <w:rsid w:val="00E75260"/>
  </w:style>
  <w:style w:type="paragraph" w:customStyle="1" w:styleId="103922B6D7C74A56BCA76FF83B989B89">
    <w:name w:val="103922B6D7C74A56BCA76FF83B989B89"/>
    <w:rsid w:val="00E75260"/>
  </w:style>
  <w:style w:type="paragraph" w:customStyle="1" w:styleId="C82645CB4D5C4CA89EE760514DA60C4E">
    <w:name w:val="C82645CB4D5C4CA89EE760514DA60C4E"/>
    <w:rsid w:val="00E75260"/>
  </w:style>
  <w:style w:type="paragraph" w:customStyle="1" w:styleId="00E57C64484E40DD8B46BBC104F18866">
    <w:name w:val="00E57C64484E40DD8B46BBC104F18866"/>
    <w:rsid w:val="00E75260"/>
  </w:style>
  <w:style w:type="paragraph" w:customStyle="1" w:styleId="D810D69E36B6414A92AAF6929B942FED">
    <w:name w:val="D810D69E36B6414A92AAF6929B942FED"/>
    <w:rsid w:val="00E75260"/>
  </w:style>
  <w:style w:type="paragraph" w:customStyle="1" w:styleId="7E948C9EB7724B99BEA9DC1740401EDA">
    <w:name w:val="7E948C9EB7724B99BEA9DC1740401EDA"/>
    <w:rsid w:val="00E75260"/>
  </w:style>
  <w:style w:type="paragraph" w:customStyle="1" w:styleId="1A8B28FCB8594475BD8D4E69D912B90D">
    <w:name w:val="1A8B28FCB8594475BD8D4E69D912B90D"/>
    <w:rsid w:val="00E75260"/>
  </w:style>
  <w:style w:type="paragraph" w:customStyle="1" w:styleId="23538C9C0B8E4E5D8C2994DBFCD3C549">
    <w:name w:val="23538C9C0B8E4E5D8C2994DBFCD3C549"/>
    <w:rsid w:val="00E75260"/>
  </w:style>
  <w:style w:type="paragraph" w:customStyle="1" w:styleId="9AD4403BE5494F1C9586F5FC0175E796">
    <w:name w:val="9AD4403BE5494F1C9586F5FC0175E796"/>
    <w:rsid w:val="00E75260"/>
  </w:style>
  <w:style w:type="paragraph" w:customStyle="1" w:styleId="66268F2859E94500AC645B514449DFCD">
    <w:name w:val="66268F2859E94500AC645B514449DFCD"/>
    <w:rsid w:val="00E75260"/>
  </w:style>
  <w:style w:type="paragraph" w:customStyle="1" w:styleId="BE051D964F884E8FBD4FF1F6BAF0707E">
    <w:name w:val="BE051D964F884E8FBD4FF1F6BAF0707E"/>
    <w:rsid w:val="00E75260"/>
  </w:style>
  <w:style w:type="paragraph" w:customStyle="1" w:styleId="FD640B6F5FA549289CAD72E774966E35">
    <w:name w:val="FD640B6F5FA549289CAD72E774966E35"/>
    <w:rsid w:val="00E75260"/>
  </w:style>
  <w:style w:type="paragraph" w:customStyle="1" w:styleId="4A475E434D6746E5BB3CB111AB060200">
    <w:name w:val="4A475E434D6746E5BB3CB111AB060200"/>
    <w:rsid w:val="00E75260"/>
  </w:style>
  <w:style w:type="paragraph" w:customStyle="1" w:styleId="15B51134A1E84D2E8C58B594BFA007F2">
    <w:name w:val="15B51134A1E84D2E8C58B594BFA007F2"/>
    <w:rsid w:val="00E75260"/>
  </w:style>
  <w:style w:type="paragraph" w:customStyle="1" w:styleId="878436FBBF4C40139134EFA42C9E872A">
    <w:name w:val="878436FBBF4C40139134EFA42C9E872A"/>
    <w:rsid w:val="00E75260"/>
  </w:style>
  <w:style w:type="paragraph" w:customStyle="1" w:styleId="C0A5F671B1DF4C989078ACC5B1B0D602">
    <w:name w:val="C0A5F671B1DF4C989078ACC5B1B0D602"/>
    <w:rsid w:val="00E75260"/>
  </w:style>
  <w:style w:type="paragraph" w:customStyle="1" w:styleId="3B596F9009EF4604869C2222E5AB10C1">
    <w:name w:val="3B596F9009EF4604869C2222E5AB10C1"/>
    <w:rsid w:val="00E75260"/>
  </w:style>
  <w:style w:type="paragraph" w:customStyle="1" w:styleId="2A39B32C64334DFE8EA2BC3E5315D2DF">
    <w:name w:val="2A39B32C64334DFE8EA2BC3E5315D2DF"/>
    <w:rsid w:val="00E75260"/>
  </w:style>
  <w:style w:type="paragraph" w:customStyle="1" w:styleId="00AC76AFC2E348FE9AD2CCCD00BAD273">
    <w:name w:val="00AC76AFC2E348FE9AD2CCCD00BAD273"/>
    <w:rsid w:val="00E75260"/>
  </w:style>
  <w:style w:type="paragraph" w:customStyle="1" w:styleId="769EA7B1F2FC40A3B129EFAB86E3192B">
    <w:name w:val="769EA7B1F2FC40A3B129EFAB86E3192B"/>
    <w:rsid w:val="00E75260"/>
  </w:style>
  <w:style w:type="paragraph" w:customStyle="1" w:styleId="FDAD2FAE6E2544EE975FD7B2FA4F2FD9">
    <w:name w:val="FDAD2FAE6E2544EE975FD7B2FA4F2FD9"/>
    <w:rsid w:val="00E75260"/>
  </w:style>
  <w:style w:type="paragraph" w:customStyle="1" w:styleId="C39F62F1477045C286753E7359328A3C">
    <w:name w:val="C39F62F1477045C286753E7359328A3C"/>
    <w:rsid w:val="00E75260"/>
  </w:style>
  <w:style w:type="paragraph" w:customStyle="1" w:styleId="B60E4CA15962400285752949C73B015E">
    <w:name w:val="B60E4CA15962400285752949C73B015E"/>
    <w:rsid w:val="00E75260"/>
  </w:style>
  <w:style w:type="paragraph" w:customStyle="1" w:styleId="01E9A43490DE45DBAC4911D3F4AC8128">
    <w:name w:val="01E9A43490DE45DBAC4911D3F4AC8128"/>
    <w:rsid w:val="00E75260"/>
  </w:style>
  <w:style w:type="paragraph" w:customStyle="1" w:styleId="ABA80693AED84C358207B75994302189">
    <w:name w:val="ABA80693AED84C358207B75994302189"/>
    <w:rsid w:val="00E75260"/>
  </w:style>
  <w:style w:type="paragraph" w:customStyle="1" w:styleId="4BA9413E7D62416ABE029E1C446340F7">
    <w:name w:val="4BA9413E7D62416ABE029E1C446340F7"/>
    <w:rsid w:val="00E75260"/>
  </w:style>
  <w:style w:type="paragraph" w:customStyle="1" w:styleId="166D9AFA581549ACB16A31C3764E7DF4">
    <w:name w:val="166D9AFA581549ACB16A31C3764E7DF4"/>
    <w:rsid w:val="00E75260"/>
  </w:style>
  <w:style w:type="paragraph" w:customStyle="1" w:styleId="D9CD00DBD16249969821513C19176047">
    <w:name w:val="D9CD00DBD16249969821513C19176047"/>
    <w:rsid w:val="00E75260"/>
  </w:style>
  <w:style w:type="paragraph" w:customStyle="1" w:styleId="4637EE08F76B42B792F43C78D9DDC0D8">
    <w:name w:val="4637EE08F76B42B792F43C78D9DDC0D8"/>
    <w:rsid w:val="00E75260"/>
  </w:style>
  <w:style w:type="paragraph" w:customStyle="1" w:styleId="638A49F9248546BD987C9FBECD0B7965">
    <w:name w:val="638A49F9248546BD987C9FBECD0B7965"/>
    <w:rsid w:val="00E75260"/>
  </w:style>
  <w:style w:type="paragraph" w:customStyle="1" w:styleId="618DB5B7B0BA4DA38E8400878F42A5C6">
    <w:name w:val="618DB5B7B0BA4DA38E8400878F42A5C6"/>
    <w:rsid w:val="00E75260"/>
  </w:style>
  <w:style w:type="paragraph" w:customStyle="1" w:styleId="2988283E58DE492DA6F41007B92F8CC0">
    <w:name w:val="2988283E58DE492DA6F41007B92F8CC0"/>
    <w:rsid w:val="00E75260"/>
  </w:style>
  <w:style w:type="paragraph" w:customStyle="1" w:styleId="67B401C716B84EF2A273BAFA82136A7D">
    <w:name w:val="67B401C716B84EF2A273BAFA82136A7D"/>
    <w:rsid w:val="00E75260"/>
  </w:style>
  <w:style w:type="paragraph" w:customStyle="1" w:styleId="787C5ED4FF2F4493B78D209FDD962B7C">
    <w:name w:val="787C5ED4FF2F4493B78D209FDD962B7C"/>
    <w:rsid w:val="00E75260"/>
  </w:style>
  <w:style w:type="paragraph" w:customStyle="1" w:styleId="2340F2EA910B4260966FEEDDA14752FF">
    <w:name w:val="2340F2EA910B4260966FEEDDA14752FF"/>
    <w:rsid w:val="00E75260"/>
  </w:style>
  <w:style w:type="paragraph" w:customStyle="1" w:styleId="D85B1FB2FF43449E8287D3A01E182630">
    <w:name w:val="D85B1FB2FF43449E8287D3A01E182630"/>
    <w:rsid w:val="00E75260"/>
  </w:style>
  <w:style w:type="paragraph" w:customStyle="1" w:styleId="BD7104702B034852A2E2361A18B5D060">
    <w:name w:val="BD7104702B034852A2E2361A18B5D060"/>
    <w:rsid w:val="00E75260"/>
  </w:style>
  <w:style w:type="paragraph" w:customStyle="1" w:styleId="C4A5E4B3C21547A0B95F84B0144052CF">
    <w:name w:val="C4A5E4B3C21547A0B95F84B0144052CF"/>
    <w:rsid w:val="00E75260"/>
  </w:style>
  <w:style w:type="paragraph" w:customStyle="1" w:styleId="20FA66D45ADD4C638AE18881D2D107FF">
    <w:name w:val="20FA66D45ADD4C638AE18881D2D107FF"/>
    <w:rsid w:val="00E75260"/>
  </w:style>
  <w:style w:type="paragraph" w:customStyle="1" w:styleId="A7FE8D1CEA4B40E2BD8A1FF011636C27">
    <w:name w:val="A7FE8D1CEA4B40E2BD8A1FF011636C27"/>
    <w:rsid w:val="00E75260"/>
  </w:style>
  <w:style w:type="paragraph" w:customStyle="1" w:styleId="FFC96137FF1B42C895E7987923205714">
    <w:name w:val="FFC96137FF1B42C895E7987923205714"/>
    <w:rsid w:val="00E75260"/>
  </w:style>
  <w:style w:type="paragraph" w:customStyle="1" w:styleId="80358175BF46460F83A23C15785B083C">
    <w:name w:val="80358175BF46460F83A23C15785B083C"/>
    <w:rsid w:val="00E75260"/>
  </w:style>
  <w:style w:type="paragraph" w:customStyle="1" w:styleId="E0FA620B895944B793D86E0FFB404870">
    <w:name w:val="E0FA620B895944B793D86E0FFB404870"/>
    <w:rsid w:val="00E75260"/>
  </w:style>
  <w:style w:type="paragraph" w:customStyle="1" w:styleId="7F19FBD0616D4DE3B611D645BC4E3279">
    <w:name w:val="7F19FBD0616D4DE3B611D645BC4E3279"/>
    <w:rsid w:val="00E75260"/>
  </w:style>
  <w:style w:type="paragraph" w:customStyle="1" w:styleId="11E84652B4C64FD69E6F2546961B95F7">
    <w:name w:val="11E84652B4C64FD69E6F2546961B95F7"/>
    <w:rsid w:val="00E75260"/>
  </w:style>
  <w:style w:type="paragraph" w:customStyle="1" w:styleId="D2F74DB9243746208DB7923F0DAE8D5A">
    <w:name w:val="D2F74DB9243746208DB7923F0DAE8D5A"/>
    <w:rsid w:val="00E75260"/>
  </w:style>
  <w:style w:type="paragraph" w:customStyle="1" w:styleId="119526294A964C85A7200B4B38B7946C">
    <w:name w:val="119526294A964C85A7200B4B38B7946C"/>
    <w:rsid w:val="00E75260"/>
  </w:style>
  <w:style w:type="paragraph" w:customStyle="1" w:styleId="DA7E679FD93A4B74AC670F21166FCD1B">
    <w:name w:val="DA7E679FD93A4B74AC670F21166FCD1B"/>
    <w:rsid w:val="00E75260"/>
  </w:style>
  <w:style w:type="paragraph" w:customStyle="1" w:styleId="840A183C840A4243B5E2951275ADE835">
    <w:name w:val="840A183C840A4243B5E2951275ADE835"/>
    <w:rsid w:val="00E75260"/>
  </w:style>
  <w:style w:type="paragraph" w:customStyle="1" w:styleId="F80CFD3E556B41CAA73267CD02D7FC41">
    <w:name w:val="F80CFD3E556B41CAA73267CD02D7FC41"/>
    <w:rsid w:val="00E75260"/>
  </w:style>
  <w:style w:type="paragraph" w:customStyle="1" w:styleId="505F7B8C29B54AB58CEA6A4CB664BAE6">
    <w:name w:val="505F7B8C29B54AB58CEA6A4CB664BAE6"/>
    <w:rsid w:val="00E75260"/>
  </w:style>
  <w:style w:type="paragraph" w:customStyle="1" w:styleId="50F5CCFDBC554D78A33778182307D5E7">
    <w:name w:val="50F5CCFDBC554D78A33778182307D5E7"/>
    <w:rsid w:val="00E75260"/>
  </w:style>
  <w:style w:type="paragraph" w:customStyle="1" w:styleId="F992D70FF3924291A55180708D1FA4A2">
    <w:name w:val="F992D70FF3924291A55180708D1FA4A2"/>
    <w:rsid w:val="00E75260"/>
  </w:style>
  <w:style w:type="paragraph" w:customStyle="1" w:styleId="AE2D43893BE94BBABA9619534B8F8A1D">
    <w:name w:val="AE2D43893BE94BBABA9619534B8F8A1D"/>
    <w:rsid w:val="00E75260"/>
  </w:style>
  <w:style w:type="paragraph" w:customStyle="1" w:styleId="25FE034F72B04BB6A9B8AA1AD889C391">
    <w:name w:val="25FE034F72B04BB6A9B8AA1AD889C391"/>
    <w:rsid w:val="00E75260"/>
  </w:style>
  <w:style w:type="paragraph" w:customStyle="1" w:styleId="9A0D78CEC6DE441D9D778EECA85872E8">
    <w:name w:val="9A0D78CEC6DE441D9D778EECA85872E8"/>
    <w:rsid w:val="00E75260"/>
  </w:style>
  <w:style w:type="paragraph" w:customStyle="1" w:styleId="BE4B274EC16B4364870AA2CFD49C2F16">
    <w:name w:val="BE4B274EC16B4364870AA2CFD49C2F16"/>
    <w:rsid w:val="00E75260"/>
  </w:style>
  <w:style w:type="paragraph" w:customStyle="1" w:styleId="6F926626D2504846A47F0544020DEEB4">
    <w:name w:val="6F926626D2504846A47F0544020DEEB4"/>
    <w:rsid w:val="00E75260"/>
  </w:style>
  <w:style w:type="paragraph" w:customStyle="1" w:styleId="908DB5ADD9BB44D8B1F58D00AEEF8F70">
    <w:name w:val="908DB5ADD9BB44D8B1F58D00AEEF8F70"/>
    <w:rsid w:val="00E75260"/>
  </w:style>
  <w:style w:type="paragraph" w:customStyle="1" w:styleId="92546218527C43099B12FB9572C738F0">
    <w:name w:val="92546218527C43099B12FB9572C738F0"/>
    <w:rsid w:val="00E75260"/>
  </w:style>
  <w:style w:type="paragraph" w:customStyle="1" w:styleId="44F457FDE9854208A49D10CF158F4F9F">
    <w:name w:val="44F457FDE9854208A49D10CF158F4F9F"/>
    <w:rsid w:val="00E75260"/>
  </w:style>
  <w:style w:type="paragraph" w:customStyle="1" w:styleId="FC707EA40E2C48B7809E5259576CBB5F">
    <w:name w:val="FC707EA40E2C48B7809E5259576CBB5F"/>
    <w:rsid w:val="00E75260"/>
  </w:style>
  <w:style w:type="paragraph" w:customStyle="1" w:styleId="43AB9F2BB5864835A156654EB81C00B1">
    <w:name w:val="43AB9F2BB5864835A156654EB81C00B1"/>
    <w:rsid w:val="00E75260"/>
  </w:style>
  <w:style w:type="paragraph" w:customStyle="1" w:styleId="F61BCB89E7C14FABBF0481C424A6919B">
    <w:name w:val="F61BCB89E7C14FABBF0481C424A6919B"/>
    <w:rsid w:val="00E75260"/>
  </w:style>
  <w:style w:type="paragraph" w:customStyle="1" w:styleId="081920820EEC404DBA80D9563C7CAE09">
    <w:name w:val="081920820EEC404DBA80D9563C7CAE09"/>
    <w:rsid w:val="00E75260"/>
  </w:style>
  <w:style w:type="paragraph" w:customStyle="1" w:styleId="AB4958D2DCE84E5E8CD7345CCA8DBF44">
    <w:name w:val="AB4958D2DCE84E5E8CD7345CCA8DBF44"/>
    <w:rsid w:val="00E75260"/>
  </w:style>
  <w:style w:type="paragraph" w:customStyle="1" w:styleId="CB2401D951C24E358C5960FFBEE619AF">
    <w:name w:val="CB2401D951C24E358C5960FFBEE619AF"/>
    <w:rsid w:val="00E75260"/>
  </w:style>
  <w:style w:type="paragraph" w:customStyle="1" w:styleId="6212DF9A0BA54A6F94745CE002EB562F">
    <w:name w:val="6212DF9A0BA54A6F94745CE002EB562F"/>
    <w:rsid w:val="00E75260"/>
  </w:style>
  <w:style w:type="paragraph" w:customStyle="1" w:styleId="667868E830254B28939D4DB4BF3537FA">
    <w:name w:val="667868E830254B28939D4DB4BF3537FA"/>
    <w:rsid w:val="00E75260"/>
  </w:style>
  <w:style w:type="paragraph" w:customStyle="1" w:styleId="790D9A9163F942838801ECE8F4CF7C80">
    <w:name w:val="790D9A9163F942838801ECE8F4CF7C80"/>
    <w:rsid w:val="00E75260"/>
  </w:style>
  <w:style w:type="paragraph" w:customStyle="1" w:styleId="4CC369EFAB044E0D9198D22A563B0BDE">
    <w:name w:val="4CC369EFAB044E0D9198D22A563B0BDE"/>
    <w:rsid w:val="00E75260"/>
  </w:style>
  <w:style w:type="paragraph" w:customStyle="1" w:styleId="7CB2719F62374164B578EBBF1BB32377">
    <w:name w:val="7CB2719F62374164B578EBBF1BB32377"/>
    <w:rsid w:val="00E75260"/>
  </w:style>
  <w:style w:type="paragraph" w:customStyle="1" w:styleId="CCA2826EC9BA46A2851DD5AD4D705EF7">
    <w:name w:val="CCA2826EC9BA46A2851DD5AD4D705EF7"/>
    <w:rsid w:val="00E75260"/>
  </w:style>
  <w:style w:type="paragraph" w:customStyle="1" w:styleId="6BA5E9AB32A34E9AA823C5A19FA7828D">
    <w:name w:val="6BA5E9AB32A34E9AA823C5A19FA7828D"/>
    <w:rsid w:val="00E75260"/>
  </w:style>
  <w:style w:type="paragraph" w:customStyle="1" w:styleId="DB714C23388A4908814416BE5893986E">
    <w:name w:val="DB714C23388A4908814416BE5893986E"/>
    <w:rsid w:val="00E75260"/>
  </w:style>
  <w:style w:type="paragraph" w:customStyle="1" w:styleId="F222CFECA9B54B89887ABD16E1519C16">
    <w:name w:val="F222CFECA9B54B89887ABD16E1519C16"/>
    <w:rsid w:val="00E75260"/>
  </w:style>
  <w:style w:type="paragraph" w:customStyle="1" w:styleId="07940495E48648798D805DBADA4A7047">
    <w:name w:val="07940495E48648798D805DBADA4A7047"/>
    <w:rsid w:val="00E75260"/>
  </w:style>
  <w:style w:type="paragraph" w:customStyle="1" w:styleId="EBB8513C5F994A11B4600D3410E6C7D5">
    <w:name w:val="EBB8513C5F994A11B4600D3410E6C7D5"/>
    <w:rsid w:val="00E75260"/>
  </w:style>
  <w:style w:type="paragraph" w:customStyle="1" w:styleId="07942720DA3542D6B0C6E5C8AE3A5384">
    <w:name w:val="07942720DA3542D6B0C6E5C8AE3A5384"/>
    <w:rsid w:val="00E75260"/>
  </w:style>
  <w:style w:type="paragraph" w:customStyle="1" w:styleId="5C24E86EE949499BBAF9A632BCC3B163">
    <w:name w:val="5C24E86EE949499BBAF9A632BCC3B163"/>
    <w:rsid w:val="00E75260"/>
  </w:style>
  <w:style w:type="paragraph" w:customStyle="1" w:styleId="EDFC217CD02D4091AA60729A3A597A8F">
    <w:name w:val="EDFC217CD02D4091AA60729A3A597A8F"/>
    <w:rsid w:val="00E75260"/>
  </w:style>
  <w:style w:type="paragraph" w:customStyle="1" w:styleId="0731F752C36B4BD588399A15425C3971">
    <w:name w:val="0731F752C36B4BD588399A15425C3971"/>
    <w:rsid w:val="00E75260"/>
  </w:style>
  <w:style w:type="paragraph" w:customStyle="1" w:styleId="47DC9E89D74A4329B6FFA814A000B1DD">
    <w:name w:val="47DC9E89D74A4329B6FFA814A000B1DD"/>
    <w:rsid w:val="00E75260"/>
  </w:style>
  <w:style w:type="paragraph" w:customStyle="1" w:styleId="9EA6BF2845B4420A8BD2EA5174D21529">
    <w:name w:val="9EA6BF2845B4420A8BD2EA5174D21529"/>
    <w:rsid w:val="00E75260"/>
  </w:style>
  <w:style w:type="paragraph" w:customStyle="1" w:styleId="1D3B135D31394A4AB79B06E2F50A72BB">
    <w:name w:val="1D3B135D31394A4AB79B06E2F50A72BB"/>
    <w:rsid w:val="00E75260"/>
  </w:style>
  <w:style w:type="paragraph" w:customStyle="1" w:styleId="878DEA8E195B4961A96DB621B8B69FD8">
    <w:name w:val="878DEA8E195B4961A96DB621B8B69FD8"/>
    <w:rsid w:val="00E75260"/>
  </w:style>
  <w:style w:type="paragraph" w:customStyle="1" w:styleId="FF5FB300DF464C188B277EA9B904E72A">
    <w:name w:val="FF5FB300DF464C188B277EA9B904E72A"/>
    <w:rsid w:val="00E75260"/>
  </w:style>
  <w:style w:type="paragraph" w:customStyle="1" w:styleId="F6B77B217DCC4E2E8AD24CABDE13EF3E">
    <w:name w:val="F6B77B217DCC4E2E8AD24CABDE13EF3E"/>
    <w:rsid w:val="00E75260"/>
  </w:style>
  <w:style w:type="paragraph" w:customStyle="1" w:styleId="301EA5918B8A4160A69D070CED73CC90">
    <w:name w:val="301EA5918B8A4160A69D070CED73CC90"/>
    <w:rsid w:val="00E75260"/>
  </w:style>
  <w:style w:type="paragraph" w:customStyle="1" w:styleId="93ECE1C332D34D77A68D0972635D8EC4">
    <w:name w:val="93ECE1C332D34D77A68D0972635D8EC4"/>
    <w:rsid w:val="00E75260"/>
  </w:style>
  <w:style w:type="paragraph" w:customStyle="1" w:styleId="5BAF94BCC2FC4E6DB6C94BB332B2E2A4">
    <w:name w:val="5BAF94BCC2FC4E6DB6C94BB332B2E2A4"/>
    <w:rsid w:val="00E75260"/>
  </w:style>
  <w:style w:type="paragraph" w:customStyle="1" w:styleId="8B4B39AB5B23422AB31A04F0075032DB">
    <w:name w:val="8B4B39AB5B23422AB31A04F0075032DB"/>
    <w:rsid w:val="00E75260"/>
  </w:style>
  <w:style w:type="paragraph" w:customStyle="1" w:styleId="BD0A403E38DC4FF193673C4773164740">
    <w:name w:val="BD0A403E38DC4FF193673C4773164740"/>
    <w:rsid w:val="00E75260"/>
  </w:style>
  <w:style w:type="paragraph" w:customStyle="1" w:styleId="7F98158D23204C7097F7771709AE287E">
    <w:name w:val="7F98158D23204C7097F7771709AE287E"/>
    <w:rsid w:val="00E75260"/>
  </w:style>
  <w:style w:type="paragraph" w:customStyle="1" w:styleId="007501D57A7E4DA0BCCBCC226F9E9BB1">
    <w:name w:val="007501D57A7E4DA0BCCBCC226F9E9BB1"/>
    <w:rsid w:val="00E75260"/>
  </w:style>
  <w:style w:type="paragraph" w:customStyle="1" w:styleId="8CD833663BF44ADAB17299172100CE1D">
    <w:name w:val="8CD833663BF44ADAB17299172100CE1D"/>
    <w:rsid w:val="00E75260"/>
  </w:style>
  <w:style w:type="paragraph" w:customStyle="1" w:styleId="A445CD743C5946A8B6898DAFF85BDE2F">
    <w:name w:val="A445CD743C5946A8B6898DAFF85BDE2F"/>
    <w:rsid w:val="00E75260"/>
  </w:style>
  <w:style w:type="paragraph" w:customStyle="1" w:styleId="589690F0FA6F43CC8747BDD8CEF5186A">
    <w:name w:val="589690F0FA6F43CC8747BDD8CEF5186A"/>
    <w:rsid w:val="00E75260"/>
  </w:style>
  <w:style w:type="paragraph" w:customStyle="1" w:styleId="4A182873F6F44B23927C86A85C63344B">
    <w:name w:val="4A182873F6F44B23927C86A85C63344B"/>
    <w:rsid w:val="00E75260"/>
  </w:style>
  <w:style w:type="paragraph" w:customStyle="1" w:styleId="71B04E59A2DF403FADB331C416F37871">
    <w:name w:val="71B04E59A2DF403FADB331C416F37871"/>
    <w:rsid w:val="00E75260"/>
  </w:style>
  <w:style w:type="paragraph" w:customStyle="1" w:styleId="07271B256999414592D6120B87F142DF">
    <w:name w:val="07271B256999414592D6120B87F142DF"/>
    <w:rsid w:val="00E75260"/>
  </w:style>
  <w:style w:type="paragraph" w:customStyle="1" w:styleId="AD9AB06E75D64E9EBAD1E8F9FEAB1B87">
    <w:name w:val="AD9AB06E75D64E9EBAD1E8F9FEAB1B87"/>
    <w:rsid w:val="00E75260"/>
  </w:style>
  <w:style w:type="paragraph" w:customStyle="1" w:styleId="27BE668C45944595B48F8E65B463938F">
    <w:name w:val="27BE668C45944595B48F8E65B463938F"/>
    <w:rsid w:val="00E75260"/>
  </w:style>
  <w:style w:type="paragraph" w:customStyle="1" w:styleId="5A6DB3DBBD9F496BA38200112F20C6F6">
    <w:name w:val="5A6DB3DBBD9F496BA38200112F20C6F6"/>
    <w:rsid w:val="00E75260"/>
  </w:style>
  <w:style w:type="paragraph" w:customStyle="1" w:styleId="B57437422F4B436B841A9C477A694D59">
    <w:name w:val="B57437422F4B436B841A9C477A694D59"/>
    <w:rsid w:val="00E75260"/>
  </w:style>
  <w:style w:type="paragraph" w:customStyle="1" w:styleId="65AFDB5DDEFC4C52BF6D4F18153F1B5E">
    <w:name w:val="65AFDB5DDEFC4C52BF6D4F18153F1B5E"/>
    <w:rsid w:val="00E75260"/>
  </w:style>
  <w:style w:type="paragraph" w:customStyle="1" w:styleId="AB44461780364048BA478573BB9F51A8">
    <w:name w:val="AB44461780364048BA478573BB9F51A8"/>
    <w:rsid w:val="00E75260"/>
  </w:style>
  <w:style w:type="paragraph" w:customStyle="1" w:styleId="DCB389A76A8A48F89240AA4AA8D74EAA">
    <w:name w:val="DCB389A76A8A48F89240AA4AA8D74EAA"/>
    <w:rsid w:val="00E75260"/>
  </w:style>
  <w:style w:type="paragraph" w:customStyle="1" w:styleId="FA93BEB28B0F492582D3B4933709DB89">
    <w:name w:val="FA93BEB28B0F492582D3B4933709DB89"/>
    <w:rsid w:val="00E75260"/>
  </w:style>
  <w:style w:type="paragraph" w:customStyle="1" w:styleId="4D2C6A28E41847AFAD77C47F2C4729C6">
    <w:name w:val="4D2C6A28E41847AFAD77C47F2C4729C6"/>
    <w:rsid w:val="00E75260"/>
  </w:style>
  <w:style w:type="paragraph" w:customStyle="1" w:styleId="47EA23C128144A05967F7EE6812CE4EE">
    <w:name w:val="47EA23C128144A05967F7EE6812CE4EE"/>
    <w:rsid w:val="00E75260"/>
  </w:style>
  <w:style w:type="paragraph" w:customStyle="1" w:styleId="C4D3B0B79DC84F53A913092459D308DB">
    <w:name w:val="C4D3B0B79DC84F53A913092459D308DB"/>
    <w:rsid w:val="00E75260"/>
  </w:style>
  <w:style w:type="paragraph" w:customStyle="1" w:styleId="9B8F74EA2CF247CBBDA9F816D7DD4B0E">
    <w:name w:val="9B8F74EA2CF247CBBDA9F816D7DD4B0E"/>
    <w:rsid w:val="00E75260"/>
  </w:style>
  <w:style w:type="paragraph" w:customStyle="1" w:styleId="B326314909C949299E6B41B61B3CCDE6">
    <w:name w:val="B326314909C949299E6B41B61B3CCDE6"/>
    <w:rsid w:val="00E75260"/>
  </w:style>
  <w:style w:type="paragraph" w:customStyle="1" w:styleId="B9BCFE9C57F6487FB95F21F06088AEF0">
    <w:name w:val="B9BCFE9C57F6487FB95F21F06088AEF0"/>
    <w:rsid w:val="00E75260"/>
  </w:style>
  <w:style w:type="paragraph" w:customStyle="1" w:styleId="9DAF7A7049BB4D0D874E244D34262291">
    <w:name w:val="9DAF7A7049BB4D0D874E244D34262291"/>
    <w:rsid w:val="00E75260"/>
  </w:style>
  <w:style w:type="paragraph" w:customStyle="1" w:styleId="5145E37C3DAB4FCCA2B4465B75A0C0E7">
    <w:name w:val="5145E37C3DAB4FCCA2B4465B75A0C0E7"/>
    <w:rsid w:val="00E75260"/>
  </w:style>
  <w:style w:type="paragraph" w:customStyle="1" w:styleId="500A35DBC295496095644E48FDCC5F66">
    <w:name w:val="500A35DBC295496095644E48FDCC5F66"/>
    <w:rsid w:val="00E75260"/>
  </w:style>
  <w:style w:type="paragraph" w:customStyle="1" w:styleId="6C7B8E3696CB498689F03B32A7607525">
    <w:name w:val="6C7B8E3696CB498689F03B32A7607525"/>
    <w:rsid w:val="00E75260"/>
  </w:style>
  <w:style w:type="paragraph" w:customStyle="1" w:styleId="BED55EFB7C724A8B93ED3770DCC29146">
    <w:name w:val="BED55EFB7C724A8B93ED3770DCC29146"/>
    <w:rsid w:val="00E75260"/>
  </w:style>
  <w:style w:type="paragraph" w:customStyle="1" w:styleId="29563F04DB6044D8B3E13E31C8464002">
    <w:name w:val="29563F04DB6044D8B3E13E31C8464002"/>
    <w:rsid w:val="00E75260"/>
  </w:style>
  <w:style w:type="paragraph" w:customStyle="1" w:styleId="7F22FCF16492458DA4EFD7F341076602">
    <w:name w:val="7F22FCF16492458DA4EFD7F341076602"/>
    <w:rsid w:val="00E75260"/>
  </w:style>
  <w:style w:type="paragraph" w:customStyle="1" w:styleId="8BD15AD429584C868D318E71F01CDB35">
    <w:name w:val="8BD15AD429584C868D318E71F01CDB35"/>
    <w:rsid w:val="00E75260"/>
  </w:style>
  <w:style w:type="paragraph" w:customStyle="1" w:styleId="DD0AB412AF7641479A80B58273B24D05">
    <w:name w:val="DD0AB412AF7641479A80B58273B24D05"/>
    <w:rsid w:val="00E75260"/>
  </w:style>
  <w:style w:type="paragraph" w:customStyle="1" w:styleId="88C2D6E5671F4BA6A786CAB3162D0217">
    <w:name w:val="88C2D6E5671F4BA6A786CAB3162D0217"/>
    <w:rsid w:val="00E75260"/>
  </w:style>
  <w:style w:type="paragraph" w:customStyle="1" w:styleId="D9E22DC969224AA3922A0962D90812D0">
    <w:name w:val="D9E22DC969224AA3922A0962D90812D0"/>
    <w:rsid w:val="00E75260"/>
  </w:style>
  <w:style w:type="paragraph" w:customStyle="1" w:styleId="3B7CE93D053041F2BAB2E6B7F76AF524">
    <w:name w:val="3B7CE93D053041F2BAB2E6B7F76AF524"/>
    <w:rsid w:val="00E75260"/>
  </w:style>
  <w:style w:type="paragraph" w:customStyle="1" w:styleId="1916B1BAB5E04846BE8F25490C8B5966">
    <w:name w:val="1916B1BAB5E04846BE8F25490C8B5966"/>
    <w:rsid w:val="00E75260"/>
  </w:style>
  <w:style w:type="paragraph" w:customStyle="1" w:styleId="99483A6749FF495DA9730B77397A0D32">
    <w:name w:val="99483A6749FF495DA9730B77397A0D32"/>
    <w:rsid w:val="00E75260"/>
  </w:style>
  <w:style w:type="paragraph" w:customStyle="1" w:styleId="84142BDAD1554E2BA3369E0E81607FE7">
    <w:name w:val="84142BDAD1554E2BA3369E0E81607FE7"/>
    <w:rsid w:val="00E75260"/>
  </w:style>
  <w:style w:type="paragraph" w:customStyle="1" w:styleId="AAD7677ACD8B4C11B7B4AD91F175E062">
    <w:name w:val="AAD7677ACD8B4C11B7B4AD91F175E062"/>
    <w:rsid w:val="00E75260"/>
  </w:style>
  <w:style w:type="paragraph" w:customStyle="1" w:styleId="AA6B3C2708814E999962C2FB19CCED35">
    <w:name w:val="AA6B3C2708814E999962C2FB19CCED35"/>
    <w:rsid w:val="00E75260"/>
  </w:style>
  <w:style w:type="paragraph" w:customStyle="1" w:styleId="E3B24FDAD20B493B948728A6F1AE6ABD">
    <w:name w:val="E3B24FDAD20B493B948728A6F1AE6ABD"/>
    <w:rsid w:val="00E75260"/>
  </w:style>
  <w:style w:type="paragraph" w:customStyle="1" w:styleId="3762FB01A78D44CC908452B617D9ED64">
    <w:name w:val="3762FB01A78D44CC908452B617D9ED64"/>
    <w:rsid w:val="00E75260"/>
  </w:style>
  <w:style w:type="paragraph" w:customStyle="1" w:styleId="1FB6D2CC97F24499A7E6B9B6F0E874D1">
    <w:name w:val="1FB6D2CC97F24499A7E6B9B6F0E874D1"/>
    <w:rsid w:val="00E75260"/>
  </w:style>
  <w:style w:type="paragraph" w:customStyle="1" w:styleId="58B51B2A651940659E18E30801103AD3">
    <w:name w:val="58B51B2A651940659E18E30801103AD3"/>
    <w:rsid w:val="00E75260"/>
  </w:style>
  <w:style w:type="paragraph" w:customStyle="1" w:styleId="33BE07185E9149A08D88838F3010F0BD">
    <w:name w:val="33BE07185E9149A08D88838F3010F0BD"/>
    <w:rsid w:val="00E75260"/>
  </w:style>
  <w:style w:type="paragraph" w:customStyle="1" w:styleId="001F19F0BCEB4A6790F0772828B825A5">
    <w:name w:val="001F19F0BCEB4A6790F0772828B825A5"/>
    <w:rsid w:val="00E75260"/>
  </w:style>
  <w:style w:type="paragraph" w:customStyle="1" w:styleId="79E76AEFE66E4EA89D3D28227D9A2C26">
    <w:name w:val="79E76AEFE66E4EA89D3D28227D9A2C26"/>
    <w:rsid w:val="00E75260"/>
  </w:style>
  <w:style w:type="paragraph" w:customStyle="1" w:styleId="AE9EF636ECA84039ABABFE4180B12D4A">
    <w:name w:val="AE9EF636ECA84039ABABFE4180B12D4A"/>
    <w:rsid w:val="00E75260"/>
  </w:style>
  <w:style w:type="paragraph" w:customStyle="1" w:styleId="D696301928284B15A0A811CABB296E3C">
    <w:name w:val="D696301928284B15A0A811CABB296E3C"/>
    <w:rsid w:val="00E75260"/>
  </w:style>
  <w:style w:type="paragraph" w:customStyle="1" w:styleId="2C5C1562823745C6B4FA26C80FAFFED0">
    <w:name w:val="2C5C1562823745C6B4FA26C80FAFFED0"/>
    <w:rsid w:val="00E75260"/>
  </w:style>
  <w:style w:type="paragraph" w:customStyle="1" w:styleId="843DA30497674B328DFDD0245A2ED13A">
    <w:name w:val="843DA30497674B328DFDD0245A2ED13A"/>
    <w:rsid w:val="00E75260"/>
  </w:style>
  <w:style w:type="paragraph" w:customStyle="1" w:styleId="5023E558ABA6408DAFC6CD88603026E4">
    <w:name w:val="5023E558ABA6408DAFC6CD88603026E4"/>
    <w:rsid w:val="00E75260"/>
  </w:style>
  <w:style w:type="paragraph" w:customStyle="1" w:styleId="B3B7038ED71142DABC24FD79915BFDBE">
    <w:name w:val="B3B7038ED71142DABC24FD79915BFDBE"/>
    <w:rsid w:val="00E75260"/>
  </w:style>
  <w:style w:type="paragraph" w:customStyle="1" w:styleId="C8959C19CB5E453F8239517314909A44">
    <w:name w:val="C8959C19CB5E453F8239517314909A44"/>
    <w:rsid w:val="00E75260"/>
  </w:style>
  <w:style w:type="paragraph" w:customStyle="1" w:styleId="B06AD3BA328C428BA9B1CD71128B44E6">
    <w:name w:val="B06AD3BA328C428BA9B1CD71128B44E6"/>
    <w:rsid w:val="00E75260"/>
  </w:style>
  <w:style w:type="paragraph" w:customStyle="1" w:styleId="028BC1C4694A4C7B9C747BEF794A2270">
    <w:name w:val="028BC1C4694A4C7B9C747BEF794A2270"/>
    <w:rsid w:val="00E75260"/>
  </w:style>
  <w:style w:type="paragraph" w:customStyle="1" w:styleId="095EA40ED7AE4307A93629B2F45928F5">
    <w:name w:val="095EA40ED7AE4307A93629B2F45928F5"/>
    <w:rsid w:val="00E75260"/>
  </w:style>
  <w:style w:type="paragraph" w:customStyle="1" w:styleId="3BE4FF45A737495DA1F239C2A5E0823D">
    <w:name w:val="3BE4FF45A737495DA1F239C2A5E0823D"/>
    <w:rsid w:val="00E75260"/>
  </w:style>
  <w:style w:type="paragraph" w:customStyle="1" w:styleId="761BAD657ADE4FC18453614298663D60">
    <w:name w:val="761BAD657ADE4FC18453614298663D60"/>
    <w:rsid w:val="00E75260"/>
  </w:style>
  <w:style w:type="paragraph" w:customStyle="1" w:styleId="9C1F2A4DE44B477A9AA8C29A0D42D484">
    <w:name w:val="9C1F2A4DE44B477A9AA8C29A0D42D484"/>
    <w:rsid w:val="00E75260"/>
  </w:style>
  <w:style w:type="paragraph" w:customStyle="1" w:styleId="80B60AF3571C4FBE91CD3D4D87C74FCC">
    <w:name w:val="80B60AF3571C4FBE91CD3D4D87C74FCC"/>
    <w:rsid w:val="00E75260"/>
  </w:style>
  <w:style w:type="paragraph" w:customStyle="1" w:styleId="21BCD2068E894563A3CDB05294729377">
    <w:name w:val="21BCD2068E894563A3CDB05294729377"/>
    <w:rsid w:val="00E75260"/>
  </w:style>
  <w:style w:type="paragraph" w:customStyle="1" w:styleId="A9C3B2BAC202413FAE4AA8094E90574F">
    <w:name w:val="A9C3B2BAC202413FAE4AA8094E90574F"/>
    <w:rsid w:val="00E75260"/>
  </w:style>
  <w:style w:type="paragraph" w:customStyle="1" w:styleId="9B8910805C054F5C8F6026002E585A61">
    <w:name w:val="9B8910805C054F5C8F6026002E585A61"/>
    <w:rsid w:val="00E75260"/>
  </w:style>
  <w:style w:type="paragraph" w:customStyle="1" w:styleId="E102A47BE3064968A180CC1166F3952F">
    <w:name w:val="E102A47BE3064968A180CC1166F3952F"/>
    <w:rsid w:val="00E75260"/>
  </w:style>
  <w:style w:type="paragraph" w:customStyle="1" w:styleId="F6632E83A3334CD7A97FFD2A53B4B164">
    <w:name w:val="F6632E83A3334CD7A97FFD2A53B4B164"/>
    <w:rsid w:val="00E75260"/>
  </w:style>
  <w:style w:type="paragraph" w:customStyle="1" w:styleId="56319C5701B5454D91309E51FCF51244">
    <w:name w:val="56319C5701B5454D91309E51FCF51244"/>
    <w:rsid w:val="00E75260"/>
  </w:style>
  <w:style w:type="paragraph" w:customStyle="1" w:styleId="925FFD3F4BE249498E6E2C842D8F10E1">
    <w:name w:val="925FFD3F4BE249498E6E2C842D8F10E1"/>
    <w:rsid w:val="00E75260"/>
  </w:style>
  <w:style w:type="paragraph" w:customStyle="1" w:styleId="F596C2634D674849BD287DE3FC110E81">
    <w:name w:val="F596C2634D674849BD287DE3FC110E81"/>
    <w:rsid w:val="00E75260"/>
  </w:style>
  <w:style w:type="paragraph" w:customStyle="1" w:styleId="41203026055D4B47A864D3DEFBC928C2">
    <w:name w:val="41203026055D4B47A864D3DEFBC928C2"/>
    <w:rsid w:val="00E75260"/>
  </w:style>
  <w:style w:type="paragraph" w:customStyle="1" w:styleId="E85A2D7849294673995B933FFCAB2C3B">
    <w:name w:val="E85A2D7849294673995B933FFCAB2C3B"/>
    <w:rsid w:val="00E75260"/>
  </w:style>
  <w:style w:type="paragraph" w:customStyle="1" w:styleId="835BF793D8434221809371A3B3BBE3C6">
    <w:name w:val="835BF793D8434221809371A3B3BBE3C6"/>
    <w:rsid w:val="00E75260"/>
  </w:style>
  <w:style w:type="paragraph" w:customStyle="1" w:styleId="4DBA9C5C64684A468BF6652C74FC05EA">
    <w:name w:val="4DBA9C5C64684A468BF6652C74FC05EA"/>
    <w:rsid w:val="00E75260"/>
  </w:style>
  <w:style w:type="paragraph" w:customStyle="1" w:styleId="ADED252A3A594C29951728E1A893CCA6">
    <w:name w:val="ADED252A3A594C29951728E1A893CCA6"/>
    <w:rsid w:val="00E75260"/>
  </w:style>
  <w:style w:type="paragraph" w:customStyle="1" w:styleId="B75000513DFC4BCA86B52A6AE30B747D">
    <w:name w:val="B75000513DFC4BCA86B52A6AE30B747D"/>
    <w:rsid w:val="00E75260"/>
  </w:style>
  <w:style w:type="paragraph" w:customStyle="1" w:styleId="5C7F39BC4F524492B54AB210BC2D2F1F">
    <w:name w:val="5C7F39BC4F524492B54AB210BC2D2F1F"/>
    <w:rsid w:val="00E75260"/>
  </w:style>
  <w:style w:type="paragraph" w:customStyle="1" w:styleId="FDEF596002174D2DBDDB1F6C3379A377">
    <w:name w:val="FDEF596002174D2DBDDB1F6C3379A377"/>
    <w:rsid w:val="00E75260"/>
  </w:style>
  <w:style w:type="paragraph" w:customStyle="1" w:styleId="68A2FCF6620E48379B546EFCD477D797">
    <w:name w:val="68A2FCF6620E48379B546EFCD477D797"/>
    <w:rsid w:val="00E75260"/>
  </w:style>
  <w:style w:type="paragraph" w:customStyle="1" w:styleId="A57A34C9201F442BB5C9FC2BDE9108CB">
    <w:name w:val="A57A34C9201F442BB5C9FC2BDE9108CB"/>
    <w:rsid w:val="00E75260"/>
  </w:style>
  <w:style w:type="paragraph" w:customStyle="1" w:styleId="91826C45690C462497D026EEAB37EDAE">
    <w:name w:val="91826C45690C462497D026EEAB37EDAE"/>
    <w:rsid w:val="00E75260"/>
  </w:style>
  <w:style w:type="paragraph" w:customStyle="1" w:styleId="3D761E44456A40DB840E91079BE16F69">
    <w:name w:val="3D761E44456A40DB840E91079BE16F69"/>
    <w:rsid w:val="00E75260"/>
  </w:style>
  <w:style w:type="paragraph" w:customStyle="1" w:styleId="45E17F7CB98C4D08850EC6FE8F56538D">
    <w:name w:val="45E17F7CB98C4D08850EC6FE8F56538D"/>
    <w:rsid w:val="00E75260"/>
  </w:style>
  <w:style w:type="paragraph" w:customStyle="1" w:styleId="942D10CC2CC943F18D89A597983D3195">
    <w:name w:val="942D10CC2CC943F18D89A597983D3195"/>
    <w:rsid w:val="00E75260"/>
  </w:style>
  <w:style w:type="paragraph" w:customStyle="1" w:styleId="2B53D90985304416B64740686CFFE144">
    <w:name w:val="2B53D90985304416B64740686CFFE144"/>
    <w:rsid w:val="00E75260"/>
  </w:style>
  <w:style w:type="paragraph" w:customStyle="1" w:styleId="16BD2CDC74A7400F901442A64612075D">
    <w:name w:val="16BD2CDC74A7400F901442A64612075D"/>
    <w:rsid w:val="00E75260"/>
  </w:style>
  <w:style w:type="paragraph" w:customStyle="1" w:styleId="482097C20FBB4E34A0F7928D8FD4D5FB">
    <w:name w:val="482097C20FBB4E34A0F7928D8FD4D5FB"/>
    <w:rsid w:val="00E75260"/>
  </w:style>
  <w:style w:type="paragraph" w:customStyle="1" w:styleId="36F39AC1005A4858A2D19E545800A9F8">
    <w:name w:val="36F39AC1005A4858A2D19E545800A9F8"/>
    <w:rsid w:val="00E75260"/>
  </w:style>
  <w:style w:type="paragraph" w:customStyle="1" w:styleId="77C38D0BC5124EE48432B23A49459EA5">
    <w:name w:val="77C38D0BC5124EE48432B23A49459EA5"/>
    <w:rsid w:val="00E75260"/>
  </w:style>
  <w:style w:type="paragraph" w:customStyle="1" w:styleId="B0DA908ADBD04BF7967B1203B805B084">
    <w:name w:val="B0DA908ADBD04BF7967B1203B805B084"/>
    <w:rsid w:val="00E75260"/>
  </w:style>
  <w:style w:type="paragraph" w:customStyle="1" w:styleId="5A41034748B84FA6AD57EBDFAD92F047">
    <w:name w:val="5A41034748B84FA6AD57EBDFAD92F047"/>
    <w:rsid w:val="00E75260"/>
  </w:style>
  <w:style w:type="paragraph" w:customStyle="1" w:styleId="016E19C9A1DB47F59058DB6C92A9D1CF">
    <w:name w:val="016E19C9A1DB47F59058DB6C92A9D1CF"/>
    <w:rsid w:val="00E75260"/>
  </w:style>
  <w:style w:type="paragraph" w:customStyle="1" w:styleId="021E7134F5E547978AA99D2E9766F446">
    <w:name w:val="021E7134F5E547978AA99D2E9766F446"/>
    <w:rsid w:val="00E75260"/>
  </w:style>
  <w:style w:type="paragraph" w:customStyle="1" w:styleId="9A1EE4DB42AC41CB9A5CD49BC4003712">
    <w:name w:val="9A1EE4DB42AC41CB9A5CD49BC4003712"/>
    <w:rsid w:val="00E75260"/>
  </w:style>
  <w:style w:type="paragraph" w:customStyle="1" w:styleId="B93BAA051EB04E82A4802D42F54A52F5">
    <w:name w:val="B93BAA051EB04E82A4802D42F54A52F5"/>
    <w:rsid w:val="00E75260"/>
  </w:style>
  <w:style w:type="paragraph" w:customStyle="1" w:styleId="6474D321FB0447AAAA816A054CBB85D3">
    <w:name w:val="6474D321FB0447AAAA816A054CBB85D3"/>
    <w:rsid w:val="00E75260"/>
  </w:style>
  <w:style w:type="paragraph" w:customStyle="1" w:styleId="3FE491DF0CB148B5B2726877C4ACFE04">
    <w:name w:val="3FE491DF0CB148B5B2726877C4ACFE04"/>
    <w:rsid w:val="00E75260"/>
  </w:style>
  <w:style w:type="paragraph" w:customStyle="1" w:styleId="1E2F9E87E65C4BF2BB45485DF8970F45">
    <w:name w:val="1E2F9E87E65C4BF2BB45485DF8970F45"/>
    <w:rsid w:val="00E75260"/>
  </w:style>
  <w:style w:type="paragraph" w:customStyle="1" w:styleId="8CAC432EFF314270BD8549C8E1662EE5">
    <w:name w:val="8CAC432EFF314270BD8549C8E1662EE5"/>
    <w:rsid w:val="00E75260"/>
  </w:style>
  <w:style w:type="paragraph" w:customStyle="1" w:styleId="00F79E576B7944278290BE2386684D2C">
    <w:name w:val="00F79E576B7944278290BE2386684D2C"/>
    <w:rsid w:val="00E75260"/>
  </w:style>
  <w:style w:type="paragraph" w:customStyle="1" w:styleId="1B64DDE1D6EA440BBA8BB4CB57429290">
    <w:name w:val="1B64DDE1D6EA440BBA8BB4CB57429290"/>
    <w:rsid w:val="00E75260"/>
  </w:style>
  <w:style w:type="paragraph" w:customStyle="1" w:styleId="CE6D825E6A574287AF826088F1C9A992">
    <w:name w:val="CE6D825E6A574287AF826088F1C9A992"/>
    <w:rsid w:val="00E75260"/>
  </w:style>
  <w:style w:type="paragraph" w:customStyle="1" w:styleId="295F9957AD9A47BAA7F7B46297EC8135">
    <w:name w:val="295F9957AD9A47BAA7F7B46297EC8135"/>
    <w:rsid w:val="00E75260"/>
  </w:style>
  <w:style w:type="paragraph" w:customStyle="1" w:styleId="8FB71F650A60484C93F1889FA2B1969B">
    <w:name w:val="8FB71F650A60484C93F1889FA2B1969B"/>
    <w:rsid w:val="00E75260"/>
  </w:style>
  <w:style w:type="paragraph" w:customStyle="1" w:styleId="0915177432EC4084BDC6245BBB5D27BD">
    <w:name w:val="0915177432EC4084BDC6245BBB5D27BD"/>
    <w:rsid w:val="00E75260"/>
  </w:style>
  <w:style w:type="paragraph" w:customStyle="1" w:styleId="8658C92708A740FD93E5DF4041B9925E">
    <w:name w:val="8658C92708A740FD93E5DF4041B9925E"/>
    <w:rsid w:val="00E75260"/>
  </w:style>
  <w:style w:type="paragraph" w:customStyle="1" w:styleId="F601CAF34F9743B18129BF8226C318D7">
    <w:name w:val="F601CAF34F9743B18129BF8226C318D7"/>
    <w:rsid w:val="00E75260"/>
  </w:style>
  <w:style w:type="paragraph" w:customStyle="1" w:styleId="F2A373D8DE4B4A41B5F6FD91476A2303">
    <w:name w:val="F2A373D8DE4B4A41B5F6FD91476A2303"/>
    <w:rsid w:val="00E75260"/>
  </w:style>
  <w:style w:type="paragraph" w:customStyle="1" w:styleId="EB4A073120BB49B9A0F3D4EA8C3C8C1D">
    <w:name w:val="EB4A073120BB49B9A0F3D4EA8C3C8C1D"/>
    <w:rsid w:val="00E75260"/>
  </w:style>
  <w:style w:type="paragraph" w:customStyle="1" w:styleId="FEC1B526168D41D9A18A6CADFAD763FE">
    <w:name w:val="FEC1B526168D41D9A18A6CADFAD763FE"/>
    <w:rsid w:val="00E75260"/>
  </w:style>
  <w:style w:type="paragraph" w:customStyle="1" w:styleId="54B7005506044687AF2780CC2D879EF1">
    <w:name w:val="54B7005506044687AF2780CC2D879EF1"/>
    <w:rsid w:val="00E75260"/>
  </w:style>
  <w:style w:type="paragraph" w:customStyle="1" w:styleId="3A07901EF37D465CAA32665537451717">
    <w:name w:val="3A07901EF37D465CAA32665537451717"/>
    <w:rsid w:val="00E75260"/>
  </w:style>
  <w:style w:type="paragraph" w:customStyle="1" w:styleId="F1E3AE7CB706467AA63A9E06A1656FD9">
    <w:name w:val="F1E3AE7CB706467AA63A9E06A1656FD9"/>
    <w:rsid w:val="00E75260"/>
  </w:style>
  <w:style w:type="paragraph" w:customStyle="1" w:styleId="9E8BD2B194B244B89CE63188EA207AA6">
    <w:name w:val="9E8BD2B194B244B89CE63188EA207AA6"/>
    <w:rsid w:val="00E75260"/>
  </w:style>
  <w:style w:type="paragraph" w:customStyle="1" w:styleId="C84588731EB549FE9E2B25E90BBF71A9">
    <w:name w:val="C84588731EB549FE9E2B25E90BBF71A9"/>
    <w:rsid w:val="00E75260"/>
  </w:style>
  <w:style w:type="paragraph" w:customStyle="1" w:styleId="8FE9CEDD60B74515A7CEC5ECBE745FEE">
    <w:name w:val="8FE9CEDD60B74515A7CEC5ECBE745FEE"/>
    <w:rsid w:val="00E75260"/>
  </w:style>
  <w:style w:type="paragraph" w:customStyle="1" w:styleId="B0264A0D7EE24BE0808A7354803295FE">
    <w:name w:val="B0264A0D7EE24BE0808A7354803295FE"/>
    <w:rsid w:val="00E75260"/>
  </w:style>
  <w:style w:type="paragraph" w:customStyle="1" w:styleId="8DE69FE328934D4291E4DFA9E1B53171">
    <w:name w:val="8DE69FE328934D4291E4DFA9E1B53171"/>
    <w:rsid w:val="00E75260"/>
  </w:style>
  <w:style w:type="paragraph" w:customStyle="1" w:styleId="34B515F6A733486CA1D7564EDAE9FFD1">
    <w:name w:val="34B515F6A733486CA1D7564EDAE9FFD1"/>
    <w:rsid w:val="00E75260"/>
  </w:style>
  <w:style w:type="paragraph" w:customStyle="1" w:styleId="060B1A64FF574EB4969481F2C4D0EA8F">
    <w:name w:val="060B1A64FF574EB4969481F2C4D0EA8F"/>
    <w:rsid w:val="00E75260"/>
  </w:style>
  <w:style w:type="paragraph" w:customStyle="1" w:styleId="1FB5718AFCF849268C7ABEFB84675817">
    <w:name w:val="1FB5718AFCF849268C7ABEFB84675817"/>
    <w:rsid w:val="00E75260"/>
  </w:style>
  <w:style w:type="paragraph" w:customStyle="1" w:styleId="3FF2555666FB4382BB9702AA239ACF07">
    <w:name w:val="3FF2555666FB4382BB9702AA239ACF07"/>
    <w:rsid w:val="00E75260"/>
  </w:style>
  <w:style w:type="paragraph" w:customStyle="1" w:styleId="CF1203A5413142EBBA652E2E0442424E">
    <w:name w:val="CF1203A5413142EBBA652E2E0442424E"/>
    <w:rsid w:val="00E75260"/>
  </w:style>
  <w:style w:type="paragraph" w:customStyle="1" w:styleId="1E267BCA3CE04A06AA37954D360C1B20">
    <w:name w:val="1E267BCA3CE04A06AA37954D360C1B20"/>
    <w:rsid w:val="00E75260"/>
  </w:style>
  <w:style w:type="paragraph" w:customStyle="1" w:styleId="DF84074C102C47299DDFEA1CBEA870E6">
    <w:name w:val="DF84074C102C47299DDFEA1CBEA870E6"/>
    <w:rsid w:val="00E75260"/>
  </w:style>
  <w:style w:type="paragraph" w:customStyle="1" w:styleId="ED90EAF3C143457E80CF53B69F306D4A">
    <w:name w:val="ED90EAF3C143457E80CF53B69F306D4A"/>
    <w:rsid w:val="00E75260"/>
  </w:style>
  <w:style w:type="paragraph" w:customStyle="1" w:styleId="765D30C1D3D34B2CA51A665376DF6AF9">
    <w:name w:val="765D30C1D3D34B2CA51A665376DF6AF9"/>
    <w:rsid w:val="00E75260"/>
  </w:style>
  <w:style w:type="paragraph" w:customStyle="1" w:styleId="64397D0AE21643B6B57FBB20095FDB66">
    <w:name w:val="64397D0AE21643B6B57FBB20095FDB66"/>
    <w:rsid w:val="00E75260"/>
  </w:style>
  <w:style w:type="paragraph" w:customStyle="1" w:styleId="D65D9E543CD1416D869EFEB39714A890">
    <w:name w:val="D65D9E543CD1416D869EFEB39714A890"/>
    <w:rsid w:val="00E75260"/>
  </w:style>
  <w:style w:type="paragraph" w:customStyle="1" w:styleId="66B881DDCBE44D279A5397FD02000E93">
    <w:name w:val="66B881DDCBE44D279A5397FD02000E93"/>
    <w:rsid w:val="00E75260"/>
  </w:style>
  <w:style w:type="paragraph" w:customStyle="1" w:styleId="3E281DD929DA4971887DD547158763EE">
    <w:name w:val="3E281DD929DA4971887DD547158763EE"/>
    <w:rsid w:val="00E75260"/>
  </w:style>
  <w:style w:type="paragraph" w:customStyle="1" w:styleId="38F8475F14AA4FC0BBE0322BADB03181">
    <w:name w:val="38F8475F14AA4FC0BBE0322BADB03181"/>
    <w:rsid w:val="00E75260"/>
  </w:style>
  <w:style w:type="paragraph" w:customStyle="1" w:styleId="76BEE8D4AECE4FF4A50F9689AC501557">
    <w:name w:val="76BEE8D4AECE4FF4A50F9689AC501557"/>
    <w:rsid w:val="00E75260"/>
  </w:style>
  <w:style w:type="paragraph" w:customStyle="1" w:styleId="7F9D44EAA51B4E87B4108A574E5EAD96">
    <w:name w:val="7F9D44EAA51B4E87B4108A574E5EAD96"/>
    <w:rsid w:val="00E75260"/>
  </w:style>
  <w:style w:type="paragraph" w:customStyle="1" w:styleId="98C3BD5535F549E0BAEEE04C039B4BA6">
    <w:name w:val="98C3BD5535F549E0BAEEE04C039B4BA6"/>
    <w:rsid w:val="00E75260"/>
  </w:style>
  <w:style w:type="paragraph" w:customStyle="1" w:styleId="90E48A69EDD6464BB42EA954F6645EF2">
    <w:name w:val="90E48A69EDD6464BB42EA954F6645EF2"/>
    <w:rsid w:val="00E75260"/>
  </w:style>
  <w:style w:type="paragraph" w:customStyle="1" w:styleId="8910A479120D447EA290E73B133D783D">
    <w:name w:val="8910A479120D447EA290E73B133D783D"/>
    <w:rsid w:val="00E75260"/>
  </w:style>
  <w:style w:type="paragraph" w:customStyle="1" w:styleId="36B3D5CCF3864066B8F0325ED78B95B3">
    <w:name w:val="36B3D5CCF3864066B8F0325ED78B95B3"/>
    <w:rsid w:val="00E75260"/>
  </w:style>
  <w:style w:type="paragraph" w:customStyle="1" w:styleId="34BE7E8852914FD8AEDD1BCF515B76C2">
    <w:name w:val="34BE7E8852914FD8AEDD1BCF515B76C2"/>
    <w:rsid w:val="00E75260"/>
  </w:style>
  <w:style w:type="paragraph" w:customStyle="1" w:styleId="83022C92F4F741EBAE54F0D7372B1D5B">
    <w:name w:val="83022C92F4F741EBAE54F0D7372B1D5B"/>
    <w:rsid w:val="00E75260"/>
  </w:style>
  <w:style w:type="paragraph" w:customStyle="1" w:styleId="1185682E42D44E5A8D92134E51F17B4C">
    <w:name w:val="1185682E42D44E5A8D92134E51F17B4C"/>
    <w:rsid w:val="00E75260"/>
  </w:style>
  <w:style w:type="paragraph" w:customStyle="1" w:styleId="EFB914CBC50644948E67E407C30D09DA">
    <w:name w:val="EFB914CBC50644948E67E407C30D09DA"/>
    <w:rsid w:val="00E75260"/>
  </w:style>
  <w:style w:type="paragraph" w:customStyle="1" w:styleId="A29ED7654B3746D6B0944B9D70429992">
    <w:name w:val="A29ED7654B3746D6B0944B9D70429992"/>
    <w:rsid w:val="00E75260"/>
  </w:style>
  <w:style w:type="paragraph" w:customStyle="1" w:styleId="8382B8A3905D4A7F91F2A0DFF51C9468">
    <w:name w:val="8382B8A3905D4A7F91F2A0DFF51C9468"/>
    <w:rsid w:val="00E75260"/>
  </w:style>
  <w:style w:type="paragraph" w:customStyle="1" w:styleId="AC7E4D2107E143E88BAC8917466138C3">
    <w:name w:val="AC7E4D2107E143E88BAC8917466138C3"/>
    <w:rsid w:val="00E75260"/>
  </w:style>
  <w:style w:type="paragraph" w:customStyle="1" w:styleId="58CE577DCFE94DE4B843BC071D9A39D3">
    <w:name w:val="58CE577DCFE94DE4B843BC071D9A39D3"/>
    <w:rsid w:val="00E75260"/>
  </w:style>
  <w:style w:type="paragraph" w:customStyle="1" w:styleId="BE1F4703F9DC493D9DB255D5FDF2CB22">
    <w:name w:val="BE1F4703F9DC493D9DB255D5FDF2CB22"/>
    <w:rsid w:val="00E75260"/>
  </w:style>
  <w:style w:type="paragraph" w:customStyle="1" w:styleId="DB0F3177F2CB464E9D054870289A70E3">
    <w:name w:val="DB0F3177F2CB464E9D054870289A70E3"/>
    <w:rsid w:val="00E75260"/>
  </w:style>
  <w:style w:type="paragraph" w:customStyle="1" w:styleId="E7734184EB3B4853BCCE5EE2F1BAC02D">
    <w:name w:val="E7734184EB3B4853BCCE5EE2F1BAC02D"/>
    <w:rsid w:val="00E75260"/>
  </w:style>
  <w:style w:type="paragraph" w:customStyle="1" w:styleId="00B87CE8A8F9402B950269CDFAEE81E4">
    <w:name w:val="00B87CE8A8F9402B950269CDFAEE81E4"/>
    <w:rsid w:val="00E75260"/>
  </w:style>
  <w:style w:type="paragraph" w:customStyle="1" w:styleId="95F0256721DC43C796AE60B448369DCC">
    <w:name w:val="95F0256721DC43C796AE60B448369DCC"/>
    <w:rsid w:val="00E75260"/>
  </w:style>
  <w:style w:type="paragraph" w:customStyle="1" w:styleId="347E37E0E1BC4C0BB4E810A4F515F4CB">
    <w:name w:val="347E37E0E1BC4C0BB4E810A4F515F4CB"/>
    <w:rsid w:val="00E75260"/>
  </w:style>
  <w:style w:type="paragraph" w:customStyle="1" w:styleId="B3C2260DDA684CFA8B0745A5125CC4DB">
    <w:name w:val="B3C2260DDA684CFA8B0745A5125CC4DB"/>
    <w:rsid w:val="00E75260"/>
  </w:style>
  <w:style w:type="paragraph" w:customStyle="1" w:styleId="71064F1D20ED4F159B297B8416BD49B9">
    <w:name w:val="71064F1D20ED4F159B297B8416BD49B9"/>
    <w:rsid w:val="00E75260"/>
  </w:style>
  <w:style w:type="paragraph" w:customStyle="1" w:styleId="9CAA981C2E144A0B87F26411F0EF7D7A">
    <w:name w:val="9CAA981C2E144A0B87F26411F0EF7D7A"/>
    <w:rsid w:val="00E75260"/>
  </w:style>
  <w:style w:type="paragraph" w:customStyle="1" w:styleId="94FAA071A435473DAF92AEA56315FDC7">
    <w:name w:val="94FAA071A435473DAF92AEA56315FDC7"/>
    <w:rsid w:val="00E75260"/>
  </w:style>
  <w:style w:type="paragraph" w:customStyle="1" w:styleId="FF5D56F3568E4F4FBE021D5A6E1E6D0D">
    <w:name w:val="FF5D56F3568E4F4FBE021D5A6E1E6D0D"/>
    <w:rsid w:val="00E75260"/>
  </w:style>
  <w:style w:type="paragraph" w:customStyle="1" w:styleId="BF95E594BD754B7D8C266787FC5EE6AC">
    <w:name w:val="BF95E594BD754B7D8C266787FC5EE6AC"/>
    <w:rsid w:val="00E75260"/>
  </w:style>
  <w:style w:type="paragraph" w:customStyle="1" w:styleId="350E2C681B9B412097A7C1BED1EFEED9">
    <w:name w:val="350E2C681B9B412097A7C1BED1EFEED9"/>
    <w:rsid w:val="00E75260"/>
  </w:style>
  <w:style w:type="paragraph" w:customStyle="1" w:styleId="1ECBC7D0487B443EB47E46F9609C1F37">
    <w:name w:val="1ECBC7D0487B443EB47E46F9609C1F37"/>
    <w:rsid w:val="00E75260"/>
  </w:style>
  <w:style w:type="paragraph" w:customStyle="1" w:styleId="5D97D32678D549B2880909630D101148">
    <w:name w:val="5D97D32678D549B2880909630D101148"/>
    <w:rsid w:val="00E75260"/>
  </w:style>
  <w:style w:type="paragraph" w:customStyle="1" w:styleId="5E41B777008A46399AA98689702630E1">
    <w:name w:val="5E41B777008A46399AA98689702630E1"/>
    <w:rsid w:val="00E75260"/>
  </w:style>
  <w:style w:type="paragraph" w:customStyle="1" w:styleId="380ED9609A7245C9A283424866B837F1">
    <w:name w:val="380ED9609A7245C9A283424866B837F1"/>
    <w:rsid w:val="00E75260"/>
  </w:style>
  <w:style w:type="paragraph" w:customStyle="1" w:styleId="F5E2B708454B4F69B8ABBC96AFACF768">
    <w:name w:val="F5E2B708454B4F69B8ABBC96AFACF768"/>
    <w:rsid w:val="00E75260"/>
  </w:style>
  <w:style w:type="paragraph" w:customStyle="1" w:styleId="2DFD1D56F45D4C1D9573FD5B278766C6">
    <w:name w:val="2DFD1D56F45D4C1D9573FD5B278766C6"/>
    <w:rsid w:val="00E75260"/>
  </w:style>
  <w:style w:type="paragraph" w:customStyle="1" w:styleId="A7C8F49ED1C248E08FD70378090EF5EA">
    <w:name w:val="A7C8F49ED1C248E08FD70378090EF5EA"/>
    <w:rsid w:val="00E75260"/>
  </w:style>
  <w:style w:type="paragraph" w:customStyle="1" w:styleId="7E8777743EEE4D7A8B636F47A3730E92">
    <w:name w:val="7E8777743EEE4D7A8B636F47A3730E92"/>
    <w:rsid w:val="00E75260"/>
  </w:style>
  <w:style w:type="paragraph" w:customStyle="1" w:styleId="22DEFB2F4D8442AEA5E048A16407A1D2">
    <w:name w:val="22DEFB2F4D8442AEA5E048A16407A1D2"/>
    <w:rsid w:val="00E75260"/>
  </w:style>
  <w:style w:type="paragraph" w:customStyle="1" w:styleId="B31A8C8F97F84670B70FC89A6D7966F3">
    <w:name w:val="B31A8C8F97F84670B70FC89A6D7966F3"/>
    <w:rsid w:val="00E75260"/>
  </w:style>
  <w:style w:type="paragraph" w:customStyle="1" w:styleId="4033785E43D14DF0AAE2733D4EE4BC27">
    <w:name w:val="4033785E43D14DF0AAE2733D4EE4BC27"/>
    <w:rsid w:val="00E75260"/>
  </w:style>
  <w:style w:type="paragraph" w:customStyle="1" w:styleId="1B85CDB4E4EF4EFB9EBA80432C56B6B7">
    <w:name w:val="1B85CDB4E4EF4EFB9EBA80432C56B6B7"/>
    <w:rsid w:val="00E75260"/>
  </w:style>
  <w:style w:type="paragraph" w:customStyle="1" w:styleId="37A27F208811495C804ADD93765B220A">
    <w:name w:val="37A27F208811495C804ADD93765B220A"/>
    <w:rsid w:val="00E75260"/>
  </w:style>
  <w:style w:type="paragraph" w:customStyle="1" w:styleId="9A9116E5EF9A4E4BBE0827AA3027B973">
    <w:name w:val="9A9116E5EF9A4E4BBE0827AA3027B973"/>
    <w:rsid w:val="00E75260"/>
  </w:style>
  <w:style w:type="paragraph" w:customStyle="1" w:styleId="FAF4B676C62F4F97ACC59CD70AC81D74">
    <w:name w:val="FAF4B676C62F4F97ACC59CD70AC81D74"/>
    <w:rsid w:val="00E75260"/>
  </w:style>
  <w:style w:type="paragraph" w:customStyle="1" w:styleId="942A169981434C56AFA3CEBFCAB7519E">
    <w:name w:val="942A169981434C56AFA3CEBFCAB7519E"/>
    <w:rsid w:val="00E75260"/>
  </w:style>
  <w:style w:type="paragraph" w:customStyle="1" w:styleId="CB1A62C2FCE3408683B0309B6F5AC091">
    <w:name w:val="CB1A62C2FCE3408683B0309B6F5AC091"/>
    <w:rsid w:val="00E75260"/>
  </w:style>
  <w:style w:type="paragraph" w:customStyle="1" w:styleId="8709814A88414288846A508DCBEB0154">
    <w:name w:val="8709814A88414288846A508DCBEB0154"/>
    <w:rsid w:val="00E75260"/>
  </w:style>
  <w:style w:type="paragraph" w:customStyle="1" w:styleId="7591946DAC5247249592FA4C378E44D5">
    <w:name w:val="7591946DAC5247249592FA4C378E44D5"/>
    <w:rsid w:val="00E75260"/>
  </w:style>
  <w:style w:type="paragraph" w:customStyle="1" w:styleId="D1C00C09352A4A4C82BB30700D83BAB5">
    <w:name w:val="D1C00C09352A4A4C82BB30700D83BAB5"/>
    <w:rsid w:val="00E75260"/>
  </w:style>
  <w:style w:type="paragraph" w:customStyle="1" w:styleId="FB33ED3970624809826B0AC308A715BE">
    <w:name w:val="FB33ED3970624809826B0AC308A715BE"/>
    <w:rsid w:val="00E75260"/>
  </w:style>
  <w:style w:type="paragraph" w:customStyle="1" w:styleId="631F6BCB9DC44997ACD176469735C8B9">
    <w:name w:val="631F6BCB9DC44997ACD176469735C8B9"/>
    <w:rsid w:val="00E75260"/>
  </w:style>
  <w:style w:type="paragraph" w:customStyle="1" w:styleId="9CACC4E6C6FC46C8A213AD8EF858DD7B">
    <w:name w:val="9CACC4E6C6FC46C8A213AD8EF858DD7B"/>
    <w:rsid w:val="00E75260"/>
  </w:style>
  <w:style w:type="paragraph" w:customStyle="1" w:styleId="9CA5D497898F43C895F521F0B6BB5692">
    <w:name w:val="9CA5D497898F43C895F521F0B6BB5692"/>
    <w:rsid w:val="00E75260"/>
  </w:style>
  <w:style w:type="paragraph" w:customStyle="1" w:styleId="D74BD25C1F3B49869E6A9C44B902CDCE">
    <w:name w:val="D74BD25C1F3B49869E6A9C44B902CDCE"/>
    <w:rsid w:val="00E75260"/>
  </w:style>
  <w:style w:type="paragraph" w:customStyle="1" w:styleId="96B8193F86CA44E6856BD7B77CA12160">
    <w:name w:val="96B8193F86CA44E6856BD7B77CA12160"/>
    <w:rsid w:val="00E75260"/>
  </w:style>
  <w:style w:type="paragraph" w:customStyle="1" w:styleId="0871A9DCE0FF4ABBAA5C6E07ACD8F445">
    <w:name w:val="0871A9DCE0FF4ABBAA5C6E07ACD8F445"/>
    <w:rsid w:val="00E75260"/>
  </w:style>
  <w:style w:type="paragraph" w:customStyle="1" w:styleId="15C0738D0A4448988DBA8A2600A88608">
    <w:name w:val="15C0738D0A4448988DBA8A2600A88608"/>
    <w:rsid w:val="00E75260"/>
  </w:style>
  <w:style w:type="paragraph" w:customStyle="1" w:styleId="40729EFF78B34F218D83C45293C88EC5">
    <w:name w:val="40729EFF78B34F218D83C45293C88EC5"/>
    <w:rsid w:val="00E75260"/>
  </w:style>
  <w:style w:type="paragraph" w:customStyle="1" w:styleId="7C011246C24A466B96EA5DC8A3B46617">
    <w:name w:val="7C011246C24A466B96EA5DC8A3B46617"/>
    <w:rsid w:val="00E75260"/>
  </w:style>
  <w:style w:type="paragraph" w:customStyle="1" w:styleId="460C6A3838FA463EACF4CF5FE2FAA835">
    <w:name w:val="460C6A3838FA463EACF4CF5FE2FAA835"/>
    <w:rsid w:val="00E75260"/>
  </w:style>
  <w:style w:type="paragraph" w:customStyle="1" w:styleId="0132CD9ED988403CAA938D1ECFAE6BB9">
    <w:name w:val="0132CD9ED988403CAA938D1ECFAE6BB9"/>
    <w:rsid w:val="00E75260"/>
  </w:style>
  <w:style w:type="paragraph" w:customStyle="1" w:styleId="934739042FEC46AD8122D24E1D247DBB">
    <w:name w:val="934739042FEC46AD8122D24E1D247DBB"/>
    <w:rsid w:val="00E75260"/>
  </w:style>
  <w:style w:type="paragraph" w:customStyle="1" w:styleId="81B16485B21542B4A05A61B003D2261C">
    <w:name w:val="81B16485B21542B4A05A61B003D2261C"/>
    <w:rsid w:val="00E75260"/>
  </w:style>
  <w:style w:type="paragraph" w:customStyle="1" w:styleId="73A90B5629FA44A5B98C6A10A00EA676">
    <w:name w:val="73A90B5629FA44A5B98C6A10A00EA676"/>
    <w:rsid w:val="00E75260"/>
  </w:style>
  <w:style w:type="paragraph" w:customStyle="1" w:styleId="D2B286F0028C4D65BF71B5FC2F39E034">
    <w:name w:val="D2B286F0028C4D65BF71B5FC2F39E034"/>
    <w:rsid w:val="00E75260"/>
  </w:style>
  <w:style w:type="paragraph" w:customStyle="1" w:styleId="E2CE8A694AEF4F989F640489BBC9B6C7">
    <w:name w:val="E2CE8A694AEF4F989F640489BBC9B6C7"/>
    <w:rsid w:val="00E75260"/>
  </w:style>
  <w:style w:type="paragraph" w:customStyle="1" w:styleId="496DC3A2C78245F1A85A5322D2F972E5">
    <w:name w:val="496DC3A2C78245F1A85A5322D2F972E5"/>
    <w:rsid w:val="00E75260"/>
  </w:style>
  <w:style w:type="paragraph" w:customStyle="1" w:styleId="75B4EDD15FB84BCDB04D57C27F5339DF">
    <w:name w:val="75B4EDD15FB84BCDB04D57C27F5339DF"/>
    <w:rsid w:val="00E75260"/>
  </w:style>
  <w:style w:type="paragraph" w:customStyle="1" w:styleId="BC18CCB906094DACB3986B66092F6533">
    <w:name w:val="BC18CCB906094DACB3986B66092F6533"/>
    <w:rsid w:val="00E75260"/>
  </w:style>
  <w:style w:type="paragraph" w:customStyle="1" w:styleId="B4422A6086B1471A937656F800EECE15">
    <w:name w:val="B4422A6086B1471A937656F800EECE15"/>
    <w:rsid w:val="00E75260"/>
  </w:style>
  <w:style w:type="paragraph" w:customStyle="1" w:styleId="A5604986E4CE477985626AC7B2584957">
    <w:name w:val="A5604986E4CE477985626AC7B2584957"/>
    <w:rsid w:val="00E75260"/>
  </w:style>
  <w:style w:type="paragraph" w:customStyle="1" w:styleId="5A7AB79688F34FF680DBEB509235350F">
    <w:name w:val="5A7AB79688F34FF680DBEB509235350F"/>
    <w:rsid w:val="00E75260"/>
  </w:style>
  <w:style w:type="paragraph" w:customStyle="1" w:styleId="9FF474CAC0F34B8092CD1DC13D65649B">
    <w:name w:val="9FF474CAC0F34B8092CD1DC13D65649B"/>
    <w:rsid w:val="00E75260"/>
  </w:style>
  <w:style w:type="paragraph" w:customStyle="1" w:styleId="F5E0872E9C634FBCA026DBBA21F51334">
    <w:name w:val="F5E0872E9C634FBCA026DBBA21F51334"/>
    <w:rsid w:val="00FF4080"/>
  </w:style>
  <w:style w:type="paragraph" w:customStyle="1" w:styleId="4A62F89E25164CBA85ADB4434735FE1C">
    <w:name w:val="4A62F89E25164CBA85ADB4434735FE1C"/>
    <w:rsid w:val="00967B07"/>
  </w:style>
  <w:style w:type="paragraph" w:customStyle="1" w:styleId="F971CA2553B749229034C0CD6DF4749A">
    <w:name w:val="F971CA2553B749229034C0CD6DF4749A"/>
    <w:rsid w:val="00967B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0F98CB-F6F5-47AC-82DD-324AC3BA1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Sequence.dotx</Template>
  <TotalTime>275</TotalTime>
  <Pages>4</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Pressure Relief</dc:subject>
  <dc:creator>Tim Reamsbottom</dc:creator>
  <cp:lastModifiedBy>Tim Reamsbottom</cp:lastModifiedBy>
  <cp:revision>76</cp:revision>
  <cp:lastPrinted>2015-07-15T13:51:00Z</cp:lastPrinted>
  <dcterms:created xsi:type="dcterms:W3CDTF">2015-07-14T12:20:00Z</dcterms:created>
  <dcterms:modified xsi:type="dcterms:W3CDTF">2018-01-02T14:30:00Z</dcterms:modified>
  <cp:contentStatus>1.00.2</cp:contentStatus>
</cp:coreProperties>
</file>