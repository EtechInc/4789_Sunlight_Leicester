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F52" w:rsidRDefault="008E3075" w:rsidP="000549DA">
      <w:pPr>
        <w:rPr>
          <w:rFonts w:ascii="Arial" w:hAnsi="Arial" w:cs="Arial"/>
          <w:b/>
          <w:color w:val="548DD4" w:themeColor="text2" w:themeTint="99"/>
          <w:sz w:val="24"/>
          <w:szCs w:val="24"/>
        </w:rPr>
      </w:pPr>
      <w:r>
        <w:rPr>
          <w:rFonts w:ascii="Arial" w:hAnsi="Arial" w:cs="Arial"/>
          <w:b/>
          <w:color w:val="548DD4" w:themeColor="text2" w:themeTint="99"/>
          <w:sz w:val="24"/>
          <w:szCs w:val="24"/>
        </w:rPr>
        <w:t>Sequence Title</w:t>
      </w:r>
      <w:r w:rsidR="008F2F52" w:rsidRPr="00C24821">
        <w:rPr>
          <w:rFonts w:ascii="Arial" w:hAnsi="Arial" w:cs="Arial"/>
          <w:sz w:val="24"/>
          <w:szCs w:val="24"/>
        </w:rPr>
        <w:t xml:space="preserve">: </w:t>
      </w:r>
      <w:sdt>
        <w:sdtPr>
          <w:rPr>
            <w:rFonts w:ascii="Arial" w:hAnsi="Arial" w:cs="Arial"/>
            <w:sz w:val="24"/>
            <w:szCs w:val="24"/>
          </w:rPr>
          <w:id w:val="582036393"/>
          <w:placeholder>
            <w:docPart w:val="DefaultPlaceholder_1082065158"/>
          </w:placeholder>
        </w:sdtPr>
        <w:sdtEndPr/>
        <w:sdtContent>
          <w:sdt>
            <w:sdtPr>
              <w:rPr>
                <w:rFonts w:ascii="Arial" w:hAnsi="Arial" w:cs="Arial"/>
                <w:sz w:val="24"/>
                <w:szCs w:val="24"/>
              </w:rPr>
              <w:alias w:val="Subject"/>
              <w:tag w:val=""/>
              <w:id w:val="1162733298"/>
              <w:placeholder>
                <w:docPart w:val="7E3F68ED20C9402A8D4271643470EB68"/>
              </w:placeholder>
              <w:dataBinding w:prefixMappings="xmlns:ns0='http://purl.org/dc/elements/1.1/' xmlns:ns1='http://schemas.openxmlformats.org/package/2006/metadata/core-properties' " w:xpath="/ns1:coreProperties[1]/ns0:subject[1]" w:storeItemID="{6C3C8BC8-F283-45AE-878A-BAB7291924A1}"/>
              <w:text/>
            </w:sdtPr>
            <w:sdtEndPr/>
            <w:sdtContent>
              <w:r w:rsidR="009F730D">
                <w:rPr>
                  <w:rFonts w:ascii="Arial" w:hAnsi="Arial" w:cs="Arial"/>
                  <w:sz w:val="24"/>
                  <w:szCs w:val="24"/>
                </w:rPr>
                <w:t>Pneumatic VC</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Doc Version</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sdt>
        <w:sdtPr>
          <w:rPr>
            <w:rFonts w:ascii="Arial" w:hAnsi="Arial" w:cs="Arial"/>
            <w:color w:val="548DD4" w:themeColor="text2" w:themeTint="99"/>
            <w:sz w:val="24"/>
            <w:szCs w:val="24"/>
          </w:rPr>
          <w:id w:val="814303883"/>
          <w:placeholder>
            <w:docPart w:val="DefaultPlaceholder_1082065158"/>
          </w:placeholder>
        </w:sdtPr>
        <w:sdtEndPr/>
        <w:sdtContent>
          <w:sdt>
            <w:sdtPr>
              <w:rPr>
                <w:rFonts w:ascii="Arial" w:hAnsi="Arial" w:cs="Arial"/>
                <w:sz w:val="24"/>
                <w:szCs w:val="24"/>
              </w:rPr>
              <w:alias w:val="Status"/>
              <w:tag w:val=""/>
              <w:id w:val="333498516"/>
              <w:placeholder>
                <w:docPart w:val="12DA554196DC46CB95D61AC75C7DCA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BE142D">
                <w:rPr>
                  <w:rFonts w:ascii="Arial" w:hAnsi="Arial" w:cs="Arial"/>
                  <w:sz w:val="24"/>
                  <w:szCs w:val="24"/>
                </w:rPr>
                <w:t>1.00.1</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Published By</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r w:rsidR="004F369A">
        <w:rPr>
          <w:rFonts w:ascii="Arial" w:hAnsi="Arial" w:cs="Arial"/>
          <w:b/>
          <w:color w:val="548DD4" w:themeColor="text2" w:themeTint="99"/>
          <w:sz w:val="24"/>
          <w:szCs w:val="24"/>
        </w:rPr>
        <w:t xml:space="preserve"> </w:t>
      </w:r>
      <w:sdt>
        <w:sdtPr>
          <w:rPr>
            <w:rFonts w:ascii="Arial" w:hAnsi="Arial" w:cs="Arial"/>
            <w:b/>
            <w:color w:val="548DD4" w:themeColor="text2" w:themeTint="99"/>
            <w:sz w:val="24"/>
            <w:szCs w:val="24"/>
          </w:rPr>
          <w:id w:val="213396883"/>
          <w:placeholder>
            <w:docPart w:val="DefaultPlaceholder_1082065158"/>
          </w:placeholder>
        </w:sdtPr>
        <w:sdtEndPr/>
        <w:sdtContent>
          <w:sdt>
            <w:sdtPr>
              <w:rPr>
                <w:rFonts w:ascii="Arial" w:hAnsi="Arial" w:cs="Arial"/>
                <w:sz w:val="24"/>
                <w:szCs w:val="24"/>
              </w:rPr>
              <w:alias w:val="Author"/>
              <w:tag w:val=""/>
              <w:id w:val="-1014528224"/>
              <w:placeholder>
                <w:docPart w:val="44F80B97F51A4822B6745F8D2FF77A38"/>
              </w:placeholder>
              <w:dataBinding w:prefixMappings="xmlns:ns0='http://purl.org/dc/elements/1.1/' xmlns:ns1='http://schemas.openxmlformats.org/package/2006/metadata/core-properties' " w:xpath="/ns1:coreProperties[1]/ns0:creator[1]" w:storeItemID="{6C3C8BC8-F283-45AE-878A-BAB7291924A1}"/>
              <w:text/>
            </w:sdtPr>
            <w:sdtEndPr/>
            <w:sdtContent>
              <w:r w:rsidR="00BE142D">
                <w:rPr>
                  <w:rFonts w:ascii="Arial" w:hAnsi="Arial" w:cs="Arial"/>
                  <w:sz w:val="24"/>
                  <w:szCs w:val="24"/>
                </w:rPr>
                <w:t>Tim Reamsbottom</w:t>
              </w:r>
            </w:sdtContent>
          </w:sdt>
        </w:sdtContent>
      </w:sdt>
    </w:p>
    <w:p w:rsidR="000549DA" w:rsidRDefault="000549DA" w:rsidP="000549DA">
      <w:pPr>
        <w:rPr>
          <w:sz w:val="24"/>
          <w:szCs w:val="24"/>
        </w:rPr>
      </w:pPr>
      <w:r w:rsidRPr="0027566B">
        <w:rPr>
          <w:rFonts w:ascii="Arial" w:hAnsi="Arial" w:cs="Arial"/>
          <w:b/>
          <w:color w:val="548DD4" w:themeColor="text2" w:themeTint="99"/>
          <w:sz w:val="24"/>
          <w:szCs w:val="24"/>
        </w:rPr>
        <w:t>Publish Date</w:t>
      </w:r>
      <w:r>
        <w:rPr>
          <w:rFonts w:ascii="Arial" w:hAnsi="Arial" w:cs="Arial"/>
        </w:rPr>
        <w:t xml:space="preserve">: </w:t>
      </w:r>
      <w:sdt>
        <w:sdtPr>
          <w:rPr>
            <w:sz w:val="24"/>
            <w:szCs w:val="24"/>
          </w:rPr>
          <w:id w:val="1445033619"/>
          <w:placeholder>
            <w:docPart w:val="3777F913EEF84AA2994670295AE7052A"/>
          </w:placeholder>
          <w:date w:fullDate="2015-07-21T00:00:00Z">
            <w:dateFormat w:val="dd/MM/yyyy"/>
            <w:lid w:val="en-GB"/>
            <w:storeMappedDataAs w:val="dateTime"/>
            <w:calendar w:val="gregorian"/>
          </w:date>
        </w:sdtPr>
        <w:sdtEndPr/>
        <w:sdtContent>
          <w:r w:rsidR="009F730D">
            <w:rPr>
              <w:sz w:val="24"/>
              <w:szCs w:val="24"/>
              <w:lang w:val="en-GB"/>
            </w:rPr>
            <w:t>21/07/2015</w:t>
          </w:r>
        </w:sdtContent>
      </w:sdt>
    </w:p>
    <w:p w:rsidR="00E13634" w:rsidRDefault="00E13634" w:rsidP="00E13634">
      <w:pPr>
        <w:pStyle w:val="Heading1"/>
        <w:pBdr>
          <w:top w:val="single" w:sz="12" w:space="2" w:color="auto"/>
        </w:pBdr>
      </w:pPr>
      <w:r>
        <w:t>Version History</w:t>
      </w:r>
    </w:p>
    <w:p w:rsidR="00E13634" w:rsidRDefault="00E13634" w:rsidP="00E13634">
      <w:pPr>
        <w:rPr>
          <w:lang w:val="en-GB"/>
        </w:rPr>
      </w:pPr>
    </w:p>
    <w:p w:rsidR="00E13634" w:rsidRDefault="00E13634" w:rsidP="00E13634">
      <w:pPr>
        <w:jc w:val="center"/>
        <w:rPr>
          <w:i/>
          <w:lang w:val="en-GB"/>
        </w:rPr>
      </w:pPr>
      <w:r w:rsidRPr="00E13634">
        <w:rPr>
          <w:i/>
          <w:lang w:val="en-GB"/>
        </w:rPr>
        <w:t>The version number corresponds with the program version number set in Automation Studio.</w:t>
      </w:r>
    </w:p>
    <w:tbl>
      <w:tblPr>
        <w:tblStyle w:val="TableGrid"/>
        <w:tblW w:w="9576" w:type="dxa"/>
        <w:tblLook w:val="04A0" w:firstRow="1" w:lastRow="0" w:firstColumn="1" w:lastColumn="0" w:noHBand="0" w:noVBand="1"/>
      </w:tblPr>
      <w:tblGrid>
        <w:gridCol w:w="1479"/>
        <w:gridCol w:w="1613"/>
        <w:gridCol w:w="5247"/>
        <w:gridCol w:w="1237"/>
      </w:tblGrid>
      <w:tr w:rsidR="000B57C5" w:rsidRPr="00E13634" w:rsidTr="000B57C5">
        <w:tc>
          <w:tcPr>
            <w:tcW w:w="1482"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Publish Date</w:t>
            </w:r>
          </w:p>
        </w:tc>
        <w:tc>
          <w:tcPr>
            <w:tcW w:w="1627"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Version Number</w:t>
            </w:r>
          </w:p>
        </w:tc>
        <w:tc>
          <w:tcPr>
            <w:tcW w:w="5363"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Comments</w:t>
            </w:r>
          </w:p>
        </w:tc>
        <w:tc>
          <w:tcPr>
            <w:tcW w:w="1104"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Pr>
                <w:rStyle w:val="IntenseEmphasis"/>
                <w:i w:val="0"/>
                <w:color w:val="FFFFFF" w:themeColor="background1"/>
                <w:sz w:val="28"/>
                <w:szCs w:val="28"/>
              </w:rPr>
              <w:t>Engineer Initials</w:t>
            </w:r>
          </w:p>
        </w:tc>
      </w:tr>
      <w:tr w:rsidR="000B57C5" w:rsidRPr="000E31AD" w:rsidTr="0023773A">
        <w:trPr>
          <w:trHeight w:val="567"/>
        </w:trPr>
        <w:tc>
          <w:tcPr>
            <w:tcW w:w="1482" w:type="dxa"/>
            <w:vAlign w:val="center"/>
          </w:tcPr>
          <w:p w:rsidR="000B57C5" w:rsidRPr="000E31AD" w:rsidRDefault="005950BD" w:rsidP="00997952">
            <w:pPr>
              <w:jc w:val="center"/>
              <w:rPr>
                <w:sz w:val="24"/>
                <w:szCs w:val="24"/>
              </w:rPr>
            </w:pPr>
            <w:sdt>
              <w:sdtPr>
                <w:rPr>
                  <w:sz w:val="24"/>
                  <w:szCs w:val="24"/>
                </w:rPr>
                <w:id w:val="89214161"/>
                <w:placeholder>
                  <w:docPart w:val="5302055DDD804FA7939F5D247FF7D2C2"/>
                </w:placeholder>
                <w:date w:fullDate="2015-07-21T00:00:00Z">
                  <w:dateFormat w:val="dd/MM/yyyy"/>
                  <w:lid w:val="en-GB"/>
                  <w:storeMappedDataAs w:val="dateTime"/>
                  <w:calendar w:val="gregorian"/>
                </w:date>
              </w:sdtPr>
              <w:sdtEndPr/>
              <w:sdtContent>
                <w:r w:rsidR="009F730D">
                  <w:rPr>
                    <w:sz w:val="24"/>
                    <w:szCs w:val="24"/>
                  </w:rPr>
                  <w:t>21/07/2015</w:t>
                </w:r>
              </w:sdtContent>
            </w:sdt>
          </w:p>
        </w:tc>
        <w:sdt>
          <w:sdtPr>
            <w:rPr>
              <w:sz w:val="24"/>
              <w:szCs w:val="24"/>
            </w:rPr>
            <w:id w:val="-1462335849"/>
            <w:placeholder>
              <w:docPart w:val="93996E3312F245D8BF3A48F509EF1D2F"/>
            </w:placeholder>
          </w:sdtPr>
          <w:sdtEndPr/>
          <w:sdtContent>
            <w:tc>
              <w:tcPr>
                <w:tcW w:w="1627" w:type="dxa"/>
                <w:vAlign w:val="center"/>
              </w:tcPr>
              <w:p w:rsidR="000B57C5" w:rsidRPr="000E31AD" w:rsidRDefault="007B0816" w:rsidP="00997952">
                <w:pPr>
                  <w:jc w:val="center"/>
                  <w:rPr>
                    <w:sz w:val="24"/>
                    <w:szCs w:val="24"/>
                  </w:rPr>
                </w:pPr>
                <w:r>
                  <w:rPr>
                    <w:sz w:val="24"/>
                    <w:szCs w:val="24"/>
                  </w:rPr>
                  <w:t>1.00.1</w:t>
                </w:r>
              </w:p>
            </w:tc>
          </w:sdtContent>
        </w:sdt>
        <w:sdt>
          <w:sdtPr>
            <w:rPr>
              <w:sz w:val="24"/>
              <w:szCs w:val="24"/>
            </w:rPr>
            <w:id w:val="-1635325349"/>
            <w:placeholder>
              <w:docPart w:val="93996E3312F245D8BF3A48F509EF1D2F"/>
            </w:placeholder>
          </w:sdtPr>
          <w:sdtEndPr/>
          <w:sdtContent>
            <w:tc>
              <w:tcPr>
                <w:tcW w:w="5363" w:type="dxa"/>
                <w:vAlign w:val="center"/>
              </w:tcPr>
              <w:p w:rsidR="000B57C5" w:rsidRPr="000E31AD" w:rsidRDefault="000B57C5" w:rsidP="00C24821">
                <w:pPr>
                  <w:rPr>
                    <w:sz w:val="24"/>
                    <w:szCs w:val="24"/>
                  </w:rPr>
                </w:pPr>
                <w:r>
                  <w:rPr>
                    <w:sz w:val="24"/>
                    <w:szCs w:val="24"/>
                  </w:rPr>
                  <w:t>First Release</w:t>
                </w:r>
              </w:p>
            </w:tc>
          </w:sdtContent>
        </w:sdt>
        <w:sdt>
          <w:sdtPr>
            <w:rPr>
              <w:sz w:val="24"/>
              <w:szCs w:val="24"/>
            </w:rPr>
            <w:id w:val="-1072037234"/>
            <w:placeholder>
              <w:docPart w:val="6284C9BB7F6344F689DBA9668E6FC4DC"/>
            </w:placeholder>
            <w:showingPlcHdr/>
          </w:sdtPr>
          <w:sdtEndPr/>
          <w:sdtContent>
            <w:tc>
              <w:tcPr>
                <w:tcW w:w="1104" w:type="dxa"/>
                <w:vAlign w:val="center"/>
              </w:tcPr>
              <w:p w:rsidR="000B57C5" w:rsidRDefault="00A77825" w:rsidP="00A77825">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5950BD" w:rsidP="00997952">
            <w:pPr>
              <w:jc w:val="center"/>
              <w:rPr>
                <w:sz w:val="24"/>
                <w:szCs w:val="24"/>
              </w:rPr>
            </w:pPr>
            <w:sdt>
              <w:sdtPr>
                <w:rPr>
                  <w:sz w:val="24"/>
                  <w:szCs w:val="24"/>
                </w:rPr>
                <w:id w:val="1661262424"/>
                <w:placeholder>
                  <w:docPart w:val="6EBE834F65BF4F49AFBDBFECC028A63C"/>
                </w:placeholder>
                <w:date w:fullDate="2016-09-16T00:00:00Z">
                  <w:dateFormat w:val="dd/MM/yyyy"/>
                  <w:lid w:val="en-GB"/>
                  <w:storeMappedDataAs w:val="dateTime"/>
                  <w:calendar w:val="gregorian"/>
                </w:date>
              </w:sdtPr>
              <w:sdtEndPr/>
              <w:sdtContent>
                <w:r w:rsidR="00112B01">
                  <w:rPr>
                    <w:sz w:val="24"/>
                    <w:szCs w:val="24"/>
                  </w:rPr>
                  <w:t>16/09/2016</w:t>
                </w:r>
              </w:sdtContent>
            </w:sdt>
          </w:p>
        </w:tc>
        <w:sdt>
          <w:sdtPr>
            <w:rPr>
              <w:sz w:val="24"/>
              <w:szCs w:val="24"/>
            </w:rPr>
            <w:id w:val="879595780"/>
            <w:placeholder>
              <w:docPart w:val="0390DB7FC7A84A1487934FDE7F07E8BB"/>
            </w:placeholder>
          </w:sdtPr>
          <w:sdtEndPr/>
          <w:sdtContent>
            <w:tc>
              <w:tcPr>
                <w:tcW w:w="1627" w:type="dxa"/>
                <w:vAlign w:val="center"/>
              </w:tcPr>
              <w:p w:rsidR="000B57C5" w:rsidRPr="000E31AD" w:rsidRDefault="00112B01" w:rsidP="00112B01">
                <w:pPr>
                  <w:jc w:val="center"/>
                  <w:rPr>
                    <w:sz w:val="24"/>
                    <w:szCs w:val="24"/>
                  </w:rPr>
                </w:pPr>
                <w:r>
                  <w:rPr>
                    <w:sz w:val="24"/>
                    <w:szCs w:val="24"/>
                  </w:rPr>
                  <w:t>1.00.2</w:t>
                </w:r>
              </w:p>
            </w:tc>
          </w:sdtContent>
        </w:sdt>
        <w:sdt>
          <w:sdtPr>
            <w:rPr>
              <w:sz w:val="24"/>
              <w:szCs w:val="24"/>
            </w:rPr>
            <w:id w:val="-1720591070"/>
            <w:placeholder>
              <w:docPart w:val="0390DB7FC7A84A1487934FDE7F07E8BB"/>
            </w:placeholder>
          </w:sdtPr>
          <w:sdtEndPr/>
          <w:sdtContent>
            <w:tc>
              <w:tcPr>
                <w:tcW w:w="5363" w:type="dxa"/>
                <w:vAlign w:val="center"/>
              </w:tcPr>
              <w:p w:rsidR="000B57C5" w:rsidRPr="000E31AD" w:rsidRDefault="00112B01" w:rsidP="00112B01">
                <w:pPr>
                  <w:rPr>
                    <w:sz w:val="24"/>
                    <w:szCs w:val="24"/>
                  </w:rPr>
                </w:pPr>
                <w:r>
                  <w:rPr>
                    <w:sz w:val="24"/>
                    <w:szCs w:val="24"/>
                  </w:rPr>
                  <w:t>Fix bug with move commands</w:t>
                </w:r>
              </w:p>
            </w:tc>
          </w:sdtContent>
        </w:sdt>
        <w:sdt>
          <w:sdtPr>
            <w:rPr>
              <w:sz w:val="24"/>
              <w:szCs w:val="24"/>
            </w:rPr>
            <w:id w:val="-14551399"/>
            <w:placeholder>
              <w:docPart w:val="1D86A817CCEF4FA1A30303AD6DF16494"/>
            </w:placeholder>
          </w:sdtPr>
          <w:sdtEndPr/>
          <w:sdtContent>
            <w:tc>
              <w:tcPr>
                <w:tcW w:w="1104" w:type="dxa"/>
                <w:vAlign w:val="center"/>
              </w:tcPr>
              <w:p w:rsidR="000B57C5" w:rsidRDefault="00112B01" w:rsidP="00112B01">
                <w:pPr>
                  <w:jc w:val="center"/>
                  <w:rPr>
                    <w:sz w:val="24"/>
                    <w:szCs w:val="24"/>
                  </w:rPr>
                </w:pPr>
                <w:r>
                  <w:rPr>
                    <w:sz w:val="24"/>
                    <w:szCs w:val="24"/>
                  </w:rPr>
                  <w:t>TR</w:t>
                </w:r>
              </w:p>
            </w:tc>
            <w:bookmarkStart w:id="0" w:name="_GoBack" w:displacedByCustomXml="next"/>
            <w:bookmarkEnd w:id="0" w:displacedByCustomXml="next"/>
          </w:sdtContent>
        </w:sdt>
      </w:tr>
      <w:tr w:rsidR="000B57C5" w:rsidRPr="000E31AD" w:rsidTr="0023773A">
        <w:trPr>
          <w:trHeight w:val="567"/>
        </w:trPr>
        <w:tc>
          <w:tcPr>
            <w:tcW w:w="1482" w:type="dxa"/>
            <w:vAlign w:val="center"/>
          </w:tcPr>
          <w:p w:rsidR="000B57C5" w:rsidRPr="000E31AD" w:rsidRDefault="005950BD" w:rsidP="00997952">
            <w:pPr>
              <w:jc w:val="center"/>
              <w:rPr>
                <w:sz w:val="24"/>
                <w:szCs w:val="24"/>
              </w:rPr>
            </w:pPr>
            <w:sdt>
              <w:sdtPr>
                <w:rPr>
                  <w:sz w:val="24"/>
                  <w:szCs w:val="24"/>
                </w:rPr>
                <w:id w:val="1589423802"/>
                <w:placeholder>
                  <w:docPart w:val="FCD93927C0D247AFA9FBDF3F39E5E220"/>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962692569"/>
            <w:placeholder>
              <w:docPart w:val="E99C6D1276DC4E4083DA930CB71A2258"/>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897884119"/>
            <w:placeholder>
              <w:docPart w:val="E99C6D1276DC4E4083DA930CB71A2258"/>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935987541"/>
            <w:placeholder>
              <w:docPart w:val="B2B5681D925E4884AF067A4B71777164"/>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5950BD" w:rsidP="00997952">
            <w:pPr>
              <w:jc w:val="center"/>
              <w:rPr>
                <w:sz w:val="24"/>
                <w:szCs w:val="24"/>
              </w:rPr>
            </w:pPr>
            <w:sdt>
              <w:sdtPr>
                <w:rPr>
                  <w:sz w:val="24"/>
                  <w:szCs w:val="24"/>
                </w:rPr>
                <w:id w:val="-520084497"/>
                <w:placeholder>
                  <w:docPart w:val="52F0F76149E34650B4F123304E748FD1"/>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08195551"/>
            <w:placeholder>
              <w:docPart w:val="ED1CA34628F849599590EC7BF4E574F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928836376"/>
            <w:placeholder>
              <w:docPart w:val="ED1CA34628F849599590EC7BF4E574F3"/>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815876639"/>
            <w:placeholder>
              <w:docPart w:val="9EA5D6A70CC04542B32E769C0A8EAA76"/>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5950BD" w:rsidP="00997952">
            <w:pPr>
              <w:jc w:val="center"/>
              <w:rPr>
                <w:sz w:val="24"/>
                <w:szCs w:val="24"/>
              </w:rPr>
            </w:pPr>
            <w:sdt>
              <w:sdtPr>
                <w:rPr>
                  <w:sz w:val="24"/>
                  <w:szCs w:val="24"/>
                </w:rPr>
                <w:id w:val="1501242012"/>
                <w:placeholder>
                  <w:docPart w:val="A3B13EFD4BDD415BB4791FB92DBD8062"/>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2738551"/>
            <w:placeholder>
              <w:docPart w:val="2C736904D8BE4ED3A84FFDE70E3F36D8"/>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303961708"/>
            <w:placeholder>
              <w:docPart w:val="2C736904D8BE4ED3A84FFDE70E3F36D8"/>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748238258"/>
            <w:placeholder>
              <w:docPart w:val="D26CFA14A3DB4C25A993D86DFD049C8D"/>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5950BD" w:rsidP="00997952">
            <w:pPr>
              <w:jc w:val="center"/>
              <w:rPr>
                <w:sz w:val="24"/>
                <w:szCs w:val="24"/>
              </w:rPr>
            </w:pPr>
            <w:sdt>
              <w:sdtPr>
                <w:rPr>
                  <w:sz w:val="24"/>
                  <w:szCs w:val="24"/>
                </w:rPr>
                <w:id w:val="-551160464"/>
                <w:placeholder>
                  <w:docPart w:val="B521CB64FD21443796D6BF61A2403066"/>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523118940"/>
            <w:placeholder>
              <w:docPart w:val="F9A0C43F6ADE454F88AA13F0391E319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860115057"/>
            <w:placeholder>
              <w:docPart w:val="F9A0C43F6ADE454F88AA13F0391E3193"/>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948495144"/>
            <w:placeholder>
              <w:docPart w:val="D4EB248DAD7546FCBF9357F214D89ED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5950BD" w:rsidP="00997952">
            <w:pPr>
              <w:jc w:val="center"/>
              <w:rPr>
                <w:sz w:val="24"/>
                <w:szCs w:val="24"/>
              </w:rPr>
            </w:pPr>
            <w:sdt>
              <w:sdtPr>
                <w:rPr>
                  <w:sz w:val="24"/>
                  <w:szCs w:val="24"/>
                </w:rPr>
                <w:id w:val="1117710380"/>
                <w:placeholder>
                  <w:docPart w:val="1724031616E34358B7D0D4F518362A7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440209312"/>
            <w:placeholder>
              <w:docPart w:val="01189C653C584FB0ACC1E05739BBAC09"/>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2078776499"/>
            <w:placeholder>
              <w:docPart w:val="01189C653C584FB0ACC1E05739BBAC09"/>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2111047796"/>
            <w:placeholder>
              <w:docPart w:val="0BF4C5F0AE0D4B16B6D2558A575552E8"/>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5950BD" w:rsidP="005765CF">
            <w:pPr>
              <w:jc w:val="center"/>
              <w:rPr>
                <w:sz w:val="24"/>
                <w:szCs w:val="24"/>
              </w:rPr>
            </w:pPr>
            <w:sdt>
              <w:sdtPr>
                <w:rPr>
                  <w:sz w:val="24"/>
                  <w:szCs w:val="24"/>
                </w:rPr>
                <w:id w:val="-1357807920"/>
                <w:placeholder>
                  <w:docPart w:val="87D2E101CD3249FCA87D294599D3A90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272141945"/>
            <w:placeholder>
              <w:docPart w:val="829C3E69336F462B94EBC81ABB9A0B43"/>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369341336"/>
            <w:placeholder>
              <w:docPart w:val="829C3E69336F462B94EBC81ABB9A0B43"/>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172453824"/>
            <w:placeholder>
              <w:docPart w:val="93029167487B4CD98734997FE61C6078"/>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5950BD" w:rsidP="005765CF">
            <w:pPr>
              <w:jc w:val="center"/>
              <w:rPr>
                <w:sz w:val="24"/>
                <w:szCs w:val="24"/>
              </w:rPr>
            </w:pPr>
            <w:sdt>
              <w:sdtPr>
                <w:rPr>
                  <w:sz w:val="24"/>
                  <w:szCs w:val="24"/>
                </w:rPr>
                <w:id w:val="-515776738"/>
                <w:placeholder>
                  <w:docPart w:val="D9D6302F0FB04BED954995ED8363186B"/>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262105058"/>
            <w:placeholder>
              <w:docPart w:val="20B55AE7CD3E4BB1A1782A15B013B446"/>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267013391"/>
            <w:placeholder>
              <w:docPart w:val="20B55AE7CD3E4BB1A1782A15B013B446"/>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232576856"/>
            <w:placeholder>
              <w:docPart w:val="E8097BB502804DB0ADC3456C43B71FD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5950BD" w:rsidP="005765CF">
            <w:pPr>
              <w:jc w:val="center"/>
              <w:rPr>
                <w:sz w:val="24"/>
                <w:szCs w:val="24"/>
              </w:rPr>
            </w:pPr>
            <w:sdt>
              <w:sdtPr>
                <w:rPr>
                  <w:sz w:val="24"/>
                  <w:szCs w:val="24"/>
                </w:rPr>
                <w:id w:val="-69501788"/>
                <w:placeholder>
                  <w:docPart w:val="B1590FFCAFE44E75B499F51EE905A80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983342350"/>
            <w:placeholder>
              <w:docPart w:val="6BCAC5AA31BE47789368FADE4253F6E5"/>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907379457"/>
            <w:placeholder>
              <w:docPart w:val="6BCAC5AA31BE47789368FADE4253F6E5"/>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757783825"/>
            <w:placeholder>
              <w:docPart w:val="34FE15E518BE4AD4A8407ACDD78B1665"/>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5950BD" w:rsidP="005765CF">
            <w:pPr>
              <w:jc w:val="center"/>
              <w:rPr>
                <w:sz w:val="24"/>
                <w:szCs w:val="24"/>
              </w:rPr>
            </w:pPr>
            <w:sdt>
              <w:sdtPr>
                <w:rPr>
                  <w:sz w:val="24"/>
                  <w:szCs w:val="24"/>
                </w:rPr>
                <w:id w:val="-186753850"/>
                <w:placeholder>
                  <w:docPart w:val="596D9465CE9B4698A46710366183A91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459461748"/>
            <w:placeholder>
              <w:docPart w:val="1AC2358855BB4A17B014A81136445666"/>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924026811"/>
            <w:placeholder>
              <w:docPart w:val="1AC2358855BB4A17B014A81136445666"/>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63851357"/>
            <w:placeholder>
              <w:docPart w:val="15BA5C4352994BB2BABA6AF119AE2940"/>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5950BD" w:rsidP="005765CF">
            <w:pPr>
              <w:jc w:val="center"/>
              <w:rPr>
                <w:sz w:val="24"/>
                <w:szCs w:val="24"/>
              </w:rPr>
            </w:pPr>
            <w:sdt>
              <w:sdtPr>
                <w:rPr>
                  <w:sz w:val="24"/>
                  <w:szCs w:val="24"/>
                </w:rPr>
                <w:id w:val="2009710545"/>
                <w:placeholder>
                  <w:docPart w:val="633BF06EDAC34520A60EAA29E6684C08"/>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917240604"/>
            <w:placeholder>
              <w:docPart w:val="70EBEB5A9BD745C6AE13F8B565432CDA"/>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353194324"/>
            <w:placeholder>
              <w:docPart w:val="70EBEB5A9BD745C6AE13F8B565432CDA"/>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477026678"/>
            <w:placeholder>
              <w:docPart w:val="AC0812B44AB04E6FB688D67AEF27CBC0"/>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5950BD" w:rsidP="005765CF">
            <w:pPr>
              <w:jc w:val="center"/>
              <w:rPr>
                <w:sz w:val="24"/>
                <w:szCs w:val="24"/>
              </w:rPr>
            </w:pPr>
            <w:sdt>
              <w:sdtPr>
                <w:rPr>
                  <w:sz w:val="24"/>
                  <w:szCs w:val="24"/>
                </w:rPr>
                <w:id w:val="559301035"/>
                <w:placeholder>
                  <w:docPart w:val="23F01B686BF94A0CAD595454B2D2018A"/>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794441"/>
            <w:placeholder>
              <w:docPart w:val="AB54256B698747CDB25E34B625F56E62"/>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799524117"/>
            <w:placeholder>
              <w:docPart w:val="AB54256B698747CDB25E34B625F56E62"/>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201367703"/>
            <w:placeholder>
              <w:docPart w:val="519E3E72DB284D358823B6EBA932EC3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bl>
    <w:p w:rsidR="0027566B" w:rsidRDefault="00876B1A" w:rsidP="0051650C">
      <w:pPr>
        <w:pStyle w:val="Heading1"/>
      </w:pPr>
      <w:r>
        <w:lastRenderedPageBreak/>
        <w:t>Sequence Description</w:t>
      </w:r>
    </w:p>
    <w:p w:rsidR="0027566B" w:rsidRDefault="0027566B" w:rsidP="0027566B">
      <w:pPr>
        <w:rPr>
          <w:lang w:val="en-GB"/>
        </w:rPr>
      </w:pPr>
    </w:p>
    <w:p w:rsidR="00A51A73" w:rsidRDefault="00876B1A" w:rsidP="00A51A73">
      <w:pPr>
        <w:pStyle w:val="Heading2"/>
      </w:pPr>
      <w:r>
        <w:t>Basic Sequence Description</w:t>
      </w:r>
    </w:p>
    <w:tbl>
      <w:tblPr>
        <w:tblStyle w:val="TableGrid"/>
        <w:tblW w:w="0" w:type="auto"/>
        <w:tblLook w:val="04A0" w:firstRow="1" w:lastRow="0" w:firstColumn="1" w:lastColumn="0" w:noHBand="0" w:noVBand="1"/>
      </w:tblPr>
      <w:tblGrid>
        <w:gridCol w:w="9576"/>
      </w:tblGrid>
      <w:tr w:rsidR="00C107F6" w:rsidTr="0009445A">
        <w:trPr>
          <w:trHeight w:val="1701"/>
        </w:trPr>
        <w:sdt>
          <w:sdtPr>
            <w:id w:val="1008023490"/>
            <w:placeholder>
              <w:docPart w:val="DefaultPlaceholder_1082065158"/>
            </w:placeholder>
          </w:sdtPr>
          <w:sdtEndPr/>
          <w:sdtContent>
            <w:sdt>
              <w:sdtPr>
                <w:id w:val="-528180639"/>
                <w:placeholder>
                  <w:docPart w:val="71EBC1C1328F4A98960AC30D0A803CFB"/>
                </w:placeholder>
              </w:sdtPr>
              <w:sdtEndPr/>
              <w:sdtContent>
                <w:tc>
                  <w:tcPr>
                    <w:tcW w:w="9576" w:type="dxa"/>
                  </w:tcPr>
                  <w:p w:rsidR="00C107F6" w:rsidRPr="004215D4" w:rsidRDefault="009F730D" w:rsidP="004215D4">
                    <w:r>
                      <w:t>Standard pneumatic VC program</w:t>
                    </w:r>
                    <w:r w:rsidR="00A25A44">
                      <w:t xml:space="preserve"> that c</w:t>
                    </w:r>
                    <w:r>
                      <w:t>an be used for incline &amp; decline functions as well as full and empty bags.</w:t>
                    </w:r>
                  </w:p>
                </w:tc>
              </w:sdtContent>
            </w:sdt>
          </w:sdtContent>
        </w:sdt>
      </w:tr>
    </w:tbl>
    <w:p w:rsidR="008E3D28" w:rsidRDefault="005765CF" w:rsidP="005765CF">
      <w:pPr>
        <w:pStyle w:val="Heading2"/>
      </w:pPr>
      <w:r>
        <w:t>Sequence Steps</w:t>
      </w:r>
    </w:p>
    <w:tbl>
      <w:tblPr>
        <w:tblStyle w:val="TableGrid"/>
        <w:tblW w:w="0" w:type="auto"/>
        <w:tblLook w:val="04A0" w:firstRow="1" w:lastRow="0" w:firstColumn="1" w:lastColumn="0" w:noHBand="0" w:noVBand="1"/>
      </w:tblPr>
      <w:tblGrid>
        <w:gridCol w:w="1242"/>
        <w:gridCol w:w="8334"/>
      </w:tblGrid>
      <w:tr w:rsidR="005765CF" w:rsidTr="005765CF">
        <w:tc>
          <w:tcPr>
            <w:tcW w:w="1242" w:type="dxa"/>
            <w:shd w:val="clear" w:color="auto" w:fill="548DD4" w:themeFill="text2" w:themeFillTint="99"/>
          </w:tcPr>
          <w:p w:rsidR="005765CF" w:rsidRPr="005765CF" w:rsidRDefault="005765CF" w:rsidP="00BE142D">
            <w:pPr>
              <w:rPr>
                <w:rStyle w:val="IntenseEmphasis"/>
                <w:i w:val="0"/>
                <w:color w:val="FFFFFF" w:themeColor="background1"/>
                <w:sz w:val="28"/>
                <w:szCs w:val="28"/>
              </w:rPr>
            </w:pPr>
            <w:r w:rsidRPr="005765CF">
              <w:rPr>
                <w:rStyle w:val="IntenseEmphasis"/>
                <w:i w:val="0"/>
                <w:color w:val="FFFFFF" w:themeColor="background1"/>
                <w:sz w:val="28"/>
                <w:szCs w:val="28"/>
              </w:rPr>
              <w:t>Step</w:t>
            </w:r>
          </w:p>
        </w:tc>
        <w:tc>
          <w:tcPr>
            <w:tcW w:w="8334" w:type="dxa"/>
            <w:shd w:val="clear" w:color="auto" w:fill="548DD4" w:themeFill="text2" w:themeFillTint="99"/>
          </w:tcPr>
          <w:p w:rsidR="005765CF" w:rsidRPr="005765CF" w:rsidRDefault="005765CF" w:rsidP="00BE142D">
            <w:pPr>
              <w:rPr>
                <w:rStyle w:val="IntenseEmphasis"/>
                <w:i w:val="0"/>
                <w:color w:val="FFFFFF" w:themeColor="background1"/>
                <w:sz w:val="28"/>
                <w:szCs w:val="28"/>
              </w:rPr>
            </w:pPr>
            <w:r w:rsidRPr="005765CF">
              <w:rPr>
                <w:rStyle w:val="IntenseEmphasis"/>
                <w:i w:val="0"/>
                <w:color w:val="FFFFFF" w:themeColor="background1"/>
                <w:sz w:val="28"/>
                <w:szCs w:val="28"/>
              </w:rPr>
              <w:t>Description</w:t>
            </w:r>
          </w:p>
        </w:tc>
      </w:tr>
      <w:tr w:rsidR="005765CF" w:rsidTr="008F2F52">
        <w:trPr>
          <w:trHeight w:val="397"/>
        </w:trPr>
        <w:tc>
          <w:tcPr>
            <w:tcW w:w="1242" w:type="dxa"/>
            <w:vAlign w:val="center"/>
          </w:tcPr>
          <w:p w:rsidR="005765CF" w:rsidRPr="003F5C26" w:rsidRDefault="005765CF" w:rsidP="005765CF">
            <w:pPr>
              <w:jc w:val="center"/>
              <w:rPr>
                <w:sz w:val="24"/>
                <w:szCs w:val="24"/>
              </w:rPr>
            </w:pPr>
            <w:r w:rsidRPr="003F5C26">
              <w:rPr>
                <w:sz w:val="24"/>
                <w:szCs w:val="24"/>
              </w:rPr>
              <w:t>0</w:t>
            </w:r>
          </w:p>
        </w:tc>
        <w:tc>
          <w:tcPr>
            <w:tcW w:w="8334" w:type="dxa"/>
            <w:vAlign w:val="center"/>
          </w:tcPr>
          <w:sdt>
            <w:sdtPr>
              <w:rPr>
                <w:sz w:val="24"/>
                <w:szCs w:val="24"/>
              </w:rPr>
              <w:id w:val="591821433"/>
              <w:placeholder>
                <w:docPart w:val="DefaultPlaceholder_1082065158"/>
              </w:placeholder>
            </w:sdtPr>
            <w:sdtEndPr/>
            <w:sdtContent>
              <w:p w:rsidR="005765CF" w:rsidRPr="003F5C26" w:rsidRDefault="00BE142D" w:rsidP="00BE142D">
                <w:pPr>
                  <w:rPr>
                    <w:sz w:val="24"/>
                    <w:szCs w:val="24"/>
                  </w:rPr>
                </w:pPr>
                <w:r>
                  <w:rPr>
                    <w:sz w:val="24"/>
                    <w:szCs w:val="24"/>
                  </w:rPr>
                  <w:t>Disabled</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w:t>
            </w:r>
          </w:p>
        </w:tc>
        <w:tc>
          <w:tcPr>
            <w:tcW w:w="8334" w:type="dxa"/>
            <w:vAlign w:val="center"/>
          </w:tcPr>
          <w:sdt>
            <w:sdtPr>
              <w:rPr>
                <w:sz w:val="24"/>
                <w:szCs w:val="24"/>
              </w:rPr>
              <w:id w:val="-2050687419"/>
              <w:placeholder>
                <w:docPart w:val="742C93221CA5434D93A684A60C78FAB1"/>
              </w:placeholder>
            </w:sdtPr>
            <w:sdtEndPr/>
            <w:sdtContent>
              <w:p w:rsidR="008F2F52" w:rsidRDefault="009F730D" w:rsidP="009F730D">
                <w:r>
                  <w:rPr>
                    <w:sz w:val="24"/>
                    <w:szCs w:val="24"/>
                  </w:rPr>
                  <w:t>Move to incoming position</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2</w:t>
            </w:r>
          </w:p>
        </w:tc>
        <w:tc>
          <w:tcPr>
            <w:tcW w:w="8334" w:type="dxa"/>
            <w:vAlign w:val="center"/>
          </w:tcPr>
          <w:sdt>
            <w:sdtPr>
              <w:rPr>
                <w:sz w:val="24"/>
                <w:szCs w:val="24"/>
              </w:rPr>
              <w:id w:val="543952125"/>
              <w:placeholder>
                <w:docPart w:val="B5A0AFBC68D14F90BB12C56D685B0A1D"/>
              </w:placeholder>
            </w:sdtPr>
            <w:sdtEndPr/>
            <w:sdtContent>
              <w:p w:rsidR="008F2F52" w:rsidRDefault="00D97465" w:rsidP="00D97465">
                <w:r>
                  <w:rPr>
                    <w:sz w:val="24"/>
                    <w:szCs w:val="24"/>
                  </w:rPr>
                  <w:t>Wait for bag at buffer</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3</w:t>
            </w:r>
          </w:p>
        </w:tc>
        <w:tc>
          <w:tcPr>
            <w:tcW w:w="8334" w:type="dxa"/>
            <w:vAlign w:val="center"/>
          </w:tcPr>
          <w:sdt>
            <w:sdtPr>
              <w:rPr>
                <w:sz w:val="24"/>
                <w:szCs w:val="24"/>
              </w:rPr>
              <w:id w:val="2024675341"/>
              <w:placeholder>
                <w:docPart w:val="71832249F14C4E789248BA6D9E12ECE9"/>
              </w:placeholder>
            </w:sdtPr>
            <w:sdtEndPr/>
            <w:sdtContent>
              <w:p w:rsidR="008F2F52" w:rsidRPr="002C1561" w:rsidRDefault="00D97465" w:rsidP="00D97465">
                <w:pPr>
                  <w:rPr>
                    <w:sz w:val="24"/>
                    <w:szCs w:val="24"/>
                  </w:rPr>
                </w:pPr>
                <w:r>
                  <w:rPr>
                    <w:sz w:val="24"/>
                    <w:szCs w:val="24"/>
                  </w:rPr>
                  <w:t>W</w:t>
                </w:r>
                <w:r w:rsidR="002C1561">
                  <w:rPr>
                    <w:sz w:val="24"/>
                    <w:szCs w:val="24"/>
                  </w:rPr>
                  <w:t xml:space="preserve">ait for bag to arrive </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4</w:t>
            </w:r>
          </w:p>
        </w:tc>
        <w:tc>
          <w:tcPr>
            <w:tcW w:w="8334" w:type="dxa"/>
            <w:vAlign w:val="center"/>
          </w:tcPr>
          <w:sdt>
            <w:sdtPr>
              <w:rPr>
                <w:sz w:val="24"/>
                <w:szCs w:val="24"/>
              </w:rPr>
              <w:id w:val="81426011"/>
              <w:placeholder>
                <w:docPart w:val="63F9CAC77B534671BB2A31799924129D"/>
              </w:placeholder>
            </w:sdtPr>
            <w:sdtEndPr/>
            <w:sdtContent>
              <w:p w:rsidR="008F2F52" w:rsidRPr="00FB21A4" w:rsidRDefault="009F730D" w:rsidP="00D97465">
                <w:pPr>
                  <w:rPr>
                    <w:sz w:val="24"/>
                    <w:szCs w:val="24"/>
                  </w:rPr>
                </w:pPr>
                <w:r>
                  <w:rPr>
                    <w:sz w:val="24"/>
                    <w:szCs w:val="24"/>
                  </w:rPr>
                  <w:t>Bag settles on carriage</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5</w:t>
            </w:r>
          </w:p>
        </w:tc>
        <w:tc>
          <w:tcPr>
            <w:tcW w:w="8334" w:type="dxa"/>
            <w:vAlign w:val="center"/>
          </w:tcPr>
          <w:sdt>
            <w:sdtPr>
              <w:rPr>
                <w:sz w:val="24"/>
                <w:szCs w:val="24"/>
              </w:rPr>
              <w:id w:val="685794919"/>
              <w:placeholder>
                <w:docPart w:val="7F293931BF5B46B1BE5379FC0048D06A"/>
              </w:placeholder>
            </w:sdtPr>
            <w:sdtEndPr/>
            <w:sdtContent>
              <w:p w:rsidR="008F2F52" w:rsidRDefault="009F730D" w:rsidP="008C625D">
                <w:r>
                  <w:rPr>
                    <w:sz w:val="24"/>
                    <w:szCs w:val="24"/>
                  </w:rPr>
                  <w:t>Move to outgoing position</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6</w:t>
            </w:r>
          </w:p>
        </w:tc>
        <w:tc>
          <w:tcPr>
            <w:tcW w:w="8334" w:type="dxa"/>
            <w:vAlign w:val="center"/>
          </w:tcPr>
          <w:sdt>
            <w:sdtPr>
              <w:rPr>
                <w:sz w:val="24"/>
                <w:szCs w:val="24"/>
              </w:rPr>
              <w:id w:val="888770071"/>
              <w:placeholder>
                <w:docPart w:val="EC703D5667B84181BE8E5B118A330680"/>
              </w:placeholder>
            </w:sdtPr>
            <w:sdtEndPr/>
            <w:sdtContent>
              <w:sdt>
                <w:sdtPr>
                  <w:rPr>
                    <w:sz w:val="24"/>
                    <w:szCs w:val="24"/>
                  </w:rPr>
                  <w:id w:val="582108030"/>
                  <w:placeholder>
                    <w:docPart w:val="52162A2518374750807A864BDA2A23EB"/>
                  </w:placeholder>
                </w:sdtPr>
                <w:sdtEndPr/>
                <w:sdtContent>
                  <w:sdt>
                    <w:sdtPr>
                      <w:rPr>
                        <w:sz w:val="24"/>
                        <w:szCs w:val="24"/>
                      </w:rPr>
                      <w:id w:val="-2086057034"/>
                      <w:placeholder>
                        <w:docPart w:val="AF550CAAF7984869980A90ED1D1D95D4"/>
                      </w:placeholder>
                    </w:sdtPr>
                    <w:sdtEndPr/>
                    <w:sdtContent>
                      <w:p w:rsidR="008F2F52" w:rsidRPr="00BE142D" w:rsidRDefault="009F730D" w:rsidP="009F730D">
                        <w:pPr>
                          <w:rPr>
                            <w:sz w:val="24"/>
                            <w:szCs w:val="24"/>
                          </w:rPr>
                        </w:pPr>
                        <w:r>
                          <w:rPr>
                            <w:sz w:val="24"/>
                            <w:szCs w:val="24"/>
                          </w:rPr>
                          <w:t>Check for buffer space</w:t>
                        </w:r>
                      </w:p>
                    </w:sdtContent>
                  </w:sdt>
                </w:sdtContent>
              </w:sdt>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7</w:t>
            </w:r>
          </w:p>
        </w:tc>
        <w:tc>
          <w:tcPr>
            <w:tcW w:w="8334" w:type="dxa"/>
            <w:vAlign w:val="center"/>
          </w:tcPr>
          <w:sdt>
            <w:sdtPr>
              <w:rPr>
                <w:sz w:val="24"/>
                <w:szCs w:val="24"/>
              </w:rPr>
              <w:id w:val="391856403"/>
              <w:placeholder>
                <w:docPart w:val="A4FCBF5B9D2A4582826F189FAAFFB535"/>
              </w:placeholder>
            </w:sdtPr>
            <w:sdtEndPr/>
            <w:sdtContent>
              <w:sdt>
                <w:sdtPr>
                  <w:rPr>
                    <w:sz w:val="24"/>
                    <w:szCs w:val="24"/>
                  </w:rPr>
                  <w:id w:val="-1324654124"/>
                  <w:placeholder>
                    <w:docPart w:val="499C40BF2E404872A14466F1E271490A"/>
                  </w:placeholder>
                </w:sdtPr>
                <w:sdtEndPr/>
                <w:sdtContent>
                  <w:p w:rsidR="008F2F52" w:rsidRPr="009F730D" w:rsidRDefault="009F730D" w:rsidP="009F730D">
                    <w:pPr>
                      <w:rPr>
                        <w:rFonts w:asciiTheme="minorHAnsi" w:eastAsiaTheme="minorHAnsi" w:hAnsiTheme="minorHAnsi" w:cstheme="minorBidi"/>
                        <w:sz w:val="24"/>
                        <w:szCs w:val="24"/>
                        <w:lang w:val="en-US" w:eastAsia="en-US"/>
                      </w:rPr>
                    </w:pPr>
                    <w:r>
                      <w:rPr>
                        <w:sz w:val="24"/>
                        <w:szCs w:val="24"/>
                      </w:rPr>
                      <w:t>Wait for bag to be released</w:t>
                    </w:r>
                  </w:p>
                </w:sdtContent>
              </w:sdt>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8</w:t>
            </w:r>
          </w:p>
        </w:tc>
        <w:tc>
          <w:tcPr>
            <w:tcW w:w="8334" w:type="dxa"/>
            <w:vAlign w:val="center"/>
          </w:tcPr>
          <w:sdt>
            <w:sdtPr>
              <w:rPr>
                <w:sz w:val="24"/>
                <w:szCs w:val="24"/>
              </w:rPr>
              <w:id w:val="-1931958520"/>
              <w:placeholder>
                <w:docPart w:val="75B5A1607BEB4BF689A0349F9A976B53"/>
              </w:placeholder>
              <w:showingPlcHdr/>
            </w:sdtPr>
            <w:sdtEndPr/>
            <w:sdtContent>
              <w:p w:rsidR="008F2F52" w:rsidRDefault="009F730D" w:rsidP="009F730D">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9</w:t>
            </w:r>
          </w:p>
        </w:tc>
        <w:tc>
          <w:tcPr>
            <w:tcW w:w="8334" w:type="dxa"/>
            <w:vAlign w:val="center"/>
          </w:tcPr>
          <w:sdt>
            <w:sdtPr>
              <w:rPr>
                <w:sz w:val="24"/>
                <w:szCs w:val="24"/>
              </w:rPr>
              <w:id w:val="476578079"/>
              <w:placeholder>
                <w:docPart w:val="7B70E8D6549C45358A9AE63C139A342C"/>
              </w:placeholder>
              <w:showingPlcHdr/>
            </w:sdtPr>
            <w:sdtEndPr/>
            <w:sdtContent>
              <w:p w:rsidR="008F2F52" w:rsidRDefault="009F730D" w:rsidP="009F730D">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10</w:t>
            </w:r>
          </w:p>
        </w:tc>
        <w:tc>
          <w:tcPr>
            <w:tcW w:w="8334" w:type="dxa"/>
            <w:vAlign w:val="center"/>
          </w:tcPr>
          <w:sdt>
            <w:sdtPr>
              <w:rPr>
                <w:sz w:val="24"/>
                <w:szCs w:val="24"/>
              </w:rPr>
              <w:id w:val="-1786495505"/>
              <w:placeholder>
                <w:docPart w:val="C2D171119A1C474EA605827419AB7F23"/>
              </w:placeholder>
            </w:sdtPr>
            <w:sdtEndPr/>
            <w:sdtContent>
              <w:sdt>
                <w:sdtPr>
                  <w:rPr>
                    <w:sz w:val="24"/>
                    <w:szCs w:val="24"/>
                  </w:rPr>
                  <w:id w:val="-423725869"/>
                  <w:placeholder>
                    <w:docPart w:val="DE658FF2460F40DF9E75937AD4F955A0"/>
                  </w:placeholder>
                  <w:showingPlcHdr/>
                </w:sdtPr>
                <w:sdtEndPr/>
                <w:sdtContent>
                  <w:p w:rsidR="008F2F52" w:rsidRPr="008C625D" w:rsidRDefault="009F730D" w:rsidP="009F730D">
                    <w:pPr>
                      <w:rPr>
                        <w:rFonts w:asciiTheme="minorHAnsi" w:eastAsiaTheme="minorHAnsi" w:hAnsiTheme="minorHAnsi" w:cstheme="minorBidi"/>
                        <w:sz w:val="24"/>
                        <w:szCs w:val="24"/>
                        <w:lang w:val="en-US" w:eastAsia="en-US"/>
                      </w:rPr>
                    </w:pPr>
                    <w:r w:rsidRPr="00550752">
                      <w:rPr>
                        <w:rStyle w:val="PlaceholderText"/>
                      </w:rPr>
                      <w:t>Click here to enter text.</w:t>
                    </w:r>
                  </w:p>
                </w:sdtContent>
              </w:sdt>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11</w:t>
            </w:r>
          </w:p>
        </w:tc>
        <w:tc>
          <w:tcPr>
            <w:tcW w:w="8334" w:type="dxa"/>
            <w:vAlign w:val="center"/>
          </w:tcPr>
          <w:sdt>
            <w:sdtPr>
              <w:rPr>
                <w:sz w:val="24"/>
                <w:szCs w:val="24"/>
              </w:rPr>
              <w:id w:val="317852756"/>
              <w:placeholder>
                <w:docPart w:val="7295F3607D69461598B11D86B8B318E4"/>
              </w:placeholder>
            </w:sdtPr>
            <w:sdtEndPr/>
            <w:sdtContent>
              <w:sdt>
                <w:sdtPr>
                  <w:rPr>
                    <w:sz w:val="24"/>
                    <w:szCs w:val="24"/>
                  </w:rPr>
                  <w:id w:val="1309518672"/>
                  <w:placeholder>
                    <w:docPart w:val="F33DF4651782412EA6E652CC016A5432"/>
                  </w:placeholder>
                  <w:showingPlcHdr/>
                </w:sdtPr>
                <w:sdtEndPr/>
                <w:sdtContent>
                  <w:p w:rsidR="008F2F52" w:rsidRPr="008C625D" w:rsidRDefault="009F730D" w:rsidP="009F730D">
                    <w:pPr>
                      <w:rPr>
                        <w:sz w:val="24"/>
                        <w:szCs w:val="24"/>
                      </w:rPr>
                    </w:pPr>
                    <w:r w:rsidRPr="00550752">
                      <w:rPr>
                        <w:rStyle w:val="PlaceholderText"/>
                      </w:rPr>
                      <w:t>Click here to enter text.</w:t>
                    </w:r>
                  </w:p>
                </w:sdtContent>
              </w:sdt>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12</w:t>
            </w:r>
          </w:p>
        </w:tc>
        <w:tc>
          <w:tcPr>
            <w:tcW w:w="8334" w:type="dxa"/>
            <w:vAlign w:val="center"/>
          </w:tcPr>
          <w:sdt>
            <w:sdtPr>
              <w:rPr>
                <w:sz w:val="24"/>
                <w:szCs w:val="24"/>
              </w:rPr>
              <w:id w:val="-1525097957"/>
              <w:placeholder>
                <w:docPart w:val="6C8AB6074C4243328F229327B0A5AFD1"/>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13</w:t>
            </w:r>
          </w:p>
        </w:tc>
        <w:tc>
          <w:tcPr>
            <w:tcW w:w="8334" w:type="dxa"/>
            <w:vAlign w:val="center"/>
          </w:tcPr>
          <w:sdt>
            <w:sdtPr>
              <w:rPr>
                <w:sz w:val="24"/>
                <w:szCs w:val="24"/>
              </w:rPr>
              <w:id w:val="96597203"/>
              <w:placeholder>
                <w:docPart w:val="C077EC89B10844159A281FB173AC2510"/>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14</w:t>
            </w:r>
          </w:p>
        </w:tc>
        <w:tc>
          <w:tcPr>
            <w:tcW w:w="8334" w:type="dxa"/>
            <w:vAlign w:val="center"/>
          </w:tcPr>
          <w:sdt>
            <w:sdtPr>
              <w:rPr>
                <w:sz w:val="24"/>
                <w:szCs w:val="24"/>
              </w:rPr>
              <w:id w:val="-1824040462"/>
              <w:placeholder>
                <w:docPart w:val="5AFAA3B1BEA446568BD29ABFCAB532B9"/>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15</w:t>
            </w:r>
          </w:p>
        </w:tc>
        <w:tc>
          <w:tcPr>
            <w:tcW w:w="8334" w:type="dxa"/>
            <w:vAlign w:val="center"/>
          </w:tcPr>
          <w:sdt>
            <w:sdtPr>
              <w:rPr>
                <w:sz w:val="24"/>
                <w:szCs w:val="24"/>
              </w:rPr>
              <w:id w:val="680628681"/>
              <w:placeholder>
                <w:docPart w:val="BB01217D581F41D5BAE66D51B2F42EC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16</w:t>
            </w:r>
          </w:p>
        </w:tc>
        <w:tc>
          <w:tcPr>
            <w:tcW w:w="8334" w:type="dxa"/>
            <w:vAlign w:val="center"/>
          </w:tcPr>
          <w:sdt>
            <w:sdtPr>
              <w:rPr>
                <w:sz w:val="24"/>
                <w:szCs w:val="24"/>
              </w:rPr>
              <w:id w:val="1243840327"/>
              <w:placeholder>
                <w:docPart w:val="867555C997EC4BBAB5F220485350787E"/>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17</w:t>
            </w:r>
          </w:p>
        </w:tc>
        <w:tc>
          <w:tcPr>
            <w:tcW w:w="8334" w:type="dxa"/>
            <w:vAlign w:val="center"/>
          </w:tcPr>
          <w:sdt>
            <w:sdtPr>
              <w:rPr>
                <w:sz w:val="24"/>
                <w:szCs w:val="24"/>
              </w:rPr>
              <w:id w:val="1996447438"/>
              <w:placeholder>
                <w:docPart w:val="D97BCB3130364B1387D8C5FBA359EC7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18</w:t>
            </w:r>
          </w:p>
        </w:tc>
        <w:tc>
          <w:tcPr>
            <w:tcW w:w="8334" w:type="dxa"/>
            <w:vAlign w:val="center"/>
          </w:tcPr>
          <w:sdt>
            <w:sdtPr>
              <w:rPr>
                <w:sz w:val="24"/>
                <w:szCs w:val="24"/>
              </w:rPr>
              <w:id w:val="82960036"/>
              <w:placeholder>
                <w:docPart w:val="CDB7A3189DFC433F911DB2B9A5FD3D9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19</w:t>
            </w:r>
          </w:p>
        </w:tc>
        <w:tc>
          <w:tcPr>
            <w:tcW w:w="8334" w:type="dxa"/>
            <w:vAlign w:val="center"/>
          </w:tcPr>
          <w:sdt>
            <w:sdtPr>
              <w:rPr>
                <w:sz w:val="24"/>
                <w:szCs w:val="24"/>
              </w:rPr>
              <w:id w:val="699139831"/>
              <w:placeholder>
                <w:docPart w:val="D2955FA692D84D91943D3C8250D8F054"/>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20</w:t>
            </w:r>
          </w:p>
        </w:tc>
        <w:tc>
          <w:tcPr>
            <w:tcW w:w="8334" w:type="dxa"/>
            <w:vAlign w:val="center"/>
          </w:tcPr>
          <w:sdt>
            <w:sdtPr>
              <w:rPr>
                <w:sz w:val="24"/>
                <w:szCs w:val="24"/>
              </w:rPr>
              <w:id w:val="349999546"/>
              <w:placeholder>
                <w:docPart w:val="96476E765B844128AB51E017956B8ECA"/>
              </w:placeholder>
              <w:showingPlcHdr/>
            </w:sdtPr>
            <w:sdtEndPr/>
            <w:sdtContent>
              <w:p w:rsidR="008F2F52" w:rsidRDefault="008F2F52" w:rsidP="008F2F52">
                <w:r w:rsidRPr="00CB0BDA">
                  <w:rPr>
                    <w:rStyle w:val="PlaceholderText"/>
                  </w:rPr>
                  <w:t>Click here to enter text.</w:t>
                </w:r>
              </w:p>
            </w:sdtContent>
          </w:sdt>
        </w:tc>
      </w:tr>
    </w:tbl>
    <w:p w:rsidR="006A776B" w:rsidRDefault="006A776B" w:rsidP="005765CF">
      <w:pPr>
        <w:rPr>
          <w:lang w:val="en-GB"/>
        </w:rPr>
      </w:pPr>
    </w:p>
    <w:p w:rsidR="00B404F3" w:rsidRDefault="006A776B" w:rsidP="006A776B">
      <w:pPr>
        <w:pStyle w:val="Heading1"/>
      </w:pPr>
      <w:r>
        <w:lastRenderedPageBreak/>
        <w:t>IO Description</w:t>
      </w:r>
    </w:p>
    <w:p w:rsidR="006A776B" w:rsidRDefault="006A776B" w:rsidP="006A776B">
      <w:pPr>
        <w:pStyle w:val="Heading2"/>
      </w:pPr>
      <w:r>
        <w:t>Standard IO Descriptions</w:t>
      </w:r>
    </w:p>
    <w:tbl>
      <w:tblPr>
        <w:tblStyle w:val="TableGrid"/>
        <w:tblpPr w:leftFromText="180" w:rightFromText="180" w:vertAnchor="page" w:horzAnchor="margin" w:tblpY="2596"/>
        <w:tblW w:w="9889" w:type="dxa"/>
        <w:tblLook w:val="04A0" w:firstRow="1" w:lastRow="0" w:firstColumn="1" w:lastColumn="0" w:noHBand="0" w:noVBand="1"/>
      </w:tblPr>
      <w:tblGrid>
        <w:gridCol w:w="1273"/>
        <w:gridCol w:w="1006"/>
        <w:gridCol w:w="1414"/>
        <w:gridCol w:w="6196"/>
      </w:tblGrid>
      <w:tr w:rsidR="009B4164" w:rsidRPr="005E4F1C" w:rsidTr="009B0D5D">
        <w:trPr>
          <w:trHeight w:val="402"/>
        </w:trPr>
        <w:tc>
          <w:tcPr>
            <w:tcW w:w="1273" w:type="dxa"/>
            <w:shd w:val="clear" w:color="auto" w:fill="548DD4" w:themeFill="text2" w:themeFillTint="99"/>
          </w:tcPr>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Standard Block number</w:t>
            </w:r>
          </w:p>
        </w:tc>
        <w:tc>
          <w:tcPr>
            <w:tcW w:w="1006" w:type="dxa"/>
            <w:shd w:val="clear" w:color="auto" w:fill="548DD4" w:themeFill="text2" w:themeFillTint="99"/>
          </w:tcPr>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Block Port</w:t>
            </w:r>
          </w:p>
        </w:tc>
        <w:tc>
          <w:tcPr>
            <w:tcW w:w="1414" w:type="dxa"/>
            <w:shd w:val="clear" w:color="auto" w:fill="548DD4" w:themeFill="text2" w:themeFillTint="99"/>
          </w:tcPr>
          <w:p w:rsidR="009B4164" w:rsidRPr="005E4F1C" w:rsidRDefault="0009445A" w:rsidP="009B4164">
            <w:pPr>
              <w:rPr>
                <w:rStyle w:val="IntenseEmphasis"/>
                <w:i w:val="0"/>
                <w:color w:val="FFFFFF" w:themeColor="background1"/>
              </w:rPr>
            </w:pPr>
            <w:r w:rsidRPr="005E4F1C">
              <w:rPr>
                <w:rStyle w:val="IntenseEmphasis"/>
                <w:i w:val="0"/>
                <w:color w:val="FFFFFF" w:themeColor="background1"/>
              </w:rPr>
              <w:t>Input</w:t>
            </w:r>
          </w:p>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Output</w:t>
            </w:r>
          </w:p>
        </w:tc>
        <w:tc>
          <w:tcPr>
            <w:tcW w:w="6196" w:type="dxa"/>
            <w:shd w:val="clear" w:color="auto" w:fill="548DD4" w:themeFill="text2" w:themeFillTint="99"/>
          </w:tcPr>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Description</w:t>
            </w:r>
          </w:p>
        </w:tc>
      </w:tr>
      <w:tr w:rsidR="009B4164" w:rsidRPr="005E4F1C" w:rsidTr="009B0D5D">
        <w:trPr>
          <w:trHeight w:val="402"/>
        </w:trPr>
        <w:sdt>
          <w:sdtPr>
            <w:id w:val="1079636836"/>
            <w:placeholder>
              <w:docPart w:val="DefaultPlaceholder_1082065158"/>
            </w:placeholder>
          </w:sdtPr>
          <w:sdtEndPr/>
          <w:sdtContent>
            <w:tc>
              <w:tcPr>
                <w:tcW w:w="1273" w:type="dxa"/>
                <w:vAlign w:val="center"/>
              </w:tcPr>
              <w:p w:rsidR="009B4164" w:rsidRPr="005E4F1C" w:rsidRDefault="009F730D" w:rsidP="00D97465">
                <w:pPr>
                  <w:jc w:val="center"/>
                </w:pPr>
                <w:r>
                  <w:t>191</w:t>
                </w:r>
              </w:p>
            </w:tc>
          </w:sdtContent>
        </w:sdt>
        <w:sdt>
          <w:sdtPr>
            <w:id w:val="395475905"/>
            <w:placeholder>
              <w:docPart w:val="AD9FA6E82EA94FE199C40C21DACCA72A"/>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4164" w:rsidRPr="005E4F1C" w:rsidRDefault="00BE142D" w:rsidP="009B0D5D">
                <w:pPr>
                  <w:jc w:val="center"/>
                </w:pPr>
                <w:r w:rsidRPr="005E4F1C">
                  <w:t>1</w:t>
                </w:r>
              </w:p>
            </w:tc>
          </w:sdtContent>
        </w:sdt>
        <w:sdt>
          <w:sdtPr>
            <w:id w:val="-323748106"/>
            <w:placeholder>
              <w:docPart w:val="DefaultPlaceholder_1082065159"/>
            </w:placeholder>
            <w:dropDownList>
              <w:listItem w:displayText="-" w:value="-"/>
              <w:listItem w:displayText="X" w:value="X"/>
              <w:listItem w:displayText="Y" w:value="Y"/>
            </w:dropDownList>
          </w:sdtPr>
          <w:sdtEndPr/>
          <w:sdtContent>
            <w:tc>
              <w:tcPr>
                <w:tcW w:w="1414" w:type="dxa"/>
                <w:vAlign w:val="center"/>
              </w:tcPr>
              <w:p w:rsidR="009B4164" w:rsidRPr="005E4F1C" w:rsidRDefault="00BE142D" w:rsidP="009B0D5D">
                <w:pPr>
                  <w:jc w:val="center"/>
                </w:pPr>
                <w:r w:rsidRPr="005E4F1C">
                  <w:t>X</w:t>
                </w:r>
              </w:p>
            </w:tc>
          </w:sdtContent>
        </w:sdt>
        <w:sdt>
          <w:sdtPr>
            <w:id w:val="-1776550998"/>
            <w:placeholder>
              <w:docPart w:val="EDF5C0C346D84E2C8F9FC4244D2C19F0"/>
            </w:placeholder>
          </w:sdtPr>
          <w:sdtEndPr/>
          <w:sdtContent>
            <w:tc>
              <w:tcPr>
                <w:tcW w:w="6196" w:type="dxa"/>
                <w:vAlign w:val="center"/>
              </w:tcPr>
              <w:p w:rsidR="009B4164" w:rsidRPr="005E4F1C" w:rsidRDefault="005950BD" w:rsidP="009F730D">
                <w:sdt>
                  <w:sdtPr>
                    <w:id w:val="-594321709"/>
                    <w:placeholder>
                      <w:docPart w:val="9808CAECDCA24124834BA5E8F1ECC760"/>
                    </w:placeholder>
                  </w:sdtPr>
                  <w:sdtEndPr/>
                  <w:sdtContent>
                    <w:r w:rsidR="009F730D">
                      <w:t>SPC</w:t>
                    </w:r>
                    <w:r w:rsidR="00815A06">
                      <w:t xml:space="preserve">1 – </w:t>
                    </w:r>
                    <w:r w:rsidR="009F730D">
                      <w:t>Carriage at top</w:t>
                    </w:r>
                  </w:sdtContent>
                </w:sdt>
                <w:r w:rsidR="00815A06">
                  <w:t xml:space="preserve"> </w:t>
                </w:r>
              </w:p>
            </w:tc>
          </w:sdtContent>
        </w:sdt>
      </w:tr>
      <w:tr w:rsidR="008F2F52" w:rsidRPr="005E4F1C" w:rsidTr="009B0D5D">
        <w:trPr>
          <w:trHeight w:val="402"/>
        </w:trPr>
        <w:sdt>
          <w:sdtPr>
            <w:id w:val="-953629927"/>
            <w:placeholder>
              <w:docPart w:val="DB9FA05B2DC34678B579EEDC029B3BB9"/>
            </w:placeholder>
          </w:sdtPr>
          <w:sdtEndPr/>
          <w:sdtContent>
            <w:tc>
              <w:tcPr>
                <w:tcW w:w="1273" w:type="dxa"/>
                <w:vAlign w:val="center"/>
              </w:tcPr>
              <w:p w:rsidR="008F2F52" w:rsidRPr="005E4F1C" w:rsidRDefault="009F730D" w:rsidP="00D97465">
                <w:pPr>
                  <w:jc w:val="center"/>
                </w:pPr>
                <w:r>
                  <w:t>191</w:t>
                </w:r>
              </w:p>
            </w:tc>
          </w:sdtContent>
        </w:sdt>
        <w:sdt>
          <w:sdtPr>
            <w:id w:val="-1655673746"/>
            <w:placeholder>
              <w:docPart w:val="93ECE1C332D34D77A68D0972635D8EC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8F2F52" w:rsidRPr="005E4F1C" w:rsidRDefault="00BE142D" w:rsidP="009B0D5D">
                <w:pPr>
                  <w:jc w:val="center"/>
                </w:pPr>
                <w:r w:rsidRPr="005E4F1C">
                  <w:t>2</w:t>
                </w:r>
              </w:p>
            </w:tc>
          </w:sdtContent>
        </w:sdt>
        <w:sdt>
          <w:sdtPr>
            <w:id w:val="1829473816"/>
            <w:placeholder>
              <w:docPart w:val="EB4A073120BB49B9A0F3D4EA8C3C8C1D"/>
            </w:placeholder>
            <w:dropDownList>
              <w:listItem w:displayText="-" w:value="-"/>
              <w:listItem w:displayText="X" w:value="X"/>
              <w:listItem w:displayText="Y" w:value="Y"/>
            </w:dropDownList>
          </w:sdtPr>
          <w:sdtEndPr/>
          <w:sdtContent>
            <w:tc>
              <w:tcPr>
                <w:tcW w:w="1414" w:type="dxa"/>
                <w:vAlign w:val="center"/>
              </w:tcPr>
              <w:p w:rsidR="008F2F52" w:rsidRPr="005E4F1C" w:rsidRDefault="00BE142D" w:rsidP="009B0D5D">
                <w:pPr>
                  <w:jc w:val="center"/>
                </w:pPr>
                <w:r w:rsidRPr="005E4F1C">
                  <w:t>X</w:t>
                </w:r>
              </w:p>
            </w:tc>
          </w:sdtContent>
        </w:sdt>
        <w:tc>
          <w:tcPr>
            <w:tcW w:w="6196" w:type="dxa"/>
            <w:vAlign w:val="center"/>
          </w:tcPr>
          <w:p w:rsidR="008F2F52" w:rsidRPr="005E4F1C" w:rsidRDefault="009F730D" w:rsidP="00D97465">
            <w:r>
              <w:t>SPC1 – Carriage at bottom</w:t>
            </w:r>
          </w:p>
        </w:tc>
      </w:tr>
      <w:tr w:rsidR="009B0D5D" w:rsidRPr="005E4F1C" w:rsidTr="009B0D5D">
        <w:trPr>
          <w:trHeight w:val="402"/>
        </w:trPr>
        <w:sdt>
          <w:sdtPr>
            <w:id w:val="133678724"/>
            <w:placeholder>
              <w:docPart w:val="FEC1B526168D41D9A18A6CADFAD763FE"/>
            </w:placeholder>
          </w:sdtPr>
          <w:sdtEndPr/>
          <w:sdtContent>
            <w:tc>
              <w:tcPr>
                <w:tcW w:w="1273" w:type="dxa"/>
                <w:vAlign w:val="center"/>
              </w:tcPr>
              <w:p w:rsidR="009B0D5D" w:rsidRPr="005E4F1C" w:rsidRDefault="009F730D" w:rsidP="00D97465">
                <w:pPr>
                  <w:jc w:val="center"/>
                </w:pPr>
                <w:r>
                  <w:t>191</w:t>
                </w:r>
              </w:p>
            </w:tc>
          </w:sdtContent>
        </w:sdt>
        <w:sdt>
          <w:sdtPr>
            <w:id w:val="215474920"/>
            <w:placeholder>
              <w:docPart w:val="3A07901EF37D465CAA326655374517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3</w:t>
                </w:r>
              </w:p>
            </w:tc>
          </w:sdtContent>
        </w:sdt>
        <w:sdt>
          <w:sdtPr>
            <w:id w:val="-162852152"/>
            <w:placeholder>
              <w:docPart w:val="F1E3AE7CB706467AA63A9E06A1656FD9"/>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X</w:t>
                </w:r>
              </w:p>
            </w:tc>
          </w:sdtContent>
        </w:sdt>
        <w:sdt>
          <w:sdtPr>
            <w:id w:val="-1823185272"/>
            <w:placeholder>
              <w:docPart w:val="9E8BD2B194B244B89CE63188EA207AA6"/>
            </w:placeholder>
          </w:sdtPr>
          <w:sdtEndPr/>
          <w:sdtContent>
            <w:tc>
              <w:tcPr>
                <w:tcW w:w="6196" w:type="dxa"/>
                <w:vAlign w:val="center"/>
              </w:tcPr>
              <w:p w:rsidR="009B0D5D" w:rsidRPr="005E4F1C" w:rsidRDefault="009F730D" w:rsidP="009F730D">
                <w:r>
                  <w:t>SPC1 – Bag arrive</w:t>
                </w:r>
                <w:r w:rsidR="00FC22AF">
                  <w:t>s</w:t>
                </w:r>
                <w:r>
                  <w:t xml:space="preserve"> on carriage</w:t>
                </w:r>
              </w:p>
            </w:tc>
          </w:sdtContent>
        </w:sdt>
      </w:tr>
      <w:tr w:rsidR="009B0D5D" w:rsidRPr="005E4F1C" w:rsidTr="009B0D5D">
        <w:trPr>
          <w:trHeight w:val="402"/>
        </w:trPr>
        <w:sdt>
          <w:sdtPr>
            <w:id w:val="-1186752096"/>
            <w:placeholder>
              <w:docPart w:val="C84588731EB549FE9E2B25E90BBF71A9"/>
            </w:placeholder>
          </w:sdtPr>
          <w:sdtEndPr/>
          <w:sdtContent>
            <w:tc>
              <w:tcPr>
                <w:tcW w:w="1273" w:type="dxa"/>
                <w:vAlign w:val="center"/>
              </w:tcPr>
              <w:p w:rsidR="009B0D5D" w:rsidRPr="005E4F1C" w:rsidRDefault="009F730D" w:rsidP="00D97465">
                <w:pPr>
                  <w:jc w:val="center"/>
                </w:pPr>
                <w:r>
                  <w:t>191</w:t>
                </w:r>
              </w:p>
            </w:tc>
          </w:sdtContent>
        </w:sdt>
        <w:sdt>
          <w:sdtPr>
            <w:id w:val="1994295078"/>
            <w:placeholder>
              <w:docPart w:val="B0264A0D7EE24BE0808A7354803295FE"/>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4</w:t>
                </w:r>
              </w:p>
            </w:tc>
          </w:sdtContent>
        </w:sdt>
        <w:sdt>
          <w:sdtPr>
            <w:id w:val="-1883543299"/>
            <w:placeholder>
              <w:docPart w:val="8DE69FE328934D4291E4DFA9E1B53171"/>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X</w:t>
                </w:r>
              </w:p>
            </w:tc>
          </w:sdtContent>
        </w:sdt>
        <w:tc>
          <w:tcPr>
            <w:tcW w:w="6196" w:type="dxa"/>
            <w:vAlign w:val="center"/>
          </w:tcPr>
          <w:p w:rsidR="009B0D5D" w:rsidRPr="005E4F1C" w:rsidRDefault="009F730D" w:rsidP="00815A06">
            <w:r>
              <w:t>SPC1 – Bag on carriage</w:t>
            </w:r>
          </w:p>
        </w:tc>
      </w:tr>
      <w:tr w:rsidR="009B0D5D" w:rsidRPr="005E4F1C" w:rsidTr="009B0D5D">
        <w:trPr>
          <w:trHeight w:val="402"/>
        </w:trPr>
        <w:sdt>
          <w:sdtPr>
            <w:id w:val="-477847177"/>
            <w:placeholder>
              <w:docPart w:val="060B1A64FF574EB4969481F2C4D0EA8F"/>
            </w:placeholder>
          </w:sdtPr>
          <w:sdtEndPr/>
          <w:sdtContent>
            <w:tc>
              <w:tcPr>
                <w:tcW w:w="1273" w:type="dxa"/>
                <w:vAlign w:val="center"/>
              </w:tcPr>
              <w:p w:rsidR="009B0D5D" w:rsidRPr="005E4F1C" w:rsidRDefault="009F730D" w:rsidP="00D97465">
                <w:pPr>
                  <w:jc w:val="center"/>
                </w:pPr>
                <w:r>
                  <w:t>191</w:t>
                </w:r>
              </w:p>
            </w:tc>
          </w:sdtContent>
        </w:sdt>
        <w:sdt>
          <w:sdtPr>
            <w:id w:val="215705006"/>
            <w:placeholder>
              <w:docPart w:val="3FF2555666FB4382BB9702AA239ACF0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5</w:t>
                </w:r>
              </w:p>
            </w:tc>
          </w:sdtContent>
        </w:sdt>
        <w:sdt>
          <w:sdtPr>
            <w:id w:val="-422186397"/>
            <w:placeholder>
              <w:docPart w:val="CF1203A5413142EBBA652E2E0442424E"/>
            </w:placeholder>
            <w:dropDownList>
              <w:listItem w:displayText="-" w:value="-"/>
              <w:listItem w:displayText="X" w:value="X"/>
              <w:listItem w:displayText="Y" w:value="Y"/>
            </w:dropDownList>
          </w:sdtPr>
          <w:sdtEndPr/>
          <w:sdtContent>
            <w:tc>
              <w:tcPr>
                <w:tcW w:w="1414" w:type="dxa"/>
                <w:vAlign w:val="center"/>
              </w:tcPr>
              <w:p w:rsidR="009B0D5D" w:rsidRPr="005E4F1C" w:rsidRDefault="009F730D" w:rsidP="009B0D5D">
                <w:pPr>
                  <w:jc w:val="center"/>
                </w:pPr>
                <w:r>
                  <w:t>X</w:t>
                </w:r>
              </w:p>
            </w:tc>
          </w:sdtContent>
        </w:sdt>
        <w:sdt>
          <w:sdtPr>
            <w:id w:val="-2069405541"/>
            <w:placeholder>
              <w:docPart w:val="1E267BCA3CE04A06AA37954D360C1B20"/>
            </w:placeholder>
          </w:sdtPr>
          <w:sdtEndPr/>
          <w:sdtContent>
            <w:tc>
              <w:tcPr>
                <w:tcW w:w="6196" w:type="dxa"/>
                <w:vAlign w:val="center"/>
              </w:tcPr>
              <w:p w:rsidR="009B0D5D" w:rsidRPr="005E4F1C" w:rsidRDefault="009F730D" w:rsidP="009F730D">
                <w:r>
                  <w:t xml:space="preserve">SPC1 –  Bag at buffer </w:t>
                </w:r>
              </w:p>
            </w:tc>
          </w:sdtContent>
        </w:sdt>
      </w:tr>
      <w:tr w:rsidR="009B0D5D" w:rsidRPr="005E4F1C" w:rsidTr="009B0D5D">
        <w:trPr>
          <w:trHeight w:val="402"/>
        </w:trPr>
        <w:sdt>
          <w:sdtPr>
            <w:id w:val="-1041351583"/>
            <w:placeholder>
              <w:docPart w:val="DF84074C102C47299DDFEA1CBEA870E6"/>
            </w:placeholder>
          </w:sdtPr>
          <w:sdtEndPr/>
          <w:sdtContent>
            <w:tc>
              <w:tcPr>
                <w:tcW w:w="1273" w:type="dxa"/>
                <w:vAlign w:val="center"/>
              </w:tcPr>
              <w:p w:rsidR="009B0D5D" w:rsidRPr="005E4F1C" w:rsidRDefault="009F730D" w:rsidP="00D97465">
                <w:pPr>
                  <w:jc w:val="center"/>
                </w:pPr>
                <w:r>
                  <w:t>191</w:t>
                </w:r>
              </w:p>
            </w:tc>
          </w:sdtContent>
        </w:sdt>
        <w:sdt>
          <w:sdtPr>
            <w:id w:val="1529451726"/>
            <w:placeholder>
              <w:docPart w:val="765D30C1D3D34B2CA51A665376DF6AF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6</w:t>
                </w:r>
              </w:p>
            </w:tc>
          </w:sdtContent>
        </w:sdt>
        <w:sdt>
          <w:sdtPr>
            <w:id w:val="717394182"/>
            <w:placeholder>
              <w:docPart w:val="64397D0AE21643B6B57FBB20095FDB66"/>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tc>
          <w:tcPr>
            <w:tcW w:w="6196" w:type="dxa"/>
            <w:vAlign w:val="center"/>
          </w:tcPr>
          <w:p w:rsidR="009B0D5D" w:rsidRPr="005E4F1C" w:rsidRDefault="009F730D" w:rsidP="00D97465">
            <w:pPr>
              <w:pStyle w:val="NoSpacing"/>
            </w:pPr>
            <w:r>
              <w:t>SPC1</w:t>
            </w:r>
            <w:r w:rsidR="00815A06">
              <w:t xml:space="preserve"> – </w:t>
            </w:r>
            <w:r>
              <w:t xml:space="preserve"> Open buffer</w:t>
            </w:r>
          </w:p>
        </w:tc>
      </w:tr>
      <w:tr w:rsidR="009B0D5D" w:rsidRPr="005E4F1C" w:rsidTr="009B0D5D">
        <w:trPr>
          <w:trHeight w:val="402"/>
        </w:trPr>
        <w:sdt>
          <w:sdtPr>
            <w:id w:val="414676291"/>
            <w:placeholder>
              <w:docPart w:val="66B881DDCBE44D279A5397FD02000E93"/>
            </w:placeholder>
          </w:sdtPr>
          <w:sdtEndPr/>
          <w:sdtContent>
            <w:tc>
              <w:tcPr>
                <w:tcW w:w="1273" w:type="dxa"/>
                <w:vAlign w:val="center"/>
              </w:tcPr>
              <w:p w:rsidR="009B0D5D" w:rsidRPr="005E4F1C" w:rsidRDefault="009F730D" w:rsidP="00D97465">
                <w:pPr>
                  <w:jc w:val="center"/>
                </w:pPr>
                <w:r>
                  <w:t>191</w:t>
                </w:r>
              </w:p>
            </w:tc>
          </w:sdtContent>
        </w:sdt>
        <w:sdt>
          <w:sdtPr>
            <w:id w:val="-452869140"/>
            <w:placeholder>
              <w:docPart w:val="38F8475F14AA4FC0BBE0322BADB03181"/>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7</w:t>
                </w:r>
              </w:p>
            </w:tc>
          </w:sdtContent>
        </w:sdt>
        <w:sdt>
          <w:sdtPr>
            <w:id w:val="1024747510"/>
            <w:placeholder>
              <w:docPart w:val="76BEE8D4AECE4FF4A50F9689AC501557"/>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1352878734"/>
            <w:placeholder>
              <w:docPart w:val="7F9D44EAA51B4E87B4108A574E5EAD96"/>
            </w:placeholder>
          </w:sdtPr>
          <w:sdtEndPr/>
          <w:sdtContent>
            <w:tc>
              <w:tcPr>
                <w:tcW w:w="6196" w:type="dxa"/>
                <w:vAlign w:val="center"/>
              </w:tcPr>
              <w:p w:rsidR="009B0D5D" w:rsidRPr="005E4F1C" w:rsidRDefault="009F730D" w:rsidP="009F730D">
                <w:r>
                  <w:t>SPC1 – Incoming rail end stop</w:t>
                </w:r>
              </w:p>
            </w:tc>
          </w:sdtContent>
        </w:sdt>
      </w:tr>
      <w:tr w:rsidR="009B0D5D" w:rsidRPr="005E4F1C" w:rsidTr="009B0D5D">
        <w:trPr>
          <w:trHeight w:val="402"/>
        </w:trPr>
        <w:sdt>
          <w:sdtPr>
            <w:id w:val="-484469562"/>
            <w:placeholder>
              <w:docPart w:val="98C3BD5535F549E0BAEEE04C039B4BA6"/>
            </w:placeholder>
          </w:sdtPr>
          <w:sdtEndPr/>
          <w:sdtContent>
            <w:tc>
              <w:tcPr>
                <w:tcW w:w="1273" w:type="dxa"/>
                <w:vAlign w:val="center"/>
              </w:tcPr>
              <w:p w:rsidR="009B0D5D" w:rsidRPr="005E4F1C" w:rsidRDefault="009F730D" w:rsidP="00D97465">
                <w:pPr>
                  <w:jc w:val="center"/>
                </w:pPr>
                <w:r>
                  <w:t>191</w:t>
                </w:r>
              </w:p>
            </w:tc>
          </w:sdtContent>
        </w:sdt>
        <w:sdt>
          <w:sdtPr>
            <w:id w:val="-1053164215"/>
            <w:placeholder>
              <w:docPart w:val="8910A479120D447EA290E73B133D783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8</w:t>
                </w:r>
              </w:p>
            </w:tc>
          </w:sdtContent>
        </w:sdt>
        <w:sdt>
          <w:sdtPr>
            <w:id w:val="-1141957660"/>
            <w:placeholder>
              <w:docPart w:val="36B3D5CCF3864066B8F0325ED78B95B3"/>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2020840975"/>
            <w:placeholder>
              <w:docPart w:val="77EAE5C3F014468FA4B74D5BD3E26C26"/>
            </w:placeholder>
          </w:sdtPr>
          <w:sdtEndPr/>
          <w:sdtContent>
            <w:tc>
              <w:tcPr>
                <w:tcW w:w="6196" w:type="dxa"/>
                <w:vAlign w:val="center"/>
              </w:tcPr>
              <w:p w:rsidR="009B0D5D" w:rsidRPr="005E4F1C" w:rsidRDefault="00D97465" w:rsidP="00D97465">
                <w:r>
                  <w:t>Spare</w:t>
                </w:r>
              </w:p>
            </w:tc>
          </w:sdtContent>
        </w:sdt>
      </w:tr>
      <w:tr w:rsidR="009B0D5D" w:rsidRPr="005E4F1C" w:rsidTr="009B0D5D">
        <w:trPr>
          <w:trHeight w:val="402"/>
        </w:trPr>
        <w:sdt>
          <w:sdtPr>
            <w:id w:val="-1078897311"/>
            <w:placeholder>
              <w:docPart w:val="83022C92F4F741EBAE54F0D7372B1D5B"/>
            </w:placeholder>
          </w:sdtPr>
          <w:sdtEndPr/>
          <w:sdtContent>
            <w:tc>
              <w:tcPr>
                <w:tcW w:w="1273" w:type="dxa"/>
                <w:vAlign w:val="center"/>
              </w:tcPr>
              <w:p w:rsidR="009B0D5D" w:rsidRPr="005E4F1C" w:rsidRDefault="009F730D" w:rsidP="006007BA">
                <w:pPr>
                  <w:jc w:val="center"/>
                </w:pPr>
                <w:r>
                  <w:t>n/a</w:t>
                </w:r>
              </w:p>
            </w:tc>
          </w:sdtContent>
        </w:sdt>
        <w:sdt>
          <w:sdtPr>
            <w:id w:val="-650284237"/>
            <w:placeholder>
              <w:docPart w:val="1185682E42D44E5A8D92134E51F17B4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9F730D" w:rsidP="009B0D5D">
                <w:pPr>
                  <w:jc w:val="center"/>
                </w:pPr>
                <w:r>
                  <w:t>-</w:t>
                </w:r>
              </w:p>
            </w:tc>
          </w:sdtContent>
        </w:sdt>
        <w:sdt>
          <w:sdtPr>
            <w:id w:val="1312911819"/>
            <w:placeholder>
              <w:docPart w:val="EFB914CBC50644948E67E407C30D09DA"/>
            </w:placeholder>
            <w:dropDownList>
              <w:listItem w:displayText="-" w:value="-"/>
              <w:listItem w:displayText="X" w:value="X"/>
              <w:listItem w:displayText="Y" w:value="Y"/>
            </w:dropDownList>
          </w:sdtPr>
          <w:sdtEndPr/>
          <w:sdtContent>
            <w:tc>
              <w:tcPr>
                <w:tcW w:w="1414" w:type="dxa"/>
                <w:vAlign w:val="center"/>
              </w:tcPr>
              <w:p w:rsidR="009B0D5D" w:rsidRPr="005E4F1C" w:rsidRDefault="009F730D" w:rsidP="009B0D5D">
                <w:pPr>
                  <w:jc w:val="center"/>
                </w:pPr>
                <w:r>
                  <w:t>-</w:t>
                </w:r>
              </w:p>
            </w:tc>
          </w:sdtContent>
        </w:sdt>
        <w:sdt>
          <w:sdtPr>
            <w:id w:val="1194345058"/>
            <w:placeholder>
              <w:docPart w:val="A29ED7654B3746D6B0944B9D70429992"/>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528105488"/>
            <w:placeholder>
              <w:docPart w:val="8382B8A3905D4A7F91F2A0DFF51C9468"/>
            </w:placeholder>
          </w:sdtPr>
          <w:sdtEndPr/>
          <w:sdtContent>
            <w:tc>
              <w:tcPr>
                <w:tcW w:w="1273" w:type="dxa"/>
                <w:vAlign w:val="center"/>
              </w:tcPr>
              <w:p w:rsidR="009B0D5D" w:rsidRPr="005E4F1C" w:rsidRDefault="009F730D" w:rsidP="006007BA">
                <w:pPr>
                  <w:jc w:val="center"/>
                </w:pPr>
                <w:r>
                  <w:t>n/a</w:t>
                </w:r>
              </w:p>
            </w:tc>
          </w:sdtContent>
        </w:sdt>
        <w:sdt>
          <w:sdtPr>
            <w:id w:val="641162231"/>
            <w:placeholder>
              <w:docPart w:val="AC7E4D2107E143E88BAC8917466138C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9F730D" w:rsidP="009B0D5D">
                <w:pPr>
                  <w:jc w:val="center"/>
                </w:pPr>
                <w:r>
                  <w:t>-</w:t>
                </w:r>
              </w:p>
            </w:tc>
          </w:sdtContent>
        </w:sdt>
        <w:sdt>
          <w:sdtPr>
            <w:id w:val="-1170400898"/>
            <w:placeholder>
              <w:docPart w:val="58CE577DCFE94DE4B843BC071D9A39D3"/>
            </w:placeholder>
            <w:dropDownList>
              <w:listItem w:displayText="-" w:value="-"/>
              <w:listItem w:displayText="X" w:value="X"/>
              <w:listItem w:displayText="Y" w:value="Y"/>
            </w:dropDownList>
          </w:sdtPr>
          <w:sdtEndPr/>
          <w:sdtContent>
            <w:tc>
              <w:tcPr>
                <w:tcW w:w="1414" w:type="dxa"/>
                <w:vAlign w:val="center"/>
              </w:tcPr>
              <w:p w:rsidR="009B0D5D" w:rsidRPr="005E4F1C" w:rsidRDefault="009F730D" w:rsidP="009B0D5D">
                <w:pPr>
                  <w:jc w:val="center"/>
                </w:pPr>
                <w:r>
                  <w:t>-</w:t>
                </w:r>
              </w:p>
            </w:tc>
          </w:sdtContent>
        </w:sdt>
        <w:sdt>
          <w:sdtPr>
            <w:id w:val="1203443347"/>
            <w:placeholder>
              <w:docPart w:val="BE1F4703F9DC493D9DB255D5FDF2CB22"/>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037899426"/>
            <w:placeholder>
              <w:docPart w:val="DB0F3177F2CB464E9D054870289A70E3"/>
            </w:placeholder>
          </w:sdtPr>
          <w:sdtEndPr/>
          <w:sdtContent>
            <w:tc>
              <w:tcPr>
                <w:tcW w:w="1273" w:type="dxa"/>
                <w:vAlign w:val="center"/>
              </w:tcPr>
              <w:p w:rsidR="009B0D5D" w:rsidRPr="005E4F1C" w:rsidRDefault="009F730D" w:rsidP="006007BA">
                <w:pPr>
                  <w:jc w:val="center"/>
                </w:pPr>
                <w:r>
                  <w:t>n/a</w:t>
                </w:r>
              </w:p>
            </w:tc>
          </w:sdtContent>
        </w:sdt>
        <w:sdt>
          <w:sdtPr>
            <w:id w:val="-97949958"/>
            <w:placeholder>
              <w:docPart w:val="E7734184EB3B4853BCCE5EE2F1BAC02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9F730D" w:rsidP="009B0D5D">
                <w:pPr>
                  <w:jc w:val="center"/>
                </w:pPr>
                <w:r>
                  <w:t>-</w:t>
                </w:r>
              </w:p>
            </w:tc>
          </w:sdtContent>
        </w:sdt>
        <w:sdt>
          <w:sdtPr>
            <w:id w:val="654733181"/>
            <w:placeholder>
              <w:docPart w:val="00B87CE8A8F9402B950269CDFAEE81E4"/>
            </w:placeholder>
            <w:dropDownList>
              <w:listItem w:displayText="-" w:value="-"/>
              <w:listItem w:displayText="X" w:value="X"/>
              <w:listItem w:displayText="Y" w:value="Y"/>
            </w:dropDownList>
          </w:sdtPr>
          <w:sdtEndPr/>
          <w:sdtContent>
            <w:tc>
              <w:tcPr>
                <w:tcW w:w="1414" w:type="dxa"/>
                <w:vAlign w:val="center"/>
              </w:tcPr>
              <w:p w:rsidR="009B0D5D" w:rsidRPr="005E4F1C" w:rsidRDefault="009F730D" w:rsidP="009B0D5D">
                <w:pPr>
                  <w:jc w:val="center"/>
                </w:pPr>
                <w:r>
                  <w:t>-</w:t>
                </w:r>
              </w:p>
            </w:tc>
          </w:sdtContent>
        </w:sdt>
        <w:sdt>
          <w:sdtPr>
            <w:id w:val="2131438732"/>
            <w:placeholder>
              <w:docPart w:val="95F0256721DC43C796AE60B448369DCC"/>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7163519"/>
            <w:placeholder>
              <w:docPart w:val="347E37E0E1BC4C0BB4E810A4F515F4CB"/>
            </w:placeholder>
          </w:sdtPr>
          <w:sdtEndPr/>
          <w:sdtContent>
            <w:tc>
              <w:tcPr>
                <w:tcW w:w="1273" w:type="dxa"/>
                <w:vAlign w:val="center"/>
              </w:tcPr>
              <w:p w:rsidR="009B0D5D" w:rsidRPr="005E4F1C" w:rsidRDefault="009F730D" w:rsidP="006007BA">
                <w:pPr>
                  <w:jc w:val="center"/>
                </w:pPr>
                <w:r>
                  <w:t>n/a</w:t>
                </w:r>
              </w:p>
            </w:tc>
          </w:sdtContent>
        </w:sdt>
        <w:sdt>
          <w:sdtPr>
            <w:id w:val="814769522"/>
            <w:placeholder>
              <w:docPart w:val="B3C2260DDA684CFA8B0745A5125CC4DB"/>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9F730D" w:rsidP="009B0D5D">
                <w:pPr>
                  <w:jc w:val="center"/>
                </w:pPr>
                <w:r>
                  <w:t>-</w:t>
                </w:r>
              </w:p>
            </w:tc>
          </w:sdtContent>
        </w:sdt>
        <w:sdt>
          <w:sdtPr>
            <w:id w:val="-1469037881"/>
            <w:placeholder>
              <w:docPart w:val="71064F1D20ED4F159B297B8416BD49B9"/>
            </w:placeholder>
            <w:dropDownList>
              <w:listItem w:displayText="-" w:value="-"/>
              <w:listItem w:displayText="X" w:value="X"/>
              <w:listItem w:displayText="Y" w:value="Y"/>
            </w:dropDownList>
          </w:sdtPr>
          <w:sdtEndPr/>
          <w:sdtContent>
            <w:tc>
              <w:tcPr>
                <w:tcW w:w="1414" w:type="dxa"/>
                <w:vAlign w:val="center"/>
              </w:tcPr>
              <w:p w:rsidR="009B0D5D" w:rsidRPr="005E4F1C" w:rsidRDefault="009F730D" w:rsidP="009B0D5D">
                <w:pPr>
                  <w:jc w:val="center"/>
                </w:pPr>
                <w:r>
                  <w:t>-</w:t>
                </w:r>
              </w:p>
            </w:tc>
          </w:sdtContent>
        </w:sdt>
        <w:sdt>
          <w:sdtPr>
            <w:id w:val="-789353905"/>
            <w:placeholder>
              <w:docPart w:val="08D7A1B10ECD4A509367AB9B991F26CC"/>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610089474"/>
            <w:placeholder>
              <w:docPart w:val="94FAA071A435473DAF92AEA56315FDC7"/>
            </w:placeholder>
          </w:sdtPr>
          <w:sdtEndPr/>
          <w:sdtContent>
            <w:tc>
              <w:tcPr>
                <w:tcW w:w="1273" w:type="dxa"/>
                <w:vAlign w:val="center"/>
              </w:tcPr>
              <w:p w:rsidR="009B0D5D" w:rsidRPr="005E4F1C" w:rsidRDefault="009F730D" w:rsidP="006007BA">
                <w:pPr>
                  <w:jc w:val="center"/>
                </w:pPr>
                <w:r>
                  <w:t>n/a</w:t>
                </w:r>
              </w:p>
            </w:tc>
          </w:sdtContent>
        </w:sdt>
        <w:sdt>
          <w:sdtPr>
            <w:id w:val="10119792"/>
            <w:placeholder>
              <w:docPart w:val="FF5D56F3568E4F4FBE021D5A6E1E6D0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9F730D" w:rsidP="009B0D5D">
                <w:pPr>
                  <w:jc w:val="center"/>
                </w:pPr>
                <w:r>
                  <w:t>-</w:t>
                </w:r>
              </w:p>
            </w:tc>
          </w:sdtContent>
        </w:sdt>
        <w:sdt>
          <w:sdtPr>
            <w:id w:val="-1044748095"/>
            <w:placeholder>
              <w:docPart w:val="BF95E594BD754B7D8C266787FC5EE6AC"/>
            </w:placeholder>
            <w:dropDownList>
              <w:listItem w:displayText="-" w:value="-"/>
              <w:listItem w:displayText="X" w:value="X"/>
              <w:listItem w:displayText="Y" w:value="Y"/>
            </w:dropDownList>
          </w:sdtPr>
          <w:sdtEndPr/>
          <w:sdtContent>
            <w:tc>
              <w:tcPr>
                <w:tcW w:w="1414" w:type="dxa"/>
                <w:vAlign w:val="center"/>
              </w:tcPr>
              <w:p w:rsidR="009B0D5D" w:rsidRPr="005E4F1C" w:rsidRDefault="009F730D" w:rsidP="009B0D5D">
                <w:pPr>
                  <w:jc w:val="center"/>
                </w:pPr>
                <w:r>
                  <w:t>-</w:t>
                </w:r>
              </w:p>
            </w:tc>
          </w:sdtContent>
        </w:sdt>
        <w:sdt>
          <w:sdtPr>
            <w:id w:val="1624344671"/>
            <w:placeholder>
              <w:docPart w:val="350E2C681B9B412097A7C1BED1EFEED9"/>
            </w:placeholder>
            <w:showingPlcHdr/>
          </w:sdtPr>
          <w:sdtEndPr/>
          <w:sdtContent>
            <w:tc>
              <w:tcPr>
                <w:tcW w:w="6196" w:type="dxa"/>
                <w:vAlign w:val="center"/>
              </w:tcPr>
              <w:p w:rsidR="009B0D5D" w:rsidRPr="005E4F1C" w:rsidRDefault="009F730D" w:rsidP="009F730D">
                <w:r w:rsidRPr="00550752">
                  <w:rPr>
                    <w:rStyle w:val="PlaceholderText"/>
                  </w:rPr>
                  <w:t>Click here to enter text.</w:t>
                </w:r>
              </w:p>
            </w:tc>
          </w:sdtContent>
        </w:sdt>
      </w:tr>
      <w:tr w:rsidR="009B0D5D" w:rsidRPr="005E4F1C" w:rsidTr="009B0D5D">
        <w:trPr>
          <w:trHeight w:val="402"/>
        </w:trPr>
        <w:sdt>
          <w:sdtPr>
            <w:id w:val="-970524690"/>
            <w:placeholder>
              <w:docPart w:val="1ECBC7D0487B443EB47E46F9609C1F37"/>
            </w:placeholder>
          </w:sdtPr>
          <w:sdtEndPr/>
          <w:sdtContent>
            <w:tc>
              <w:tcPr>
                <w:tcW w:w="1273" w:type="dxa"/>
                <w:vAlign w:val="center"/>
              </w:tcPr>
              <w:p w:rsidR="009B0D5D" w:rsidRPr="005E4F1C" w:rsidRDefault="009F730D" w:rsidP="006007BA">
                <w:pPr>
                  <w:jc w:val="center"/>
                </w:pPr>
                <w:r>
                  <w:t>n/a</w:t>
                </w:r>
              </w:p>
            </w:tc>
          </w:sdtContent>
        </w:sdt>
        <w:sdt>
          <w:sdtPr>
            <w:id w:val="-1716271789"/>
            <w:placeholder>
              <w:docPart w:val="5D97D32678D549B2880909630D101148"/>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9F730D" w:rsidP="009B0D5D">
                <w:pPr>
                  <w:jc w:val="center"/>
                </w:pPr>
                <w:r>
                  <w:t>-</w:t>
                </w:r>
              </w:p>
            </w:tc>
          </w:sdtContent>
        </w:sdt>
        <w:sdt>
          <w:sdtPr>
            <w:id w:val="1789234401"/>
            <w:placeholder>
              <w:docPart w:val="5E41B777008A46399AA98689702630E1"/>
            </w:placeholder>
            <w:dropDownList>
              <w:listItem w:displayText="-" w:value="-"/>
              <w:listItem w:displayText="X" w:value="X"/>
              <w:listItem w:displayText="Y" w:value="Y"/>
            </w:dropDownList>
          </w:sdtPr>
          <w:sdtEndPr/>
          <w:sdtContent>
            <w:tc>
              <w:tcPr>
                <w:tcW w:w="1414" w:type="dxa"/>
                <w:vAlign w:val="center"/>
              </w:tcPr>
              <w:p w:rsidR="009B0D5D" w:rsidRPr="005E4F1C" w:rsidRDefault="009F730D" w:rsidP="009B0D5D">
                <w:pPr>
                  <w:jc w:val="center"/>
                </w:pPr>
                <w:r>
                  <w:t>-</w:t>
                </w:r>
              </w:p>
            </w:tc>
          </w:sdtContent>
        </w:sdt>
        <w:sdt>
          <w:sdtPr>
            <w:id w:val="2009709050"/>
            <w:placeholder>
              <w:docPart w:val="380ED9609A7245C9A283424866B837F1"/>
            </w:placeholder>
            <w:showingPlcHdr/>
          </w:sdtPr>
          <w:sdtEndPr/>
          <w:sdtContent>
            <w:tc>
              <w:tcPr>
                <w:tcW w:w="6196" w:type="dxa"/>
                <w:vAlign w:val="center"/>
              </w:tcPr>
              <w:p w:rsidR="009B0D5D" w:rsidRPr="005E4F1C" w:rsidRDefault="009F730D" w:rsidP="009F730D">
                <w:r w:rsidRPr="00550752">
                  <w:rPr>
                    <w:rStyle w:val="PlaceholderText"/>
                  </w:rPr>
                  <w:t>Click here to enter text.</w:t>
                </w:r>
              </w:p>
            </w:tc>
          </w:sdtContent>
        </w:sdt>
      </w:tr>
      <w:tr w:rsidR="009B0D5D" w:rsidRPr="005E4F1C" w:rsidTr="00815A06">
        <w:trPr>
          <w:trHeight w:val="402"/>
        </w:trPr>
        <w:sdt>
          <w:sdtPr>
            <w:id w:val="2126654123"/>
            <w:placeholder>
              <w:docPart w:val="F5E2B708454B4F69B8ABBC96AFACF768"/>
            </w:placeholder>
          </w:sdtPr>
          <w:sdtEndPr/>
          <w:sdtContent>
            <w:tc>
              <w:tcPr>
                <w:tcW w:w="1273" w:type="dxa"/>
                <w:vAlign w:val="center"/>
              </w:tcPr>
              <w:p w:rsidR="009B0D5D" w:rsidRPr="005E4F1C" w:rsidRDefault="009F730D" w:rsidP="00815A06">
                <w:pPr>
                  <w:jc w:val="center"/>
                </w:pPr>
                <w:r>
                  <w:t>n/a</w:t>
                </w:r>
              </w:p>
            </w:tc>
          </w:sdtContent>
        </w:sdt>
        <w:sdt>
          <w:sdtPr>
            <w:id w:val="-1023851884"/>
            <w:placeholder>
              <w:docPart w:val="2DFD1D56F45D4C1D9573FD5B278766C6"/>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9F730D" w:rsidP="009B0D5D">
                <w:pPr>
                  <w:jc w:val="center"/>
                </w:pPr>
                <w:r>
                  <w:t>-</w:t>
                </w:r>
              </w:p>
            </w:tc>
          </w:sdtContent>
        </w:sdt>
        <w:sdt>
          <w:sdtPr>
            <w:id w:val="-144889705"/>
            <w:placeholder>
              <w:docPart w:val="A7C8F49ED1C248E08FD70378090EF5EA"/>
            </w:placeholder>
            <w:dropDownList>
              <w:listItem w:displayText="-" w:value="-"/>
              <w:listItem w:displayText="X" w:value="X"/>
              <w:listItem w:displayText="Y" w:value="Y"/>
            </w:dropDownList>
          </w:sdtPr>
          <w:sdtEndPr/>
          <w:sdtContent>
            <w:tc>
              <w:tcPr>
                <w:tcW w:w="1414" w:type="dxa"/>
                <w:vAlign w:val="center"/>
              </w:tcPr>
              <w:p w:rsidR="009B0D5D" w:rsidRPr="005E4F1C" w:rsidRDefault="009F730D" w:rsidP="009B0D5D">
                <w:pPr>
                  <w:jc w:val="center"/>
                </w:pPr>
                <w:r>
                  <w:t>-</w:t>
                </w:r>
              </w:p>
            </w:tc>
          </w:sdtContent>
        </w:sdt>
        <w:sdt>
          <w:sdtPr>
            <w:id w:val="184253509"/>
            <w:placeholder>
              <w:docPart w:val="7E8777743EEE4D7A8B636F47A3730E92"/>
            </w:placeholder>
            <w:showingPlcHdr/>
          </w:sdtPr>
          <w:sdtEndPr/>
          <w:sdtContent>
            <w:tc>
              <w:tcPr>
                <w:tcW w:w="6196" w:type="dxa"/>
                <w:vAlign w:val="center"/>
              </w:tcPr>
              <w:p w:rsidR="009B0D5D" w:rsidRPr="005E4F1C" w:rsidRDefault="009F730D" w:rsidP="009F730D">
                <w:r w:rsidRPr="00550752">
                  <w:rPr>
                    <w:rStyle w:val="PlaceholderText"/>
                  </w:rPr>
                  <w:t>Click here to enter text.</w:t>
                </w:r>
              </w:p>
            </w:tc>
          </w:sdtContent>
        </w:sdt>
      </w:tr>
      <w:tr w:rsidR="009B0D5D" w:rsidRPr="005E4F1C" w:rsidTr="00815A06">
        <w:trPr>
          <w:trHeight w:val="402"/>
        </w:trPr>
        <w:sdt>
          <w:sdtPr>
            <w:id w:val="-1325667884"/>
            <w:placeholder>
              <w:docPart w:val="22DEFB2F4D8442AEA5E048A16407A1D2"/>
            </w:placeholder>
          </w:sdtPr>
          <w:sdtEndPr/>
          <w:sdtContent>
            <w:tc>
              <w:tcPr>
                <w:tcW w:w="1273" w:type="dxa"/>
                <w:vAlign w:val="center"/>
              </w:tcPr>
              <w:p w:rsidR="009B0D5D" w:rsidRPr="005E4F1C" w:rsidRDefault="009F730D" w:rsidP="00FB5B74">
                <w:pPr>
                  <w:jc w:val="center"/>
                </w:pPr>
                <w:r>
                  <w:t>n/a</w:t>
                </w:r>
              </w:p>
            </w:tc>
          </w:sdtContent>
        </w:sdt>
        <w:sdt>
          <w:sdtPr>
            <w:id w:val="-433206894"/>
            <w:placeholder>
              <w:docPart w:val="B31A8C8F97F84670B70FC89A6D7966F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9F730D" w:rsidP="009B0D5D">
                <w:pPr>
                  <w:jc w:val="center"/>
                </w:pPr>
                <w:r>
                  <w:t>-</w:t>
                </w:r>
              </w:p>
            </w:tc>
          </w:sdtContent>
        </w:sdt>
        <w:sdt>
          <w:sdtPr>
            <w:id w:val="1021982866"/>
            <w:placeholder>
              <w:docPart w:val="4033785E43D14DF0AAE2733D4EE4BC27"/>
            </w:placeholder>
            <w:dropDownList>
              <w:listItem w:displayText="-" w:value="-"/>
              <w:listItem w:displayText="X" w:value="X"/>
              <w:listItem w:displayText="Y" w:value="Y"/>
            </w:dropDownList>
          </w:sdtPr>
          <w:sdtEndPr/>
          <w:sdtContent>
            <w:tc>
              <w:tcPr>
                <w:tcW w:w="1414" w:type="dxa"/>
                <w:vAlign w:val="center"/>
              </w:tcPr>
              <w:p w:rsidR="009B0D5D" w:rsidRPr="005E4F1C" w:rsidRDefault="009F730D" w:rsidP="009B0D5D">
                <w:pPr>
                  <w:jc w:val="center"/>
                </w:pPr>
                <w:r>
                  <w:t>-</w:t>
                </w:r>
              </w:p>
            </w:tc>
          </w:sdtContent>
        </w:sdt>
        <w:sdt>
          <w:sdtPr>
            <w:id w:val="-1810392449"/>
            <w:placeholder>
              <w:docPart w:val="1B85CDB4E4EF4EFB9EBA80432C56B6B7"/>
            </w:placeholder>
            <w:showingPlcHdr/>
          </w:sdtPr>
          <w:sdtEndPr/>
          <w:sdtContent>
            <w:tc>
              <w:tcPr>
                <w:tcW w:w="6196" w:type="dxa"/>
                <w:vAlign w:val="center"/>
              </w:tcPr>
              <w:p w:rsidR="009B0D5D" w:rsidRPr="005E4F1C" w:rsidRDefault="009F730D" w:rsidP="009F730D">
                <w:r w:rsidRPr="00550752">
                  <w:rPr>
                    <w:rStyle w:val="PlaceholderText"/>
                  </w:rPr>
                  <w:t>Click here to enter text.</w:t>
                </w:r>
              </w:p>
            </w:tc>
          </w:sdtContent>
        </w:sdt>
      </w:tr>
      <w:tr w:rsidR="009B0D5D" w:rsidRPr="005E4F1C" w:rsidTr="00815A06">
        <w:trPr>
          <w:trHeight w:val="402"/>
        </w:trPr>
        <w:sdt>
          <w:sdtPr>
            <w:id w:val="-1148049286"/>
            <w:placeholder>
              <w:docPart w:val="37A27F208811495C804ADD93765B220A"/>
            </w:placeholder>
          </w:sdtPr>
          <w:sdtEndPr/>
          <w:sdtContent>
            <w:tc>
              <w:tcPr>
                <w:tcW w:w="1273" w:type="dxa"/>
                <w:vAlign w:val="center"/>
              </w:tcPr>
              <w:p w:rsidR="009B0D5D" w:rsidRPr="005E4F1C" w:rsidRDefault="006007BA" w:rsidP="00815A06">
                <w:pPr>
                  <w:jc w:val="center"/>
                </w:pPr>
                <w:r>
                  <w:t>n/a</w:t>
                </w:r>
              </w:p>
            </w:tc>
          </w:sdtContent>
        </w:sdt>
        <w:sdt>
          <w:sdtPr>
            <w:id w:val="-779881414"/>
            <w:placeholder>
              <w:docPart w:val="9A9116E5EF9A4E4BBE0827AA3027B97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2012948716"/>
            <w:placeholder>
              <w:docPart w:val="FAF4B676C62F4F97ACC59CD70AC81D74"/>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763873562"/>
            <w:placeholder>
              <w:docPart w:val="942A169981434C56AFA3CEBFCAB7519E"/>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815A06">
        <w:trPr>
          <w:trHeight w:val="402"/>
        </w:trPr>
        <w:sdt>
          <w:sdtPr>
            <w:id w:val="-1240024048"/>
            <w:placeholder>
              <w:docPart w:val="CB1A62C2FCE3408683B0309B6F5AC091"/>
            </w:placeholder>
          </w:sdtPr>
          <w:sdtEndPr/>
          <w:sdtContent>
            <w:tc>
              <w:tcPr>
                <w:tcW w:w="1273" w:type="dxa"/>
                <w:vAlign w:val="center"/>
              </w:tcPr>
              <w:p w:rsidR="009B0D5D" w:rsidRPr="005E4F1C" w:rsidRDefault="00D97465" w:rsidP="00815A06">
                <w:pPr>
                  <w:jc w:val="center"/>
                </w:pPr>
                <w:r>
                  <w:t>n/a</w:t>
                </w:r>
              </w:p>
            </w:tc>
          </w:sdtContent>
        </w:sdt>
        <w:sdt>
          <w:sdtPr>
            <w:id w:val="-30797401"/>
            <w:placeholder>
              <w:docPart w:val="8709814A88414288846A508DCBEB015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928579790"/>
            <w:placeholder>
              <w:docPart w:val="7591946DAC5247249592FA4C378E44D5"/>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441574769"/>
            <w:placeholder>
              <w:docPart w:val="D1C00C09352A4A4C82BB30700D83BAB5"/>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815A06">
        <w:trPr>
          <w:trHeight w:val="402"/>
        </w:trPr>
        <w:sdt>
          <w:sdtPr>
            <w:id w:val="593355612"/>
            <w:placeholder>
              <w:docPart w:val="FB33ED3970624809826B0AC308A715BE"/>
            </w:placeholder>
          </w:sdtPr>
          <w:sdtEndPr/>
          <w:sdtContent>
            <w:tc>
              <w:tcPr>
                <w:tcW w:w="1273" w:type="dxa"/>
                <w:vAlign w:val="center"/>
              </w:tcPr>
              <w:p w:rsidR="009B0D5D" w:rsidRPr="005E4F1C" w:rsidRDefault="00D97465" w:rsidP="00815A06">
                <w:pPr>
                  <w:jc w:val="center"/>
                </w:pPr>
                <w:r>
                  <w:t>n/a</w:t>
                </w:r>
              </w:p>
            </w:tc>
          </w:sdtContent>
        </w:sdt>
        <w:sdt>
          <w:sdtPr>
            <w:id w:val="618887063"/>
            <w:placeholder>
              <w:docPart w:val="631F6BCB9DC44997ACD176469735C8B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707451677"/>
            <w:placeholder>
              <w:docPart w:val="9CACC4E6C6FC46C8A213AD8EF858DD7B"/>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750108127"/>
            <w:placeholder>
              <w:docPart w:val="267D90AA41C74567BDF4E3471EED0DFC"/>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468003402"/>
            <w:placeholder>
              <w:docPart w:val="D74BD25C1F3B49869E6A9C44B902CDCE"/>
            </w:placeholder>
          </w:sdtPr>
          <w:sdtEndPr/>
          <w:sdtContent>
            <w:tc>
              <w:tcPr>
                <w:tcW w:w="1273" w:type="dxa"/>
                <w:vAlign w:val="center"/>
              </w:tcPr>
              <w:p w:rsidR="009B0D5D" w:rsidRPr="005E4F1C" w:rsidRDefault="00D97465" w:rsidP="00BE142D">
                <w:pPr>
                  <w:jc w:val="center"/>
                </w:pPr>
                <w:r>
                  <w:t>n/a</w:t>
                </w:r>
              </w:p>
            </w:tc>
          </w:sdtContent>
        </w:sdt>
        <w:sdt>
          <w:sdtPr>
            <w:id w:val="-831368180"/>
            <w:placeholder>
              <w:docPart w:val="96B8193F86CA44E6856BD7B77CA12160"/>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425117090"/>
            <w:placeholder>
              <w:docPart w:val="0871A9DCE0FF4ABBAA5C6E07ACD8F445"/>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880818967"/>
            <w:placeholder>
              <w:docPart w:val="A05231A6F1EB454EB3FCA297DF18BDE5"/>
            </w:placeholder>
            <w:showingPlcHdr/>
          </w:sdtPr>
          <w:sdtEndPr/>
          <w:sdtContent>
            <w:tc>
              <w:tcPr>
                <w:tcW w:w="6196" w:type="dxa"/>
                <w:vAlign w:val="center"/>
              </w:tcPr>
              <w:p w:rsidR="009B0D5D" w:rsidRPr="005E4F1C" w:rsidRDefault="00D97465" w:rsidP="005E4F1C">
                <w:r w:rsidRPr="00550752">
                  <w:rPr>
                    <w:rStyle w:val="PlaceholderText"/>
                  </w:rPr>
                  <w:t>Click here to enter text.</w:t>
                </w:r>
              </w:p>
            </w:tc>
          </w:sdtContent>
        </w:sdt>
      </w:tr>
      <w:tr w:rsidR="009B0D5D" w:rsidRPr="005E4F1C" w:rsidTr="009B0D5D">
        <w:trPr>
          <w:trHeight w:val="402"/>
        </w:trPr>
        <w:sdt>
          <w:sdtPr>
            <w:id w:val="-162867457"/>
            <w:placeholder>
              <w:docPart w:val="40729EFF78B34F218D83C45293C88EC5"/>
            </w:placeholder>
          </w:sdtPr>
          <w:sdtEndPr/>
          <w:sdtContent>
            <w:tc>
              <w:tcPr>
                <w:tcW w:w="1273" w:type="dxa"/>
                <w:vAlign w:val="center"/>
              </w:tcPr>
              <w:p w:rsidR="009B0D5D" w:rsidRPr="005E4F1C" w:rsidRDefault="00D97465" w:rsidP="00BE142D">
                <w:pPr>
                  <w:jc w:val="center"/>
                </w:pPr>
                <w:r>
                  <w:t>n/a</w:t>
                </w:r>
              </w:p>
            </w:tc>
          </w:sdtContent>
        </w:sdt>
        <w:sdt>
          <w:sdtPr>
            <w:id w:val="-369766441"/>
            <w:placeholder>
              <w:docPart w:val="7C011246C24A466B96EA5DC8A3B466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1784648672"/>
            <w:placeholder>
              <w:docPart w:val="460C6A3838FA463EACF4CF5FE2FAA835"/>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95516665"/>
            <w:placeholder>
              <w:docPart w:val="0132CD9ED988403CAA938D1ECFAE6BB9"/>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984851407"/>
            <w:placeholder>
              <w:docPart w:val="934739042FEC46AD8122D24E1D247DBB"/>
            </w:placeholder>
          </w:sdtPr>
          <w:sdtEndPr/>
          <w:sdtContent>
            <w:tc>
              <w:tcPr>
                <w:tcW w:w="1273" w:type="dxa"/>
                <w:vAlign w:val="center"/>
              </w:tcPr>
              <w:p w:rsidR="009B0D5D" w:rsidRPr="005E4F1C" w:rsidRDefault="00D97465" w:rsidP="00BE142D">
                <w:pPr>
                  <w:jc w:val="center"/>
                </w:pPr>
                <w:r>
                  <w:t>n/a</w:t>
                </w:r>
              </w:p>
            </w:tc>
          </w:sdtContent>
        </w:sdt>
        <w:sdt>
          <w:sdtPr>
            <w:id w:val="92517788"/>
            <w:placeholder>
              <w:docPart w:val="81B16485B21542B4A05A61B003D2261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330728403"/>
            <w:placeholder>
              <w:docPart w:val="73A90B5629FA44A5B98C6A10A00EA676"/>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882930939"/>
            <w:placeholder>
              <w:docPart w:val="D2B286F0028C4D65BF71B5FC2F39E034"/>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406841978"/>
            <w:placeholder>
              <w:docPart w:val="E2CE8A694AEF4F989F640489BBC9B6C7"/>
            </w:placeholder>
          </w:sdtPr>
          <w:sdtEndPr/>
          <w:sdtContent>
            <w:tc>
              <w:tcPr>
                <w:tcW w:w="1273" w:type="dxa"/>
                <w:vAlign w:val="center"/>
              </w:tcPr>
              <w:p w:rsidR="009B0D5D" w:rsidRPr="005E4F1C" w:rsidRDefault="00D97465" w:rsidP="00BE142D">
                <w:pPr>
                  <w:jc w:val="center"/>
                </w:pPr>
                <w:r>
                  <w:t>n/a</w:t>
                </w:r>
              </w:p>
            </w:tc>
          </w:sdtContent>
        </w:sdt>
        <w:sdt>
          <w:sdtPr>
            <w:id w:val="1153488182"/>
            <w:placeholder>
              <w:docPart w:val="496DC3A2C78245F1A85A5322D2F972E5"/>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485168200"/>
            <w:placeholder>
              <w:docPart w:val="75B4EDD15FB84BCDB04D57C27F5339DF"/>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975575036"/>
            <w:placeholder>
              <w:docPart w:val="BC18CCB906094DACB3986B66092F6533"/>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11677517"/>
            <w:placeholder>
              <w:docPart w:val="B4422A6086B1471A937656F800EECE15"/>
            </w:placeholder>
          </w:sdtPr>
          <w:sdtEndPr/>
          <w:sdtContent>
            <w:tc>
              <w:tcPr>
                <w:tcW w:w="1273" w:type="dxa"/>
                <w:vAlign w:val="center"/>
              </w:tcPr>
              <w:p w:rsidR="009B0D5D" w:rsidRPr="005E4F1C" w:rsidRDefault="00D97465" w:rsidP="00BE142D">
                <w:pPr>
                  <w:jc w:val="center"/>
                </w:pPr>
                <w:r>
                  <w:t>n/a</w:t>
                </w:r>
              </w:p>
            </w:tc>
          </w:sdtContent>
        </w:sdt>
        <w:sdt>
          <w:sdtPr>
            <w:id w:val="-1508904208"/>
            <w:placeholder>
              <w:docPart w:val="A5604986E4CE477985626AC7B258495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37632933"/>
            <w:placeholder>
              <w:docPart w:val="5A7AB79688F34FF680DBEB509235350F"/>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849444201"/>
            <w:placeholder>
              <w:docPart w:val="9FF474CAC0F34B8092CD1DC13D65649B"/>
            </w:placeholder>
          </w:sdtPr>
          <w:sdtEndPr/>
          <w:sdtContent>
            <w:tc>
              <w:tcPr>
                <w:tcW w:w="6196" w:type="dxa"/>
                <w:vAlign w:val="center"/>
              </w:tcPr>
              <w:p w:rsidR="009B0D5D" w:rsidRPr="005E4F1C" w:rsidRDefault="001D427F" w:rsidP="00D97465">
                <w:r w:rsidRPr="005E4F1C">
                  <w:t xml:space="preserve"> </w:t>
                </w:r>
              </w:p>
            </w:tc>
          </w:sdtContent>
        </w:sdt>
      </w:tr>
    </w:tbl>
    <w:p w:rsidR="00086DD0" w:rsidRPr="005E4F1C" w:rsidRDefault="00C24821" w:rsidP="009B4164">
      <w:pPr>
        <w:rPr>
          <w:i/>
          <w:color w:val="FF0000"/>
          <w:sz w:val="20"/>
          <w:szCs w:val="20"/>
          <w:lang w:val="en-GB"/>
        </w:rPr>
      </w:pPr>
      <w:r w:rsidRPr="005E4F1C">
        <w:rPr>
          <w:i/>
          <w:color w:val="FF0000"/>
          <w:sz w:val="20"/>
          <w:szCs w:val="20"/>
          <w:lang w:val="en-GB"/>
        </w:rPr>
        <w:t>Description must contain “–“after sequence identifier (i.e.SPN1 – ).</w:t>
      </w:r>
    </w:p>
    <w:p w:rsidR="00086DD0" w:rsidRDefault="00086DD0">
      <w:pPr>
        <w:rPr>
          <w:lang w:val="en-GB"/>
        </w:rPr>
      </w:pPr>
      <w:r>
        <w:rPr>
          <w:lang w:val="en-GB"/>
        </w:rPr>
        <w:br w:type="page"/>
      </w:r>
    </w:p>
    <w:p w:rsidR="009B4164" w:rsidRDefault="00086DD0" w:rsidP="00086DD0">
      <w:pPr>
        <w:pStyle w:val="Heading1"/>
      </w:pPr>
      <w:r>
        <w:lastRenderedPageBreak/>
        <w:t>Manual Description</w:t>
      </w:r>
    </w:p>
    <w:p w:rsidR="00086DD0" w:rsidRDefault="00086DD0" w:rsidP="00086DD0">
      <w:pPr>
        <w:rPr>
          <w:lang w:val="en-GB"/>
        </w:rPr>
      </w:pPr>
    </w:p>
    <w:tbl>
      <w:tblPr>
        <w:tblStyle w:val="TableGrid"/>
        <w:tblW w:w="0" w:type="auto"/>
        <w:tblLook w:val="04A0" w:firstRow="1" w:lastRow="0" w:firstColumn="1" w:lastColumn="0" w:noHBand="0" w:noVBand="1"/>
      </w:tblPr>
      <w:tblGrid>
        <w:gridCol w:w="9576"/>
      </w:tblGrid>
      <w:tr w:rsidR="0009445A" w:rsidTr="0009445A">
        <w:trPr>
          <w:trHeight w:val="11340"/>
        </w:trPr>
        <w:sdt>
          <w:sdtPr>
            <w:id w:val="-947397641"/>
            <w:placeholder>
              <w:docPart w:val="8F359D72D75B4DD08E2E6A2D621732F3"/>
            </w:placeholder>
          </w:sdtPr>
          <w:sdtEndPr/>
          <w:sdtContent>
            <w:tc>
              <w:tcPr>
                <w:tcW w:w="9576" w:type="dxa"/>
              </w:tcPr>
              <w:p w:rsidR="00010896" w:rsidRDefault="00010896" w:rsidP="00010896">
                <w:pPr>
                  <w:pStyle w:val="ListParagraph"/>
                  <w:numPr>
                    <w:ilvl w:val="0"/>
                    <w:numId w:val="4"/>
                  </w:numPr>
                  <w:spacing w:after="200" w:line="276" w:lineRule="auto"/>
                </w:pPr>
                <w:r>
                  <w:t>Disabled</w:t>
                </w:r>
              </w:p>
              <w:p w:rsidR="00010896" w:rsidRPr="00DF16AA" w:rsidRDefault="00010896" w:rsidP="00010896">
                <w:pPr>
                  <w:pStyle w:val="ListParagraph"/>
                </w:pPr>
                <w:r>
                  <w:t>All controls functions are disabled.</w:t>
                </w:r>
              </w:p>
              <w:p w:rsidR="00010896" w:rsidRPr="00DF16AA" w:rsidRDefault="00010896" w:rsidP="00010896"/>
              <w:p w:rsidR="00D10F6B" w:rsidRDefault="00A25A44" w:rsidP="00D10F6B">
                <w:pPr>
                  <w:pStyle w:val="ListParagraph"/>
                  <w:numPr>
                    <w:ilvl w:val="0"/>
                    <w:numId w:val="3"/>
                  </w:numPr>
                  <w:spacing w:after="200" w:line="276" w:lineRule="auto"/>
                </w:pPr>
                <w:r>
                  <w:t>Move to incoming position</w:t>
                </w:r>
              </w:p>
              <w:p w:rsidR="00010896" w:rsidRPr="00D10F6B" w:rsidRDefault="00A25A44" w:rsidP="00D10F6B">
                <w:pPr>
                  <w:pStyle w:val="ListParagraph"/>
                  <w:spacing w:after="200" w:line="276" w:lineRule="auto"/>
                </w:pPr>
                <w:r>
                  <w:t>The carriage moves to the incoming position, when the appropriate “carriage in position” switch is made</w:t>
                </w:r>
                <w:r w:rsidR="00D10F6B">
                  <w:t xml:space="preserve"> t</w:t>
                </w:r>
                <w:r w:rsidR="00D10F6B" w:rsidRPr="00D10F6B">
                  <w:t>he</w:t>
                </w:r>
                <w:r w:rsidR="00F3750F" w:rsidRPr="00D10F6B">
                  <w:t xml:space="preserve"> sequence will then change to step 2.</w:t>
                </w:r>
              </w:p>
              <w:p w:rsidR="00F3750F" w:rsidRPr="00010896" w:rsidRDefault="00F3750F" w:rsidP="00010896">
                <w:pPr>
                  <w:pStyle w:val="ListParagraph"/>
                </w:pPr>
              </w:p>
              <w:p w:rsidR="00010896" w:rsidRDefault="00E72876" w:rsidP="00010896">
                <w:pPr>
                  <w:pStyle w:val="ListParagraph"/>
                  <w:numPr>
                    <w:ilvl w:val="0"/>
                    <w:numId w:val="3"/>
                  </w:numPr>
                  <w:spacing w:after="200" w:line="276" w:lineRule="auto"/>
                </w:pPr>
                <w:r>
                  <w:t>Wait for bag at buffer</w:t>
                </w:r>
                <w:r w:rsidR="00010896">
                  <w:t>.</w:t>
                </w:r>
              </w:p>
              <w:p w:rsidR="00E72876" w:rsidRDefault="00E72876" w:rsidP="00E72876">
                <w:pPr>
                  <w:pStyle w:val="ListParagraph"/>
                </w:pPr>
                <w:r>
                  <w:t>A logical assessment is made of the input buffer condition, by checking the “bag at buffer” proximity switch and data for validity (if applicable), or the request release state of the incoming buffer sequence.</w:t>
                </w:r>
              </w:p>
              <w:p w:rsidR="00F3750F" w:rsidRPr="00E72876" w:rsidRDefault="00E72876" w:rsidP="00E72876">
                <w:pPr>
                  <w:pStyle w:val="ListParagraph"/>
                </w:pPr>
                <w:r>
                  <w:t>When the assessment is true</w:t>
                </w:r>
                <w:r w:rsidR="00A25A44">
                  <w:t xml:space="preserve"> a switch check takes place, this checks that both the “bag arrive on carriage” and “bag on carriage” switches are not made and the emergency stop circuit is ok. T</w:t>
                </w:r>
                <w:r>
                  <w:t>he sequence will</w:t>
                </w:r>
                <w:r w:rsidR="00A25A44">
                  <w:t xml:space="preserve"> then</w:t>
                </w:r>
                <w:r>
                  <w:t xml:space="preserve"> change to step 3.   </w:t>
                </w:r>
              </w:p>
              <w:p w:rsidR="00010896" w:rsidRPr="000F175C" w:rsidRDefault="00010896" w:rsidP="00010896">
                <w:pPr>
                  <w:pStyle w:val="ListParagraph"/>
                </w:pPr>
              </w:p>
              <w:p w:rsidR="00010896" w:rsidRDefault="00E72876" w:rsidP="00010896">
                <w:pPr>
                  <w:pStyle w:val="ListParagraph"/>
                  <w:numPr>
                    <w:ilvl w:val="0"/>
                    <w:numId w:val="3"/>
                  </w:numPr>
                  <w:spacing w:after="200" w:line="276" w:lineRule="auto"/>
                </w:pPr>
                <w:r>
                  <w:t>W</w:t>
                </w:r>
                <w:r w:rsidR="00461E4E">
                  <w:t>ait for bag to arrive</w:t>
                </w:r>
                <w:r w:rsidR="00010896">
                  <w:t>.</w:t>
                </w:r>
              </w:p>
              <w:p w:rsidR="00E72876" w:rsidRDefault="00461E4E" w:rsidP="00E72876">
                <w:pPr>
                  <w:pStyle w:val="ListParagraph"/>
                </w:pPr>
                <w:r>
                  <w:t xml:space="preserve">The </w:t>
                </w:r>
                <w:r w:rsidR="00A25A44">
                  <w:t>incoming rail end</w:t>
                </w:r>
                <w:r>
                  <w:t xml:space="preserve"> stop will open. T</w:t>
                </w:r>
                <w:r w:rsidR="00E72876">
                  <w:t>he incoming buffer will open, or the incoming buffer sequence will release a bag. The bag will</w:t>
                </w:r>
                <w:r>
                  <w:t xml:space="preserve"> then</w:t>
                </w:r>
                <w:r w:rsidR="00A25A44">
                  <w:t xml:space="preserve"> gravitate onto the carriage</w:t>
                </w:r>
                <w:r w:rsidR="00E72876">
                  <w:t xml:space="preserve"> When t</w:t>
                </w:r>
                <w:r>
                  <w:t>he first trolley i</w:t>
                </w:r>
                <w:r w:rsidR="00A25A44">
                  <w:t>s detected by the “Bag arrive on carriage</w:t>
                </w:r>
                <w:r w:rsidR="00E72876">
                  <w:t>” proximity switch, the sequence will change to step 4.</w:t>
                </w:r>
              </w:p>
              <w:p w:rsidR="00010896" w:rsidRPr="000F175C" w:rsidRDefault="00010896" w:rsidP="00010896">
                <w:pPr>
                  <w:pStyle w:val="ListParagraph"/>
                </w:pPr>
              </w:p>
              <w:p w:rsidR="00010896" w:rsidRDefault="00A25A44" w:rsidP="00010896">
                <w:pPr>
                  <w:pStyle w:val="ListParagraph"/>
                  <w:numPr>
                    <w:ilvl w:val="0"/>
                    <w:numId w:val="3"/>
                  </w:numPr>
                  <w:spacing w:after="200" w:line="276" w:lineRule="auto"/>
                </w:pPr>
                <w:r>
                  <w:t>Bag settles on carriage</w:t>
                </w:r>
                <w:r w:rsidR="00E72876">
                  <w:t>.</w:t>
                </w:r>
              </w:p>
              <w:p w:rsidR="00A25A44" w:rsidRDefault="00A25A44" w:rsidP="00F3750F">
                <w:pPr>
                  <w:pStyle w:val="ListParagraph"/>
                </w:pPr>
                <w:r>
                  <w:t>The incoming rail end stop remains open and the bag is allowed to gravitate against the carriage stop.</w:t>
                </w:r>
              </w:p>
              <w:p w:rsidR="00010896" w:rsidRDefault="00A25A44" w:rsidP="00F3750F">
                <w:pPr>
                  <w:pStyle w:val="ListParagraph"/>
                </w:pPr>
                <w:r>
                  <w:t>When the “bag on carriage” switch has been made for</w:t>
                </w:r>
                <w:r w:rsidR="00461E4E">
                  <w:t xml:space="preserve"> 3 seconds</w:t>
                </w:r>
                <w:r w:rsidR="00E72876">
                  <w:t xml:space="preserve"> the sequence </w:t>
                </w:r>
                <w:r w:rsidR="00F3750F">
                  <w:t>change</w:t>
                </w:r>
                <w:r w:rsidR="00E72876">
                  <w:t>s</w:t>
                </w:r>
                <w:r w:rsidR="00F3750F">
                  <w:t xml:space="preserve"> to step 5.</w:t>
                </w:r>
              </w:p>
              <w:p w:rsidR="00F3750F" w:rsidRPr="00F3750F" w:rsidRDefault="00F3750F" w:rsidP="00F3750F">
                <w:pPr>
                  <w:pStyle w:val="ListParagraph"/>
                </w:pPr>
              </w:p>
              <w:p w:rsidR="00010896" w:rsidRDefault="00A25A44" w:rsidP="00010896">
                <w:pPr>
                  <w:pStyle w:val="ListParagraph"/>
                  <w:numPr>
                    <w:ilvl w:val="0"/>
                    <w:numId w:val="3"/>
                  </w:numPr>
                  <w:spacing w:after="200" w:line="276" w:lineRule="auto"/>
                </w:pPr>
                <w:r>
                  <w:t>Move to outgoing position</w:t>
                </w:r>
              </w:p>
              <w:p w:rsidR="00F01063" w:rsidRDefault="00A25A44" w:rsidP="00A25A44">
                <w:pPr>
                  <w:pStyle w:val="ListParagraph"/>
                  <w:spacing w:after="200" w:line="276" w:lineRule="auto"/>
                </w:pPr>
                <w:r>
                  <w:t>The carriage moves to the outgoing position, when the appropriate “carriage in position” switch is made t</w:t>
                </w:r>
                <w:r w:rsidRPr="00D10F6B">
                  <w:t>he seq</w:t>
                </w:r>
                <w:r>
                  <w:t>uence will then change to step 6</w:t>
                </w:r>
                <w:r w:rsidRPr="00D10F6B">
                  <w:t>.</w:t>
                </w:r>
              </w:p>
              <w:p w:rsidR="00A25A44" w:rsidRPr="00F01063" w:rsidRDefault="00A25A44" w:rsidP="00A25A44">
                <w:pPr>
                  <w:pStyle w:val="ListParagraph"/>
                  <w:spacing w:after="200" w:line="276" w:lineRule="auto"/>
                </w:pPr>
              </w:p>
              <w:p w:rsidR="00010896" w:rsidRDefault="00010896" w:rsidP="00010896">
                <w:pPr>
                  <w:pStyle w:val="ListParagraph"/>
                  <w:numPr>
                    <w:ilvl w:val="0"/>
                    <w:numId w:val="3"/>
                  </w:numPr>
                  <w:spacing w:after="200" w:line="276" w:lineRule="auto"/>
                </w:pPr>
                <w:r>
                  <w:t>Check for buffer space</w:t>
                </w:r>
              </w:p>
              <w:p w:rsidR="00513ABD" w:rsidRPr="00513ABD" w:rsidRDefault="00513ABD" w:rsidP="00513ABD">
                <w:pPr>
                  <w:pStyle w:val="ListParagraph"/>
                </w:pPr>
                <w:r>
                  <w:t>An assessment is made to determine if releasing</w:t>
                </w:r>
                <w:r w:rsidR="00E72876">
                  <w:t xml:space="preserve"> of</w:t>
                </w:r>
                <w:r>
                  <w:t xml:space="preserve"> the bag is allowed, once release is allowed th</w:t>
                </w:r>
                <w:r w:rsidR="00A26077">
                  <w:t>e</w:t>
                </w:r>
                <w:r w:rsidR="00A25A44">
                  <w:t xml:space="preserve"> sequence will change to step 7</w:t>
                </w:r>
                <w:r>
                  <w:t>.</w:t>
                </w:r>
              </w:p>
              <w:p w:rsidR="00513ABD" w:rsidRDefault="00A25A44" w:rsidP="00010896">
                <w:pPr>
                  <w:pStyle w:val="ListParagraph"/>
                </w:pPr>
                <w:r>
                  <w:t xml:space="preserve">If data is being tracked </w:t>
                </w:r>
                <w:r w:rsidR="00A26077">
                  <w:t xml:space="preserve">integrity of the data is checked, </w:t>
                </w:r>
                <w:r w:rsidR="00513ABD">
                  <w:t>If there is outgoing buffer, the line full trip is checked. The “bag at buffer” proximity and state of the going buffer stop is also checked if this is a single bag buffer to ensure a bag is not released with the buffer stop being in a close</w:t>
                </w:r>
                <w:r>
                  <w:t>d</w:t>
                </w:r>
                <w:r w:rsidR="00513ABD">
                  <w:t xml:space="preserve"> position.</w:t>
                </w:r>
              </w:p>
              <w:p w:rsidR="00513ABD" w:rsidRPr="00E72876" w:rsidRDefault="00513ABD" w:rsidP="00E72876">
                <w:pPr>
                  <w:pStyle w:val="ListParagraph"/>
                </w:pPr>
                <w:r>
                  <w:t>If there is no outgoing buffer, a request release signal is sent to the outgoing sequence, valid release is when an enable release signal is rec</w:t>
                </w:r>
                <w:r w:rsidR="00E72876">
                  <w:t>eived.</w:t>
                </w:r>
              </w:p>
              <w:p w:rsidR="00010896" w:rsidRDefault="00010896" w:rsidP="00010896">
                <w:pPr>
                  <w:pStyle w:val="ListParagraph"/>
                  <w:spacing w:after="200" w:line="276" w:lineRule="auto"/>
                </w:pPr>
              </w:p>
              <w:p w:rsidR="00513ABD" w:rsidRPr="00E72876" w:rsidRDefault="00A26077" w:rsidP="00E72876">
                <w:pPr>
                  <w:pStyle w:val="ListParagraph"/>
                  <w:numPr>
                    <w:ilvl w:val="0"/>
                    <w:numId w:val="3"/>
                  </w:numPr>
                  <w:spacing w:after="200" w:line="276" w:lineRule="auto"/>
                </w:pPr>
                <w:r>
                  <w:t>Wait for bag to be released</w:t>
                </w:r>
                <w:r w:rsidR="00010896">
                  <w:t>.</w:t>
                </w:r>
              </w:p>
              <w:p w:rsidR="00513ABD" w:rsidRDefault="00A25A44" w:rsidP="00513ABD">
                <w:pPr>
                  <w:pStyle w:val="ListParagraph"/>
                  <w:spacing w:after="200" w:line="276" w:lineRule="auto"/>
                </w:pPr>
                <w:r>
                  <w:t>The carriage</w:t>
                </w:r>
                <w:r w:rsidR="00A26077">
                  <w:t xml:space="preserve"> stop is opened and the</w:t>
                </w:r>
                <w:r w:rsidR="00E72876">
                  <w:t xml:space="preserve"> bag is able to gravitate away into its next position.</w:t>
                </w:r>
              </w:p>
              <w:p w:rsidR="00513ABD" w:rsidRDefault="00513ABD" w:rsidP="00513ABD">
                <w:pPr>
                  <w:pStyle w:val="ListParagraph"/>
                  <w:spacing w:after="200" w:line="276" w:lineRule="auto"/>
                </w:pPr>
                <w:r>
                  <w:t>If there is an outgoing buffer then arrival in the buffer is detected by the line trip proximity switch. If there is no outgoing buffer arrival is detected by the enable release signal changing to false.</w:t>
                </w:r>
              </w:p>
              <w:p w:rsidR="00A25A44" w:rsidRPr="00513ABD" w:rsidRDefault="00A25A44" w:rsidP="00513ABD">
                <w:pPr>
                  <w:pStyle w:val="ListParagraph"/>
                  <w:spacing w:after="200" w:line="276" w:lineRule="auto"/>
                </w:pPr>
                <w:r>
                  <w:t>N.B The appropriate “carriage in position” switch must be made to enable the carriage stop to open.</w:t>
                </w:r>
              </w:p>
              <w:p w:rsidR="00010896" w:rsidRDefault="00010896" w:rsidP="00010896">
                <w:pPr>
                  <w:pStyle w:val="ListParagraph"/>
                </w:pPr>
              </w:p>
              <w:p w:rsidR="00010896" w:rsidRPr="00010896" w:rsidRDefault="00010896" w:rsidP="00010896"/>
              <w:p w:rsidR="0009445A" w:rsidRDefault="0009445A" w:rsidP="00282A39"/>
            </w:tc>
          </w:sdtContent>
        </w:sdt>
      </w:tr>
    </w:tbl>
    <w:p w:rsidR="0009445A" w:rsidRPr="00086DD0" w:rsidRDefault="0009445A" w:rsidP="00086DD0">
      <w:pPr>
        <w:rPr>
          <w:lang w:val="en-GB"/>
        </w:rPr>
      </w:pPr>
    </w:p>
    <w:sectPr w:rsidR="0009445A" w:rsidRPr="00086DD0" w:rsidSect="005355D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0BD" w:rsidRDefault="005950BD" w:rsidP="005355D2">
      <w:pPr>
        <w:spacing w:after="0" w:line="240" w:lineRule="auto"/>
      </w:pPr>
      <w:r>
        <w:separator/>
      </w:r>
    </w:p>
  </w:endnote>
  <w:endnote w:type="continuationSeparator" w:id="0">
    <w:p w:rsidR="005950BD" w:rsidRDefault="005950BD" w:rsidP="0053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84" w:rsidRDefault="00837884" w:rsidP="005355D2">
    <w:pPr>
      <w:pStyle w:val="Footer"/>
      <w:rPr>
        <w:color w:val="FFFFFF" w:themeColor="background1"/>
        <w:spacing w:val="60"/>
      </w:rPr>
    </w:pPr>
    <w:r>
      <w:rPr>
        <w:noProof/>
      </w:rPr>
      <mc:AlternateContent>
        <mc:Choice Requires="wpg">
          <w:drawing>
            <wp:anchor distT="0" distB="0" distL="114300" distR="114300" simplePos="0" relativeHeight="251659264" behindDoc="0" locked="0" layoutInCell="1" allowOverlap="1" wp14:anchorId="74B3922A" wp14:editId="27FB4E6B">
              <wp:simplePos x="0" y="0"/>
              <wp:positionH relativeFrom="page">
                <wp:posOffset>371475</wp:posOffset>
              </wp:positionH>
              <wp:positionV relativeFrom="line">
                <wp:posOffset>-265430</wp:posOffset>
              </wp:positionV>
              <wp:extent cx="7162800" cy="394970"/>
              <wp:effectExtent l="0" t="0" r="19050" b="24130"/>
              <wp:wrapTopAndBottom/>
              <wp:docPr id="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94970"/>
                        <a:chOff x="321" y="14850"/>
                        <a:chExt cx="11601" cy="547"/>
                      </a:xfrm>
                    </wpg:grpSpPr>
                    <wps:wsp>
                      <wps:cNvPr id="2" name="Rectangle 157"/>
                      <wps:cNvSpPr>
                        <a:spLocks noChangeArrowheads="1"/>
                      </wps:cNvSpPr>
                      <wps:spPr bwMode="auto">
                        <a:xfrm>
                          <a:off x="414" y="14903"/>
                          <a:ext cx="9306" cy="432"/>
                        </a:xfrm>
                        <a:prstGeom prst="rect">
                          <a:avLst/>
                        </a:prstGeom>
                        <a:solidFill>
                          <a:schemeClr val="accent1"/>
                        </a:solidFill>
                        <a:extLst>
                          <a:ext uri="{91240B29-F687-4F45-9708-019B960494DF}">
                            <a14:hiddenLine xmlns:a14="http://schemas.microsoft.com/office/drawing/2010/main" w="9525">
                              <a:solidFill>
                                <a:srgbClr val="943634"/>
                              </a:solidFill>
                              <a:miter lim="800000"/>
                              <a:headEnd/>
                              <a:tailEnd/>
                            </a14:hiddenLine>
                          </a:ext>
                        </a:extLst>
                      </wps:spPr>
                      <wps:txbx>
                        <w:txbxContent>
                          <w:p w:rsidR="00837884" w:rsidRDefault="00837884"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837884" w:rsidRDefault="00837884" w:rsidP="005355D2">
                            <w:pPr>
                              <w:pStyle w:val="Header"/>
                              <w:rPr>
                                <w:color w:val="FFFFFF" w:themeColor="background1"/>
                              </w:rPr>
                            </w:pPr>
                          </w:p>
                        </w:txbxContent>
                      </wps:txbx>
                      <wps:bodyPr rot="0" vert="horz" wrap="square" lIns="91440" tIns="45720" rIns="91440" bIns="45720" anchor="t" anchorCtr="0" upright="1">
                        <a:noAutofit/>
                      </wps:bodyPr>
                    </wps:wsp>
                    <wps:wsp>
                      <wps:cNvPr id="3" name="Rectangle 158"/>
                      <wps:cNvSpPr>
                        <a:spLocks noChangeArrowheads="1"/>
                      </wps:cNvSpPr>
                      <wps:spPr bwMode="auto">
                        <a:xfrm>
                          <a:off x="9763" y="14903"/>
                          <a:ext cx="2102" cy="432"/>
                        </a:xfrm>
                        <a:prstGeom prst="rect">
                          <a:avLst/>
                        </a:prstGeom>
                        <a:solidFill>
                          <a:schemeClr val="accent1"/>
                        </a:solidFill>
                        <a:extLst>
                          <a:ext uri="{91240B29-F687-4F45-9708-019B960494DF}">
                            <a14:hiddenLine xmlns:a14="http://schemas.microsoft.com/office/drawing/2010/main" w="9525">
                              <a:solidFill>
                                <a:srgbClr val="000000"/>
                              </a:solidFill>
                              <a:miter lim="800000"/>
                              <a:headEnd/>
                              <a:tailEnd/>
                            </a14:hiddenLine>
                          </a:ext>
                        </a:extLst>
                      </wps:spPr>
                      <wps:txbx>
                        <w:txbxContent>
                          <w:p w:rsidR="00837884" w:rsidRPr="00E04DE2" w:rsidRDefault="00837884"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112B01" w:rsidRPr="00112B01">
                              <w:rPr>
                                <w:b/>
                                <w:noProof/>
                                <w:color w:val="FFFFFF" w:themeColor="background1"/>
                              </w:rPr>
                              <w:t>2</w:t>
                            </w:r>
                            <w:r w:rsidRPr="00E04DE2">
                              <w:rPr>
                                <w:b/>
                                <w:noProof/>
                                <w:color w:val="FFFFFF" w:themeColor="background1"/>
                              </w:rPr>
                              <w:fldChar w:fldCharType="end"/>
                            </w:r>
                          </w:p>
                        </w:txbxContent>
                      </wps:txbx>
                      <wps:bodyPr rot="0" vert="horz" wrap="square" lIns="91440" tIns="45720" rIns="91440" bIns="45720" anchor="t" anchorCtr="0" upright="1">
                        <a:noAutofit/>
                      </wps:bodyPr>
                    </wps:wsp>
                    <wps:wsp>
                      <wps:cNvPr id="4"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29.25pt;margin-top:-20.9pt;width:564pt;height:31.1pt;z-index:25165926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">
              <v:rect id="Rectangle 157" o:spid="_x0000_s1027" style="position:absolute;left:414;top:14903;width:930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WiMEA&#10;AADaAAAADwAAAGRycy9kb3ducmV2LnhtbESPQYvCMBSE74L/ITzBm6Z6ELcaRURXPXhYFdHbo3m2&#10;xeYlNFmt/94sLHgcZuYbZjpvTCUeVPvSsoJBPwFBnFldcq7gdFz3xiB8QNZYWSYFL/Iwn7VbU0y1&#10;ffIPPQ4hFxHCPkUFRQguldJnBRn0feuIo3eztcEQZZ1LXeMzwk0lh0kykgZLjgsFOloWlN0Pv0bB&#10;fmXJ7M6Xr2+HK2fza7huFnulup1mMQERqAmf8H97qxUM4e9Kv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o1ojBAAAA2gAAAA8AAAAAAAAAAAAAAAAAmAIAAGRycy9kb3du&#10;cmV2LnhtbFBLBQYAAAAABAAEAPUAAACGAwAAAAA=&#10;" fillcolor="#4f81bd [3204]" stroked="f" strokecolor="#943634">
                <v:textbox>
                  <w:txbxContent>
                    <w:p w:rsidR="00837884" w:rsidRDefault="00837884"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837884" w:rsidRDefault="00837884" w:rsidP="005355D2">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Ly/8MA&#10;AADaAAAADwAAAGRycy9kb3ducmV2LnhtbESPQWvCQBSE7wX/w/KE3urGFkqJrhIEqehBTAt6fGaf&#10;2ZDs25BdY/z3XUHocZiZb5j5crCN6KnzlWMF00kCgrhwuuJSwe/P+u0LhA/IGhvHpOBOHpaL0csc&#10;U+1ufKA+D6WIEPYpKjAhtKmUvjBk0U9cSxy9i+sshii7UuoObxFuG/meJJ/SYsVxwWBLK0NFnV+t&#10;gs0pC9/b83Xrjtmhzndm39f1XqnX8ZDNQAQawn/42d5oBR/wuBJv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Ly/8MAAADaAAAADwAAAAAAAAAAAAAAAACYAgAAZHJzL2Rv&#10;d25yZXYueG1sUEsFBgAAAAAEAAQA9QAAAIgDAAAAAA==&#10;" fillcolor="#4f81bd [3204]" stroked="f">
                <v:textbox>
                  <w:txbxContent>
                    <w:p w:rsidR="00837884" w:rsidRPr="00E04DE2" w:rsidRDefault="00837884"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112B01" w:rsidRPr="00112B01">
                        <w:rPr>
                          <w:b/>
                          <w:noProof/>
                          <w:color w:val="FFFFFF" w:themeColor="background1"/>
                        </w:rPr>
                        <w:t>2</w:t>
                      </w:r>
                      <w:r w:rsidRPr="00E04DE2">
                        <w:rPr>
                          <w:b/>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0BD" w:rsidRDefault="005950BD" w:rsidP="005355D2">
      <w:pPr>
        <w:spacing w:after="0" w:line="240" w:lineRule="auto"/>
      </w:pPr>
      <w:r>
        <w:separator/>
      </w:r>
    </w:p>
  </w:footnote>
  <w:footnote w:type="continuationSeparator" w:id="0">
    <w:p w:rsidR="005950BD" w:rsidRDefault="005950BD" w:rsidP="00535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84" w:rsidRPr="008E3D28" w:rsidRDefault="00837884" w:rsidP="008E3D28">
    <w:pPr>
      <w:pStyle w:val="Header"/>
      <w:jc w:val="right"/>
      <w:rPr>
        <w:rFonts w:ascii="Arial" w:hAnsi="Arial" w:cs="Arial"/>
        <w:sz w:val="24"/>
        <w:szCs w:val="24"/>
      </w:rPr>
    </w:pPr>
    <w:r w:rsidRPr="008E3D28">
      <w:rPr>
        <w:rFonts w:ascii="Arial" w:hAnsi="Arial" w:cs="Arial"/>
        <w:noProof/>
        <w:sz w:val="24"/>
        <w:szCs w:val="24"/>
      </w:rPr>
      <w:drawing>
        <wp:anchor distT="0" distB="0" distL="114300" distR="114300" simplePos="0" relativeHeight="251661312" behindDoc="0" locked="0" layoutInCell="1" allowOverlap="1" wp14:anchorId="56A1599F" wp14:editId="06F80A66">
          <wp:simplePos x="0" y="0"/>
          <wp:positionH relativeFrom="column">
            <wp:posOffset>-490220</wp:posOffset>
          </wp:positionH>
          <wp:positionV relativeFrom="paragraph">
            <wp:posOffset>-106680</wp:posOffset>
          </wp:positionV>
          <wp:extent cx="2212691" cy="3327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2691" cy="3327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Standard Sequence - </w:t>
    </w:r>
    <w:sdt>
      <w:sdtPr>
        <w:rPr>
          <w:rFonts w:ascii="Arial" w:hAnsi="Arial" w:cs="Arial"/>
          <w:sz w:val="24"/>
          <w:szCs w:val="24"/>
        </w:rPr>
        <w:alias w:val="Subject"/>
        <w:tag w:val=""/>
        <w:id w:val="-1735377270"/>
        <w:placeholder>
          <w:docPart w:val="ED57F94101D5435F8313C77C3847843E"/>
        </w:placeholder>
        <w:dataBinding w:prefixMappings="xmlns:ns0='http://purl.org/dc/elements/1.1/' xmlns:ns1='http://schemas.openxmlformats.org/package/2006/metadata/core-properties' " w:xpath="/ns1:coreProperties[1]/ns0:subject[1]" w:storeItemID="{6C3C8BC8-F283-45AE-878A-BAB7291924A1}"/>
        <w:text/>
      </w:sdtPr>
      <w:sdtEndPr/>
      <w:sdtContent>
        <w:r w:rsidR="009F730D">
          <w:rPr>
            <w:rFonts w:ascii="Arial" w:hAnsi="Arial" w:cs="Arial"/>
            <w:sz w:val="24"/>
            <w:szCs w:val="24"/>
            <w:lang w:val="en-GB"/>
          </w:rPr>
          <w:t>Pneumatic VC</w:t>
        </w:r>
      </w:sdtContent>
    </w:sdt>
    <w:r>
      <w:rPr>
        <w:rFonts w:ascii="Arial" w:hAnsi="Arial" w:cs="Arial"/>
        <w:sz w:val="24"/>
        <w:szCs w:val="24"/>
      </w:rPr>
      <w:t xml:space="preserve"> ,V</w:t>
    </w:r>
    <w:sdt>
      <w:sdtPr>
        <w:rPr>
          <w:rFonts w:ascii="Arial" w:hAnsi="Arial" w:cs="Arial"/>
          <w:sz w:val="24"/>
          <w:szCs w:val="24"/>
        </w:rPr>
        <w:alias w:val="Status"/>
        <w:tag w:val=""/>
        <w:id w:val="1701743337"/>
        <w:placeholder>
          <w:docPart w:val="E7CB029E522D4358967D039B89818E67"/>
        </w:placeholder>
        <w:dataBinding w:prefixMappings="xmlns:ns0='http://purl.org/dc/elements/1.1/' xmlns:ns1='http://schemas.openxmlformats.org/package/2006/metadata/core-properties' " w:xpath="/ns1:coreProperties[1]/ns1:contentStatus[1]" w:storeItemID="{6C3C8BC8-F283-45AE-878A-BAB7291924A1}"/>
        <w:text/>
      </w:sdtPr>
      <w:sdtEndPr/>
      <w:sdtContent>
        <w:r>
          <w:rPr>
            <w:rFonts w:ascii="Arial" w:hAnsi="Arial" w:cs="Arial"/>
            <w:sz w:val="24"/>
            <w:szCs w:val="24"/>
            <w:lang w:val="en-GB"/>
          </w:rPr>
          <w:t>1.00.1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6AE"/>
    <w:multiLevelType w:val="hybridMultilevel"/>
    <w:tmpl w:val="F49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97236"/>
    <w:multiLevelType w:val="hybridMultilevel"/>
    <w:tmpl w:val="869CAF7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706FF"/>
    <w:multiLevelType w:val="hybridMultilevel"/>
    <w:tmpl w:val="DA50D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836B6"/>
    <w:multiLevelType w:val="multilevel"/>
    <w:tmpl w:val="30242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52"/>
    <w:rsid w:val="00010896"/>
    <w:rsid w:val="000221AE"/>
    <w:rsid w:val="000549DA"/>
    <w:rsid w:val="0007248B"/>
    <w:rsid w:val="00081981"/>
    <w:rsid w:val="00086DD0"/>
    <w:rsid w:val="00091C22"/>
    <w:rsid w:val="0009445A"/>
    <w:rsid w:val="000B57C5"/>
    <w:rsid w:val="000C3680"/>
    <w:rsid w:val="000E31AD"/>
    <w:rsid w:val="00112B01"/>
    <w:rsid w:val="001331DC"/>
    <w:rsid w:val="001B7BD0"/>
    <w:rsid w:val="001D427F"/>
    <w:rsid w:val="001D4D24"/>
    <w:rsid w:val="001E263B"/>
    <w:rsid w:val="001E3056"/>
    <w:rsid w:val="0020373E"/>
    <w:rsid w:val="0023773A"/>
    <w:rsid w:val="0027566B"/>
    <w:rsid w:val="00282A39"/>
    <w:rsid w:val="002C1561"/>
    <w:rsid w:val="0035754D"/>
    <w:rsid w:val="003C2A47"/>
    <w:rsid w:val="003D241C"/>
    <w:rsid w:val="003D6B89"/>
    <w:rsid w:val="003F5C26"/>
    <w:rsid w:val="004215D4"/>
    <w:rsid w:val="00433844"/>
    <w:rsid w:val="00461E4E"/>
    <w:rsid w:val="00463B6C"/>
    <w:rsid w:val="004B020F"/>
    <w:rsid w:val="004C49B0"/>
    <w:rsid w:val="004E6CB7"/>
    <w:rsid w:val="004F369A"/>
    <w:rsid w:val="00505C2E"/>
    <w:rsid w:val="00513ABD"/>
    <w:rsid w:val="0051650C"/>
    <w:rsid w:val="005355D2"/>
    <w:rsid w:val="00543A1D"/>
    <w:rsid w:val="005765CF"/>
    <w:rsid w:val="005950BD"/>
    <w:rsid w:val="0059559B"/>
    <w:rsid w:val="005E4F1C"/>
    <w:rsid w:val="005F2511"/>
    <w:rsid w:val="006007BA"/>
    <w:rsid w:val="00601C11"/>
    <w:rsid w:val="00644D26"/>
    <w:rsid w:val="006A29F3"/>
    <w:rsid w:val="006A776B"/>
    <w:rsid w:val="006B00D7"/>
    <w:rsid w:val="006E72F6"/>
    <w:rsid w:val="007326F0"/>
    <w:rsid w:val="0079013C"/>
    <w:rsid w:val="00795E64"/>
    <w:rsid w:val="007B0816"/>
    <w:rsid w:val="0080157F"/>
    <w:rsid w:val="0080506B"/>
    <w:rsid w:val="00815A06"/>
    <w:rsid w:val="008309C9"/>
    <w:rsid w:val="00837884"/>
    <w:rsid w:val="00855DF8"/>
    <w:rsid w:val="00876B1A"/>
    <w:rsid w:val="008962A0"/>
    <w:rsid w:val="00896C59"/>
    <w:rsid w:val="008C625D"/>
    <w:rsid w:val="008E3075"/>
    <w:rsid w:val="008E3D28"/>
    <w:rsid w:val="008F2F52"/>
    <w:rsid w:val="00997952"/>
    <w:rsid w:val="009B0D5D"/>
    <w:rsid w:val="009B4164"/>
    <w:rsid w:val="009E6496"/>
    <w:rsid w:val="009F730D"/>
    <w:rsid w:val="00A14F02"/>
    <w:rsid w:val="00A25A44"/>
    <w:rsid w:val="00A26077"/>
    <w:rsid w:val="00A41C09"/>
    <w:rsid w:val="00A51A73"/>
    <w:rsid w:val="00A74112"/>
    <w:rsid w:val="00A77825"/>
    <w:rsid w:val="00B404F3"/>
    <w:rsid w:val="00B51930"/>
    <w:rsid w:val="00B700B6"/>
    <w:rsid w:val="00BD053E"/>
    <w:rsid w:val="00BE142D"/>
    <w:rsid w:val="00C107F6"/>
    <w:rsid w:val="00C24821"/>
    <w:rsid w:val="00C40FBF"/>
    <w:rsid w:val="00C4601F"/>
    <w:rsid w:val="00CD2FED"/>
    <w:rsid w:val="00D10F6B"/>
    <w:rsid w:val="00D375AE"/>
    <w:rsid w:val="00D815C6"/>
    <w:rsid w:val="00D97465"/>
    <w:rsid w:val="00E13634"/>
    <w:rsid w:val="00E16B1B"/>
    <w:rsid w:val="00E72876"/>
    <w:rsid w:val="00ED665D"/>
    <w:rsid w:val="00EE163C"/>
    <w:rsid w:val="00F01063"/>
    <w:rsid w:val="00F3750F"/>
    <w:rsid w:val="00F420D6"/>
    <w:rsid w:val="00F52CFB"/>
    <w:rsid w:val="00FB21A4"/>
    <w:rsid w:val="00FB5B74"/>
    <w:rsid w:val="00FC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BE14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BE1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4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im%20Reamsbottom\Desktop\Standard%20Seque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77F913EEF84AA2994670295AE7052A"/>
        <w:category>
          <w:name w:val="General"/>
          <w:gallery w:val="placeholder"/>
        </w:category>
        <w:types>
          <w:type w:val="bbPlcHdr"/>
        </w:types>
        <w:behaviors>
          <w:behavior w:val="content"/>
        </w:behaviors>
        <w:guid w:val="{B7350F95-20C9-4D2C-9B88-694C8E129984}"/>
      </w:docPartPr>
      <w:docPartBody>
        <w:p w:rsidR="00CB12B2" w:rsidRDefault="00170416" w:rsidP="00170416">
          <w:pPr>
            <w:pStyle w:val="3777F913EEF84AA2994670295AE7052A1"/>
          </w:pPr>
          <w:r w:rsidRPr="0027566B">
            <w:rPr>
              <w:sz w:val="24"/>
              <w:szCs w:val="24"/>
            </w:rPr>
            <w:t>[</w:t>
          </w:r>
          <w:r w:rsidRPr="0027566B">
            <w:rPr>
              <w:rStyle w:val="PlaceholderText"/>
              <w:sz w:val="24"/>
              <w:szCs w:val="24"/>
            </w:rPr>
            <w:t>Select Date]</w:t>
          </w:r>
        </w:p>
      </w:docPartBody>
    </w:docPart>
    <w:docPart>
      <w:docPartPr>
        <w:name w:val="7E936B19493D4C348A48573E46236C14"/>
        <w:category>
          <w:name w:val="General"/>
          <w:gallery w:val="placeholder"/>
        </w:category>
        <w:types>
          <w:type w:val="bbPlcHdr"/>
        </w:types>
        <w:behaviors>
          <w:behavior w:val="content"/>
        </w:behaviors>
        <w:guid w:val="{48D00CEA-5A2F-48E2-B246-88E16E767356}"/>
      </w:docPartPr>
      <w:docPartBody>
        <w:p w:rsidR="00CB12B2" w:rsidRDefault="00E75260" w:rsidP="00E75260">
          <w:pPr>
            <w:pStyle w:val="7E936B19493D4C348A48573E46236C141"/>
          </w:pPr>
          <w:r>
            <w:rPr>
              <w:b/>
              <w:color w:val="FFFFFF" w:themeColor="background1"/>
              <w:spacing w:val="60"/>
            </w:rPr>
            <w:t xml:space="preserve">     </w:t>
          </w:r>
        </w:p>
      </w:docPartBody>
    </w:docPart>
    <w:docPart>
      <w:docPartPr>
        <w:name w:val="DefaultPlaceholder_1082065158"/>
        <w:category>
          <w:name w:val="General"/>
          <w:gallery w:val="placeholder"/>
        </w:category>
        <w:types>
          <w:type w:val="bbPlcHdr"/>
        </w:types>
        <w:behaviors>
          <w:behavior w:val="content"/>
        </w:behaviors>
        <w:guid w:val="{C987165B-6CDD-499D-BE50-6217C6A93B04}"/>
      </w:docPartPr>
      <w:docPartBody>
        <w:p w:rsidR="00CB12B2" w:rsidRDefault="00170416">
          <w:r w:rsidRPr="00550752">
            <w:rPr>
              <w:rStyle w:val="PlaceholderText"/>
            </w:rPr>
            <w:t>Click here to enter text.</w:t>
          </w:r>
        </w:p>
      </w:docPartBody>
    </w:docPart>
    <w:docPart>
      <w:docPartPr>
        <w:name w:val="742C93221CA5434D93A684A60C78FAB1"/>
        <w:category>
          <w:name w:val="General"/>
          <w:gallery w:val="placeholder"/>
        </w:category>
        <w:types>
          <w:type w:val="bbPlcHdr"/>
        </w:types>
        <w:behaviors>
          <w:behavior w:val="content"/>
        </w:behaviors>
        <w:guid w:val="{BD6598B1-6B8F-4784-813C-9B98C7FC51DD}"/>
      </w:docPartPr>
      <w:docPartBody>
        <w:p w:rsidR="00CB12B2" w:rsidRDefault="00170416" w:rsidP="00170416">
          <w:pPr>
            <w:pStyle w:val="742C93221CA5434D93A684A60C78FAB1"/>
          </w:pPr>
          <w:r w:rsidRPr="00550752">
            <w:rPr>
              <w:rStyle w:val="PlaceholderText"/>
            </w:rPr>
            <w:t>Click here to enter text.</w:t>
          </w:r>
        </w:p>
      </w:docPartBody>
    </w:docPart>
    <w:docPart>
      <w:docPartPr>
        <w:name w:val="B5A0AFBC68D14F90BB12C56D685B0A1D"/>
        <w:category>
          <w:name w:val="General"/>
          <w:gallery w:val="placeholder"/>
        </w:category>
        <w:types>
          <w:type w:val="bbPlcHdr"/>
        </w:types>
        <w:behaviors>
          <w:behavior w:val="content"/>
        </w:behaviors>
        <w:guid w:val="{2C33BE9F-DFF0-4C51-B646-C05378414C59}"/>
      </w:docPartPr>
      <w:docPartBody>
        <w:p w:rsidR="00CB12B2" w:rsidRDefault="00170416" w:rsidP="00170416">
          <w:pPr>
            <w:pStyle w:val="B5A0AFBC68D14F90BB12C56D685B0A1D"/>
          </w:pPr>
          <w:r w:rsidRPr="00550752">
            <w:rPr>
              <w:rStyle w:val="PlaceholderText"/>
            </w:rPr>
            <w:t>Click here to enter text.</w:t>
          </w:r>
        </w:p>
      </w:docPartBody>
    </w:docPart>
    <w:docPart>
      <w:docPartPr>
        <w:name w:val="71832249F14C4E789248BA6D9E12ECE9"/>
        <w:category>
          <w:name w:val="General"/>
          <w:gallery w:val="placeholder"/>
        </w:category>
        <w:types>
          <w:type w:val="bbPlcHdr"/>
        </w:types>
        <w:behaviors>
          <w:behavior w:val="content"/>
        </w:behaviors>
        <w:guid w:val="{273AFD5E-C7E9-410E-A913-0DB5716F2C7F}"/>
      </w:docPartPr>
      <w:docPartBody>
        <w:p w:rsidR="00CB12B2" w:rsidRDefault="00170416" w:rsidP="00170416">
          <w:pPr>
            <w:pStyle w:val="71832249F14C4E789248BA6D9E12ECE9"/>
          </w:pPr>
          <w:r w:rsidRPr="00550752">
            <w:rPr>
              <w:rStyle w:val="PlaceholderText"/>
            </w:rPr>
            <w:t>Click here to enter text.</w:t>
          </w:r>
        </w:p>
      </w:docPartBody>
    </w:docPart>
    <w:docPart>
      <w:docPartPr>
        <w:name w:val="63F9CAC77B534671BB2A31799924129D"/>
        <w:category>
          <w:name w:val="General"/>
          <w:gallery w:val="placeholder"/>
        </w:category>
        <w:types>
          <w:type w:val="bbPlcHdr"/>
        </w:types>
        <w:behaviors>
          <w:behavior w:val="content"/>
        </w:behaviors>
        <w:guid w:val="{D58D79C4-FB7A-498A-BE78-4E46604E25B4}"/>
      </w:docPartPr>
      <w:docPartBody>
        <w:p w:rsidR="00CB12B2" w:rsidRDefault="00170416" w:rsidP="00170416">
          <w:pPr>
            <w:pStyle w:val="63F9CAC77B534671BB2A31799924129D"/>
          </w:pPr>
          <w:r w:rsidRPr="00550752">
            <w:rPr>
              <w:rStyle w:val="PlaceholderText"/>
            </w:rPr>
            <w:t>Click here to enter text.</w:t>
          </w:r>
        </w:p>
      </w:docPartBody>
    </w:docPart>
    <w:docPart>
      <w:docPartPr>
        <w:name w:val="7F293931BF5B46B1BE5379FC0048D06A"/>
        <w:category>
          <w:name w:val="General"/>
          <w:gallery w:val="placeholder"/>
        </w:category>
        <w:types>
          <w:type w:val="bbPlcHdr"/>
        </w:types>
        <w:behaviors>
          <w:behavior w:val="content"/>
        </w:behaviors>
        <w:guid w:val="{B8B2DC21-5C84-400F-BF53-27384E72674C}"/>
      </w:docPartPr>
      <w:docPartBody>
        <w:p w:rsidR="00CB12B2" w:rsidRDefault="00170416" w:rsidP="00170416">
          <w:pPr>
            <w:pStyle w:val="7F293931BF5B46B1BE5379FC0048D06A"/>
          </w:pPr>
          <w:r w:rsidRPr="00550752">
            <w:rPr>
              <w:rStyle w:val="PlaceholderText"/>
            </w:rPr>
            <w:t>Click here to enter text.</w:t>
          </w:r>
        </w:p>
      </w:docPartBody>
    </w:docPart>
    <w:docPart>
      <w:docPartPr>
        <w:name w:val="EC703D5667B84181BE8E5B118A330680"/>
        <w:category>
          <w:name w:val="General"/>
          <w:gallery w:val="placeholder"/>
        </w:category>
        <w:types>
          <w:type w:val="bbPlcHdr"/>
        </w:types>
        <w:behaviors>
          <w:behavior w:val="content"/>
        </w:behaviors>
        <w:guid w:val="{4744163B-6147-48B1-8A4F-2B281EBB7652}"/>
      </w:docPartPr>
      <w:docPartBody>
        <w:p w:rsidR="00CB12B2" w:rsidRDefault="00170416" w:rsidP="00170416">
          <w:pPr>
            <w:pStyle w:val="EC703D5667B84181BE8E5B118A330680"/>
          </w:pPr>
          <w:r w:rsidRPr="00550752">
            <w:rPr>
              <w:rStyle w:val="PlaceholderText"/>
            </w:rPr>
            <w:t>Click here to enter text.</w:t>
          </w:r>
        </w:p>
      </w:docPartBody>
    </w:docPart>
    <w:docPart>
      <w:docPartPr>
        <w:name w:val="A4FCBF5B9D2A4582826F189FAAFFB535"/>
        <w:category>
          <w:name w:val="General"/>
          <w:gallery w:val="placeholder"/>
        </w:category>
        <w:types>
          <w:type w:val="bbPlcHdr"/>
        </w:types>
        <w:behaviors>
          <w:behavior w:val="content"/>
        </w:behaviors>
        <w:guid w:val="{F86D5F64-D0C0-439A-9CBC-3378B30D6C05}"/>
      </w:docPartPr>
      <w:docPartBody>
        <w:p w:rsidR="00CB12B2" w:rsidRDefault="00170416" w:rsidP="00170416">
          <w:pPr>
            <w:pStyle w:val="A4FCBF5B9D2A4582826F189FAAFFB535"/>
          </w:pPr>
          <w:r w:rsidRPr="00550752">
            <w:rPr>
              <w:rStyle w:val="PlaceholderText"/>
            </w:rPr>
            <w:t>Click here to enter text.</w:t>
          </w:r>
        </w:p>
      </w:docPartBody>
    </w:docPart>
    <w:docPart>
      <w:docPartPr>
        <w:name w:val="75B5A1607BEB4BF689A0349F9A976B53"/>
        <w:category>
          <w:name w:val="General"/>
          <w:gallery w:val="placeholder"/>
        </w:category>
        <w:types>
          <w:type w:val="bbPlcHdr"/>
        </w:types>
        <w:behaviors>
          <w:behavior w:val="content"/>
        </w:behaviors>
        <w:guid w:val="{A0B4F75A-4482-461C-BD7E-5682A30EA149}"/>
      </w:docPartPr>
      <w:docPartBody>
        <w:p w:rsidR="00CB12B2" w:rsidRDefault="00170416" w:rsidP="00170416">
          <w:pPr>
            <w:pStyle w:val="75B5A1607BEB4BF689A0349F9A976B53"/>
          </w:pPr>
          <w:r w:rsidRPr="00550752">
            <w:rPr>
              <w:rStyle w:val="PlaceholderText"/>
            </w:rPr>
            <w:t>Click here to enter text.</w:t>
          </w:r>
        </w:p>
      </w:docPartBody>
    </w:docPart>
    <w:docPart>
      <w:docPartPr>
        <w:name w:val="7B70E8D6549C45358A9AE63C139A342C"/>
        <w:category>
          <w:name w:val="General"/>
          <w:gallery w:val="placeholder"/>
        </w:category>
        <w:types>
          <w:type w:val="bbPlcHdr"/>
        </w:types>
        <w:behaviors>
          <w:behavior w:val="content"/>
        </w:behaviors>
        <w:guid w:val="{54587BBA-25DA-4541-87D6-1C0C888A3F2A}"/>
      </w:docPartPr>
      <w:docPartBody>
        <w:p w:rsidR="00CB12B2" w:rsidRDefault="00170416" w:rsidP="00170416">
          <w:pPr>
            <w:pStyle w:val="7B70E8D6549C45358A9AE63C139A342C"/>
          </w:pPr>
          <w:r w:rsidRPr="00550752">
            <w:rPr>
              <w:rStyle w:val="PlaceholderText"/>
            </w:rPr>
            <w:t>Click here to enter text.</w:t>
          </w:r>
        </w:p>
      </w:docPartBody>
    </w:docPart>
    <w:docPart>
      <w:docPartPr>
        <w:name w:val="C2D171119A1C474EA605827419AB7F23"/>
        <w:category>
          <w:name w:val="General"/>
          <w:gallery w:val="placeholder"/>
        </w:category>
        <w:types>
          <w:type w:val="bbPlcHdr"/>
        </w:types>
        <w:behaviors>
          <w:behavior w:val="content"/>
        </w:behaviors>
        <w:guid w:val="{E287CD6C-42E8-4B3C-9091-FDEB1B73819A}"/>
      </w:docPartPr>
      <w:docPartBody>
        <w:p w:rsidR="00CB12B2" w:rsidRDefault="00170416" w:rsidP="00170416">
          <w:pPr>
            <w:pStyle w:val="C2D171119A1C474EA605827419AB7F23"/>
          </w:pPr>
          <w:r w:rsidRPr="00550752">
            <w:rPr>
              <w:rStyle w:val="PlaceholderText"/>
            </w:rPr>
            <w:t>Click here to enter text.</w:t>
          </w:r>
        </w:p>
      </w:docPartBody>
    </w:docPart>
    <w:docPart>
      <w:docPartPr>
        <w:name w:val="7295F3607D69461598B11D86B8B318E4"/>
        <w:category>
          <w:name w:val="General"/>
          <w:gallery w:val="placeholder"/>
        </w:category>
        <w:types>
          <w:type w:val="bbPlcHdr"/>
        </w:types>
        <w:behaviors>
          <w:behavior w:val="content"/>
        </w:behaviors>
        <w:guid w:val="{032ACD86-19B5-4DE1-9AAE-566E3F852E5D}"/>
      </w:docPartPr>
      <w:docPartBody>
        <w:p w:rsidR="00CB12B2" w:rsidRDefault="00170416" w:rsidP="00170416">
          <w:pPr>
            <w:pStyle w:val="7295F3607D69461598B11D86B8B318E4"/>
          </w:pPr>
          <w:r w:rsidRPr="00550752">
            <w:rPr>
              <w:rStyle w:val="PlaceholderText"/>
            </w:rPr>
            <w:t>Click here to enter text.</w:t>
          </w:r>
        </w:p>
      </w:docPartBody>
    </w:docPart>
    <w:docPart>
      <w:docPartPr>
        <w:name w:val="6C8AB6074C4243328F229327B0A5AFD1"/>
        <w:category>
          <w:name w:val="General"/>
          <w:gallery w:val="placeholder"/>
        </w:category>
        <w:types>
          <w:type w:val="bbPlcHdr"/>
        </w:types>
        <w:behaviors>
          <w:behavior w:val="content"/>
        </w:behaviors>
        <w:guid w:val="{1AE9A400-8BB4-4194-9E26-1A71DEE65C96}"/>
      </w:docPartPr>
      <w:docPartBody>
        <w:p w:rsidR="00CB12B2" w:rsidRDefault="00E75260" w:rsidP="00E75260">
          <w:pPr>
            <w:pStyle w:val="6C8AB6074C4243328F229327B0A5AFD11"/>
          </w:pPr>
          <w:r w:rsidRPr="00CB0BDA">
            <w:rPr>
              <w:rStyle w:val="PlaceholderText"/>
            </w:rPr>
            <w:t>Click here to enter text.</w:t>
          </w:r>
        </w:p>
      </w:docPartBody>
    </w:docPart>
    <w:docPart>
      <w:docPartPr>
        <w:name w:val="C077EC89B10844159A281FB173AC2510"/>
        <w:category>
          <w:name w:val="General"/>
          <w:gallery w:val="placeholder"/>
        </w:category>
        <w:types>
          <w:type w:val="bbPlcHdr"/>
        </w:types>
        <w:behaviors>
          <w:behavior w:val="content"/>
        </w:behaviors>
        <w:guid w:val="{F908592E-5E89-4A67-8827-7FC64AEFBAFF}"/>
      </w:docPartPr>
      <w:docPartBody>
        <w:p w:rsidR="00CB12B2" w:rsidRDefault="00E75260" w:rsidP="00E75260">
          <w:pPr>
            <w:pStyle w:val="C077EC89B10844159A281FB173AC25101"/>
          </w:pPr>
          <w:r w:rsidRPr="00CB0BDA">
            <w:rPr>
              <w:rStyle w:val="PlaceholderText"/>
            </w:rPr>
            <w:t>Click here to enter text.</w:t>
          </w:r>
        </w:p>
      </w:docPartBody>
    </w:docPart>
    <w:docPart>
      <w:docPartPr>
        <w:name w:val="5AFAA3B1BEA446568BD29ABFCAB532B9"/>
        <w:category>
          <w:name w:val="General"/>
          <w:gallery w:val="placeholder"/>
        </w:category>
        <w:types>
          <w:type w:val="bbPlcHdr"/>
        </w:types>
        <w:behaviors>
          <w:behavior w:val="content"/>
        </w:behaviors>
        <w:guid w:val="{F893212B-B456-4F08-AC70-AF4A21CD41A8}"/>
      </w:docPartPr>
      <w:docPartBody>
        <w:p w:rsidR="00CB12B2" w:rsidRDefault="00E75260" w:rsidP="00E75260">
          <w:pPr>
            <w:pStyle w:val="5AFAA3B1BEA446568BD29ABFCAB532B91"/>
          </w:pPr>
          <w:r w:rsidRPr="00CB0BDA">
            <w:rPr>
              <w:rStyle w:val="PlaceholderText"/>
            </w:rPr>
            <w:t>Click here to enter text.</w:t>
          </w:r>
        </w:p>
      </w:docPartBody>
    </w:docPart>
    <w:docPart>
      <w:docPartPr>
        <w:name w:val="BB01217D581F41D5BAE66D51B2F42EC5"/>
        <w:category>
          <w:name w:val="General"/>
          <w:gallery w:val="placeholder"/>
        </w:category>
        <w:types>
          <w:type w:val="bbPlcHdr"/>
        </w:types>
        <w:behaviors>
          <w:behavior w:val="content"/>
        </w:behaviors>
        <w:guid w:val="{92B2BA59-EB44-422E-8D33-E7D698A30E49}"/>
      </w:docPartPr>
      <w:docPartBody>
        <w:p w:rsidR="00CB12B2" w:rsidRDefault="00E75260" w:rsidP="00E75260">
          <w:pPr>
            <w:pStyle w:val="BB01217D581F41D5BAE66D51B2F42EC51"/>
          </w:pPr>
          <w:r w:rsidRPr="00CB0BDA">
            <w:rPr>
              <w:rStyle w:val="PlaceholderText"/>
            </w:rPr>
            <w:t>Click here to enter text.</w:t>
          </w:r>
        </w:p>
      </w:docPartBody>
    </w:docPart>
    <w:docPart>
      <w:docPartPr>
        <w:name w:val="867555C997EC4BBAB5F220485350787E"/>
        <w:category>
          <w:name w:val="General"/>
          <w:gallery w:val="placeholder"/>
        </w:category>
        <w:types>
          <w:type w:val="bbPlcHdr"/>
        </w:types>
        <w:behaviors>
          <w:behavior w:val="content"/>
        </w:behaviors>
        <w:guid w:val="{FCBBBBB5-1347-487F-8287-3B9814055F5B}"/>
      </w:docPartPr>
      <w:docPartBody>
        <w:p w:rsidR="00CB12B2" w:rsidRDefault="00E75260" w:rsidP="00E75260">
          <w:pPr>
            <w:pStyle w:val="867555C997EC4BBAB5F220485350787E1"/>
          </w:pPr>
          <w:r w:rsidRPr="00CB0BDA">
            <w:rPr>
              <w:rStyle w:val="PlaceholderText"/>
            </w:rPr>
            <w:t>Click here to enter text.</w:t>
          </w:r>
        </w:p>
      </w:docPartBody>
    </w:docPart>
    <w:docPart>
      <w:docPartPr>
        <w:name w:val="D97BCB3130364B1387D8C5FBA359EC75"/>
        <w:category>
          <w:name w:val="General"/>
          <w:gallery w:val="placeholder"/>
        </w:category>
        <w:types>
          <w:type w:val="bbPlcHdr"/>
        </w:types>
        <w:behaviors>
          <w:behavior w:val="content"/>
        </w:behaviors>
        <w:guid w:val="{025F71EA-C962-4143-A5F5-9773E5AFD387}"/>
      </w:docPartPr>
      <w:docPartBody>
        <w:p w:rsidR="00CB12B2" w:rsidRDefault="00E75260" w:rsidP="00E75260">
          <w:pPr>
            <w:pStyle w:val="D97BCB3130364B1387D8C5FBA359EC751"/>
          </w:pPr>
          <w:r w:rsidRPr="00CB0BDA">
            <w:rPr>
              <w:rStyle w:val="PlaceholderText"/>
            </w:rPr>
            <w:t>Click here to enter text.</w:t>
          </w:r>
        </w:p>
      </w:docPartBody>
    </w:docPart>
    <w:docPart>
      <w:docPartPr>
        <w:name w:val="CDB7A3189DFC433F911DB2B9A5FD3D95"/>
        <w:category>
          <w:name w:val="General"/>
          <w:gallery w:val="placeholder"/>
        </w:category>
        <w:types>
          <w:type w:val="bbPlcHdr"/>
        </w:types>
        <w:behaviors>
          <w:behavior w:val="content"/>
        </w:behaviors>
        <w:guid w:val="{3B0B8572-6B60-4724-9691-1FC7FC33BAF5}"/>
      </w:docPartPr>
      <w:docPartBody>
        <w:p w:rsidR="00CB12B2" w:rsidRDefault="00E75260" w:rsidP="00E75260">
          <w:pPr>
            <w:pStyle w:val="CDB7A3189DFC433F911DB2B9A5FD3D951"/>
          </w:pPr>
          <w:r w:rsidRPr="00CB0BDA">
            <w:rPr>
              <w:rStyle w:val="PlaceholderText"/>
            </w:rPr>
            <w:t>Click here to enter text.</w:t>
          </w:r>
        </w:p>
      </w:docPartBody>
    </w:docPart>
    <w:docPart>
      <w:docPartPr>
        <w:name w:val="D2955FA692D84D91943D3C8250D8F054"/>
        <w:category>
          <w:name w:val="General"/>
          <w:gallery w:val="placeholder"/>
        </w:category>
        <w:types>
          <w:type w:val="bbPlcHdr"/>
        </w:types>
        <w:behaviors>
          <w:behavior w:val="content"/>
        </w:behaviors>
        <w:guid w:val="{CEEDF6F1-FE9B-4249-BFA7-949843A24BE8}"/>
      </w:docPartPr>
      <w:docPartBody>
        <w:p w:rsidR="00CB12B2" w:rsidRDefault="00E75260" w:rsidP="00E75260">
          <w:pPr>
            <w:pStyle w:val="D2955FA692D84D91943D3C8250D8F0541"/>
          </w:pPr>
          <w:r w:rsidRPr="00CB0BDA">
            <w:rPr>
              <w:rStyle w:val="PlaceholderText"/>
            </w:rPr>
            <w:t>Click here to enter text.</w:t>
          </w:r>
        </w:p>
      </w:docPartBody>
    </w:docPart>
    <w:docPart>
      <w:docPartPr>
        <w:name w:val="96476E765B844128AB51E017956B8ECA"/>
        <w:category>
          <w:name w:val="General"/>
          <w:gallery w:val="placeholder"/>
        </w:category>
        <w:types>
          <w:type w:val="bbPlcHdr"/>
        </w:types>
        <w:behaviors>
          <w:behavior w:val="content"/>
        </w:behaviors>
        <w:guid w:val="{C34EE5F0-781E-4507-8FF0-8FD05861B611}"/>
      </w:docPartPr>
      <w:docPartBody>
        <w:p w:rsidR="00CB12B2" w:rsidRDefault="00E75260" w:rsidP="00E75260">
          <w:pPr>
            <w:pStyle w:val="96476E765B844128AB51E017956B8ECA1"/>
          </w:pPr>
          <w:r w:rsidRPr="00CB0BDA">
            <w:rPr>
              <w:rStyle w:val="PlaceholderText"/>
            </w:rPr>
            <w:t>Click here to enter text.</w:t>
          </w:r>
        </w:p>
      </w:docPartBody>
    </w:docPart>
    <w:docPart>
      <w:docPartPr>
        <w:name w:val="DB9FA05B2DC34678B579EEDC029B3BB9"/>
        <w:category>
          <w:name w:val="General"/>
          <w:gallery w:val="placeholder"/>
        </w:category>
        <w:types>
          <w:type w:val="bbPlcHdr"/>
        </w:types>
        <w:behaviors>
          <w:behavior w:val="content"/>
        </w:behaviors>
        <w:guid w:val="{F7E09A51-E0DC-4879-ABAA-BB7594683632}"/>
      </w:docPartPr>
      <w:docPartBody>
        <w:p w:rsidR="00CB12B2" w:rsidRDefault="00170416" w:rsidP="00170416">
          <w:pPr>
            <w:pStyle w:val="DB9FA05B2DC34678B579EEDC029B3BB9"/>
          </w:pPr>
          <w:r w:rsidRPr="00550752">
            <w:rPr>
              <w:rStyle w:val="PlaceholderText"/>
            </w:rPr>
            <w:t>Click here to enter text.</w:t>
          </w:r>
        </w:p>
      </w:docPartBody>
    </w:docPart>
    <w:docPart>
      <w:docPartPr>
        <w:name w:val="12DA554196DC46CB95D61AC75C7DCAD1"/>
        <w:category>
          <w:name w:val="General"/>
          <w:gallery w:val="placeholder"/>
        </w:category>
        <w:types>
          <w:type w:val="bbPlcHdr"/>
        </w:types>
        <w:behaviors>
          <w:behavior w:val="content"/>
        </w:behaviors>
        <w:guid w:val="{8E9E6C15-B857-4B0C-A830-736F98660F50}"/>
      </w:docPartPr>
      <w:docPartBody>
        <w:p w:rsidR="00CB12B2" w:rsidRDefault="00170416">
          <w:r w:rsidRPr="00550752">
            <w:rPr>
              <w:rStyle w:val="PlaceholderText"/>
            </w:rPr>
            <w:t>[Status]</w:t>
          </w:r>
        </w:p>
      </w:docPartBody>
    </w:docPart>
    <w:docPart>
      <w:docPartPr>
        <w:name w:val="44F80B97F51A4822B6745F8D2FF77A38"/>
        <w:category>
          <w:name w:val="General"/>
          <w:gallery w:val="placeholder"/>
        </w:category>
        <w:types>
          <w:type w:val="bbPlcHdr"/>
        </w:types>
        <w:behaviors>
          <w:behavior w:val="content"/>
        </w:behaviors>
        <w:guid w:val="{8DBDA8E2-1B22-4061-938A-7F4C675B97AA}"/>
      </w:docPartPr>
      <w:docPartBody>
        <w:p w:rsidR="00CB12B2" w:rsidRDefault="00170416">
          <w:r w:rsidRPr="00550752">
            <w:rPr>
              <w:rStyle w:val="PlaceholderText"/>
            </w:rPr>
            <w:t>[Author]</w:t>
          </w:r>
        </w:p>
      </w:docPartBody>
    </w:docPart>
    <w:docPart>
      <w:docPartPr>
        <w:name w:val="E7CB029E522D4358967D039B89818E67"/>
        <w:category>
          <w:name w:val="General"/>
          <w:gallery w:val="placeholder"/>
        </w:category>
        <w:types>
          <w:type w:val="bbPlcHdr"/>
        </w:types>
        <w:behaviors>
          <w:behavior w:val="content"/>
        </w:behaviors>
        <w:guid w:val="{5DFEFCDF-2CAF-4210-B7D4-375CC5493953}"/>
      </w:docPartPr>
      <w:docPartBody>
        <w:p w:rsidR="00CB12B2" w:rsidRDefault="00170416">
          <w:r w:rsidRPr="00550752">
            <w:rPr>
              <w:rStyle w:val="PlaceholderText"/>
            </w:rPr>
            <w:t>[Status]</w:t>
          </w:r>
        </w:p>
      </w:docPartBody>
    </w:docPart>
    <w:docPart>
      <w:docPartPr>
        <w:name w:val="7E3F68ED20C9402A8D4271643470EB68"/>
        <w:category>
          <w:name w:val="General"/>
          <w:gallery w:val="placeholder"/>
        </w:category>
        <w:types>
          <w:type w:val="bbPlcHdr"/>
        </w:types>
        <w:behaviors>
          <w:behavior w:val="content"/>
        </w:behaviors>
        <w:guid w:val="{666B342A-0EE5-4E51-80BC-98556C3A02FE}"/>
      </w:docPartPr>
      <w:docPartBody>
        <w:p w:rsidR="00CB12B2" w:rsidRDefault="00170416">
          <w:r w:rsidRPr="00550752">
            <w:rPr>
              <w:rStyle w:val="PlaceholderText"/>
            </w:rPr>
            <w:t>[Subject]</w:t>
          </w:r>
        </w:p>
      </w:docPartBody>
    </w:docPart>
    <w:docPart>
      <w:docPartPr>
        <w:name w:val="ED57F94101D5435F8313C77C3847843E"/>
        <w:category>
          <w:name w:val="General"/>
          <w:gallery w:val="placeholder"/>
        </w:category>
        <w:types>
          <w:type w:val="bbPlcHdr"/>
        </w:types>
        <w:behaviors>
          <w:behavior w:val="content"/>
        </w:behaviors>
        <w:guid w:val="{4FC9893D-BFF6-4A62-AF25-702A36A64E67}"/>
      </w:docPartPr>
      <w:docPartBody>
        <w:p w:rsidR="00CB12B2" w:rsidRDefault="00170416">
          <w:r w:rsidRPr="00550752">
            <w:rPr>
              <w:rStyle w:val="PlaceholderText"/>
            </w:rPr>
            <w:t>[Subject]</w:t>
          </w:r>
        </w:p>
      </w:docPartBody>
    </w:docPart>
    <w:docPart>
      <w:docPartPr>
        <w:name w:val="EDF5C0C346D84E2C8F9FC4244D2C19F0"/>
        <w:category>
          <w:name w:val="General"/>
          <w:gallery w:val="placeholder"/>
        </w:category>
        <w:types>
          <w:type w:val="bbPlcHdr"/>
        </w:types>
        <w:behaviors>
          <w:behavior w:val="content"/>
        </w:behaviors>
        <w:guid w:val="{C1A27CA7-5D41-4D60-A7FE-632C7A947A20}"/>
      </w:docPartPr>
      <w:docPartBody>
        <w:p w:rsidR="00E75260" w:rsidRDefault="00CB12B2" w:rsidP="00CB12B2">
          <w:pPr>
            <w:pStyle w:val="EDF5C0C346D84E2C8F9FC4244D2C19F0"/>
          </w:pPr>
          <w:r w:rsidRPr="00550752">
            <w:rPr>
              <w:rStyle w:val="PlaceholderText"/>
            </w:rPr>
            <w:t>Click here to enter text.</w:t>
          </w:r>
        </w:p>
      </w:docPartBody>
    </w:docPart>
    <w:docPart>
      <w:docPartPr>
        <w:name w:val="5302055DDD804FA7939F5D247FF7D2C2"/>
        <w:category>
          <w:name w:val="General"/>
          <w:gallery w:val="placeholder"/>
        </w:category>
        <w:types>
          <w:type w:val="bbPlcHdr"/>
        </w:types>
        <w:behaviors>
          <w:behavior w:val="content"/>
        </w:behaviors>
        <w:guid w:val="{2B732D0D-993C-4E92-AFA8-D2A9A8AC8359}"/>
      </w:docPartPr>
      <w:docPartBody>
        <w:p w:rsidR="00E75260" w:rsidRDefault="00CB12B2" w:rsidP="00CB12B2">
          <w:pPr>
            <w:pStyle w:val="5302055DDD804FA7939F5D247FF7D2C2"/>
          </w:pPr>
          <w:r w:rsidRPr="000E31AD">
            <w:rPr>
              <w:sz w:val="24"/>
              <w:szCs w:val="24"/>
            </w:rPr>
            <w:t>[</w:t>
          </w:r>
          <w:r w:rsidRPr="000E31AD">
            <w:rPr>
              <w:rStyle w:val="PlaceholderText"/>
              <w:sz w:val="24"/>
              <w:szCs w:val="24"/>
            </w:rPr>
            <w:t>Select Date]</w:t>
          </w:r>
        </w:p>
      </w:docPartBody>
    </w:docPart>
    <w:docPart>
      <w:docPartPr>
        <w:name w:val="93996E3312F245D8BF3A48F509EF1D2F"/>
        <w:category>
          <w:name w:val="General"/>
          <w:gallery w:val="placeholder"/>
        </w:category>
        <w:types>
          <w:type w:val="bbPlcHdr"/>
        </w:types>
        <w:behaviors>
          <w:behavior w:val="content"/>
        </w:behaviors>
        <w:guid w:val="{3E25E7A4-1735-4D9E-938D-FEFFF8BA5ADE}"/>
      </w:docPartPr>
      <w:docPartBody>
        <w:p w:rsidR="00E75260" w:rsidRDefault="00CB12B2" w:rsidP="00CB12B2">
          <w:pPr>
            <w:pStyle w:val="93996E3312F245D8BF3A48F509EF1D2F"/>
          </w:pPr>
          <w:r w:rsidRPr="00550752">
            <w:rPr>
              <w:rStyle w:val="PlaceholderText"/>
            </w:rPr>
            <w:t>Click here to enter text.</w:t>
          </w:r>
        </w:p>
      </w:docPartBody>
    </w:docPart>
    <w:docPart>
      <w:docPartPr>
        <w:name w:val="6EBE834F65BF4F49AFBDBFECC028A63C"/>
        <w:category>
          <w:name w:val="General"/>
          <w:gallery w:val="placeholder"/>
        </w:category>
        <w:types>
          <w:type w:val="bbPlcHdr"/>
        </w:types>
        <w:behaviors>
          <w:behavior w:val="content"/>
        </w:behaviors>
        <w:guid w:val="{E04B98C0-DCF7-4AF5-A79A-596944D2A394}"/>
      </w:docPartPr>
      <w:docPartBody>
        <w:p w:rsidR="00E75260" w:rsidRDefault="00E75260" w:rsidP="00E75260">
          <w:pPr>
            <w:pStyle w:val="6EBE834F65BF4F49AFBDBFECC028A63C1"/>
          </w:pPr>
          <w:r w:rsidRPr="000E31AD">
            <w:rPr>
              <w:sz w:val="24"/>
              <w:szCs w:val="24"/>
            </w:rPr>
            <w:t>[</w:t>
          </w:r>
          <w:r w:rsidRPr="000E31AD">
            <w:rPr>
              <w:rStyle w:val="PlaceholderText"/>
              <w:sz w:val="24"/>
              <w:szCs w:val="24"/>
            </w:rPr>
            <w:t>Select Date]</w:t>
          </w:r>
        </w:p>
      </w:docPartBody>
    </w:docPart>
    <w:docPart>
      <w:docPartPr>
        <w:name w:val="0390DB7FC7A84A1487934FDE7F07E8BB"/>
        <w:category>
          <w:name w:val="General"/>
          <w:gallery w:val="placeholder"/>
        </w:category>
        <w:types>
          <w:type w:val="bbPlcHdr"/>
        </w:types>
        <w:behaviors>
          <w:behavior w:val="content"/>
        </w:behaviors>
        <w:guid w:val="{7986992C-F4E1-4892-AC5D-649FBD0F8B88}"/>
      </w:docPartPr>
      <w:docPartBody>
        <w:p w:rsidR="00E75260" w:rsidRDefault="00E75260" w:rsidP="00E75260">
          <w:pPr>
            <w:pStyle w:val="0390DB7FC7A84A1487934FDE7F07E8BB1"/>
          </w:pPr>
          <w:r w:rsidRPr="00550752">
            <w:rPr>
              <w:rStyle w:val="PlaceholderText"/>
            </w:rPr>
            <w:t>Click here to enter text.</w:t>
          </w:r>
        </w:p>
      </w:docPartBody>
    </w:docPart>
    <w:docPart>
      <w:docPartPr>
        <w:name w:val="FCD93927C0D247AFA9FBDF3F39E5E220"/>
        <w:category>
          <w:name w:val="General"/>
          <w:gallery w:val="placeholder"/>
        </w:category>
        <w:types>
          <w:type w:val="bbPlcHdr"/>
        </w:types>
        <w:behaviors>
          <w:behavior w:val="content"/>
        </w:behaviors>
        <w:guid w:val="{CF8AF894-20A5-4918-ADBE-D79CBCFDC397}"/>
      </w:docPartPr>
      <w:docPartBody>
        <w:p w:rsidR="00E75260" w:rsidRDefault="00E75260" w:rsidP="00E75260">
          <w:pPr>
            <w:pStyle w:val="FCD93927C0D247AFA9FBDF3F39E5E2201"/>
          </w:pPr>
          <w:r w:rsidRPr="000E31AD">
            <w:rPr>
              <w:sz w:val="24"/>
              <w:szCs w:val="24"/>
            </w:rPr>
            <w:t>[</w:t>
          </w:r>
          <w:r w:rsidRPr="000E31AD">
            <w:rPr>
              <w:rStyle w:val="PlaceholderText"/>
              <w:sz w:val="24"/>
              <w:szCs w:val="24"/>
            </w:rPr>
            <w:t>Select Date]</w:t>
          </w:r>
        </w:p>
      </w:docPartBody>
    </w:docPart>
    <w:docPart>
      <w:docPartPr>
        <w:name w:val="E99C6D1276DC4E4083DA930CB71A2258"/>
        <w:category>
          <w:name w:val="General"/>
          <w:gallery w:val="placeholder"/>
        </w:category>
        <w:types>
          <w:type w:val="bbPlcHdr"/>
        </w:types>
        <w:behaviors>
          <w:behavior w:val="content"/>
        </w:behaviors>
        <w:guid w:val="{742F20FA-5E88-41F7-AC59-1DEFC3B8C50E}"/>
      </w:docPartPr>
      <w:docPartBody>
        <w:p w:rsidR="00E75260" w:rsidRDefault="00E75260" w:rsidP="00E75260">
          <w:pPr>
            <w:pStyle w:val="E99C6D1276DC4E4083DA930CB71A22581"/>
          </w:pPr>
          <w:r w:rsidRPr="00550752">
            <w:rPr>
              <w:rStyle w:val="PlaceholderText"/>
            </w:rPr>
            <w:t>Click here to enter text.</w:t>
          </w:r>
        </w:p>
      </w:docPartBody>
    </w:docPart>
    <w:docPart>
      <w:docPartPr>
        <w:name w:val="52F0F76149E34650B4F123304E748FD1"/>
        <w:category>
          <w:name w:val="General"/>
          <w:gallery w:val="placeholder"/>
        </w:category>
        <w:types>
          <w:type w:val="bbPlcHdr"/>
        </w:types>
        <w:behaviors>
          <w:behavior w:val="content"/>
        </w:behaviors>
        <w:guid w:val="{93508B3F-9257-48F8-9235-003CC2683093}"/>
      </w:docPartPr>
      <w:docPartBody>
        <w:p w:rsidR="00E75260" w:rsidRDefault="00E75260" w:rsidP="00E75260">
          <w:pPr>
            <w:pStyle w:val="52F0F76149E34650B4F123304E748FD11"/>
          </w:pPr>
          <w:r w:rsidRPr="000E31AD">
            <w:rPr>
              <w:sz w:val="24"/>
              <w:szCs w:val="24"/>
            </w:rPr>
            <w:t>[</w:t>
          </w:r>
          <w:r w:rsidRPr="000E31AD">
            <w:rPr>
              <w:rStyle w:val="PlaceholderText"/>
              <w:sz w:val="24"/>
              <w:szCs w:val="24"/>
            </w:rPr>
            <w:t>Select Date]</w:t>
          </w:r>
        </w:p>
      </w:docPartBody>
    </w:docPart>
    <w:docPart>
      <w:docPartPr>
        <w:name w:val="ED1CA34628F849599590EC7BF4E574F3"/>
        <w:category>
          <w:name w:val="General"/>
          <w:gallery w:val="placeholder"/>
        </w:category>
        <w:types>
          <w:type w:val="bbPlcHdr"/>
        </w:types>
        <w:behaviors>
          <w:behavior w:val="content"/>
        </w:behaviors>
        <w:guid w:val="{A11E8D10-7F37-41DF-B63A-E599B445F28D}"/>
      </w:docPartPr>
      <w:docPartBody>
        <w:p w:rsidR="00E75260" w:rsidRDefault="00E75260" w:rsidP="00E75260">
          <w:pPr>
            <w:pStyle w:val="ED1CA34628F849599590EC7BF4E574F31"/>
          </w:pPr>
          <w:r w:rsidRPr="00550752">
            <w:rPr>
              <w:rStyle w:val="PlaceholderText"/>
            </w:rPr>
            <w:t>Click here to enter text.</w:t>
          </w:r>
        </w:p>
      </w:docPartBody>
    </w:docPart>
    <w:docPart>
      <w:docPartPr>
        <w:name w:val="A3B13EFD4BDD415BB4791FB92DBD8062"/>
        <w:category>
          <w:name w:val="General"/>
          <w:gallery w:val="placeholder"/>
        </w:category>
        <w:types>
          <w:type w:val="bbPlcHdr"/>
        </w:types>
        <w:behaviors>
          <w:behavior w:val="content"/>
        </w:behaviors>
        <w:guid w:val="{53CD7BED-230E-45DD-8229-160DB3561743}"/>
      </w:docPartPr>
      <w:docPartBody>
        <w:p w:rsidR="00E75260" w:rsidRDefault="00E75260" w:rsidP="00E75260">
          <w:pPr>
            <w:pStyle w:val="A3B13EFD4BDD415BB4791FB92DBD80621"/>
          </w:pPr>
          <w:r w:rsidRPr="000E31AD">
            <w:rPr>
              <w:sz w:val="24"/>
              <w:szCs w:val="24"/>
            </w:rPr>
            <w:t>[</w:t>
          </w:r>
          <w:r w:rsidRPr="000E31AD">
            <w:rPr>
              <w:rStyle w:val="PlaceholderText"/>
              <w:sz w:val="24"/>
              <w:szCs w:val="24"/>
            </w:rPr>
            <w:t>Select Date]</w:t>
          </w:r>
        </w:p>
      </w:docPartBody>
    </w:docPart>
    <w:docPart>
      <w:docPartPr>
        <w:name w:val="2C736904D8BE4ED3A84FFDE70E3F36D8"/>
        <w:category>
          <w:name w:val="General"/>
          <w:gallery w:val="placeholder"/>
        </w:category>
        <w:types>
          <w:type w:val="bbPlcHdr"/>
        </w:types>
        <w:behaviors>
          <w:behavior w:val="content"/>
        </w:behaviors>
        <w:guid w:val="{1FAEFECD-E4B4-4417-905D-1AB310386246}"/>
      </w:docPartPr>
      <w:docPartBody>
        <w:p w:rsidR="00E75260" w:rsidRDefault="00E75260" w:rsidP="00E75260">
          <w:pPr>
            <w:pStyle w:val="2C736904D8BE4ED3A84FFDE70E3F36D81"/>
          </w:pPr>
          <w:r w:rsidRPr="00550752">
            <w:rPr>
              <w:rStyle w:val="PlaceholderText"/>
            </w:rPr>
            <w:t>Click here to enter text.</w:t>
          </w:r>
        </w:p>
      </w:docPartBody>
    </w:docPart>
    <w:docPart>
      <w:docPartPr>
        <w:name w:val="B521CB64FD21443796D6BF61A2403066"/>
        <w:category>
          <w:name w:val="General"/>
          <w:gallery w:val="placeholder"/>
        </w:category>
        <w:types>
          <w:type w:val="bbPlcHdr"/>
        </w:types>
        <w:behaviors>
          <w:behavior w:val="content"/>
        </w:behaviors>
        <w:guid w:val="{78908EF6-5421-437A-9221-8AE250A26C84}"/>
      </w:docPartPr>
      <w:docPartBody>
        <w:p w:rsidR="00E75260" w:rsidRDefault="00E75260" w:rsidP="00E75260">
          <w:pPr>
            <w:pStyle w:val="B521CB64FD21443796D6BF61A24030661"/>
          </w:pPr>
          <w:r w:rsidRPr="000E31AD">
            <w:rPr>
              <w:sz w:val="24"/>
              <w:szCs w:val="24"/>
            </w:rPr>
            <w:t>[</w:t>
          </w:r>
          <w:r w:rsidRPr="000E31AD">
            <w:rPr>
              <w:rStyle w:val="PlaceholderText"/>
              <w:sz w:val="24"/>
              <w:szCs w:val="24"/>
            </w:rPr>
            <w:t>Select Date]</w:t>
          </w:r>
        </w:p>
      </w:docPartBody>
    </w:docPart>
    <w:docPart>
      <w:docPartPr>
        <w:name w:val="F9A0C43F6ADE454F88AA13F0391E3193"/>
        <w:category>
          <w:name w:val="General"/>
          <w:gallery w:val="placeholder"/>
        </w:category>
        <w:types>
          <w:type w:val="bbPlcHdr"/>
        </w:types>
        <w:behaviors>
          <w:behavior w:val="content"/>
        </w:behaviors>
        <w:guid w:val="{260D7DB6-05F8-46FC-A9CD-43F5DBE2F7E3}"/>
      </w:docPartPr>
      <w:docPartBody>
        <w:p w:rsidR="00E75260" w:rsidRDefault="00E75260" w:rsidP="00E75260">
          <w:pPr>
            <w:pStyle w:val="F9A0C43F6ADE454F88AA13F0391E31931"/>
          </w:pPr>
          <w:r w:rsidRPr="00550752">
            <w:rPr>
              <w:rStyle w:val="PlaceholderText"/>
            </w:rPr>
            <w:t>Click here to enter text.</w:t>
          </w:r>
        </w:p>
      </w:docPartBody>
    </w:docPart>
    <w:docPart>
      <w:docPartPr>
        <w:name w:val="1724031616E34358B7D0D4F518362A73"/>
        <w:category>
          <w:name w:val="General"/>
          <w:gallery w:val="placeholder"/>
        </w:category>
        <w:types>
          <w:type w:val="bbPlcHdr"/>
        </w:types>
        <w:behaviors>
          <w:behavior w:val="content"/>
        </w:behaviors>
        <w:guid w:val="{466570C8-F42F-4A0A-8D03-EE5EC612AB8E}"/>
      </w:docPartPr>
      <w:docPartBody>
        <w:p w:rsidR="00E75260" w:rsidRDefault="00E75260" w:rsidP="00E75260">
          <w:pPr>
            <w:pStyle w:val="1724031616E34358B7D0D4F518362A731"/>
          </w:pPr>
          <w:r w:rsidRPr="000E31AD">
            <w:rPr>
              <w:sz w:val="24"/>
              <w:szCs w:val="24"/>
            </w:rPr>
            <w:t>[</w:t>
          </w:r>
          <w:r w:rsidRPr="000E31AD">
            <w:rPr>
              <w:rStyle w:val="PlaceholderText"/>
              <w:sz w:val="24"/>
              <w:szCs w:val="24"/>
            </w:rPr>
            <w:t>Select Date]</w:t>
          </w:r>
        </w:p>
      </w:docPartBody>
    </w:docPart>
    <w:docPart>
      <w:docPartPr>
        <w:name w:val="01189C653C584FB0ACC1E05739BBAC09"/>
        <w:category>
          <w:name w:val="General"/>
          <w:gallery w:val="placeholder"/>
        </w:category>
        <w:types>
          <w:type w:val="bbPlcHdr"/>
        </w:types>
        <w:behaviors>
          <w:behavior w:val="content"/>
        </w:behaviors>
        <w:guid w:val="{2D527011-203B-4654-B599-2F0EBEDBB3EF}"/>
      </w:docPartPr>
      <w:docPartBody>
        <w:p w:rsidR="00E75260" w:rsidRDefault="00E75260" w:rsidP="00E75260">
          <w:pPr>
            <w:pStyle w:val="01189C653C584FB0ACC1E05739BBAC091"/>
          </w:pPr>
          <w:r w:rsidRPr="00550752">
            <w:rPr>
              <w:rStyle w:val="PlaceholderText"/>
            </w:rPr>
            <w:t>Click here to enter text.</w:t>
          </w:r>
        </w:p>
      </w:docPartBody>
    </w:docPart>
    <w:docPart>
      <w:docPartPr>
        <w:name w:val="87D2E101CD3249FCA87D294599D3A90F"/>
        <w:category>
          <w:name w:val="General"/>
          <w:gallery w:val="placeholder"/>
        </w:category>
        <w:types>
          <w:type w:val="bbPlcHdr"/>
        </w:types>
        <w:behaviors>
          <w:behavior w:val="content"/>
        </w:behaviors>
        <w:guid w:val="{ED8C8AAF-65B3-4D5D-AF04-BC084A70CFD8}"/>
      </w:docPartPr>
      <w:docPartBody>
        <w:p w:rsidR="00E75260" w:rsidRDefault="00E75260" w:rsidP="00E75260">
          <w:pPr>
            <w:pStyle w:val="87D2E101CD3249FCA87D294599D3A90F1"/>
          </w:pPr>
          <w:r w:rsidRPr="000E31AD">
            <w:rPr>
              <w:sz w:val="24"/>
              <w:szCs w:val="24"/>
            </w:rPr>
            <w:t>[</w:t>
          </w:r>
          <w:r w:rsidRPr="000E31AD">
            <w:rPr>
              <w:rStyle w:val="PlaceholderText"/>
              <w:sz w:val="24"/>
              <w:szCs w:val="24"/>
            </w:rPr>
            <w:t>Select Date]</w:t>
          </w:r>
        </w:p>
      </w:docPartBody>
    </w:docPart>
    <w:docPart>
      <w:docPartPr>
        <w:name w:val="829C3E69336F462B94EBC81ABB9A0B43"/>
        <w:category>
          <w:name w:val="General"/>
          <w:gallery w:val="placeholder"/>
        </w:category>
        <w:types>
          <w:type w:val="bbPlcHdr"/>
        </w:types>
        <w:behaviors>
          <w:behavior w:val="content"/>
        </w:behaviors>
        <w:guid w:val="{939B1BD1-11C6-4FFC-9F82-13CD5F1BACF9}"/>
      </w:docPartPr>
      <w:docPartBody>
        <w:p w:rsidR="00E75260" w:rsidRDefault="00E75260" w:rsidP="00E75260">
          <w:pPr>
            <w:pStyle w:val="829C3E69336F462B94EBC81ABB9A0B431"/>
          </w:pPr>
          <w:r w:rsidRPr="00550752">
            <w:rPr>
              <w:rStyle w:val="PlaceholderText"/>
            </w:rPr>
            <w:t>Click here to enter text.</w:t>
          </w:r>
        </w:p>
      </w:docPartBody>
    </w:docPart>
    <w:docPart>
      <w:docPartPr>
        <w:name w:val="D9D6302F0FB04BED954995ED8363186B"/>
        <w:category>
          <w:name w:val="General"/>
          <w:gallery w:val="placeholder"/>
        </w:category>
        <w:types>
          <w:type w:val="bbPlcHdr"/>
        </w:types>
        <w:behaviors>
          <w:behavior w:val="content"/>
        </w:behaviors>
        <w:guid w:val="{042EC4A0-24F6-4AC4-A2C1-C9ECDB16FCBD}"/>
      </w:docPartPr>
      <w:docPartBody>
        <w:p w:rsidR="00E75260" w:rsidRDefault="00E75260" w:rsidP="00E75260">
          <w:pPr>
            <w:pStyle w:val="D9D6302F0FB04BED954995ED8363186B1"/>
          </w:pPr>
          <w:r w:rsidRPr="000E31AD">
            <w:rPr>
              <w:sz w:val="24"/>
              <w:szCs w:val="24"/>
            </w:rPr>
            <w:t>[</w:t>
          </w:r>
          <w:r w:rsidRPr="000E31AD">
            <w:rPr>
              <w:rStyle w:val="PlaceholderText"/>
              <w:sz w:val="24"/>
              <w:szCs w:val="24"/>
            </w:rPr>
            <w:t>Select Date]</w:t>
          </w:r>
        </w:p>
      </w:docPartBody>
    </w:docPart>
    <w:docPart>
      <w:docPartPr>
        <w:name w:val="20B55AE7CD3E4BB1A1782A15B013B446"/>
        <w:category>
          <w:name w:val="General"/>
          <w:gallery w:val="placeholder"/>
        </w:category>
        <w:types>
          <w:type w:val="bbPlcHdr"/>
        </w:types>
        <w:behaviors>
          <w:behavior w:val="content"/>
        </w:behaviors>
        <w:guid w:val="{895093A2-584F-4FAC-8A48-EBAA34F4AC4F}"/>
      </w:docPartPr>
      <w:docPartBody>
        <w:p w:rsidR="00E75260" w:rsidRDefault="00E75260" w:rsidP="00E75260">
          <w:pPr>
            <w:pStyle w:val="20B55AE7CD3E4BB1A1782A15B013B4461"/>
          </w:pPr>
          <w:r w:rsidRPr="00550752">
            <w:rPr>
              <w:rStyle w:val="PlaceholderText"/>
            </w:rPr>
            <w:t>Click here to enter text.</w:t>
          </w:r>
        </w:p>
      </w:docPartBody>
    </w:docPart>
    <w:docPart>
      <w:docPartPr>
        <w:name w:val="B1590FFCAFE44E75B499F51EE905A803"/>
        <w:category>
          <w:name w:val="General"/>
          <w:gallery w:val="placeholder"/>
        </w:category>
        <w:types>
          <w:type w:val="bbPlcHdr"/>
        </w:types>
        <w:behaviors>
          <w:behavior w:val="content"/>
        </w:behaviors>
        <w:guid w:val="{861D8132-87FD-45F9-8AAA-84569038C785}"/>
      </w:docPartPr>
      <w:docPartBody>
        <w:p w:rsidR="00E75260" w:rsidRDefault="00E75260" w:rsidP="00E75260">
          <w:pPr>
            <w:pStyle w:val="B1590FFCAFE44E75B499F51EE905A8031"/>
          </w:pPr>
          <w:r w:rsidRPr="000E31AD">
            <w:rPr>
              <w:sz w:val="24"/>
              <w:szCs w:val="24"/>
            </w:rPr>
            <w:t>[</w:t>
          </w:r>
          <w:r w:rsidRPr="000E31AD">
            <w:rPr>
              <w:rStyle w:val="PlaceholderText"/>
              <w:sz w:val="24"/>
              <w:szCs w:val="24"/>
            </w:rPr>
            <w:t>Select Date]</w:t>
          </w:r>
        </w:p>
      </w:docPartBody>
    </w:docPart>
    <w:docPart>
      <w:docPartPr>
        <w:name w:val="6BCAC5AA31BE47789368FADE4253F6E5"/>
        <w:category>
          <w:name w:val="General"/>
          <w:gallery w:val="placeholder"/>
        </w:category>
        <w:types>
          <w:type w:val="bbPlcHdr"/>
        </w:types>
        <w:behaviors>
          <w:behavior w:val="content"/>
        </w:behaviors>
        <w:guid w:val="{80435C54-1366-4187-95CF-871B55D60435}"/>
      </w:docPartPr>
      <w:docPartBody>
        <w:p w:rsidR="00E75260" w:rsidRDefault="00E75260" w:rsidP="00E75260">
          <w:pPr>
            <w:pStyle w:val="6BCAC5AA31BE47789368FADE4253F6E51"/>
          </w:pPr>
          <w:r w:rsidRPr="00550752">
            <w:rPr>
              <w:rStyle w:val="PlaceholderText"/>
            </w:rPr>
            <w:t>Click here to enter text.</w:t>
          </w:r>
        </w:p>
      </w:docPartBody>
    </w:docPart>
    <w:docPart>
      <w:docPartPr>
        <w:name w:val="596D9465CE9B4698A46710366183A91F"/>
        <w:category>
          <w:name w:val="General"/>
          <w:gallery w:val="placeholder"/>
        </w:category>
        <w:types>
          <w:type w:val="bbPlcHdr"/>
        </w:types>
        <w:behaviors>
          <w:behavior w:val="content"/>
        </w:behaviors>
        <w:guid w:val="{26FB943D-D81D-4722-8CF8-27C581B5804A}"/>
      </w:docPartPr>
      <w:docPartBody>
        <w:p w:rsidR="00E75260" w:rsidRDefault="00E75260" w:rsidP="00E75260">
          <w:pPr>
            <w:pStyle w:val="596D9465CE9B4698A46710366183A91F1"/>
          </w:pPr>
          <w:r w:rsidRPr="000E31AD">
            <w:rPr>
              <w:sz w:val="24"/>
              <w:szCs w:val="24"/>
            </w:rPr>
            <w:t>[</w:t>
          </w:r>
          <w:r w:rsidRPr="000E31AD">
            <w:rPr>
              <w:rStyle w:val="PlaceholderText"/>
              <w:sz w:val="24"/>
              <w:szCs w:val="24"/>
            </w:rPr>
            <w:t>Select Date]</w:t>
          </w:r>
        </w:p>
      </w:docPartBody>
    </w:docPart>
    <w:docPart>
      <w:docPartPr>
        <w:name w:val="1AC2358855BB4A17B014A81136445666"/>
        <w:category>
          <w:name w:val="General"/>
          <w:gallery w:val="placeholder"/>
        </w:category>
        <w:types>
          <w:type w:val="bbPlcHdr"/>
        </w:types>
        <w:behaviors>
          <w:behavior w:val="content"/>
        </w:behaviors>
        <w:guid w:val="{DE7004E0-8205-4F0B-8E0E-EBE61880C656}"/>
      </w:docPartPr>
      <w:docPartBody>
        <w:p w:rsidR="00E75260" w:rsidRDefault="00E75260" w:rsidP="00E75260">
          <w:pPr>
            <w:pStyle w:val="1AC2358855BB4A17B014A811364456661"/>
          </w:pPr>
          <w:r w:rsidRPr="00550752">
            <w:rPr>
              <w:rStyle w:val="PlaceholderText"/>
            </w:rPr>
            <w:t>Click here to enter text.</w:t>
          </w:r>
        </w:p>
      </w:docPartBody>
    </w:docPart>
    <w:docPart>
      <w:docPartPr>
        <w:name w:val="633BF06EDAC34520A60EAA29E6684C08"/>
        <w:category>
          <w:name w:val="General"/>
          <w:gallery w:val="placeholder"/>
        </w:category>
        <w:types>
          <w:type w:val="bbPlcHdr"/>
        </w:types>
        <w:behaviors>
          <w:behavior w:val="content"/>
        </w:behaviors>
        <w:guid w:val="{9793CAAC-2096-4813-81A4-3DDFCEDDD030}"/>
      </w:docPartPr>
      <w:docPartBody>
        <w:p w:rsidR="00E75260" w:rsidRDefault="00E75260" w:rsidP="00E75260">
          <w:pPr>
            <w:pStyle w:val="633BF06EDAC34520A60EAA29E6684C081"/>
          </w:pPr>
          <w:r w:rsidRPr="000E31AD">
            <w:rPr>
              <w:sz w:val="24"/>
              <w:szCs w:val="24"/>
            </w:rPr>
            <w:t>[</w:t>
          </w:r>
          <w:r w:rsidRPr="000E31AD">
            <w:rPr>
              <w:rStyle w:val="PlaceholderText"/>
              <w:sz w:val="24"/>
              <w:szCs w:val="24"/>
            </w:rPr>
            <w:t>Select Date]</w:t>
          </w:r>
        </w:p>
      </w:docPartBody>
    </w:docPart>
    <w:docPart>
      <w:docPartPr>
        <w:name w:val="70EBEB5A9BD745C6AE13F8B565432CDA"/>
        <w:category>
          <w:name w:val="General"/>
          <w:gallery w:val="placeholder"/>
        </w:category>
        <w:types>
          <w:type w:val="bbPlcHdr"/>
        </w:types>
        <w:behaviors>
          <w:behavior w:val="content"/>
        </w:behaviors>
        <w:guid w:val="{741F367A-550A-4A87-9A5F-F6DA8D14149C}"/>
      </w:docPartPr>
      <w:docPartBody>
        <w:p w:rsidR="00E75260" w:rsidRDefault="00E75260" w:rsidP="00E75260">
          <w:pPr>
            <w:pStyle w:val="70EBEB5A9BD745C6AE13F8B565432CDA1"/>
          </w:pPr>
          <w:r w:rsidRPr="00550752">
            <w:rPr>
              <w:rStyle w:val="PlaceholderText"/>
            </w:rPr>
            <w:t>Click here to enter text.</w:t>
          </w:r>
        </w:p>
      </w:docPartBody>
    </w:docPart>
    <w:docPart>
      <w:docPartPr>
        <w:name w:val="23F01B686BF94A0CAD595454B2D2018A"/>
        <w:category>
          <w:name w:val="General"/>
          <w:gallery w:val="placeholder"/>
        </w:category>
        <w:types>
          <w:type w:val="bbPlcHdr"/>
        </w:types>
        <w:behaviors>
          <w:behavior w:val="content"/>
        </w:behaviors>
        <w:guid w:val="{2FD2C788-D737-41EA-95AD-F5D6425C654F}"/>
      </w:docPartPr>
      <w:docPartBody>
        <w:p w:rsidR="00E75260" w:rsidRDefault="00E75260" w:rsidP="00E75260">
          <w:pPr>
            <w:pStyle w:val="23F01B686BF94A0CAD595454B2D2018A1"/>
          </w:pPr>
          <w:r w:rsidRPr="000E31AD">
            <w:rPr>
              <w:sz w:val="24"/>
              <w:szCs w:val="24"/>
            </w:rPr>
            <w:t>[</w:t>
          </w:r>
          <w:r w:rsidRPr="000E31AD">
            <w:rPr>
              <w:rStyle w:val="PlaceholderText"/>
              <w:sz w:val="24"/>
              <w:szCs w:val="24"/>
            </w:rPr>
            <w:t>Select Date]</w:t>
          </w:r>
        </w:p>
      </w:docPartBody>
    </w:docPart>
    <w:docPart>
      <w:docPartPr>
        <w:name w:val="AB54256B698747CDB25E34B625F56E62"/>
        <w:category>
          <w:name w:val="General"/>
          <w:gallery w:val="placeholder"/>
        </w:category>
        <w:types>
          <w:type w:val="bbPlcHdr"/>
        </w:types>
        <w:behaviors>
          <w:behavior w:val="content"/>
        </w:behaviors>
        <w:guid w:val="{140884F9-51DF-4D99-BFCC-DAD91219CE0A}"/>
      </w:docPartPr>
      <w:docPartBody>
        <w:p w:rsidR="00E75260" w:rsidRDefault="00E75260" w:rsidP="00E75260">
          <w:pPr>
            <w:pStyle w:val="AB54256B698747CDB25E34B625F56E621"/>
          </w:pPr>
          <w:r w:rsidRPr="00550752">
            <w:rPr>
              <w:rStyle w:val="PlaceholderText"/>
            </w:rPr>
            <w:t>Click here to enter text.</w:t>
          </w:r>
        </w:p>
      </w:docPartBody>
    </w:docPart>
    <w:docPart>
      <w:docPartPr>
        <w:name w:val="6284C9BB7F6344F689DBA9668E6FC4DC"/>
        <w:category>
          <w:name w:val="General"/>
          <w:gallery w:val="placeholder"/>
        </w:category>
        <w:types>
          <w:type w:val="bbPlcHdr"/>
        </w:types>
        <w:behaviors>
          <w:behavior w:val="content"/>
        </w:behaviors>
        <w:guid w:val="{D4BE6C1F-6812-415A-884F-7946FF8B39E9}"/>
      </w:docPartPr>
      <w:docPartBody>
        <w:p w:rsidR="00E75260" w:rsidRDefault="00E75260" w:rsidP="00E75260">
          <w:pPr>
            <w:pStyle w:val="6284C9BB7F6344F689DBA9668E6FC4DC1"/>
          </w:pPr>
          <w:r w:rsidRPr="00550752">
            <w:rPr>
              <w:rStyle w:val="PlaceholderText"/>
            </w:rPr>
            <w:t>Click here to enter text.</w:t>
          </w:r>
        </w:p>
      </w:docPartBody>
    </w:docPart>
    <w:docPart>
      <w:docPartPr>
        <w:name w:val="1D86A817CCEF4FA1A30303AD6DF16494"/>
        <w:category>
          <w:name w:val="General"/>
          <w:gallery w:val="placeholder"/>
        </w:category>
        <w:types>
          <w:type w:val="bbPlcHdr"/>
        </w:types>
        <w:behaviors>
          <w:behavior w:val="content"/>
        </w:behaviors>
        <w:guid w:val="{161595A6-0329-46B6-9FA4-0F3E41734520}"/>
      </w:docPartPr>
      <w:docPartBody>
        <w:p w:rsidR="00E75260" w:rsidRDefault="00E75260" w:rsidP="00E75260">
          <w:pPr>
            <w:pStyle w:val="1D86A817CCEF4FA1A30303AD6DF164941"/>
          </w:pPr>
          <w:r w:rsidRPr="00550752">
            <w:rPr>
              <w:rStyle w:val="PlaceholderText"/>
            </w:rPr>
            <w:t>Click here to enter text.</w:t>
          </w:r>
        </w:p>
      </w:docPartBody>
    </w:docPart>
    <w:docPart>
      <w:docPartPr>
        <w:name w:val="B2B5681D925E4884AF067A4B71777164"/>
        <w:category>
          <w:name w:val="General"/>
          <w:gallery w:val="placeholder"/>
        </w:category>
        <w:types>
          <w:type w:val="bbPlcHdr"/>
        </w:types>
        <w:behaviors>
          <w:behavior w:val="content"/>
        </w:behaviors>
        <w:guid w:val="{A5CE4696-990E-4348-B0C1-6491437C1FDF}"/>
      </w:docPartPr>
      <w:docPartBody>
        <w:p w:rsidR="00E75260" w:rsidRDefault="00E75260" w:rsidP="00E75260">
          <w:pPr>
            <w:pStyle w:val="B2B5681D925E4884AF067A4B717771641"/>
          </w:pPr>
          <w:r w:rsidRPr="00550752">
            <w:rPr>
              <w:rStyle w:val="PlaceholderText"/>
            </w:rPr>
            <w:t>Click here to enter text.</w:t>
          </w:r>
        </w:p>
      </w:docPartBody>
    </w:docPart>
    <w:docPart>
      <w:docPartPr>
        <w:name w:val="9EA5D6A70CC04542B32E769C0A8EAA76"/>
        <w:category>
          <w:name w:val="General"/>
          <w:gallery w:val="placeholder"/>
        </w:category>
        <w:types>
          <w:type w:val="bbPlcHdr"/>
        </w:types>
        <w:behaviors>
          <w:behavior w:val="content"/>
        </w:behaviors>
        <w:guid w:val="{A3426532-D117-44B9-9715-F0C3E6C95350}"/>
      </w:docPartPr>
      <w:docPartBody>
        <w:p w:rsidR="00E75260" w:rsidRDefault="00E75260" w:rsidP="00E75260">
          <w:pPr>
            <w:pStyle w:val="9EA5D6A70CC04542B32E769C0A8EAA761"/>
          </w:pPr>
          <w:r w:rsidRPr="00550752">
            <w:rPr>
              <w:rStyle w:val="PlaceholderText"/>
            </w:rPr>
            <w:t>Click here to enter text.</w:t>
          </w:r>
        </w:p>
      </w:docPartBody>
    </w:docPart>
    <w:docPart>
      <w:docPartPr>
        <w:name w:val="D26CFA14A3DB4C25A993D86DFD049C8D"/>
        <w:category>
          <w:name w:val="General"/>
          <w:gallery w:val="placeholder"/>
        </w:category>
        <w:types>
          <w:type w:val="bbPlcHdr"/>
        </w:types>
        <w:behaviors>
          <w:behavior w:val="content"/>
        </w:behaviors>
        <w:guid w:val="{50ED85CE-30FF-474C-A9BC-0405A519DC56}"/>
      </w:docPartPr>
      <w:docPartBody>
        <w:p w:rsidR="00E75260" w:rsidRDefault="00E75260" w:rsidP="00E75260">
          <w:pPr>
            <w:pStyle w:val="D26CFA14A3DB4C25A993D86DFD049C8D1"/>
          </w:pPr>
          <w:r w:rsidRPr="00550752">
            <w:rPr>
              <w:rStyle w:val="PlaceholderText"/>
            </w:rPr>
            <w:t>Click here to enter text.</w:t>
          </w:r>
        </w:p>
      </w:docPartBody>
    </w:docPart>
    <w:docPart>
      <w:docPartPr>
        <w:name w:val="D4EB248DAD7546FCBF9357F214D89ED1"/>
        <w:category>
          <w:name w:val="General"/>
          <w:gallery w:val="placeholder"/>
        </w:category>
        <w:types>
          <w:type w:val="bbPlcHdr"/>
        </w:types>
        <w:behaviors>
          <w:behavior w:val="content"/>
        </w:behaviors>
        <w:guid w:val="{B6FD8DB5-E00A-4C44-AAAA-2D3003F58466}"/>
      </w:docPartPr>
      <w:docPartBody>
        <w:p w:rsidR="00E75260" w:rsidRDefault="00E75260" w:rsidP="00E75260">
          <w:pPr>
            <w:pStyle w:val="D4EB248DAD7546FCBF9357F214D89ED11"/>
          </w:pPr>
          <w:r w:rsidRPr="00550752">
            <w:rPr>
              <w:rStyle w:val="PlaceholderText"/>
            </w:rPr>
            <w:t>Click here to enter text.</w:t>
          </w:r>
        </w:p>
      </w:docPartBody>
    </w:docPart>
    <w:docPart>
      <w:docPartPr>
        <w:name w:val="0BF4C5F0AE0D4B16B6D2558A575552E8"/>
        <w:category>
          <w:name w:val="General"/>
          <w:gallery w:val="placeholder"/>
        </w:category>
        <w:types>
          <w:type w:val="bbPlcHdr"/>
        </w:types>
        <w:behaviors>
          <w:behavior w:val="content"/>
        </w:behaviors>
        <w:guid w:val="{B3C7AE65-2080-4959-995D-B3969BC54DCC}"/>
      </w:docPartPr>
      <w:docPartBody>
        <w:p w:rsidR="00E75260" w:rsidRDefault="00E75260" w:rsidP="00E75260">
          <w:pPr>
            <w:pStyle w:val="0BF4C5F0AE0D4B16B6D2558A575552E81"/>
          </w:pPr>
          <w:r w:rsidRPr="00550752">
            <w:rPr>
              <w:rStyle w:val="PlaceholderText"/>
            </w:rPr>
            <w:t>Click here to enter text.</w:t>
          </w:r>
        </w:p>
      </w:docPartBody>
    </w:docPart>
    <w:docPart>
      <w:docPartPr>
        <w:name w:val="93029167487B4CD98734997FE61C6078"/>
        <w:category>
          <w:name w:val="General"/>
          <w:gallery w:val="placeholder"/>
        </w:category>
        <w:types>
          <w:type w:val="bbPlcHdr"/>
        </w:types>
        <w:behaviors>
          <w:behavior w:val="content"/>
        </w:behaviors>
        <w:guid w:val="{B898A65B-FC2B-4BCC-BF21-51B64DE36EE3}"/>
      </w:docPartPr>
      <w:docPartBody>
        <w:p w:rsidR="00E75260" w:rsidRDefault="00E75260" w:rsidP="00E75260">
          <w:pPr>
            <w:pStyle w:val="93029167487B4CD98734997FE61C60781"/>
          </w:pPr>
          <w:r w:rsidRPr="00550752">
            <w:rPr>
              <w:rStyle w:val="PlaceholderText"/>
            </w:rPr>
            <w:t>Click here to enter text.</w:t>
          </w:r>
        </w:p>
      </w:docPartBody>
    </w:docPart>
    <w:docPart>
      <w:docPartPr>
        <w:name w:val="E8097BB502804DB0ADC3456C43B71FD1"/>
        <w:category>
          <w:name w:val="General"/>
          <w:gallery w:val="placeholder"/>
        </w:category>
        <w:types>
          <w:type w:val="bbPlcHdr"/>
        </w:types>
        <w:behaviors>
          <w:behavior w:val="content"/>
        </w:behaviors>
        <w:guid w:val="{C91E1B63-81FF-4A9A-984F-BFD12F0C8017}"/>
      </w:docPartPr>
      <w:docPartBody>
        <w:p w:rsidR="00E75260" w:rsidRDefault="00E75260" w:rsidP="00E75260">
          <w:pPr>
            <w:pStyle w:val="E8097BB502804DB0ADC3456C43B71FD11"/>
          </w:pPr>
          <w:r w:rsidRPr="00550752">
            <w:rPr>
              <w:rStyle w:val="PlaceholderText"/>
            </w:rPr>
            <w:t>Click here to enter text.</w:t>
          </w:r>
        </w:p>
      </w:docPartBody>
    </w:docPart>
    <w:docPart>
      <w:docPartPr>
        <w:name w:val="34FE15E518BE4AD4A8407ACDD78B1665"/>
        <w:category>
          <w:name w:val="General"/>
          <w:gallery w:val="placeholder"/>
        </w:category>
        <w:types>
          <w:type w:val="bbPlcHdr"/>
        </w:types>
        <w:behaviors>
          <w:behavior w:val="content"/>
        </w:behaviors>
        <w:guid w:val="{BBF19CA1-AA57-4115-AD65-DF387AF35647}"/>
      </w:docPartPr>
      <w:docPartBody>
        <w:p w:rsidR="00E75260" w:rsidRDefault="00E75260" w:rsidP="00E75260">
          <w:pPr>
            <w:pStyle w:val="34FE15E518BE4AD4A8407ACDD78B16651"/>
          </w:pPr>
          <w:r w:rsidRPr="00550752">
            <w:rPr>
              <w:rStyle w:val="PlaceholderText"/>
            </w:rPr>
            <w:t>Click here to enter text.</w:t>
          </w:r>
        </w:p>
      </w:docPartBody>
    </w:docPart>
    <w:docPart>
      <w:docPartPr>
        <w:name w:val="15BA5C4352994BB2BABA6AF119AE2940"/>
        <w:category>
          <w:name w:val="General"/>
          <w:gallery w:val="placeholder"/>
        </w:category>
        <w:types>
          <w:type w:val="bbPlcHdr"/>
        </w:types>
        <w:behaviors>
          <w:behavior w:val="content"/>
        </w:behaviors>
        <w:guid w:val="{A70D4699-CFF5-4681-AAB6-ED57F5E0F81D}"/>
      </w:docPartPr>
      <w:docPartBody>
        <w:p w:rsidR="00E75260" w:rsidRDefault="00E75260" w:rsidP="00E75260">
          <w:pPr>
            <w:pStyle w:val="15BA5C4352994BB2BABA6AF119AE29401"/>
          </w:pPr>
          <w:r w:rsidRPr="00550752">
            <w:rPr>
              <w:rStyle w:val="PlaceholderText"/>
            </w:rPr>
            <w:t>Click here to enter text.</w:t>
          </w:r>
        </w:p>
      </w:docPartBody>
    </w:docPart>
    <w:docPart>
      <w:docPartPr>
        <w:name w:val="AC0812B44AB04E6FB688D67AEF27CBC0"/>
        <w:category>
          <w:name w:val="General"/>
          <w:gallery w:val="placeholder"/>
        </w:category>
        <w:types>
          <w:type w:val="bbPlcHdr"/>
        </w:types>
        <w:behaviors>
          <w:behavior w:val="content"/>
        </w:behaviors>
        <w:guid w:val="{31ECF7C3-5389-414E-BD87-F69A73E582DC}"/>
      </w:docPartPr>
      <w:docPartBody>
        <w:p w:rsidR="00E75260" w:rsidRDefault="00E75260" w:rsidP="00E75260">
          <w:pPr>
            <w:pStyle w:val="AC0812B44AB04E6FB688D67AEF27CBC01"/>
          </w:pPr>
          <w:r w:rsidRPr="00550752">
            <w:rPr>
              <w:rStyle w:val="PlaceholderText"/>
            </w:rPr>
            <w:t>Click here to enter text.</w:t>
          </w:r>
        </w:p>
      </w:docPartBody>
    </w:docPart>
    <w:docPart>
      <w:docPartPr>
        <w:name w:val="519E3E72DB284D358823B6EBA932EC31"/>
        <w:category>
          <w:name w:val="General"/>
          <w:gallery w:val="placeholder"/>
        </w:category>
        <w:types>
          <w:type w:val="bbPlcHdr"/>
        </w:types>
        <w:behaviors>
          <w:behavior w:val="content"/>
        </w:behaviors>
        <w:guid w:val="{ED4394C7-12FF-4FCB-AB6C-3736A4617D3E}"/>
      </w:docPartPr>
      <w:docPartBody>
        <w:p w:rsidR="00E75260" w:rsidRDefault="00E75260" w:rsidP="00E75260">
          <w:pPr>
            <w:pStyle w:val="519E3E72DB284D358823B6EBA932EC311"/>
          </w:pPr>
          <w:r w:rsidRPr="00550752">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09EA5293-DB8A-4E3B-917A-2CAB3E49AD3D}"/>
      </w:docPartPr>
      <w:docPartBody>
        <w:p w:rsidR="00E75260" w:rsidRDefault="00CB12B2">
          <w:r w:rsidRPr="00FE7C98">
            <w:rPr>
              <w:rStyle w:val="PlaceholderText"/>
            </w:rPr>
            <w:t>Choose an item.</w:t>
          </w:r>
        </w:p>
      </w:docPartBody>
    </w:docPart>
    <w:docPart>
      <w:docPartPr>
        <w:name w:val="AD9FA6E82EA94FE199C40C21DACCA72A"/>
        <w:category>
          <w:name w:val="General"/>
          <w:gallery w:val="placeholder"/>
        </w:category>
        <w:types>
          <w:type w:val="bbPlcHdr"/>
        </w:types>
        <w:behaviors>
          <w:behavior w:val="content"/>
        </w:behaviors>
        <w:guid w:val="{0E2BD225-39F7-42EE-93B9-DD708A0C3C81}"/>
      </w:docPartPr>
      <w:docPartBody>
        <w:p w:rsidR="008E393D" w:rsidRDefault="00E75260" w:rsidP="00E75260">
          <w:pPr>
            <w:pStyle w:val="AD9FA6E82EA94FE199C40C21DACCA72A"/>
          </w:pPr>
          <w:r w:rsidRPr="00FE7C98">
            <w:rPr>
              <w:rStyle w:val="PlaceholderText"/>
            </w:rPr>
            <w:t>Choose an item.</w:t>
          </w:r>
        </w:p>
      </w:docPartBody>
    </w:docPart>
    <w:docPart>
      <w:docPartPr>
        <w:name w:val="8F359D72D75B4DD08E2E6A2D621732F3"/>
        <w:category>
          <w:name w:val="General"/>
          <w:gallery w:val="placeholder"/>
        </w:category>
        <w:types>
          <w:type w:val="bbPlcHdr"/>
        </w:types>
        <w:behaviors>
          <w:behavior w:val="content"/>
        </w:behaviors>
        <w:guid w:val="{C13DA3CD-157D-4936-A5FB-E1F3A09D65D9}"/>
      </w:docPartPr>
      <w:docPartBody>
        <w:p w:rsidR="008E393D" w:rsidRDefault="00E75260" w:rsidP="00E75260">
          <w:pPr>
            <w:pStyle w:val="8F359D72D75B4DD08E2E6A2D621732F3"/>
          </w:pPr>
          <w:r w:rsidRPr="00550752">
            <w:rPr>
              <w:rStyle w:val="PlaceholderText"/>
            </w:rPr>
            <w:t>Click here to enter text.</w:t>
          </w:r>
        </w:p>
      </w:docPartBody>
    </w:docPart>
    <w:docPart>
      <w:docPartPr>
        <w:name w:val="93ECE1C332D34D77A68D0972635D8EC4"/>
        <w:category>
          <w:name w:val="General"/>
          <w:gallery w:val="placeholder"/>
        </w:category>
        <w:types>
          <w:type w:val="bbPlcHdr"/>
        </w:types>
        <w:behaviors>
          <w:behavior w:val="content"/>
        </w:behaviors>
        <w:guid w:val="{8BD24B2F-E230-4375-BC45-8082BB1A9338}"/>
      </w:docPartPr>
      <w:docPartBody>
        <w:p w:rsidR="008E393D" w:rsidRDefault="00E75260" w:rsidP="00E75260">
          <w:pPr>
            <w:pStyle w:val="93ECE1C332D34D77A68D0972635D8EC4"/>
          </w:pPr>
          <w:r w:rsidRPr="00FE7C98">
            <w:rPr>
              <w:rStyle w:val="PlaceholderText"/>
            </w:rPr>
            <w:t>Choose an item.</w:t>
          </w:r>
        </w:p>
      </w:docPartBody>
    </w:docPart>
    <w:docPart>
      <w:docPartPr>
        <w:name w:val="EB4A073120BB49B9A0F3D4EA8C3C8C1D"/>
        <w:category>
          <w:name w:val="General"/>
          <w:gallery w:val="placeholder"/>
        </w:category>
        <w:types>
          <w:type w:val="bbPlcHdr"/>
        </w:types>
        <w:behaviors>
          <w:behavior w:val="content"/>
        </w:behaviors>
        <w:guid w:val="{669F2655-56F1-4AE3-A51B-7BBE2C8D1832}"/>
      </w:docPartPr>
      <w:docPartBody>
        <w:p w:rsidR="008E393D" w:rsidRDefault="00E75260" w:rsidP="00E75260">
          <w:pPr>
            <w:pStyle w:val="EB4A073120BB49B9A0F3D4EA8C3C8C1D"/>
          </w:pPr>
          <w:r w:rsidRPr="00FE7C98">
            <w:rPr>
              <w:rStyle w:val="PlaceholderText"/>
            </w:rPr>
            <w:t>Choose an item.</w:t>
          </w:r>
        </w:p>
      </w:docPartBody>
    </w:docPart>
    <w:docPart>
      <w:docPartPr>
        <w:name w:val="FEC1B526168D41D9A18A6CADFAD763FE"/>
        <w:category>
          <w:name w:val="General"/>
          <w:gallery w:val="placeholder"/>
        </w:category>
        <w:types>
          <w:type w:val="bbPlcHdr"/>
        </w:types>
        <w:behaviors>
          <w:behavior w:val="content"/>
        </w:behaviors>
        <w:guid w:val="{C00DFE19-D701-4C77-8B50-D7B3FFB6DA16}"/>
      </w:docPartPr>
      <w:docPartBody>
        <w:p w:rsidR="008E393D" w:rsidRDefault="00E75260" w:rsidP="00E75260">
          <w:pPr>
            <w:pStyle w:val="FEC1B526168D41D9A18A6CADFAD763FE"/>
          </w:pPr>
          <w:r w:rsidRPr="00550752">
            <w:rPr>
              <w:rStyle w:val="PlaceholderText"/>
            </w:rPr>
            <w:t>Click here to enter text.</w:t>
          </w:r>
        </w:p>
      </w:docPartBody>
    </w:docPart>
    <w:docPart>
      <w:docPartPr>
        <w:name w:val="3A07901EF37D465CAA32665537451717"/>
        <w:category>
          <w:name w:val="General"/>
          <w:gallery w:val="placeholder"/>
        </w:category>
        <w:types>
          <w:type w:val="bbPlcHdr"/>
        </w:types>
        <w:behaviors>
          <w:behavior w:val="content"/>
        </w:behaviors>
        <w:guid w:val="{FDA5EED0-7F65-404A-9256-AAB7AF729C7B}"/>
      </w:docPartPr>
      <w:docPartBody>
        <w:p w:rsidR="008E393D" w:rsidRDefault="00E75260" w:rsidP="00E75260">
          <w:pPr>
            <w:pStyle w:val="3A07901EF37D465CAA32665537451717"/>
          </w:pPr>
          <w:r w:rsidRPr="00FE7C98">
            <w:rPr>
              <w:rStyle w:val="PlaceholderText"/>
            </w:rPr>
            <w:t>Choose an item.</w:t>
          </w:r>
        </w:p>
      </w:docPartBody>
    </w:docPart>
    <w:docPart>
      <w:docPartPr>
        <w:name w:val="F1E3AE7CB706467AA63A9E06A1656FD9"/>
        <w:category>
          <w:name w:val="General"/>
          <w:gallery w:val="placeholder"/>
        </w:category>
        <w:types>
          <w:type w:val="bbPlcHdr"/>
        </w:types>
        <w:behaviors>
          <w:behavior w:val="content"/>
        </w:behaviors>
        <w:guid w:val="{1407993C-3C82-4FDC-A1F3-7D0B22EBEE5A}"/>
      </w:docPartPr>
      <w:docPartBody>
        <w:p w:rsidR="008E393D" w:rsidRDefault="00E75260" w:rsidP="00E75260">
          <w:pPr>
            <w:pStyle w:val="F1E3AE7CB706467AA63A9E06A1656FD9"/>
          </w:pPr>
          <w:r w:rsidRPr="00FE7C98">
            <w:rPr>
              <w:rStyle w:val="PlaceholderText"/>
            </w:rPr>
            <w:t>Choose an item.</w:t>
          </w:r>
        </w:p>
      </w:docPartBody>
    </w:docPart>
    <w:docPart>
      <w:docPartPr>
        <w:name w:val="9E8BD2B194B244B89CE63188EA207AA6"/>
        <w:category>
          <w:name w:val="General"/>
          <w:gallery w:val="placeholder"/>
        </w:category>
        <w:types>
          <w:type w:val="bbPlcHdr"/>
        </w:types>
        <w:behaviors>
          <w:behavior w:val="content"/>
        </w:behaviors>
        <w:guid w:val="{BA4D2F47-A03F-4C75-AE8F-8A70B999539E}"/>
      </w:docPartPr>
      <w:docPartBody>
        <w:p w:rsidR="008E393D" w:rsidRDefault="00E75260" w:rsidP="00E75260">
          <w:pPr>
            <w:pStyle w:val="9E8BD2B194B244B89CE63188EA207AA6"/>
          </w:pPr>
          <w:r w:rsidRPr="00550752">
            <w:rPr>
              <w:rStyle w:val="PlaceholderText"/>
            </w:rPr>
            <w:t>Click here to enter text.</w:t>
          </w:r>
        </w:p>
      </w:docPartBody>
    </w:docPart>
    <w:docPart>
      <w:docPartPr>
        <w:name w:val="C84588731EB549FE9E2B25E90BBF71A9"/>
        <w:category>
          <w:name w:val="General"/>
          <w:gallery w:val="placeholder"/>
        </w:category>
        <w:types>
          <w:type w:val="bbPlcHdr"/>
        </w:types>
        <w:behaviors>
          <w:behavior w:val="content"/>
        </w:behaviors>
        <w:guid w:val="{DB326FCB-E147-4274-9F49-4523744385D6}"/>
      </w:docPartPr>
      <w:docPartBody>
        <w:p w:rsidR="008E393D" w:rsidRDefault="00E75260" w:rsidP="00E75260">
          <w:pPr>
            <w:pStyle w:val="C84588731EB549FE9E2B25E90BBF71A9"/>
          </w:pPr>
          <w:r w:rsidRPr="00550752">
            <w:rPr>
              <w:rStyle w:val="PlaceholderText"/>
            </w:rPr>
            <w:t>Click here to enter text.</w:t>
          </w:r>
        </w:p>
      </w:docPartBody>
    </w:docPart>
    <w:docPart>
      <w:docPartPr>
        <w:name w:val="B0264A0D7EE24BE0808A7354803295FE"/>
        <w:category>
          <w:name w:val="General"/>
          <w:gallery w:val="placeholder"/>
        </w:category>
        <w:types>
          <w:type w:val="bbPlcHdr"/>
        </w:types>
        <w:behaviors>
          <w:behavior w:val="content"/>
        </w:behaviors>
        <w:guid w:val="{594F74E2-CFE1-48F0-817C-3C14A29BF4D3}"/>
      </w:docPartPr>
      <w:docPartBody>
        <w:p w:rsidR="008E393D" w:rsidRDefault="00E75260" w:rsidP="00E75260">
          <w:pPr>
            <w:pStyle w:val="B0264A0D7EE24BE0808A7354803295FE"/>
          </w:pPr>
          <w:r w:rsidRPr="00FE7C98">
            <w:rPr>
              <w:rStyle w:val="PlaceholderText"/>
            </w:rPr>
            <w:t>Choose an item.</w:t>
          </w:r>
        </w:p>
      </w:docPartBody>
    </w:docPart>
    <w:docPart>
      <w:docPartPr>
        <w:name w:val="8DE69FE328934D4291E4DFA9E1B53171"/>
        <w:category>
          <w:name w:val="General"/>
          <w:gallery w:val="placeholder"/>
        </w:category>
        <w:types>
          <w:type w:val="bbPlcHdr"/>
        </w:types>
        <w:behaviors>
          <w:behavior w:val="content"/>
        </w:behaviors>
        <w:guid w:val="{CD2E5651-41A9-458B-A59C-36E3AF10A859}"/>
      </w:docPartPr>
      <w:docPartBody>
        <w:p w:rsidR="008E393D" w:rsidRDefault="00E75260" w:rsidP="00E75260">
          <w:pPr>
            <w:pStyle w:val="8DE69FE328934D4291E4DFA9E1B53171"/>
          </w:pPr>
          <w:r w:rsidRPr="00FE7C98">
            <w:rPr>
              <w:rStyle w:val="PlaceholderText"/>
            </w:rPr>
            <w:t>Choose an item.</w:t>
          </w:r>
        </w:p>
      </w:docPartBody>
    </w:docPart>
    <w:docPart>
      <w:docPartPr>
        <w:name w:val="060B1A64FF574EB4969481F2C4D0EA8F"/>
        <w:category>
          <w:name w:val="General"/>
          <w:gallery w:val="placeholder"/>
        </w:category>
        <w:types>
          <w:type w:val="bbPlcHdr"/>
        </w:types>
        <w:behaviors>
          <w:behavior w:val="content"/>
        </w:behaviors>
        <w:guid w:val="{A105079E-D209-43E4-9B1F-E0BC656D0288}"/>
      </w:docPartPr>
      <w:docPartBody>
        <w:p w:rsidR="008E393D" w:rsidRDefault="00E75260" w:rsidP="00E75260">
          <w:pPr>
            <w:pStyle w:val="060B1A64FF574EB4969481F2C4D0EA8F"/>
          </w:pPr>
          <w:r w:rsidRPr="00550752">
            <w:rPr>
              <w:rStyle w:val="PlaceholderText"/>
            </w:rPr>
            <w:t>Click here to enter text.</w:t>
          </w:r>
        </w:p>
      </w:docPartBody>
    </w:docPart>
    <w:docPart>
      <w:docPartPr>
        <w:name w:val="3FF2555666FB4382BB9702AA239ACF07"/>
        <w:category>
          <w:name w:val="General"/>
          <w:gallery w:val="placeholder"/>
        </w:category>
        <w:types>
          <w:type w:val="bbPlcHdr"/>
        </w:types>
        <w:behaviors>
          <w:behavior w:val="content"/>
        </w:behaviors>
        <w:guid w:val="{DEE6ACC3-D620-4C14-9A7F-A2B6F1B20010}"/>
      </w:docPartPr>
      <w:docPartBody>
        <w:p w:rsidR="008E393D" w:rsidRDefault="00E75260" w:rsidP="00E75260">
          <w:pPr>
            <w:pStyle w:val="3FF2555666FB4382BB9702AA239ACF07"/>
          </w:pPr>
          <w:r w:rsidRPr="00FE7C98">
            <w:rPr>
              <w:rStyle w:val="PlaceholderText"/>
            </w:rPr>
            <w:t>Choose an item.</w:t>
          </w:r>
        </w:p>
      </w:docPartBody>
    </w:docPart>
    <w:docPart>
      <w:docPartPr>
        <w:name w:val="CF1203A5413142EBBA652E2E0442424E"/>
        <w:category>
          <w:name w:val="General"/>
          <w:gallery w:val="placeholder"/>
        </w:category>
        <w:types>
          <w:type w:val="bbPlcHdr"/>
        </w:types>
        <w:behaviors>
          <w:behavior w:val="content"/>
        </w:behaviors>
        <w:guid w:val="{EBDC8279-6EC3-4AA2-BE36-2D81BBB13EE5}"/>
      </w:docPartPr>
      <w:docPartBody>
        <w:p w:rsidR="008E393D" w:rsidRDefault="00E75260" w:rsidP="00E75260">
          <w:pPr>
            <w:pStyle w:val="CF1203A5413142EBBA652E2E0442424E"/>
          </w:pPr>
          <w:r w:rsidRPr="00FE7C98">
            <w:rPr>
              <w:rStyle w:val="PlaceholderText"/>
            </w:rPr>
            <w:t>Choose an item.</w:t>
          </w:r>
        </w:p>
      </w:docPartBody>
    </w:docPart>
    <w:docPart>
      <w:docPartPr>
        <w:name w:val="1E267BCA3CE04A06AA37954D360C1B20"/>
        <w:category>
          <w:name w:val="General"/>
          <w:gallery w:val="placeholder"/>
        </w:category>
        <w:types>
          <w:type w:val="bbPlcHdr"/>
        </w:types>
        <w:behaviors>
          <w:behavior w:val="content"/>
        </w:behaviors>
        <w:guid w:val="{E6803061-EE0E-4F05-81EE-0382E932F639}"/>
      </w:docPartPr>
      <w:docPartBody>
        <w:p w:rsidR="008E393D" w:rsidRDefault="00E75260" w:rsidP="00E75260">
          <w:pPr>
            <w:pStyle w:val="1E267BCA3CE04A06AA37954D360C1B20"/>
          </w:pPr>
          <w:r w:rsidRPr="00550752">
            <w:rPr>
              <w:rStyle w:val="PlaceholderText"/>
            </w:rPr>
            <w:t>Click here to enter text.</w:t>
          </w:r>
        </w:p>
      </w:docPartBody>
    </w:docPart>
    <w:docPart>
      <w:docPartPr>
        <w:name w:val="DF84074C102C47299DDFEA1CBEA870E6"/>
        <w:category>
          <w:name w:val="General"/>
          <w:gallery w:val="placeholder"/>
        </w:category>
        <w:types>
          <w:type w:val="bbPlcHdr"/>
        </w:types>
        <w:behaviors>
          <w:behavior w:val="content"/>
        </w:behaviors>
        <w:guid w:val="{2CE47409-D665-41AB-B3B0-76EEBA1A3A45}"/>
      </w:docPartPr>
      <w:docPartBody>
        <w:p w:rsidR="008E393D" w:rsidRDefault="00E75260" w:rsidP="00E75260">
          <w:pPr>
            <w:pStyle w:val="DF84074C102C47299DDFEA1CBEA870E6"/>
          </w:pPr>
          <w:r w:rsidRPr="00550752">
            <w:rPr>
              <w:rStyle w:val="PlaceholderText"/>
            </w:rPr>
            <w:t>Click here to enter text.</w:t>
          </w:r>
        </w:p>
      </w:docPartBody>
    </w:docPart>
    <w:docPart>
      <w:docPartPr>
        <w:name w:val="765D30C1D3D34B2CA51A665376DF6AF9"/>
        <w:category>
          <w:name w:val="General"/>
          <w:gallery w:val="placeholder"/>
        </w:category>
        <w:types>
          <w:type w:val="bbPlcHdr"/>
        </w:types>
        <w:behaviors>
          <w:behavior w:val="content"/>
        </w:behaviors>
        <w:guid w:val="{48E31C45-CF32-48E4-BEC6-66C886704875}"/>
      </w:docPartPr>
      <w:docPartBody>
        <w:p w:rsidR="008E393D" w:rsidRDefault="00E75260" w:rsidP="00E75260">
          <w:pPr>
            <w:pStyle w:val="765D30C1D3D34B2CA51A665376DF6AF9"/>
          </w:pPr>
          <w:r w:rsidRPr="00FE7C98">
            <w:rPr>
              <w:rStyle w:val="PlaceholderText"/>
            </w:rPr>
            <w:t>Choose an item.</w:t>
          </w:r>
        </w:p>
      </w:docPartBody>
    </w:docPart>
    <w:docPart>
      <w:docPartPr>
        <w:name w:val="64397D0AE21643B6B57FBB20095FDB66"/>
        <w:category>
          <w:name w:val="General"/>
          <w:gallery w:val="placeholder"/>
        </w:category>
        <w:types>
          <w:type w:val="bbPlcHdr"/>
        </w:types>
        <w:behaviors>
          <w:behavior w:val="content"/>
        </w:behaviors>
        <w:guid w:val="{D6A58579-5FC4-46DD-86F6-353D4D225161}"/>
      </w:docPartPr>
      <w:docPartBody>
        <w:p w:rsidR="008E393D" w:rsidRDefault="00E75260" w:rsidP="00E75260">
          <w:pPr>
            <w:pStyle w:val="64397D0AE21643B6B57FBB20095FDB66"/>
          </w:pPr>
          <w:r w:rsidRPr="00FE7C98">
            <w:rPr>
              <w:rStyle w:val="PlaceholderText"/>
            </w:rPr>
            <w:t>Choose an item.</w:t>
          </w:r>
        </w:p>
      </w:docPartBody>
    </w:docPart>
    <w:docPart>
      <w:docPartPr>
        <w:name w:val="66B881DDCBE44D279A5397FD02000E93"/>
        <w:category>
          <w:name w:val="General"/>
          <w:gallery w:val="placeholder"/>
        </w:category>
        <w:types>
          <w:type w:val="bbPlcHdr"/>
        </w:types>
        <w:behaviors>
          <w:behavior w:val="content"/>
        </w:behaviors>
        <w:guid w:val="{AB3A7B9C-3CD8-4EDE-8328-32F068AE4968}"/>
      </w:docPartPr>
      <w:docPartBody>
        <w:p w:rsidR="008E393D" w:rsidRDefault="00E75260" w:rsidP="00E75260">
          <w:pPr>
            <w:pStyle w:val="66B881DDCBE44D279A5397FD02000E93"/>
          </w:pPr>
          <w:r w:rsidRPr="00550752">
            <w:rPr>
              <w:rStyle w:val="PlaceholderText"/>
            </w:rPr>
            <w:t>Click here to enter text.</w:t>
          </w:r>
        </w:p>
      </w:docPartBody>
    </w:docPart>
    <w:docPart>
      <w:docPartPr>
        <w:name w:val="38F8475F14AA4FC0BBE0322BADB03181"/>
        <w:category>
          <w:name w:val="General"/>
          <w:gallery w:val="placeholder"/>
        </w:category>
        <w:types>
          <w:type w:val="bbPlcHdr"/>
        </w:types>
        <w:behaviors>
          <w:behavior w:val="content"/>
        </w:behaviors>
        <w:guid w:val="{A359C9EC-7722-42A3-807A-AEE443F40EA9}"/>
      </w:docPartPr>
      <w:docPartBody>
        <w:p w:rsidR="008E393D" w:rsidRDefault="00E75260" w:rsidP="00E75260">
          <w:pPr>
            <w:pStyle w:val="38F8475F14AA4FC0BBE0322BADB03181"/>
          </w:pPr>
          <w:r w:rsidRPr="00FE7C98">
            <w:rPr>
              <w:rStyle w:val="PlaceholderText"/>
            </w:rPr>
            <w:t>Choose an item.</w:t>
          </w:r>
        </w:p>
      </w:docPartBody>
    </w:docPart>
    <w:docPart>
      <w:docPartPr>
        <w:name w:val="76BEE8D4AECE4FF4A50F9689AC501557"/>
        <w:category>
          <w:name w:val="General"/>
          <w:gallery w:val="placeholder"/>
        </w:category>
        <w:types>
          <w:type w:val="bbPlcHdr"/>
        </w:types>
        <w:behaviors>
          <w:behavior w:val="content"/>
        </w:behaviors>
        <w:guid w:val="{8D486A6B-12F8-4F5A-9B42-245B7AF16144}"/>
      </w:docPartPr>
      <w:docPartBody>
        <w:p w:rsidR="008E393D" w:rsidRDefault="00E75260" w:rsidP="00E75260">
          <w:pPr>
            <w:pStyle w:val="76BEE8D4AECE4FF4A50F9689AC501557"/>
          </w:pPr>
          <w:r w:rsidRPr="00FE7C98">
            <w:rPr>
              <w:rStyle w:val="PlaceholderText"/>
            </w:rPr>
            <w:t>Choose an item.</w:t>
          </w:r>
        </w:p>
      </w:docPartBody>
    </w:docPart>
    <w:docPart>
      <w:docPartPr>
        <w:name w:val="7F9D44EAA51B4E87B4108A574E5EAD96"/>
        <w:category>
          <w:name w:val="General"/>
          <w:gallery w:val="placeholder"/>
        </w:category>
        <w:types>
          <w:type w:val="bbPlcHdr"/>
        </w:types>
        <w:behaviors>
          <w:behavior w:val="content"/>
        </w:behaviors>
        <w:guid w:val="{289C0560-68C3-4D72-ABD8-FB3D50BFF5C1}"/>
      </w:docPartPr>
      <w:docPartBody>
        <w:p w:rsidR="008E393D" w:rsidRDefault="00E75260" w:rsidP="00E75260">
          <w:pPr>
            <w:pStyle w:val="7F9D44EAA51B4E87B4108A574E5EAD96"/>
          </w:pPr>
          <w:r w:rsidRPr="00550752">
            <w:rPr>
              <w:rStyle w:val="PlaceholderText"/>
            </w:rPr>
            <w:t>Click here to enter text.</w:t>
          </w:r>
        </w:p>
      </w:docPartBody>
    </w:docPart>
    <w:docPart>
      <w:docPartPr>
        <w:name w:val="98C3BD5535F549E0BAEEE04C039B4BA6"/>
        <w:category>
          <w:name w:val="General"/>
          <w:gallery w:val="placeholder"/>
        </w:category>
        <w:types>
          <w:type w:val="bbPlcHdr"/>
        </w:types>
        <w:behaviors>
          <w:behavior w:val="content"/>
        </w:behaviors>
        <w:guid w:val="{81317B7E-E004-4831-BE8E-F4646777F2E8}"/>
      </w:docPartPr>
      <w:docPartBody>
        <w:p w:rsidR="008E393D" w:rsidRDefault="00E75260" w:rsidP="00E75260">
          <w:pPr>
            <w:pStyle w:val="98C3BD5535F549E0BAEEE04C039B4BA6"/>
          </w:pPr>
          <w:r w:rsidRPr="00550752">
            <w:rPr>
              <w:rStyle w:val="PlaceholderText"/>
            </w:rPr>
            <w:t>Click here to enter text.</w:t>
          </w:r>
        </w:p>
      </w:docPartBody>
    </w:docPart>
    <w:docPart>
      <w:docPartPr>
        <w:name w:val="8910A479120D447EA290E73B133D783D"/>
        <w:category>
          <w:name w:val="General"/>
          <w:gallery w:val="placeholder"/>
        </w:category>
        <w:types>
          <w:type w:val="bbPlcHdr"/>
        </w:types>
        <w:behaviors>
          <w:behavior w:val="content"/>
        </w:behaviors>
        <w:guid w:val="{B40E0A55-CF1B-47A6-99E7-9701DA8FDF61}"/>
      </w:docPartPr>
      <w:docPartBody>
        <w:p w:rsidR="008E393D" w:rsidRDefault="00E75260" w:rsidP="00E75260">
          <w:pPr>
            <w:pStyle w:val="8910A479120D447EA290E73B133D783D"/>
          </w:pPr>
          <w:r w:rsidRPr="00FE7C98">
            <w:rPr>
              <w:rStyle w:val="PlaceholderText"/>
            </w:rPr>
            <w:t>Choose an item.</w:t>
          </w:r>
        </w:p>
      </w:docPartBody>
    </w:docPart>
    <w:docPart>
      <w:docPartPr>
        <w:name w:val="36B3D5CCF3864066B8F0325ED78B95B3"/>
        <w:category>
          <w:name w:val="General"/>
          <w:gallery w:val="placeholder"/>
        </w:category>
        <w:types>
          <w:type w:val="bbPlcHdr"/>
        </w:types>
        <w:behaviors>
          <w:behavior w:val="content"/>
        </w:behaviors>
        <w:guid w:val="{1FEBFE09-BA0F-4C7D-8BB8-7A40C14AF23C}"/>
      </w:docPartPr>
      <w:docPartBody>
        <w:p w:rsidR="008E393D" w:rsidRDefault="00E75260" w:rsidP="00E75260">
          <w:pPr>
            <w:pStyle w:val="36B3D5CCF3864066B8F0325ED78B95B3"/>
          </w:pPr>
          <w:r w:rsidRPr="00FE7C98">
            <w:rPr>
              <w:rStyle w:val="PlaceholderText"/>
            </w:rPr>
            <w:t>Choose an item.</w:t>
          </w:r>
        </w:p>
      </w:docPartBody>
    </w:docPart>
    <w:docPart>
      <w:docPartPr>
        <w:name w:val="83022C92F4F741EBAE54F0D7372B1D5B"/>
        <w:category>
          <w:name w:val="General"/>
          <w:gallery w:val="placeholder"/>
        </w:category>
        <w:types>
          <w:type w:val="bbPlcHdr"/>
        </w:types>
        <w:behaviors>
          <w:behavior w:val="content"/>
        </w:behaviors>
        <w:guid w:val="{CE011FE4-CFA6-41EE-8425-9493196885DF}"/>
      </w:docPartPr>
      <w:docPartBody>
        <w:p w:rsidR="008E393D" w:rsidRDefault="00E75260" w:rsidP="00E75260">
          <w:pPr>
            <w:pStyle w:val="83022C92F4F741EBAE54F0D7372B1D5B"/>
          </w:pPr>
          <w:r w:rsidRPr="00550752">
            <w:rPr>
              <w:rStyle w:val="PlaceholderText"/>
            </w:rPr>
            <w:t>Click here to enter text.</w:t>
          </w:r>
        </w:p>
      </w:docPartBody>
    </w:docPart>
    <w:docPart>
      <w:docPartPr>
        <w:name w:val="1185682E42D44E5A8D92134E51F17B4C"/>
        <w:category>
          <w:name w:val="General"/>
          <w:gallery w:val="placeholder"/>
        </w:category>
        <w:types>
          <w:type w:val="bbPlcHdr"/>
        </w:types>
        <w:behaviors>
          <w:behavior w:val="content"/>
        </w:behaviors>
        <w:guid w:val="{06ADBED9-6D01-4F67-A146-5FD3F5CA9F8C}"/>
      </w:docPartPr>
      <w:docPartBody>
        <w:p w:rsidR="008E393D" w:rsidRDefault="00E75260" w:rsidP="00E75260">
          <w:pPr>
            <w:pStyle w:val="1185682E42D44E5A8D92134E51F17B4C"/>
          </w:pPr>
          <w:r w:rsidRPr="00FE7C98">
            <w:rPr>
              <w:rStyle w:val="PlaceholderText"/>
            </w:rPr>
            <w:t>Choose an item.</w:t>
          </w:r>
        </w:p>
      </w:docPartBody>
    </w:docPart>
    <w:docPart>
      <w:docPartPr>
        <w:name w:val="EFB914CBC50644948E67E407C30D09DA"/>
        <w:category>
          <w:name w:val="General"/>
          <w:gallery w:val="placeholder"/>
        </w:category>
        <w:types>
          <w:type w:val="bbPlcHdr"/>
        </w:types>
        <w:behaviors>
          <w:behavior w:val="content"/>
        </w:behaviors>
        <w:guid w:val="{711B36D3-8344-4185-971C-969253A4C0DA}"/>
      </w:docPartPr>
      <w:docPartBody>
        <w:p w:rsidR="008E393D" w:rsidRDefault="00E75260" w:rsidP="00E75260">
          <w:pPr>
            <w:pStyle w:val="EFB914CBC50644948E67E407C30D09DA"/>
          </w:pPr>
          <w:r w:rsidRPr="00FE7C98">
            <w:rPr>
              <w:rStyle w:val="PlaceholderText"/>
            </w:rPr>
            <w:t>Choose an item.</w:t>
          </w:r>
        </w:p>
      </w:docPartBody>
    </w:docPart>
    <w:docPart>
      <w:docPartPr>
        <w:name w:val="A29ED7654B3746D6B0944B9D70429992"/>
        <w:category>
          <w:name w:val="General"/>
          <w:gallery w:val="placeholder"/>
        </w:category>
        <w:types>
          <w:type w:val="bbPlcHdr"/>
        </w:types>
        <w:behaviors>
          <w:behavior w:val="content"/>
        </w:behaviors>
        <w:guid w:val="{36B6C8EE-8C2D-4339-B35C-68DB5449799B}"/>
      </w:docPartPr>
      <w:docPartBody>
        <w:p w:rsidR="008E393D" w:rsidRDefault="00E75260" w:rsidP="00E75260">
          <w:pPr>
            <w:pStyle w:val="A29ED7654B3746D6B0944B9D70429992"/>
          </w:pPr>
          <w:r w:rsidRPr="00550752">
            <w:rPr>
              <w:rStyle w:val="PlaceholderText"/>
            </w:rPr>
            <w:t>Click here to enter text.</w:t>
          </w:r>
        </w:p>
      </w:docPartBody>
    </w:docPart>
    <w:docPart>
      <w:docPartPr>
        <w:name w:val="8382B8A3905D4A7F91F2A0DFF51C9468"/>
        <w:category>
          <w:name w:val="General"/>
          <w:gallery w:val="placeholder"/>
        </w:category>
        <w:types>
          <w:type w:val="bbPlcHdr"/>
        </w:types>
        <w:behaviors>
          <w:behavior w:val="content"/>
        </w:behaviors>
        <w:guid w:val="{06CE8175-114B-4BAA-BE33-D482493C5B69}"/>
      </w:docPartPr>
      <w:docPartBody>
        <w:p w:rsidR="008E393D" w:rsidRDefault="00E75260" w:rsidP="00E75260">
          <w:pPr>
            <w:pStyle w:val="8382B8A3905D4A7F91F2A0DFF51C9468"/>
          </w:pPr>
          <w:r w:rsidRPr="00550752">
            <w:rPr>
              <w:rStyle w:val="PlaceholderText"/>
            </w:rPr>
            <w:t>Click here to enter text.</w:t>
          </w:r>
        </w:p>
      </w:docPartBody>
    </w:docPart>
    <w:docPart>
      <w:docPartPr>
        <w:name w:val="AC7E4D2107E143E88BAC8917466138C3"/>
        <w:category>
          <w:name w:val="General"/>
          <w:gallery w:val="placeholder"/>
        </w:category>
        <w:types>
          <w:type w:val="bbPlcHdr"/>
        </w:types>
        <w:behaviors>
          <w:behavior w:val="content"/>
        </w:behaviors>
        <w:guid w:val="{14A7410B-B3CF-40C3-B3EA-DE43248440A7}"/>
      </w:docPartPr>
      <w:docPartBody>
        <w:p w:rsidR="008E393D" w:rsidRDefault="00E75260" w:rsidP="00E75260">
          <w:pPr>
            <w:pStyle w:val="AC7E4D2107E143E88BAC8917466138C3"/>
          </w:pPr>
          <w:r w:rsidRPr="00FE7C98">
            <w:rPr>
              <w:rStyle w:val="PlaceholderText"/>
            </w:rPr>
            <w:t>Choose an item.</w:t>
          </w:r>
        </w:p>
      </w:docPartBody>
    </w:docPart>
    <w:docPart>
      <w:docPartPr>
        <w:name w:val="58CE577DCFE94DE4B843BC071D9A39D3"/>
        <w:category>
          <w:name w:val="General"/>
          <w:gallery w:val="placeholder"/>
        </w:category>
        <w:types>
          <w:type w:val="bbPlcHdr"/>
        </w:types>
        <w:behaviors>
          <w:behavior w:val="content"/>
        </w:behaviors>
        <w:guid w:val="{98A7CA16-9C6D-418C-B36B-BE696EF54A3A}"/>
      </w:docPartPr>
      <w:docPartBody>
        <w:p w:rsidR="008E393D" w:rsidRDefault="00E75260" w:rsidP="00E75260">
          <w:pPr>
            <w:pStyle w:val="58CE577DCFE94DE4B843BC071D9A39D3"/>
          </w:pPr>
          <w:r w:rsidRPr="00FE7C98">
            <w:rPr>
              <w:rStyle w:val="PlaceholderText"/>
            </w:rPr>
            <w:t>Choose an item.</w:t>
          </w:r>
        </w:p>
      </w:docPartBody>
    </w:docPart>
    <w:docPart>
      <w:docPartPr>
        <w:name w:val="BE1F4703F9DC493D9DB255D5FDF2CB22"/>
        <w:category>
          <w:name w:val="General"/>
          <w:gallery w:val="placeholder"/>
        </w:category>
        <w:types>
          <w:type w:val="bbPlcHdr"/>
        </w:types>
        <w:behaviors>
          <w:behavior w:val="content"/>
        </w:behaviors>
        <w:guid w:val="{F5528743-503C-4E40-8CB7-317E237AB274}"/>
      </w:docPartPr>
      <w:docPartBody>
        <w:p w:rsidR="008E393D" w:rsidRDefault="00E75260" w:rsidP="00E75260">
          <w:pPr>
            <w:pStyle w:val="BE1F4703F9DC493D9DB255D5FDF2CB22"/>
          </w:pPr>
          <w:r w:rsidRPr="00550752">
            <w:rPr>
              <w:rStyle w:val="PlaceholderText"/>
            </w:rPr>
            <w:t>Click here to enter text.</w:t>
          </w:r>
        </w:p>
      </w:docPartBody>
    </w:docPart>
    <w:docPart>
      <w:docPartPr>
        <w:name w:val="DB0F3177F2CB464E9D054870289A70E3"/>
        <w:category>
          <w:name w:val="General"/>
          <w:gallery w:val="placeholder"/>
        </w:category>
        <w:types>
          <w:type w:val="bbPlcHdr"/>
        </w:types>
        <w:behaviors>
          <w:behavior w:val="content"/>
        </w:behaviors>
        <w:guid w:val="{38803D1E-F0D2-4365-9597-5DB62B7116A3}"/>
      </w:docPartPr>
      <w:docPartBody>
        <w:p w:rsidR="008E393D" w:rsidRDefault="00E75260" w:rsidP="00E75260">
          <w:pPr>
            <w:pStyle w:val="DB0F3177F2CB464E9D054870289A70E3"/>
          </w:pPr>
          <w:r w:rsidRPr="00550752">
            <w:rPr>
              <w:rStyle w:val="PlaceholderText"/>
            </w:rPr>
            <w:t>Click here to enter text.</w:t>
          </w:r>
        </w:p>
      </w:docPartBody>
    </w:docPart>
    <w:docPart>
      <w:docPartPr>
        <w:name w:val="E7734184EB3B4853BCCE5EE2F1BAC02D"/>
        <w:category>
          <w:name w:val="General"/>
          <w:gallery w:val="placeholder"/>
        </w:category>
        <w:types>
          <w:type w:val="bbPlcHdr"/>
        </w:types>
        <w:behaviors>
          <w:behavior w:val="content"/>
        </w:behaviors>
        <w:guid w:val="{7E840CD6-FAC2-4058-A305-E99C736165D1}"/>
      </w:docPartPr>
      <w:docPartBody>
        <w:p w:rsidR="008E393D" w:rsidRDefault="00E75260" w:rsidP="00E75260">
          <w:pPr>
            <w:pStyle w:val="E7734184EB3B4853BCCE5EE2F1BAC02D"/>
          </w:pPr>
          <w:r w:rsidRPr="00FE7C98">
            <w:rPr>
              <w:rStyle w:val="PlaceholderText"/>
            </w:rPr>
            <w:t>Choose an item.</w:t>
          </w:r>
        </w:p>
      </w:docPartBody>
    </w:docPart>
    <w:docPart>
      <w:docPartPr>
        <w:name w:val="00B87CE8A8F9402B950269CDFAEE81E4"/>
        <w:category>
          <w:name w:val="General"/>
          <w:gallery w:val="placeholder"/>
        </w:category>
        <w:types>
          <w:type w:val="bbPlcHdr"/>
        </w:types>
        <w:behaviors>
          <w:behavior w:val="content"/>
        </w:behaviors>
        <w:guid w:val="{DDE52C5A-1C58-40CB-8558-F09ED517DCFC}"/>
      </w:docPartPr>
      <w:docPartBody>
        <w:p w:rsidR="008E393D" w:rsidRDefault="00E75260" w:rsidP="00E75260">
          <w:pPr>
            <w:pStyle w:val="00B87CE8A8F9402B950269CDFAEE81E4"/>
          </w:pPr>
          <w:r w:rsidRPr="00FE7C98">
            <w:rPr>
              <w:rStyle w:val="PlaceholderText"/>
            </w:rPr>
            <w:t>Choose an item.</w:t>
          </w:r>
        </w:p>
      </w:docPartBody>
    </w:docPart>
    <w:docPart>
      <w:docPartPr>
        <w:name w:val="95F0256721DC43C796AE60B448369DCC"/>
        <w:category>
          <w:name w:val="General"/>
          <w:gallery w:val="placeholder"/>
        </w:category>
        <w:types>
          <w:type w:val="bbPlcHdr"/>
        </w:types>
        <w:behaviors>
          <w:behavior w:val="content"/>
        </w:behaviors>
        <w:guid w:val="{6075F897-23A8-4742-84F5-2E1B882D13E0}"/>
      </w:docPartPr>
      <w:docPartBody>
        <w:p w:rsidR="008E393D" w:rsidRDefault="00E75260" w:rsidP="00E75260">
          <w:pPr>
            <w:pStyle w:val="95F0256721DC43C796AE60B448369DCC"/>
          </w:pPr>
          <w:r w:rsidRPr="00550752">
            <w:rPr>
              <w:rStyle w:val="PlaceholderText"/>
            </w:rPr>
            <w:t>Click here to enter text.</w:t>
          </w:r>
        </w:p>
      </w:docPartBody>
    </w:docPart>
    <w:docPart>
      <w:docPartPr>
        <w:name w:val="347E37E0E1BC4C0BB4E810A4F515F4CB"/>
        <w:category>
          <w:name w:val="General"/>
          <w:gallery w:val="placeholder"/>
        </w:category>
        <w:types>
          <w:type w:val="bbPlcHdr"/>
        </w:types>
        <w:behaviors>
          <w:behavior w:val="content"/>
        </w:behaviors>
        <w:guid w:val="{60EBE3A0-343F-4BF9-AA16-CB1D2029D665}"/>
      </w:docPartPr>
      <w:docPartBody>
        <w:p w:rsidR="008E393D" w:rsidRDefault="00E75260" w:rsidP="00E75260">
          <w:pPr>
            <w:pStyle w:val="347E37E0E1BC4C0BB4E810A4F515F4CB"/>
          </w:pPr>
          <w:r w:rsidRPr="00550752">
            <w:rPr>
              <w:rStyle w:val="PlaceholderText"/>
            </w:rPr>
            <w:t>Click here to enter text.</w:t>
          </w:r>
        </w:p>
      </w:docPartBody>
    </w:docPart>
    <w:docPart>
      <w:docPartPr>
        <w:name w:val="B3C2260DDA684CFA8B0745A5125CC4DB"/>
        <w:category>
          <w:name w:val="General"/>
          <w:gallery w:val="placeholder"/>
        </w:category>
        <w:types>
          <w:type w:val="bbPlcHdr"/>
        </w:types>
        <w:behaviors>
          <w:behavior w:val="content"/>
        </w:behaviors>
        <w:guid w:val="{B0DEF452-7DD8-454B-BA81-F917D0A69112}"/>
      </w:docPartPr>
      <w:docPartBody>
        <w:p w:rsidR="008E393D" w:rsidRDefault="00E75260" w:rsidP="00E75260">
          <w:pPr>
            <w:pStyle w:val="B3C2260DDA684CFA8B0745A5125CC4DB"/>
          </w:pPr>
          <w:r w:rsidRPr="00FE7C98">
            <w:rPr>
              <w:rStyle w:val="PlaceholderText"/>
            </w:rPr>
            <w:t>Choose an item.</w:t>
          </w:r>
        </w:p>
      </w:docPartBody>
    </w:docPart>
    <w:docPart>
      <w:docPartPr>
        <w:name w:val="71064F1D20ED4F159B297B8416BD49B9"/>
        <w:category>
          <w:name w:val="General"/>
          <w:gallery w:val="placeholder"/>
        </w:category>
        <w:types>
          <w:type w:val="bbPlcHdr"/>
        </w:types>
        <w:behaviors>
          <w:behavior w:val="content"/>
        </w:behaviors>
        <w:guid w:val="{7C750CBF-D55A-4B28-9EC7-0985975D096B}"/>
      </w:docPartPr>
      <w:docPartBody>
        <w:p w:rsidR="008E393D" w:rsidRDefault="00E75260" w:rsidP="00E75260">
          <w:pPr>
            <w:pStyle w:val="71064F1D20ED4F159B297B8416BD49B9"/>
          </w:pPr>
          <w:r w:rsidRPr="00FE7C98">
            <w:rPr>
              <w:rStyle w:val="PlaceholderText"/>
            </w:rPr>
            <w:t>Choose an item.</w:t>
          </w:r>
        </w:p>
      </w:docPartBody>
    </w:docPart>
    <w:docPart>
      <w:docPartPr>
        <w:name w:val="94FAA071A435473DAF92AEA56315FDC7"/>
        <w:category>
          <w:name w:val="General"/>
          <w:gallery w:val="placeholder"/>
        </w:category>
        <w:types>
          <w:type w:val="bbPlcHdr"/>
        </w:types>
        <w:behaviors>
          <w:behavior w:val="content"/>
        </w:behaviors>
        <w:guid w:val="{D9D4338B-FFA0-4C2A-8AF8-0C3F5F2647EF}"/>
      </w:docPartPr>
      <w:docPartBody>
        <w:p w:rsidR="008E393D" w:rsidRDefault="00E75260" w:rsidP="00E75260">
          <w:pPr>
            <w:pStyle w:val="94FAA071A435473DAF92AEA56315FDC7"/>
          </w:pPr>
          <w:r w:rsidRPr="00550752">
            <w:rPr>
              <w:rStyle w:val="PlaceholderText"/>
            </w:rPr>
            <w:t>Click here to enter text.</w:t>
          </w:r>
        </w:p>
      </w:docPartBody>
    </w:docPart>
    <w:docPart>
      <w:docPartPr>
        <w:name w:val="FF5D56F3568E4F4FBE021D5A6E1E6D0D"/>
        <w:category>
          <w:name w:val="General"/>
          <w:gallery w:val="placeholder"/>
        </w:category>
        <w:types>
          <w:type w:val="bbPlcHdr"/>
        </w:types>
        <w:behaviors>
          <w:behavior w:val="content"/>
        </w:behaviors>
        <w:guid w:val="{7F19E2E3-5B70-4D4E-869D-6190BEC3CCC2}"/>
      </w:docPartPr>
      <w:docPartBody>
        <w:p w:rsidR="008E393D" w:rsidRDefault="00E75260" w:rsidP="00E75260">
          <w:pPr>
            <w:pStyle w:val="FF5D56F3568E4F4FBE021D5A6E1E6D0D"/>
          </w:pPr>
          <w:r w:rsidRPr="00FE7C98">
            <w:rPr>
              <w:rStyle w:val="PlaceholderText"/>
            </w:rPr>
            <w:t>Choose an item.</w:t>
          </w:r>
        </w:p>
      </w:docPartBody>
    </w:docPart>
    <w:docPart>
      <w:docPartPr>
        <w:name w:val="BF95E594BD754B7D8C266787FC5EE6AC"/>
        <w:category>
          <w:name w:val="General"/>
          <w:gallery w:val="placeholder"/>
        </w:category>
        <w:types>
          <w:type w:val="bbPlcHdr"/>
        </w:types>
        <w:behaviors>
          <w:behavior w:val="content"/>
        </w:behaviors>
        <w:guid w:val="{0A2414DD-0597-4622-BFD4-A41FF0CCA6C6}"/>
      </w:docPartPr>
      <w:docPartBody>
        <w:p w:rsidR="008E393D" w:rsidRDefault="00E75260" w:rsidP="00E75260">
          <w:pPr>
            <w:pStyle w:val="BF95E594BD754B7D8C266787FC5EE6AC"/>
          </w:pPr>
          <w:r w:rsidRPr="00FE7C98">
            <w:rPr>
              <w:rStyle w:val="PlaceholderText"/>
            </w:rPr>
            <w:t>Choose an item.</w:t>
          </w:r>
        </w:p>
      </w:docPartBody>
    </w:docPart>
    <w:docPart>
      <w:docPartPr>
        <w:name w:val="350E2C681B9B412097A7C1BED1EFEED9"/>
        <w:category>
          <w:name w:val="General"/>
          <w:gallery w:val="placeholder"/>
        </w:category>
        <w:types>
          <w:type w:val="bbPlcHdr"/>
        </w:types>
        <w:behaviors>
          <w:behavior w:val="content"/>
        </w:behaviors>
        <w:guid w:val="{BCF3B12C-A578-45E7-8736-B7A1300E6CE3}"/>
      </w:docPartPr>
      <w:docPartBody>
        <w:p w:rsidR="008E393D" w:rsidRDefault="00E75260" w:rsidP="00E75260">
          <w:pPr>
            <w:pStyle w:val="350E2C681B9B412097A7C1BED1EFEED9"/>
          </w:pPr>
          <w:r w:rsidRPr="00550752">
            <w:rPr>
              <w:rStyle w:val="PlaceholderText"/>
            </w:rPr>
            <w:t>Click here to enter text.</w:t>
          </w:r>
        </w:p>
      </w:docPartBody>
    </w:docPart>
    <w:docPart>
      <w:docPartPr>
        <w:name w:val="1ECBC7D0487B443EB47E46F9609C1F37"/>
        <w:category>
          <w:name w:val="General"/>
          <w:gallery w:val="placeholder"/>
        </w:category>
        <w:types>
          <w:type w:val="bbPlcHdr"/>
        </w:types>
        <w:behaviors>
          <w:behavior w:val="content"/>
        </w:behaviors>
        <w:guid w:val="{4E08F1EA-D722-40CA-8880-2115411C4BBE}"/>
      </w:docPartPr>
      <w:docPartBody>
        <w:p w:rsidR="008E393D" w:rsidRDefault="00E75260" w:rsidP="00E75260">
          <w:pPr>
            <w:pStyle w:val="1ECBC7D0487B443EB47E46F9609C1F37"/>
          </w:pPr>
          <w:r w:rsidRPr="00550752">
            <w:rPr>
              <w:rStyle w:val="PlaceholderText"/>
            </w:rPr>
            <w:t>Click here to enter text.</w:t>
          </w:r>
        </w:p>
      </w:docPartBody>
    </w:docPart>
    <w:docPart>
      <w:docPartPr>
        <w:name w:val="5D97D32678D549B2880909630D101148"/>
        <w:category>
          <w:name w:val="General"/>
          <w:gallery w:val="placeholder"/>
        </w:category>
        <w:types>
          <w:type w:val="bbPlcHdr"/>
        </w:types>
        <w:behaviors>
          <w:behavior w:val="content"/>
        </w:behaviors>
        <w:guid w:val="{CD173D25-4A9C-4553-B321-6C08EE4D58E2}"/>
      </w:docPartPr>
      <w:docPartBody>
        <w:p w:rsidR="008E393D" w:rsidRDefault="00E75260" w:rsidP="00E75260">
          <w:pPr>
            <w:pStyle w:val="5D97D32678D549B2880909630D101148"/>
          </w:pPr>
          <w:r w:rsidRPr="00FE7C98">
            <w:rPr>
              <w:rStyle w:val="PlaceholderText"/>
            </w:rPr>
            <w:t>Choose an item.</w:t>
          </w:r>
        </w:p>
      </w:docPartBody>
    </w:docPart>
    <w:docPart>
      <w:docPartPr>
        <w:name w:val="5E41B777008A46399AA98689702630E1"/>
        <w:category>
          <w:name w:val="General"/>
          <w:gallery w:val="placeholder"/>
        </w:category>
        <w:types>
          <w:type w:val="bbPlcHdr"/>
        </w:types>
        <w:behaviors>
          <w:behavior w:val="content"/>
        </w:behaviors>
        <w:guid w:val="{EE55963A-D836-4D24-83F8-749F16D198DA}"/>
      </w:docPartPr>
      <w:docPartBody>
        <w:p w:rsidR="008E393D" w:rsidRDefault="00E75260" w:rsidP="00E75260">
          <w:pPr>
            <w:pStyle w:val="5E41B777008A46399AA98689702630E1"/>
          </w:pPr>
          <w:r w:rsidRPr="00FE7C98">
            <w:rPr>
              <w:rStyle w:val="PlaceholderText"/>
            </w:rPr>
            <w:t>Choose an item.</w:t>
          </w:r>
        </w:p>
      </w:docPartBody>
    </w:docPart>
    <w:docPart>
      <w:docPartPr>
        <w:name w:val="380ED9609A7245C9A283424866B837F1"/>
        <w:category>
          <w:name w:val="General"/>
          <w:gallery w:val="placeholder"/>
        </w:category>
        <w:types>
          <w:type w:val="bbPlcHdr"/>
        </w:types>
        <w:behaviors>
          <w:behavior w:val="content"/>
        </w:behaviors>
        <w:guid w:val="{08E16F67-EEBD-4D6D-86C3-63DEE5539A2D}"/>
      </w:docPartPr>
      <w:docPartBody>
        <w:p w:rsidR="008E393D" w:rsidRDefault="00E75260" w:rsidP="00E75260">
          <w:pPr>
            <w:pStyle w:val="380ED9609A7245C9A283424866B837F1"/>
          </w:pPr>
          <w:r w:rsidRPr="00550752">
            <w:rPr>
              <w:rStyle w:val="PlaceholderText"/>
            </w:rPr>
            <w:t>Click here to enter text.</w:t>
          </w:r>
        </w:p>
      </w:docPartBody>
    </w:docPart>
    <w:docPart>
      <w:docPartPr>
        <w:name w:val="F5E2B708454B4F69B8ABBC96AFACF768"/>
        <w:category>
          <w:name w:val="General"/>
          <w:gallery w:val="placeholder"/>
        </w:category>
        <w:types>
          <w:type w:val="bbPlcHdr"/>
        </w:types>
        <w:behaviors>
          <w:behavior w:val="content"/>
        </w:behaviors>
        <w:guid w:val="{ECD4846B-2362-499C-A3C1-AB16207F9C10}"/>
      </w:docPartPr>
      <w:docPartBody>
        <w:p w:rsidR="008E393D" w:rsidRDefault="00E75260" w:rsidP="00E75260">
          <w:pPr>
            <w:pStyle w:val="F5E2B708454B4F69B8ABBC96AFACF768"/>
          </w:pPr>
          <w:r w:rsidRPr="00550752">
            <w:rPr>
              <w:rStyle w:val="PlaceholderText"/>
            </w:rPr>
            <w:t>Click here to enter text.</w:t>
          </w:r>
        </w:p>
      </w:docPartBody>
    </w:docPart>
    <w:docPart>
      <w:docPartPr>
        <w:name w:val="2DFD1D56F45D4C1D9573FD5B278766C6"/>
        <w:category>
          <w:name w:val="General"/>
          <w:gallery w:val="placeholder"/>
        </w:category>
        <w:types>
          <w:type w:val="bbPlcHdr"/>
        </w:types>
        <w:behaviors>
          <w:behavior w:val="content"/>
        </w:behaviors>
        <w:guid w:val="{BA78785E-5153-425C-B1DE-554D2E646822}"/>
      </w:docPartPr>
      <w:docPartBody>
        <w:p w:rsidR="008E393D" w:rsidRDefault="00E75260" w:rsidP="00E75260">
          <w:pPr>
            <w:pStyle w:val="2DFD1D56F45D4C1D9573FD5B278766C6"/>
          </w:pPr>
          <w:r w:rsidRPr="00FE7C98">
            <w:rPr>
              <w:rStyle w:val="PlaceholderText"/>
            </w:rPr>
            <w:t>Choose an item.</w:t>
          </w:r>
        </w:p>
      </w:docPartBody>
    </w:docPart>
    <w:docPart>
      <w:docPartPr>
        <w:name w:val="A7C8F49ED1C248E08FD70378090EF5EA"/>
        <w:category>
          <w:name w:val="General"/>
          <w:gallery w:val="placeholder"/>
        </w:category>
        <w:types>
          <w:type w:val="bbPlcHdr"/>
        </w:types>
        <w:behaviors>
          <w:behavior w:val="content"/>
        </w:behaviors>
        <w:guid w:val="{E191A3A0-3196-4711-8E9C-BA973FB580A4}"/>
      </w:docPartPr>
      <w:docPartBody>
        <w:p w:rsidR="008E393D" w:rsidRDefault="00E75260" w:rsidP="00E75260">
          <w:pPr>
            <w:pStyle w:val="A7C8F49ED1C248E08FD70378090EF5EA"/>
          </w:pPr>
          <w:r w:rsidRPr="00FE7C98">
            <w:rPr>
              <w:rStyle w:val="PlaceholderText"/>
            </w:rPr>
            <w:t>Choose an item.</w:t>
          </w:r>
        </w:p>
      </w:docPartBody>
    </w:docPart>
    <w:docPart>
      <w:docPartPr>
        <w:name w:val="7E8777743EEE4D7A8B636F47A3730E92"/>
        <w:category>
          <w:name w:val="General"/>
          <w:gallery w:val="placeholder"/>
        </w:category>
        <w:types>
          <w:type w:val="bbPlcHdr"/>
        </w:types>
        <w:behaviors>
          <w:behavior w:val="content"/>
        </w:behaviors>
        <w:guid w:val="{340842E6-39CB-4188-B3BD-AED0133E4735}"/>
      </w:docPartPr>
      <w:docPartBody>
        <w:p w:rsidR="008E393D" w:rsidRDefault="00E75260" w:rsidP="00E75260">
          <w:pPr>
            <w:pStyle w:val="7E8777743EEE4D7A8B636F47A3730E92"/>
          </w:pPr>
          <w:r w:rsidRPr="00550752">
            <w:rPr>
              <w:rStyle w:val="PlaceholderText"/>
            </w:rPr>
            <w:t>Click here to enter text.</w:t>
          </w:r>
        </w:p>
      </w:docPartBody>
    </w:docPart>
    <w:docPart>
      <w:docPartPr>
        <w:name w:val="22DEFB2F4D8442AEA5E048A16407A1D2"/>
        <w:category>
          <w:name w:val="General"/>
          <w:gallery w:val="placeholder"/>
        </w:category>
        <w:types>
          <w:type w:val="bbPlcHdr"/>
        </w:types>
        <w:behaviors>
          <w:behavior w:val="content"/>
        </w:behaviors>
        <w:guid w:val="{5C0BBED8-E519-4639-9476-975E1C7546A7}"/>
      </w:docPartPr>
      <w:docPartBody>
        <w:p w:rsidR="008E393D" w:rsidRDefault="00E75260" w:rsidP="00E75260">
          <w:pPr>
            <w:pStyle w:val="22DEFB2F4D8442AEA5E048A16407A1D2"/>
          </w:pPr>
          <w:r w:rsidRPr="00550752">
            <w:rPr>
              <w:rStyle w:val="PlaceholderText"/>
            </w:rPr>
            <w:t>Click here to enter text.</w:t>
          </w:r>
        </w:p>
      </w:docPartBody>
    </w:docPart>
    <w:docPart>
      <w:docPartPr>
        <w:name w:val="B31A8C8F97F84670B70FC89A6D7966F3"/>
        <w:category>
          <w:name w:val="General"/>
          <w:gallery w:val="placeholder"/>
        </w:category>
        <w:types>
          <w:type w:val="bbPlcHdr"/>
        </w:types>
        <w:behaviors>
          <w:behavior w:val="content"/>
        </w:behaviors>
        <w:guid w:val="{64144B10-C3B4-482D-8A15-1372A0ED5D9D}"/>
      </w:docPartPr>
      <w:docPartBody>
        <w:p w:rsidR="008E393D" w:rsidRDefault="00E75260" w:rsidP="00E75260">
          <w:pPr>
            <w:pStyle w:val="B31A8C8F97F84670B70FC89A6D7966F3"/>
          </w:pPr>
          <w:r w:rsidRPr="00FE7C98">
            <w:rPr>
              <w:rStyle w:val="PlaceholderText"/>
            </w:rPr>
            <w:t>Choose an item.</w:t>
          </w:r>
        </w:p>
      </w:docPartBody>
    </w:docPart>
    <w:docPart>
      <w:docPartPr>
        <w:name w:val="4033785E43D14DF0AAE2733D4EE4BC27"/>
        <w:category>
          <w:name w:val="General"/>
          <w:gallery w:val="placeholder"/>
        </w:category>
        <w:types>
          <w:type w:val="bbPlcHdr"/>
        </w:types>
        <w:behaviors>
          <w:behavior w:val="content"/>
        </w:behaviors>
        <w:guid w:val="{8210285E-9DED-4C4B-BD5C-3FAD887B7F41}"/>
      </w:docPartPr>
      <w:docPartBody>
        <w:p w:rsidR="008E393D" w:rsidRDefault="00E75260" w:rsidP="00E75260">
          <w:pPr>
            <w:pStyle w:val="4033785E43D14DF0AAE2733D4EE4BC27"/>
          </w:pPr>
          <w:r w:rsidRPr="00FE7C98">
            <w:rPr>
              <w:rStyle w:val="PlaceholderText"/>
            </w:rPr>
            <w:t>Choose an item.</w:t>
          </w:r>
        </w:p>
      </w:docPartBody>
    </w:docPart>
    <w:docPart>
      <w:docPartPr>
        <w:name w:val="1B85CDB4E4EF4EFB9EBA80432C56B6B7"/>
        <w:category>
          <w:name w:val="General"/>
          <w:gallery w:val="placeholder"/>
        </w:category>
        <w:types>
          <w:type w:val="bbPlcHdr"/>
        </w:types>
        <w:behaviors>
          <w:behavior w:val="content"/>
        </w:behaviors>
        <w:guid w:val="{286A2D35-7084-4651-B624-C934C1B319D9}"/>
      </w:docPartPr>
      <w:docPartBody>
        <w:p w:rsidR="008E393D" w:rsidRDefault="00E75260" w:rsidP="00E75260">
          <w:pPr>
            <w:pStyle w:val="1B85CDB4E4EF4EFB9EBA80432C56B6B7"/>
          </w:pPr>
          <w:r w:rsidRPr="00550752">
            <w:rPr>
              <w:rStyle w:val="PlaceholderText"/>
            </w:rPr>
            <w:t>Click here to enter text.</w:t>
          </w:r>
        </w:p>
      </w:docPartBody>
    </w:docPart>
    <w:docPart>
      <w:docPartPr>
        <w:name w:val="37A27F208811495C804ADD93765B220A"/>
        <w:category>
          <w:name w:val="General"/>
          <w:gallery w:val="placeholder"/>
        </w:category>
        <w:types>
          <w:type w:val="bbPlcHdr"/>
        </w:types>
        <w:behaviors>
          <w:behavior w:val="content"/>
        </w:behaviors>
        <w:guid w:val="{CC1DFAAB-21DB-4D1F-B767-48BE988CB6E5}"/>
      </w:docPartPr>
      <w:docPartBody>
        <w:p w:rsidR="008E393D" w:rsidRDefault="00E75260" w:rsidP="00E75260">
          <w:pPr>
            <w:pStyle w:val="37A27F208811495C804ADD93765B220A"/>
          </w:pPr>
          <w:r w:rsidRPr="00550752">
            <w:rPr>
              <w:rStyle w:val="PlaceholderText"/>
            </w:rPr>
            <w:t>Click here to enter text.</w:t>
          </w:r>
        </w:p>
      </w:docPartBody>
    </w:docPart>
    <w:docPart>
      <w:docPartPr>
        <w:name w:val="9A9116E5EF9A4E4BBE0827AA3027B973"/>
        <w:category>
          <w:name w:val="General"/>
          <w:gallery w:val="placeholder"/>
        </w:category>
        <w:types>
          <w:type w:val="bbPlcHdr"/>
        </w:types>
        <w:behaviors>
          <w:behavior w:val="content"/>
        </w:behaviors>
        <w:guid w:val="{E2096DB0-B3F9-4C55-9445-6300D0F6DB85}"/>
      </w:docPartPr>
      <w:docPartBody>
        <w:p w:rsidR="008E393D" w:rsidRDefault="00E75260" w:rsidP="00E75260">
          <w:pPr>
            <w:pStyle w:val="9A9116E5EF9A4E4BBE0827AA3027B973"/>
          </w:pPr>
          <w:r w:rsidRPr="00FE7C98">
            <w:rPr>
              <w:rStyle w:val="PlaceholderText"/>
            </w:rPr>
            <w:t>Choose an item.</w:t>
          </w:r>
        </w:p>
      </w:docPartBody>
    </w:docPart>
    <w:docPart>
      <w:docPartPr>
        <w:name w:val="FAF4B676C62F4F97ACC59CD70AC81D74"/>
        <w:category>
          <w:name w:val="General"/>
          <w:gallery w:val="placeholder"/>
        </w:category>
        <w:types>
          <w:type w:val="bbPlcHdr"/>
        </w:types>
        <w:behaviors>
          <w:behavior w:val="content"/>
        </w:behaviors>
        <w:guid w:val="{45A4CA4A-D547-4269-9790-6A55F8990A1F}"/>
      </w:docPartPr>
      <w:docPartBody>
        <w:p w:rsidR="008E393D" w:rsidRDefault="00E75260" w:rsidP="00E75260">
          <w:pPr>
            <w:pStyle w:val="FAF4B676C62F4F97ACC59CD70AC81D74"/>
          </w:pPr>
          <w:r w:rsidRPr="00FE7C98">
            <w:rPr>
              <w:rStyle w:val="PlaceholderText"/>
            </w:rPr>
            <w:t>Choose an item.</w:t>
          </w:r>
        </w:p>
      </w:docPartBody>
    </w:docPart>
    <w:docPart>
      <w:docPartPr>
        <w:name w:val="942A169981434C56AFA3CEBFCAB7519E"/>
        <w:category>
          <w:name w:val="General"/>
          <w:gallery w:val="placeholder"/>
        </w:category>
        <w:types>
          <w:type w:val="bbPlcHdr"/>
        </w:types>
        <w:behaviors>
          <w:behavior w:val="content"/>
        </w:behaviors>
        <w:guid w:val="{BF2197E7-0D77-4526-82F9-D61E25FA942F}"/>
      </w:docPartPr>
      <w:docPartBody>
        <w:p w:rsidR="008E393D" w:rsidRDefault="00E75260" w:rsidP="00E75260">
          <w:pPr>
            <w:pStyle w:val="942A169981434C56AFA3CEBFCAB7519E"/>
          </w:pPr>
          <w:r w:rsidRPr="00550752">
            <w:rPr>
              <w:rStyle w:val="PlaceholderText"/>
            </w:rPr>
            <w:t>Click here to enter text.</w:t>
          </w:r>
        </w:p>
      </w:docPartBody>
    </w:docPart>
    <w:docPart>
      <w:docPartPr>
        <w:name w:val="CB1A62C2FCE3408683B0309B6F5AC091"/>
        <w:category>
          <w:name w:val="General"/>
          <w:gallery w:val="placeholder"/>
        </w:category>
        <w:types>
          <w:type w:val="bbPlcHdr"/>
        </w:types>
        <w:behaviors>
          <w:behavior w:val="content"/>
        </w:behaviors>
        <w:guid w:val="{143A4E24-061F-4B42-9BC7-6551CF6A5B3B}"/>
      </w:docPartPr>
      <w:docPartBody>
        <w:p w:rsidR="008E393D" w:rsidRDefault="00E75260" w:rsidP="00E75260">
          <w:pPr>
            <w:pStyle w:val="CB1A62C2FCE3408683B0309B6F5AC091"/>
          </w:pPr>
          <w:r w:rsidRPr="00550752">
            <w:rPr>
              <w:rStyle w:val="PlaceholderText"/>
            </w:rPr>
            <w:t>Click here to enter text.</w:t>
          </w:r>
        </w:p>
      </w:docPartBody>
    </w:docPart>
    <w:docPart>
      <w:docPartPr>
        <w:name w:val="8709814A88414288846A508DCBEB0154"/>
        <w:category>
          <w:name w:val="General"/>
          <w:gallery w:val="placeholder"/>
        </w:category>
        <w:types>
          <w:type w:val="bbPlcHdr"/>
        </w:types>
        <w:behaviors>
          <w:behavior w:val="content"/>
        </w:behaviors>
        <w:guid w:val="{8631E3E2-FFE4-4D6B-82FB-162B5F88B368}"/>
      </w:docPartPr>
      <w:docPartBody>
        <w:p w:rsidR="008E393D" w:rsidRDefault="00E75260" w:rsidP="00E75260">
          <w:pPr>
            <w:pStyle w:val="8709814A88414288846A508DCBEB0154"/>
          </w:pPr>
          <w:r w:rsidRPr="00FE7C98">
            <w:rPr>
              <w:rStyle w:val="PlaceholderText"/>
            </w:rPr>
            <w:t>Choose an item.</w:t>
          </w:r>
        </w:p>
      </w:docPartBody>
    </w:docPart>
    <w:docPart>
      <w:docPartPr>
        <w:name w:val="7591946DAC5247249592FA4C378E44D5"/>
        <w:category>
          <w:name w:val="General"/>
          <w:gallery w:val="placeholder"/>
        </w:category>
        <w:types>
          <w:type w:val="bbPlcHdr"/>
        </w:types>
        <w:behaviors>
          <w:behavior w:val="content"/>
        </w:behaviors>
        <w:guid w:val="{C9E98F39-1810-44FE-98A5-CD30C9A20319}"/>
      </w:docPartPr>
      <w:docPartBody>
        <w:p w:rsidR="008E393D" w:rsidRDefault="00E75260" w:rsidP="00E75260">
          <w:pPr>
            <w:pStyle w:val="7591946DAC5247249592FA4C378E44D5"/>
          </w:pPr>
          <w:r w:rsidRPr="00FE7C98">
            <w:rPr>
              <w:rStyle w:val="PlaceholderText"/>
            </w:rPr>
            <w:t>Choose an item.</w:t>
          </w:r>
        </w:p>
      </w:docPartBody>
    </w:docPart>
    <w:docPart>
      <w:docPartPr>
        <w:name w:val="D1C00C09352A4A4C82BB30700D83BAB5"/>
        <w:category>
          <w:name w:val="General"/>
          <w:gallery w:val="placeholder"/>
        </w:category>
        <w:types>
          <w:type w:val="bbPlcHdr"/>
        </w:types>
        <w:behaviors>
          <w:behavior w:val="content"/>
        </w:behaviors>
        <w:guid w:val="{9A921702-C8BA-4682-9C95-022EADD975C6}"/>
      </w:docPartPr>
      <w:docPartBody>
        <w:p w:rsidR="008E393D" w:rsidRDefault="00E75260" w:rsidP="00E75260">
          <w:pPr>
            <w:pStyle w:val="D1C00C09352A4A4C82BB30700D83BAB5"/>
          </w:pPr>
          <w:r w:rsidRPr="00550752">
            <w:rPr>
              <w:rStyle w:val="PlaceholderText"/>
            </w:rPr>
            <w:t>Click here to enter text.</w:t>
          </w:r>
        </w:p>
      </w:docPartBody>
    </w:docPart>
    <w:docPart>
      <w:docPartPr>
        <w:name w:val="FB33ED3970624809826B0AC308A715BE"/>
        <w:category>
          <w:name w:val="General"/>
          <w:gallery w:val="placeholder"/>
        </w:category>
        <w:types>
          <w:type w:val="bbPlcHdr"/>
        </w:types>
        <w:behaviors>
          <w:behavior w:val="content"/>
        </w:behaviors>
        <w:guid w:val="{26955140-7E74-4EE0-B8DC-53F8BDAF60D4}"/>
      </w:docPartPr>
      <w:docPartBody>
        <w:p w:rsidR="008E393D" w:rsidRDefault="00E75260" w:rsidP="00E75260">
          <w:pPr>
            <w:pStyle w:val="FB33ED3970624809826B0AC308A715BE"/>
          </w:pPr>
          <w:r w:rsidRPr="00550752">
            <w:rPr>
              <w:rStyle w:val="PlaceholderText"/>
            </w:rPr>
            <w:t>Click here to enter text.</w:t>
          </w:r>
        </w:p>
      </w:docPartBody>
    </w:docPart>
    <w:docPart>
      <w:docPartPr>
        <w:name w:val="631F6BCB9DC44997ACD176469735C8B9"/>
        <w:category>
          <w:name w:val="General"/>
          <w:gallery w:val="placeholder"/>
        </w:category>
        <w:types>
          <w:type w:val="bbPlcHdr"/>
        </w:types>
        <w:behaviors>
          <w:behavior w:val="content"/>
        </w:behaviors>
        <w:guid w:val="{C4C1CFBD-18B2-47BC-987F-896F3B288EA6}"/>
      </w:docPartPr>
      <w:docPartBody>
        <w:p w:rsidR="008E393D" w:rsidRDefault="00E75260" w:rsidP="00E75260">
          <w:pPr>
            <w:pStyle w:val="631F6BCB9DC44997ACD176469735C8B9"/>
          </w:pPr>
          <w:r w:rsidRPr="00FE7C98">
            <w:rPr>
              <w:rStyle w:val="PlaceholderText"/>
            </w:rPr>
            <w:t>Choose an item.</w:t>
          </w:r>
        </w:p>
      </w:docPartBody>
    </w:docPart>
    <w:docPart>
      <w:docPartPr>
        <w:name w:val="9CACC4E6C6FC46C8A213AD8EF858DD7B"/>
        <w:category>
          <w:name w:val="General"/>
          <w:gallery w:val="placeholder"/>
        </w:category>
        <w:types>
          <w:type w:val="bbPlcHdr"/>
        </w:types>
        <w:behaviors>
          <w:behavior w:val="content"/>
        </w:behaviors>
        <w:guid w:val="{0278D446-C479-42BD-B94C-2DC3DF43B378}"/>
      </w:docPartPr>
      <w:docPartBody>
        <w:p w:rsidR="008E393D" w:rsidRDefault="00E75260" w:rsidP="00E75260">
          <w:pPr>
            <w:pStyle w:val="9CACC4E6C6FC46C8A213AD8EF858DD7B"/>
          </w:pPr>
          <w:r w:rsidRPr="00FE7C98">
            <w:rPr>
              <w:rStyle w:val="PlaceholderText"/>
            </w:rPr>
            <w:t>Choose an item.</w:t>
          </w:r>
        </w:p>
      </w:docPartBody>
    </w:docPart>
    <w:docPart>
      <w:docPartPr>
        <w:name w:val="D74BD25C1F3B49869E6A9C44B902CDCE"/>
        <w:category>
          <w:name w:val="General"/>
          <w:gallery w:val="placeholder"/>
        </w:category>
        <w:types>
          <w:type w:val="bbPlcHdr"/>
        </w:types>
        <w:behaviors>
          <w:behavior w:val="content"/>
        </w:behaviors>
        <w:guid w:val="{E6335110-1506-425C-B4B0-D5305E67060F}"/>
      </w:docPartPr>
      <w:docPartBody>
        <w:p w:rsidR="008E393D" w:rsidRDefault="00E75260" w:rsidP="00E75260">
          <w:pPr>
            <w:pStyle w:val="D74BD25C1F3B49869E6A9C44B902CDCE"/>
          </w:pPr>
          <w:r w:rsidRPr="00550752">
            <w:rPr>
              <w:rStyle w:val="PlaceholderText"/>
            </w:rPr>
            <w:t>Click here to enter text.</w:t>
          </w:r>
        </w:p>
      </w:docPartBody>
    </w:docPart>
    <w:docPart>
      <w:docPartPr>
        <w:name w:val="96B8193F86CA44E6856BD7B77CA12160"/>
        <w:category>
          <w:name w:val="General"/>
          <w:gallery w:val="placeholder"/>
        </w:category>
        <w:types>
          <w:type w:val="bbPlcHdr"/>
        </w:types>
        <w:behaviors>
          <w:behavior w:val="content"/>
        </w:behaviors>
        <w:guid w:val="{6063A679-5198-4743-8A5D-728B58D66533}"/>
      </w:docPartPr>
      <w:docPartBody>
        <w:p w:rsidR="008E393D" w:rsidRDefault="00E75260" w:rsidP="00E75260">
          <w:pPr>
            <w:pStyle w:val="96B8193F86CA44E6856BD7B77CA12160"/>
          </w:pPr>
          <w:r w:rsidRPr="00FE7C98">
            <w:rPr>
              <w:rStyle w:val="PlaceholderText"/>
            </w:rPr>
            <w:t>Choose an item.</w:t>
          </w:r>
        </w:p>
      </w:docPartBody>
    </w:docPart>
    <w:docPart>
      <w:docPartPr>
        <w:name w:val="0871A9DCE0FF4ABBAA5C6E07ACD8F445"/>
        <w:category>
          <w:name w:val="General"/>
          <w:gallery w:val="placeholder"/>
        </w:category>
        <w:types>
          <w:type w:val="bbPlcHdr"/>
        </w:types>
        <w:behaviors>
          <w:behavior w:val="content"/>
        </w:behaviors>
        <w:guid w:val="{34EA4FFE-F1B9-4273-A66B-F8A7CE424950}"/>
      </w:docPartPr>
      <w:docPartBody>
        <w:p w:rsidR="008E393D" w:rsidRDefault="00E75260" w:rsidP="00E75260">
          <w:pPr>
            <w:pStyle w:val="0871A9DCE0FF4ABBAA5C6E07ACD8F445"/>
          </w:pPr>
          <w:r w:rsidRPr="00FE7C98">
            <w:rPr>
              <w:rStyle w:val="PlaceholderText"/>
            </w:rPr>
            <w:t>Choose an item.</w:t>
          </w:r>
        </w:p>
      </w:docPartBody>
    </w:docPart>
    <w:docPart>
      <w:docPartPr>
        <w:name w:val="40729EFF78B34F218D83C45293C88EC5"/>
        <w:category>
          <w:name w:val="General"/>
          <w:gallery w:val="placeholder"/>
        </w:category>
        <w:types>
          <w:type w:val="bbPlcHdr"/>
        </w:types>
        <w:behaviors>
          <w:behavior w:val="content"/>
        </w:behaviors>
        <w:guid w:val="{65638195-7AA3-42A4-A9DC-3D3165843BE3}"/>
      </w:docPartPr>
      <w:docPartBody>
        <w:p w:rsidR="008E393D" w:rsidRDefault="00E75260" w:rsidP="00E75260">
          <w:pPr>
            <w:pStyle w:val="40729EFF78B34F218D83C45293C88EC5"/>
          </w:pPr>
          <w:r w:rsidRPr="00550752">
            <w:rPr>
              <w:rStyle w:val="PlaceholderText"/>
            </w:rPr>
            <w:t>Click here to enter text.</w:t>
          </w:r>
        </w:p>
      </w:docPartBody>
    </w:docPart>
    <w:docPart>
      <w:docPartPr>
        <w:name w:val="7C011246C24A466B96EA5DC8A3B46617"/>
        <w:category>
          <w:name w:val="General"/>
          <w:gallery w:val="placeholder"/>
        </w:category>
        <w:types>
          <w:type w:val="bbPlcHdr"/>
        </w:types>
        <w:behaviors>
          <w:behavior w:val="content"/>
        </w:behaviors>
        <w:guid w:val="{EDE9256F-F79A-4BCC-BFFE-24AB99BA183E}"/>
      </w:docPartPr>
      <w:docPartBody>
        <w:p w:rsidR="008E393D" w:rsidRDefault="00E75260" w:rsidP="00E75260">
          <w:pPr>
            <w:pStyle w:val="7C011246C24A466B96EA5DC8A3B46617"/>
          </w:pPr>
          <w:r w:rsidRPr="00FE7C98">
            <w:rPr>
              <w:rStyle w:val="PlaceholderText"/>
            </w:rPr>
            <w:t>Choose an item.</w:t>
          </w:r>
        </w:p>
      </w:docPartBody>
    </w:docPart>
    <w:docPart>
      <w:docPartPr>
        <w:name w:val="460C6A3838FA463EACF4CF5FE2FAA835"/>
        <w:category>
          <w:name w:val="General"/>
          <w:gallery w:val="placeholder"/>
        </w:category>
        <w:types>
          <w:type w:val="bbPlcHdr"/>
        </w:types>
        <w:behaviors>
          <w:behavior w:val="content"/>
        </w:behaviors>
        <w:guid w:val="{0958C09F-4B2E-4CC1-A2E2-9A559E5AB226}"/>
      </w:docPartPr>
      <w:docPartBody>
        <w:p w:rsidR="008E393D" w:rsidRDefault="00E75260" w:rsidP="00E75260">
          <w:pPr>
            <w:pStyle w:val="460C6A3838FA463EACF4CF5FE2FAA835"/>
          </w:pPr>
          <w:r w:rsidRPr="00FE7C98">
            <w:rPr>
              <w:rStyle w:val="PlaceholderText"/>
            </w:rPr>
            <w:t>Choose an item.</w:t>
          </w:r>
        </w:p>
      </w:docPartBody>
    </w:docPart>
    <w:docPart>
      <w:docPartPr>
        <w:name w:val="0132CD9ED988403CAA938D1ECFAE6BB9"/>
        <w:category>
          <w:name w:val="General"/>
          <w:gallery w:val="placeholder"/>
        </w:category>
        <w:types>
          <w:type w:val="bbPlcHdr"/>
        </w:types>
        <w:behaviors>
          <w:behavior w:val="content"/>
        </w:behaviors>
        <w:guid w:val="{BC176E4F-84B5-41EF-956C-09B423E0CCB7}"/>
      </w:docPartPr>
      <w:docPartBody>
        <w:p w:rsidR="008E393D" w:rsidRDefault="00E75260" w:rsidP="00E75260">
          <w:pPr>
            <w:pStyle w:val="0132CD9ED988403CAA938D1ECFAE6BB9"/>
          </w:pPr>
          <w:r w:rsidRPr="00550752">
            <w:rPr>
              <w:rStyle w:val="PlaceholderText"/>
            </w:rPr>
            <w:t>Click here to enter text.</w:t>
          </w:r>
        </w:p>
      </w:docPartBody>
    </w:docPart>
    <w:docPart>
      <w:docPartPr>
        <w:name w:val="934739042FEC46AD8122D24E1D247DBB"/>
        <w:category>
          <w:name w:val="General"/>
          <w:gallery w:val="placeholder"/>
        </w:category>
        <w:types>
          <w:type w:val="bbPlcHdr"/>
        </w:types>
        <w:behaviors>
          <w:behavior w:val="content"/>
        </w:behaviors>
        <w:guid w:val="{399E1E75-8C6B-4984-B142-9113C7D3C2B3}"/>
      </w:docPartPr>
      <w:docPartBody>
        <w:p w:rsidR="008E393D" w:rsidRDefault="00E75260" w:rsidP="00E75260">
          <w:pPr>
            <w:pStyle w:val="934739042FEC46AD8122D24E1D247DBB"/>
          </w:pPr>
          <w:r w:rsidRPr="00550752">
            <w:rPr>
              <w:rStyle w:val="PlaceholderText"/>
            </w:rPr>
            <w:t>Click here to enter text.</w:t>
          </w:r>
        </w:p>
      </w:docPartBody>
    </w:docPart>
    <w:docPart>
      <w:docPartPr>
        <w:name w:val="81B16485B21542B4A05A61B003D2261C"/>
        <w:category>
          <w:name w:val="General"/>
          <w:gallery w:val="placeholder"/>
        </w:category>
        <w:types>
          <w:type w:val="bbPlcHdr"/>
        </w:types>
        <w:behaviors>
          <w:behavior w:val="content"/>
        </w:behaviors>
        <w:guid w:val="{FCE7B505-9F21-4374-86B9-3DD86EBE616E}"/>
      </w:docPartPr>
      <w:docPartBody>
        <w:p w:rsidR="008E393D" w:rsidRDefault="00E75260" w:rsidP="00E75260">
          <w:pPr>
            <w:pStyle w:val="81B16485B21542B4A05A61B003D2261C"/>
          </w:pPr>
          <w:r w:rsidRPr="00FE7C98">
            <w:rPr>
              <w:rStyle w:val="PlaceholderText"/>
            </w:rPr>
            <w:t>Choose an item.</w:t>
          </w:r>
        </w:p>
      </w:docPartBody>
    </w:docPart>
    <w:docPart>
      <w:docPartPr>
        <w:name w:val="73A90B5629FA44A5B98C6A10A00EA676"/>
        <w:category>
          <w:name w:val="General"/>
          <w:gallery w:val="placeholder"/>
        </w:category>
        <w:types>
          <w:type w:val="bbPlcHdr"/>
        </w:types>
        <w:behaviors>
          <w:behavior w:val="content"/>
        </w:behaviors>
        <w:guid w:val="{EB862130-0230-47AB-9A90-771332A999E0}"/>
      </w:docPartPr>
      <w:docPartBody>
        <w:p w:rsidR="008E393D" w:rsidRDefault="00E75260" w:rsidP="00E75260">
          <w:pPr>
            <w:pStyle w:val="73A90B5629FA44A5B98C6A10A00EA676"/>
          </w:pPr>
          <w:r w:rsidRPr="00FE7C98">
            <w:rPr>
              <w:rStyle w:val="PlaceholderText"/>
            </w:rPr>
            <w:t>Choose an item.</w:t>
          </w:r>
        </w:p>
      </w:docPartBody>
    </w:docPart>
    <w:docPart>
      <w:docPartPr>
        <w:name w:val="D2B286F0028C4D65BF71B5FC2F39E034"/>
        <w:category>
          <w:name w:val="General"/>
          <w:gallery w:val="placeholder"/>
        </w:category>
        <w:types>
          <w:type w:val="bbPlcHdr"/>
        </w:types>
        <w:behaviors>
          <w:behavior w:val="content"/>
        </w:behaviors>
        <w:guid w:val="{2C3EA452-43F7-432A-93A5-016E0EBA6116}"/>
      </w:docPartPr>
      <w:docPartBody>
        <w:p w:rsidR="008E393D" w:rsidRDefault="00E75260" w:rsidP="00E75260">
          <w:pPr>
            <w:pStyle w:val="D2B286F0028C4D65BF71B5FC2F39E034"/>
          </w:pPr>
          <w:r w:rsidRPr="00550752">
            <w:rPr>
              <w:rStyle w:val="PlaceholderText"/>
            </w:rPr>
            <w:t>Click here to enter text.</w:t>
          </w:r>
        </w:p>
      </w:docPartBody>
    </w:docPart>
    <w:docPart>
      <w:docPartPr>
        <w:name w:val="E2CE8A694AEF4F989F640489BBC9B6C7"/>
        <w:category>
          <w:name w:val="General"/>
          <w:gallery w:val="placeholder"/>
        </w:category>
        <w:types>
          <w:type w:val="bbPlcHdr"/>
        </w:types>
        <w:behaviors>
          <w:behavior w:val="content"/>
        </w:behaviors>
        <w:guid w:val="{DD450EE4-69F2-4039-98CC-22818ACE7086}"/>
      </w:docPartPr>
      <w:docPartBody>
        <w:p w:rsidR="008E393D" w:rsidRDefault="00E75260" w:rsidP="00E75260">
          <w:pPr>
            <w:pStyle w:val="E2CE8A694AEF4F989F640489BBC9B6C7"/>
          </w:pPr>
          <w:r w:rsidRPr="00550752">
            <w:rPr>
              <w:rStyle w:val="PlaceholderText"/>
            </w:rPr>
            <w:t>Click here to enter text.</w:t>
          </w:r>
        </w:p>
      </w:docPartBody>
    </w:docPart>
    <w:docPart>
      <w:docPartPr>
        <w:name w:val="496DC3A2C78245F1A85A5322D2F972E5"/>
        <w:category>
          <w:name w:val="General"/>
          <w:gallery w:val="placeholder"/>
        </w:category>
        <w:types>
          <w:type w:val="bbPlcHdr"/>
        </w:types>
        <w:behaviors>
          <w:behavior w:val="content"/>
        </w:behaviors>
        <w:guid w:val="{D544F7CA-7300-4717-AD1E-DC5D41E575CD}"/>
      </w:docPartPr>
      <w:docPartBody>
        <w:p w:rsidR="008E393D" w:rsidRDefault="00E75260" w:rsidP="00E75260">
          <w:pPr>
            <w:pStyle w:val="496DC3A2C78245F1A85A5322D2F972E5"/>
          </w:pPr>
          <w:r w:rsidRPr="00FE7C98">
            <w:rPr>
              <w:rStyle w:val="PlaceholderText"/>
            </w:rPr>
            <w:t>Choose an item.</w:t>
          </w:r>
        </w:p>
      </w:docPartBody>
    </w:docPart>
    <w:docPart>
      <w:docPartPr>
        <w:name w:val="75B4EDD15FB84BCDB04D57C27F5339DF"/>
        <w:category>
          <w:name w:val="General"/>
          <w:gallery w:val="placeholder"/>
        </w:category>
        <w:types>
          <w:type w:val="bbPlcHdr"/>
        </w:types>
        <w:behaviors>
          <w:behavior w:val="content"/>
        </w:behaviors>
        <w:guid w:val="{0AB25803-973C-4384-9274-8F67F6C8A392}"/>
      </w:docPartPr>
      <w:docPartBody>
        <w:p w:rsidR="008E393D" w:rsidRDefault="00E75260" w:rsidP="00E75260">
          <w:pPr>
            <w:pStyle w:val="75B4EDD15FB84BCDB04D57C27F5339DF"/>
          </w:pPr>
          <w:r w:rsidRPr="00FE7C98">
            <w:rPr>
              <w:rStyle w:val="PlaceholderText"/>
            </w:rPr>
            <w:t>Choose an item.</w:t>
          </w:r>
        </w:p>
      </w:docPartBody>
    </w:docPart>
    <w:docPart>
      <w:docPartPr>
        <w:name w:val="BC18CCB906094DACB3986B66092F6533"/>
        <w:category>
          <w:name w:val="General"/>
          <w:gallery w:val="placeholder"/>
        </w:category>
        <w:types>
          <w:type w:val="bbPlcHdr"/>
        </w:types>
        <w:behaviors>
          <w:behavior w:val="content"/>
        </w:behaviors>
        <w:guid w:val="{83EC0982-D0AD-4415-9C98-8F31E30E9338}"/>
      </w:docPartPr>
      <w:docPartBody>
        <w:p w:rsidR="008E393D" w:rsidRDefault="00E75260" w:rsidP="00E75260">
          <w:pPr>
            <w:pStyle w:val="BC18CCB906094DACB3986B66092F6533"/>
          </w:pPr>
          <w:r w:rsidRPr="00550752">
            <w:rPr>
              <w:rStyle w:val="PlaceholderText"/>
            </w:rPr>
            <w:t>Click here to enter text.</w:t>
          </w:r>
        </w:p>
      </w:docPartBody>
    </w:docPart>
    <w:docPart>
      <w:docPartPr>
        <w:name w:val="B4422A6086B1471A937656F800EECE15"/>
        <w:category>
          <w:name w:val="General"/>
          <w:gallery w:val="placeholder"/>
        </w:category>
        <w:types>
          <w:type w:val="bbPlcHdr"/>
        </w:types>
        <w:behaviors>
          <w:behavior w:val="content"/>
        </w:behaviors>
        <w:guid w:val="{37147508-2DA9-47B9-890E-10A04D2BC35F}"/>
      </w:docPartPr>
      <w:docPartBody>
        <w:p w:rsidR="008E393D" w:rsidRDefault="00E75260" w:rsidP="00E75260">
          <w:pPr>
            <w:pStyle w:val="B4422A6086B1471A937656F800EECE15"/>
          </w:pPr>
          <w:r w:rsidRPr="00550752">
            <w:rPr>
              <w:rStyle w:val="PlaceholderText"/>
            </w:rPr>
            <w:t>Click here to enter text.</w:t>
          </w:r>
        </w:p>
      </w:docPartBody>
    </w:docPart>
    <w:docPart>
      <w:docPartPr>
        <w:name w:val="A5604986E4CE477985626AC7B2584957"/>
        <w:category>
          <w:name w:val="General"/>
          <w:gallery w:val="placeholder"/>
        </w:category>
        <w:types>
          <w:type w:val="bbPlcHdr"/>
        </w:types>
        <w:behaviors>
          <w:behavior w:val="content"/>
        </w:behaviors>
        <w:guid w:val="{B0AB033B-AF1C-404B-A916-37555D8922BB}"/>
      </w:docPartPr>
      <w:docPartBody>
        <w:p w:rsidR="008E393D" w:rsidRDefault="00E75260" w:rsidP="00E75260">
          <w:pPr>
            <w:pStyle w:val="A5604986E4CE477985626AC7B2584957"/>
          </w:pPr>
          <w:r w:rsidRPr="00FE7C98">
            <w:rPr>
              <w:rStyle w:val="PlaceholderText"/>
            </w:rPr>
            <w:t>Choose an item.</w:t>
          </w:r>
        </w:p>
      </w:docPartBody>
    </w:docPart>
    <w:docPart>
      <w:docPartPr>
        <w:name w:val="5A7AB79688F34FF680DBEB509235350F"/>
        <w:category>
          <w:name w:val="General"/>
          <w:gallery w:val="placeholder"/>
        </w:category>
        <w:types>
          <w:type w:val="bbPlcHdr"/>
        </w:types>
        <w:behaviors>
          <w:behavior w:val="content"/>
        </w:behaviors>
        <w:guid w:val="{38C4BE5A-FD35-4486-8D1B-6E6B802CE4DE}"/>
      </w:docPartPr>
      <w:docPartBody>
        <w:p w:rsidR="008E393D" w:rsidRDefault="00E75260" w:rsidP="00E75260">
          <w:pPr>
            <w:pStyle w:val="5A7AB79688F34FF680DBEB509235350F"/>
          </w:pPr>
          <w:r w:rsidRPr="00FE7C98">
            <w:rPr>
              <w:rStyle w:val="PlaceholderText"/>
            </w:rPr>
            <w:t>Choose an item.</w:t>
          </w:r>
        </w:p>
      </w:docPartBody>
    </w:docPart>
    <w:docPart>
      <w:docPartPr>
        <w:name w:val="9FF474CAC0F34B8092CD1DC13D65649B"/>
        <w:category>
          <w:name w:val="General"/>
          <w:gallery w:val="placeholder"/>
        </w:category>
        <w:types>
          <w:type w:val="bbPlcHdr"/>
        </w:types>
        <w:behaviors>
          <w:behavior w:val="content"/>
        </w:behaviors>
        <w:guid w:val="{F35556B6-9475-42AC-A1CF-52FD16B8C566}"/>
      </w:docPartPr>
      <w:docPartBody>
        <w:p w:rsidR="008E393D" w:rsidRDefault="00E75260" w:rsidP="00E75260">
          <w:pPr>
            <w:pStyle w:val="9FF474CAC0F34B8092CD1DC13D65649B"/>
          </w:pPr>
          <w:r w:rsidRPr="00550752">
            <w:rPr>
              <w:rStyle w:val="PlaceholderText"/>
            </w:rPr>
            <w:t>Click here to enter text.</w:t>
          </w:r>
        </w:p>
      </w:docPartBody>
    </w:docPart>
    <w:docPart>
      <w:docPartPr>
        <w:name w:val="71EBC1C1328F4A98960AC30D0A803CFB"/>
        <w:category>
          <w:name w:val="General"/>
          <w:gallery w:val="placeholder"/>
        </w:category>
        <w:types>
          <w:type w:val="bbPlcHdr"/>
        </w:types>
        <w:behaviors>
          <w:behavior w:val="content"/>
        </w:behaviors>
        <w:guid w:val="{2D3893E1-18FB-43EA-B70A-92A6A17565FC}"/>
      </w:docPartPr>
      <w:docPartBody>
        <w:p w:rsidR="00471D85" w:rsidRDefault="00471D85" w:rsidP="00471D85">
          <w:pPr>
            <w:pStyle w:val="71EBC1C1328F4A98960AC30D0A803CFB"/>
          </w:pPr>
          <w:r w:rsidRPr="00550752">
            <w:rPr>
              <w:rStyle w:val="PlaceholderText"/>
            </w:rPr>
            <w:t>Click here to enter text.</w:t>
          </w:r>
        </w:p>
      </w:docPartBody>
    </w:docPart>
    <w:docPart>
      <w:docPartPr>
        <w:name w:val="267D90AA41C74567BDF4E3471EED0DFC"/>
        <w:category>
          <w:name w:val="General"/>
          <w:gallery w:val="placeholder"/>
        </w:category>
        <w:types>
          <w:type w:val="bbPlcHdr"/>
        </w:types>
        <w:behaviors>
          <w:behavior w:val="content"/>
        </w:behaviors>
        <w:guid w:val="{CEC6D8FE-80CA-4C93-BACC-777CBA2EA3D9}"/>
      </w:docPartPr>
      <w:docPartBody>
        <w:p w:rsidR="00630E80" w:rsidRDefault="00471D85" w:rsidP="00471D85">
          <w:pPr>
            <w:pStyle w:val="267D90AA41C74567BDF4E3471EED0DFC"/>
          </w:pPr>
          <w:r w:rsidRPr="00550752">
            <w:rPr>
              <w:rStyle w:val="PlaceholderText"/>
            </w:rPr>
            <w:t>Click here to enter text.</w:t>
          </w:r>
        </w:p>
      </w:docPartBody>
    </w:docPart>
    <w:docPart>
      <w:docPartPr>
        <w:name w:val="A05231A6F1EB454EB3FCA297DF18BDE5"/>
        <w:category>
          <w:name w:val="General"/>
          <w:gallery w:val="placeholder"/>
        </w:category>
        <w:types>
          <w:type w:val="bbPlcHdr"/>
        </w:types>
        <w:behaviors>
          <w:behavior w:val="content"/>
        </w:behaviors>
        <w:guid w:val="{824D307A-C535-40E3-9C1F-DF6E533D2A65}"/>
      </w:docPartPr>
      <w:docPartBody>
        <w:p w:rsidR="00767074" w:rsidRDefault="00AB56AE" w:rsidP="00AB56AE">
          <w:pPr>
            <w:pStyle w:val="A05231A6F1EB454EB3FCA297DF18BDE5"/>
          </w:pPr>
          <w:r w:rsidRPr="00550752">
            <w:rPr>
              <w:rStyle w:val="PlaceholderText"/>
            </w:rPr>
            <w:t>Click here to enter text.</w:t>
          </w:r>
        </w:p>
      </w:docPartBody>
    </w:docPart>
    <w:docPart>
      <w:docPartPr>
        <w:name w:val="08D7A1B10ECD4A509367AB9B991F26CC"/>
        <w:category>
          <w:name w:val="General"/>
          <w:gallery w:val="placeholder"/>
        </w:category>
        <w:types>
          <w:type w:val="bbPlcHdr"/>
        </w:types>
        <w:behaviors>
          <w:behavior w:val="content"/>
        </w:behaviors>
        <w:guid w:val="{8A5C1820-8010-4E6A-AA42-D97CD1D03672}"/>
      </w:docPartPr>
      <w:docPartBody>
        <w:p w:rsidR="00767074" w:rsidRDefault="00AB56AE" w:rsidP="00AB56AE">
          <w:pPr>
            <w:pStyle w:val="08D7A1B10ECD4A509367AB9B991F26CC"/>
          </w:pPr>
          <w:r w:rsidRPr="00550752">
            <w:rPr>
              <w:rStyle w:val="PlaceholderText"/>
            </w:rPr>
            <w:t>Click here to enter text.</w:t>
          </w:r>
        </w:p>
      </w:docPartBody>
    </w:docPart>
    <w:docPart>
      <w:docPartPr>
        <w:name w:val="77EAE5C3F014468FA4B74D5BD3E26C26"/>
        <w:category>
          <w:name w:val="General"/>
          <w:gallery w:val="placeholder"/>
        </w:category>
        <w:types>
          <w:type w:val="bbPlcHdr"/>
        </w:types>
        <w:behaviors>
          <w:behavior w:val="content"/>
        </w:behaviors>
        <w:guid w:val="{2FF1532C-BE3A-4418-B2A2-E46F1953475C}"/>
      </w:docPartPr>
      <w:docPartBody>
        <w:p w:rsidR="00767074" w:rsidRDefault="00AB56AE" w:rsidP="00AB56AE">
          <w:pPr>
            <w:pStyle w:val="77EAE5C3F014468FA4B74D5BD3E26C26"/>
          </w:pPr>
          <w:r w:rsidRPr="00550752">
            <w:rPr>
              <w:rStyle w:val="PlaceholderText"/>
            </w:rPr>
            <w:t>Click here to enter text.</w:t>
          </w:r>
        </w:p>
      </w:docPartBody>
    </w:docPart>
    <w:docPart>
      <w:docPartPr>
        <w:name w:val="F33DF4651782412EA6E652CC016A5432"/>
        <w:category>
          <w:name w:val="General"/>
          <w:gallery w:val="placeholder"/>
        </w:category>
        <w:types>
          <w:type w:val="bbPlcHdr"/>
        </w:types>
        <w:behaviors>
          <w:behavior w:val="content"/>
        </w:behaviors>
        <w:guid w:val="{B7A02341-F6A2-4EF7-8756-86A92E99C0B3}"/>
      </w:docPartPr>
      <w:docPartBody>
        <w:p w:rsidR="007F2FAF" w:rsidRDefault="007F2FAF" w:rsidP="007F2FAF">
          <w:pPr>
            <w:pStyle w:val="F33DF4651782412EA6E652CC016A5432"/>
          </w:pPr>
          <w:r w:rsidRPr="00550752">
            <w:rPr>
              <w:rStyle w:val="PlaceholderText"/>
            </w:rPr>
            <w:t>Click here to enter text.</w:t>
          </w:r>
        </w:p>
      </w:docPartBody>
    </w:docPart>
    <w:docPart>
      <w:docPartPr>
        <w:name w:val="DE658FF2460F40DF9E75937AD4F955A0"/>
        <w:category>
          <w:name w:val="General"/>
          <w:gallery w:val="placeholder"/>
        </w:category>
        <w:types>
          <w:type w:val="bbPlcHdr"/>
        </w:types>
        <w:behaviors>
          <w:behavior w:val="content"/>
        </w:behaviors>
        <w:guid w:val="{C8588728-FC03-47E5-B59F-191E11535DBB}"/>
      </w:docPartPr>
      <w:docPartBody>
        <w:p w:rsidR="007F2FAF" w:rsidRDefault="007F2FAF" w:rsidP="007F2FAF">
          <w:pPr>
            <w:pStyle w:val="DE658FF2460F40DF9E75937AD4F955A0"/>
          </w:pPr>
          <w:r w:rsidRPr="00550752">
            <w:rPr>
              <w:rStyle w:val="PlaceholderText"/>
            </w:rPr>
            <w:t>Click here to enter text.</w:t>
          </w:r>
        </w:p>
      </w:docPartBody>
    </w:docPart>
    <w:docPart>
      <w:docPartPr>
        <w:name w:val="9808CAECDCA24124834BA5E8F1ECC760"/>
        <w:category>
          <w:name w:val="General"/>
          <w:gallery w:val="placeholder"/>
        </w:category>
        <w:types>
          <w:type w:val="bbPlcHdr"/>
        </w:types>
        <w:behaviors>
          <w:behavior w:val="content"/>
        </w:behaviors>
        <w:guid w:val="{36A2AFA4-BAF0-4548-86C4-2FF7A36AE566}"/>
      </w:docPartPr>
      <w:docPartBody>
        <w:p w:rsidR="007F2FAF" w:rsidRDefault="007F2FAF" w:rsidP="007F2FAF">
          <w:pPr>
            <w:pStyle w:val="9808CAECDCA24124834BA5E8F1ECC760"/>
          </w:pPr>
          <w:r w:rsidRPr="00550752">
            <w:rPr>
              <w:rStyle w:val="PlaceholderText"/>
            </w:rPr>
            <w:t>Click here to enter text.</w:t>
          </w:r>
        </w:p>
      </w:docPartBody>
    </w:docPart>
    <w:docPart>
      <w:docPartPr>
        <w:name w:val="52162A2518374750807A864BDA2A23EB"/>
        <w:category>
          <w:name w:val="General"/>
          <w:gallery w:val="placeholder"/>
        </w:category>
        <w:types>
          <w:type w:val="bbPlcHdr"/>
        </w:types>
        <w:behaviors>
          <w:behavior w:val="content"/>
        </w:behaviors>
        <w:guid w:val="{8CEF896E-C23C-405F-8DB7-F2B33A546C5D}"/>
      </w:docPartPr>
      <w:docPartBody>
        <w:p w:rsidR="00CB1F15" w:rsidRDefault="00A55A74" w:rsidP="00A55A74">
          <w:pPr>
            <w:pStyle w:val="52162A2518374750807A864BDA2A23EB"/>
          </w:pPr>
          <w:r w:rsidRPr="00550752">
            <w:rPr>
              <w:rStyle w:val="PlaceholderText"/>
            </w:rPr>
            <w:t>Click here to enter text.</w:t>
          </w:r>
        </w:p>
      </w:docPartBody>
    </w:docPart>
    <w:docPart>
      <w:docPartPr>
        <w:name w:val="AF550CAAF7984869980A90ED1D1D95D4"/>
        <w:category>
          <w:name w:val="General"/>
          <w:gallery w:val="placeholder"/>
        </w:category>
        <w:types>
          <w:type w:val="bbPlcHdr"/>
        </w:types>
        <w:behaviors>
          <w:behavior w:val="content"/>
        </w:behaviors>
        <w:guid w:val="{BD045900-682A-4C73-ACA7-DB40D7CDDD64}"/>
      </w:docPartPr>
      <w:docPartBody>
        <w:p w:rsidR="00CB1F15" w:rsidRDefault="00A55A74" w:rsidP="00A55A74">
          <w:pPr>
            <w:pStyle w:val="AF550CAAF7984869980A90ED1D1D95D4"/>
          </w:pPr>
          <w:r w:rsidRPr="00550752">
            <w:rPr>
              <w:rStyle w:val="PlaceholderText"/>
            </w:rPr>
            <w:t>Click here to enter text.</w:t>
          </w:r>
        </w:p>
      </w:docPartBody>
    </w:docPart>
    <w:docPart>
      <w:docPartPr>
        <w:name w:val="499C40BF2E404872A14466F1E271490A"/>
        <w:category>
          <w:name w:val="General"/>
          <w:gallery w:val="placeholder"/>
        </w:category>
        <w:types>
          <w:type w:val="bbPlcHdr"/>
        </w:types>
        <w:behaviors>
          <w:behavior w:val="content"/>
        </w:behaviors>
        <w:guid w:val="{E338BF1F-6D82-424D-9A12-E5A207BE606C}"/>
      </w:docPartPr>
      <w:docPartBody>
        <w:p w:rsidR="00CB1F15" w:rsidRDefault="00A55A74" w:rsidP="00A55A74">
          <w:pPr>
            <w:pStyle w:val="499C40BF2E404872A14466F1E271490A"/>
          </w:pPr>
          <w:r w:rsidRPr="0055075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16"/>
    <w:rsid w:val="00170416"/>
    <w:rsid w:val="00293227"/>
    <w:rsid w:val="0035051B"/>
    <w:rsid w:val="0045588A"/>
    <w:rsid w:val="00455980"/>
    <w:rsid w:val="00471D85"/>
    <w:rsid w:val="004C6639"/>
    <w:rsid w:val="00630E80"/>
    <w:rsid w:val="00767074"/>
    <w:rsid w:val="007F2FAF"/>
    <w:rsid w:val="008E393D"/>
    <w:rsid w:val="00920CE9"/>
    <w:rsid w:val="00A4148B"/>
    <w:rsid w:val="00A55A74"/>
    <w:rsid w:val="00A701E4"/>
    <w:rsid w:val="00A73A69"/>
    <w:rsid w:val="00A949F6"/>
    <w:rsid w:val="00AB56AE"/>
    <w:rsid w:val="00BB5CEB"/>
    <w:rsid w:val="00CB12B2"/>
    <w:rsid w:val="00CB1F15"/>
    <w:rsid w:val="00E75260"/>
    <w:rsid w:val="00EA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F15"/>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71EBC1C1328F4A98960AC30D0A803CFB">
    <w:name w:val="71EBC1C1328F4A98960AC30D0A803CFB"/>
    <w:rsid w:val="00471D85"/>
  </w:style>
  <w:style w:type="paragraph" w:customStyle="1" w:styleId="9CD810FF1E4C49FEAC87336CE7393D87">
    <w:name w:val="9CD810FF1E4C49FEAC87336CE7393D87"/>
    <w:rsid w:val="00471D85"/>
  </w:style>
  <w:style w:type="paragraph" w:customStyle="1" w:styleId="399623270AFF4844948E5B5820655FD1">
    <w:name w:val="399623270AFF4844948E5B5820655FD1"/>
    <w:rsid w:val="00471D85"/>
  </w:style>
  <w:style w:type="paragraph" w:customStyle="1" w:styleId="9BB4D69074164ECDB61B9F639395E062">
    <w:name w:val="9BB4D69074164ECDB61B9F639395E062"/>
    <w:rsid w:val="00471D85"/>
  </w:style>
  <w:style w:type="paragraph" w:customStyle="1" w:styleId="8B9495809FFB480B937B817F4C9F8BAE">
    <w:name w:val="8B9495809FFB480B937B817F4C9F8BAE"/>
    <w:rsid w:val="00471D85"/>
  </w:style>
  <w:style w:type="paragraph" w:customStyle="1" w:styleId="8A544A856E9D4675A17C200C954FB8E0">
    <w:name w:val="8A544A856E9D4675A17C200C954FB8E0"/>
    <w:rsid w:val="00471D85"/>
  </w:style>
  <w:style w:type="paragraph" w:customStyle="1" w:styleId="3BB161F403854391A21E2F0BC130F57B">
    <w:name w:val="3BB161F403854391A21E2F0BC130F57B"/>
    <w:rsid w:val="00471D85"/>
  </w:style>
  <w:style w:type="paragraph" w:customStyle="1" w:styleId="D2D2CE74AA0C42FC98C89E91D839E179">
    <w:name w:val="D2D2CE74AA0C42FC98C89E91D839E179"/>
    <w:rsid w:val="00471D85"/>
  </w:style>
  <w:style w:type="paragraph" w:customStyle="1" w:styleId="60E22E78350245E38497F703E92BDCCE">
    <w:name w:val="60E22E78350245E38497F703E92BDCCE"/>
    <w:rsid w:val="00471D85"/>
  </w:style>
  <w:style w:type="paragraph" w:customStyle="1" w:styleId="A1C67BCB69174B80ACFC153F1916C989">
    <w:name w:val="A1C67BCB69174B80ACFC153F1916C989"/>
    <w:rsid w:val="00471D85"/>
  </w:style>
  <w:style w:type="paragraph" w:customStyle="1" w:styleId="AE9B4986AD1B4F3798177A24A750B2D6">
    <w:name w:val="AE9B4986AD1B4F3798177A24A750B2D6"/>
    <w:rsid w:val="00471D85"/>
  </w:style>
  <w:style w:type="paragraph" w:customStyle="1" w:styleId="34B2891BD5064072AA329A0953986455">
    <w:name w:val="34B2891BD5064072AA329A0953986455"/>
    <w:rsid w:val="00471D85"/>
  </w:style>
  <w:style w:type="paragraph" w:customStyle="1" w:styleId="AF75CDB0271E438FAF963A0F85A01509">
    <w:name w:val="AF75CDB0271E438FAF963A0F85A01509"/>
    <w:rsid w:val="00471D85"/>
  </w:style>
  <w:style w:type="paragraph" w:customStyle="1" w:styleId="56AC5765C0904399890FFE7C138C8CAA">
    <w:name w:val="56AC5765C0904399890FFE7C138C8CAA"/>
    <w:rsid w:val="00471D85"/>
  </w:style>
  <w:style w:type="paragraph" w:customStyle="1" w:styleId="1048986CF40C4BEFA50E9E2F75AD6043">
    <w:name w:val="1048986CF40C4BEFA50E9E2F75AD6043"/>
    <w:rsid w:val="00471D85"/>
  </w:style>
  <w:style w:type="paragraph" w:customStyle="1" w:styleId="4DC3E4A9F4224BB884C80FB937654529">
    <w:name w:val="4DC3E4A9F4224BB884C80FB937654529"/>
    <w:rsid w:val="00471D85"/>
  </w:style>
  <w:style w:type="paragraph" w:customStyle="1" w:styleId="267D90AA41C74567BDF4E3471EED0DFC">
    <w:name w:val="267D90AA41C74567BDF4E3471EED0DFC"/>
    <w:rsid w:val="00471D85"/>
  </w:style>
  <w:style w:type="paragraph" w:customStyle="1" w:styleId="65D19B12F9EF4A86AF34336F3E2CE806">
    <w:name w:val="65D19B12F9EF4A86AF34336F3E2CE806"/>
    <w:rsid w:val="00471D85"/>
  </w:style>
  <w:style w:type="paragraph" w:customStyle="1" w:styleId="8E0C932831044A7E91A82C9A93EE412F">
    <w:name w:val="8E0C932831044A7E91A82C9A93EE412F"/>
    <w:rsid w:val="00471D85"/>
  </w:style>
  <w:style w:type="paragraph" w:customStyle="1" w:styleId="0176473025214950AB59E2FDCA40E781">
    <w:name w:val="0176473025214950AB59E2FDCA40E781"/>
    <w:rsid w:val="00471D85"/>
  </w:style>
  <w:style w:type="paragraph" w:customStyle="1" w:styleId="C88ED7BDED7F4CF5A7F398D75164599F">
    <w:name w:val="C88ED7BDED7F4CF5A7F398D75164599F"/>
    <w:rsid w:val="00471D85"/>
  </w:style>
  <w:style w:type="paragraph" w:customStyle="1" w:styleId="AA03A6DA8BB44B22930CAC1A9189FD0A">
    <w:name w:val="AA03A6DA8BB44B22930CAC1A9189FD0A"/>
    <w:rsid w:val="00471D85"/>
  </w:style>
  <w:style w:type="paragraph" w:customStyle="1" w:styleId="A05231A6F1EB454EB3FCA297DF18BDE5">
    <w:name w:val="A05231A6F1EB454EB3FCA297DF18BDE5"/>
    <w:rsid w:val="00AB56AE"/>
  </w:style>
  <w:style w:type="paragraph" w:customStyle="1" w:styleId="08D7A1B10ECD4A509367AB9B991F26CC">
    <w:name w:val="08D7A1B10ECD4A509367AB9B991F26CC"/>
    <w:rsid w:val="00AB56AE"/>
  </w:style>
  <w:style w:type="paragraph" w:customStyle="1" w:styleId="77EAE5C3F014468FA4B74D5BD3E26C26">
    <w:name w:val="77EAE5C3F014468FA4B74D5BD3E26C26"/>
    <w:rsid w:val="00AB56AE"/>
  </w:style>
  <w:style w:type="paragraph" w:customStyle="1" w:styleId="F33DF4651782412EA6E652CC016A5432">
    <w:name w:val="F33DF4651782412EA6E652CC016A5432"/>
    <w:rsid w:val="007F2FAF"/>
  </w:style>
  <w:style w:type="paragraph" w:customStyle="1" w:styleId="DE658FF2460F40DF9E75937AD4F955A0">
    <w:name w:val="DE658FF2460F40DF9E75937AD4F955A0"/>
    <w:rsid w:val="007F2FAF"/>
  </w:style>
  <w:style w:type="paragraph" w:customStyle="1" w:styleId="9808CAECDCA24124834BA5E8F1ECC760">
    <w:name w:val="9808CAECDCA24124834BA5E8F1ECC760"/>
    <w:rsid w:val="007F2FAF"/>
  </w:style>
  <w:style w:type="paragraph" w:customStyle="1" w:styleId="E6F70A6529DF4DA4B22D5445971DD911">
    <w:name w:val="E6F70A6529DF4DA4B22D5445971DD911"/>
    <w:rsid w:val="007F2FAF"/>
  </w:style>
  <w:style w:type="paragraph" w:customStyle="1" w:styleId="BB6E58D0A7DC4DC399401BBDA54E403F">
    <w:name w:val="BB6E58D0A7DC4DC399401BBDA54E403F"/>
    <w:rsid w:val="007F2FAF"/>
  </w:style>
  <w:style w:type="paragraph" w:customStyle="1" w:styleId="7A52A007BE624837942DF2E857A36BC7">
    <w:name w:val="7A52A007BE624837942DF2E857A36BC7"/>
    <w:rsid w:val="007F2FAF"/>
  </w:style>
  <w:style w:type="paragraph" w:customStyle="1" w:styleId="52162A2518374750807A864BDA2A23EB">
    <w:name w:val="52162A2518374750807A864BDA2A23EB"/>
    <w:rsid w:val="00A55A74"/>
  </w:style>
  <w:style w:type="paragraph" w:customStyle="1" w:styleId="AF550CAAF7984869980A90ED1D1D95D4">
    <w:name w:val="AF550CAAF7984869980A90ED1D1D95D4"/>
    <w:rsid w:val="00A55A74"/>
  </w:style>
  <w:style w:type="paragraph" w:customStyle="1" w:styleId="499C40BF2E404872A14466F1E271490A">
    <w:name w:val="499C40BF2E404872A14466F1E271490A"/>
    <w:rsid w:val="00A55A74"/>
  </w:style>
  <w:style w:type="paragraph" w:customStyle="1" w:styleId="E8A9E27601C14E28A8B3E1823C2446C4">
    <w:name w:val="E8A9E27601C14E28A8B3E1823C2446C4"/>
    <w:rsid w:val="00CB1F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F15"/>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71EBC1C1328F4A98960AC30D0A803CFB">
    <w:name w:val="71EBC1C1328F4A98960AC30D0A803CFB"/>
    <w:rsid w:val="00471D85"/>
  </w:style>
  <w:style w:type="paragraph" w:customStyle="1" w:styleId="9CD810FF1E4C49FEAC87336CE7393D87">
    <w:name w:val="9CD810FF1E4C49FEAC87336CE7393D87"/>
    <w:rsid w:val="00471D85"/>
  </w:style>
  <w:style w:type="paragraph" w:customStyle="1" w:styleId="399623270AFF4844948E5B5820655FD1">
    <w:name w:val="399623270AFF4844948E5B5820655FD1"/>
    <w:rsid w:val="00471D85"/>
  </w:style>
  <w:style w:type="paragraph" w:customStyle="1" w:styleId="9BB4D69074164ECDB61B9F639395E062">
    <w:name w:val="9BB4D69074164ECDB61B9F639395E062"/>
    <w:rsid w:val="00471D85"/>
  </w:style>
  <w:style w:type="paragraph" w:customStyle="1" w:styleId="8B9495809FFB480B937B817F4C9F8BAE">
    <w:name w:val="8B9495809FFB480B937B817F4C9F8BAE"/>
    <w:rsid w:val="00471D85"/>
  </w:style>
  <w:style w:type="paragraph" w:customStyle="1" w:styleId="8A544A856E9D4675A17C200C954FB8E0">
    <w:name w:val="8A544A856E9D4675A17C200C954FB8E0"/>
    <w:rsid w:val="00471D85"/>
  </w:style>
  <w:style w:type="paragraph" w:customStyle="1" w:styleId="3BB161F403854391A21E2F0BC130F57B">
    <w:name w:val="3BB161F403854391A21E2F0BC130F57B"/>
    <w:rsid w:val="00471D85"/>
  </w:style>
  <w:style w:type="paragraph" w:customStyle="1" w:styleId="D2D2CE74AA0C42FC98C89E91D839E179">
    <w:name w:val="D2D2CE74AA0C42FC98C89E91D839E179"/>
    <w:rsid w:val="00471D85"/>
  </w:style>
  <w:style w:type="paragraph" w:customStyle="1" w:styleId="60E22E78350245E38497F703E92BDCCE">
    <w:name w:val="60E22E78350245E38497F703E92BDCCE"/>
    <w:rsid w:val="00471D85"/>
  </w:style>
  <w:style w:type="paragraph" w:customStyle="1" w:styleId="A1C67BCB69174B80ACFC153F1916C989">
    <w:name w:val="A1C67BCB69174B80ACFC153F1916C989"/>
    <w:rsid w:val="00471D85"/>
  </w:style>
  <w:style w:type="paragraph" w:customStyle="1" w:styleId="AE9B4986AD1B4F3798177A24A750B2D6">
    <w:name w:val="AE9B4986AD1B4F3798177A24A750B2D6"/>
    <w:rsid w:val="00471D85"/>
  </w:style>
  <w:style w:type="paragraph" w:customStyle="1" w:styleId="34B2891BD5064072AA329A0953986455">
    <w:name w:val="34B2891BD5064072AA329A0953986455"/>
    <w:rsid w:val="00471D85"/>
  </w:style>
  <w:style w:type="paragraph" w:customStyle="1" w:styleId="AF75CDB0271E438FAF963A0F85A01509">
    <w:name w:val="AF75CDB0271E438FAF963A0F85A01509"/>
    <w:rsid w:val="00471D85"/>
  </w:style>
  <w:style w:type="paragraph" w:customStyle="1" w:styleId="56AC5765C0904399890FFE7C138C8CAA">
    <w:name w:val="56AC5765C0904399890FFE7C138C8CAA"/>
    <w:rsid w:val="00471D85"/>
  </w:style>
  <w:style w:type="paragraph" w:customStyle="1" w:styleId="1048986CF40C4BEFA50E9E2F75AD6043">
    <w:name w:val="1048986CF40C4BEFA50E9E2F75AD6043"/>
    <w:rsid w:val="00471D85"/>
  </w:style>
  <w:style w:type="paragraph" w:customStyle="1" w:styleId="4DC3E4A9F4224BB884C80FB937654529">
    <w:name w:val="4DC3E4A9F4224BB884C80FB937654529"/>
    <w:rsid w:val="00471D85"/>
  </w:style>
  <w:style w:type="paragraph" w:customStyle="1" w:styleId="267D90AA41C74567BDF4E3471EED0DFC">
    <w:name w:val="267D90AA41C74567BDF4E3471EED0DFC"/>
    <w:rsid w:val="00471D85"/>
  </w:style>
  <w:style w:type="paragraph" w:customStyle="1" w:styleId="65D19B12F9EF4A86AF34336F3E2CE806">
    <w:name w:val="65D19B12F9EF4A86AF34336F3E2CE806"/>
    <w:rsid w:val="00471D85"/>
  </w:style>
  <w:style w:type="paragraph" w:customStyle="1" w:styleId="8E0C932831044A7E91A82C9A93EE412F">
    <w:name w:val="8E0C932831044A7E91A82C9A93EE412F"/>
    <w:rsid w:val="00471D85"/>
  </w:style>
  <w:style w:type="paragraph" w:customStyle="1" w:styleId="0176473025214950AB59E2FDCA40E781">
    <w:name w:val="0176473025214950AB59E2FDCA40E781"/>
    <w:rsid w:val="00471D85"/>
  </w:style>
  <w:style w:type="paragraph" w:customStyle="1" w:styleId="C88ED7BDED7F4CF5A7F398D75164599F">
    <w:name w:val="C88ED7BDED7F4CF5A7F398D75164599F"/>
    <w:rsid w:val="00471D85"/>
  </w:style>
  <w:style w:type="paragraph" w:customStyle="1" w:styleId="AA03A6DA8BB44B22930CAC1A9189FD0A">
    <w:name w:val="AA03A6DA8BB44B22930CAC1A9189FD0A"/>
    <w:rsid w:val="00471D85"/>
  </w:style>
  <w:style w:type="paragraph" w:customStyle="1" w:styleId="A05231A6F1EB454EB3FCA297DF18BDE5">
    <w:name w:val="A05231A6F1EB454EB3FCA297DF18BDE5"/>
    <w:rsid w:val="00AB56AE"/>
  </w:style>
  <w:style w:type="paragraph" w:customStyle="1" w:styleId="08D7A1B10ECD4A509367AB9B991F26CC">
    <w:name w:val="08D7A1B10ECD4A509367AB9B991F26CC"/>
    <w:rsid w:val="00AB56AE"/>
  </w:style>
  <w:style w:type="paragraph" w:customStyle="1" w:styleId="77EAE5C3F014468FA4B74D5BD3E26C26">
    <w:name w:val="77EAE5C3F014468FA4B74D5BD3E26C26"/>
    <w:rsid w:val="00AB56AE"/>
  </w:style>
  <w:style w:type="paragraph" w:customStyle="1" w:styleId="F33DF4651782412EA6E652CC016A5432">
    <w:name w:val="F33DF4651782412EA6E652CC016A5432"/>
    <w:rsid w:val="007F2FAF"/>
  </w:style>
  <w:style w:type="paragraph" w:customStyle="1" w:styleId="DE658FF2460F40DF9E75937AD4F955A0">
    <w:name w:val="DE658FF2460F40DF9E75937AD4F955A0"/>
    <w:rsid w:val="007F2FAF"/>
  </w:style>
  <w:style w:type="paragraph" w:customStyle="1" w:styleId="9808CAECDCA24124834BA5E8F1ECC760">
    <w:name w:val="9808CAECDCA24124834BA5E8F1ECC760"/>
    <w:rsid w:val="007F2FAF"/>
  </w:style>
  <w:style w:type="paragraph" w:customStyle="1" w:styleId="E6F70A6529DF4DA4B22D5445971DD911">
    <w:name w:val="E6F70A6529DF4DA4B22D5445971DD911"/>
    <w:rsid w:val="007F2FAF"/>
  </w:style>
  <w:style w:type="paragraph" w:customStyle="1" w:styleId="BB6E58D0A7DC4DC399401BBDA54E403F">
    <w:name w:val="BB6E58D0A7DC4DC399401BBDA54E403F"/>
    <w:rsid w:val="007F2FAF"/>
  </w:style>
  <w:style w:type="paragraph" w:customStyle="1" w:styleId="7A52A007BE624837942DF2E857A36BC7">
    <w:name w:val="7A52A007BE624837942DF2E857A36BC7"/>
    <w:rsid w:val="007F2FAF"/>
  </w:style>
  <w:style w:type="paragraph" w:customStyle="1" w:styleId="52162A2518374750807A864BDA2A23EB">
    <w:name w:val="52162A2518374750807A864BDA2A23EB"/>
    <w:rsid w:val="00A55A74"/>
  </w:style>
  <w:style w:type="paragraph" w:customStyle="1" w:styleId="AF550CAAF7984869980A90ED1D1D95D4">
    <w:name w:val="AF550CAAF7984869980A90ED1D1D95D4"/>
    <w:rsid w:val="00A55A74"/>
  </w:style>
  <w:style w:type="paragraph" w:customStyle="1" w:styleId="499C40BF2E404872A14466F1E271490A">
    <w:name w:val="499C40BF2E404872A14466F1E271490A"/>
    <w:rsid w:val="00A55A74"/>
  </w:style>
  <w:style w:type="paragraph" w:customStyle="1" w:styleId="E8A9E27601C14E28A8B3E1823C2446C4">
    <w:name w:val="E8A9E27601C14E28A8B3E1823C2446C4"/>
    <w:rsid w:val="00CB1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12BA57-F676-42D8-A5C2-0DF7C4D1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Sequence.dotx</Template>
  <TotalTime>190</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Pneumatic VC</dc:subject>
  <dc:creator>Tim Reamsbottom</dc:creator>
  <cp:lastModifiedBy>Tim Reamsbottom</cp:lastModifiedBy>
  <cp:revision>37</cp:revision>
  <cp:lastPrinted>2015-07-13T12:39:00Z</cp:lastPrinted>
  <dcterms:created xsi:type="dcterms:W3CDTF">2015-07-14T14:05:00Z</dcterms:created>
  <dcterms:modified xsi:type="dcterms:W3CDTF">2016-09-16T10:40:00Z</dcterms:modified>
  <cp:contentStatus>1.00.1</cp:contentStatus>
</cp:coreProperties>
</file>