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F52" w:rsidRDefault="008E3075" w:rsidP="000549DA">
      <w:pPr>
        <w:rPr>
          <w:rFonts w:ascii="Arial" w:hAnsi="Arial" w:cs="Arial"/>
          <w:b/>
          <w:color w:val="548DD4" w:themeColor="text2" w:themeTint="99"/>
          <w:sz w:val="24"/>
          <w:szCs w:val="24"/>
        </w:rPr>
      </w:pPr>
      <w:r>
        <w:rPr>
          <w:rFonts w:ascii="Arial" w:hAnsi="Arial" w:cs="Arial"/>
          <w:b/>
          <w:color w:val="548DD4" w:themeColor="text2" w:themeTint="99"/>
          <w:sz w:val="24"/>
          <w:szCs w:val="24"/>
        </w:rPr>
        <w:t>Sequence Title</w:t>
      </w:r>
      <w:r w:rsidR="008F2F52" w:rsidRPr="00C24821">
        <w:rPr>
          <w:rFonts w:ascii="Arial" w:hAnsi="Arial" w:cs="Arial"/>
          <w:sz w:val="24"/>
          <w:szCs w:val="24"/>
        </w:rPr>
        <w:t xml:space="preserve">: </w:t>
      </w:r>
      <w:sdt>
        <w:sdtPr>
          <w:rPr>
            <w:rFonts w:ascii="Arial" w:hAnsi="Arial" w:cs="Arial"/>
            <w:sz w:val="24"/>
            <w:szCs w:val="24"/>
          </w:rPr>
          <w:id w:val="582036393"/>
          <w:placeholder>
            <w:docPart w:val="DefaultPlaceholder_1082065158"/>
          </w:placeholder>
        </w:sdtPr>
        <w:sdtEndPr/>
        <w:sdtContent>
          <w:sdt>
            <w:sdtPr>
              <w:rPr>
                <w:rFonts w:ascii="Arial" w:hAnsi="Arial" w:cs="Arial"/>
                <w:sz w:val="24"/>
                <w:szCs w:val="24"/>
              </w:rPr>
              <w:alias w:val="Subject"/>
              <w:tag w:val=""/>
              <w:id w:val="1162733298"/>
              <w:placeholder>
                <w:docPart w:val="7E3F68ED20C9402A8D4271643470EB68"/>
              </w:placeholder>
              <w:dataBinding w:prefixMappings="xmlns:ns0='http://purl.org/dc/elements/1.1/' xmlns:ns1='http://schemas.openxmlformats.org/package/2006/metadata/core-properties' " w:xpath="/ns1:coreProperties[1]/ns0:subject[1]" w:storeItemID="{6C3C8BC8-F283-45AE-878A-BAB7291924A1}"/>
              <w:text/>
            </w:sdtPr>
            <w:sdtEndPr/>
            <w:sdtContent>
              <w:r w:rsidR="006F633C">
                <w:rPr>
                  <w:rFonts w:ascii="Arial" w:hAnsi="Arial" w:cs="Arial"/>
                  <w:sz w:val="24"/>
                  <w:szCs w:val="24"/>
                </w:rPr>
                <w:t>bsn – Bag Stacker Ongoing</w:t>
              </w:r>
            </w:sdtContent>
          </w:sdt>
        </w:sdtContent>
      </w:sdt>
    </w:p>
    <w:p w:rsidR="00463B6C" w:rsidRDefault="00463B6C" w:rsidP="000549DA">
      <w:pPr>
        <w:rPr>
          <w:rFonts w:ascii="Arial" w:hAnsi="Arial" w:cs="Arial"/>
          <w:sz w:val="24"/>
          <w:szCs w:val="24"/>
        </w:rPr>
      </w:pPr>
      <w:r>
        <w:rPr>
          <w:rFonts w:ascii="Arial" w:hAnsi="Arial" w:cs="Arial"/>
          <w:b/>
          <w:color w:val="548DD4" w:themeColor="text2" w:themeTint="99"/>
          <w:sz w:val="24"/>
          <w:szCs w:val="24"/>
        </w:rPr>
        <w:t>Doc Version</w:t>
      </w:r>
      <w:r w:rsidRPr="0027566B">
        <w:rPr>
          <w:rFonts w:ascii="Arial" w:hAnsi="Arial" w:cs="Arial"/>
          <w:b/>
          <w:color w:val="548DD4" w:themeColor="text2" w:themeTint="99"/>
          <w:sz w:val="24"/>
          <w:szCs w:val="24"/>
        </w:rPr>
        <w:t>:</w:t>
      </w:r>
      <w:r>
        <w:rPr>
          <w:rFonts w:ascii="Arial" w:hAnsi="Arial" w:cs="Arial"/>
          <w:b/>
          <w:color w:val="548DD4" w:themeColor="text2" w:themeTint="99"/>
          <w:sz w:val="24"/>
          <w:szCs w:val="24"/>
        </w:rPr>
        <w:t xml:space="preserve"> </w:t>
      </w:r>
      <w:sdt>
        <w:sdtPr>
          <w:rPr>
            <w:rFonts w:ascii="Arial" w:hAnsi="Arial" w:cs="Arial"/>
            <w:color w:val="548DD4" w:themeColor="text2" w:themeTint="99"/>
            <w:sz w:val="24"/>
            <w:szCs w:val="24"/>
          </w:rPr>
          <w:id w:val="814303883"/>
          <w:placeholder>
            <w:docPart w:val="DefaultPlaceholder_1082065158"/>
          </w:placeholder>
        </w:sdtPr>
        <w:sdtEndPr/>
        <w:sdtContent>
          <w:sdt>
            <w:sdtPr>
              <w:rPr>
                <w:rFonts w:ascii="Arial" w:hAnsi="Arial" w:cs="Arial"/>
                <w:sz w:val="24"/>
                <w:szCs w:val="24"/>
              </w:rPr>
              <w:alias w:val="Status"/>
              <w:tag w:val=""/>
              <w:id w:val="333498516"/>
              <w:placeholder>
                <w:docPart w:val="12DA554196DC46CB95D61AC75C7DCAD1"/>
              </w:placeholder>
              <w:dataBinding w:prefixMappings="xmlns:ns0='http://purl.org/dc/elements/1.1/' xmlns:ns1='http://schemas.openxmlformats.org/package/2006/metadata/core-properties' " w:xpath="/ns1:coreProperties[1]/ns1:contentStatus[1]" w:storeItemID="{6C3C8BC8-F283-45AE-878A-BAB7291924A1}"/>
              <w:text/>
            </w:sdtPr>
            <w:sdtEndPr/>
            <w:sdtContent>
              <w:r w:rsidR="00C24821" w:rsidRPr="00C24821">
                <w:rPr>
                  <w:rFonts w:ascii="Arial" w:hAnsi="Arial" w:cs="Arial"/>
                  <w:sz w:val="24"/>
                  <w:szCs w:val="24"/>
                </w:rPr>
                <w:t>1.00.</w:t>
              </w:r>
              <w:r w:rsidR="006F633C">
                <w:rPr>
                  <w:rFonts w:ascii="Arial" w:hAnsi="Arial" w:cs="Arial"/>
                  <w:sz w:val="24"/>
                  <w:szCs w:val="24"/>
                </w:rPr>
                <w:t>1</w:t>
              </w:r>
            </w:sdtContent>
          </w:sdt>
        </w:sdtContent>
      </w:sdt>
    </w:p>
    <w:p w:rsidR="00463B6C" w:rsidRDefault="00463B6C" w:rsidP="000549DA">
      <w:pPr>
        <w:rPr>
          <w:rFonts w:ascii="Arial" w:hAnsi="Arial" w:cs="Arial"/>
          <w:sz w:val="24"/>
          <w:szCs w:val="24"/>
        </w:rPr>
      </w:pPr>
      <w:r>
        <w:rPr>
          <w:rFonts w:ascii="Arial" w:hAnsi="Arial" w:cs="Arial"/>
          <w:b/>
          <w:color w:val="548DD4" w:themeColor="text2" w:themeTint="99"/>
          <w:sz w:val="24"/>
          <w:szCs w:val="24"/>
        </w:rPr>
        <w:t>Published By</w:t>
      </w:r>
      <w:r w:rsidRPr="0027566B">
        <w:rPr>
          <w:rFonts w:ascii="Arial" w:hAnsi="Arial" w:cs="Arial"/>
          <w:b/>
          <w:color w:val="548DD4" w:themeColor="text2" w:themeTint="99"/>
          <w:sz w:val="24"/>
          <w:szCs w:val="24"/>
        </w:rPr>
        <w:t>:</w:t>
      </w:r>
      <w:r>
        <w:rPr>
          <w:rFonts w:ascii="Arial" w:hAnsi="Arial" w:cs="Arial"/>
          <w:b/>
          <w:color w:val="548DD4" w:themeColor="text2" w:themeTint="99"/>
          <w:sz w:val="24"/>
          <w:szCs w:val="24"/>
        </w:rPr>
        <w:t xml:space="preserve"> </w:t>
      </w:r>
      <w:r w:rsidR="004F369A">
        <w:rPr>
          <w:rFonts w:ascii="Arial" w:hAnsi="Arial" w:cs="Arial"/>
          <w:b/>
          <w:color w:val="548DD4" w:themeColor="text2" w:themeTint="99"/>
          <w:sz w:val="24"/>
          <w:szCs w:val="24"/>
        </w:rPr>
        <w:t xml:space="preserve"> </w:t>
      </w:r>
      <w:sdt>
        <w:sdtPr>
          <w:rPr>
            <w:rFonts w:ascii="Arial" w:hAnsi="Arial" w:cs="Arial"/>
            <w:b/>
            <w:color w:val="548DD4" w:themeColor="text2" w:themeTint="99"/>
            <w:sz w:val="24"/>
            <w:szCs w:val="24"/>
          </w:rPr>
          <w:id w:val="213396883"/>
          <w:placeholder>
            <w:docPart w:val="DefaultPlaceholder_1082065158"/>
          </w:placeholder>
        </w:sdtPr>
        <w:sdtEndPr/>
        <w:sdtContent>
          <w:r w:rsidR="006F633C">
            <w:rPr>
              <w:rFonts w:ascii="Arial" w:hAnsi="Arial" w:cs="Arial"/>
              <w:b/>
              <w:color w:val="548DD4" w:themeColor="text2" w:themeTint="99"/>
              <w:sz w:val="24"/>
              <w:szCs w:val="24"/>
            </w:rPr>
            <w:t>Tim Reamsbottom</w:t>
          </w:r>
        </w:sdtContent>
      </w:sdt>
    </w:p>
    <w:p w:rsidR="000549DA" w:rsidRDefault="000549DA" w:rsidP="000549DA">
      <w:pPr>
        <w:rPr>
          <w:sz w:val="24"/>
          <w:szCs w:val="24"/>
        </w:rPr>
      </w:pPr>
      <w:r w:rsidRPr="0027566B">
        <w:rPr>
          <w:rFonts w:ascii="Arial" w:hAnsi="Arial" w:cs="Arial"/>
          <w:b/>
          <w:color w:val="548DD4" w:themeColor="text2" w:themeTint="99"/>
          <w:sz w:val="24"/>
          <w:szCs w:val="24"/>
        </w:rPr>
        <w:t>Publish Date</w:t>
      </w:r>
      <w:r>
        <w:rPr>
          <w:rFonts w:ascii="Arial" w:hAnsi="Arial" w:cs="Arial"/>
        </w:rPr>
        <w:t xml:space="preserve">: </w:t>
      </w:r>
      <w:sdt>
        <w:sdtPr>
          <w:rPr>
            <w:sz w:val="24"/>
            <w:szCs w:val="24"/>
          </w:rPr>
          <w:id w:val="1445033619"/>
          <w:placeholder>
            <w:docPart w:val="3777F913EEF84AA2994670295AE7052A"/>
          </w:placeholder>
          <w:date w:fullDate="2015-07-17T00:00:00Z">
            <w:dateFormat w:val="dd/MM/yyyy"/>
            <w:lid w:val="en-GB"/>
            <w:storeMappedDataAs w:val="dateTime"/>
            <w:calendar w:val="gregorian"/>
          </w:date>
        </w:sdtPr>
        <w:sdtEndPr/>
        <w:sdtContent>
          <w:r w:rsidR="006F633C">
            <w:rPr>
              <w:sz w:val="24"/>
              <w:szCs w:val="24"/>
              <w:lang w:val="en-GB"/>
            </w:rPr>
            <w:t>17/07/2015</w:t>
          </w:r>
        </w:sdtContent>
      </w:sdt>
    </w:p>
    <w:p w:rsidR="00E13634" w:rsidRDefault="00E13634" w:rsidP="00E13634">
      <w:pPr>
        <w:pStyle w:val="Heading1"/>
        <w:pBdr>
          <w:top w:val="single" w:sz="12" w:space="2" w:color="auto"/>
        </w:pBdr>
      </w:pPr>
      <w:r>
        <w:t>Version History</w:t>
      </w:r>
    </w:p>
    <w:p w:rsidR="00E13634" w:rsidRDefault="00E13634" w:rsidP="00E13634">
      <w:pPr>
        <w:rPr>
          <w:lang w:val="en-GB"/>
        </w:rPr>
      </w:pPr>
    </w:p>
    <w:p w:rsidR="00E13634" w:rsidRDefault="00E13634" w:rsidP="00E13634">
      <w:pPr>
        <w:jc w:val="center"/>
        <w:rPr>
          <w:i/>
          <w:lang w:val="en-GB"/>
        </w:rPr>
      </w:pPr>
      <w:r w:rsidRPr="00E13634">
        <w:rPr>
          <w:i/>
          <w:lang w:val="en-GB"/>
        </w:rPr>
        <w:t>The version number corresponds with the program version number set in Automation Studio.</w:t>
      </w:r>
    </w:p>
    <w:tbl>
      <w:tblPr>
        <w:tblStyle w:val="TableGrid"/>
        <w:tblW w:w="9576" w:type="dxa"/>
        <w:tblLook w:val="04A0" w:firstRow="1" w:lastRow="0" w:firstColumn="1" w:lastColumn="0" w:noHBand="0" w:noVBand="1"/>
      </w:tblPr>
      <w:tblGrid>
        <w:gridCol w:w="1479"/>
        <w:gridCol w:w="1613"/>
        <w:gridCol w:w="5247"/>
        <w:gridCol w:w="1237"/>
      </w:tblGrid>
      <w:tr w:rsidR="000B57C5" w:rsidRPr="00E13634" w:rsidTr="000B57C5">
        <w:tc>
          <w:tcPr>
            <w:tcW w:w="1482"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Publish Date</w:t>
            </w:r>
          </w:p>
        </w:tc>
        <w:tc>
          <w:tcPr>
            <w:tcW w:w="1627"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Version Number</w:t>
            </w:r>
          </w:p>
        </w:tc>
        <w:tc>
          <w:tcPr>
            <w:tcW w:w="5363"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sidRPr="005765CF">
              <w:rPr>
                <w:rStyle w:val="IntenseEmphasis"/>
                <w:i w:val="0"/>
                <w:color w:val="FFFFFF" w:themeColor="background1"/>
                <w:sz w:val="28"/>
                <w:szCs w:val="28"/>
              </w:rPr>
              <w:t>Comments</w:t>
            </w:r>
          </w:p>
        </w:tc>
        <w:tc>
          <w:tcPr>
            <w:tcW w:w="1104" w:type="dxa"/>
            <w:shd w:val="clear" w:color="auto" w:fill="548DD4" w:themeFill="text2" w:themeFillTint="99"/>
          </w:tcPr>
          <w:p w:rsidR="000B57C5" w:rsidRPr="005765CF" w:rsidRDefault="000B57C5" w:rsidP="00E13634">
            <w:pPr>
              <w:rPr>
                <w:rStyle w:val="IntenseEmphasis"/>
                <w:i w:val="0"/>
                <w:color w:val="FFFFFF" w:themeColor="background1"/>
                <w:sz w:val="28"/>
                <w:szCs w:val="28"/>
              </w:rPr>
            </w:pPr>
            <w:r>
              <w:rPr>
                <w:rStyle w:val="IntenseEmphasis"/>
                <w:i w:val="0"/>
                <w:color w:val="FFFFFF" w:themeColor="background1"/>
                <w:sz w:val="28"/>
                <w:szCs w:val="28"/>
              </w:rPr>
              <w:t>Engineer Initials</w:t>
            </w:r>
          </w:p>
        </w:tc>
      </w:tr>
      <w:tr w:rsidR="000B57C5" w:rsidRPr="000E31AD" w:rsidTr="0023773A">
        <w:trPr>
          <w:trHeight w:val="567"/>
        </w:trPr>
        <w:tc>
          <w:tcPr>
            <w:tcW w:w="1482" w:type="dxa"/>
            <w:vAlign w:val="center"/>
          </w:tcPr>
          <w:p w:rsidR="000B57C5" w:rsidRPr="000E31AD" w:rsidRDefault="00773EF4" w:rsidP="00997952">
            <w:pPr>
              <w:jc w:val="center"/>
              <w:rPr>
                <w:sz w:val="24"/>
                <w:szCs w:val="24"/>
              </w:rPr>
            </w:pPr>
            <w:sdt>
              <w:sdtPr>
                <w:rPr>
                  <w:sz w:val="24"/>
                  <w:szCs w:val="24"/>
                </w:rPr>
                <w:id w:val="89214161"/>
                <w:placeholder>
                  <w:docPart w:val="5302055DDD804FA7939F5D247FF7D2C2"/>
                </w:placeholder>
                <w:date w:fullDate="2015-07-17T00:00:00Z">
                  <w:dateFormat w:val="dd/MM/yyyy"/>
                  <w:lid w:val="en-GB"/>
                  <w:storeMappedDataAs w:val="dateTime"/>
                  <w:calendar w:val="gregorian"/>
                </w:date>
              </w:sdtPr>
              <w:sdtEndPr/>
              <w:sdtContent>
                <w:r w:rsidR="006F633C">
                  <w:rPr>
                    <w:sz w:val="24"/>
                    <w:szCs w:val="24"/>
                  </w:rPr>
                  <w:t>17/07/2015</w:t>
                </w:r>
              </w:sdtContent>
            </w:sdt>
          </w:p>
        </w:tc>
        <w:sdt>
          <w:sdtPr>
            <w:rPr>
              <w:sz w:val="24"/>
              <w:szCs w:val="24"/>
            </w:rPr>
            <w:id w:val="-1462335849"/>
            <w:placeholder>
              <w:docPart w:val="93996E3312F245D8BF3A48F509EF1D2F"/>
            </w:placeholder>
          </w:sdtPr>
          <w:sdtEndPr/>
          <w:sdtContent>
            <w:tc>
              <w:tcPr>
                <w:tcW w:w="1627" w:type="dxa"/>
                <w:vAlign w:val="center"/>
              </w:tcPr>
              <w:p w:rsidR="000B57C5" w:rsidRPr="000E31AD" w:rsidRDefault="006F633C" w:rsidP="00997952">
                <w:pPr>
                  <w:jc w:val="center"/>
                  <w:rPr>
                    <w:sz w:val="24"/>
                    <w:szCs w:val="24"/>
                  </w:rPr>
                </w:pPr>
                <w:r>
                  <w:rPr>
                    <w:sz w:val="24"/>
                    <w:szCs w:val="24"/>
                  </w:rPr>
                  <w:t>1.00.1</w:t>
                </w:r>
              </w:p>
            </w:tc>
          </w:sdtContent>
        </w:sdt>
        <w:sdt>
          <w:sdtPr>
            <w:rPr>
              <w:sz w:val="24"/>
              <w:szCs w:val="24"/>
            </w:rPr>
            <w:id w:val="-1635325349"/>
            <w:placeholder>
              <w:docPart w:val="93996E3312F245D8BF3A48F509EF1D2F"/>
            </w:placeholder>
          </w:sdtPr>
          <w:sdtEndPr/>
          <w:sdtContent>
            <w:tc>
              <w:tcPr>
                <w:tcW w:w="5363" w:type="dxa"/>
                <w:vAlign w:val="center"/>
              </w:tcPr>
              <w:p w:rsidR="000B57C5" w:rsidRPr="000E31AD" w:rsidRDefault="000B57C5" w:rsidP="00C24821">
                <w:pPr>
                  <w:rPr>
                    <w:sz w:val="24"/>
                    <w:szCs w:val="24"/>
                  </w:rPr>
                </w:pPr>
                <w:r>
                  <w:rPr>
                    <w:sz w:val="24"/>
                    <w:szCs w:val="24"/>
                  </w:rPr>
                  <w:t>First Release</w:t>
                </w:r>
              </w:p>
            </w:tc>
          </w:sdtContent>
        </w:sdt>
        <w:sdt>
          <w:sdtPr>
            <w:rPr>
              <w:sz w:val="24"/>
              <w:szCs w:val="24"/>
            </w:rPr>
            <w:id w:val="-1072037234"/>
            <w:placeholder>
              <w:docPart w:val="6284C9BB7F6344F689DBA9668E6FC4DC"/>
            </w:placeholder>
          </w:sdtPr>
          <w:sdtEndPr/>
          <w:sdtContent>
            <w:tc>
              <w:tcPr>
                <w:tcW w:w="1104" w:type="dxa"/>
                <w:vAlign w:val="center"/>
              </w:tcPr>
              <w:p w:rsidR="000B57C5" w:rsidRDefault="006F633C" w:rsidP="006F633C">
                <w:pPr>
                  <w:jc w:val="center"/>
                  <w:rPr>
                    <w:sz w:val="24"/>
                    <w:szCs w:val="24"/>
                  </w:rPr>
                </w:pPr>
                <w:r>
                  <w:rPr>
                    <w:sz w:val="24"/>
                    <w:szCs w:val="24"/>
                  </w:rPr>
                  <w:t>TR</w:t>
                </w:r>
              </w:p>
            </w:tc>
          </w:sdtContent>
        </w:sdt>
      </w:tr>
      <w:tr w:rsidR="000B57C5" w:rsidRPr="000E31AD" w:rsidTr="0023773A">
        <w:trPr>
          <w:trHeight w:val="567"/>
        </w:trPr>
        <w:tc>
          <w:tcPr>
            <w:tcW w:w="1482" w:type="dxa"/>
            <w:vAlign w:val="center"/>
          </w:tcPr>
          <w:p w:rsidR="000B57C5" w:rsidRPr="000E31AD" w:rsidRDefault="00773EF4" w:rsidP="00997952">
            <w:pPr>
              <w:jc w:val="center"/>
              <w:rPr>
                <w:sz w:val="24"/>
                <w:szCs w:val="24"/>
              </w:rPr>
            </w:pPr>
            <w:sdt>
              <w:sdtPr>
                <w:rPr>
                  <w:sz w:val="24"/>
                  <w:szCs w:val="24"/>
                </w:rPr>
                <w:id w:val="1661262424"/>
                <w:placeholder>
                  <w:docPart w:val="6EBE834F65BF4F49AFBDBFECC028A63C"/>
                </w:placeholder>
                <w:date w:fullDate="2016-08-24T00:00:00Z">
                  <w:dateFormat w:val="dd/MM/yyyy"/>
                  <w:lid w:val="en-GB"/>
                  <w:storeMappedDataAs w:val="dateTime"/>
                  <w:calendar w:val="gregorian"/>
                </w:date>
              </w:sdtPr>
              <w:sdtEndPr/>
              <w:sdtContent>
                <w:r w:rsidR="00E259F9">
                  <w:rPr>
                    <w:sz w:val="24"/>
                    <w:szCs w:val="24"/>
                  </w:rPr>
                  <w:t>24/08/2016</w:t>
                </w:r>
              </w:sdtContent>
            </w:sdt>
          </w:p>
        </w:tc>
        <w:sdt>
          <w:sdtPr>
            <w:rPr>
              <w:sz w:val="24"/>
              <w:szCs w:val="24"/>
            </w:rPr>
            <w:id w:val="879595780"/>
            <w:placeholder>
              <w:docPart w:val="0390DB7FC7A84A1487934FDE7F07E8BB"/>
            </w:placeholder>
          </w:sdtPr>
          <w:sdtEndPr/>
          <w:sdtContent>
            <w:tc>
              <w:tcPr>
                <w:tcW w:w="1627" w:type="dxa"/>
                <w:vAlign w:val="center"/>
              </w:tcPr>
              <w:p w:rsidR="000B57C5" w:rsidRPr="000E31AD" w:rsidRDefault="00E259F9" w:rsidP="00E259F9">
                <w:pPr>
                  <w:jc w:val="center"/>
                  <w:rPr>
                    <w:sz w:val="24"/>
                    <w:szCs w:val="24"/>
                  </w:rPr>
                </w:pPr>
                <w:r>
                  <w:rPr>
                    <w:sz w:val="24"/>
                    <w:szCs w:val="24"/>
                  </w:rPr>
                  <w:t>1.00.2</w:t>
                </w:r>
              </w:p>
            </w:tc>
          </w:sdtContent>
        </w:sdt>
        <w:sdt>
          <w:sdtPr>
            <w:rPr>
              <w:sz w:val="24"/>
              <w:szCs w:val="24"/>
            </w:rPr>
            <w:id w:val="-1720591070"/>
            <w:placeholder>
              <w:docPart w:val="0390DB7FC7A84A1487934FDE7F07E8BB"/>
            </w:placeholder>
          </w:sdtPr>
          <w:sdtEndPr/>
          <w:sdtContent>
            <w:tc>
              <w:tcPr>
                <w:tcW w:w="5363" w:type="dxa"/>
                <w:vAlign w:val="center"/>
              </w:tcPr>
              <w:p w:rsidR="000B57C5" w:rsidRPr="000E31AD" w:rsidRDefault="00E259F9" w:rsidP="00E259F9">
                <w:pPr>
                  <w:rPr>
                    <w:sz w:val="24"/>
                    <w:szCs w:val="24"/>
                  </w:rPr>
                </w:pPr>
                <w:r>
                  <w:rPr>
                    <w:sz w:val="24"/>
                    <w:szCs w:val="24"/>
                  </w:rPr>
                  <w:t>Bug fix with release switch</w:t>
                </w:r>
                <w:proofErr w:type="gramStart"/>
                <w:r>
                  <w:rPr>
                    <w:sz w:val="24"/>
                    <w:szCs w:val="24"/>
                  </w:rPr>
                  <w:t>..</w:t>
                </w:r>
                <w:proofErr w:type="gramEnd"/>
              </w:p>
            </w:tc>
          </w:sdtContent>
        </w:sdt>
        <w:sdt>
          <w:sdtPr>
            <w:rPr>
              <w:sz w:val="24"/>
              <w:szCs w:val="24"/>
            </w:rPr>
            <w:id w:val="-14551399"/>
            <w:placeholder>
              <w:docPart w:val="1D86A817CCEF4FA1A30303AD6DF16494"/>
            </w:placeholder>
          </w:sdtPr>
          <w:sdtEndPr/>
          <w:sdtContent>
            <w:tc>
              <w:tcPr>
                <w:tcW w:w="1104" w:type="dxa"/>
                <w:vAlign w:val="center"/>
              </w:tcPr>
              <w:p w:rsidR="000B57C5" w:rsidRDefault="00E259F9" w:rsidP="00E259F9">
                <w:pPr>
                  <w:jc w:val="center"/>
                  <w:rPr>
                    <w:sz w:val="24"/>
                    <w:szCs w:val="24"/>
                  </w:rPr>
                </w:pPr>
                <w:r>
                  <w:rPr>
                    <w:sz w:val="24"/>
                    <w:szCs w:val="24"/>
                  </w:rPr>
                  <w:t>TR</w:t>
                </w:r>
              </w:p>
            </w:tc>
          </w:sdtContent>
        </w:sdt>
      </w:tr>
      <w:tr w:rsidR="000B57C5" w:rsidRPr="000E31AD" w:rsidTr="0023773A">
        <w:trPr>
          <w:trHeight w:val="567"/>
        </w:trPr>
        <w:tc>
          <w:tcPr>
            <w:tcW w:w="1482" w:type="dxa"/>
            <w:vAlign w:val="center"/>
          </w:tcPr>
          <w:p w:rsidR="000B57C5" w:rsidRPr="000E31AD" w:rsidRDefault="00773EF4" w:rsidP="00997952">
            <w:pPr>
              <w:jc w:val="center"/>
              <w:rPr>
                <w:sz w:val="24"/>
                <w:szCs w:val="24"/>
              </w:rPr>
            </w:pPr>
            <w:sdt>
              <w:sdtPr>
                <w:rPr>
                  <w:sz w:val="24"/>
                  <w:szCs w:val="24"/>
                </w:rPr>
                <w:id w:val="1589423802"/>
                <w:placeholder>
                  <w:docPart w:val="FCD93927C0D247AFA9FBDF3F39E5E220"/>
                </w:placeholder>
                <w:date w:fullDate="2018-02-07T00:00:00Z">
                  <w:dateFormat w:val="dd/MM/yyyy"/>
                  <w:lid w:val="en-GB"/>
                  <w:storeMappedDataAs w:val="dateTime"/>
                  <w:calendar w:val="gregorian"/>
                </w:date>
              </w:sdtPr>
              <w:sdtEndPr/>
              <w:sdtContent>
                <w:r w:rsidR="006C67E7">
                  <w:rPr>
                    <w:sz w:val="24"/>
                    <w:szCs w:val="24"/>
                  </w:rPr>
                  <w:t>07/02/2018</w:t>
                </w:r>
              </w:sdtContent>
            </w:sdt>
          </w:p>
        </w:tc>
        <w:sdt>
          <w:sdtPr>
            <w:rPr>
              <w:sz w:val="24"/>
              <w:szCs w:val="24"/>
            </w:rPr>
            <w:id w:val="1962692569"/>
            <w:placeholder>
              <w:docPart w:val="E99C6D1276DC4E4083DA930CB71A2258"/>
            </w:placeholder>
          </w:sdtPr>
          <w:sdtEndPr/>
          <w:sdtContent>
            <w:tc>
              <w:tcPr>
                <w:tcW w:w="1627" w:type="dxa"/>
                <w:vAlign w:val="center"/>
              </w:tcPr>
              <w:p w:rsidR="000B57C5" w:rsidRPr="000E31AD" w:rsidRDefault="006C67E7" w:rsidP="006C67E7">
                <w:pPr>
                  <w:jc w:val="center"/>
                  <w:rPr>
                    <w:sz w:val="24"/>
                    <w:szCs w:val="24"/>
                  </w:rPr>
                </w:pPr>
                <w:r>
                  <w:rPr>
                    <w:sz w:val="24"/>
                    <w:szCs w:val="24"/>
                  </w:rPr>
                  <w:t>1.00.3</w:t>
                </w:r>
              </w:p>
            </w:tc>
          </w:sdtContent>
        </w:sdt>
        <w:sdt>
          <w:sdtPr>
            <w:rPr>
              <w:sz w:val="24"/>
              <w:szCs w:val="24"/>
            </w:rPr>
            <w:id w:val="-1897884119"/>
            <w:placeholder>
              <w:docPart w:val="E99C6D1276DC4E4083DA930CB71A2258"/>
            </w:placeholder>
          </w:sdtPr>
          <w:sdtEndPr/>
          <w:sdtContent>
            <w:tc>
              <w:tcPr>
                <w:tcW w:w="5363" w:type="dxa"/>
                <w:vAlign w:val="center"/>
              </w:tcPr>
              <w:p w:rsidR="000B57C5" w:rsidRPr="000E31AD" w:rsidRDefault="006C67E7" w:rsidP="003C379A">
                <w:pPr>
                  <w:rPr>
                    <w:sz w:val="24"/>
                    <w:szCs w:val="24"/>
                  </w:rPr>
                </w:pPr>
                <w:r>
                  <w:rPr>
                    <w:sz w:val="24"/>
                    <w:szCs w:val="24"/>
                  </w:rPr>
                  <w:t xml:space="preserve">Change </w:t>
                </w:r>
                <w:r w:rsidR="003C379A">
                  <w:rPr>
                    <w:sz w:val="24"/>
                    <w:szCs w:val="24"/>
                  </w:rPr>
                  <w:t>to dynamic Variable standard</w:t>
                </w:r>
              </w:p>
            </w:tc>
          </w:sdtContent>
        </w:sdt>
        <w:sdt>
          <w:sdtPr>
            <w:rPr>
              <w:sz w:val="24"/>
              <w:szCs w:val="24"/>
            </w:rPr>
            <w:id w:val="-935987541"/>
            <w:placeholder>
              <w:docPart w:val="B2B5681D925E4884AF067A4B71777164"/>
            </w:placeholder>
          </w:sdtPr>
          <w:sdtEndPr/>
          <w:sdtContent>
            <w:tc>
              <w:tcPr>
                <w:tcW w:w="1104" w:type="dxa"/>
                <w:vAlign w:val="center"/>
              </w:tcPr>
              <w:p w:rsidR="000B57C5" w:rsidRDefault="006C67E7" w:rsidP="006C67E7">
                <w:pPr>
                  <w:jc w:val="center"/>
                  <w:rPr>
                    <w:sz w:val="24"/>
                    <w:szCs w:val="24"/>
                  </w:rPr>
                </w:pPr>
                <w:r>
                  <w:rPr>
                    <w:sz w:val="24"/>
                    <w:szCs w:val="24"/>
                  </w:rPr>
                  <w:t>TR</w:t>
                </w:r>
              </w:p>
            </w:tc>
          </w:sdtContent>
        </w:sdt>
      </w:tr>
      <w:tr w:rsidR="000B57C5" w:rsidRPr="000E31AD" w:rsidTr="0023773A">
        <w:trPr>
          <w:trHeight w:val="567"/>
        </w:trPr>
        <w:tc>
          <w:tcPr>
            <w:tcW w:w="1482" w:type="dxa"/>
            <w:vAlign w:val="center"/>
          </w:tcPr>
          <w:p w:rsidR="000B57C5" w:rsidRPr="000E31AD" w:rsidRDefault="00773EF4" w:rsidP="00997952">
            <w:pPr>
              <w:jc w:val="center"/>
              <w:rPr>
                <w:sz w:val="24"/>
                <w:szCs w:val="24"/>
              </w:rPr>
            </w:pPr>
            <w:sdt>
              <w:sdtPr>
                <w:rPr>
                  <w:sz w:val="24"/>
                  <w:szCs w:val="24"/>
                </w:rPr>
                <w:id w:val="-520084497"/>
                <w:placeholder>
                  <w:docPart w:val="52F0F76149E34650B4F123304E748FD1"/>
                </w:placeholder>
                <w:date w:fullDate="2018-09-21T00:00:00Z">
                  <w:dateFormat w:val="dd/MM/yyyy"/>
                  <w:lid w:val="en-GB"/>
                  <w:storeMappedDataAs w:val="dateTime"/>
                  <w:calendar w:val="gregorian"/>
                </w:date>
              </w:sdtPr>
              <w:sdtEndPr/>
              <w:sdtContent>
                <w:r w:rsidR="00110448">
                  <w:rPr>
                    <w:sz w:val="24"/>
                    <w:szCs w:val="24"/>
                  </w:rPr>
                  <w:t>21/09/2018</w:t>
                </w:r>
              </w:sdtContent>
            </w:sdt>
          </w:p>
        </w:tc>
        <w:sdt>
          <w:sdtPr>
            <w:rPr>
              <w:sz w:val="24"/>
              <w:szCs w:val="24"/>
            </w:rPr>
            <w:id w:val="-108195551"/>
            <w:placeholder>
              <w:docPart w:val="ED1CA34628F849599590EC7BF4E574F3"/>
            </w:placeholder>
          </w:sdtPr>
          <w:sdtEndPr/>
          <w:sdtContent>
            <w:tc>
              <w:tcPr>
                <w:tcW w:w="1627" w:type="dxa"/>
                <w:vAlign w:val="center"/>
              </w:tcPr>
              <w:p w:rsidR="000B57C5" w:rsidRPr="000E31AD" w:rsidRDefault="00110448" w:rsidP="00110448">
                <w:pPr>
                  <w:jc w:val="center"/>
                  <w:rPr>
                    <w:sz w:val="24"/>
                    <w:szCs w:val="24"/>
                  </w:rPr>
                </w:pPr>
                <w:r>
                  <w:rPr>
                    <w:sz w:val="24"/>
                    <w:szCs w:val="24"/>
                  </w:rPr>
                  <w:t>1.00.4</w:t>
                </w:r>
              </w:p>
            </w:tc>
          </w:sdtContent>
        </w:sdt>
        <w:sdt>
          <w:sdtPr>
            <w:rPr>
              <w:sz w:val="24"/>
              <w:szCs w:val="24"/>
            </w:rPr>
            <w:id w:val="1928836376"/>
            <w:placeholder>
              <w:docPart w:val="ED1CA34628F849599590EC7BF4E574F3"/>
            </w:placeholder>
          </w:sdtPr>
          <w:sdtEndPr/>
          <w:sdtContent>
            <w:tc>
              <w:tcPr>
                <w:tcW w:w="5363" w:type="dxa"/>
                <w:vAlign w:val="center"/>
              </w:tcPr>
              <w:p w:rsidR="000B57C5" w:rsidRPr="000E31AD" w:rsidRDefault="00110448" w:rsidP="00110448">
                <w:pPr>
                  <w:rPr>
                    <w:sz w:val="24"/>
                    <w:szCs w:val="24"/>
                  </w:rPr>
                </w:pPr>
                <w:r>
                  <w:rPr>
                    <w:sz w:val="24"/>
                    <w:szCs w:val="24"/>
                  </w:rPr>
                  <w:t>Bug Fix. Bag data wasn’t deleted when tracking</w:t>
                </w:r>
              </w:p>
            </w:tc>
          </w:sdtContent>
        </w:sdt>
        <w:sdt>
          <w:sdtPr>
            <w:rPr>
              <w:sz w:val="24"/>
              <w:szCs w:val="24"/>
            </w:rPr>
            <w:id w:val="-815876639"/>
            <w:placeholder>
              <w:docPart w:val="9EA5D6A70CC04542B32E769C0A8EAA76"/>
            </w:placeholder>
          </w:sdtPr>
          <w:sdtEndPr/>
          <w:sdtContent>
            <w:tc>
              <w:tcPr>
                <w:tcW w:w="1104" w:type="dxa"/>
                <w:vAlign w:val="center"/>
              </w:tcPr>
              <w:p w:rsidR="000B57C5" w:rsidRDefault="00110448" w:rsidP="00110448">
                <w:pPr>
                  <w:jc w:val="center"/>
                  <w:rPr>
                    <w:sz w:val="24"/>
                    <w:szCs w:val="24"/>
                  </w:rPr>
                </w:pPr>
                <w:r>
                  <w:rPr>
                    <w:sz w:val="24"/>
                    <w:szCs w:val="24"/>
                  </w:rPr>
                  <w:t>TR</w:t>
                </w:r>
              </w:p>
            </w:tc>
            <w:bookmarkStart w:id="0" w:name="_GoBack" w:displacedByCustomXml="next"/>
            <w:bookmarkEnd w:id="0" w:displacedByCustomXml="next"/>
          </w:sdtContent>
        </w:sdt>
      </w:tr>
      <w:tr w:rsidR="000B57C5" w:rsidRPr="000E31AD" w:rsidTr="0023773A">
        <w:trPr>
          <w:trHeight w:val="567"/>
        </w:trPr>
        <w:tc>
          <w:tcPr>
            <w:tcW w:w="1482" w:type="dxa"/>
            <w:vAlign w:val="center"/>
          </w:tcPr>
          <w:p w:rsidR="000B57C5" w:rsidRPr="000E31AD" w:rsidRDefault="00773EF4" w:rsidP="00997952">
            <w:pPr>
              <w:jc w:val="center"/>
              <w:rPr>
                <w:sz w:val="24"/>
                <w:szCs w:val="24"/>
              </w:rPr>
            </w:pPr>
            <w:sdt>
              <w:sdtPr>
                <w:rPr>
                  <w:sz w:val="24"/>
                  <w:szCs w:val="24"/>
                </w:rPr>
                <w:id w:val="1501242012"/>
                <w:placeholder>
                  <w:docPart w:val="A3B13EFD4BDD415BB4791FB92DBD8062"/>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682738551"/>
            <w:placeholder>
              <w:docPart w:val="2C736904D8BE4ED3A84FFDE70E3F36D8"/>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303961708"/>
            <w:placeholder>
              <w:docPart w:val="2C736904D8BE4ED3A84FFDE70E3F36D8"/>
            </w:placeholder>
            <w:showingPlcHdr/>
          </w:sdtPr>
          <w:sdtEndPr/>
          <w:sdtContent>
            <w:tc>
              <w:tcPr>
                <w:tcW w:w="5363" w:type="dxa"/>
                <w:vAlign w:val="center"/>
              </w:tcPr>
              <w:p w:rsidR="000B57C5" w:rsidRPr="000E31AD" w:rsidRDefault="009B0D5D" w:rsidP="009962AE">
                <w:pPr>
                  <w:rPr>
                    <w:sz w:val="24"/>
                    <w:szCs w:val="24"/>
                  </w:rPr>
                </w:pPr>
                <w:r w:rsidRPr="00550752">
                  <w:rPr>
                    <w:rStyle w:val="PlaceholderText"/>
                  </w:rPr>
                  <w:t>Click here to enter text.</w:t>
                </w:r>
              </w:p>
            </w:tc>
          </w:sdtContent>
        </w:sdt>
        <w:sdt>
          <w:sdtPr>
            <w:rPr>
              <w:sz w:val="24"/>
              <w:szCs w:val="24"/>
            </w:rPr>
            <w:id w:val="748238258"/>
            <w:placeholder>
              <w:docPart w:val="D26CFA14A3DB4C25A993D86DFD049C8D"/>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773EF4" w:rsidP="00997952">
            <w:pPr>
              <w:jc w:val="center"/>
              <w:rPr>
                <w:sz w:val="24"/>
                <w:szCs w:val="24"/>
              </w:rPr>
            </w:pPr>
            <w:sdt>
              <w:sdtPr>
                <w:rPr>
                  <w:sz w:val="24"/>
                  <w:szCs w:val="24"/>
                </w:rPr>
                <w:id w:val="-551160464"/>
                <w:placeholder>
                  <w:docPart w:val="B521CB64FD21443796D6BF61A2403066"/>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523118940"/>
            <w:placeholder>
              <w:docPart w:val="F9A0C43F6ADE454F88AA13F0391E3193"/>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1860115057"/>
            <w:placeholder>
              <w:docPart w:val="F9A0C43F6ADE454F88AA13F0391E3193"/>
            </w:placeholder>
            <w:showingPlcHdr/>
          </w:sdtPr>
          <w:sdtEndPr/>
          <w:sdtContent>
            <w:tc>
              <w:tcPr>
                <w:tcW w:w="5363" w:type="dxa"/>
                <w:vAlign w:val="center"/>
              </w:tcPr>
              <w:p w:rsidR="000B57C5" w:rsidRPr="000E31AD" w:rsidRDefault="009B0D5D" w:rsidP="009962AE">
                <w:pPr>
                  <w:rPr>
                    <w:sz w:val="24"/>
                    <w:szCs w:val="24"/>
                  </w:rPr>
                </w:pPr>
                <w:r w:rsidRPr="00550752">
                  <w:rPr>
                    <w:rStyle w:val="PlaceholderText"/>
                  </w:rPr>
                  <w:t>Click here to enter text.</w:t>
                </w:r>
              </w:p>
            </w:tc>
          </w:sdtContent>
        </w:sdt>
        <w:sdt>
          <w:sdtPr>
            <w:rPr>
              <w:sz w:val="24"/>
              <w:szCs w:val="24"/>
            </w:rPr>
            <w:id w:val="1948495144"/>
            <w:placeholder>
              <w:docPart w:val="D4EB248DAD7546FCBF9357F214D89ED1"/>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773EF4" w:rsidP="00997952">
            <w:pPr>
              <w:jc w:val="center"/>
              <w:rPr>
                <w:sz w:val="24"/>
                <w:szCs w:val="24"/>
              </w:rPr>
            </w:pPr>
            <w:sdt>
              <w:sdtPr>
                <w:rPr>
                  <w:sz w:val="24"/>
                  <w:szCs w:val="24"/>
                </w:rPr>
                <w:id w:val="1117710380"/>
                <w:placeholder>
                  <w:docPart w:val="1724031616E34358B7D0D4F518362A73"/>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440209312"/>
            <w:placeholder>
              <w:docPart w:val="01189C653C584FB0ACC1E05739BBAC09"/>
            </w:placeholder>
            <w:showingPlcHdr/>
          </w:sdtPr>
          <w:sdtEndPr/>
          <w:sdtContent>
            <w:tc>
              <w:tcPr>
                <w:tcW w:w="1627" w:type="dxa"/>
                <w:vAlign w:val="center"/>
              </w:tcPr>
              <w:p w:rsidR="000B57C5" w:rsidRPr="000E31AD" w:rsidRDefault="000B57C5" w:rsidP="00997952">
                <w:pPr>
                  <w:jc w:val="center"/>
                  <w:rPr>
                    <w:sz w:val="24"/>
                    <w:szCs w:val="24"/>
                  </w:rPr>
                </w:pPr>
                <w:r w:rsidRPr="00550752">
                  <w:rPr>
                    <w:rStyle w:val="PlaceholderText"/>
                  </w:rPr>
                  <w:t>Click here to enter text.</w:t>
                </w:r>
              </w:p>
            </w:tc>
          </w:sdtContent>
        </w:sdt>
        <w:sdt>
          <w:sdtPr>
            <w:rPr>
              <w:sz w:val="24"/>
              <w:szCs w:val="24"/>
            </w:rPr>
            <w:id w:val="2078776499"/>
            <w:placeholder>
              <w:docPart w:val="01189C653C584FB0ACC1E05739BBAC09"/>
            </w:placeholder>
            <w:showingPlcHdr/>
          </w:sdtPr>
          <w:sdtEndPr/>
          <w:sdtContent>
            <w:tc>
              <w:tcPr>
                <w:tcW w:w="5363" w:type="dxa"/>
                <w:vAlign w:val="center"/>
              </w:tcPr>
              <w:p w:rsidR="000B57C5" w:rsidRPr="000E31AD" w:rsidRDefault="009B0D5D" w:rsidP="009962AE">
                <w:pPr>
                  <w:rPr>
                    <w:sz w:val="24"/>
                    <w:szCs w:val="24"/>
                  </w:rPr>
                </w:pPr>
                <w:r w:rsidRPr="00550752">
                  <w:rPr>
                    <w:rStyle w:val="PlaceholderText"/>
                  </w:rPr>
                  <w:t>Click here to enter text.</w:t>
                </w:r>
              </w:p>
            </w:tc>
          </w:sdtContent>
        </w:sdt>
        <w:sdt>
          <w:sdtPr>
            <w:rPr>
              <w:sz w:val="24"/>
              <w:szCs w:val="24"/>
            </w:rPr>
            <w:id w:val="-2111047796"/>
            <w:placeholder>
              <w:docPart w:val="0BF4C5F0AE0D4B16B6D2558A575552E8"/>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773EF4" w:rsidP="005765CF">
            <w:pPr>
              <w:jc w:val="center"/>
              <w:rPr>
                <w:sz w:val="24"/>
                <w:szCs w:val="24"/>
              </w:rPr>
            </w:pPr>
            <w:sdt>
              <w:sdtPr>
                <w:rPr>
                  <w:sz w:val="24"/>
                  <w:szCs w:val="24"/>
                </w:rPr>
                <w:id w:val="-1357807920"/>
                <w:placeholder>
                  <w:docPart w:val="87D2E101CD3249FCA87D294599D3A90F"/>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272141945"/>
            <w:placeholder>
              <w:docPart w:val="829C3E69336F462B94EBC81ABB9A0B43"/>
            </w:placeholder>
            <w:showingPlcHdr/>
          </w:sdtPr>
          <w:sdtEndPr/>
          <w:sdtContent>
            <w:tc>
              <w:tcPr>
                <w:tcW w:w="1627" w:type="dxa"/>
                <w:vAlign w:val="center"/>
              </w:tcPr>
              <w:p w:rsidR="000B57C5" w:rsidRPr="000E31AD" w:rsidRDefault="000B57C5" w:rsidP="009962AE">
                <w:pPr>
                  <w:jc w:val="center"/>
                  <w:rPr>
                    <w:sz w:val="24"/>
                    <w:szCs w:val="24"/>
                  </w:rPr>
                </w:pPr>
                <w:r w:rsidRPr="00550752">
                  <w:rPr>
                    <w:rStyle w:val="PlaceholderText"/>
                  </w:rPr>
                  <w:t>Click here to enter text.</w:t>
                </w:r>
              </w:p>
            </w:tc>
          </w:sdtContent>
        </w:sdt>
        <w:sdt>
          <w:sdtPr>
            <w:rPr>
              <w:sz w:val="24"/>
              <w:szCs w:val="24"/>
            </w:rPr>
            <w:id w:val="369341336"/>
            <w:placeholder>
              <w:docPart w:val="829C3E69336F462B94EBC81ABB9A0B43"/>
            </w:placeholder>
            <w:showingPlcHdr/>
          </w:sdtPr>
          <w:sdtEndPr/>
          <w:sdtContent>
            <w:tc>
              <w:tcPr>
                <w:tcW w:w="5363" w:type="dxa"/>
                <w:vAlign w:val="center"/>
              </w:tcPr>
              <w:p w:rsidR="000B57C5" w:rsidRPr="000E31AD" w:rsidRDefault="009B0D5D" w:rsidP="009962AE">
                <w:pPr>
                  <w:rPr>
                    <w:sz w:val="24"/>
                    <w:szCs w:val="24"/>
                  </w:rPr>
                </w:pPr>
                <w:r w:rsidRPr="00550752">
                  <w:rPr>
                    <w:rStyle w:val="PlaceholderText"/>
                  </w:rPr>
                  <w:t>Click here to enter text.</w:t>
                </w:r>
              </w:p>
            </w:tc>
          </w:sdtContent>
        </w:sdt>
        <w:sdt>
          <w:sdtPr>
            <w:rPr>
              <w:sz w:val="24"/>
              <w:szCs w:val="24"/>
            </w:rPr>
            <w:id w:val="1172453824"/>
            <w:placeholder>
              <w:docPart w:val="93029167487B4CD98734997FE61C6078"/>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773EF4" w:rsidP="005765CF">
            <w:pPr>
              <w:jc w:val="center"/>
              <w:rPr>
                <w:sz w:val="24"/>
                <w:szCs w:val="24"/>
              </w:rPr>
            </w:pPr>
            <w:sdt>
              <w:sdtPr>
                <w:rPr>
                  <w:sz w:val="24"/>
                  <w:szCs w:val="24"/>
                </w:rPr>
                <w:id w:val="-515776738"/>
                <w:placeholder>
                  <w:docPart w:val="D9D6302F0FB04BED954995ED8363186B"/>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262105058"/>
            <w:placeholder>
              <w:docPart w:val="20B55AE7CD3E4BB1A1782A15B013B446"/>
            </w:placeholder>
            <w:showingPlcHdr/>
          </w:sdtPr>
          <w:sdtEndPr/>
          <w:sdtContent>
            <w:tc>
              <w:tcPr>
                <w:tcW w:w="1627" w:type="dxa"/>
                <w:vAlign w:val="center"/>
              </w:tcPr>
              <w:p w:rsidR="000B57C5" w:rsidRPr="000E31AD" w:rsidRDefault="000B57C5" w:rsidP="009962AE">
                <w:pPr>
                  <w:jc w:val="center"/>
                  <w:rPr>
                    <w:sz w:val="24"/>
                    <w:szCs w:val="24"/>
                  </w:rPr>
                </w:pPr>
                <w:r w:rsidRPr="00550752">
                  <w:rPr>
                    <w:rStyle w:val="PlaceholderText"/>
                  </w:rPr>
                  <w:t>Click here to enter text.</w:t>
                </w:r>
              </w:p>
            </w:tc>
          </w:sdtContent>
        </w:sdt>
        <w:sdt>
          <w:sdtPr>
            <w:rPr>
              <w:sz w:val="24"/>
              <w:szCs w:val="24"/>
            </w:rPr>
            <w:id w:val="-267013391"/>
            <w:placeholder>
              <w:docPart w:val="20B55AE7CD3E4BB1A1782A15B013B446"/>
            </w:placeholder>
            <w:showingPlcHdr/>
          </w:sdtPr>
          <w:sdtEndPr/>
          <w:sdtContent>
            <w:tc>
              <w:tcPr>
                <w:tcW w:w="5363" w:type="dxa"/>
                <w:vAlign w:val="center"/>
              </w:tcPr>
              <w:p w:rsidR="000B57C5" w:rsidRPr="000E31AD" w:rsidRDefault="009B0D5D" w:rsidP="009962AE">
                <w:pPr>
                  <w:rPr>
                    <w:sz w:val="24"/>
                    <w:szCs w:val="24"/>
                  </w:rPr>
                </w:pPr>
                <w:r w:rsidRPr="00550752">
                  <w:rPr>
                    <w:rStyle w:val="PlaceholderText"/>
                  </w:rPr>
                  <w:t>Click here to enter text.</w:t>
                </w:r>
              </w:p>
            </w:tc>
          </w:sdtContent>
        </w:sdt>
        <w:sdt>
          <w:sdtPr>
            <w:rPr>
              <w:sz w:val="24"/>
              <w:szCs w:val="24"/>
            </w:rPr>
            <w:id w:val="1232576856"/>
            <w:placeholder>
              <w:docPart w:val="E8097BB502804DB0ADC3456C43B71FD1"/>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773EF4" w:rsidP="005765CF">
            <w:pPr>
              <w:jc w:val="center"/>
              <w:rPr>
                <w:sz w:val="24"/>
                <w:szCs w:val="24"/>
              </w:rPr>
            </w:pPr>
            <w:sdt>
              <w:sdtPr>
                <w:rPr>
                  <w:sz w:val="24"/>
                  <w:szCs w:val="24"/>
                </w:rPr>
                <w:id w:val="-69501788"/>
                <w:placeholder>
                  <w:docPart w:val="B1590FFCAFE44E75B499F51EE905A803"/>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983342350"/>
            <w:placeholder>
              <w:docPart w:val="6BCAC5AA31BE47789368FADE4253F6E5"/>
            </w:placeholder>
            <w:showingPlcHdr/>
          </w:sdtPr>
          <w:sdtEndPr/>
          <w:sdtContent>
            <w:tc>
              <w:tcPr>
                <w:tcW w:w="1627" w:type="dxa"/>
                <w:vAlign w:val="center"/>
              </w:tcPr>
              <w:p w:rsidR="000B57C5" w:rsidRPr="000E31AD" w:rsidRDefault="000B57C5" w:rsidP="009962AE">
                <w:pPr>
                  <w:jc w:val="center"/>
                  <w:rPr>
                    <w:sz w:val="24"/>
                    <w:szCs w:val="24"/>
                  </w:rPr>
                </w:pPr>
                <w:r w:rsidRPr="00550752">
                  <w:rPr>
                    <w:rStyle w:val="PlaceholderText"/>
                  </w:rPr>
                  <w:t>Click here to enter text.</w:t>
                </w:r>
              </w:p>
            </w:tc>
          </w:sdtContent>
        </w:sdt>
        <w:sdt>
          <w:sdtPr>
            <w:rPr>
              <w:sz w:val="24"/>
              <w:szCs w:val="24"/>
            </w:rPr>
            <w:id w:val="-907379457"/>
            <w:placeholder>
              <w:docPart w:val="6BCAC5AA31BE47789368FADE4253F6E5"/>
            </w:placeholder>
            <w:showingPlcHdr/>
          </w:sdtPr>
          <w:sdtEndPr/>
          <w:sdtContent>
            <w:tc>
              <w:tcPr>
                <w:tcW w:w="5363" w:type="dxa"/>
                <w:vAlign w:val="center"/>
              </w:tcPr>
              <w:p w:rsidR="000B57C5" w:rsidRPr="000E31AD" w:rsidRDefault="009B0D5D" w:rsidP="009962AE">
                <w:pPr>
                  <w:rPr>
                    <w:sz w:val="24"/>
                    <w:szCs w:val="24"/>
                  </w:rPr>
                </w:pPr>
                <w:r w:rsidRPr="00550752">
                  <w:rPr>
                    <w:rStyle w:val="PlaceholderText"/>
                  </w:rPr>
                  <w:t>Click here to enter text.</w:t>
                </w:r>
              </w:p>
            </w:tc>
          </w:sdtContent>
        </w:sdt>
        <w:sdt>
          <w:sdtPr>
            <w:rPr>
              <w:sz w:val="24"/>
              <w:szCs w:val="24"/>
            </w:rPr>
            <w:id w:val="1757783825"/>
            <w:placeholder>
              <w:docPart w:val="34FE15E518BE4AD4A8407ACDD78B1665"/>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773EF4" w:rsidP="005765CF">
            <w:pPr>
              <w:jc w:val="center"/>
              <w:rPr>
                <w:sz w:val="24"/>
                <w:szCs w:val="24"/>
              </w:rPr>
            </w:pPr>
            <w:sdt>
              <w:sdtPr>
                <w:rPr>
                  <w:sz w:val="24"/>
                  <w:szCs w:val="24"/>
                </w:rPr>
                <w:id w:val="-186753850"/>
                <w:placeholder>
                  <w:docPart w:val="596D9465CE9B4698A46710366183A91F"/>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459461748"/>
            <w:placeholder>
              <w:docPart w:val="1AC2358855BB4A17B014A81136445666"/>
            </w:placeholder>
            <w:showingPlcHdr/>
          </w:sdtPr>
          <w:sdtEndPr/>
          <w:sdtContent>
            <w:tc>
              <w:tcPr>
                <w:tcW w:w="1627" w:type="dxa"/>
                <w:vAlign w:val="center"/>
              </w:tcPr>
              <w:p w:rsidR="000B57C5" w:rsidRPr="000E31AD" w:rsidRDefault="000B57C5" w:rsidP="009962AE">
                <w:pPr>
                  <w:jc w:val="center"/>
                  <w:rPr>
                    <w:sz w:val="24"/>
                    <w:szCs w:val="24"/>
                  </w:rPr>
                </w:pPr>
                <w:r w:rsidRPr="00550752">
                  <w:rPr>
                    <w:rStyle w:val="PlaceholderText"/>
                  </w:rPr>
                  <w:t>Click here to enter text.</w:t>
                </w:r>
              </w:p>
            </w:tc>
          </w:sdtContent>
        </w:sdt>
        <w:sdt>
          <w:sdtPr>
            <w:rPr>
              <w:sz w:val="24"/>
              <w:szCs w:val="24"/>
            </w:rPr>
            <w:id w:val="-924026811"/>
            <w:placeholder>
              <w:docPart w:val="1AC2358855BB4A17B014A81136445666"/>
            </w:placeholder>
            <w:showingPlcHdr/>
          </w:sdtPr>
          <w:sdtEndPr/>
          <w:sdtContent>
            <w:tc>
              <w:tcPr>
                <w:tcW w:w="5363" w:type="dxa"/>
                <w:vAlign w:val="center"/>
              </w:tcPr>
              <w:p w:rsidR="000B57C5" w:rsidRPr="000E31AD" w:rsidRDefault="009B0D5D" w:rsidP="009962AE">
                <w:pPr>
                  <w:rPr>
                    <w:sz w:val="24"/>
                    <w:szCs w:val="24"/>
                  </w:rPr>
                </w:pPr>
                <w:r w:rsidRPr="00550752">
                  <w:rPr>
                    <w:rStyle w:val="PlaceholderText"/>
                  </w:rPr>
                  <w:t>Click here to enter text.</w:t>
                </w:r>
              </w:p>
            </w:tc>
          </w:sdtContent>
        </w:sdt>
        <w:sdt>
          <w:sdtPr>
            <w:rPr>
              <w:sz w:val="24"/>
              <w:szCs w:val="24"/>
            </w:rPr>
            <w:id w:val="63851357"/>
            <w:placeholder>
              <w:docPart w:val="15BA5C4352994BB2BABA6AF119AE2940"/>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773EF4" w:rsidP="005765CF">
            <w:pPr>
              <w:jc w:val="center"/>
              <w:rPr>
                <w:sz w:val="24"/>
                <w:szCs w:val="24"/>
              </w:rPr>
            </w:pPr>
            <w:sdt>
              <w:sdtPr>
                <w:rPr>
                  <w:sz w:val="24"/>
                  <w:szCs w:val="24"/>
                </w:rPr>
                <w:id w:val="2009710545"/>
                <w:placeholder>
                  <w:docPart w:val="633BF06EDAC34520A60EAA29E6684C08"/>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917240604"/>
            <w:placeholder>
              <w:docPart w:val="70EBEB5A9BD745C6AE13F8B565432CDA"/>
            </w:placeholder>
            <w:showingPlcHdr/>
          </w:sdtPr>
          <w:sdtEndPr/>
          <w:sdtContent>
            <w:tc>
              <w:tcPr>
                <w:tcW w:w="1627" w:type="dxa"/>
                <w:vAlign w:val="center"/>
              </w:tcPr>
              <w:p w:rsidR="000B57C5" w:rsidRPr="000E31AD" w:rsidRDefault="000B57C5" w:rsidP="009962AE">
                <w:pPr>
                  <w:jc w:val="center"/>
                  <w:rPr>
                    <w:sz w:val="24"/>
                    <w:szCs w:val="24"/>
                  </w:rPr>
                </w:pPr>
                <w:r w:rsidRPr="00550752">
                  <w:rPr>
                    <w:rStyle w:val="PlaceholderText"/>
                  </w:rPr>
                  <w:t>Click here to enter text.</w:t>
                </w:r>
              </w:p>
            </w:tc>
          </w:sdtContent>
        </w:sdt>
        <w:sdt>
          <w:sdtPr>
            <w:rPr>
              <w:sz w:val="24"/>
              <w:szCs w:val="24"/>
            </w:rPr>
            <w:id w:val="-353194324"/>
            <w:placeholder>
              <w:docPart w:val="70EBEB5A9BD745C6AE13F8B565432CDA"/>
            </w:placeholder>
            <w:showingPlcHdr/>
          </w:sdtPr>
          <w:sdtEndPr/>
          <w:sdtContent>
            <w:tc>
              <w:tcPr>
                <w:tcW w:w="5363" w:type="dxa"/>
                <w:vAlign w:val="center"/>
              </w:tcPr>
              <w:p w:rsidR="000B57C5" w:rsidRPr="000E31AD" w:rsidRDefault="009B0D5D" w:rsidP="009962AE">
                <w:pPr>
                  <w:rPr>
                    <w:sz w:val="24"/>
                    <w:szCs w:val="24"/>
                  </w:rPr>
                </w:pPr>
                <w:r w:rsidRPr="00550752">
                  <w:rPr>
                    <w:rStyle w:val="PlaceholderText"/>
                  </w:rPr>
                  <w:t>Click here to enter text.</w:t>
                </w:r>
              </w:p>
            </w:tc>
          </w:sdtContent>
        </w:sdt>
        <w:sdt>
          <w:sdtPr>
            <w:rPr>
              <w:sz w:val="24"/>
              <w:szCs w:val="24"/>
            </w:rPr>
            <w:id w:val="1477026678"/>
            <w:placeholder>
              <w:docPart w:val="AC0812B44AB04E6FB688D67AEF27CBC0"/>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r w:rsidR="000B57C5" w:rsidRPr="000E31AD" w:rsidTr="0023773A">
        <w:trPr>
          <w:trHeight w:val="567"/>
        </w:trPr>
        <w:tc>
          <w:tcPr>
            <w:tcW w:w="1482" w:type="dxa"/>
            <w:vAlign w:val="center"/>
          </w:tcPr>
          <w:p w:rsidR="000B57C5" w:rsidRPr="000E31AD" w:rsidRDefault="00773EF4" w:rsidP="005765CF">
            <w:pPr>
              <w:jc w:val="center"/>
              <w:rPr>
                <w:sz w:val="24"/>
                <w:szCs w:val="24"/>
              </w:rPr>
            </w:pPr>
            <w:sdt>
              <w:sdtPr>
                <w:rPr>
                  <w:sz w:val="24"/>
                  <w:szCs w:val="24"/>
                </w:rPr>
                <w:id w:val="559301035"/>
                <w:placeholder>
                  <w:docPart w:val="23F01B686BF94A0CAD595454B2D2018A"/>
                </w:placeholder>
                <w:showingPlcHdr/>
                <w:date w:fullDate="2014-07-01T00:00:00Z">
                  <w:dateFormat w:val="dd/MM/yyyy"/>
                  <w:lid w:val="en-GB"/>
                  <w:storeMappedDataAs w:val="dateTime"/>
                  <w:calendar w:val="gregorian"/>
                </w:date>
              </w:sdtPr>
              <w:sdtEndPr/>
              <w:sdtContent>
                <w:r w:rsidR="000B57C5" w:rsidRPr="000E31AD">
                  <w:rPr>
                    <w:sz w:val="24"/>
                    <w:szCs w:val="24"/>
                  </w:rPr>
                  <w:t>[</w:t>
                </w:r>
                <w:r w:rsidR="000B57C5" w:rsidRPr="000E31AD">
                  <w:rPr>
                    <w:rStyle w:val="PlaceholderText"/>
                    <w:color w:val="auto"/>
                    <w:sz w:val="24"/>
                    <w:szCs w:val="24"/>
                  </w:rPr>
                  <w:t>Select Date]</w:t>
                </w:r>
              </w:sdtContent>
            </w:sdt>
          </w:p>
        </w:tc>
        <w:sdt>
          <w:sdtPr>
            <w:rPr>
              <w:sz w:val="24"/>
              <w:szCs w:val="24"/>
            </w:rPr>
            <w:id w:val="-168794441"/>
            <w:placeholder>
              <w:docPart w:val="AB54256B698747CDB25E34B625F56E62"/>
            </w:placeholder>
            <w:showingPlcHdr/>
          </w:sdtPr>
          <w:sdtEndPr/>
          <w:sdtContent>
            <w:tc>
              <w:tcPr>
                <w:tcW w:w="1627" w:type="dxa"/>
                <w:vAlign w:val="center"/>
              </w:tcPr>
              <w:p w:rsidR="000B57C5" w:rsidRPr="000E31AD" w:rsidRDefault="000B57C5" w:rsidP="009962AE">
                <w:pPr>
                  <w:jc w:val="center"/>
                  <w:rPr>
                    <w:sz w:val="24"/>
                    <w:szCs w:val="24"/>
                  </w:rPr>
                </w:pPr>
                <w:r w:rsidRPr="00550752">
                  <w:rPr>
                    <w:rStyle w:val="PlaceholderText"/>
                  </w:rPr>
                  <w:t>Click here to enter text.</w:t>
                </w:r>
              </w:p>
            </w:tc>
          </w:sdtContent>
        </w:sdt>
        <w:sdt>
          <w:sdtPr>
            <w:rPr>
              <w:sz w:val="24"/>
              <w:szCs w:val="24"/>
            </w:rPr>
            <w:id w:val="-799524117"/>
            <w:placeholder>
              <w:docPart w:val="AB54256B698747CDB25E34B625F56E62"/>
            </w:placeholder>
            <w:showingPlcHdr/>
          </w:sdtPr>
          <w:sdtEndPr/>
          <w:sdtContent>
            <w:tc>
              <w:tcPr>
                <w:tcW w:w="5363" w:type="dxa"/>
                <w:vAlign w:val="center"/>
              </w:tcPr>
              <w:p w:rsidR="000B57C5" w:rsidRPr="000E31AD" w:rsidRDefault="009B0D5D" w:rsidP="009962AE">
                <w:pPr>
                  <w:rPr>
                    <w:sz w:val="24"/>
                    <w:szCs w:val="24"/>
                  </w:rPr>
                </w:pPr>
                <w:r w:rsidRPr="00550752">
                  <w:rPr>
                    <w:rStyle w:val="PlaceholderText"/>
                  </w:rPr>
                  <w:t>Click here to enter text.</w:t>
                </w:r>
              </w:p>
            </w:tc>
          </w:sdtContent>
        </w:sdt>
        <w:sdt>
          <w:sdtPr>
            <w:rPr>
              <w:sz w:val="24"/>
              <w:szCs w:val="24"/>
            </w:rPr>
            <w:id w:val="1201367703"/>
            <w:placeholder>
              <w:docPart w:val="519E3E72DB284D358823B6EBA932EC31"/>
            </w:placeholder>
            <w:showingPlcHdr/>
          </w:sdtPr>
          <w:sdtEndPr/>
          <w:sdtContent>
            <w:tc>
              <w:tcPr>
                <w:tcW w:w="1104" w:type="dxa"/>
                <w:vAlign w:val="center"/>
              </w:tcPr>
              <w:p w:rsidR="000B57C5" w:rsidRDefault="000B57C5" w:rsidP="0023773A">
                <w:pPr>
                  <w:jc w:val="center"/>
                  <w:rPr>
                    <w:sz w:val="24"/>
                    <w:szCs w:val="24"/>
                  </w:rPr>
                </w:pPr>
                <w:r w:rsidRPr="00550752">
                  <w:rPr>
                    <w:rStyle w:val="PlaceholderText"/>
                  </w:rPr>
                  <w:t>Click here to enter text.</w:t>
                </w:r>
              </w:p>
            </w:tc>
          </w:sdtContent>
        </w:sdt>
      </w:tr>
    </w:tbl>
    <w:p w:rsidR="0027566B" w:rsidRDefault="00876B1A" w:rsidP="0051650C">
      <w:pPr>
        <w:pStyle w:val="Heading1"/>
      </w:pPr>
      <w:r>
        <w:lastRenderedPageBreak/>
        <w:t>Sequence Description</w:t>
      </w:r>
    </w:p>
    <w:p w:rsidR="0027566B" w:rsidRDefault="0027566B" w:rsidP="0027566B">
      <w:pPr>
        <w:rPr>
          <w:lang w:val="en-GB"/>
        </w:rPr>
      </w:pPr>
    </w:p>
    <w:p w:rsidR="00A51A73" w:rsidRDefault="00876B1A" w:rsidP="00A51A73">
      <w:pPr>
        <w:pStyle w:val="Heading2"/>
      </w:pPr>
      <w:r>
        <w:t>Basic Sequence Description</w:t>
      </w:r>
    </w:p>
    <w:tbl>
      <w:tblPr>
        <w:tblStyle w:val="TableGrid"/>
        <w:tblW w:w="0" w:type="auto"/>
        <w:tblLook w:val="04A0" w:firstRow="1" w:lastRow="0" w:firstColumn="1" w:lastColumn="0" w:noHBand="0" w:noVBand="1"/>
      </w:tblPr>
      <w:tblGrid>
        <w:gridCol w:w="9576"/>
      </w:tblGrid>
      <w:tr w:rsidR="00C107F6" w:rsidTr="0009445A">
        <w:trPr>
          <w:trHeight w:val="1701"/>
        </w:trPr>
        <w:sdt>
          <w:sdtPr>
            <w:id w:val="1008023490"/>
            <w:placeholder>
              <w:docPart w:val="DefaultPlaceholder_1082065158"/>
            </w:placeholder>
          </w:sdtPr>
          <w:sdtEndPr>
            <w:rPr>
              <w:sz w:val="24"/>
              <w:szCs w:val="24"/>
            </w:rPr>
          </w:sdtEndPr>
          <w:sdtContent>
            <w:tc>
              <w:tcPr>
                <w:tcW w:w="9576" w:type="dxa"/>
              </w:tcPr>
              <w:p w:rsidR="006F633C" w:rsidRDefault="006F633C" w:rsidP="006F633C">
                <w:r>
                  <w:t>Standard bag stacker ongoing.</w:t>
                </w:r>
              </w:p>
              <w:p w:rsidR="006F633C" w:rsidRDefault="006F633C" w:rsidP="006F633C">
                <w:r>
                  <w:t xml:space="preserve">Options include </w:t>
                </w:r>
              </w:p>
              <w:p w:rsidR="006F633C" w:rsidRDefault="006F633C" w:rsidP="006F633C">
                <w:pPr>
                  <w:pStyle w:val="ListParagraph"/>
                  <w:numPr>
                    <w:ilvl w:val="0"/>
                    <w:numId w:val="2"/>
                  </w:numPr>
                </w:pPr>
                <w:r w:rsidRPr="006F633C">
                  <w:t>rotary point</w:t>
                </w:r>
              </w:p>
              <w:p w:rsidR="00C107F6" w:rsidRPr="006F633C" w:rsidRDefault="006F633C" w:rsidP="006F633C">
                <w:pPr>
                  <w:pStyle w:val="ListParagraph"/>
                  <w:numPr>
                    <w:ilvl w:val="0"/>
                    <w:numId w:val="2"/>
                  </w:numPr>
                </w:pPr>
                <w:r>
                  <w:t>Tracking</w:t>
                </w:r>
              </w:p>
            </w:tc>
          </w:sdtContent>
        </w:sdt>
      </w:tr>
    </w:tbl>
    <w:p w:rsidR="008E3D28" w:rsidRDefault="005765CF" w:rsidP="005765CF">
      <w:pPr>
        <w:pStyle w:val="Heading2"/>
      </w:pPr>
      <w:r>
        <w:t>Sequence Steps</w:t>
      </w:r>
    </w:p>
    <w:tbl>
      <w:tblPr>
        <w:tblStyle w:val="TableGrid"/>
        <w:tblW w:w="0" w:type="auto"/>
        <w:tblLook w:val="04A0" w:firstRow="1" w:lastRow="0" w:firstColumn="1" w:lastColumn="0" w:noHBand="0" w:noVBand="1"/>
      </w:tblPr>
      <w:tblGrid>
        <w:gridCol w:w="1242"/>
        <w:gridCol w:w="8334"/>
      </w:tblGrid>
      <w:tr w:rsidR="005765CF" w:rsidTr="005765CF">
        <w:tc>
          <w:tcPr>
            <w:tcW w:w="1242" w:type="dxa"/>
            <w:shd w:val="clear" w:color="auto" w:fill="548DD4" w:themeFill="text2" w:themeFillTint="99"/>
          </w:tcPr>
          <w:p w:rsidR="005765CF" w:rsidRPr="005765CF" w:rsidRDefault="005765CF" w:rsidP="009962AE">
            <w:pPr>
              <w:rPr>
                <w:rStyle w:val="IntenseEmphasis"/>
                <w:i w:val="0"/>
                <w:color w:val="FFFFFF" w:themeColor="background1"/>
                <w:sz w:val="28"/>
                <w:szCs w:val="28"/>
              </w:rPr>
            </w:pPr>
            <w:r w:rsidRPr="005765CF">
              <w:rPr>
                <w:rStyle w:val="IntenseEmphasis"/>
                <w:i w:val="0"/>
                <w:color w:val="FFFFFF" w:themeColor="background1"/>
                <w:sz w:val="28"/>
                <w:szCs w:val="28"/>
              </w:rPr>
              <w:t>Step</w:t>
            </w:r>
          </w:p>
        </w:tc>
        <w:tc>
          <w:tcPr>
            <w:tcW w:w="8334" w:type="dxa"/>
            <w:shd w:val="clear" w:color="auto" w:fill="548DD4" w:themeFill="text2" w:themeFillTint="99"/>
          </w:tcPr>
          <w:p w:rsidR="005765CF" w:rsidRPr="005765CF" w:rsidRDefault="005765CF" w:rsidP="009962AE">
            <w:pPr>
              <w:rPr>
                <w:rStyle w:val="IntenseEmphasis"/>
                <w:i w:val="0"/>
                <w:color w:val="FFFFFF" w:themeColor="background1"/>
                <w:sz w:val="28"/>
                <w:szCs w:val="28"/>
              </w:rPr>
            </w:pPr>
            <w:r w:rsidRPr="005765CF">
              <w:rPr>
                <w:rStyle w:val="IntenseEmphasis"/>
                <w:i w:val="0"/>
                <w:color w:val="FFFFFF" w:themeColor="background1"/>
                <w:sz w:val="28"/>
                <w:szCs w:val="28"/>
              </w:rPr>
              <w:t>Description</w:t>
            </w:r>
          </w:p>
        </w:tc>
      </w:tr>
      <w:tr w:rsidR="005765CF" w:rsidTr="008F2F52">
        <w:trPr>
          <w:trHeight w:val="397"/>
        </w:trPr>
        <w:tc>
          <w:tcPr>
            <w:tcW w:w="1242" w:type="dxa"/>
            <w:vAlign w:val="center"/>
          </w:tcPr>
          <w:p w:rsidR="005765CF" w:rsidRPr="003F5C26" w:rsidRDefault="005765CF" w:rsidP="005765CF">
            <w:pPr>
              <w:jc w:val="center"/>
              <w:rPr>
                <w:sz w:val="24"/>
                <w:szCs w:val="24"/>
              </w:rPr>
            </w:pPr>
            <w:r w:rsidRPr="003F5C26">
              <w:rPr>
                <w:sz w:val="24"/>
                <w:szCs w:val="24"/>
              </w:rPr>
              <w:t>0</w:t>
            </w:r>
          </w:p>
        </w:tc>
        <w:tc>
          <w:tcPr>
            <w:tcW w:w="8334" w:type="dxa"/>
            <w:vAlign w:val="center"/>
          </w:tcPr>
          <w:sdt>
            <w:sdtPr>
              <w:rPr>
                <w:sz w:val="24"/>
                <w:szCs w:val="24"/>
              </w:rPr>
              <w:id w:val="591821433"/>
              <w:placeholder>
                <w:docPart w:val="DefaultPlaceholder_1082065158"/>
              </w:placeholder>
            </w:sdtPr>
            <w:sdtEndPr/>
            <w:sdtContent>
              <w:p w:rsidR="005765CF" w:rsidRPr="003F5C26" w:rsidRDefault="002302C9" w:rsidP="002302C9">
                <w:pPr>
                  <w:rPr>
                    <w:sz w:val="24"/>
                    <w:szCs w:val="24"/>
                  </w:rPr>
                </w:pPr>
                <w:r>
                  <w:rPr>
                    <w:sz w:val="24"/>
                    <w:szCs w:val="24"/>
                  </w:rPr>
                  <w:t>Disabled</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1</w:t>
            </w:r>
          </w:p>
        </w:tc>
        <w:tc>
          <w:tcPr>
            <w:tcW w:w="8334" w:type="dxa"/>
            <w:vAlign w:val="center"/>
          </w:tcPr>
          <w:sdt>
            <w:sdtPr>
              <w:rPr>
                <w:sz w:val="24"/>
                <w:szCs w:val="24"/>
              </w:rPr>
              <w:id w:val="-2050687419"/>
              <w:placeholder>
                <w:docPart w:val="742C93221CA5434D93A684A60C78FAB1"/>
              </w:placeholder>
            </w:sdtPr>
            <w:sdtEndPr/>
            <w:sdtContent>
              <w:p w:rsidR="008F2F52" w:rsidRDefault="002302C9" w:rsidP="002302C9">
                <w:r>
                  <w:rPr>
                    <w:sz w:val="24"/>
                    <w:szCs w:val="24"/>
                  </w:rPr>
                  <w:t>Checks status</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2</w:t>
            </w:r>
          </w:p>
        </w:tc>
        <w:tc>
          <w:tcPr>
            <w:tcW w:w="8334" w:type="dxa"/>
            <w:vAlign w:val="center"/>
          </w:tcPr>
          <w:sdt>
            <w:sdtPr>
              <w:rPr>
                <w:sz w:val="24"/>
                <w:szCs w:val="24"/>
              </w:rPr>
              <w:id w:val="543952125"/>
              <w:placeholder>
                <w:docPart w:val="B5A0AFBC68D14F90BB12C56D685B0A1D"/>
              </w:placeholder>
            </w:sdtPr>
            <w:sdtEndPr/>
            <w:sdtContent>
              <w:p w:rsidR="008F2F52" w:rsidRDefault="002302C9" w:rsidP="002302C9">
                <w:r>
                  <w:rPr>
                    <w:sz w:val="24"/>
                    <w:szCs w:val="24"/>
                  </w:rPr>
                  <w:t>Wait for bag at buffer</w:t>
                </w:r>
                <w:r w:rsidR="007720EE">
                  <w:rPr>
                    <w:sz w:val="24"/>
                    <w:szCs w:val="24"/>
                  </w:rPr>
                  <w:t xml:space="preserve"> </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3</w:t>
            </w:r>
          </w:p>
        </w:tc>
        <w:tc>
          <w:tcPr>
            <w:tcW w:w="8334" w:type="dxa"/>
            <w:vAlign w:val="center"/>
          </w:tcPr>
          <w:sdt>
            <w:sdtPr>
              <w:rPr>
                <w:sz w:val="24"/>
                <w:szCs w:val="24"/>
              </w:rPr>
              <w:id w:val="2024675341"/>
              <w:placeholder>
                <w:docPart w:val="71832249F14C4E789248BA6D9E12ECE9"/>
              </w:placeholder>
            </w:sdtPr>
            <w:sdtEndPr/>
            <w:sdtContent>
              <w:p w:rsidR="008F2F52" w:rsidRDefault="002302C9" w:rsidP="002302C9">
                <w:r>
                  <w:rPr>
                    <w:sz w:val="24"/>
                    <w:szCs w:val="24"/>
                  </w:rPr>
                  <w:t>Wait for bag to arrive on line A</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4</w:t>
            </w:r>
          </w:p>
        </w:tc>
        <w:tc>
          <w:tcPr>
            <w:tcW w:w="8334" w:type="dxa"/>
            <w:vAlign w:val="center"/>
          </w:tcPr>
          <w:sdt>
            <w:sdtPr>
              <w:rPr>
                <w:sz w:val="24"/>
                <w:szCs w:val="24"/>
              </w:rPr>
              <w:id w:val="81426011"/>
              <w:placeholder>
                <w:docPart w:val="63F9CAC77B534671BB2A31799924129D"/>
              </w:placeholder>
            </w:sdtPr>
            <w:sdtEndPr/>
            <w:sdtContent>
              <w:p w:rsidR="008F2F52" w:rsidRPr="00FB21A4" w:rsidRDefault="005C0D20" w:rsidP="002302C9">
                <w:pPr>
                  <w:rPr>
                    <w:sz w:val="24"/>
                    <w:szCs w:val="24"/>
                  </w:rPr>
                </w:pPr>
                <w:r>
                  <w:rPr>
                    <w:sz w:val="24"/>
                    <w:szCs w:val="24"/>
                  </w:rPr>
                  <w:t>Select line B</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5</w:t>
            </w:r>
          </w:p>
        </w:tc>
        <w:tc>
          <w:tcPr>
            <w:tcW w:w="8334" w:type="dxa"/>
            <w:vAlign w:val="center"/>
          </w:tcPr>
          <w:sdt>
            <w:sdtPr>
              <w:rPr>
                <w:sz w:val="24"/>
                <w:szCs w:val="24"/>
              </w:rPr>
              <w:id w:val="685794919"/>
              <w:placeholder>
                <w:docPart w:val="7F293931BF5B46B1BE5379FC0048D06A"/>
              </w:placeholder>
            </w:sdtPr>
            <w:sdtEndPr/>
            <w:sdtContent>
              <w:p w:rsidR="008F2F52" w:rsidRDefault="002302C9" w:rsidP="002302C9">
                <w:r>
                  <w:rPr>
                    <w:sz w:val="24"/>
                    <w:szCs w:val="24"/>
                  </w:rPr>
                  <w:t>Move tilt cylinder down</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6</w:t>
            </w:r>
          </w:p>
        </w:tc>
        <w:tc>
          <w:tcPr>
            <w:tcW w:w="8334" w:type="dxa"/>
            <w:vAlign w:val="center"/>
          </w:tcPr>
          <w:sdt>
            <w:sdtPr>
              <w:rPr>
                <w:sz w:val="24"/>
                <w:szCs w:val="24"/>
              </w:rPr>
              <w:id w:val="888770071"/>
              <w:placeholder>
                <w:docPart w:val="EC703D5667B84181BE8E5B118A330680"/>
              </w:placeholder>
            </w:sdtPr>
            <w:sdtEndPr/>
            <w:sdtContent>
              <w:sdt>
                <w:sdtPr>
                  <w:rPr>
                    <w:sz w:val="24"/>
                    <w:szCs w:val="24"/>
                  </w:rPr>
                  <w:id w:val="-491027345"/>
                  <w:placeholder>
                    <w:docPart w:val="44C14F9D82B54E85A8E13CCAD9FE0694"/>
                  </w:placeholder>
                </w:sdtPr>
                <w:sdtEndPr/>
                <w:sdtContent>
                  <w:p w:rsidR="008F2F52" w:rsidRPr="002302C9" w:rsidRDefault="002302C9" w:rsidP="001331DC">
                    <w:pPr>
                      <w:rPr>
                        <w:sz w:val="24"/>
                        <w:szCs w:val="24"/>
                      </w:rPr>
                    </w:pPr>
                    <w:r>
                      <w:rPr>
                        <w:sz w:val="24"/>
                        <w:szCs w:val="24"/>
                      </w:rPr>
                      <w:t>Move tilt cylinder up</w:t>
                    </w:r>
                  </w:p>
                </w:sdtContent>
              </w:sdt>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7</w:t>
            </w:r>
          </w:p>
        </w:tc>
        <w:tc>
          <w:tcPr>
            <w:tcW w:w="8334" w:type="dxa"/>
            <w:vAlign w:val="center"/>
          </w:tcPr>
          <w:sdt>
            <w:sdtPr>
              <w:rPr>
                <w:sz w:val="24"/>
                <w:szCs w:val="24"/>
              </w:rPr>
              <w:id w:val="391856403"/>
              <w:placeholder>
                <w:docPart w:val="A4FCBF5B9D2A4582826F189FAAFFB535"/>
              </w:placeholder>
            </w:sdtPr>
            <w:sdtEndPr/>
            <w:sdtContent>
              <w:p w:rsidR="008F2F52" w:rsidRPr="002302C9" w:rsidRDefault="002302C9" w:rsidP="002302C9">
                <w:pPr>
                  <w:rPr>
                    <w:sz w:val="24"/>
                    <w:szCs w:val="24"/>
                  </w:rPr>
                </w:pPr>
                <w:r>
                  <w:rPr>
                    <w:sz w:val="24"/>
                    <w:szCs w:val="24"/>
                  </w:rPr>
                  <w:t>Check for space</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8</w:t>
            </w:r>
          </w:p>
        </w:tc>
        <w:tc>
          <w:tcPr>
            <w:tcW w:w="8334" w:type="dxa"/>
            <w:vAlign w:val="center"/>
          </w:tcPr>
          <w:sdt>
            <w:sdtPr>
              <w:rPr>
                <w:sz w:val="24"/>
                <w:szCs w:val="24"/>
              </w:rPr>
              <w:id w:val="-1931958520"/>
              <w:placeholder>
                <w:docPart w:val="75B5A1607BEB4BF689A0349F9A976B53"/>
              </w:placeholder>
            </w:sdtPr>
            <w:sdtEndPr/>
            <w:sdtContent>
              <w:p w:rsidR="008F2F52" w:rsidRDefault="002302C9" w:rsidP="002302C9">
                <w:r>
                  <w:rPr>
                    <w:sz w:val="24"/>
                    <w:szCs w:val="24"/>
                  </w:rPr>
                  <w:t>Release bag</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9</w:t>
            </w:r>
          </w:p>
        </w:tc>
        <w:tc>
          <w:tcPr>
            <w:tcW w:w="8334" w:type="dxa"/>
            <w:vAlign w:val="center"/>
          </w:tcPr>
          <w:sdt>
            <w:sdtPr>
              <w:rPr>
                <w:sz w:val="24"/>
                <w:szCs w:val="24"/>
              </w:rPr>
              <w:id w:val="476578079"/>
              <w:placeholder>
                <w:docPart w:val="7B70E8D6549C45358A9AE63C139A342C"/>
              </w:placeholder>
              <w:showingPlcHdr/>
            </w:sdtPr>
            <w:sdtEndPr/>
            <w:sdtContent>
              <w:p w:rsidR="008F2F52" w:rsidRDefault="001331DC" w:rsidP="001331DC">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sidRPr="003F5C26">
              <w:rPr>
                <w:sz w:val="24"/>
                <w:szCs w:val="24"/>
              </w:rPr>
              <w:t>10</w:t>
            </w:r>
          </w:p>
        </w:tc>
        <w:tc>
          <w:tcPr>
            <w:tcW w:w="8334" w:type="dxa"/>
            <w:vAlign w:val="center"/>
          </w:tcPr>
          <w:sdt>
            <w:sdtPr>
              <w:rPr>
                <w:sz w:val="24"/>
                <w:szCs w:val="24"/>
              </w:rPr>
              <w:id w:val="-1786495505"/>
              <w:placeholder>
                <w:docPart w:val="C2D171119A1C474EA605827419AB7F23"/>
              </w:placeholder>
              <w:showingPlcHdr/>
            </w:sdtPr>
            <w:sdtEndPr/>
            <w:sdtContent>
              <w:p w:rsidR="008F2F52" w:rsidRDefault="001331DC" w:rsidP="001331DC">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11</w:t>
            </w:r>
          </w:p>
        </w:tc>
        <w:tc>
          <w:tcPr>
            <w:tcW w:w="8334" w:type="dxa"/>
            <w:vAlign w:val="center"/>
          </w:tcPr>
          <w:sdt>
            <w:sdtPr>
              <w:rPr>
                <w:sz w:val="24"/>
                <w:szCs w:val="24"/>
              </w:rPr>
              <w:id w:val="317852756"/>
              <w:placeholder>
                <w:docPart w:val="7295F3607D69461598B11D86B8B318E4"/>
              </w:placeholder>
              <w:showingPlcHdr/>
            </w:sdtPr>
            <w:sdtEndPr/>
            <w:sdtContent>
              <w:p w:rsidR="008F2F52" w:rsidRDefault="001331DC" w:rsidP="001331DC">
                <w:r w:rsidRPr="00550752">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12</w:t>
            </w:r>
          </w:p>
        </w:tc>
        <w:tc>
          <w:tcPr>
            <w:tcW w:w="8334" w:type="dxa"/>
            <w:vAlign w:val="center"/>
          </w:tcPr>
          <w:sdt>
            <w:sdtPr>
              <w:rPr>
                <w:sz w:val="24"/>
                <w:szCs w:val="24"/>
              </w:rPr>
              <w:id w:val="-1525097957"/>
              <w:placeholder>
                <w:docPart w:val="6C8AB6074C4243328F229327B0A5AFD1"/>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13</w:t>
            </w:r>
          </w:p>
        </w:tc>
        <w:tc>
          <w:tcPr>
            <w:tcW w:w="8334" w:type="dxa"/>
            <w:vAlign w:val="center"/>
          </w:tcPr>
          <w:sdt>
            <w:sdtPr>
              <w:rPr>
                <w:sz w:val="24"/>
                <w:szCs w:val="24"/>
              </w:rPr>
              <w:id w:val="96597203"/>
              <w:placeholder>
                <w:docPart w:val="C077EC89B10844159A281FB173AC2510"/>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14</w:t>
            </w:r>
          </w:p>
        </w:tc>
        <w:tc>
          <w:tcPr>
            <w:tcW w:w="8334" w:type="dxa"/>
            <w:vAlign w:val="center"/>
          </w:tcPr>
          <w:sdt>
            <w:sdtPr>
              <w:rPr>
                <w:sz w:val="24"/>
                <w:szCs w:val="24"/>
              </w:rPr>
              <w:id w:val="-1824040462"/>
              <w:placeholder>
                <w:docPart w:val="5AFAA3B1BEA446568BD29ABFCAB532B9"/>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15</w:t>
            </w:r>
          </w:p>
        </w:tc>
        <w:tc>
          <w:tcPr>
            <w:tcW w:w="8334" w:type="dxa"/>
            <w:vAlign w:val="center"/>
          </w:tcPr>
          <w:sdt>
            <w:sdtPr>
              <w:rPr>
                <w:sz w:val="24"/>
                <w:szCs w:val="24"/>
              </w:rPr>
              <w:id w:val="680628681"/>
              <w:placeholder>
                <w:docPart w:val="BB01217D581F41D5BAE66D51B2F42EC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16</w:t>
            </w:r>
          </w:p>
        </w:tc>
        <w:tc>
          <w:tcPr>
            <w:tcW w:w="8334" w:type="dxa"/>
            <w:vAlign w:val="center"/>
          </w:tcPr>
          <w:sdt>
            <w:sdtPr>
              <w:rPr>
                <w:sz w:val="24"/>
                <w:szCs w:val="24"/>
              </w:rPr>
              <w:id w:val="1243840327"/>
              <w:placeholder>
                <w:docPart w:val="867555C997EC4BBAB5F220485350787E"/>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Pr="003F5C26" w:rsidRDefault="008F2F52" w:rsidP="005765CF">
            <w:pPr>
              <w:jc w:val="center"/>
              <w:rPr>
                <w:sz w:val="24"/>
                <w:szCs w:val="24"/>
              </w:rPr>
            </w:pPr>
            <w:r>
              <w:rPr>
                <w:sz w:val="24"/>
                <w:szCs w:val="24"/>
              </w:rPr>
              <w:t>17</w:t>
            </w:r>
          </w:p>
        </w:tc>
        <w:tc>
          <w:tcPr>
            <w:tcW w:w="8334" w:type="dxa"/>
            <w:vAlign w:val="center"/>
          </w:tcPr>
          <w:sdt>
            <w:sdtPr>
              <w:rPr>
                <w:sz w:val="24"/>
                <w:szCs w:val="24"/>
              </w:rPr>
              <w:id w:val="1996447438"/>
              <w:placeholder>
                <w:docPart w:val="D97BCB3130364B1387D8C5FBA359EC7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18</w:t>
            </w:r>
          </w:p>
        </w:tc>
        <w:tc>
          <w:tcPr>
            <w:tcW w:w="8334" w:type="dxa"/>
            <w:vAlign w:val="center"/>
          </w:tcPr>
          <w:sdt>
            <w:sdtPr>
              <w:rPr>
                <w:sz w:val="24"/>
                <w:szCs w:val="24"/>
              </w:rPr>
              <w:id w:val="82960036"/>
              <w:placeholder>
                <w:docPart w:val="CDB7A3189DFC433F911DB2B9A5FD3D95"/>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19</w:t>
            </w:r>
          </w:p>
        </w:tc>
        <w:tc>
          <w:tcPr>
            <w:tcW w:w="8334" w:type="dxa"/>
            <w:vAlign w:val="center"/>
          </w:tcPr>
          <w:sdt>
            <w:sdtPr>
              <w:rPr>
                <w:sz w:val="24"/>
                <w:szCs w:val="24"/>
              </w:rPr>
              <w:id w:val="699139831"/>
              <w:placeholder>
                <w:docPart w:val="D2955FA692D84D91943D3C8250D8F054"/>
              </w:placeholder>
              <w:showingPlcHdr/>
            </w:sdtPr>
            <w:sdtEndPr/>
            <w:sdtContent>
              <w:p w:rsidR="008F2F52" w:rsidRDefault="008F2F52" w:rsidP="008F2F52">
                <w:r w:rsidRPr="00CB0BDA">
                  <w:rPr>
                    <w:rStyle w:val="PlaceholderText"/>
                  </w:rPr>
                  <w:t>Click here to enter text.</w:t>
                </w:r>
              </w:p>
            </w:sdtContent>
          </w:sdt>
        </w:tc>
      </w:tr>
      <w:tr w:rsidR="008F2F52" w:rsidTr="008F2F52">
        <w:trPr>
          <w:trHeight w:val="397"/>
        </w:trPr>
        <w:tc>
          <w:tcPr>
            <w:tcW w:w="1242" w:type="dxa"/>
            <w:vAlign w:val="center"/>
          </w:tcPr>
          <w:p w:rsidR="008F2F52" w:rsidRDefault="008F2F52" w:rsidP="005765CF">
            <w:pPr>
              <w:jc w:val="center"/>
              <w:rPr>
                <w:sz w:val="24"/>
                <w:szCs w:val="24"/>
              </w:rPr>
            </w:pPr>
            <w:r>
              <w:rPr>
                <w:sz w:val="24"/>
                <w:szCs w:val="24"/>
              </w:rPr>
              <w:t>20</w:t>
            </w:r>
          </w:p>
        </w:tc>
        <w:tc>
          <w:tcPr>
            <w:tcW w:w="8334" w:type="dxa"/>
            <w:vAlign w:val="center"/>
          </w:tcPr>
          <w:sdt>
            <w:sdtPr>
              <w:rPr>
                <w:sz w:val="24"/>
                <w:szCs w:val="24"/>
              </w:rPr>
              <w:id w:val="349999546"/>
              <w:placeholder>
                <w:docPart w:val="96476E765B844128AB51E017956B8ECA"/>
              </w:placeholder>
              <w:showingPlcHdr/>
            </w:sdtPr>
            <w:sdtEndPr/>
            <w:sdtContent>
              <w:p w:rsidR="008F2F52" w:rsidRDefault="008F2F52" w:rsidP="008F2F52">
                <w:r w:rsidRPr="00CB0BDA">
                  <w:rPr>
                    <w:rStyle w:val="PlaceholderText"/>
                  </w:rPr>
                  <w:t>Click here to enter text.</w:t>
                </w:r>
              </w:p>
            </w:sdtContent>
          </w:sdt>
        </w:tc>
      </w:tr>
    </w:tbl>
    <w:p w:rsidR="006A776B" w:rsidRDefault="006A776B" w:rsidP="005765CF">
      <w:pPr>
        <w:rPr>
          <w:lang w:val="en-GB"/>
        </w:rPr>
      </w:pPr>
    </w:p>
    <w:p w:rsidR="00B404F3" w:rsidRDefault="006A776B" w:rsidP="006A776B">
      <w:pPr>
        <w:pStyle w:val="Heading1"/>
      </w:pPr>
      <w:r>
        <w:lastRenderedPageBreak/>
        <w:t>IO Description</w:t>
      </w:r>
    </w:p>
    <w:p w:rsidR="006A776B" w:rsidRDefault="006A776B" w:rsidP="006A776B">
      <w:pPr>
        <w:pStyle w:val="Heading2"/>
      </w:pPr>
      <w:r>
        <w:t>Standard IO Descriptions</w:t>
      </w:r>
    </w:p>
    <w:tbl>
      <w:tblPr>
        <w:tblStyle w:val="TableGrid"/>
        <w:tblpPr w:leftFromText="180" w:rightFromText="180" w:vertAnchor="page" w:horzAnchor="margin" w:tblpY="2596"/>
        <w:tblW w:w="9889" w:type="dxa"/>
        <w:tblLook w:val="04A0" w:firstRow="1" w:lastRow="0" w:firstColumn="1" w:lastColumn="0" w:noHBand="0" w:noVBand="1"/>
      </w:tblPr>
      <w:tblGrid>
        <w:gridCol w:w="1273"/>
        <w:gridCol w:w="1006"/>
        <w:gridCol w:w="1414"/>
        <w:gridCol w:w="6196"/>
      </w:tblGrid>
      <w:tr w:rsidR="009B4164" w:rsidRPr="00E13634" w:rsidTr="009B0D5D">
        <w:trPr>
          <w:trHeight w:val="402"/>
        </w:trPr>
        <w:tc>
          <w:tcPr>
            <w:tcW w:w="1273" w:type="dxa"/>
            <w:shd w:val="clear" w:color="auto" w:fill="548DD4" w:themeFill="text2" w:themeFillTint="99"/>
          </w:tcPr>
          <w:p w:rsidR="009B4164" w:rsidRPr="005765CF" w:rsidRDefault="009B4164" w:rsidP="009B4164">
            <w:pPr>
              <w:rPr>
                <w:rStyle w:val="IntenseEmphasis"/>
                <w:i w:val="0"/>
                <w:color w:val="FFFFFF" w:themeColor="background1"/>
                <w:sz w:val="28"/>
                <w:szCs w:val="28"/>
              </w:rPr>
            </w:pPr>
            <w:r>
              <w:rPr>
                <w:rStyle w:val="IntenseEmphasis"/>
                <w:i w:val="0"/>
                <w:color w:val="FFFFFF" w:themeColor="background1"/>
                <w:sz w:val="28"/>
                <w:szCs w:val="28"/>
              </w:rPr>
              <w:t>Standard Block number</w:t>
            </w:r>
          </w:p>
        </w:tc>
        <w:tc>
          <w:tcPr>
            <w:tcW w:w="1006" w:type="dxa"/>
            <w:shd w:val="clear" w:color="auto" w:fill="548DD4" w:themeFill="text2" w:themeFillTint="99"/>
          </w:tcPr>
          <w:p w:rsidR="009B4164" w:rsidRPr="005765CF" w:rsidRDefault="009B4164" w:rsidP="009B4164">
            <w:pPr>
              <w:rPr>
                <w:rStyle w:val="IntenseEmphasis"/>
                <w:i w:val="0"/>
                <w:color w:val="FFFFFF" w:themeColor="background1"/>
                <w:sz w:val="28"/>
                <w:szCs w:val="28"/>
              </w:rPr>
            </w:pPr>
            <w:r>
              <w:rPr>
                <w:rStyle w:val="IntenseEmphasis"/>
                <w:i w:val="0"/>
                <w:color w:val="FFFFFF" w:themeColor="background1"/>
                <w:sz w:val="28"/>
                <w:szCs w:val="28"/>
              </w:rPr>
              <w:t>Block Port</w:t>
            </w:r>
          </w:p>
        </w:tc>
        <w:tc>
          <w:tcPr>
            <w:tcW w:w="1414" w:type="dxa"/>
            <w:shd w:val="clear" w:color="auto" w:fill="548DD4" w:themeFill="text2" w:themeFillTint="99"/>
          </w:tcPr>
          <w:p w:rsidR="009B4164" w:rsidRDefault="0009445A" w:rsidP="009B4164">
            <w:pPr>
              <w:rPr>
                <w:rStyle w:val="IntenseEmphasis"/>
                <w:i w:val="0"/>
                <w:color w:val="FFFFFF" w:themeColor="background1"/>
                <w:sz w:val="28"/>
                <w:szCs w:val="28"/>
              </w:rPr>
            </w:pPr>
            <w:r>
              <w:rPr>
                <w:rStyle w:val="IntenseEmphasis"/>
                <w:i w:val="0"/>
                <w:color w:val="FFFFFF" w:themeColor="background1"/>
                <w:sz w:val="28"/>
                <w:szCs w:val="28"/>
              </w:rPr>
              <w:t>Input</w:t>
            </w:r>
          </w:p>
          <w:p w:rsidR="009B4164" w:rsidRPr="005765CF" w:rsidRDefault="009B4164" w:rsidP="009B4164">
            <w:pPr>
              <w:rPr>
                <w:rStyle w:val="IntenseEmphasis"/>
                <w:i w:val="0"/>
                <w:color w:val="FFFFFF" w:themeColor="background1"/>
                <w:sz w:val="28"/>
                <w:szCs w:val="28"/>
              </w:rPr>
            </w:pPr>
            <w:r>
              <w:rPr>
                <w:rStyle w:val="IntenseEmphasis"/>
                <w:i w:val="0"/>
                <w:color w:val="FFFFFF" w:themeColor="background1"/>
                <w:sz w:val="28"/>
                <w:szCs w:val="28"/>
              </w:rPr>
              <w:t>Output</w:t>
            </w:r>
          </w:p>
        </w:tc>
        <w:tc>
          <w:tcPr>
            <w:tcW w:w="6196" w:type="dxa"/>
            <w:shd w:val="clear" w:color="auto" w:fill="548DD4" w:themeFill="text2" w:themeFillTint="99"/>
          </w:tcPr>
          <w:p w:rsidR="009B4164" w:rsidRPr="005765CF" w:rsidRDefault="009B4164" w:rsidP="009B4164">
            <w:pPr>
              <w:rPr>
                <w:rStyle w:val="IntenseEmphasis"/>
                <w:i w:val="0"/>
                <w:color w:val="FFFFFF" w:themeColor="background1"/>
                <w:sz w:val="28"/>
                <w:szCs w:val="28"/>
              </w:rPr>
            </w:pPr>
            <w:r>
              <w:rPr>
                <w:rStyle w:val="IntenseEmphasis"/>
                <w:i w:val="0"/>
                <w:color w:val="FFFFFF" w:themeColor="background1"/>
                <w:sz w:val="28"/>
                <w:szCs w:val="28"/>
              </w:rPr>
              <w:t>Description</w:t>
            </w:r>
          </w:p>
        </w:tc>
      </w:tr>
      <w:tr w:rsidR="009B4164" w:rsidRPr="000E31AD" w:rsidTr="009B0D5D">
        <w:trPr>
          <w:trHeight w:val="402"/>
        </w:trPr>
        <w:sdt>
          <w:sdtPr>
            <w:rPr>
              <w:sz w:val="24"/>
              <w:szCs w:val="24"/>
            </w:rPr>
            <w:id w:val="1079636836"/>
            <w:placeholder>
              <w:docPart w:val="DefaultPlaceholder_1082065158"/>
            </w:placeholder>
          </w:sdtPr>
          <w:sdtEndPr/>
          <w:sdtContent>
            <w:tc>
              <w:tcPr>
                <w:tcW w:w="1273" w:type="dxa"/>
                <w:vAlign w:val="center"/>
              </w:tcPr>
              <w:p w:rsidR="009B4164" w:rsidRPr="000E31AD" w:rsidRDefault="00294453" w:rsidP="009B0D5D">
                <w:pPr>
                  <w:jc w:val="center"/>
                  <w:rPr>
                    <w:sz w:val="24"/>
                    <w:szCs w:val="24"/>
                  </w:rPr>
                </w:pPr>
                <w:r>
                  <w:rPr>
                    <w:sz w:val="24"/>
                    <w:szCs w:val="24"/>
                  </w:rPr>
                  <w:t>231</w:t>
                </w:r>
              </w:p>
            </w:tc>
          </w:sdtContent>
        </w:sdt>
        <w:sdt>
          <w:sdtPr>
            <w:rPr>
              <w:sz w:val="24"/>
              <w:szCs w:val="24"/>
            </w:rPr>
            <w:id w:val="395475905"/>
            <w:placeholder>
              <w:docPart w:val="AD9FA6E82EA94FE199C40C21DACCA72A"/>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4164" w:rsidRPr="000E31AD" w:rsidRDefault="00294453" w:rsidP="009B0D5D">
                <w:pPr>
                  <w:jc w:val="center"/>
                  <w:rPr>
                    <w:sz w:val="24"/>
                    <w:szCs w:val="24"/>
                  </w:rPr>
                </w:pPr>
                <w:r>
                  <w:rPr>
                    <w:sz w:val="24"/>
                    <w:szCs w:val="24"/>
                  </w:rPr>
                  <w:t>1</w:t>
                </w:r>
              </w:p>
            </w:tc>
          </w:sdtContent>
        </w:sdt>
        <w:sdt>
          <w:sdtPr>
            <w:rPr>
              <w:sz w:val="24"/>
              <w:szCs w:val="24"/>
            </w:rPr>
            <w:id w:val="-323748106"/>
            <w:placeholder>
              <w:docPart w:val="DefaultPlaceholder_1082065159"/>
            </w:placeholder>
            <w:dropDownList>
              <w:listItem w:displayText="-" w:value="-"/>
              <w:listItem w:displayText="X" w:value="X"/>
              <w:listItem w:displayText="Y" w:value="Y"/>
            </w:dropDownList>
          </w:sdtPr>
          <w:sdtEndPr/>
          <w:sdtContent>
            <w:tc>
              <w:tcPr>
                <w:tcW w:w="1414" w:type="dxa"/>
                <w:vAlign w:val="center"/>
              </w:tcPr>
              <w:p w:rsidR="009B4164" w:rsidRPr="000E31AD" w:rsidRDefault="00294453" w:rsidP="009B0D5D">
                <w:pPr>
                  <w:jc w:val="center"/>
                  <w:rPr>
                    <w:sz w:val="24"/>
                    <w:szCs w:val="24"/>
                  </w:rPr>
                </w:pPr>
                <w:r>
                  <w:rPr>
                    <w:sz w:val="24"/>
                    <w:szCs w:val="24"/>
                  </w:rPr>
                  <w:t>X</w:t>
                </w:r>
              </w:p>
            </w:tc>
          </w:sdtContent>
        </w:sdt>
        <w:sdt>
          <w:sdtPr>
            <w:rPr>
              <w:sz w:val="24"/>
              <w:szCs w:val="24"/>
            </w:rPr>
            <w:id w:val="-1776550998"/>
            <w:placeholder>
              <w:docPart w:val="EDF5C0C346D84E2C8F9FC4244D2C19F0"/>
            </w:placeholder>
          </w:sdtPr>
          <w:sdtEndPr/>
          <w:sdtContent>
            <w:tc>
              <w:tcPr>
                <w:tcW w:w="6196" w:type="dxa"/>
                <w:vAlign w:val="center"/>
              </w:tcPr>
              <w:p w:rsidR="009B4164" w:rsidRPr="000E31AD" w:rsidRDefault="00E3159D" w:rsidP="00E3159D">
                <w:pPr>
                  <w:rPr>
                    <w:sz w:val="24"/>
                    <w:szCs w:val="24"/>
                  </w:rPr>
                </w:pPr>
                <w:r>
                  <w:rPr>
                    <w:sz w:val="24"/>
                    <w:szCs w:val="24"/>
                  </w:rPr>
                  <w:t>SBSN1 – Bag at buffer</w:t>
                </w:r>
              </w:p>
            </w:tc>
          </w:sdtContent>
        </w:sdt>
      </w:tr>
      <w:tr w:rsidR="008F2F52" w:rsidRPr="000E31AD" w:rsidTr="009B0D5D">
        <w:trPr>
          <w:trHeight w:val="402"/>
        </w:trPr>
        <w:sdt>
          <w:sdtPr>
            <w:rPr>
              <w:sz w:val="24"/>
              <w:szCs w:val="24"/>
            </w:rPr>
            <w:id w:val="-953629927"/>
            <w:placeholder>
              <w:docPart w:val="DB9FA05B2DC34678B579EEDC029B3BB9"/>
            </w:placeholder>
          </w:sdtPr>
          <w:sdtEndPr/>
          <w:sdtContent>
            <w:tc>
              <w:tcPr>
                <w:tcW w:w="1273" w:type="dxa"/>
                <w:vAlign w:val="center"/>
              </w:tcPr>
              <w:p w:rsidR="008F2F52" w:rsidRPr="000E31AD" w:rsidRDefault="00294453" w:rsidP="00294453">
                <w:pPr>
                  <w:jc w:val="center"/>
                  <w:rPr>
                    <w:sz w:val="24"/>
                    <w:szCs w:val="24"/>
                  </w:rPr>
                </w:pPr>
                <w:r>
                  <w:rPr>
                    <w:sz w:val="24"/>
                    <w:szCs w:val="24"/>
                  </w:rPr>
                  <w:t>231</w:t>
                </w:r>
              </w:p>
            </w:tc>
          </w:sdtContent>
        </w:sdt>
        <w:sdt>
          <w:sdtPr>
            <w:rPr>
              <w:sz w:val="24"/>
              <w:szCs w:val="24"/>
            </w:rPr>
            <w:id w:val="-1655673746"/>
            <w:placeholder>
              <w:docPart w:val="93ECE1C332D34D77A68D0972635D8EC4"/>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8F2F52" w:rsidRPr="000E31AD" w:rsidRDefault="00294453" w:rsidP="009B0D5D">
                <w:pPr>
                  <w:jc w:val="center"/>
                  <w:rPr>
                    <w:sz w:val="24"/>
                    <w:szCs w:val="24"/>
                  </w:rPr>
                </w:pPr>
                <w:r>
                  <w:rPr>
                    <w:sz w:val="24"/>
                    <w:szCs w:val="24"/>
                  </w:rPr>
                  <w:t>2</w:t>
                </w:r>
              </w:p>
            </w:tc>
          </w:sdtContent>
        </w:sdt>
        <w:sdt>
          <w:sdtPr>
            <w:rPr>
              <w:sz w:val="24"/>
              <w:szCs w:val="24"/>
            </w:rPr>
            <w:id w:val="1829473816"/>
            <w:placeholder>
              <w:docPart w:val="EB4A073120BB49B9A0F3D4EA8C3C8C1D"/>
            </w:placeholder>
            <w:dropDownList>
              <w:listItem w:displayText="-" w:value="-"/>
              <w:listItem w:displayText="X" w:value="X"/>
              <w:listItem w:displayText="Y" w:value="Y"/>
            </w:dropDownList>
          </w:sdtPr>
          <w:sdtEndPr/>
          <w:sdtContent>
            <w:tc>
              <w:tcPr>
                <w:tcW w:w="1414" w:type="dxa"/>
                <w:vAlign w:val="center"/>
              </w:tcPr>
              <w:p w:rsidR="008F2F52" w:rsidRPr="000E31AD" w:rsidRDefault="00294453" w:rsidP="009B0D5D">
                <w:pPr>
                  <w:jc w:val="center"/>
                  <w:rPr>
                    <w:sz w:val="24"/>
                    <w:szCs w:val="24"/>
                  </w:rPr>
                </w:pPr>
                <w:r>
                  <w:rPr>
                    <w:sz w:val="24"/>
                    <w:szCs w:val="24"/>
                  </w:rPr>
                  <w:t>X</w:t>
                </w:r>
              </w:p>
            </w:tc>
          </w:sdtContent>
        </w:sdt>
        <w:sdt>
          <w:sdtPr>
            <w:rPr>
              <w:sz w:val="24"/>
              <w:szCs w:val="24"/>
            </w:rPr>
            <w:id w:val="1229733036"/>
            <w:placeholder>
              <w:docPart w:val="DB9FA05B2DC34678B579EEDC029B3BB9"/>
            </w:placeholder>
          </w:sdtPr>
          <w:sdtEndPr/>
          <w:sdtContent>
            <w:tc>
              <w:tcPr>
                <w:tcW w:w="6196" w:type="dxa"/>
                <w:vAlign w:val="center"/>
              </w:tcPr>
              <w:p w:rsidR="008F2F52" w:rsidRPr="000E31AD" w:rsidRDefault="00E3159D" w:rsidP="00E3159D">
                <w:pPr>
                  <w:rPr>
                    <w:sz w:val="24"/>
                    <w:szCs w:val="24"/>
                  </w:rPr>
                </w:pPr>
                <w:r>
                  <w:rPr>
                    <w:sz w:val="24"/>
                    <w:szCs w:val="24"/>
                  </w:rPr>
                  <w:t xml:space="preserve">SBSN1 – Bag on line A </w:t>
                </w:r>
              </w:p>
            </w:tc>
          </w:sdtContent>
        </w:sdt>
      </w:tr>
      <w:tr w:rsidR="009B0D5D" w:rsidRPr="000E31AD" w:rsidTr="009B0D5D">
        <w:trPr>
          <w:trHeight w:val="402"/>
        </w:trPr>
        <w:sdt>
          <w:sdtPr>
            <w:rPr>
              <w:sz w:val="24"/>
              <w:szCs w:val="24"/>
            </w:rPr>
            <w:id w:val="133678724"/>
            <w:placeholder>
              <w:docPart w:val="FEC1B526168D41D9A18A6CADFAD763FE"/>
            </w:placeholder>
          </w:sdtPr>
          <w:sdtEndPr/>
          <w:sdtContent>
            <w:tc>
              <w:tcPr>
                <w:tcW w:w="1273" w:type="dxa"/>
                <w:vAlign w:val="center"/>
              </w:tcPr>
              <w:p w:rsidR="009B0D5D" w:rsidRPr="000E31AD" w:rsidRDefault="009B0D5D" w:rsidP="00294453">
                <w:pPr>
                  <w:jc w:val="center"/>
                  <w:rPr>
                    <w:sz w:val="24"/>
                    <w:szCs w:val="24"/>
                  </w:rPr>
                </w:pPr>
                <w:r>
                  <w:rPr>
                    <w:sz w:val="24"/>
                    <w:szCs w:val="24"/>
                  </w:rPr>
                  <w:t xml:space="preserve"> </w:t>
                </w:r>
                <w:sdt>
                  <w:sdtPr>
                    <w:rPr>
                      <w:sz w:val="24"/>
                      <w:szCs w:val="24"/>
                    </w:rPr>
                    <w:id w:val="-751882880"/>
                    <w:placeholder>
                      <w:docPart w:val="54B7005506044687AF2780CC2D879EF1"/>
                    </w:placeholder>
                  </w:sdtPr>
                  <w:sdtEndPr/>
                  <w:sdtContent>
                    <w:r w:rsidR="00294453">
                      <w:rPr>
                        <w:sz w:val="24"/>
                        <w:szCs w:val="24"/>
                      </w:rPr>
                      <w:t>231</w:t>
                    </w:r>
                  </w:sdtContent>
                </w:sdt>
                <w:r>
                  <w:rPr>
                    <w:sz w:val="24"/>
                    <w:szCs w:val="24"/>
                  </w:rPr>
                  <w:t xml:space="preserve"> </w:t>
                </w:r>
              </w:p>
            </w:tc>
          </w:sdtContent>
        </w:sdt>
        <w:sdt>
          <w:sdtPr>
            <w:rPr>
              <w:sz w:val="24"/>
              <w:szCs w:val="24"/>
            </w:rPr>
            <w:id w:val="215474920"/>
            <w:placeholder>
              <w:docPart w:val="3A07901EF37D465CAA3266553745171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294453" w:rsidP="009B0D5D">
                <w:pPr>
                  <w:jc w:val="center"/>
                </w:pPr>
                <w:r>
                  <w:rPr>
                    <w:sz w:val="24"/>
                    <w:szCs w:val="24"/>
                  </w:rPr>
                  <w:t>3</w:t>
                </w:r>
              </w:p>
            </w:tc>
          </w:sdtContent>
        </w:sdt>
        <w:sdt>
          <w:sdtPr>
            <w:rPr>
              <w:sz w:val="24"/>
              <w:szCs w:val="24"/>
            </w:rPr>
            <w:id w:val="-162852152"/>
            <w:placeholder>
              <w:docPart w:val="F1E3AE7CB706467AA63A9E06A1656FD9"/>
            </w:placeholder>
            <w:dropDownList>
              <w:listItem w:displayText="-" w:value="-"/>
              <w:listItem w:displayText="X" w:value="X"/>
              <w:listItem w:displayText="Y" w:value="Y"/>
            </w:dropDownList>
          </w:sdtPr>
          <w:sdtEndPr/>
          <w:sdtContent>
            <w:tc>
              <w:tcPr>
                <w:tcW w:w="1414" w:type="dxa"/>
                <w:vAlign w:val="center"/>
              </w:tcPr>
              <w:p w:rsidR="009B0D5D" w:rsidRDefault="00294453" w:rsidP="009B0D5D">
                <w:pPr>
                  <w:jc w:val="center"/>
                </w:pPr>
                <w:r>
                  <w:rPr>
                    <w:sz w:val="24"/>
                    <w:szCs w:val="24"/>
                  </w:rPr>
                  <w:t>X</w:t>
                </w:r>
              </w:p>
            </w:tc>
          </w:sdtContent>
        </w:sdt>
        <w:sdt>
          <w:sdtPr>
            <w:rPr>
              <w:sz w:val="24"/>
              <w:szCs w:val="24"/>
            </w:rPr>
            <w:id w:val="-1823185272"/>
            <w:placeholder>
              <w:docPart w:val="9E8BD2B194B244B89CE63188EA207AA6"/>
            </w:placeholder>
          </w:sdtPr>
          <w:sdtEndPr/>
          <w:sdtContent>
            <w:tc>
              <w:tcPr>
                <w:tcW w:w="6196" w:type="dxa"/>
                <w:vAlign w:val="center"/>
              </w:tcPr>
              <w:p w:rsidR="009B0D5D" w:rsidRPr="000E31AD" w:rsidRDefault="00773EF4" w:rsidP="00FB21A4">
                <w:pPr>
                  <w:rPr>
                    <w:sz w:val="24"/>
                    <w:szCs w:val="24"/>
                  </w:rPr>
                </w:pPr>
                <w:sdt>
                  <w:sdtPr>
                    <w:rPr>
                      <w:sz w:val="24"/>
                      <w:szCs w:val="24"/>
                    </w:rPr>
                    <w:id w:val="-2028703349"/>
                    <w:placeholder>
                      <w:docPart w:val="D731CD2549354C209EA8CE28E68411EE"/>
                    </w:placeholder>
                  </w:sdtPr>
                  <w:sdtEndPr/>
                  <w:sdtContent>
                    <w:r w:rsidR="00E3159D">
                      <w:rPr>
                        <w:sz w:val="24"/>
                        <w:szCs w:val="24"/>
                      </w:rPr>
                      <w:t xml:space="preserve">SBSN1 – </w:t>
                    </w:r>
                  </w:sdtContent>
                </w:sdt>
                <w:r w:rsidR="00E3159D">
                  <w:rPr>
                    <w:sz w:val="24"/>
                    <w:szCs w:val="24"/>
                  </w:rPr>
                  <w:t xml:space="preserve"> Bag on rotary point</w:t>
                </w:r>
              </w:p>
            </w:tc>
          </w:sdtContent>
        </w:sdt>
      </w:tr>
      <w:tr w:rsidR="009B0D5D" w:rsidRPr="000E31AD" w:rsidTr="009B0D5D">
        <w:trPr>
          <w:trHeight w:val="402"/>
        </w:trPr>
        <w:sdt>
          <w:sdtPr>
            <w:rPr>
              <w:sz w:val="24"/>
              <w:szCs w:val="24"/>
            </w:rPr>
            <w:id w:val="-1186752096"/>
            <w:placeholder>
              <w:docPart w:val="C84588731EB549FE9E2B25E90BBF71A9"/>
            </w:placeholder>
          </w:sdtPr>
          <w:sdtEndPr/>
          <w:sdtContent>
            <w:tc>
              <w:tcPr>
                <w:tcW w:w="1273" w:type="dxa"/>
                <w:vAlign w:val="center"/>
              </w:tcPr>
              <w:p w:rsidR="009B0D5D" w:rsidRPr="000E31AD" w:rsidRDefault="009B0D5D" w:rsidP="009B0D5D">
                <w:pPr>
                  <w:jc w:val="center"/>
                  <w:rPr>
                    <w:sz w:val="24"/>
                    <w:szCs w:val="24"/>
                  </w:rPr>
                </w:pPr>
                <w:r>
                  <w:rPr>
                    <w:sz w:val="24"/>
                    <w:szCs w:val="24"/>
                  </w:rPr>
                  <w:t xml:space="preserve"> </w:t>
                </w:r>
                <w:r w:rsidR="00294453">
                  <w:rPr>
                    <w:sz w:val="24"/>
                    <w:szCs w:val="24"/>
                  </w:rPr>
                  <w:t>231</w:t>
                </w:r>
                <w:r>
                  <w:rPr>
                    <w:sz w:val="24"/>
                    <w:szCs w:val="24"/>
                  </w:rPr>
                  <w:t xml:space="preserve"> </w:t>
                </w:r>
              </w:p>
            </w:tc>
          </w:sdtContent>
        </w:sdt>
        <w:sdt>
          <w:sdtPr>
            <w:rPr>
              <w:sz w:val="24"/>
              <w:szCs w:val="24"/>
            </w:rPr>
            <w:id w:val="1994295078"/>
            <w:placeholder>
              <w:docPart w:val="B0264A0D7EE24BE0808A7354803295FE"/>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294453" w:rsidP="009B0D5D">
                <w:pPr>
                  <w:jc w:val="center"/>
                </w:pPr>
                <w:r>
                  <w:rPr>
                    <w:sz w:val="24"/>
                    <w:szCs w:val="24"/>
                  </w:rPr>
                  <w:t>4</w:t>
                </w:r>
              </w:p>
            </w:tc>
          </w:sdtContent>
        </w:sdt>
        <w:sdt>
          <w:sdtPr>
            <w:rPr>
              <w:sz w:val="24"/>
              <w:szCs w:val="24"/>
            </w:rPr>
            <w:id w:val="-1883543299"/>
            <w:placeholder>
              <w:docPart w:val="8DE69FE328934D4291E4DFA9E1B53171"/>
            </w:placeholder>
            <w:dropDownList>
              <w:listItem w:displayText="-" w:value="-"/>
              <w:listItem w:displayText="X" w:value="X"/>
              <w:listItem w:displayText="Y" w:value="Y"/>
            </w:dropDownList>
          </w:sdtPr>
          <w:sdtEndPr/>
          <w:sdtContent>
            <w:tc>
              <w:tcPr>
                <w:tcW w:w="1414" w:type="dxa"/>
                <w:vAlign w:val="center"/>
              </w:tcPr>
              <w:p w:rsidR="009B0D5D" w:rsidRDefault="00294453" w:rsidP="009B0D5D">
                <w:pPr>
                  <w:jc w:val="center"/>
                </w:pPr>
                <w:r>
                  <w:rPr>
                    <w:sz w:val="24"/>
                    <w:szCs w:val="24"/>
                  </w:rPr>
                  <w:t>X</w:t>
                </w:r>
              </w:p>
            </w:tc>
          </w:sdtContent>
        </w:sdt>
        <w:sdt>
          <w:sdtPr>
            <w:rPr>
              <w:sz w:val="24"/>
              <w:szCs w:val="24"/>
            </w:rPr>
            <w:id w:val="1767807842"/>
            <w:placeholder>
              <w:docPart w:val="34B515F6A733486CA1D7564EDAE9FFD1"/>
            </w:placeholder>
          </w:sdtPr>
          <w:sdtEndPr/>
          <w:sdtContent>
            <w:tc>
              <w:tcPr>
                <w:tcW w:w="6196" w:type="dxa"/>
                <w:vAlign w:val="center"/>
              </w:tcPr>
              <w:p w:rsidR="009B0D5D" w:rsidRPr="000E31AD" w:rsidRDefault="00E3159D" w:rsidP="00E3159D">
                <w:pPr>
                  <w:rPr>
                    <w:sz w:val="24"/>
                    <w:szCs w:val="24"/>
                  </w:rPr>
                </w:pPr>
                <w:r>
                  <w:rPr>
                    <w:sz w:val="24"/>
                    <w:szCs w:val="24"/>
                  </w:rPr>
                  <w:t>S</w:t>
                </w:r>
                <w:r w:rsidR="001E6A70">
                  <w:rPr>
                    <w:sz w:val="24"/>
                    <w:szCs w:val="24"/>
                  </w:rPr>
                  <w:t>pare</w:t>
                </w:r>
              </w:p>
            </w:tc>
          </w:sdtContent>
        </w:sdt>
      </w:tr>
      <w:tr w:rsidR="009B0D5D" w:rsidRPr="000E31AD" w:rsidTr="009B0D5D">
        <w:trPr>
          <w:trHeight w:val="402"/>
        </w:trPr>
        <w:sdt>
          <w:sdtPr>
            <w:rPr>
              <w:sz w:val="24"/>
              <w:szCs w:val="24"/>
            </w:rPr>
            <w:id w:val="-477847177"/>
            <w:placeholder>
              <w:docPart w:val="060B1A64FF574EB4969481F2C4D0EA8F"/>
            </w:placeholder>
          </w:sdtPr>
          <w:sdtEndPr/>
          <w:sdtContent>
            <w:tc>
              <w:tcPr>
                <w:tcW w:w="1273" w:type="dxa"/>
                <w:vAlign w:val="center"/>
              </w:tcPr>
              <w:p w:rsidR="009B0D5D" w:rsidRPr="000E31AD" w:rsidRDefault="009B0D5D" w:rsidP="00294453">
                <w:pPr>
                  <w:jc w:val="center"/>
                  <w:rPr>
                    <w:sz w:val="24"/>
                    <w:szCs w:val="24"/>
                  </w:rPr>
                </w:pPr>
                <w:r>
                  <w:rPr>
                    <w:sz w:val="24"/>
                    <w:szCs w:val="24"/>
                  </w:rPr>
                  <w:t xml:space="preserve"> </w:t>
                </w:r>
                <w:r w:rsidR="00294453">
                  <w:rPr>
                    <w:sz w:val="24"/>
                    <w:szCs w:val="24"/>
                  </w:rPr>
                  <w:t>231</w:t>
                </w:r>
                <w:r>
                  <w:rPr>
                    <w:sz w:val="24"/>
                    <w:szCs w:val="24"/>
                  </w:rPr>
                  <w:t xml:space="preserve"> </w:t>
                </w:r>
              </w:p>
            </w:tc>
          </w:sdtContent>
        </w:sdt>
        <w:sdt>
          <w:sdtPr>
            <w:rPr>
              <w:sz w:val="24"/>
              <w:szCs w:val="24"/>
            </w:rPr>
            <w:id w:val="215705006"/>
            <w:placeholder>
              <w:docPart w:val="3FF2555666FB4382BB9702AA239ACF0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294453" w:rsidP="009B0D5D">
                <w:pPr>
                  <w:jc w:val="center"/>
                </w:pPr>
                <w:r>
                  <w:rPr>
                    <w:sz w:val="24"/>
                    <w:szCs w:val="24"/>
                  </w:rPr>
                  <w:t>5</w:t>
                </w:r>
              </w:p>
            </w:tc>
          </w:sdtContent>
        </w:sdt>
        <w:sdt>
          <w:sdtPr>
            <w:rPr>
              <w:sz w:val="24"/>
              <w:szCs w:val="24"/>
            </w:rPr>
            <w:id w:val="-422186397"/>
            <w:placeholder>
              <w:docPart w:val="CF1203A5413142EBBA652E2E0442424E"/>
            </w:placeholder>
            <w:dropDownList>
              <w:listItem w:displayText="-" w:value="-"/>
              <w:listItem w:displayText="X" w:value="X"/>
              <w:listItem w:displayText="Y" w:value="Y"/>
            </w:dropDownList>
          </w:sdtPr>
          <w:sdtEndPr/>
          <w:sdtContent>
            <w:tc>
              <w:tcPr>
                <w:tcW w:w="1414" w:type="dxa"/>
                <w:vAlign w:val="center"/>
              </w:tcPr>
              <w:p w:rsidR="009B0D5D" w:rsidRDefault="00294453" w:rsidP="009B0D5D">
                <w:pPr>
                  <w:jc w:val="center"/>
                </w:pPr>
                <w:r>
                  <w:rPr>
                    <w:sz w:val="24"/>
                    <w:szCs w:val="24"/>
                  </w:rPr>
                  <w:t>Y</w:t>
                </w:r>
              </w:p>
            </w:tc>
          </w:sdtContent>
        </w:sdt>
        <w:sdt>
          <w:sdtPr>
            <w:rPr>
              <w:sz w:val="24"/>
              <w:szCs w:val="24"/>
            </w:rPr>
            <w:id w:val="-2069405541"/>
            <w:placeholder>
              <w:docPart w:val="1E267BCA3CE04A06AA37954D360C1B20"/>
            </w:placeholder>
          </w:sdtPr>
          <w:sdtEndPr/>
          <w:sdtContent>
            <w:tc>
              <w:tcPr>
                <w:tcW w:w="6196" w:type="dxa"/>
                <w:vAlign w:val="center"/>
              </w:tcPr>
              <w:p w:rsidR="009B0D5D" w:rsidRPr="000E31AD" w:rsidRDefault="001E6A70" w:rsidP="001E6A70">
                <w:pPr>
                  <w:rPr>
                    <w:sz w:val="24"/>
                    <w:szCs w:val="24"/>
                  </w:rPr>
                </w:pPr>
                <w:r>
                  <w:rPr>
                    <w:sz w:val="24"/>
                    <w:szCs w:val="24"/>
                  </w:rPr>
                  <w:t>SBSN1 – Open buffer</w:t>
                </w:r>
              </w:p>
            </w:tc>
          </w:sdtContent>
        </w:sdt>
      </w:tr>
      <w:tr w:rsidR="009B0D5D" w:rsidRPr="000E31AD" w:rsidTr="009B0D5D">
        <w:trPr>
          <w:trHeight w:val="402"/>
        </w:trPr>
        <w:sdt>
          <w:sdtPr>
            <w:rPr>
              <w:sz w:val="24"/>
              <w:szCs w:val="24"/>
            </w:rPr>
            <w:id w:val="-1041351583"/>
            <w:placeholder>
              <w:docPart w:val="DF84074C102C47299DDFEA1CBEA870E6"/>
            </w:placeholder>
          </w:sdtPr>
          <w:sdtEndPr/>
          <w:sdtContent>
            <w:tc>
              <w:tcPr>
                <w:tcW w:w="1273" w:type="dxa"/>
                <w:vAlign w:val="center"/>
              </w:tcPr>
              <w:p w:rsidR="009B0D5D" w:rsidRPr="000E31AD" w:rsidRDefault="00294453" w:rsidP="00294453">
                <w:pPr>
                  <w:jc w:val="center"/>
                  <w:rPr>
                    <w:sz w:val="24"/>
                    <w:szCs w:val="24"/>
                  </w:rPr>
                </w:pPr>
                <w:r>
                  <w:rPr>
                    <w:sz w:val="24"/>
                    <w:szCs w:val="24"/>
                  </w:rPr>
                  <w:t>231</w:t>
                </w:r>
                <w:r w:rsidR="009B0D5D">
                  <w:rPr>
                    <w:sz w:val="24"/>
                    <w:szCs w:val="24"/>
                  </w:rPr>
                  <w:t xml:space="preserve"> </w:t>
                </w:r>
              </w:p>
            </w:tc>
          </w:sdtContent>
        </w:sdt>
        <w:sdt>
          <w:sdtPr>
            <w:rPr>
              <w:sz w:val="24"/>
              <w:szCs w:val="24"/>
            </w:rPr>
            <w:id w:val="1529451726"/>
            <w:placeholder>
              <w:docPart w:val="765D30C1D3D34B2CA51A665376DF6AF9"/>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294453" w:rsidP="009B0D5D">
                <w:pPr>
                  <w:jc w:val="center"/>
                </w:pPr>
                <w:r>
                  <w:rPr>
                    <w:sz w:val="24"/>
                    <w:szCs w:val="24"/>
                  </w:rPr>
                  <w:t>6</w:t>
                </w:r>
              </w:p>
            </w:tc>
          </w:sdtContent>
        </w:sdt>
        <w:sdt>
          <w:sdtPr>
            <w:rPr>
              <w:sz w:val="24"/>
              <w:szCs w:val="24"/>
            </w:rPr>
            <w:id w:val="717394182"/>
            <w:placeholder>
              <w:docPart w:val="64397D0AE21643B6B57FBB20095FDB66"/>
            </w:placeholder>
            <w:dropDownList>
              <w:listItem w:displayText="-" w:value="-"/>
              <w:listItem w:displayText="X" w:value="X"/>
              <w:listItem w:displayText="Y" w:value="Y"/>
            </w:dropDownList>
          </w:sdtPr>
          <w:sdtEndPr/>
          <w:sdtContent>
            <w:tc>
              <w:tcPr>
                <w:tcW w:w="1414" w:type="dxa"/>
                <w:vAlign w:val="center"/>
              </w:tcPr>
              <w:p w:rsidR="009B0D5D" w:rsidRDefault="00294453" w:rsidP="009B0D5D">
                <w:pPr>
                  <w:jc w:val="center"/>
                </w:pPr>
                <w:r>
                  <w:rPr>
                    <w:sz w:val="24"/>
                    <w:szCs w:val="24"/>
                  </w:rPr>
                  <w:t>Y</w:t>
                </w:r>
              </w:p>
            </w:tc>
          </w:sdtContent>
        </w:sdt>
        <w:sdt>
          <w:sdtPr>
            <w:rPr>
              <w:sz w:val="24"/>
              <w:szCs w:val="24"/>
            </w:rPr>
            <w:id w:val="1494228151"/>
            <w:placeholder>
              <w:docPart w:val="D65D9E543CD1416D869EFEB39714A890"/>
            </w:placeholder>
          </w:sdtPr>
          <w:sdtEndPr/>
          <w:sdtContent>
            <w:tc>
              <w:tcPr>
                <w:tcW w:w="6196" w:type="dxa"/>
                <w:vAlign w:val="center"/>
              </w:tcPr>
              <w:p w:rsidR="009B0D5D" w:rsidRPr="000E31AD" w:rsidRDefault="001E6A70" w:rsidP="001E6A70">
                <w:pPr>
                  <w:rPr>
                    <w:sz w:val="24"/>
                    <w:szCs w:val="24"/>
                  </w:rPr>
                </w:pPr>
                <w:r>
                  <w:rPr>
                    <w:sz w:val="24"/>
                    <w:szCs w:val="24"/>
                  </w:rPr>
                  <w:t>SBSN1 – Select line</w:t>
                </w:r>
              </w:p>
            </w:tc>
          </w:sdtContent>
        </w:sdt>
      </w:tr>
      <w:tr w:rsidR="009B0D5D" w:rsidRPr="000E31AD" w:rsidTr="009B0D5D">
        <w:trPr>
          <w:trHeight w:val="402"/>
        </w:trPr>
        <w:sdt>
          <w:sdtPr>
            <w:rPr>
              <w:sz w:val="24"/>
              <w:szCs w:val="24"/>
            </w:rPr>
            <w:id w:val="414676291"/>
            <w:placeholder>
              <w:docPart w:val="66B881DDCBE44D279A5397FD02000E93"/>
            </w:placeholder>
          </w:sdtPr>
          <w:sdtEndPr/>
          <w:sdtContent>
            <w:tc>
              <w:tcPr>
                <w:tcW w:w="1273" w:type="dxa"/>
                <w:vAlign w:val="center"/>
              </w:tcPr>
              <w:p w:rsidR="009B0D5D" w:rsidRPr="000E31AD" w:rsidRDefault="009B0D5D" w:rsidP="009B0D5D">
                <w:pPr>
                  <w:jc w:val="center"/>
                  <w:rPr>
                    <w:sz w:val="24"/>
                    <w:szCs w:val="24"/>
                  </w:rPr>
                </w:pPr>
                <w:r>
                  <w:rPr>
                    <w:sz w:val="24"/>
                    <w:szCs w:val="24"/>
                  </w:rPr>
                  <w:t xml:space="preserve"> </w:t>
                </w:r>
                <w:sdt>
                  <w:sdtPr>
                    <w:rPr>
                      <w:sz w:val="24"/>
                      <w:szCs w:val="24"/>
                    </w:rPr>
                    <w:id w:val="-1683969149"/>
                    <w:placeholder>
                      <w:docPart w:val="3E281DD929DA4971887DD547158763EE"/>
                    </w:placeholder>
                  </w:sdtPr>
                  <w:sdtEndPr/>
                  <w:sdtContent>
                    <w:r w:rsidR="00294453">
                      <w:rPr>
                        <w:sz w:val="24"/>
                        <w:szCs w:val="24"/>
                      </w:rPr>
                      <w:t>231</w:t>
                    </w:r>
                  </w:sdtContent>
                </w:sdt>
                <w:r>
                  <w:rPr>
                    <w:sz w:val="24"/>
                    <w:szCs w:val="24"/>
                  </w:rPr>
                  <w:t xml:space="preserve"> </w:t>
                </w:r>
              </w:p>
            </w:tc>
          </w:sdtContent>
        </w:sdt>
        <w:sdt>
          <w:sdtPr>
            <w:rPr>
              <w:sz w:val="24"/>
              <w:szCs w:val="24"/>
            </w:rPr>
            <w:id w:val="-452869140"/>
            <w:placeholder>
              <w:docPart w:val="38F8475F14AA4FC0BBE0322BADB03181"/>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294453" w:rsidP="009B0D5D">
                <w:pPr>
                  <w:jc w:val="center"/>
                </w:pPr>
                <w:r>
                  <w:rPr>
                    <w:sz w:val="24"/>
                    <w:szCs w:val="24"/>
                  </w:rPr>
                  <w:t>7</w:t>
                </w:r>
              </w:p>
            </w:tc>
          </w:sdtContent>
        </w:sdt>
        <w:sdt>
          <w:sdtPr>
            <w:rPr>
              <w:sz w:val="24"/>
              <w:szCs w:val="24"/>
            </w:rPr>
            <w:id w:val="1024747510"/>
            <w:placeholder>
              <w:docPart w:val="76BEE8D4AECE4FF4A50F9689AC501557"/>
            </w:placeholder>
            <w:dropDownList>
              <w:listItem w:displayText="-" w:value="-"/>
              <w:listItem w:displayText="X" w:value="X"/>
              <w:listItem w:displayText="Y" w:value="Y"/>
            </w:dropDownList>
          </w:sdtPr>
          <w:sdtEndPr/>
          <w:sdtContent>
            <w:tc>
              <w:tcPr>
                <w:tcW w:w="1414" w:type="dxa"/>
                <w:vAlign w:val="center"/>
              </w:tcPr>
              <w:p w:rsidR="009B0D5D" w:rsidRDefault="00294453" w:rsidP="009B0D5D">
                <w:pPr>
                  <w:jc w:val="center"/>
                </w:pPr>
                <w:r>
                  <w:rPr>
                    <w:sz w:val="24"/>
                    <w:szCs w:val="24"/>
                  </w:rPr>
                  <w:t>Y</w:t>
                </w:r>
              </w:p>
            </w:tc>
          </w:sdtContent>
        </w:sdt>
        <w:sdt>
          <w:sdtPr>
            <w:rPr>
              <w:sz w:val="24"/>
              <w:szCs w:val="24"/>
            </w:rPr>
            <w:id w:val="-1352878734"/>
            <w:placeholder>
              <w:docPart w:val="7F9D44EAA51B4E87B4108A574E5EAD96"/>
            </w:placeholder>
          </w:sdtPr>
          <w:sdtEndPr/>
          <w:sdtContent>
            <w:tc>
              <w:tcPr>
                <w:tcW w:w="6196" w:type="dxa"/>
                <w:vAlign w:val="center"/>
              </w:tcPr>
              <w:p w:rsidR="009B0D5D" w:rsidRPr="000E31AD" w:rsidRDefault="001E6A70" w:rsidP="001E6A70">
                <w:pPr>
                  <w:rPr>
                    <w:sz w:val="24"/>
                    <w:szCs w:val="24"/>
                  </w:rPr>
                </w:pPr>
                <w:r>
                  <w:rPr>
                    <w:sz w:val="24"/>
                    <w:szCs w:val="24"/>
                  </w:rPr>
                  <w:t>SBSN1 – Select line or open rotary stop</w:t>
                </w:r>
              </w:p>
            </w:tc>
          </w:sdtContent>
        </w:sdt>
      </w:tr>
      <w:tr w:rsidR="009B0D5D" w:rsidRPr="000E31AD" w:rsidTr="009B0D5D">
        <w:trPr>
          <w:trHeight w:val="402"/>
        </w:trPr>
        <w:sdt>
          <w:sdtPr>
            <w:rPr>
              <w:sz w:val="24"/>
              <w:szCs w:val="24"/>
            </w:rPr>
            <w:id w:val="-484469562"/>
            <w:placeholder>
              <w:docPart w:val="98C3BD5535F549E0BAEEE04C039B4BA6"/>
            </w:placeholder>
          </w:sdtPr>
          <w:sdtEndPr/>
          <w:sdtContent>
            <w:tc>
              <w:tcPr>
                <w:tcW w:w="1273" w:type="dxa"/>
                <w:vAlign w:val="center"/>
              </w:tcPr>
              <w:p w:rsidR="009B0D5D" w:rsidRPr="000E31AD" w:rsidRDefault="009B0D5D" w:rsidP="00294453">
                <w:pPr>
                  <w:jc w:val="center"/>
                  <w:rPr>
                    <w:sz w:val="24"/>
                    <w:szCs w:val="24"/>
                  </w:rPr>
                </w:pPr>
                <w:r>
                  <w:rPr>
                    <w:sz w:val="24"/>
                    <w:szCs w:val="24"/>
                  </w:rPr>
                  <w:t xml:space="preserve"> </w:t>
                </w:r>
                <w:sdt>
                  <w:sdtPr>
                    <w:rPr>
                      <w:sz w:val="24"/>
                      <w:szCs w:val="24"/>
                    </w:rPr>
                    <w:id w:val="1373728988"/>
                    <w:placeholder>
                      <w:docPart w:val="90E48A69EDD6464BB42EA954F6645EF2"/>
                    </w:placeholder>
                  </w:sdtPr>
                  <w:sdtEndPr/>
                  <w:sdtContent>
                    <w:r w:rsidR="00294453">
                      <w:rPr>
                        <w:sz w:val="24"/>
                        <w:szCs w:val="24"/>
                      </w:rPr>
                      <w:t>231</w:t>
                    </w:r>
                  </w:sdtContent>
                </w:sdt>
                <w:r>
                  <w:rPr>
                    <w:sz w:val="24"/>
                    <w:szCs w:val="24"/>
                  </w:rPr>
                  <w:t xml:space="preserve"> </w:t>
                </w:r>
              </w:p>
            </w:tc>
          </w:sdtContent>
        </w:sdt>
        <w:sdt>
          <w:sdtPr>
            <w:rPr>
              <w:sz w:val="24"/>
              <w:szCs w:val="24"/>
            </w:rPr>
            <w:id w:val="-1053164215"/>
            <w:placeholder>
              <w:docPart w:val="8910A479120D447EA290E73B133D783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294453" w:rsidP="009B0D5D">
                <w:pPr>
                  <w:jc w:val="center"/>
                </w:pPr>
                <w:r>
                  <w:rPr>
                    <w:sz w:val="24"/>
                    <w:szCs w:val="24"/>
                  </w:rPr>
                  <w:t>8</w:t>
                </w:r>
              </w:p>
            </w:tc>
          </w:sdtContent>
        </w:sdt>
        <w:sdt>
          <w:sdtPr>
            <w:rPr>
              <w:sz w:val="24"/>
              <w:szCs w:val="24"/>
            </w:rPr>
            <w:id w:val="-1141957660"/>
            <w:placeholder>
              <w:docPart w:val="36B3D5CCF3864066B8F0325ED78B95B3"/>
            </w:placeholder>
            <w:dropDownList>
              <w:listItem w:displayText="-" w:value="-"/>
              <w:listItem w:displayText="X" w:value="X"/>
              <w:listItem w:displayText="Y" w:value="Y"/>
            </w:dropDownList>
          </w:sdtPr>
          <w:sdtEndPr/>
          <w:sdtContent>
            <w:tc>
              <w:tcPr>
                <w:tcW w:w="1414" w:type="dxa"/>
                <w:vAlign w:val="center"/>
              </w:tcPr>
              <w:p w:rsidR="009B0D5D" w:rsidRDefault="00294453" w:rsidP="009B0D5D">
                <w:pPr>
                  <w:jc w:val="center"/>
                </w:pPr>
                <w:r>
                  <w:rPr>
                    <w:sz w:val="24"/>
                    <w:szCs w:val="24"/>
                  </w:rPr>
                  <w:t>Y</w:t>
                </w:r>
              </w:p>
            </w:tc>
          </w:sdtContent>
        </w:sdt>
        <w:sdt>
          <w:sdtPr>
            <w:rPr>
              <w:sz w:val="24"/>
              <w:szCs w:val="24"/>
            </w:rPr>
            <w:id w:val="-1252659374"/>
            <w:placeholder>
              <w:docPart w:val="34BE7E8852914FD8AEDD1BCF515B76C2"/>
            </w:placeholder>
          </w:sdtPr>
          <w:sdtEndPr/>
          <w:sdtContent>
            <w:tc>
              <w:tcPr>
                <w:tcW w:w="6196" w:type="dxa"/>
                <w:vAlign w:val="center"/>
              </w:tcPr>
              <w:p w:rsidR="009B0D5D" w:rsidRPr="000E31AD" w:rsidRDefault="001E6A70" w:rsidP="001E6A70">
                <w:pPr>
                  <w:rPr>
                    <w:sz w:val="24"/>
                    <w:szCs w:val="24"/>
                  </w:rPr>
                </w:pPr>
                <w:r>
                  <w:rPr>
                    <w:sz w:val="24"/>
                    <w:szCs w:val="24"/>
                  </w:rPr>
                  <w:t>SBSN1 – Tilt cylinder</w:t>
                </w:r>
              </w:p>
            </w:tc>
          </w:sdtContent>
        </w:sdt>
      </w:tr>
      <w:tr w:rsidR="009B0D5D" w:rsidRPr="000E31AD" w:rsidTr="009B0D5D">
        <w:trPr>
          <w:trHeight w:val="402"/>
        </w:trPr>
        <w:sdt>
          <w:sdtPr>
            <w:rPr>
              <w:sz w:val="24"/>
              <w:szCs w:val="24"/>
            </w:rPr>
            <w:id w:val="-1078897311"/>
            <w:placeholder>
              <w:docPart w:val="83022C92F4F741EBAE54F0D7372B1D5B"/>
            </w:placeholder>
          </w:sdtPr>
          <w:sdtEndPr/>
          <w:sdtContent>
            <w:tc>
              <w:tcPr>
                <w:tcW w:w="1273" w:type="dxa"/>
                <w:vAlign w:val="center"/>
              </w:tcPr>
              <w:p w:rsidR="009B0D5D" w:rsidRPr="000E31AD" w:rsidRDefault="00294453" w:rsidP="00294453">
                <w:pPr>
                  <w:jc w:val="center"/>
                  <w:rPr>
                    <w:sz w:val="24"/>
                    <w:szCs w:val="24"/>
                  </w:rPr>
                </w:pPr>
                <w:r>
                  <w:rPr>
                    <w:sz w:val="24"/>
                    <w:szCs w:val="24"/>
                  </w:rPr>
                  <w:t>232</w:t>
                </w:r>
              </w:p>
            </w:tc>
          </w:sdtContent>
        </w:sdt>
        <w:sdt>
          <w:sdtPr>
            <w:rPr>
              <w:sz w:val="24"/>
              <w:szCs w:val="24"/>
            </w:rPr>
            <w:id w:val="-650284237"/>
            <w:placeholder>
              <w:docPart w:val="1185682E42D44E5A8D92134E51F17B4C"/>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294453" w:rsidP="009B0D5D">
                <w:pPr>
                  <w:jc w:val="center"/>
                </w:pPr>
                <w:r>
                  <w:rPr>
                    <w:sz w:val="24"/>
                    <w:szCs w:val="24"/>
                  </w:rPr>
                  <w:t>1</w:t>
                </w:r>
              </w:p>
            </w:tc>
          </w:sdtContent>
        </w:sdt>
        <w:sdt>
          <w:sdtPr>
            <w:rPr>
              <w:sz w:val="24"/>
              <w:szCs w:val="24"/>
            </w:rPr>
            <w:id w:val="1312911819"/>
            <w:placeholder>
              <w:docPart w:val="EFB914CBC50644948E67E407C30D09DA"/>
            </w:placeholder>
            <w:dropDownList>
              <w:listItem w:displayText="-" w:value="-"/>
              <w:listItem w:displayText="X" w:value="X"/>
              <w:listItem w:displayText="Y" w:value="Y"/>
            </w:dropDownList>
          </w:sdtPr>
          <w:sdtEndPr/>
          <w:sdtContent>
            <w:tc>
              <w:tcPr>
                <w:tcW w:w="1414" w:type="dxa"/>
                <w:vAlign w:val="center"/>
              </w:tcPr>
              <w:p w:rsidR="009B0D5D" w:rsidRDefault="00294453" w:rsidP="009B0D5D">
                <w:pPr>
                  <w:jc w:val="center"/>
                </w:pPr>
                <w:r>
                  <w:rPr>
                    <w:sz w:val="24"/>
                    <w:szCs w:val="24"/>
                  </w:rPr>
                  <w:t>X</w:t>
                </w:r>
              </w:p>
            </w:tc>
          </w:sdtContent>
        </w:sdt>
        <w:sdt>
          <w:sdtPr>
            <w:rPr>
              <w:sz w:val="24"/>
              <w:szCs w:val="24"/>
            </w:rPr>
            <w:id w:val="1194345058"/>
            <w:placeholder>
              <w:docPart w:val="A29ED7654B3746D6B0944B9D70429992"/>
            </w:placeholder>
          </w:sdtPr>
          <w:sdtEndPr/>
          <w:sdtContent>
            <w:tc>
              <w:tcPr>
                <w:tcW w:w="6196" w:type="dxa"/>
                <w:vAlign w:val="center"/>
              </w:tcPr>
              <w:p w:rsidR="009B0D5D" w:rsidRPr="003C58DD" w:rsidRDefault="00E3159D" w:rsidP="008F2F52">
                <w:pPr>
                  <w:rPr>
                    <w:rFonts w:ascii="Microsoft Sans Serif" w:hAnsi="Microsoft Sans Serif" w:cs="Microsoft Sans Serif"/>
                    <w:color w:val="008000"/>
                    <w:sz w:val="17"/>
                    <w:szCs w:val="17"/>
                  </w:rPr>
                </w:pPr>
                <w:r w:rsidRPr="003C58DD">
                  <w:rPr>
                    <w:rFonts w:asciiTheme="minorHAnsi" w:hAnsiTheme="minorHAnsi" w:cs="Microsoft Sans Serif"/>
                    <w:sz w:val="24"/>
                    <w:szCs w:val="24"/>
                  </w:rPr>
                  <w:t>SBSN</w:t>
                </w:r>
                <w:r w:rsidR="003C58DD">
                  <w:rPr>
                    <w:rFonts w:asciiTheme="minorHAnsi" w:hAnsiTheme="minorHAnsi" w:cs="Microsoft Sans Serif"/>
                    <w:sz w:val="24"/>
                    <w:szCs w:val="24"/>
                  </w:rPr>
                  <w:t>1 -</w:t>
                </w:r>
                <w:r w:rsidRPr="003C58DD">
                  <w:rPr>
                    <w:rFonts w:asciiTheme="minorHAnsi" w:hAnsiTheme="minorHAnsi" w:cs="Microsoft Sans Serif"/>
                    <w:sz w:val="24"/>
                    <w:szCs w:val="24"/>
                  </w:rPr>
                  <w:t xml:space="preserve"> Bag in </w:t>
                </w:r>
                <w:r w:rsidR="003C58DD" w:rsidRPr="003C58DD">
                  <w:rPr>
                    <w:rFonts w:asciiTheme="minorHAnsi" w:hAnsiTheme="minorHAnsi" w:cs="Microsoft Sans Serif"/>
                    <w:sz w:val="24"/>
                    <w:szCs w:val="24"/>
                  </w:rPr>
                  <w:t>separator</w:t>
                </w:r>
                <w:r w:rsidRPr="003C58DD">
                  <w:rPr>
                    <w:rFonts w:asciiTheme="minorHAnsi" w:hAnsiTheme="minorHAnsi" w:cs="Microsoft Sans Serif"/>
                    <w:sz w:val="24"/>
                    <w:szCs w:val="24"/>
                  </w:rPr>
                  <w:t xml:space="preserve"> line A</w:t>
                </w:r>
                <w:r w:rsidRPr="003C58DD">
                  <w:rPr>
                    <w:sz w:val="24"/>
                    <w:szCs w:val="24"/>
                  </w:rPr>
                  <w:t xml:space="preserve"> </w:t>
                </w:r>
              </w:p>
            </w:tc>
          </w:sdtContent>
        </w:sdt>
      </w:tr>
      <w:tr w:rsidR="009B0D5D" w:rsidRPr="000E31AD" w:rsidTr="009B0D5D">
        <w:trPr>
          <w:trHeight w:val="402"/>
        </w:trPr>
        <w:sdt>
          <w:sdtPr>
            <w:rPr>
              <w:sz w:val="24"/>
              <w:szCs w:val="24"/>
            </w:rPr>
            <w:id w:val="-1528105488"/>
            <w:placeholder>
              <w:docPart w:val="8382B8A3905D4A7F91F2A0DFF51C9468"/>
            </w:placeholder>
          </w:sdtPr>
          <w:sdtEndPr/>
          <w:sdtContent>
            <w:tc>
              <w:tcPr>
                <w:tcW w:w="1273" w:type="dxa"/>
                <w:vAlign w:val="center"/>
              </w:tcPr>
              <w:p w:rsidR="009B0D5D" w:rsidRPr="000E31AD" w:rsidRDefault="00294453" w:rsidP="00294453">
                <w:pPr>
                  <w:jc w:val="center"/>
                  <w:rPr>
                    <w:sz w:val="24"/>
                    <w:szCs w:val="24"/>
                  </w:rPr>
                </w:pPr>
                <w:r>
                  <w:rPr>
                    <w:sz w:val="24"/>
                    <w:szCs w:val="24"/>
                  </w:rPr>
                  <w:t>232</w:t>
                </w:r>
              </w:p>
            </w:tc>
          </w:sdtContent>
        </w:sdt>
        <w:sdt>
          <w:sdtPr>
            <w:rPr>
              <w:sz w:val="24"/>
              <w:szCs w:val="24"/>
            </w:rPr>
            <w:id w:val="641162231"/>
            <w:placeholder>
              <w:docPart w:val="AC7E4D2107E143E88BAC8917466138C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294453" w:rsidP="009B0D5D">
                <w:pPr>
                  <w:jc w:val="center"/>
                </w:pPr>
                <w:r>
                  <w:rPr>
                    <w:sz w:val="24"/>
                    <w:szCs w:val="24"/>
                  </w:rPr>
                  <w:t>2</w:t>
                </w:r>
              </w:p>
            </w:tc>
          </w:sdtContent>
        </w:sdt>
        <w:sdt>
          <w:sdtPr>
            <w:rPr>
              <w:sz w:val="24"/>
              <w:szCs w:val="24"/>
            </w:rPr>
            <w:id w:val="-1170400898"/>
            <w:placeholder>
              <w:docPart w:val="58CE577DCFE94DE4B843BC071D9A39D3"/>
            </w:placeholder>
            <w:dropDownList>
              <w:listItem w:displayText="-" w:value="-"/>
              <w:listItem w:displayText="X" w:value="X"/>
              <w:listItem w:displayText="Y" w:value="Y"/>
            </w:dropDownList>
          </w:sdtPr>
          <w:sdtEndPr/>
          <w:sdtContent>
            <w:tc>
              <w:tcPr>
                <w:tcW w:w="1414" w:type="dxa"/>
                <w:vAlign w:val="center"/>
              </w:tcPr>
              <w:p w:rsidR="009B0D5D" w:rsidRPr="003C58DD" w:rsidRDefault="00294453" w:rsidP="009B0D5D">
                <w:pPr>
                  <w:jc w:val="center"/>
                  <w:rPr>
                    <w:rFonts w:asciiTheme="minorHAnsi" w:hAnsiTheme="minorHAnsi"/>
                    <w:sz w:val="24"/>
                    <w:szCs w:val="24"/>
                  </w:rPr>
                </w:pPr>
                <w:r w:rsidRPr="003C58DD">
                  <w:rPr>
                    <w:rFonts w:asciiTheme="minorHAnsi" w:hAnsiTheme="minorHAnsi"/>
                    <w:sz w:val="24"/>
                    <w:szCs w:val="24"/>
                  </w:rPr>
                  <w:t>X</w:t>
                </w:r>
              </w:p>
            </w:tc>
          </w:sdtContent>
        </w:sdt>
        <w:sdt>
          <w:sdtPr>
            <w:rPr>
              <w:sz w:val="24"/>
              <w:szCs w:val="24"/>
            </w:rPr>
            <w:id w:val="1203443347"/>
            <w:placeholder>
              <w:docPart w:val="BE1F4703F9DC493D9DB255D5FDF2CB22"/>
            </w:placeholder>
          </w:sdtPr>
          <w:sdtEndPr/>
          <w:sdtContent>
            <w:tc>
              <w:tcPr>
                <w:tcW w:w="6196" w:type="dxa"/>
                <w:vAlign w:val="center"/>
              </w:tcPr>
              <w:p w:rsidR="009B0D5D" w:rsidRPr="003C58DD" w:rsidRDefault="00E3159D" w:rsidP="003C58DD">
                <w:pPr>
                  <w:rPr>
                    <w:rFonts w:asciiTheme="minorHAnsi" w:hAnsiTheme="minorHAnsi"/>
                    <w:sz w:val="24"/>
                    <w:szCs w:val="24"/>
                  </w:rPr>
                </w:pPr>
                <w:r w:rsidRPr="003C58DD">
                  <w:rPr>
                    <w:rFonts w:asciiTheme="minorHAnsi" w:hAnsiTheme="minorHAnsi" w:cs="Microsoft Sans Serif"/>
                    <w:sz w:val="24"/>
                    <w:szCs w:val="24"/>
                  </w:rPr>
                  <w:t>SBSN</w:t>
                </w:r>
                <w:r w:rsidR="003C58DD">
                  <w:rPr>
                    <w:rFonts w:asciiTheme="minorHAnsi" w:hAnsiTheme="minorHAnsi" w:cs="Microsoft Sans Serif"/>
                    <w:sz w:val="24"/>
                    <w:szCs w:val="24"/>
                  </w:rPr>
                  <w:t xml:space="preserve">1 - </w:t>
                </w:r>
                <w:r w:rsidRPr="003C58DD">
                  <w:rPr>
                    <w:rFonts w:asciiTheme="minorHAnsi" w:hAnsiTheme="minorHAnsi" w:cs="Microsoft Sans Serif"/>
                    <w:sz w:val="24"/>
                    <w:szCs w:val="24"/>
                  </w:rPr>
                  <w:t xml:space="preserve">Bag in </w:t>
                </w:r>
                <w:r w:rsidR="003C58DD" w:rsidRPr="003C58DD">
                  <w:rPr>
                    <w:rFonts w:asciiTheme="minorHAnsi" w:hAnsiTheme="minorHAnsi" w:cs="Microsoft Sans Serif"/>
                    <w:sz w:val="24"/>
                    <w:szCs w:val="24"/>
                  </w:rPr>
                  <w:t>separator</w:t>
                </w:r>
                <w:r w:rsidRPr="003C58DD">
                  <w:rPr>
                    <w:rFonts w:asciiTheme="minorHAnsi" w:hAnsiTheme="minorHAnsi" w:cs="Microsoft Sans Serif"/>
                    <w:sz w:val="24"/>
                    <w:szCs w:val="24"/>
                  </w:rPr>
                  <w:t xml:space="preserve"> line B</w:t>
                </w:r>
                <w:r w:rsidRPr="003C58DD">
                  <w:rPr>
                    <w:rFonts w:asciiTheme="minorHAnsi" w:hAnsiTheme="minorHAnsi"/>
                    <w:sz w:val="24"/>
                    <w:szCs w:val="24"/>
                  </w:rPr>
                  <w:t xml:space="preserve"> </w:t>
                </w:r>
              </w:p>
            </w:tc>
          </w:sdtContent>
        </w:sdt>
      </w:tr>
      <w:tr w:rsidR="009B0D5D" w:rsidRPr="000E31AD" w:rsidTr="009B0D5D">
        <w:trPr>
          <w:trHeight w:val="402"/>
        </w:trPr>
        <w:sdt>
          <w:sdtPr>
            <w:rPr>
              <w:sz w:val="24"/>
              <w:szCs w:val="24"/>
            </w:rPr>
            <w:id w:val="-1037899426"/>
            <w:placeholder>
              <w:docPart w:val="DB0F3177F2CB464E9D054870289A70E3"/>
            </w:placeholder>
          </w:sdtPr>
          <w:sdtEndPr/>
          <w:sdtContent>
            <w:tc>
              <w:tcPr>
                <w:tcW w:w="1273" w:type="dxa"/>
                <w:vAlign w:val="center"/>
              </w:tcPr>
              <w:p w:rsidR="009B0D5D" w:rsidRPr="000E31AD" w:rsidRDefault="00294453" w:rsidP="009B0D5D">
                <w:pPr>
                  <w:jc w:val="center"/>
                  <w:rPr>
                    <w:sz w:val="24"/>
                    <w:szCs w:val="24"/>
                  </w:rPr>
                </w:pPr>
                <w:r>
                  <w:rPr>
                    <w:sz w:val="24"/>
                    <w:szCs w:val="24"/>
                  </w:rPr>
                  <w:t>232</w:t>
                </w:r>
              </w:p>
            </w:tc>
          </w:sdtContent>
        </w:sdt>
        <w:sdt>
          <w:sdtPr>
            <w:rPr>
              <w:sz w:val="24"/>
              <w:szCs w:val="24"/>
            </w:rPr>
            <w:id w:val="-97949958"/>
            <w:placeholder>
              <w:docPart w:val="E7734184EB3B4853BCCE5EE2F1BAC02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294453" w:rsidP="009B0D5D">
                <w:pPr>
                  <w:jc w:val="center"/>
                </w:pPr>
                <w:r>
                  <w:rPr>
                    <w:sz w:val="24"/>
                    <w:szCs w:val="24"/>
                  </w:rPr>
                  <w:t>3</w:t>
                </w:r>
              </w:p>
            </w:tc>
          </w:sdtContent>
        </w:sdt>
        <w:sdt>
          <w:sdtPr>
            <w:rPr>
              <w:sz w:val="24"/>
              <w:szCs w:val="24"/>
            </w:rPr>
            <w:id w:val="654733181"/>
            <w:placeholder>
              <w:docPart w:val="00B87CE8A8F9402B950269CDFAEE81E4"/>
            </w:placeholder>
            <w:dropDownList>
              <w:listItem w:displayText="-" w:value="-"/>
              <w:listItem w:displayText="X" w:value="X"/>
              <w:listItem w:displayText="Y" w:value="Y"/>
            </w:dropDownList>
          </w:sdtPr>
          <w:sdtEndPr/>
          <w:sdtContent>
            <w:tc>
              <w:tcPr>
                <w:tcW w:w="1414" w:type="dxa"/>
                <w:vAlign w:val="center"/>
              </w:tcPr>
              <w:p w:rsidR="009B0D5D" w:rsidRDefault="00294453" w:rsidP="009B0D5D">
                <w:pPr>
                  <w:jc w:val="center"/>
                </w:pPr>
                <w:r>
                  <w:rPr>
                    <w:sz w:val="24"/>
                    <w:szCs w:val="24"/>
                  </w:rPr>
                  <w:t>X</w:t>
                </w:r>
              </w:p>
            </w:tc>
          </w:sdtContent>
        </w:sdt>
        <w:sdt>
          <w:sdtPr>
            <w:rPr>
              <w:sz w:val="24"/>
              <w:szCs w:val="24"/>
            </w:rPr>
            <w:id w:val="2131438732"/>
            <w:placeholder>
              <w:docPart w:val="95F0256721DC43C796AE60B448369DCC"/>
            </w:placeholder>
          </w:sdtPr>
          <w:sdtEndPr/>
          <w:sdtContent>
            <w:tc>
              <w:tcPr>
                <w:tcW w:w="6196" w:type="dxa"/>
                <w:vAlign w:val="center"/>
              </w:tcPr>
              <w:p w:rsidR="009B0D5D" w:rsidRPr="000E31AD" w:rsidRDefault="00036F88" w:rsidP="00036F88">
                <w:pPr>
                  <w:rPr>
                    <w:sz w:val="24"/>
                    <w:szCs w:val="24"/>
                  </w:rPr>
                </w:pPr>
                <w:r>
                  <w:rPr>
                    <w:sz w:val="24"/>
                    <w:szCs w:val="24"/>
                  </w:rPr>
                  <w:t>SBSN1 – Bag released</w:t>
                </w:r>
              </w:p>
            </w:tc>
          </w:sdtContent>
        </w:sdt>
      </w:tr>
      <w:tr w:rsidR="009B0D5D" w:rsidRPr="000E31AD" w:rsidTr="009B0D5D">
        <w:trPr>
          <w:trHeight w:val="402"/>
        </w:trPr>
        <w:sdt>
          <w:sdtPr>
            <w:rPr>
              <w:sz w:val="24"/>
              <w:szCs w:val="24"/>
            </w:rPr>
            <w:id w:val="-17163519"/>
            <w:placeholder>
              <w:docPart w:val="347E37E0E1BC4C0BB4E810A4F515F4CB"/>
            </w:placeholder>
          </w:sdtPr>
          <w:sdtEndPr/>
          <w:sdtContent>
            <w:tc>
              <w:tcPr>
                <w:tcW w:w="1273" w:type="dxa"/>
                <w:vAlign w:val="center"/>
              </w:tcPr>
              <w:p w:rsidR="009B0D5D" w:rsidRPr="000E31AD" w:rsidRDefault="00294453" w:rsidP="00294453">
                <w:pPr>
                  <w:jc w:val="center"/>
                  <w:rPr>
                    <w:sz w:val="24"/>
                    <w:szCs w:val="24"/>
                  </w:rPr>
                </w:pPr>
                <w:r>
                  <w:rPr>
                    <w:sz w:val="24"/>
                    <w:szCs w:val="24"/>
                  </w:rPr>
                  <w:t>232</w:t>
                </w:r>
              </w:p>
            </w:tc>
          </w:sdtContent>
        </w:sdt>
        <w:sdt>
          <w:sdtPr>
            <w:rPr>
              <w:sz w:val="24"/>
              <w:szCs w:val="24"/>
            </w:rPr>
            <w:id w:val="814769522"/>
            <w:placeholder>
              <w:docPart w:val="B3C2260DDA684CFA8B0745A5125CC4DB"/>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294453" w:rsidP="009B0D5D">
                <w:pPr>
                  <w:jc w:val="center"/>
                </w:pPr>
                <w:r>
                  <w:rPr>
                    <w:sz w:val="24"/>
                    <w:szCs w:val="24"/>
                  </w:rPr>
                  <w:t>4</w:t>
                </w:r>
              </w:p>
            </w:tc>
          </w:sdtContent>
        </w:sdt>
        <w:sdt>
          <w:sdtPr>
            <w:rPr>
              <w:sz w:val="24"/>
              <w:szCs w:val="24"/>
            </w:rPr>
            <w:id w:val="-1469037881"/>
            <w:placeholder>
              <w:docPart w:val="71064F1D20ED4F159B297B8416BD49B9"/>
            </w:placeholder>
            <w:dropDownList>
              <w:listItem w:displayText="-" w:value="-"/>
              <w:listItem w:displayText="X" w:value="X"/>
              <w:listItem w:displayText="Y" w:value="Y"/>
            </w:dropDownList>
          </w:sdtPr>
          <w:sdtEndPr/>
          <w:sdtContent>
            <w:tc>
              <w:tcPr>
                <w:tcW w:w="1414" w:type="dxa"/>
                <w:vAlign w:val="center"/>
              </w:tcPr>
              <w:p w:rsidR="009B0D5D" w:rsidRDefault="00294453" w:rsidP="009B0D5D">
                <w:pPr>
                  <w:jc w:val="center"/>
                </w:pPr>
                <w:r>
                  <w:rPr>
                    <w:sz w:val="24"/>
                    <w:szCs w:val="24"/>
                  </w:rPr>
                  <w:t>X</w:t>
                </w:r>
              </w:p>
            </w:tc>
          </w:sdtContent>
        </w:sdt>
        <w:sdt>
          <w:sdtPr>
            <w:rPr>
              <w:sz w:val="24"/>
              <w:szCs w:val="24"/>
            </w:rPr>
            <w:id w:val="-1313638587"/>
            <w:placeholder>
              <w:docPart w:val="9CAA981C2E144A0B87F26411F0EF7D7A"/>
            </w:placeholder>
          </w:sdtPr>
          <w:sdtEndPr/>
          <w:sdtContent>
            <w:tc>
              <w:tcPr>
                <w:tcW w:w="6196" w:type="dxa"/>
                <w:vAlign w:val="center"/>
              </w:tcPr>
              <w:p w:rsidR="009B0D5D" w:rsidRPr="000E31AD" w:rsidRDefault="00036F88" w:rsidP="00036F88">
                <w:pPr>
                  <w:rPr>
                    <w:sz w:val="24"/>
                    <w:szCs w:val="24"/>
                  </w:rPr>
                </w:pPr>
                <w:r>
                  <w:rPr>
                    <w:sz w:val="24"/>
                    <w:szCs w:val="24"/>
                  </w:rPr>
                  <w:t>Spare</w:t>
                </w:r>
              </w:p>
            </w:tc>
          </w:sdtContent>
        </w:sdt>
      </w:tr>
      <w:tr w:rsidR="009B0D5D" w:rsidRPr="000E31AD" w:rsidTr="009B0D5D">
        <w:trPr>
          <w:trHeight w:val="402"/>
        </w:trPr>
        <w:sdt>
          <w:sdtPr>
            <w:rPr>
              <w:sz w:val="24"/>
              <w:szCs w:val="24"/>
            </w:rPr>
            <w:id w:val="1610089474"/>
            <w:placeholder>
              <w:docPart w:val="94FAA071A435473DAF92AEA56315FDC7"/>
            </w:placeholder>
          </w:sdtPr>
          <w:sdtEndPr/>
          <w:sdtContent>
            <w:tc>
              <w:tcPr>
                <w:tcW w:w="1273" w:type="dxa"/>
                <w:vAlign w:val="center"/>
              </w:tcPr>
              <w:p w:rsidR="009B0D5D" w:rsidRPr="000E31AD" w:rsidRDefault="00294453" w:rsidP="00294453">
                <w:pPr>
                  <w:jc w:val="center"/>
                  <w:rPr>
                    <w:sz w:val="24"/>
                    <w:szCs w:val="24"/>
                  </w:rPr>
                </w:pPr>
                <w:r>
                  <w:rPr>
                    <w:sz w:val="24"/>
                    <w:szCs w:val="24"/>
                  </w:rPr>
                  <w:t>232</w:t>
                </w:r>
              </w:p>
            </w:tc>
          </w:sdtContent>
        </w:sdt>
        <w:sdt>
          <w:sdtPr>
            <w:rPr>
              <w:sz w:val="24"/>
              <w:szCs w:val="24"/>
            </w:rPr>
            <w:id w:val="10119792"/>
            <w:placeholder>
              <w:docPart w:val="FF5D56F3568E4F4FBE021D5A6E1E6D0D"/>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294453" w:rsidP="009B0D5D">
                <w:pPr>
                  <w:jc w:val="center"/>
                </w:pPr>
                <w:r>
                  <w:rPr>
                    <w:sz w:val="24"/>
                    <w:szCs w:val="24"/>
                  </w:rPr>
                  <w:t>5</w:t>
                </w:r>
              </w:p>
            </w:tc>
          </w:sdtContent>
        </w:sdt>
        <w:sdt>
          <w:sdtPr>
            <w:rPr>
              <w:sz w:val="24"/>
              <w:szCs w:val="24"/>
            </w:rPr>
            <w:id w:val="-1044748095"/>
            <w:placeholder>
              <w:docPart w:val="BF95E594BD754B7D8C266787FC5EE6AC"/>
            </w:placeholder>
            <w:dropDownList>
              <w:listItem w:displayText="-" w:value="-"/>
              <w:listItem w:displayText="X" w:value="X"/>
              <w:listItem w:displayText="Y" w:value="Y"/>
            </w:dropDownList>
          </w:sdtPr>
          <w:sdtEndPr/>
          <w:sdtContent>
            <w:tc>
              <w:tcPr>
                <w:tcW w:w="1414" w:type="dxa"/>
                <w:vAlign w:val="center"/>
              </w:tcPr>
              <w:p w:rsidR="009B0D5D" w:rsidRDefault="00294453" w:rsidP="009B0D5D">
                <w:pPr>
                  <w:jc w:val="center"/>
                </w:pPr>
                <w:r>
                  <w:rPr>
                    <w:sz w:val="24"/>
                    <w:szCs w:val="24"/>
                  </w:rPr>
                  <w:t>Y</w:t>
                </w:r>
              </w:p>
            </w:tc>
          </w:sdtContent>
        </w:sdt>
        <w:sdt>
          <w:sdtPr>
            <w:rPr>
              <w:sz w:val="24"/>
              <w:szCs w:val="24"/>
            </w:rPr>
            <w:id w:val="1624344671"/>
            <w:placeholder>
              <w:docPart w:val="350E2C681B9B412097A7C1BED1EFEED9"/>
            </w:placeholder>
          </w:sdtPr>
          <w:sdtEndPr/>
          <w:sdtContent>
            <w:tc>
              <w:tcPr>
                <w:tcW w:w="6196" w:type="dxa"/>
                <w:vAlign w:val="center"/>
              </w:tcPr>
              <w:p w:rsidR="009B0D5D" w:rsidRPr="000E31AD" w:rsidRDefault="003C58DD" w:rsidP="008F2F52">
                <w:pPr>
                  <w:rPr>
                    <w:sz w:val="24"/>
                    <w:szCs w:val="24"/>
                  </w:rPr>
                </w:pPr>
                <w:r>
                  <w:rPr>
                    <w:sz w:val="24"/>
                    <w:szCs w:val="24"/>
                  </w:rPr>
                  <w:t xml:space="preserve"> SBSN1 – Open separator line A</w:t>
                </w:r>
              </w:p>
            </w:tc>
          </w:sdtContent>
        </w:sdt>
      </w:tr>
      <w:tr w:rsidR="009B0D5D" w:rsidRPr="000E31AD" w:rsidTr="009B0D5D">
        <w:trPr>
          <w:trHeight w:val="402"/>
        </w:trPr>
        <w:sdt>
          <w:sdtPr>
            <w:rPr>
              <w:sz w:val="24"/>
              <w:szCs w:val="24"/>
            </w:rPr>
            <w:id w:val="-970524690"/>
            <w:placeholder>
              <w:docPart w:val="1ECBC7D0487B443EB47E46F9609C1F37"/>
            </w:placeholder>
          </w:sdtPr>
          <w:sdtEndPr/>
          <w:sdtContent>
            <w:tc>
              <w:tcPr>
                <w:tcW w:w="1273" w:type="dxa"/>
                <w:vAlign w:val="center"/>
              </w:tcPr>
              <w:p w:rsidR="009B0D5D" w:rsidRPr="000E31AD" w:rsidRDefault="00294453" w:rsidP="00294453">
                <w:pPr>
                  <w:jc w:val="center"/>
                  <w:rPr>
                    <w:sz w:val="24"/>
                    <w:szCs w:val="24"/>
                  </w:rPr>
                </w:pPr>
                <w:r>
                  <w:rPr>
                    <w:sz w:val="24"/>
                    <w:szCs w:val="24"/>
                  </w:rPr>
                  <w:t>232</w:t>
                </w:r>
              </w:p>
            </w:tc>
          </w:sdtContent>
        </w:sdt>
        <w:sdt>
          <w:sdtPr>
            <w:rPr>
              <w:sz w:val="24"/>
              <w:szCs w:val="24"/>
            </w:rPr>
            <w:id w:val="-1716271789"/>
            <w:placeholder>
              <w:docPart w:val="5D97D32678D549B2880909630D101148"/>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294453" w:rsidP="009B0D5D">
                <w:pPr>
                  <w:jc w:val="center"/>
                </w:pPr>
                <w:r>
                  <w:rPr>
                    <w:sz w:val="24"/>
                    <w:szCs w:val="24"/>
                  </w:rPr>
                  <w:t>6</w:t>
                </w:r>
              </w:p>
            </w:tc>
          </w:sdtContent>
        </w:sdt>
        <w:sdt>
          <w:sdtPr>
            <w:rPr>
              <w:sz w:val="24"/>
              <w:szCs w:val="24"/>
            </w:rPr>
            <w:id w:val="1789234401"/>
            <w:placeholder>
              <w:docPart w:val="5E41B777008A46399AA98689702630E1"/>
            </w:placeholder>
            <w:dropDownList>
              <w:listItem w:displayText="-" w:value="-"/>
              <w:listItem w:displayText="X" w:value="X"/>
              <w:listItem w:displayText="Y" w:value="Y"/>
            </w:dropDownList>
          </w:sdtPr>
          <w:sdtEndPr/>
          <w:sdtContent>
            <w:tc>
              <w:tcPr>
                <w:tcW w:w="1414" w:type="dxa"/>
                <w:vAlign w:val="center"/>
              </w:tcPr>
              <w:p w:rsidR="009B0D5D" w:rsidRDefault="00294453" w:rsidP="009B0D5D">
                <w:pPr>
                  <w:jc w:val="center"/>
                </w:pPr>
                <w:r>
                  <w:rPr>
                    <w:sz w:val="24"/>
                    <w:szCs w:val="24"/>
                  </w:rPr>
                  <w:t>Y</w:t>
                </w:r>
              </w:p>
            </w:tc>
          </w:sdtContent>
        </w:sdt>
        <w:sdt>
          <w:sdtPr>
            <w:rPr>
              <w:sz w:val="24"/>
              <w:szCs w:val="24"/>
            </w:rPr>
            <w:id w:val="2009709050"/>
            <w:placeholder>
              <w:docPart w:val="380ED9609A7245C9A283424866B837F1"/>
            </w:placeholder>
          </w:sdtPr>
          <w:sdtEndPr/>
          <w:sdtContent>
            <w:tc>
              <w:tcPr>
                <w:tcW w:w="6196" w:type="dxa"/>
                <w:vAlign w:val="center"/>
              </w:tcPr>
              <w:p w:rsidR="009B0D5D" w:rsidRPr="000E31AD" w:rsidRDefault="003C58DD" w:rsidP="003C58DD">
                <w:pPr>
                  <w:rPr>
                    <w:sz w:val="24"/>
                    <w:szCs w:val="24"/>
                  </w:rPr>
                </w:pPr>
                <w:r>
                  <w:rPr>
                    <w:sz w:val="24"/>
                    <w:szCs w:val="24"/>
                  </w:rPr>
                  <w:t>SBSN1 – Open separator line B</w:t>
                </w:r>
              </w:p>
            </w:tc>
          </w:sdtContent>
        </w:sdt>
      </w:tr>
      <w:tr w:rsidR="009B0D5D" w:rsidRPr="000E31AD" w:rsidTr="009B0D5D">
        <w:trPr>
          <w:trHeight w:val="402"/>
        </w:trPr>
        <w:sdt>
          <w:sdtPr>
            <w:rPr>
              <w:sz w:val="24"/>
              <w:szCs w:val="24"/>
            </w:rPr>
            <w:id w:val="2126654123"/>
            <w:placeholder>
              <w:docPart w:val="F5E2B708454B4F69B8ABBC96AFACF768"/>
            </w:placeholder>
          </w:sdtPr>
          <w:sdtEndPr/>
          <w:sdtContent>
            <w:tc>
              <w:tcPr>
                <w:tcW w:w="1273" w:type="dxa"/>
                <w:vAlign w:val="center"/>
              </w:tcPr>
              <w:p w:rsidR="009B0D5D" w:rsidRPr="000E31AD" w:rsidRDefault="00294453" w:rsidP="00294453">
                <w:pPr>
                  <w:jc w:val="center"/>
                  <w:rPr>
                    <w:sz w:val="24"/>
                    <w:szCs w:val="24"/>
                  </w:rPr>
                </w:pPr>
                <w:r>
                  <w:rPr>
                    <w:sz w:val="24"/>
                    <w:szCs w:val="24"/>
                  </w:rPr>
                  <w:t>232</w:t>
                </w:r>
              </w:p>
            </w:tc>
          </w:sdtContent>
        </w:sdt>
        <w:sdt>
          <w:sdtPr>
            <w:rPr>
              <w:sz w:val="24"/>
              <w:szCs w:val="24"/>
            </w:rPr>
            <w:id w:val="-1023851884"/>
            <w:placeholder>
              <w:docPart w:val="2DFD1D56F45D4C1D9573FD5B278766C6"/>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294453" w:rsidP="009B0D5D">
                <w:pPr>
                  <w:jc w:val="center"/>
                </w:pPr>
                <w:r>
                  <w:rPr>
                    <w:sz w:val="24"/>
                    <w:szCs w:val="24"/>
                  </w:rPr>
                  <w:t>7</w:t>
                </w:r>
              </w:p>
            </w:tc>
          </w:sdtContent>
        </w:sdt>
        <w:sdt>
          <w:sdtPr>
            <w:rPr>
              <w:sz w:val="24"/>
              <w:szCs w:val="24"/>
            </w:rPr>
            <w:id w:val="-144889705"/>
            <w:placeholder>
              <w:docPart w:val="A7C8F49ED1C248E08FD70378090EF5EA"/>
            </w:placeholder>
            <w:dropDownList>
              <w:listItem w:displayText="-" w:value="-"/>
              <w:listItem w:displayText="X" w:value="X"/>
              <w:listItem w:displayText="Y" w:value="Y"/>
            </w:dropDownList>
          </w:sdtPr>
          <w:sdtEndPr/>
          <w:sdtContent>
            <w:tc>
              <w:tcPr>
                <w:tcW w:w="1414" w:type="dxa"/>
                <w:vAlign w:val="center"/>
              </w:tcPr>
              <w:p w:rsidR="009B0D5D" w:rsidRDefault="00294453" w:rsidP="009B0D5D">
                <w:pPr>
                  <w:jc w:val="center"/>
                </w:pPr>
                <w:r>
                  <w:rPr>
                    <w:sz w:val="24"/>
                    <w:szCs w:val="24"/>
                  </w:rPr>
                  <w:t>Y</w:t>
                </w:r>
              </w:p>
            </w:tc>
          </w:sdtContent>
        </w:sdt>
        <w:sdt>
          <w:sdtPr>
            <w:rPr>
              <w:sz w:val="24"/>
              <w:szCs w:val="24"/>
            </w:rPr>
            <w:id w:val="184253509"/>
            <w:placeholder>
              <w:docPart w:val="7E8777743EEE4D7A8B636F47A3730E92"/>
            </w:placeholder>
          </w:sdtPr>
          <w:sdtEndPr/>
          <w:sdtContent>
            <w:tc>
              <w:tcPr>
                <w:tcW w:w="6196" w:type="dxa"/>
                <w:vAlign w:val="center"/>
              </w:tcPr>
              <w:p w:rsidR="009B0D5D" w:rsidRPr="000E31AD" w:rsidRDefault="003C58DD" w:rsidP="003C58DD">
                <w:pPr>
                  <w:rPr>
                    <w:sz w:val="24"/>
                    <w:szCs w:val="24"/>
                  </w:rPr>
                </w:pPr>
                <w:r>
                  <w:rPr>
                    <w:sz w:val="24"/>
                    <w:szCs w:val="24"/>
                  </w:rPr>
                  <w:t>SBSN1 – Operate pusher</w:t>
                </w:r>
              </w:p>
            </w:tc>
          </w:sdtContent>
        </w:sdt>
      </w:tr>
      <w:tr w:rsidR="009B0D5D" w:rsidRPr="000E31AD" w:rsidTr="009B0D5D">
        <w:trPr>
          <w:trHeight w:val="402"/>
        </w:trPr>
        <w:sdt>
          <w:sdtPr>
            <w:rPr>
              <w:sz w:val="24"/>
              <w:szCs w:val="24"/>
            </w:rPr>
            <w:id w:val="-1325667884"/>
            <w:placeholder>
              <w:docPart w:val="22DEFB2F4D8442AEA5E048A16407A1D2"/>
            </w:placeholder>
          </w:sdtPr>
          <w:sdtEndPr/>
          <w:sdtContent>
            <w:tc>
              <w:tcPr>
                <w:tcW w:w="1273" w:type="dxa"/>
                <w:vAlign w:val="center"/>
              </w:tcPr>
              <w:p w:rsidR="009B0D5D" w:rsidRPr="000E31AD" w:rsidRDefault="00294453" w:rsidP="00294453">
                <w:pPr>
                  <w:jc w:val="center"/>
                  <w:rPr>
                    <w:sz w:val="24"/>
                    <w:szCs w:val="24"/>
                  </w:rPr>
                </w:pPr>
                <w:r>
                  <w:rPr>
                    <w:sz w:val="24"/>
                    <w:szCs w:val="24"/>
                  </w:rPr>
                  <w:t>232</w:t>
                </w:r>
              </w:p>
            </w:tc>
          </w:sdtContent>
        </w:sdt>
        <w:sdt>
          <w:sdtPr>
            <w:rPr>
              <w:sz w:val="24"/>
              <w:szCs w:val="24"/>
            </w:rPr>
            <w:id w:val="-433206894"/>
            <w:placeholder>
              <w:docPart w:val="B31A8C8F97F84670B70FC89A6D7966F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294453" w:rsidP="009B0D5D">
                <w:pPr>
                  <w:jc w:val="center"/>
                </w:pPr>
                <w:r>
                  <w:rPr>
                    <w:sz w:val="24"/>
                    <w:szCs w:val="24"/>
                  </w:rPr>
                  <w:t>8</w:t>
                </w:r>
              </w:p>
            </w:tc>
          </w:sdtContent>
        </w:sdt>
        <w:sdt>
          <w:sdtPr>
            <w:rPr>
              <w:sz w:val="24"/>
              <w:szCs w:val="24"/>
            </w:rPr>
            <w:id w:val="1021982866"/>
            <w:placeholder>
              <w:docPart w:val="4033785E43D14DF0AAE2733D4EE4BC27"/>
            </w:placeholder>
            <w:dropDownList>
              <w:listItem w:displayText="-" w:value="-"/>
              <w:listItem w:displayText="X" w:value="X"/>
              <w:listItem w:displayText="Y" w:value="Y"/>
            </w:dropDownList>
          </w:sdtPr>
          <w:sdtEndPr/>
          <w:sdtContent>
            <w:tc>
              <w:tcPr>
                <w:tcW w:w="1414" w:type="dxa"/>
                <w:vAlign w:val="center"/>
              </w:tcPr>
              <w:p w:rsidR="009B0D5D" w:rsidRDefault="00294453" w:rsidP="009B0D5D">
                <w:pPr>
                  <w:jc w:val="center"/>
                </w:pPr>
                <w:r>
                  <w:rPr>
                    <w:sz w:val="24"/>
                    <w:szCs w:val="24"/>
                  </w:rPr>
                  <w:t>Y</w:t>
                </w:r>
              </w:p>
            </w:tc>
          </w:sdtContent>
        </w:sdt>
        <w:sdt>
          <w:sdtPr>
            <w:rPr>
              <w:sz w:val="24"/>
              <w:szCs w:val="24"/>
            </w:rPr>
            <w:id w:val="-1810392449"/>
            <w:placeholder>
              <w:docPart w:val="1B85CDB4E4EF4EFB9EBA80432C56B6B7"/>
            </w:placeholder>
          </w:sdtPr>
          <w:sdtEndPr/>
          <w:sdtContent>
            <w:tc>
              <w:tcPr>
                <w:tcW w:w="6196" w:type="dxa"/>
                <w:vAlign w:val="center"/>
              </w:tcPr>
              <w:p w:rsidR="009B0D5D" w:rsidRPr="000E31AD" w:rsidRDefault="003C58DD" w:rsidP="003C58DD">
                <w:pPr>
                  <w:rPr>
                    <w:sz w:val="24"/>
                    <w:szCs w:val="24"/>
                  </w:rPr>
                </w:pPr>
                <w:r>
                  <w:rPr>
                    <w:sz w:val="24"/>
                    <w:szCs w:val="24"/>
                  </w:rPr>
                  <w:t>Spare</w:t>
                </w:r>
              </w:p>
            </w:tc>
          </w:sdtContent>
        </w:sdt>
      </w:tr>
      <w:tr w:rsidR="009B0D5D" w:rsidRPr="000E31AD" w:rsidTr="009B0D5D">
        <w:trPr>
          <w:trHeight w:val="402"/>
        </w:trPr>
        <w:sdt>
          <w:sdtPr>
            <w:rPr>
              <w:sz w:val="24"/>
              <w:szCs w:val="24"/>
            </w:rPr>
            <w:id w:val="-1148049286"/>
            <w:placeholder>
              <w:docPart w:val="37A27F208811495C804ADD93765B220A"/>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779881414"/>
            <w:placeholder>
              <w:docPart w:val="9A9116E5EF9A4E4BBE0827AA3027B973"/>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2012948716"/>
            <w:placeholder>
              <w:docPart w:val="FAF4B676C62F4F97ACC59CD70AC81D74"/>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763873562"/>
            <w:placeholder>
              <w:docPart w:val="942A169981434C56AFA3CEBFCAB7519E"/>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240024048"/>
            <w:placeholder>
              <w:docPart w:val="CB1A62C2FCE3408683B0309B6F5AC091"/>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30797401"/>
            <w:placeholder>
              <w:docPart w:val="8709814A88414288846A508DCBEB0154"/>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928579790"/>
            <w:placeholder>
              <w:docPart w:val="7591946DAC5247249592FA4C378E44D5"/>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441574769"/>
            <w:placeholder>
              <w:docPart w:val="D1C00C09352A4A4C82BB30700D83BAB5"/>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593355612"/>
            <w:placeholder>
              <w:docPart w:val="FB33ED3970624809826B0AC308A715BE"/>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618887063"/>
            <w:placeholder>
              <w:docPart w:val="631F6BCB9DC44997ACD176469735C8B9"/>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707451677"/>
            <w:placeholder>
              <w:docPart w:val="9CACC4E6C6FC46C8A213AD8EF858DD7B"/>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125929050"/>
            <w:placeholder>
              <w:docPart w:val="9CA5D497898F43C895F521F0B6BB5692"/>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468003402"/>
            <w:placeholder>
              <w:docPart w:val="D74BD25C1F3B49869E6A9C44B902CDCE"/>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831368180"/>
            <w:placeholder>
              <w:docPart w:val="96B8193F86CA44E6856BD7B77CA12160"/>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425117090"/>
            <w:placeholder>
              <w:docPart w:val="0871A9DCE0FF4ABBAA5C6E07ACD8F445"/>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407387965"/>
            <w:placeholder>
              <w:docPart w:val="15C0738D0A4448988DBA8A2600A88608"/>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62867457"/>
            <w:placeholder>
              <w:docPart w:val="40729EFF78B34F218D83C45293C88EC5"/>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369766441"/>
            <w:placeholder>
              <w:docPart w:val="7C011246C24A466B96EA5DC8A3B4661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1784648672"/>
            <w:placeholder>
              <w:docPart w:val="460C6A3838FA463EACF4CF5FE2FAA835"/>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95516665"/>
            <w:placeholder>
              <w:docPart w:val="0132CD9ED988403CAA938D1ECFAE6BB9"/>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984851407"/>
            <w:placeholder>
              <w:docPart w:val="934739042FEC46AD8122D24E1D247DBB"/>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92517788"/>
            <w:placeholder>
              <w:docPart w:val="81B16485B21542B4A05A61B003D2261C"/>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330728403"/>
            <w:placeholder>
              <w:docPart w:val="73A90B5629FA44A5B98C6A10A00EA676"/>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882930939"/>
            <w:placeholder>
              <w:docPart w:val="D2B286F0028C4D65BF71B5FC2F39E034"/>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406841978"/>
            <w:placeholder>
              <w:docPart w:val="E2CE8A694AEF4F989F640489BBC9B6C7"/>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1153488182"/>
            <w:placeholder>
              <w:docPart w:val="496DC3A2C78245F1A85A5322D2F972E5"/>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485168200"/>
            <w:placeholder>
              <w:docPart w:val="75B4EDD15FB84BCDB04D57C27F5339DF"/>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975575036"/>
            <w:placeholder>
              <w:docPart w:val="BC18CCB906094DACB3986B66092F6533"/>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r w:rsidR="009B0D5D" w:rsidRPr="000E31AD" w:rsidTr="009B0D5D">
        <w:trPr>
          <w:trHeight w:val="402"/>
        </w:trPr>
        <w:sdt>
          <w:sdtPr>
            <w:rPr>
              <w:sz w:val="24"/>
              <w:szCs w:val="24"/>
            </w:rPr>
            <w:id w:val="-111677517"/>
            <w:placeholder>
              <w:docPart w:val="B4422A6086B1471A937656F800EECE15"/>
            </w:placeholder>
          </w:sdtPr>
          <w:sdtEndPr/>
          <w:sdtContent>
            <w:tc>
              <w:tcPr>
                <w:tcW w:w="1273" w:type="dxa"/>
                <w:vAlign w:val="center"/>
              </w:tcPr>
              <w:p w:rsidR="009B0D5D" w:rsidRPr="000E31AD" w:rsidRDefault="009B0D5D" w:rsidP="009B0D5D">
                <w:pPr>
                  <w:jc w:val="center"/>
                  <w:rPr>
                    <w:sz w:val="24"/>
                    <w:szCs w:val="24"/>
                  </w:rPr>
                </w:pPr>
                <w:r>
                  <w:rPr>
                    <w:sz w:val="24"/>
                    <w:szCs w:val="24"/>
                  </w:rPr>
                  <w:t>No.</w:t>
                </w:r>
              </w:p>
            </w:tc>
          </w:sdtContent>
        </w:sdt>
        <w:sdt>
          <w:sdtPr>
            <w:rPr>
              <w:sz w:val="24"/>
              <w:szCs w:val="24"/>
            </w:rPr>
            <w:id w:val="-1508904208"/>
            <w:placeholder>
              <w:docPart w:val="A5604986E4CE477985626AC7B2584957"/>
            </w:placeholder>
            <w:dropDownList>
              <w:listItem w:displayText="-" w:value="-"/>
              <w:listItem w:displayText="1" w:value="1"/>
              <w:listItem w:displayText="2" w:value="2"/>
              <w:listItem w:displayText="3" w:value="3"/>
              <w:listItem w:displayText="4" w:value="4"/>
              <w:listItem w:displayText="5" w:value="5"/>
              <w:listItem w:displayText="6" w:value="6"/>
              <w:listItem w:displayText="7" w:value="7"/>
              <w:listItem w:displayText="8" w:value="8"/>
              <w:listItem w:displayText="9" w:value="9"/>
              <w:listItem w:displayText="10" w:value="10"/>
              <w:listItem w:displayText="11" w:value="11"/>
              <w:listItem w:displayText="12" w:value="12"/>
              <w:listItem w:displayText="13" w:value="13"/>
              <w:listItem w:displayText="14" w:value="14"/>
              <w:listItem w:displayText="15" w:value="15"/>
              <w:listItem w:displayText="16" w:value="16"/>
            </w:dropDownList>
          </w:sdtPr>
          <w:sdtEndPr/>
          <w:sdtContent>
            <w:tc>
              <w:tcPr>
                <w:tcW w:w="1006" w:type="dxa"/>
                <w:vAlign w:val="center"/>
              </w:tcPr>
              <w:p w:rsidR="009B0D5D" w:rsidRDefault="009B0D5D" w:rsidP="009B0D5D">
                <w:pPr>
                  <w:jc w:val="center"/>
                </w:pPr>
                <w:r w:rsidRPr="008E04E3">
                  <w:rPr>
                    <w:sz w:val="24"/>
                    <w:szCs w:val="24"/>
                  </w:rPr>
                  <w:t>-</w:t>
                </w:r>
              </w:p>
            </w:tc>
          </w:sdtContent>
        </w:sdt>
        <w:sdt>
          <w:sdtPr>
            <w:rPr>
              <w:sz w:val="24"/>
              <w:szCs w:val="24"/>
            </w:rPr>
            <w:id w:val="37632933"/>
            <w:placeholder>
              <w:docPart w:val="5A7AB79688F34FF680DBEB509235350F"/>
            </w:placeholder>
            <w:dropDownList>
              <w:listItem w:displayText="-" w:value="-"/>
              <w:listItem w:displayText="X" w:value="X"/>
              <w:listItem w:displayText="Y" w:value="Y"/>
            </w:dropDownList>
          </w:sdtPr>
          <w:sdtEndPr/>
          <w:sdtContent>
            <w:tc>
              <w:tcPr>
                <w:tcW w:w="1414" w:type="dxa"/>
                <w:vAlign w:val="center"/>
              </w:tcPr>
              <w:p w:rsidR="009B0D5D" w:rsidRDefault="009B0D5D" w:rsidP="009B0D5D">
                <w:pPr>
                  <w:jc w:val="center"/>
                </w:pPr>
                <w:r w:rsidRPr="00BB086D">
                  <w:rPr>
                    <w:sz w:val="24"/>
                    <w:szCs w:val="24"/>
                  </w:rPr>
                  <w:t>-</w:t>
                </w:r>
              </w:p>
            </w:tc>
          </w:sdtContent>
        </w:sdt>
        <w:sdt>
          <w:sdtPr>
            <w:rPr>
              <w:sz w:val="24"/>
              <w:szCs w:val="24"/>
            </w:rPr>
            <w:id w:val="1849444201"/>
            <w:placeholder>
              <w:docPart w:val="9FF474CAC0F34B8092CD1DC13D65649B"/>
            </w:placeholder>
            <w:showingPlcHdr/>
          </w:sdtPr>
          <w:sdtEndPr/>
          <w:sdtContent>
            <w:tc>
              <w:tcPr>
                <w:tcW w:w="6196" w:type="dxa"/>
                <w:vAlign w:val="center"/>
              </w:tcPr>
              <w:p w:rsidR="009B0D5D" w:rsidRPr="000E31AD" w:rsidRDefault="009B0D5D" w:rsidP="008F2F52">
                <w:pPr>
                  <w:rPr>
                    <w:sz w:val="24"/>
                    <w:szCs w:val="24"/>
                  </w:rPr>
                </w:pPr>
                <w:r w:rsidRPr="00550752">
                  <w:rPr>
                    <w:rStyle w:val="PlaceholderText"/>
                  </w:rPr>
                  <w:t>Click here to enter text.</w:t>
                </w:r>
              </w:p>
            </w:tc>
          </w:sdtContent>
        </w:sdt>
      </w:tr>
    </w:tbl>
    <w:p w:rsidR="00086DD0" w:rsidRPr="00C24821" w:rsidRDefault="00C24821" w:rsidP="009B4164">
      <w:pPr>
        <w:rPr>
          <w:i/>
          <w:color w:val="FF0000"/>
          <w:lang w:val="en-GB"/>
        </w:rPr>
      </w:pPr>
      <w:r w:rsidRPr="00C24821">
        <w:rPr>
          <w:i/>
          <w:color w:val="FF0000"/>
          <w:lang w:val="en-GB"/>
        </w:rPr>
        <w:t xml:space="preserve">Description must contain </w:t>
      </w:r>
      <w:r>
        <w:rPr>
          <w:i/>
          <w:color w:val="FF0000"/>
          <w:lang w:val="en-GB"/>
        </w:rPr>
        <w:t>“</w:t>
      </w:r>
      <w:r w:rsidRPr="00C24821">
        <w:rPr>
          <w:i/>
          <w:color w:val="FF0000"/>
          <w:lang w:val="en-GB"/>
        </w:rPr>
        <w:t>–</w:t>
      </w:r>
      <w:r>
        <w:rPr>
          <w:i/>
          <w:color w:val="FF0000"/>
          <w:lang w:val="en-GB"/>
        </w:rPr>
        <w:t>“</w:t>
      </w:r>
      <w:r w:rsidRPr="00C24821">
        <w:rPr>
          <w:i/>
          <w:color w:val="FF0000"/>
          <w:lang w:val="en-GB"/>
        </w:rPr>
        <w:t>after sequence identifier (i.e.SPN1 – )</w:t>
      </w:r>
      <w:r>
        <w:rPr>
          <w:i/>
          <w:color w:val="FF0000"/>
          <w:lang w:val="en-GB"/>
        </w:rPr>
        <w:t>.</w:t>
      </w:r>
    </w:p>
    <w:p w:rsidR="00086DD0" w:rsidRDefault="00086DD0">
      <w:pPr>
        <w:rPr>
          <w:lang w:val="en-GB"/>
        </w:rPr>
      </w:pPr>
      <w:r>
        <w:rPr>
          <w:lang w:val="en-GB"/>
        </w:rPr>
        <w:br w:type="page"/>
      </w:r>
    </w:p>
    <w:p w:rsidR="009B4164" w:rsidRDefault="00086DD0" w:rsidP="00086DD0">
      <w:pPr>
        <w:pStyle w:val="Heading1"/>
      </w:pPr>
      <w:r>
        <w:lastRenderedPageBreak/>
        <w:t>Manual Description</w:t>
      </w:r>
    </w:p>
    <w:p w:rsidR="00086DD0" w:rsidRDefault="00086DD0" w:rsidP="00086DD0">
      <w:pPr>
        <w:rPr>
          <w:lang w:val="en-GB"/>
        </w:rPr>
      </w:pPr>
    </w:p>
    <w:tbl>
      <w:tblPr>
        <w:tblStyle w:val="TableGrid"/>
        <w:tblW w:w="0" w:type="auto"/>
        <w:tblLook w:val="04A0" w:firstRow="1" w:lastRow="0" w:firstColumn="1" w:lastColumn="0" w:noHBand="0" w:noVBand="1"/>
      </w:tblPr>
      <w:tblGrid>
        <w:gridCol w:w="9576"/>
      </w:tblGrid>
      <w:tr w:rsidR="0009445A" w:rsidTr="0009445A">
        <w:trPr>
          <w:trHeight w:val="11340"/>
        </w:trPr>
        <w:sdt>
          <w:sdtPr>
            <w:id w:val="-947397641"/>
            <w:placeholder>
              <w:docPart w:val="8F359D72D75B4DD08E2E6A2D621732F3"/>
            </w:placeholder>
          </w:sdtPr>
          <w:sdtEndPr/>
          <w:sdtContent>
            <w:sdt>
              <w:sdtPr>
                <w:id w:val="2066297461"/>
                <w:placeholder>
                  <w:docPart w:val="B2E5009CFB4D4210A12139353C72C76A"/>
                </w:placeholder>
              </w:sdtPr>
              <w:sdtEndPr/>
              <w:sdtContent>
                <w:tc>
                  <w:tcPr>
                    <w:tcW w:w="9576" w:type="dxa"/>
                  </w:tcPr>
                  <w:p w:rsidR="009962AE" w:rsidRDefault="009962AE" w:rsidP="009962AE">
                    <w:pPr>
                      <w:pStyle w:val="ListParagraph"/>
                      <w:numPr>
                        <w:ilvl w:val="0"/>
                        <w:numId w:val="4"/>
                      </w:numPr>
                    </w:pPr>
                    <w:r>
                      <w:t>Disabled</w:t>
                    </w:r>
                  </w:p>
                  <w:p w:rsidR="009962AE" w:rsidRPr="00DF16AA" w:rsidRDefault="009962AE" w:rsidP="009962AE">
                    <w:pPr>
                      <w:pStyle w:val="ListParagraph"/>
                    </w:pPr>
                    <w:r>
                      <w:t>All controls functions are disabled.</w:t>
                    </w:r>
                  </w:p>
                  <w:p w:rsidR="009962AE" w:rsidRPr="00DF16AA" w:rsidRDefault="009962AE" w:rsidP="009962AE"/>
                  <w:p w:rsidR="009962AE" w:rsidRDefault="009962AE" w:rsidP="009962AE">
                    <w:pPr>
                      <w:pStyle w:val="ListParagraph"/>
                      <w:numPr>
                        <w:ilvl w:val="0"/>
                        <w:numId w:val="3"/>
                      </w:numPr>
                    </w:pPr>
                    <w:r>
                      <w:t>Check Status</w:t>
                    </w:r>
                  </w:p>
                  <w:p w:rsidR="00E95F86" w:rsidRDefault="00E95F86" w:rsidP="00E95F86">
                    <w:pPr>
                      <w:pStyle w:val="ListParagraph"/>
                    </w:pPr>
                    <w:r>
                      <w:t>The point returns to its reset position</w:t>
                    </w:r>
                    <w:r w:rsidRPr="00E95F86">
                      <w:t>,</w:t>
                    </w:r>
                    <w:r>
                      <w:t xml:space="preserve"> </w:t>
                    </w:r>
                    <w:r w:rsidRPr="00E95F86">
                      <w:t>the emergency stop and swi</w:t>
                    </w:r>
                    <w:r w:rsidR="00A95B23">
                      <w:t>tch conditions are checked.</w:t>
                    </w:r>
                  </w:p>
                  <w:p w:rsidR="00E95F86" w:rsidRPr="00A95B23" w:rsidRDefault="00A95B23" w:rsidP="00A95B23">
                    <w:pPr>
                      <w:pStyle w:val="ListParagraph"/>
                    </w:pPr>
                    <w:r>
                      <w:t>Both bag at separator switches and the bag on rotary point switch (If applicable) must not be made. The sequence will then change to step 2.</w:t>
                    </w:r>
                  </w:p>
                  <w:p w:rsidR="009962AE" w:rsidRDefault="009962AE" w:rsidP="009962AE">
                    <w:pPr>
                      <w:pStyle w:val="ListParagraph"/>
                    </w:pPr>
                  </w:p>
                  <w:p w:rsidR="000F175C" w:rsidRDefault="009962AE" w:rsidP="000F175C">
                    <w:pPr>
                      <w:pStyle w:val="ListParagraph"/>
                      <w:numPr>
                        <w:ilvl w:val="0"/>
                        <w:numId w:val="3"/>
                      </w:numPr>
                    </w:pPr>
                    <w:r>
                      <w:t>Wait for bag at buffer</w:t>
                    </w:r>
                  </w:p>
                  <w:p w:rsidR="005C0D20" w:rsidRDefault="005C0D20" w:rsidP="005C0D20">
                    <w:pPr>
                      <w:pStyle w:val="ListParagraph"/>
                    </w:pPr>
                    <w:r>
                      <w:t>A logical assessment is made of the input buffer condition, by checking the “bag at buffer” proximity switch and data for validity (if applicable), or the request release state of the incoming buffer sequence.</w:t>
                    </w:r>
                  </w:p>
                  <w:p w:rsidR="005C0D20" w:rsidRPr="00DF16AA" w:rsidRDefault="005C0D20" w:rsidP="005C0D20">
                    <w:pPr>
                      <w:pStyle w:val="ListParagraph"/>
                    </w:pPr>
                    <w:r>
                      <w:t xml:space="preserve">When the assessment is true the sequence will change to step 3.   </w:t>
                    </w:r>
                  </w:p>
                  <w:p w:rsidR="00A95B23" w:rsidRPr="000F175C" w:rsidRDefault="00A95B23" w:rsidP="000F175C">
                    <w:pPr>
                      <w:pStyle w:val="ListParagraph"/>
                    </w:pPr>
                  </w:p>
                  <w:p w:rsidR="000F175C" w:rsidRDefault="000F175C" w:rsidP="000F175C">
                    <w:pPr>
                      <w:pStyle w:val="ListParagraph"/>
                      <w:numPr>
                        <w:ilvl w:val="0"/>
                        <w:numId w:val="3"/>
                      </w:numPr>
                    </w:pPr>
                    <w:r>
                      <w:t>Wait for bag to arrive on line A</w:t>
                    </w:r>
                  </w:p>
                  <w:p w:rsidR="005C0D20" w:rsidRDefault="007441E1" w:rsidP="005C0D20">
                    <w:pPr>
                      <w:pStyle w:val="ListParagraph"/>
                    </w:pPr>
                    <w:r>
                      <w:t xml:space="preserve">The </w:t>
                    </w:r>
                    <w:r w:rsidR="005C0D20">
                      <w:t>incoming buffer will open, or the incoming buffer sequence will release a bag. The</w:t>
                    </w:r>
                    <w:r>
                      <w:t xml:space="preserve"> bag</w:t>
                    </w:r>
                    <w:r w:rsidR="005C0D20">
                      <w:t xml:space="preserve"> will then gravitate into the bag stacker. When the first trolley is detected via a proximity switch on line A the sequence will change to step 4.</w:t>
                    </w:r>
                  </w:p>
                  <w:p w:rsidR="000F175C" w:rsidRDefault="005C0D20" w:rsidP="000F175C">
                    <w:pPr>
                      <w:pStyle w:val="ListParagraph"/>
                    </w:pPr>
                    <w:r>
                      <w:t>If this is a rotary point bag stacker the rotary stop will be open during this step.</w:t>
                    </w:r>
                  </w:p>
                  <w:p w:rsidR="005C0D20" w:rsidRPr="000F175C" w:rsidRDefault="005C0D20" w:rsidP="000F175C">
                    <w:pPr>
                      <w:pStyle w:val="ListParagraph"/>
                    </w:pPr>
                  </w:p>
                  <w:p w:rsidR="000F175C" w:rsidRDefault="000F175C" w:rsidP="000F175C">
                    <w:pPr>
                      <w:pStyle w:val="ListParagraph"/>
                      <w:numPr>
                        <w:ilvl w:val="0"/>
                        <w:numId w:val="3"/>
                      </w:numPr>
                    </w:pPr>
                    <w:r>
                      <w:t>Select line B</w:t>
                    </w:r>
                  </w:p>
                  <w:p w:rsidR="005C0D20" w:rsidRDefault="005C0D20" w:rsidP="005C0D20">
                    <w:pPr>
                      <w:pStyle w:val="ListParagraph"/>
                    </w:pPr>
                    <w:r>
                      <w:t xml:space="preserve">The point will change over the line B </w:t>
                    </w:r>
                    <w:r w:rsidR="004C360E">
                      <w:t>selection;</w:t>
                    </w:r>
                    <w:r>
                      <w:t xml:space="preserve"> the bag will then continue to gravitate into the bag stacker.</w:t>
                    </w:r>
                  </w:p>
                  <w:p w:rsidR="005C0D20" w:rsidRDefault="005C0D20" w:rsidP="005C0D20">
                    <w:pPr>
                      <w:pStyle w:val="ListParagraph"/>
                    </w:pPr>
                    <w:r>
                      <w:t>If this is a rotary point bag stacker before the point changes to the line B selection the bag on rotary point switch must be made.</w:t>
                    </w:r>
                  </w:p>
                  <w:p w:rsidR="005C0D20" w:rsidRDefault="005C0D20" w:rsidP="005C0D20">
                    <w:pPr>
                      <w:pStyle w:val="ListParagraph"/>
                    </w:pPr>
                  </w:p>
                  <w:p w:rsidR="005C0D20" w:rsidRDefault="005C0D20" w:rsidP="005C0D20">
                    <w:pPr>
                      <w:pStyle w:val="ListParagraph"/>
                    </w:pPr>
                    <w:r>
                      <w:t>When both “bag in separator” proximity switches are made the sequence will change to step 5.</w:t>
                    </w:r>
                  </w:p>
                  <w:p w:rsidR="000F175C" w:rsidRPr="000F175C" w:rsidRDefault="000F175C" w:rsidP="000F175C">
                    <w:pPr>
                      <w:pStyle w:val="ListParagraph"/>
                    </w:pPr>
                  </w:p>
                  <w:p w:rsidR="000F175C" w:rsidRDefault="000F175C" w:rsidP="000F175C">
                    <w:pPr>
                      <w:pStyle w:val="ListParagraph"/>
                      <w:numPr>
                        <w:ilvl w:val="0"/>
                        <w:numId w:val="3"/>
                      </w:numPr>
                    </w:pPr>
                    <w:r>
                      <w:t>Move tilt cylinder down</w:t>
                    </w:r>
                  </w:p>
                  <w:p w:rsidR="005C0D20" w:rsidRPr="005C0D20" w:rsidRDefault="005C0D20" w:rsidP="005C0D20">
                    <w:pPr>
                      <w:pStyle w:val="ListParagraph"/>
                    </w:pPr>
                    <w:r>
                      <w:t>The tilt cylinder is given 3 seconds to move down and tilt the bag before the sequence will change to step 6.</w:t>
                    </w:r>
                  </w:p>
                  <w:p w:rsidR="000F175C" w:rsidRPr="000F175C" w:rsidRDefault="000F175C" w:rsidP="000F175C">
                    <w:pPr>
                      <w:pStyle w:val="ListParagraph"/>
                    </w:pPr>
                  </w:p>
                  <w:p w:rsidR="000F175C" w:rsidRDefault="000F175C" w:rsidP="000F175C">
                    <w:pPr>
                      <w:pStyle w:val="ListParagraph"/>
                      <w:numPr>
                        <w:ilvl w:val="0"/>
                        <w:numId w:val="3"/>
                      </w:numPr>
                    </w:pPr>
                    <w:r>
                      <w:t>Move tilt cylinder up</w:t>
                    </w:r>
                  </w:p>
                  <w:p w:rsidR="005C0D20" w:rsidRDefault="005C0D20" w:rsidP="005C0D20">
                    <w:pPr>
                      <w:pStyle w:val="ListParagraph"/>
                    </w:pPr>
                    <w:r>
                      <w:t>The tilt cylinder is allowed 3 seconds to retract before the sequence will change to step 7.</w:t>
                    </w:r>
                  </w:p>
                  <w:p w:rsidR="000F175C" w:rsidRPr="000F175C" w:rsidRDefault="000F175C" w:rsidP="000F175C">
                    <w:pPr>
                      <w:pStyle w:val="ListParagraph"/>
                    </w:pPr>
                  </w:p>
                  <w:p w:rsidR="000F175C" w:rsidRDefault="000F175C" w:rsidP="000F175C">
                    <w:pPr>
                      <w:pStyle w:val="ListParagraph"/>
                      <w:numPr>
                        <w:ilvl w:val="0"/>
                        <w:numId w:val="3"/>
                      </w:numPr>
                    </w:pPr>
                    <w:r>
                      <w:t>Check for space</w:t>
                    </w:r>
                  </w:p>
                  <w:p w:rsidR="005C0D20" w:rsidRDefault="005C0D20" w:rsidP="005C0D20">
                    <w:pPr>
                      <w:pStyle w:val="ListParagraph"/>
                    </w:pPr>
                    <w:r>
                      <w:t>The space is in the bag stacker is checked, by ensuring the bag released switch has not been made for 3 seconds. Then the sequence will change to step 8.</w:t>
                    </w:r>
                  </w:p>
                  <w:p w:rsidR="000F175C" w:rsidRPr="000F175C" w:rsidRDefault="000F175C" w:rsidP="000F175C">
                    <w:pPr>
                      <w:pStyle w:val="ListParagraph"/>
                    </w:pPr>
                  </w:p>
                  <w:p w:rsidR="000F175C" w:rsidRDefault="000F175C" w:rsidP="000F175C">
                    <w:pPr>
                      <w:pStyle w:val="ListParagraph"/>
                      <w:numPr>
                        <w:ilvl w:val="0"/>
                        <w:numId w:val="3"/>
                      </w:numPr>
                    </w:pPr>
                    <w:r>
                      <w:t>Release Bag</w:t>
                    </w:r>
                  </w:p>
                  <w:p w:rsidR="005C0D20" w:rsidRDefault="005C0D20" w:rsidP="005C0D20">
                    <w:pPr>
                      <w:pStyle w:val="ListParagraph"/>
                    </w:pPr>
                    <w:r>
                      <w:t>The separators are both opened and the bag will gravitate into the bag stacker.</w:t>
                    </w:r>
                  </w:p>
                  <w:p w:rsidR="005C0D20" w:rsidRPr="000F175C" w:rsidRDefault="005C0D20" w:rsidP="005C0D20">
                    <w:pPr>
                      <w:pStyle w:val="ListParagraph"/>
                    </w:pPr>
                    <w:r>
                      <w:t>Once the bag released switch is made, the sequence will return to step 1.</w:t>
                    </w:r>
                  </w:p>
                  <w:p w:rsidR="0009445A" w:rsidRDefault="000F175C" w:rsidP="000F175C">
                    <w:r>
                      <w:t xml:space="preserve">   </w:t>
                    </w:r>
                  </w:p>
                </w:tc>
              </w:sdtContent>
            </w:sdt>
          </w:sdtContent>
        </w:sdt>
      </w:tr>
    </w:tbl>
    <w:p w:rsidR="0009445A" w:rsidRPr="00086DD0" w:rsidRDefault="0009445A" w:rsidP="00086DD0">
      <w:pPr>
        <w:rPr>
          <w:lang w:val="en-GB"/>
        </w:rPr>
      </w:pPr>
    </w:p>
    <w:sectPr w:rsidR="0009445A" w:rsidRPr="00086DD0" w:rsidSect="005355D2">
      <w:headerReference w:type="default" r:id="rId10"/>
      <w:footerReference w:type="defaul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3EF4" w:rsidRDefault="00773EF4" w:rsidP="005355D2">
      <w:pPr>
        <w:spacing w:after="0" w:line="240" w:lineRule="auto"/>
      </w:pPr>
      <w:r>
        <w:separator/>
      </w:r>
    </w:p>
  </w:endnote>
  <w:endnote w:type="continuationSeparator" w:id="0">
    <w:p w:rsidR="00773EF4" w:rsidRDefault="00773EF4" w:rsidP="00535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AE" w:rsidRDefault="009962AE" w:rsidP="005355D2">
    <w:pPr>
      <w:pStyle w:val="Footer"/>
      <w:rPr>
        <w:color w:val="FFFFFF" w:themeColor="background1"/>
        <w:spacing w:val="60"/>
      </w:rPr>
    </w:pPr>
    <w:r>
      <w:rPr>
        <w:noProof/>
      </w:rPr>
      <mc:AlternateContent>
        <mc:Choice Requires="wpg">
          <w:drawing>
            <wp:anchor distT="0" distB="0" distL="114300" distR="114300" simplePos="0" relativeHeight="251659264" behindDoc="0" locked="0" layoutInCell="1" allowOverlap="1" wp14:anchorId="78466293" wp14:editId="3F4086A1">
              <wp:simplePos x="0" y="0"/>
              <wp:positionH relativeFrom="page">
                <wp:posOffset>371475</wp:posOffset>
              </wp:positionH>
              <wp:positionV relativeFrom="line">
                <wp:posOffset>-265430</wp:posOffset>
              </wp:positionV>
              <wp:extent cx="7162800" cy="394970"/>
              <wp:effectExtent l="0" t="0" r="19050" b="24130"/>
              <wp:wrapTopAndBottom/>
              <wp:docPr id="1"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162800" cy="394970"/>
                        <a:chOff x="321" y="14850"/>
                        <a:chExt cx="11601" cy="547"/>
                      </a:xfrm>
                    </wpg:grpSpPr>
                    <wps:wsp>
                      <wps:cNvPr id="2" name="Rectangle 157"/>
                      <wps:cNvSpPr>
                        <a:spLocks noChangeArrowheads="1"/>
                      </wps:cNvSpPr>
                      <wps:spPr bwMode="auto">
                        <a:xfrm>
                          <a:off x="414" y="14903"/>
                          <a:ext cx="9306" cy="432"/>
                        </a:xfrm>
                        <a:prstGeom prst="rect">
                          <a:avLst/>
                        </a:prstGeom>
                        <a:solidFill>
                          <a:schemeClr val="accent1"/>
                        </a:solidFill>
                        <a:extLst>
                          <a:ext uri="{91240B29-F687-4F45-9708-019B960494DF}">
                            <a14:hiddenLine xmlns:a14="http://schemas.microsoft.com/office/drawing/2010/main" w="9525">
                              <a:solidFill>
                                <a:srgbClr val="943634"/>
                              </a:solidFill>
                              <a:miter lim="800000"/>
                              <a:headEnd/>
                              <a:tailEnd/>
                            </a14:hiddenLine>
                          </a:ext>
                        </a:extLst>
                      </wps:spPr>
                      <wps:txbx>
                        <w:txbxContent>
                          <w:p w:rsidR="009962AE" w:rsidRDefault="009962AE" w:rsidP="005355D2">
                            <w:pPr>
                              <w:pStyle w:val="Footer"/>
                              <w:jc w:val="right"/>
                              <w:rPr>
                                <w:color w:val="FFFFFF" w:themeColor="background1"/>
                                <w:spacing w:val="60"/>
                              </w:rPr>
                            </w:pPr>
                            <w:r>
                              <w:rPr>
                                <w:b/>
                                <w:color w:val="FFFFFF" w:themeColor="background1"/>
                                <w:spacing w:val="60"/>
                              </w:rPr>
                              <w:t>Internal Document Only</w:t>
                            </w:r>
                            <w:sdt>
                              <w:sdtPr>
                                <w:rPr>
                                  <w:b/>
                                  <w:color w:val="FFFFFF" w:themeColor="background1"/>
                                  <w:spacing w:val="60"/>
                                </w:rPr>
                                <w:alias w:val="Address"/>
                                <w:id w:val="-770779554"/>
                                <w:placeholder>
                                  <w:docPart w:val="7E936B19493D4C348A48573E46236C14"/>
                                </w:placeholder>
                                <w:showingPlcHdr/>
                                <w:dataBinding w:prefixMappings="xmlns:ns0='http://schemas.microsoft.com/office/2006/coverPageProps'" w:xpath="/ns0:CoverPageProperties[1]/ns0:CompanyAddress[1]" w:storeItemID="{55AF091B-3C7A-41E3-B477-F2FDAA23CFDA}"/>
                                <w:text w:multiLine="1"/>
                              </w:sdtPr>
                              <w:sdtEndPr/>
                              <w:sdtContent>
                                <w:r>
                                  <w:rPr>
                                    <w:b/>
                                    <w:color w:val="FFFFFF" w:themeColor="background1"/>
                                    <w:spacing w:val="60"/>
                                  </w:rPr>
                                  <w:t xml:space="preserve">     </w:t>
                                </w:r>
                              </w:sdtContent>
                            </w:sdt>
                          </w:p>
                          <w:p w:rsidR="009962AE" w:rsidRDefault="009962AE" w:rsidP="005355D2">
                            <w:pPr>
                              <w:pStyle w:val="Header"/>
                              <w:rPr>
                                <w:color w:val="FFFFFF" w:themeColor="background1"/>
                              </w:rPr>
                            </w:pPr>
                          </w:p>
                        </w:txbxContent>
                      </wps:txbx>
                      <wps:bodyPr rot="0" vert="horz" wrap="square" lIns="91440" tIns="45720" rIns="91440" bIns="45720" anchor="t" anchorCtr="0" upright="1">
                        <a:noAutofit/>
                      </wps:bodyPr>
                    </wps:wsp>
                    <wps:wsp>
                      <wps:cNvPr id="3" name="Rectangle 158"/>
                      <wps:cNvSpPr>
                        <a:spLocks noChangeArrowheads="1"/>
                      </wps:cNvSpPr>
                      <wps:spPr bwMode="auto">
                        <a:xfrm>
                          <a:off x="9763" y="14903"/>
                          <a:ext cx="2102" cy="432"/>
                        </a:xfrm>
                        <a:prstGeom prst="rect">
                          <a:avLst/>
                        </a:prstGeom>
                        <a:solidFill>
                          <a:schemeClr val="accent1"/>
                        </a:solidFill>
                        <a:extLst>
                          <a:ext uri="{91240B29-F687-4F45-9708-019B960494DF}">
                            <a14:hiddenLine xmlns:a14="http://schemas.microsoft.com/office/drawing/2010/main" w="9525">
                              <a:solidFill>
                                <a:srgbClr val="000000"/>
                              </a:solidFill>
                              <a:miter lim="800000"/>
                              <a:headEnd/>
                              <a:tailEnd/>
                            </a14:hiddenLine>
                          </a:ext>
                        </a:extLst>
                      </wps:spPr>
                      <wps:txbx>
                        <w:txbxContent>
                          <w:p w:rsidR="009962AE" w:rsidRPr="00E04DE2" w:rsidRDefault="009962AE" w:rsidP="005355D2">
                            <w:pPr>
                              <w:pStyle w:val="Footer"/>
                              <w:rPr>
                                <w:b/>
                                <w:color w:val="FFFFFF" w:themeColor="background1"/>
                              </w:rPr>
                            </w:pPr>
                            <w:r w:rsidRPr="00E04DE2">
                              <w:rPr>
                                <w:b/>
                                <w:color w:val="FFFFFF" w:themeColor="background1"/>
                              </w:rPr>
                              <w:t xml:space="preserve">Page </w:t>
                            </w:r>
                            <w:r w:rsidRPr="00E04DE2">
                              <w:rPr>
                                <w:b/>
                              </w:rPr>
                              <w:fldChar w:fldCharType="begin"/>
                            </w:r>
                            <w:r w:rsidRPr="00E04DE2">
                              <w:rPr>
                                <w:b/>
                              </w:rPr>
                              <w:instrText xml:space="preserve"> PAGE   \* MERGEFORMAT </w:instrText>
                            </w:r>
                            <w:r w:rsidRPr="00E04DE2">
                              <w:rPr>
                                <w:b/>
                              </w:rPr>
                              <w:fldChar w:fldCharType="separate"/>
                            </w:r>
                            <w:r w:rsidR="00110448" w:rsidRPr="00110448">
                              <w:rPr>
                                <w:b/>
                                <w:noProof/>
                                <w:color w:val="FFFFFF" w:themeColor="background1"/>
                              </w:rPr>
                              <w:t>1</w:t>
                            </w:r>
                            <w:r w:rsidRPr="00E04DE2">
                              <w:rPr>
                                <w:b/>
                                <w:noProof/>
                                <w:color w:val="FFFFFF" w:themeColor="background1"/>
                              </w:rPr>
                              <w:fldChar w:fldCharType="end"/>
                            </w:r>
                          </w:p>
                        </w:txbxContent>
                      </wps:txbx>
                      <wps:bodyPr rot="0" vert="horz" wrap="square" lIns="91440" tIns="45720" rIns="91440" bIns="45720" anchor="t" anchorCtr="0" upright="1">
                        <a:noAutofit/>
                      </wps:bodyPr>
                    </wps:wsp>
                    <wps:wsp>
                      <wps:cNvPr id="4"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6" style="position:absolute;margin-left:29.25pt;margin-top:-20.9pt;width:564pt;height:31.1pt;z-index:251659264;mso-position-horizontal-relative:page;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">
              <v:rect id="Rectangle 157" o:spid="_x0000_s1027" style="position:absolute;left:414;top:14903;width:930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ajWiMEA&#10;AADaAAAADwAAAGRycy9kb3ducmV2LnhtbESPQYvCMBSE74L/ITzBm6Z6ELcaRURXPXhYFdHbo3m2&#10;xeYlNFmt/94sLHgcZuYbZjpvTCUeVPvSsoJBPwFBnFldcq7gdFz3xiB8QNZYWSYFL/Iwn7VbU0y1&#10;ffIPPQ4hFxHCPkUFRQguldJnBRn0feuIo3eztcEQZZ1LXeMzwk0lh0kykgZLjgsFOloWlN0Pv0bB&#10;fmXJ7M6Xr2+HK2fza7huFnulup1mMQERqAmf8H97qxUM4e9KvAFy9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mo1ojBAAAA2gAAAA8AAAAAAAAAAAAAAAAAmAIAAGRycy9kb3du&#10;cmV2LnhtbFBLBQYAAAAABAAEAPUAAACGAwAAAAA=&#10;" fillcolor="#4f81bd [3204]" stroked="f" strokecolor="#943634">
                <v:textbox>
                  <w:txbxContent>
                    <w:p w:rsidR="009962AE" w:rsidRDefault="009962AE" w:rsidP="005355D2">
                      <w:pPr>
                        <w:pStyle w:val="Footer"/>
                        <w:jc w:val="right"/>
                        <w:rPr>
                          <w:color w:val="FFFFFF" w:themeColor="background1"/>
                          <w:spacing w:val="60"/>
                        </w:rPr>
                      </w:pPr>
                      <w:r>
                        <w:rPr>
                          <w:b/>
                          <w:color w:val="FFFFFF" w:themeColor="background1"/>
                          <w:spacing w:val="60"/>
                        </w:rPr>
                        <w:t>Internal Document Only</w:t>
                      </w:r>
                      <w:sdt>
                        <w:sdtPr>
                          <w:rPr>
                            <w:b/>
                            <w:color w:val="FFFFFF" w:themeColor="background1"/>
                            <w:spacing w:val="60"/>
                          </w:rPr>
                          <w:alias w:val="Address"/>
                          <w:id w:val="-770779554"/>
                          <w:placeholder>
                            <w:docPart w:val="7E936B19493D4C348A48573E46236C14"/>
                          </w:placeholder>
                          <w:showingPlcHdr/>
                          <w:dataBinding w:prefixMappings="xmlns:ns0='http://schemas.microsoft.com/office/2006/coverPageProps'" w:xpath="/ns0:CoverPageProperties[1]/ns0:CompanyAddress[1]" w:storeItemID="{55AF091B-3C7A-41E3-B477-F2FDAA23CFDA}"/>
                          <w:text w:multiLine="1"/>
                        </w:sdtPr>
                        <w:sdtEndPr/>
                        <w:sdtContent>
                          <w:r>
                            <w:rPr>
                              <w:b/>
                              <w:color w:val="FFFFFF" w:themeColor="background1"/>
                              <w:spacing w:val="60"/>
                            </w:rPr>
                            <w:t xml:space="preserve">     </w:t>
                          </w:r>
                        </w:sdtContent>
                      </w:sdt>
                    </w:p>
                    <w:p w:rsidR="009962AE" w:rsidRDefault="009962AE" w:rsidP="005355D2">
                      <w:pPr>
                        <w:pStyle w:val="Header"/>
                        <w:rPr>
                          <w:color w:val="FFFFFF" w:themeColor="background1"/>
                        </w:rPr>
                      </w:pPr>
                    </w:p>
                  </w:txbxContent>
                </v:textbox>
              </v:rect>
              <v:rect id="Rectangle 158" o:spid="_x0000_s1028"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6Ly/8MA&#10;AADaAAAADwAAAGRycy9kb3ducmV2LnhtbESPQWvCQBSE7wX/w/KE3urGFkqJrhIEqehBTAt6fGaf&#10;2ZDs25BdY/z3XUHocZiZb5j5crCN6KnzlWMF00kCgrhwuuJSwe/P+u0LhA/IGhvHpOBOHpaL0csc&#10;U+1ufKA+D6WIEPYpKjAhtKmUvjBk0U9cSxy9i+sshii7UuoObxFuG/meJJ/SYsVxwWBLK0NFnV+t&#10;gs0pC9/b83Xrjtmhzndm39f1XqnX8ZDNQAQawn/42d5oBR/wuBJvgF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6Ly/8MAAADaAAAADwAAAAAAAAAAAAAAAACYAgAAZHJzL2Rv&#10;d25yZXYueG1sUEsFBgAAAAAEAAQA9QAAAIgDAAAAAA==&#10;" fillcolor="#4f81bd [3204]" stroked="f">
                <v:textbox>
                  <w:txbxContent>
                    <w:p w:rsidR="009962AE" w:rsidRPr="00E04DE2" w:rsidRDefault="009962AE" w:rsidP="005355D2">
                      <w:pPr>
                        <w:pStyle w:val="Footer"/>
                        <w:rPr>
                          <w:b/>
                          <w:color w:val="FFFFFF" w:themeColor="background1"/>
                        </w:rPr>
                      </w:pPr>
                      <w:r w:rsidRPr="00E04DE2">
                        <w:rPr>
                          <w:b/>
                          <w:color w:val="FFFFFF" w:themeColor="background1"/>
                        </w:rPr>
                        <w:t xml:space="preserve">Page </w:t>
                      </w:r>
                      <w:r w:rsidRPr="00E04DE2">
                        <w:rPr>
                          <w:b/>
                        </w:rPr>
                        <w:fldChar w:fldCharType="begin"/>
                      </w:r>
                      <w:r w:rsidRPr="00E04DE2">
                        <w:rPr>
                          <w:b/>
                        </w:rPr>
                        <w:instrText xml:space="preserve"> PAGE   \* MERGEFORMAT </w:instrText>
                      </w:r>
                      <w:r w:rsidRPr="00E04DE2">
                        <w:rPr>
                          <w:b/>
                        </w:rPr>
                        <w:fldChar w:fldCharType="separate"/>
                      </w:r>
                      <w:r w:rsidR="00110448" w:rsidRPr="00110448">
                        <w:rPr>
                          <w:b/>
                          <w:noProof/>
                          <w:color w:val="FFFFFF" w:themeColor="background1"/>
                        </w:rPr>
                        <w:t>1</w:t>
                      </w:r>
                      <w:r w:rsidRPr="00E04DE2">
                        <w:rPr>
                          <w:b/>
                          <w:noProof/>
                          <w:color w:val="FFFFFF" w:themeColor="background1"/>
                        </w:rPr>
                        <w:fldChar w:fldCharType="end"/>
                      </w:r>
                    </w:p>
                  </w:txbxContent>
                </v:textbox>
              </v:rect>
              <v:rect id="Rectangle 159" o:spid="_x0000_s1029"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lj18MA&#10;AADaAAAADwAAAGRycy9kb3ducmV2LnhtbESPQWvCQBSE7wX/w/IEb3VTqaWkbiSKgiehWtDeHtnX&#10;3ZDs25DdmvTfd4VCj8PMfMOs1qNrxY36UHtW8DTPQBBXXtdsFHyc94+vIEJE1th6JgU/FGBdTB5W&#10;mGs/8DvdTtGIBOGQowIbY5dLGSpLDsPcd8TJ+/K9w5hkb6TucUhw18pFlr1IhzWnBYsdbS1Vzenb&#10;Kdh1n8dyaYIsL9FeG78Z9vZolJpNx/INRKQx/of/2get4BnuV9INk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lj18MAAADaAAAADwAAAAAAAAAAAAAAAACYAgAAZHJzL2Rv&#10;d25yZXYueG1sUEsFBgAAAAAEAAQA9QAAAIgDAAAAAA==&#10;" filled="f"/>
              <w10:wrap type="topAndBottom" anchorx="page" anchory="lin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3EF4" w:rsidRDefault="00773EF4" w:rsidP="005355D2">
      <w:pPr>
        <w:spacing w:after="0" w:line="240" w:lineRule="auto"/>
      </w:pPr>
      <w:r>
        <w:separator/>
      </w:r>
    </w:p>
  </w:footnote>
  <w:footnote w:type="continuationSeparator" w:id="0">
    <w:p w:rsidR="00773EF4" w:rsidRDefault="00773EF4" w:rsidP="005355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2AE" w:rsidRPr="008E3D28" w:rsidRDefault="009962AE" w:rsidP="008E3D28">
    <w:pPr>
      <w:pStyle w:val="Header"/>
      <w:jc w:val="right"/>
      <w:rPr>
        <w:rFonts w:ascii="Arial" w:hAnsi="Arial" w:cs="Arial"/>
        <w:sz w:val="24"/>
        <w:szCs w:val="24"/>
      </w:rPr>
    </w:pPr>
    <w:r w:rsidRPr="008E3D28">
      <w:rPr>
        <w:rFonts w:ascii="Arial" w:hAnsi="Arial" w:cs="Arial"/>
        <w:noProof/>
        <w:sz w:val="24"/>
        <w:szCs w:val="24"/>
      </w:rPr>
      <w:drawing>
        <wp:anchor distT="0" distB="0" distL="114300" distR="114300" simplePos="0" relativeHeight="251661312" behindDoc="0" locked="0" layoutInCell="1" allowOverlap="1" wp14:anchorId="515FAA65" wp14:editId="5E18CB91">
          <wp:simplePos x="0" y="0"/>
          <wp:positionH relativeFrom="column">
            <wp:posOffset>-490220</wp:posOffset>
          </wp:positionH>
          <wp:positionV relativeFrom="paragraph">
            <wp:posOffset>-106680</wp:posOffset>
          </wp:positionV>
          <wp:extent cx="2212691" cy="33274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12691" cy="332740"/>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sz w:val="24"/>
        <w:szCs w:val="24"/>
      </w:rPr>
      <w:t xml:space="preserve">Standard Sequence - </w:t>
    </w:r>
    <w:sdt>
      <w:sdtPr>
        <w:rPr>
          <w:rFonts w:ascii="Arial" w:hAnsi="Arial" w:cs="Arial"/>
          <w:sz w:val="24"/>
          <w:szCs w:val="24"/>
        </w:rPr>
        <w:alias w:val="Subject"/>
        <w:tag w:val=""/>
        <w:id w:val="-1735377270"/>
        <w:placeholder>
          <w:docPart w:val="ED57F94101D5435F8313C77C3847843E"/>
        </w:placeholder>
        <w:dataBinding w:prefixMappings="xmlns:ns0='http://purl.org/dc/elements/1.1/' xmlns:ns1='http://schemas.openxmlformats.org/package/2006/metadata/core-properties' " w:xpath="/ns1:coreProperties[1]/ns0:subject[1]" w:storeItemID="{6C3C8BC8-F283-45AE-878A-BAB7291924A1}"/>
        <w:text/>
      </w:sdtPr>
      <w:sdtEndPr/>
      <w:sdtContent>
        <w:r>
          <w:rPr>
            <w:rFonts w:ascii="Arial" w:hAnsi="Arial" w:cs="Arial"/>
            <w:sz w:val="24"/>
            <w:szCs w:val="24"/>
            <w:lang w:val="en-GB"/>
          </w:rPr>
          <w:t>bsn – Bag Stacker Ongoing</w:t>
        </w:r>
      </w:sdtContent>
    </w:sdt>
    <w:r>
      <w:rPr>
        <w:rFonts w:ascii="Arial" w:hAnsi="Arial" w:cs="Arial"/>
        <w:sz w:val="24"/>
        <w:szCs w:val="24"/>
      </w:rPr>
      <w:t xml:space="preserve"> ,V</w:t>
    </w:r>
    <w:sdt>
      <w:sdtPr>
        <w:rPr>
          <w:rFonts w:ascii="Arial" w:hAnsi="Arial" w:cs="Arial"/>
          <w:sz w:val="24"/>
          <w:szCs w:val="24"/>
        </w:rPr>
        <w:alias w:val="Status"/>
        <w:tag w:val=""/>
        <w:id w:val="1701743337"/>
        <w:placeholder>
          <w:docPart w:val="E7CB029E522D4358967D039B89818E67"/>
        </w:placeholder>
        <w:dataBinding w:prefixMappings="xmlns:ns0='http://purl.org/dc/elements/1.1/' xmlns:ns1='http://schemas.openxmlformats.org/package/2006/metadata/core-properties' " w:xpath="/ns1:coreProperties[1]/ns1:contentStatus[1]" w:storeItemID="{6C3C8BC8-F283-45AE-878A-BAB7291924A1}"/>
        <w:text/>
      </w:sdtPr>
      <w:sdtEndPr/>
      <w:sdtContent>
        <w:r>
          <w:rPr>
            <w:rFonts w:ascii="Arial" w:hAnsi="Arial" w:cs="Arial"/>
            <w:sz w:val="24"/>
            <w:szCs w:val="24"/>
            <w:lang w:val="en-GB"/>
          </w:rPr>
          <w:t>1.00.1</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7D46AE"/>
    <w:multiLevelType w:val="hybridMultilevel"/>
    <w:tmpl w:val="F49CA0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5197236"/>
    <w:multiLevelType w:val="hybridMultilevel"/>
    <w:tmpl w:val="869CAF78"/>
    <w:lvl w:ilvl="0" w:tplc="040900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B706FF"/>
    <w:multiLevelType w:val="hybridMultilevel"/>
    <w:tmpl w:val="DA50D7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07836B6"/>
    <w:multiLevelType w:val="multilevel"/>
    <w:tmpl w:val="3024217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004"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F52"/>
    <w:rsid w:val="000221AE"/>
    <w:rsid w:val="00036F88"/>
    <w:rsid w:val="00050AA0"/>
    <w:rsid w:val="000549DA"/>
    <w:rsid w:val="0007248B"/>
    <w:rsid w:val="00081981"/>
    <w:rsid w:val="00086DD0"/>
    <w:rsid w:val="00091C22"/>
    <w:rsid w:val="0009445A"/>
    <w:rsid w:val="000B57C5"/>
    <w:rsid w:val="000E31AD"/>
    <w:rsid w:val="000F175C"/>
    <w:rsid w:val="00110448"/>
    <w:rsid w:val="001331DC"/>
    <w:rsid w:val="001B7BD0"/>
    <w:rsid w:val="001E263B"/>
    <w:rsid w:val="001E3056"/>
    <w:rsid w:val="001E6A70"/>
    <w:rsid w:val="0020373E"/>
    <w:rsid w:val="002302C9"/>
    <w:rsid w:val="0023773A"/>
    <w:rsid w:val="0027566B"/>
    <w:rsid w:val="00282A39"/>
    <w:rsid w:val="00294453"/>
    <w:rsid w:val="002F4435"/>
    <w:rsid w:val="0035754D"/>
    <w:rsid w:val="003C2A47"/>
    <w:rsid w:val="003C379A"/>
    <w:rsid w:val="003C58DD"/>
    <w:rsid w:val="003D241C"/>
    <w:rsid w:val="003D6B89"/>
    <w:rsid w:val="003F5C26"/>
    <w:rsid w:val="003F6248"/>
    <w:rsid w:val="00437D6E"/>
    <w:rsid w:val="004557AA"/>
    <w:rsid w:val="00463B6C"/>
    <w:rsid w:val="004B020F"/>
    <w:rsid w:val="004C360E"/>
    <w:rsid w:val="004F369A"/>
    <w:rsid w:val="00505C2E"/>
    <w:rsid w:val="00507336"/>
    <w:rsid w:val="0051650C"/>
    <w:rsid w:val="005355D2"/>
    <w:rsid w:val="005765CF"/>
    <w:rsid w:val="0059559B"/>
    <w:rsid w:val="005C0D20"/>
    <w:rsid w:val="005F2511"/>
    <w:rsid w:val="00601C11"/>
    <w:rsid w:val="00644D26"/>
    <w:rsid w:val="006A29F3"/>
    <w:rsid w:val="006A776B"/>
    <w:rsid w:val="006C67E7"/>
    <w:rsid w:val="006E72F6"/>
    <w:rsid w:val="006F633C"/>
    <w:rsid w:val="007441E1"/>
    <w:rsid w:val="007720EE"/>
    <w:rsid w:val="00773EF4"/>
    <w:rsid w:val="0079013C"/>
    <w:rsid w:val="00795E64"/>
    <w:rsid w:val="0080157F"/>
    <w:rsid w:val="008309C9"/>
    <w:rsid w:val="00842FDC"/>
    <w:rsid w:val="00855DF8"/>
    <w:rsid w:val="00876B1A"/>
    <w:rsid w:val="008962A0"/>
    <w:rsid w:val="008E3075"/>
    <w:rsid w:val="008E3D28"/>
    <w:rsid w:val="008F2F52"/>
    <w:rsid w:val="009962AE"/>
    <w:rsid w:val="00997952"/>
    <w:rsid w:val="009B0D5D"/>
    <w:rsid w:val="009B4164"/>
    <w:rsid w:val="009E6496"/>
    <w:rsid w:val="00A14F02"/>
    <w:rsid w:val="00A41C09"/>
    <w:rsid w:val="00A51A73"/>
    <w:rsid w:val="00A74112"/>
    <w:rsid w:val="00A77825"/>
    <w:rsid w:val="00A95B23"/>
    <w:rsid w:val="00AC4A3B"/>
    <w:rsid w:val="00B404F3"/>
    <w:rsid w:val="00B51930"/>
    <w:rsid w:val="00B700B6"/>
    <w:rsid w:val="00BD053E"/>
    <w:rsid w:val="00C107F6"/>
    <w:rsid w:val="00C24821"/>
    <w:rsid w:val="00C40FBF"/>
    <w:rsid w:val="00CC43F2"/>
    <w:rsid w:val="00CD2FED"/>
    <w:rsid w:val="00D375AE"/>
    <w:rsid w:val="00D815C6"/>
    <w:rsid w:val="00E13634"/>
    <w:rsid w:val="00E16B1B"/>
    <w:rsid w:val="00E259F9"/>
    <w:rsid w:val="00E3159D"/>
    <w:rsid w:val="00E95F86"/>
    <w:rsid w:val="00ED4BF7"/>
    <w:rsid w:val="00ED665D"/>
    <w:rsid w:val="00EE163C"/>
    <w:rsid w:val="00F420D6"/>
    <w:rsid w:val="00F52CFB"/>
    <w:rsid w:val="00FB2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66B"/>
    <w:pPr>
      <w:keepNext/>
      <w:keepLines/>
      <w:numPr>
        <w:numId w:val="1"/>
      </w:numPr>
      <w:pBdr>
        <w:top w:val="single" w:sz="12" w:space="1" w:color="auto"/>
        <w:bottom w:val="single" w:sz="12" w:space="1" w:color="auto"/>
      </w:pBdr>
      <w:spacing w:before="480" w:after="0"/>
      <w:outlineLvl w:val="0"/>
    </w:pPr>
    <w:rPr>
      <w:rFonts w:ascii="Arial Bold" w:eastAsiaTheme="majorEastAsia" w:hAnsi="Arial Bold" w:cstheme="majorBidi"/>
      <w:b/>
      <w:bCs/>
      <w:caps/>
      <w:sz w:val="32"/>
      <w:szCs w:val="28"/>
      <w:lang w:val="en-GB"/>
    </w:rPr>
  </w:style>
  <w:style w:type="paragraph" w:styleId="Heading2">
    <w:name w:val="heading 2"/>
    <w:basedOn w:val="Normal"/>
    <w:next w:val="Normal"/>
    <w:link w:val="Heading2Char"/>
    <w:uiPriority w:val="9"/>
    <w:unhideWhenUsed/>
    <w:qFormat/>
    <w:rsid w:val="0027566B"/>
    <w:pPr>
      <w:keepNext/>
      <w:keepLines/>
      <w:numPr>
        <w:ilvl w:val="1"/>
        <w:numId w:val="1"/>
      </w:numPr>
      <w:spacing w:before="200" w:after="0"/>
      <w:outlineLvl w:val="1"/>
    </w:pPr>
    <w:rPr>
      <w:rFonts w:ascii="Arial" w:eastAsiaTheme="majorEastAsia" w:hAnsi="Arial" w:cstheme="majorBidi"/>
      <w:b/>
      <w:bCs/>
      <w:color w:val="000000" w:themeColor="text1"/>
      <w:sz w:val="24"/>
      <w:szCs w:val="26"/>
      <w:lang w:val="en-GB"/>
    </w:rPr>
  </w:style>
  <w:style w:type="paragraph" w:styleId="Heading3">
    <w:name w:val="heading 3"/>
    <w:basedOn w:val="Normal"/>
    <w:next w:val="Normal"/>
    <w:link w:val="Heading3Char"/>
    <w:uiPriority w:val="9"/>
    <w:unhideWhenUsed/>
    <w:qFormat/>
    <w:rsid w:val="0027566B"/>
    <w:pPr>
      <w:keepNext/>
      <w:keepLines/>
      <w:numPr>
        <w:ilvl w:val="2"/>
        <w:numId w:val="1"/>
      </w:numPr>
      <w:spacing w:before="200" w:after="0"/>
      <w:ind w:left="720"/>
      <w:outlineLvl w:val="2"/>
    </w:pPr>
    <w:rPr>
      <w:rFonts w:ascii="Arial" w:eastAsiaTheme="majorEastAsia" w:hAnsi="Arial" w:cstheme="majorBidi"/>
      <w:bCs/>
      <w:sz w:val="24"/>
      <w:lang w:val="en-GB"/>
    </w:rPr>
  </w:style>
  <w:style w:type="paragraph" w:styleId="Heading4">
    <w:name w:val="heading 4"/>
    <w:basedOn w:val="Normal"/>
    <w:next w:val="Normal"/>
    <w:link w:val="Heading4Char"/>
    <w:uiPriority w:val="9"/>
    <w:semiHidden/>
    <w:unhideWhenUsed/>
    <w:qFormat/>
    <w:rsid w:val="0027566B"/>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0"/>
      <w:lang w:val="en-GB"/>
    </w:rPr>
  </w:style>
  <w:style w:type="paragraph" w:styleId="Heading5">
    <w:name w:val="heading 5"/>
    <w:basedOn w:val="Normal"/>
    <w:next w:val="Normal"/>
    <w:link w:val="Heading5Char"/>
    <w:uiPriority w:val="9"/>
    <w:semiHidden/>
    <w:unhideWhenUsed/>
    <w:qFormat/>
    <w:rsid w:val="0027566B"/>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0"/>
      <w:lang w:val="en-GB"/>
    </w:rPr>
  </w:style>
  <w:style w:type="paragraph" w:styleId="Heading6">
    <w:name w:val="heading 6"/>
    <w:basedOn w:val="Normal"/>
    <w:next w:val="Normal"/>
    <w:link w:val="Heading6Char"/>
    <w:uiPriority w:val="9"/>
    <w:semiHidden/>
    <w:unhideWhenUsed/>
    <w:qFormat/>
    <w:rsid w:val="00275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0"/>
      <w:lang w:val="en-GB"/>
    </w:rPr>
  </w:style>
  <w:style w:type="paragraph" w:styleId="Heading7">
    <w:name w:val="heading 7"/>
    <w:basedOn w:val="Normal"/>
    <w:next w:val="Normal"/>
    <w:link w:val="Heading7Char"/>
    <w:uiPriority w:val="9"/>
    <w:semiHidden/>
    <w:unhideWhenUsed/>
    <w:qFormat/>
    <w:rsid w:val="00275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semiHidden/>
    <w:unhideWhenUsed/>
    <w:qFormat/>
    <w:rsid w:val="00275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75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D2"/>
  </w:style>
  <w:style w:type="paragraph" w:styleId="Footer">
    <w:name w:val="footer"/>
    <w:basedOn w:val="Normal"/>
    <w:link w:val="FooterChar"/>
    <w:uiPriority w:val="99"/>
    <w:unhideWhenUsed/>
    <w:rsid w:val="005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D2"/>
  </w:style>
  <w:style w:type="paragraph" w:styleId="BalloonText">
    <w:name w:val="Balloon Text"/>
    <w:basedOn w:val="Normal"/>
    <w:link w:val="BalloonTextChar"/>
    <w:uiPriority w:val="99"/>
    <w:semiHidden/>
    <w:unhideWhenUsed/>
    <w:rsid w:val="005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D2"/>
    <w:rPr>
      <w:rFonts w:ascii="Tahoma" w:hAnsi="Tahoma" w:cs="Tahoma"/>
      <w:sz w:val="16"/>
      <w:szCs w:val="16"/>
    </w:rPr>
  </w:style>
  <w:style w:type="character" w:styleId="PlaceholderText">
    <w:name w:val="Placeholder Text"/>
    <w:basedOn w:val="DefaultParagraphFont"/>
    <w:uiPriority w:val="99"/>
    <w:semiHidden/>
    <w:rsid w:val="000549DA"/>
    <w:rPr>
      <w:color w:val="808080"/>
    </w:rPr>
  </w:style>
  <w:style w:type="character" w:customStyle="1" w:styleId="Heading1Char">
    <w:name w:val="Heading 1 Char"/>
    <w:basedOn w:val="DefaultParagraphFont"/>
    <w:link w:val="Heading1"/>
    <w:uiPriority w:val="9"/>
    <w:rsid w:val="0027566B"/>
    <w:rPr>
      <w:rFonts w:ascii="Arial Bold" w:eastAsiaTheme="majorEastAsia" w:hAnsi="Arial Bold" w:cstheme="majorBidi"/>
      <w:b/>
      <w:bCs/>
      <w:caps/>
      <w:sz w:val="32"/>
      <w:szCs w:val="28"/>
      <w:lang w:val="en-GB"/>
    </w:rPr>
  </w:style>
  <w:style w:type="character" w:customStyle="1" w:styleId="Heading2Char">
    <w:name w:val="Heading 2 Char"/>
    <w:basedOn w:val="DefaultParagraphFont"/>
    <w:link w:val="Heading2"/>
    <w:uiPriority w:val="9"/>
    <w:rsid w:val="0027566B"/>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27566B"/>
    <w:rPr>
      <w:rFonts w:ascii="Arial" w:eastAsiaTheme="majorEastAsia" w:hAnsi="Arial" w:cstheme="majorBidi"/>
      <w:bCs/>
      <w:sz w:val="24"/>
      <w:lang w:val="en-GB"/>
    </w:rPr>
  </w:style>
  <w:style w:type="character" w:customStyle="1" w:styleId="Heading4Char">
    <w:name w:val="Heading 4 Char"/>
    <w:basedOn w:val="DefaultParagraphFont"/>
    <w:link w:val="Heading4"/>
    <w:uiPriority w:val="9"/>
    <w:semiHidden/>
    <w:rsid w:val="0027566B"/>
    <w:rPr>
      <w:rFonts w:asciiTheme="majorHAnsi" w:eastAsiaTheme="majorEastAsia" w:hAnsiTheme="majorHAnsi" w:cstheme="majorBidi"/>
      <w:b/>
      <w:bCs/>
      <w:i/>
      <w:iCs/>
      <w:color w:val="4F81BD" w:themeColor="accent1"/>
      <w:sz w:val="20"/>
      <w:lang w:val="en-GB"/>
    </w:rPr>
  </w:style>
  <w:style w:type="character" w:customStyle="1" w:styleId="Heading5Char">
    <w:name w:val="Heading 5 Char"/>
    <w:basedOn w:val="DefaultParagraphFont"/>
    <w:link w:val="Heading5"/>
    <w:uiPriority w:val="9"/>
    <w:semiHidden/>
    <w:rsid w:val="0027566B"/>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27566B"/>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27566B"/>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27566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7566B"/>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rsid w:val="0008198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B89"/>
    <w:pPr>
      <w:spacing w:after="0" w:line="240" w:lineRule="auto"/>
    </w:pPr>
  </w:style>
  <w:style w:type="character" w:styleId="IntenseEmphasis">
    <w:name w:val="Intense Emphasis"/>
    <w:basedOn w:val="DefaultParagraphFont"/>
    <w:uiPriority w:val="21"/>
    <w:qFormat/>
    <w:rsid w:val="00E13634"/>
    <w:rPr>
      <w:b/>
      <w:bCs/>
      <w:i/>
      <w:iCs/>
      <w:color w:val="4F81BD" w:themeColor="accent1"/>
    </w:rPr>
  </w:style>
  <w:style w:type="character" w:styleId="Strong">
    <w:name w:val="Strong"/>
    <w:basedOn w:val="DefaultParagraphFont"/>
    <w:uiPriority w:val="22"/>
    <w:qFormat/>
    <w:rsid w:val="00B700B6"/>
    <w:rPr>
      <w:b/>
      <w:bCs/>
    </w:rPr>
  </w:style>
  <w:style w:type="paragraph" w:styleId="ListParagraph">
    <w:name w:val="List Paragraph"/>
    <w:basedOn w:val="Normal"/>
    <w:uiPriority w:val="34"/>
    <w:qFormat/>
    <w:rsid w:val="006F63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7566B"/>
    <w:pPr>
      <w:keepNext/>
      <w:keepLines/>
      <w:numPr>
        <w:numId w:val="1"/>
      </w:numPr>
      <w:pBdr>
        <w:top w:val="single" w:sz="12" w:space="1" w:color="auto"/>
        <w:bottom w:val="single" w:sz="12" w:space="1" w:color="auto"/>
      </w:pBdr>
      <w:spacing w:before="480" w:after="0"/>
      <w:outlineLvl w:val="0"/>
    </w:pPr>
    <w:rPr>
      <w:rFonts w:ascii="Arial Bold" w:eastAsiaTheme="majorEastAsia" w:hAnsi="Arial Bold" w:cstheme="majorBidi"/>
      <w:b/>
      <w:bCs/>
      <w:caps/>
      <w:sz w:val="32"/>
      <w:szCs w:val="28"/>
      <w:lang w:val="en-GB"/>
    </w:rPr>
  </w:style>
  <w:style w:type="paragraph" w:styleId="Heading2">
    <w:name w:val="heading 2"/>
    <w:basedOn w:val="Normal"/>
    <w:next w:val="Normal"/>
    <w:link w:val="Heading2Char"/>
    <w:uiPriority w:val="9"/>
    <w:unhideWhenUsed/>
    <w:qFormat/>
    <w:rsid w:val="0027566B"/>
    <w:pPr>
      <w:keepNext/>
      <w:keepLines/>
      <w:numPr>
        <w:ilvl w:val="1"/>
        <w:numId w:val="1"/>
      </w:numPr>
      <w:spacing w:before="200" w:after="0"/>
      <w:outlineLvl w:val="1"/>
    </w:pPr>
    <w:rPr>
      <w:rFonts w:ascii="Arial" w:eastAsiaTheme="majorEastAsia" w:hAnsi="Arial" w:cstheme="majorBidi"/>
      <w:b/>
      <w:bCs/>
      <w:color w:val="000000" w:themeColor="text1"/>
      <w:sz w:val="24"/>
      <w:szCs w:val="26"/>
      <w:lang w:val="en-GB"/>
    </w:rPr>
  </w:style>
  <w:style w:type="paragraph" w:styleId="Heading3">
    <w:name w:val="heading 3"/>
    <w:basedOn w:val="Normal"/>
    <w:next w:val="Normal"/>
    <w:link w:val="Heading3Char"/>
    <w:uiPriority w:val="9"/>
    <w:unhideWhenUsed/>
    <w:qFormat/>
    <w:rsid w:val="0027566B"/>
    <w:pPr>
      <w:keepNext/>
      <w:keepLines/>
      <w:numPr>
        <w:ilvl w:val="2"/>
        <w:numId w:val="1"/>
      </w:numPr>
      <w:spacing w:before="200" w:after="0"/>
      <w:ind w:left="720"/>
      <w:outlineLvl w:val="2"/>
    </w:pPr>
    <w:rPr>
      <w:rFonts w:ascii="Arial" w:eastAsiaTheme="majorEastAsia" w:hAnsi="Arial" w:cstheme="majorBidi"/>
      <w:bCs/>
      <w:sz w:val="24"/>
      <w:lang w:val="en-GB"/>
    </w:rPr>
  </w:style>
  <w:style w:type="paragraph" w:styleId="Heading4">
    <w:name w:val="heading 4"/>
    <w:basedOn w:val="Normal"/>
    <w:next w:val="Normal"/>
    <w:link w:val="Heading4Char"/>
    <w:uiPriority w:val="9"/>
    <w:semiHidden/>
    <w:unhideWhenUsed/>
    <w:qFormat/>
    <w:rsid w:val="0027566B"/>
    <w:pPr>
      <w:keepNext/>
      <w:keepLines/>
      <w:numPr>
        <w:ilvl w:val="3"/>
        <w:numId w:val="1"/>
      </w:numPr>
      <w:spacing w:before="200" w:after="0"/>
      <w:outlineLvl w:val="3"/>
    </w:pPr>
    <w:rPr>
      <w:rFonts w:asciiTheme="majorHAnsi" w:eastAsiaTheme="majorEastAsia" w:hAnsiTheme="majorHAnsi" w:cstheme="majorBidi"/>
      <w:b/>
      <w:bCs/>
      <w:i/>
      <w:iCs/>
      <w:color w:val="4F81BD" w:themeColor="accent1"/>
      <w:sz w:val="20"/>
      <w:lang w:val="en-GB"/>
    </w:rPr>
  </w:style>
  <w:style w:type="paragraph" w:styleId="Heading5">
    <w:name w:val="heading 5"/>
    <w:basedOn w:val="Normal"/>
    <w:next w:val="Normal"/>
    <w:link w:val="Heading5Char"/>
    <w:uiPriority w:val="9"/>
    <w:semiHidden/>
    <w:unhideWhenUsed/>
    <w:qFormat/>
    <w:rsid w:val="0027566B"/>
    <w:pPr>
      <w:keepNext/>
      <w:keepLines/>
      <w:numPr>
        <w:ilvl w:val="4"/>
        <w:numId w:val="1"/>
      </w:numPr>
      <w:spacing w:before="200" w:after="0"/>
      <w:outlineLvl w:val="4"/>
    </w:pPr>
    <w:rPr>
      <w:rFonts w:asciiTheme="majorHAnsi" w:eastAsiaTheme="majorEastAsia" w:hAnsiTheme="majorHAnsi" w:cstheme="majorBidi"/>
      <w:color w:val="243F60" w:themeColor="accent1" w:themeShade="7F"/>
      <w:sz w:val="20"/>
      <w:lang w:val="en-GB"/>
    </w:rPr>
  </w:style>
  <w:style w:type="paragraph" w:styleId="Heading6">
    <w:name w:val="heading 6"/>
    <w:basedOn w:val="Normal"/>
    <w:next w:val="Normal"/>
    <w:link w:val="Heading6Char"/>
    <w:uiPriority w:val="9"/>
    <w:semiHidden/>
    <w:unhideWhenUsed/>
    <w:qFormat/>
    <w:rsid w:val="0027566B"/>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sz w:val="20"/>
      <w:lang w:val="en-GB"/>
    </w:rPr>
  </w:style>
  <w:style w:type="paragraph" w:styleId="Heading7">
    <w:name w:val="heading 7"/>
    <w:basedOn w:val="Normal"/>
    <w:next w:val="Normal"/>
    <w:link w:val="Heading7Char"/>
    <w:uiPriority w:val="9"/>
    <w:semiHidden/>
    <w:unhideWhenUsed/>
    <w:qFormat/>
    <w:rsid w:val="0027566B"/>
    <w:pPr>
      <w:keepNext/>
      <w:keepLines/>
      <w:numPr>
        <w:ilvl w:val="6"/>
        <w:numId w:val="1"/>
      </w:numPr>
      <w:spacing w:before="200" w:after="0"/>
      <w:outlineLvl w:val="6"/>
    </w:pPr>
    <w:rPr>
      <w:rFonts w:asciiTheme="majorHAnsi" w:eastAsiaTheme="majorEastAsia" w:hAnsiTheme="majorHAnsi" w:cstheme="majorBidi"/>
      <w:i/>
      <w:iCs/>
      <w:color w:val="404040" w:themeColor="text1" w:themeTint="BF"/>
      <w:sz w:val="20"/>
      <w:lang w:val="en-GB"/>
    </w:rPr>
  </w:style>
  <w:style w:type="paragraph" w:styleId="Heading8">
    <w:name w:val="heading 8"/>
    <w:basedOn w:val="Normal"/>
    <w:next w:val="Normal"/>
    <w:link w:val="Heading8Char"/>
    <w:uiPriority w:val="9"/>
    <w:semiHidden/>
    <w:unhideWhenUsed/>
    <w:qFormat/>
    <w:rsid w:val="0027566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n-GB"/>
    </w:rPr>
  </w:style>
  <w:style w:type="paragraph" w:styleId="Heading9">
    <w:name w:val="heading 9"/>
    <w:basedOn w:val="Normal"/>
    <w:next w:val="Normal"/>
    <w:link w:val="Heading9Char"/>
    <w:uiPriority w:val="9"/>
    <w:semiHidden/>
    <w:unhideWhenUsed/>
    <w:qFormat/>
    <w:rsid w:val="0027566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5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5D2"/>
  </w:style>
  <w:style w:type="paragraph" w:styleId="Footer">
    <w:name w:val="footer"/>
    <w:basedOn w:val="Normal"/>
    <w:link w:val="FooterChar"/>
    <w:uiPriority w:val="99"/>
    <w:unhideWhenUsed/>
    <w:rsid w:val="00535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5D2"/>
  </w:style>
  <w:style w:type="paragraph" w:styleId="BalloonText">
    <w:name w:val="Balloon Text"/>
    <w:basedOn w:val="Normal"/>
    <w:link w:val="BalloonTextChar"/>
    <w:uiPriority w:val="99"/>
    <w:semiHidden/>
    <w:unhideWhenUsed/>
    <w:rsid w:val="005355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55D2"/>
    <w:rPr>
      <w:rFonts w:ascii="Tahoma" w:hAnsi="Tahoma" w:cs="Tahoma"/>
      <w:sz w:val="16"/>
      <w:szCs w:val="16"/>
    </w:rPr>
  </w:style>
  <w:style w:type="character" w:styleId="PlaceholderText">
    <w:name w:val="Placeholder Text"/>
    <w:basedOn w:val="DefaultParagraphFont"/>
    <w:uiPriority w:val="99"/>
    <w:semiHidden/>
    <w:rsid w:val="000549DA"/>
    <w:rPr>
      <w:color w:val="808080"/>
    </w:rPr>
  </w:style>
  <w:style w:type="character" w:customStyle="1" w:styleId="Heading1Char">
    <w:name w:val="Heading 1 Char"/>
    <w:basedOn w:val="DefaultParagraphFont"/>
    <w:link w:val="Heading1"/>
    <w:uiPriority w:val="9"/>
    <w:rsid w:val="0027566B"/>
    <w:rPr>
      <w:rFonts w:ascii="Arial Bold" w:eastAsiaTheme="majorEastAsia" w:hAnsi="Arial Bold" w:cstheme="majorBidi"/>
      <w:b/>
      <w:bCs/>
      <w:caps/>
      <w:sz w:val="32"/>
      <w:szCs w:val="28"/>
      <w:lang w:val="en-GB"/>
    </w:rPr>
  </w:style>
  <w:style w:type="character" w:customStyle="1" w:styleId="Heading2Char">
    <w:name w:val="Heading 2 Char"/>
    <w:basedOn w:val="DefaultParagraphFont"/>
    <w:link w:val="Heading2"/>
    <w:uiPriority w:val="9"/>
    <w:rsid w:val="0027566B"/>
    <w:rPr>
      <w:rFonts w:ascii="Arial" w:eastAsiaTheme="majorEastAsia" w:hAnsi="Arial" w:cstheme="majorBidi"/>
      <w:b/>
      <w:bCs/>
      <w:color w:val="000000" w:themeColor="text1"/>
      <w:sz w:val="24"/>
      <w:szCs w:val="26"/>
      <w:lang w:val="en-GB"/>
    </w:rPr>
  </w:style>
  <w:style w:type="character" w:customStyle="1" w:styleId="Heading3Char">
    <w:name w:val="Heading 3 Char"/>
    <w:basedOn w:val="DefaultParagraphFont"/>
    <w:link w:val="Heading3"/>
    <w:uiPriority w:val="9"/>
    <w:rsid w:val="0027566B"/>
    <w:rPr>
      <w:rFonts w:ascii="Arial" w:eastAsiaTheme="majorEastAsia" w:hAnsi="Arial" w:cstheme="majorBidi"/>
      <w:bCs/>
      <w:sz w:val="24"/>
      <w:lang w:val="en-GB"/>
    </w:rPr>
  </w:style>
  <w:style w:type="character" w:customStyle="1" w:styleId="Heading4Char">
    <w:name w:val="Heading 4 Char"/>
    <w:basedOn w:val="DefaultParagraphFont"/>
    <w:link w:val="Heading4"/>
    <w:uiPriority w:val="9"/>
    <w:semiHidden/>
    <w:rsid w:val="0027566B"/>
    <w:rPr>
      <w:rFonts w:asciiTheme="majorHAnsi" w:eastAsiaTheme="majorEastAsia" w:hAnsiTheme="majorHAnsi" w:cstheme="majorBidi"/>
      <w:b/>
      <w:bCs/>
      <w:i/>
      <w:iCs/>
      <w:color w:val="4F81BD" w:themeColor="accent1"/>
      <w:sz w:val="20"/>
      <w:lang w:val="en-GB"/>
    </w:rPr>
  </w:style>
  <w:style w:type="character" w:customStyle="1" w:styleId="Heading5Char">
    <w:name w:val="Heading 5 Char"/>
    <w:basedOn w:val="DefaultParagraphFont"/>
    <w:link w:val="Heading5"/>
    <w:uiPriority w:val="9"/>
    <w:semiHidden/>
    <w:rsid w:val="0027566B"/>
    <w:rPr>
      <w:rFonts w:asciiTheme="majorHAnsi" w:eastAsiaTheme="majorEastAsia" w:hAnsiTheme="majorHAnsi" w:cstheme="majorBidi"/>
      <w:color w:val="243F60" w:themeColor="accent1" w:themeShade="7F"/>
      <w:sz w:val="20"/>
      <w:lang w:val="en-GB"/>
    </w:rPr>
  </w:style>
  <w:style w:type="character" w:customStyle="1" w:styleId="Heading6Char">
    <w:name w:val="Heading 6 Char"/>
    <w:basedOn w:val="DefaultParagraphFont"/>
    <w:link w:val="Heading6"/>
    <w:uiPriority w:val="9"/>
    <w:semiHidden/>
    <w:rsid w:val="0027566B"/>
    <w:rPr>
      <w:rFonts w:asciiTheme="majorHAnsi" w:eastAsiaTheme="majorEastAsia" w:hAnsiTheme="majorHAnsi" w:cstheme="majorBidi"/>
      <w:i/>
      <w:iCs/>
      <w:color w:val="243F60" w:themeColor="accent1" w:themeShade="7F"/>
      <w:sz w:val="20"/>
      <w:lang w:val="en-GB"/>
    </w:rPr>
  </w:style>
  <w:style w:type="character" w:customStyle="1" w:styleId="Heading7Char">
    <w:name w:val="Heading 7 Char"/>
    <w:basedOn w:val="DefaultParagraphFont"/>
    <w:link w:val="Heading7"/>
    <w:uiPriority w:val="9"/>
    <w:semiHidden/>
    <w:rsid w:val="0027566B"/>
    <w:rPr>
      <w:rFonts w:asciiTheme="majorHAnsi" w:eastAsiaTheme="majorEastAsia" w:hAnsiTheme="majorHAnsi" w:cstheme="majorBidi"/>
      <w:i/>
      <w:iCs/>
      <w:color w:val="404040" w:themeColor="text1" w:themeTint="BF"/>
      <w:sz w:val="20"/>
      <w:lang w:val="en-GB"/>
    </w:rPr>
  </w:style>
  <w:style w:type="character" w:customStyle="1" w:styleId="Heading8Char">
    <w:name w:val="Heading 8 Char"/>
    <w:basedOn w:val="DefaultParagraphFont"/>
    <w:link w:val="Heading8"/>
    <w:uiPriority w:val="9"/>
    <w:semiHidden/>
    <w:rsid w:val="0027566B"/>
    <w:rPr>
      <w:rFonts w:asciiTheme="majorHAnsi" w:eastAsiaTheme="majorEastAsia" w:hAnsiTheme="majorHAnsi" w:cstheme="majorBidi"/>
      <w:color w:val="404040" w:themeColor="text1" w:themeTint="BF"/>
      <w:sz w:val="20"/>
      <w:szCs w:val="20"/>
      <w:lang w:val="en-GB"/>
    </w:rPr>
  </w:style>
  <w:style w:type="character" w:customStyle="1" w:styleId="Heading9Char">
    <w:name w:val="Heading 9 Char"/>
    <w:basedOn w:val="DefaultParagraphFont"/>
    <w:link w:val="Heading9"/>
    <w:uiPriority w:val="9"/>
    <w:semiHidden/>
    <w:rsid w:val="0027566B"/>
    <w:rPr>
      <w:rFonts w:asciiTheme="majorHAnsi" w:eastAsiaTheme="majorEastAsia" w:hAnsiTheme="majorHAnsi" w:cstheme="majorBidi"/>
      <w:i/>
      <w:iCs/>
      <w:color w:val="404040" w:themeColor="text1" w:themeTint="BF"/>
      <w:sz w:val="20"/>
      <w:szCs w:val="20"/>
      <w:lang w:val="en-GB"/>
    </w:rPr>
  </w:style>
  <w:style w:type="table" w:styleId="TableGrid">
    <w:name w:val="Table Grid"/>
    <w:basedOn w:val="TableNormal"/>
    <w:rsid w:val="00081981"/>
    <w:pPr>
      <w:spacing w:after="0" w:line="240" w:lineRule="auto"/>
    </w:pPr>
    <w:rPr>
      <w:rFonts w:ascii="Calibri" w:eastAsia="Calibri"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3D6B89"/>
    <w:pPr>
      <w:spacing w:after="0" w:line="240" w:lineRule="auto"/>
    </w:pPr>
  </w:style>
  <w:style w:type="character" w:styleId="IntenseEmphasis">
    <w:name w:val="Intense Emphasis"/>
    <w:basedOn w:val="DefaultParagraphFont"/>
    <w:uiPriority w:val="21"/>
    <w:qFormat/>
    <w:rsid w:val="00E13634"/>
    <w:rPr>
      <w:b/>
      <w:bCs/>
      <w:i/>
      <w:iCs/>
      <w:color w:val="4F81BD" w:themeColor="accent1"/>
    </w:rPr>
  </w:style>
  <w:style w:type="character" w:styleId="Strong">
    <w:name w:val="Strong"/>
    <w:basedOn w:val="DefaultParagraphFont"/>
    <w:uiPriority w:val="22"/>
    <w:qFormat/>
    <w:rsid w:val="00B700B6"/>
    <w:rPr>
      <w:b/>
      <w:bCs/>
    </w:rPr>
  </w:style>
  <w:style w:type="paragraph" w:styleId="ListParagraph">
    <w:name w:val="List Paragraph"/>
    <w:basedOn w:val="Normal"/>
    <w:uiPriority w:val="34"/>
    <w:qFormat/>
    <w:rsid w:val="006F63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E:\Tim%20Reamsbottom\Desktop\Standard%20Sequen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777F913EEF84AA2994670295AE7052A"/>
        <w:category>
          <w:name w:val="General"/>
          <w:gallery w:val="placeholder"/>
        </w:category>
        <w:types>
          <w:type w:val="bbPlcHdr"/>
        </w:types>
        <w:behaviors>
          <w:behavior w:val="content"/>
        </w:behaviors>
        <w:guid w:val="{B7350F95-20C9-4D2C-9B88-694C8E129984}"/>
      </w:docPartPr>
      <w:docPartBody>
        <w:p w:rsidR="00CB12B2" w:rsidRDefault="00170416" w:rsidP="00170416">
          <w:pPr>
            <w:pStyle w:val="3777F913EEF84AA2994670295AE7052A1"/>
          </w:pPr>
          <w:r w:rsidRPr="0027566B">
            <w:rPr>
              <w:sz w:val="24"/>
              <w:szCs w:val="24"/>
            </w:rPr>
            <w:t>[</w:t>
          </w:r>
          <w:r w:rsidRPr="0027566B">
            <w:rPr>
              <w:rStyle w:val="PlaceholderText"/>
              <w:sz w:val="24"/>
              <w:szCs w:val="24"/>
            </w:rPr>
            <w:t>Select Date]</w:t>
          </w:r>
        </w:p>
      </w:docPartBody>
    </w:docPart>
    <w:docPart>
      <w:docPartPr>
        <w:name w:val="7E936B19493D4C348A48573E46236C14"/>
        <w:category>
          <w:name w:val="General"/>
          <w:gallery w:val="placeholder"/>
        </w:category>
        <w:types>
          <w:type w:val="bbPlcHdr"/>
        </w:types>
        <w:behaviors>
          <w:behavior w:val="content"/>
        </w:behaviors>
        <w:guid w:val="{48D00CEA-5A2F-48E2-B246-88E16E767356}"/>
      </w:docPartPr>
      <w:docPartBody>
        <w:p w:rsidR="00CB12B2" w:rsidRDefault="00E75260" w:rsidP="00E75260">
          <w:pPr>
            <w:pStyle w:val="7E936B19493D4C348A48573E46236C141"/>
          </w:pPr>
          <w:r>
            <w:rPr>
              <w:b/>
              <w:color w:val="FFFFFF" w:themeColor="background1"/>
              <w:spacing w:val="60"/>
            </w:rPr>
            <w:t xml:space="preserve">     </w:t>
          </w:r>
        </w:p>
      </w:docPartBody>
    </w:docPart>
    <w:docPart>
      <w:docPartPr>
        <w:name w:val="DefaultPlaceholder_1082065158"/>
        <w:category>
          <w:name w:val="General"/>
          <w:gallery w:val="placeholder"/>
        </w:category>
        <w:types>
          <w:type w:val="bbPlcHdr"/>
        </w:types>
        <w:behaviors>
          <w:behavior w:val="content"/>
        </w:behaviors>
        <w:guid w:val="{C987165B-6CDD-499D-BE50-6217C6A93B04}"/>
      </w:docPartPr>
      <w:docPartBody>
        <w:p w:rsidR="00CB12B2" w:rsidRDefault="00170416">
          <w:r w:rsidRPr="00550752">
            <w:rPr>
              <w:rStyle w:val="PlaceholderText"/>
            </w:rPr>
            <w:t>Click here to enter text.</w:t>
          </w:r>
        </w:p>
      </w:docPartBody>
    </w:docPart>
    <w:docPart>
      <w:docPartPr>
        <w:name w:val="742C93221CA5434D93A684A60C78FAB1"/>
        <w:category>
          <w:name w:val="General"/>
          <w:gallery w:val="placeholder"/>
        </w:category>
        <w:types>
          <w:type w:val="bbPlcHdr"/>
        </w:types>
        <w:behaviors>
          <w:behavior w:val="content"/>
        </w:behaviors>
        <w:guid w:val="{BD6598B1-6B8F-4784-813C-9B98C7FC51DD}"/>
      </w:docPartPr>
      <w:docPartBody>
        <w:p w:rsidR="00CB12B2" w:rsidRDefault="00170416" w:rsidP="00170416">
          <w:pPr>
            <w:pStyle w:val="742C93221CA5434D93A684A60C78FAB1"/>
          </w:pPr>
          <w:r w:rsidRPr="00550752">
            <w:rPr>
              <w:rStyle w:val="PlaceholderText"/>
            </w:rPr>
            <w:t>Click here to enter text.</w:t>
          </w:r>
        </w:p>
      </w:docPartBody>
    </w:docPart>
    <w:docPart>
      <w:docPartPr>
        <w:name w:val="B5A0AFBC68D14F90BB12C56D685B0A1D"/>
        <w:category>
          <w:name w:val="General"/>
          <w:gallery w:val="placeholder"/>
        </w:category>
        <w:types>
          <w:type w:val="bbPlcHdr"/>
        </w:types>
        <w:behaviors>
          <w:behavior w:val="content"/>
        </w:behaviors>
        <w:guid w:val="{2C33BE9F-DFF0-4C51-B646-C05378414C59}"/>
      </w:docPartPr>
      <w:docPartBody>
        <w:p w:rsidR="00CB12B2" w:rsidRDefault="00170416" w:rsidP="00170416">
          <w:pPr>
            <w:pStyle w:val="B5A0AFBC68D14F90BB12C56D685B0A1D"/>
          </w:pPr>
          <w:r w:rsidRPr="00550752">
            <w:rPr>
              <w:rStyle w:val="PlaceholderText"/>
            </w:rPr>
            <w:t>Click here to enter text.</w:t>
          </w:r>
        </w:p>
      </w:docPartBody>
    </w:docPart>
    <w:docPart>
      <w:docPartPr>
        <w:name w:val="71832249F14C4E789248BA6D9E12ECE9"/>
        <w:category>
          <w:name w:val="General"/>
          <w:gallery w:val="placeholder"/>
        </w:category>
        <w:types>
          <w:type w:val="bbPlcHdr"/>
        </w:types>
        <w:behaviors>
          <w:behavior w:val="content"/>
        </w:behaviors>
        <w:guid w:val="{273AFD5E-C7E9-410E-A913-0DB5716F2C7F}"/>
      </w:docPartPr>
      <w:docPartBody>
        <w:p w:rsidR="00CB12B2" w:rsidRDefault="00170416" w:rsidP="00170416">
          <w:pPr>
            <w:pStyle w:val="71832249F14C4E789248BA6D9E12ECE9"/>
          </w:pPr>
          <w:r w:rsidRPr="00550752">
            <w:rPr>
              <w:rStyle w:val="PlaceholderText"/>
            </w:rPr>
            <w:t>Click here to enter text.</w:t>
          </w:r>
        </w:p>
      </w:docPartBody>
    </w:docPart>
    <w:docPart>
      <w:docPartPr>
        <w:name w:val="63F9CAC77B534671BB2A31799924129D"/>
        <w:category>
          <w:name w:val="General"/>
          <w:gallery w:val="placeholder"/>
        </w:category>
        <w:types>
          <w:type w:val="bbPlcHdr"/>
        </w:types>
        <w:behaviors>
          <w:behavior w:val="content"/>
        </w:behaviors>
        <w:guid w:val="{D58D79C4-FB7A-498A-BE78-4E46604E25B4}"/>
      </w:docPartPr>
      <w:docPartBody>
        <w:p w:rsidR="00CB12B2" w:rsidRDefault="00170416" w:rsidP="00170416">
          <w:pPr>
            <w:pStyle w:val="63F9CAC77B534671BB2A31799924129D"/>
          </w:pPr>
          <w:r w:rsidRPr="00550752">
            <w:rPr>
              <w:rStyle w:val="PlaceholderText"/>
            </w:rPr>
            <w:t>Click here to enter text.</w:t>
          </w:r>
        </w:p>
      </w:docPartBody>
    </w:docPart>
    <w:docPart>
      <w:docPartPr>
        <w:name w:val="7F293931BF5B46B1BE5379FC0048D06A"/>
        <w:category>
          <w:name w:val="General"/>
          <w:gallery w:val="placeholder"/>
        </w:category>
        <w:types>
          <w:type w:val="bbPlcHdr"/>
        </w:types>
        <w:behaviors>
          <w:behavior w:val="content"/>
        </w:behaviors>
        <w:guid w:val="{B8B2DC21-5C84-400F-BF53-27384E72674C}"/>
      </w:docPartPr>
      <w:docPartBody>
        <w:p w:rsidR="00CB12B2" w:rsidRDefault="00170416" w:rsidP="00170416">
          <w:pPr>
            <w:pStyle w:val="7F293931BF5B46B1BE5379FC0048D06A"/>
          </w:pPr>
          <w:r w:rsidRPr="00550752">
            <w:rPr>
              <w:rStyle w:val="PlaceholderText"/>
            </w:rPr>
            <w:t>Click here to enter text.</w:t>
          </w:r>
        </w:p>
      </w:docPartBody>
    </w:docPart>
    <w:docPart>
      <w:docPartPr>
        <w:name w:val="EC703D5667B84181BE8E5B118A330680"/>
        <w:category>
          <w:name w:val="General"/>
          <w:gallery w:val="placeholder"/>
        </w:category>
        <w:types>
          <w:type w:val="bbPlcHdr"/>
        </w:types>
        <w:behaviors>
          <w:behavior w:val="content"/>
        </w:behaviors>
        <w:guid w:val="{4744163B-6147-48B1-8A4F-2B281EBB7652}"/>
      </w:docPartPr>
      <w:docPartBody>
        <w:p w:rsidR="00CB12B2" w:rsidRDefault="00170416" w:rsidP="00170416">
          <w:pPr>
            <w:pStyle w:val="EC703D5667B84181BE8E5B118A330680"/>
          </w:pPr>
          <w:r w:rsidRPr="00550752">
            <w:rPr>
              <w:rStyle w:val="PlaceholderText"/>
            </w:rPr>
            <w:t>Click here to enter text.</w:t>
          </w:r>
        </w:p>
      </w:docPartBody>
    </w:docPart>
    <w:docPart>
      <w:docPartPr>
        <w:name w:val="A4FCBF5B9D2A4582826F189FAAFFB535"/>
        <w:category>
          <w:name w:val="General"/>
          <w:gallery w:val="placeholder"/>
        </w:category>
        <w:types>
          <w:type w:val="bbPlcHdr"/>
        </w:types>
        <w:behaviors>
          <w:behavior w:val="content"/>
        </w:behaviors>
        <w:guid w:val="{F86D5F64-D0C0-439A-9CBC-3378B30D6C05}"/>
      </w:docPartPr>
      <w:docPartBody>
        <w:p w:rsidR="00CB12B2" w:rsidRDefault="00170416" w:rsidP="00170416">
          <w:pPr>
            <w:pStyle w:val="A4FCBF5B9D2A4582826F189FAAFFB535"/>
          </w:pPr>
          <w:r w:rsidRPr="00550752">
            <w:rPr>
              <w:rStyle w:val="PlaceholderText"/>
            </w:rPr>
            <w:t>Click here to enter text.</w:t>
          </w:r>
        </w:p>
      </w:docPartBody>
    </w:docPart>
    <w:docPart>
      <w:docPartPr>
        <w:name w:val="75B5A1607BEB4BF689A0349F9A976B53"/>
        <w:category>
          <w:name w:val="General"/>
          <w:gallery w:val="placeholder"/>
        </w:category>
        <w:types>
          <w:type w:val="bbPlcHdr"/>
        </w:types>
        <w:behaviors>
          <w:behavior w:val="content"/>
        </w:behaviors>
        <w:guid w:val="{A0B4F75A-4482-461C-BD7E-5682A30EA149}"/>
      </w:docPartPr>
      <w:docPartBody>
        <w:p w:rsidR="00CB12B2" w:rsidRDefault="00170416" w:rsidP="00170416">
          <w:pPr>
            <w:pStyle w:val="75B5A1607BEB4BF689A0349F9A976B53"/>
          </w:pPr>
          <w:r w:rsidRPr="00550752">
            <w:rPr>
              <w:rStyle w:val="PlaceholderText"/>
            </w:rPr>
            <w:t>Click here to enter text.</w:t>
          </w:r>
        </w:p>
      </w:docPartBody>
    </w:docPart>
    <w:docPart>
      <w:docPartPr>
        <w:name w:val="7B70E8D6549C45358A9AE63C139A342C"/>
        <w:category>
          <w:name w:val="General"/>
          <w:gallery w:val="placeholder"/>
        </w:category>
        <w:types>
          <w:type w:val="bbPlcHdr"/>
        </w:types>
        <w:behaviors>
          <w:behavior w:val="content"/>
        </w:behaviors>
        <w:guid w:val="{54587BBA-25DA-4541-87D6-1C0C888A3F2A}"/>
      </w:docPartPr>
      <w:docPartBody>
        <w:p w:rsidR="00CB12B2" w:rsidRDefault="00170416" w:rsidP="00170416">
          <w:pPr>
            <w:pStyle w:val="7B70E8D6549C45358A9AE63C139A342C"/>
          </w:pPr>
          <w:r w:rsidRPr="00550752">
            <w:rPr>
              <w:rStyle w:val="PlaceholderText"/>
            </w:rPr>
            <w:t>Click here to enter text.</w:t>
          </w:r>
        </w:p>
      </w:docPartBody>
    </w:docPart>
    <w:docPart>
      <w:docPartPr>
        <w:name w:val="C2D171119A1C474EA605827419AB7F23"/>
        <w:category>
          <w:name w:val="General"/>
          <w:gallery w:val="placeholder"/>
        </w:category>
        <w:types>
          <w:type w:val="bbPlcHdr"/>
        </w:types>
        <w:behaviors>
          <w:behavior w:val="content"/>
        </w:behaviors>
        <w:guid w:val="{E287CD6C-42E8-4B3C-9091-FDEB1B73819A}"/>
      </w:docPartPr>
      <w:docPartBody>
        <w:p w:rsidR="00CB12B2" w:rsidRDefault="00170416" w:rsidP="00170416">
          <w:pPr>
            <w:pStyle w:val="C2D171119A1C474EA605827419AB7F23"/>
          </w:pPr>
          <w:r w:rsidRPr="00550752">
            <w:rPr>
              <w:rStyle w:val="PlaceholderText"/>
            </w:rPr>
            <w:t>Click here to enter text.</w:t>
          </w:r>
        </w:p>
      </w:docPartBody>
    </w:docPart>
    <w:docPart>
      <w:docPartPr>
        <w:name w:val="7295F3607D69461598B11D86B8B318E4"/>
        <w:category>
          <w:name w:val="General"/>
          <w:gallery w:val="placeholder"/>
        </w:category>
        <w:types>
          <w:type w:val="bbPlcHdr"/>
        </w:types>
        <w:behaviors>
          <w:behavior w:val="content"/>
        </w:behaviors>
        <w:guid w:val="{032ACD86-19B5-4DE1-9AAE-566E3F852E5D}"/>
      </w:docPartPr>
      <w:docPartBody>
        <w:p w:rsidR="00CB12B2" w:rsidRDefault="00170416" w:rsidP="00170416">
          <w:pPr>
            <w:pStyle w:val="7295F3607D69461598B11D86B8B318E4"/>
          </w:pPr>
          <w:r w:rsidRPr="00550752">
            <w:rPr>
              <w:rStyle w:val="PlaceholderText"/>
            </w:rPr>
            <w:t>Click here to enter text.</w:t>
          </w:r>
        </w:p>
      </w:docPartBody>
    </w:docPart>
    <w:docPart>
      <w:docPartPr>
        <w:name w:val="6C8AB6074C4243328F229327B0A5AFD1"/>
        <w:category>
          <w:name w:val="General"/>
          <w:gallery w:val="placeholder"/>
        </w:category>
        <w:types>
          <w:type w:val="bbPlcHdr"/>
        </w:types>
        <w:behaviors>
          <w:behavior w:val="content"/>
        </w:behaviors>
        <w:guid w:val="{1AE9A400-8BB4-4194-9E26-1A71DEE65C96}"/>
      </w:docPartPr>
      <w:docPartBody>
        <w:p w:rsidR="00CB12B2" w:rsidRDefault="00E75260" w:rsidP="00E75260">
          <w:pPr>
            <w:pStyle w:val="6C8AB6074C4243328F229327B0A5AFD11"/>
          </w:pPr>
          <w:r w:rsidRPr="00CB0BDA">
            <w:rPr>
              <w:rStyle w:val="PlaceholderText"/>
            </w:rPr>
            <w:t>Click here to enter text.</w:t>
          </w:r>
        </w:p>
      </w:docPartBody>
    </w:docPart>
    <w:docPart>
      <w:docPartPr>
        <w:name w:val="C077EC89B10844159A281FB173AC2510"/>
        <w:category>
          <w:name w:val="General"/>
          <w:gallery w:val="placeholder"/>
        </w:category>
        <w:types>
          <w:type w:val="bbPlcHdr"/>
        </w:types>
        <w:behaviors>
          <w:behavior w:val="content"/>
        </w:behaviors>
        <w:guid w:val="{F908592E-5E89-4A67-8827-7FC64AEFBAFF}"/>
      </w:docPartPr>
      <w:docPartBody>
        <w:p w:rsidR="00CB12B2" w:rsidRDefault="00E75260" w:rsidP="00E75260">
          <w:pPr>
            <w:pStyle w:val="C077EC89B10844159A281FB173AC25101"/>
          </w:pPr>
          <w:r w:rsidRPr="00CB0BDA">
            <w:rPr>
              <w:rStyle w:val="PlaceholderText"/>
            </w:rPr>
            <w:t>Click here to enter text.</w:t>
          </w:r>
        </w:p>
      </w:docPartBody>
    </w:docPart>
    <w:docPart>
      <w:docPartPr>
        <w:name w:val="5AFAA3B1BEA446568BD29ABFCAB532B9"/>
        <w:category>
          <w:name w:val="General"/>
          <w:gallery w:val="placeholder"/>
        </w:category>
        <w:types>
          <w:type w:val="bbPlcHdr"/>
        </w:types>
        <w:behaviors>
          <w:behavior w:val="content"/>
        </w:behaviors>
        <w:guid w:val="{F893212B-B456-4F08-AC70-AF4A21CD41A8}"/>
      </w:docPartPr>
      <w:docPartBody>
        <w:p w:rsidR="00CB12B2" w:rsidRDefault="00E75260" w:rsidP="00E75260">
          <w:pPr>
            <w:pStyle w:val="5AFAA3B1BEA446568BD29ABFCAB532B91"/>
          </w:pPr>
          <w:r w:rsidRPr="00CB0BDA">
            <w:rPr>
              <w:rStyle w:val="PlaceholderText"/>
            </w:rPr>
            <w:t>Click here to enter text.</w:t>
          </w:r>
        </w:p>
      </w:docPartBody>
    </w:docPart>
    <w:docPart>
      <w:docPartPr>
        <w:name w:val="BB01217D581F41D5BAE66D51B2F42EC5"/>
        <w:category>
          <w:name w:val="General"/>
          <w:gallery w:val="placeholder"/>
        </w:category>
        <w:types>
          <w:type w:val="bbPlcHdr"/>
        </w:types>
        <w:behaviors>
          <w:behavior w:val="content"/>
        </w:behaviors>
        <w:guid w:val="{92B2BA59-EB44-422E-8D33-E7D698A30E49}"/>
      </w:docPartPr>
      <w:docPartBody>
        <w:p w:rsidR="00CB12B2" w:rsidRDefault="00E75260" w:rsidP="00E75260">
          <w:pPr>
            <w:pStyle w:val="BB01217D581F41D5BAE66D51B2F42EC51"/>
          </w:pPr>
          <w:r w:rsidRPr="00CB0BDA">
            <w:rPr>
              <w:rStyle w:val="PlaceholderText"/>
            </w:rPr>
            <w:t>Click here to enter text.</w:t>
          </w:r>
        </w:p>
      </w:docPartBody>
    </w:docPart>
    <w:docPart>
      <w:docPartPr>
        <w:name w:val="867555C997EC4BBAB5F220485350787E"/>
        <w:category>
          <w:name w:val="General"/>
          <w:gallery w:val="placeholder"/>
        </w:category>
        <w:types>
          <w:type w:val="bbPlcHdr"/>
        </w:types>
        <w:behaviors>
          <w:behavior w:val="content"/>
        </w:behaviors>
        <w:guid w:val="{FCBBBBB5-1347-487F-8287-3B9814055F5B}"/>
      </w:docPartPr>
      <w:docPartBody>
        <w:p w:rsidR="00CB12B2" w:rsidRDefault="00E75260" w:rsidP="00E75260">
          <w:pPr>
            <w:pStyle w:val="867555C997EC4BBAB5F220485350787E1"/>
          </w:pPr>
          <w:r w:rsidRPr="00CB0BDA">
            <w:rPr>
              <w:rStyle w:val="PlaceholderText"/>
            </w:rPr>
            <w:t>Click here to enter text.</w:t>
          </w:r>
        </w:p>
      </w:docPartBody>
    </w:docPart>
    <w:docPart>
      <w:docPartPr>
        <w:name w:val="D97BCB3130364B1387D8C5FBA359EC75"/>
        <w:category>
          <w:name w:val="General"/>
          <w:gallery w:val="placeholder"/>
        </w:category>
        <w:types>
          <w:type w:val="bbPlcHdr"/>
        </w:types>
        <w:behaviors>
          <w:behavior w:val="content"/>
        </w:behaviors>
        <w:guid w:val="{025F71EA-C962-4143-A5F5-9773E5AFD387}"/>
      </w:docPartPr>
      <w:docPartBody>
        <w:p w:rsidR="00CB12B2" w:rsidRDefault="00E75260" w:rsidP="00E75260">
          <w:pPr>
            <w:pStyle w:val="D97BCB3130364B1387D8C5FBA359EC751"/>
          </w:pPr>
          <w:r w:rsidRPr="00CB0BDA">
            <w:rPr>
              <w:rStyle w:val="PlaceholderText"/>
            </w:rPr>
            <w:t>Click here to enter text.</w:t>
          </w:r>
        </w:p>
      </w:docPartBody>
    </w:docPart>
    <w:docPart>
      <w:docPartPr>
        <w:name w:val="CDB7A3189DFC433F911DB2B9A5FD3D95"/>
        <w:category>
          <w:name w:val="General"/>
          <w:gallery w:val="placeholder"/>
        </w:category>
        <w:types>
          <w:type w:val="bbPlcHdr"/>
        </w:types>
        <w:behaviors>
          <w:behavior w:val="content"/>
        </w:behaviors>
        <w:guid w:val="{3B0B8572-6B60-4724-9691-1FC7FC33BAF5}"/>
      </w:docPartPr>
      <w:docPartBody>
        <w:p w:rsidR="00CB12B2" w:rsidRDefault="00E75260" w:rsidP="00E75260">
          <w:pPr>
            <w:pStyle w:val="CDB7A3189DFC433F911DB2B9A5FD3D951"/>
          </w:pPr>
          <w:r w:rsidRPr="00CB0BDA">
            <w:rPr>
              <w:rStyle w:val="PlaceholderText"/>
            </w:rPr>
            <w:t>Click here to enter text.</w:t>
          </w:r>
        </w:p>
      </w:docPartBody>
    </w:docPart>
    <w:docPart>
      <w:docPartPr>
        <w:name w:val="D2955FA692D84D91943D3C8250D8F054"/>
        <w:category>
          <w:name w:val="General"/>
          <w:gallery w:val="placeholder"/>
        </w:category>
        <w:types>
          <w:type w:val="bbPlcHdr"/>
        </w:types>
        <w:behaviors>
          <w:behavior w:val="content"/>
        </w:behaviors>
        <w:guid w:val="{CEEDF6F1-FE9B-4249-BFA7-949843A24BE8}"/>
      </w:docPartPr>
      <w:docPartBody>
        <w:p w:rsidR="00CB12B2" w:rsidRDefault="00E75260" w:rsidP="00E75260">
          <w:pPr>
            <w:pStyle w:val="D2955FA692D84D91943D3C8250D8F0541"/>
          </w:pPr>
          <w:r w:rsidRPr="00CB0BDA">
            <w:rPr>
              <w:rStyle w:val="PlaceholderText"/>
            </w:rPr>
            <w:t>Click here to enter text.</w:t>
          </w:r>
        </w:p>
      </w:docPartBody>
    </w:docPart>
    <w:docPart>
      <w:docPartPr>
        <w:name w:val="96476E765B844128AB51E017956B8ECA"/>
        <w:category>
          <w:name w:val="General"/>
          <w:gallery w:val="placeholder"/>
        </w:category>
        <w:types>
          <w:type w:val="bbPlcHdr"/>
        </w:types>
        <w:behaviors>
          <w:behavior w:val="content"/>
        </w:behaviors>
        <w:guid w:val="{C34EE5F0-781E-4507-8FF0-8FD05861B611}"/>
      </w:docPartPr>
      <w:docPartBody>
        <w:p w:rsidR="00CB12B2" w:rsidRDefault="00E75260" w:rsidP="00E75260">
          <w:pPr>
            <w:pStyle w:val="96476E765B844128AB51E017956B8ECA1"/>
          </w:pPr>
          <w:r w:rsidRPr="00CB0BDA">
            <w:rPr>
              <w:rStyle w:val="PlaceholderText"/>
            </w:rPr>
            <w:t>Click here to enter text.</w:t>
          </w:r>
        </w:p>
      </w:docPartBody>
    </w:docPart>
    <w:docPart>
      <w:docPartPr>
        <w:name w:val="DB9FA05B2DC34678B579EEDC029B3BB9"/>
        <w:category>
          <w:name w:val="General"/>
          <w:gallery w:val="placeholder"/>
        </w:category>
        <w:types>
          <w:type w:val="bbPlcHdr"/>
        </w:types>
        <w:behaviors>
          <w:behavior w:val="content"/>
        </w:behaviors>
        <w:guid w:val="{F7E09A51-E0DC-4879-ABAA-BB7594683632}"/>
      </w:docPartPr>
      <w:docPartBody>
        <w:p w:rsidR="00CB12B2" w:rsidRDefault="00170416" w:rsidP="00170416">
          <w:pPr>
            <w:pStyle w:val="DB9FA05B2DC34678B579EEDC029B3BB9"/>
          </w:pPr>
          <w:r w:rsidRPr="00550752">
            <w:rPr>
              <w:rStyle w:val="PlaceholderText"/>
            </w:rPr>
            <w:t>Click here to enter text.</w:t>
          </w:r>
        </w:p>
      </w:docPartBody>
    </w:docPart>
    <w:docPart>
      <w:docPartPr>
        <w:name w:val="12DA554196DC46CB95D61AC75C7DCAD1"/>
        <w:category>
          <w:name w:val="General"/>
          <w:gallery w:val="placeholder"/>
        </w:category>
        <w:types>
          <w:type w:val="bbPlcHdr"/>
        </w:types>
        <w:behaviors>
          <w:behavior w:val="content"/>
        </w:behaviors>
        <w:guid w:val="{8E9E6C15-B857-4B0C-A830-736F98660F50}"/>
      </w:docPartPr>
      <w:docPartBody>
        <w:p w:rsidR="00CB12B2" w:rsidRDefault="00170416">
          <w:r w:rsidRPr="00550752">
            <w:rPr>
              <w:rStyle w:val="PlaceholderText"/>
            </w:rPr>
            <w:t>[Status]</w:t>
          </w:r>
        </w:p>
      </w:docPartBody>
    </w:docPart>
    <w:docPart>
      <w:docPartPr>
        <w:name w:val="E7CB029E522D4358967D039B89818E67"/>
        <w:category>
          <w:name w:val="General"/>
          <w:gallery w:val="placeholder"/>
        </w:category>
        <w:types>
          <w:type w:val="bbPlcHdr"/>
        </w:types>
        <w:behaviors>
          <w:behavior w:val="content"/>
        </w:behaviors>
        <w:guid w:val="{5DFEFCDF-2CAF-4210-B7D4-375CC5493953}"/>
      </w:docPartPr>
      <w:docPartBody>
        <w:p w:rsidR="00CB12B2" w:rsidRDefault="00170416">
          <w:r w:rsidRPr="00550752">
            <w:rPr>
              <w:rStyle w:val="PlaceholderText"/>
            </w:rPr>
            <w:t>[Status]</w:t>
          </w:r>
        </w:p>
      </w:docPartBody>
    </w:docPart>
    <w:docPart>
      <w:docPartPr>
        <w:name w:val="7E3F68ED20C9402A8D4271643470EB68"/>
        <w:category>
          <w:name w:val="General"/>
          <w:gallery w:val="placeholder"/>
        </w:category>
        <w:types>
          <w:type w:val="bbPlcHdr"/>
        </w:types>
        <w:behaviors>
          <w:behavior w:val="content"/>
        </w:behaviors>
        <w:guid w:val="{666B342A-0EE5-4E51-80BC-98556C3A02FE}"/>
      </w:docPartPr>
      <w:docPartBody>
        <w:p w:rsidR="00CB12B2" w:rsidRDefault="00170416">
          <w:r w:rsidRPr="00550752">
            <w:rPr>
              <w:rStyle w:val="PlaceholderText"/>
            </w:rPr>
            <w:t>[Subject]</w:t>
          </w:r>
        </w:p>
      </w:docPartBody>
    </w:docPart>
    <w:docPart>
      <w:docPartPr>
        <w:name w:val="ED57F94101D5435F8313C77C3847843E"/>
        <w:category>
          <w:name w:val="General"/>
          <w:gallery w:val="placeholder"/>
        </w:category>
        <w:types>
          <w:type w:val="bbPlcHdr"/>
        </w:types>
        <w:behaviors>
          <w:behavior w:val="content"/>
        </w:behaviors>
        <w:guid w:val="{4FC9893D-BFF6-4A62-AF25-702A36A64E67}"/>
      </w:docPartPr>
      <w:docPartBody>
        <w:p w:rsidR="00CB12B2" w:rsidRDefault="00170416">
          <w:r w:rsidRPr="00550752">
            <w:rPr>
              <w:rStyle w:val="PlaceholderText"/>
            </w:rPr>
            <w:t>[Subject]</w:t>
          </w:r>
        </w:p>
      </w:docPartBody>
    </w:docPart>
    <w:docPart>
      <w:docPartPr>
        <w:name w:val="EDF5C0C346D84E2C8F9FC4244D2C19F0"/>
        <w:category>
          <w:name w:val="General"/>
          <w:gallery w:val="placeholder"/>
        </w:category>
        <w:types>
          <w:type w:val="bbPlcHdr"/>
        </w:types>
        <w:behaviors>
          <w:behavior w:val="content"/>
        </w:behaviors>
        <w:guid w:val="{C1A27CA7-5D41-4D60-A7FE-632C7A947A20}"/>
      </w:docPartPr>
      <w:docPartBody>
        <w:p w:rsidR="00E75260" w:rsidRDefault="00CB12B2" w:rsidP="00CB12B2">
          <w:pPr>
            <w:pStyle w:val="EDF5C0C346D84E2C8F9FC4244D2C19F0"/>
          </w:pPr>
          <w:r w:rsidRPr="00550752">
            <w:rPr>
              <w:rStyle w:val="PlaceholderText"/>
            </w:rPr>
            <w:t>Click here to enter text.</w:t>
          </w:r>
        </w:p>
      </w:docPartBody>
    </w:docPart>
    <w:docPart>
      <w:docPartPr>
        <w:name w:val="5302055DDD804FA7939F5D247FF7D2C2"/>
        <w:category>
          <w:name w:val="General"/>
          <w:gallery w:val="placeholder"/>
        </w:category>
        <w:types>
          <w:type w:val="bbPlcHdr"/>
        </w:types>
        <w:behaviors>
          <w:behavior w:val="content"/>
        </w:behaviors>
        <w:guid w:val="{2B732D0D-993C-4E92-AFA8-D2A9A8AC8359}"/>
      </w:docPartPr>
      <w:docPartBody>
        <w:p w:rsidR="00E75260" w:rsidRDefault="00CB12B2" w:rsidP="00CB12B2">
          <w:pPr>
            <w:pStyle w:val="5302055DDD804FA7939F5D247FF7D2C2"/>
          </w:pPr>
          <w:r w:rsidRPr="000E31AD">
            <w:rPr>
              <w:sz w:val="24"/>
              <w:szCs w:val="24"/>
            </w:rPr>
            <w:t>[</w:t>
          </w:r>
          <w:r w:rsidRPr="000E31AD">
            <w:rPr>
              <w:rStyle w:val="PlaceholderText"/>
              <w:sz w:val="24"/>
              <w:szCs w:val="24"/>
            </w:rPr>
            <w:t>Select Date]</w:t>
          </w:r>
        </w:p>
      </w:docPartBody>
    </w:docPart>
    <w:docPart>
      <w:docPartPr>
        <w:name w:val="93996E3312F245D8BF3A48F509EF1D2F"/>
        <w:category>
          <w:name w:val="General"/>
          <w:gallery w:val="placeholder"/>
        </w:category>
        <w:types>
          <w:type w:val="bbPlcHdr"/>
        </w:types>
        <w:behaviors>
          <w:behavior w:val="content"/>
        </w:behaviors>
        <w:guid w:val="{3E25E7A4-1735-4D9E-938D-FEFFF8BA5ADE}"/>
      </w:docPartPr>
      <w:docPartBody>
        <w:p w:rsidR="00E75260" w:rsidRDefault="00CB12B2" w:rsidP="00CB12B2">
          <w:pPr>
            <w:pStyle w:val="93996E3312F245D8BF3A48F509EF1D2F"/>
          </w:pPr>
          <w:r w:rsidRPr="00550752">
            <w:rPr>
              <w:rStyle w:val="PlaceholderText"/>
            </w:rPr>
            <w:t>Click here to enter text.</w:t>
          </w:r>
        </w:p>
      </w:docPartBody>
    </w:docPart>
    <w:docPart>
      <w:docPartPr>
        <w:name w:val="6EBE834F65BF4F49AFBDBFECC028A63C"/>
        <w:category>
          <w:name w:val="General"/>
          <w:gallery w:val="placeholder"/>
        </w:category>
        <w:types>
          <w:type w:val="bbPlcHdr"/>
        </w:types>
        <w:behaviors>
          <w:behavior w:val="content"/>
        </w:behaviors>
        <w:guid w:val="{E04B98C0-DCF7-4AF5-A79A-596944D2A394}"/>
      </w:docPartPr>
      <w:docPartBody>
        <w:p w:rsidR="00E75260" w:rsidRDefault="00E75260" w:rsidP="00E75260">
          <w:pPr>
            <w:pStyle w:val="6EBE834F65BF4F49AFBDBFECC028A63C1"/>
          </w:pPr>
          <w:r w:rsidRPr="000E31AD">
            <w:rPr>
              <w:sz w:val="24"/>
              <w:szCs w:val="24"/>
            </w:rPr>
            <w:t>[</w:t>
          </w:r>
          <w:r w:rsidRPr="000E31AD">
            <w:rPr>
              <w:rStyle w:val="PlaceholderText"/>
              <w:sz w:val="24"/>
              <w:szCs w:val="24"/>
            </w:rPr>
            <w:t>Select Date]</w:t>
          </w:r>
        </w:p>
      </w:docPartBody>
    </w:docPart>
    <w:docPart>
      <w:docPartPr>
        <w:name w:val="0390DB7FC7A84A1487934FDE7F07E8BB"/>
        <w:category>
          <w:name w:val="General"/>
          <w:gallery w:val="placeholder"/>
        </w:category>
        <w:types>
          <w:type w:val="bbPlcHdr"/>
        </w:types>
        <w:behaviors>
          <w:behavior w:val="content"/>
        </w:behaviors>
        <w:guid w:val="{7986992C-F4E1-4892-AC5D-649FBD0F8B88}"/>
      </w:docPartPr>
      <w:docPartBody>
        <w:p w:rsidR="00E75260" w:rsidRDefault="00E75260" w:rsidP="00E75260">
          <w:pPr>
            <w:pStyle w:val="0390DB7FC7A84A1487934FDE7F07E8BB1"/>
          </w:pPr>
          <w:r w:rsidRPr="00550752">
            <w:rPr>
              <w:rStyle w:val="PlaceholderText"/>
            </w:rPr>
            <w:t>Click here to enter text.</w:t>
          </w:r>
        </w:p>
      </w:docPartBody>
    </w:docPart>
    <w:docPart>
      <w:docPartPr>
        <w:name w:val="FCD93927C0D247AFA9FBDF3F39E5E220"/>
        <w:category>
          <w:name w:val="General"/>
          <w:gallery w:val="placeholder"/>
        </w:category>
        <w:types>
          <w:type w:val="bbPlcHdr"/>
        </w:types>
        <w:behaviors>
          <w:behavior w:val="content"/>
        </w:behaviors>
        <w:guid w:val="{CF8AF894-20A5-4918-ADBE-D79CBCFDC397}"/>
      </w:docPartPr>
      <w:docPartBody>
        <w:p w:rsidR="00E75260" w:rsidRDefault="00E75260" w:rsidP="00E75260">
          <w:pPr>
            <w:pStyle w:val="FCD93927C0D247AFA9FBDF3F39E5E2201"/>
          </w:pPr>
          <w:r w:rsidRPr="000E31AD">
            <w:rPr>
              <w:sz w:val="24"/>
              <w:szCs w:val="24"/>
            </w:rPr>
            <w:t>[</w:t>
          </w:r>
          <w:r w:rsidRPr="000E31AD">
            <w:rPr>
              <w:rStyle w:val="PlaceholderText"/>
              <w:sz w:val="24"/>
              <w:szCs w:val="24"/>
            </w:rPr>
            <w:t>Select Date]</w:t>
          </w:r>
        </w:p>
      </w:docPartBody>
    </w:docPart>
    <w:docPart>
      <w:docPartPr>
        <w:name w:val="E99C6D1276DC4E4083DA930CB71A2258"/>
        <w:category>
          <w:name w:val="General"/>
          <w:gallery w:val="placeholder"/>
        </w:category>
        <w:types>
          <w:type w:val="bbPlcHdr"/>
        </w:types>
        <w:behaviors>
          <w:behavior w:val="content"/>
        </w:behaviors>
        <w:guid w:val="{742F20FA-5E88-41F7-AC59-1DEFC3B8C50E}"/>
      </w:docPartPr>
      <w:docPartBody>
        <w:p w:rsidR="00E75260" w:rsidRDefault="00E75260" w:rsidP="00E75260">
          <w:pPr>
            <w:pStyle w:val="E99C6D1276DC4E4083DA930CB71A22581"/>
          </w:pPr>
          <w:r w:rsidRPr="00550752">
            <w:rPr>
              <w:rStyle w:val="PlaceholderText"/>
            </w:rPr>
            <w:t>Click here to enter text.</w:t>
          </w:r>
        </w:p>
      </w:docPartBody>
    </w:docPart>
    <w:docPart>
      <w:docPartPr>
        <w:name w:val="52F0F76149E34650B4F123304E748FD1"/>
        <w:category>
          <w:name w:val="General"/>
          <w:gallery w:val="placeholder"/>
        </w:category>
        <w:types>
          <w:type w:val="bbPlcHdr"/>
        </w:types>
        <w:behaviors>
          <w:behavior w:val="content"/>
        </w:behaviors>
        <w:guid w:val="{93508B3F-9257-48F8-9235-003CC2683093}"/>
      </w:docPartPr>
      <w:docPartBody>
        <w:p w:rsidR="00E75260" w:rsidRDefault="00E75260" w:rsidP="00E75260">
          <w:pPr>
            <w:pStyle w:val="52F0F76149E34650B4F123304E748FD11"/>
          </w:pPr>
          <w:r w:rsidRPr="000E31AD">
            <w:rPr>
              <w:sz w:val="24"/>
              <w:szCs w:val="24"/>
            </w:rPr>
            <w:t>[</w:t>
          </w:r>
          <w:r w:rsidRPr="000E31AD">
            <w:rPr>
              <w:rStyle w:val="PlaceholderText"/>
              <w:sz w:val="24"/>
              <w:szCs w:val="24"/>
            </w:rPr>
            <w:t>Select Date]</w:t>
          </w:r>
        </w:p>
      </w:docPartBody>
    </w:docPart>
    <w:docPart>
      <w:docPartPr>
        <w:name w:val="ED1CA34628F849599590EC7BF4E574F3"/>
        <w:category>
          <w:name w:val="General"/>
          <w:gallery w:val="placeholder"/>
        </w:category>
        <w:types>
          <w:type w:val="bbPlcHdr"/>
        </w:types>
        <w:behaviors>
          <w:behavior w:val="content"/>
        </w:behaviors>
        <w:guid w:val="{A11E8D10-7F37-41DF-B63A-E599B445F28D}"/>
      </w:docPartPr>
      <w:docPartBody>
        <w:p w:rsidR="00E75260" w:rsidRDefault="00E75260" w:rsidP="00E75260">
          <w:pPr>
            <w:pStyle w:val="ED1CA34628F849599590EC7BF4E574F31"/>
          </w:pPr>
          <w:r w:rsidRPr="00550752">
            <w:rPr>
              <w:rStyle w:val="PlaceholderText"/>
            </w:rPr>
            <w:t>Click here to enter text.</w:t>
          </w:r>
        </w:p>
      </w:docPartBody>
    </w:docPart>
    <w:docPart>
      <w:docPartPr>
        <w:name w:val="A3B13EFD4BDD415BB4791FB92DBD8062"/>
        <w:category>
          <w:name w:val="General"/>
          <w:gallery w:val="placeholder"/>
        </w:category>
        <w:types>
          <w:type w:val="bbPlcHdr"/>
        </w:types>
        <w:behaviors>
          <w:behavior w:val="content"/>
        </w:behaviors>
        <w:guid w:val="{53CD7BED-230E-45DD-8229-160DB3561743}"/>
      </w:docPartPr>
      <w:docPartBody>
        <w:p w:rsidR="00E75260" w:rsidRDefault="00E75260" w:rsidP="00E75260">
          <w:pPr>
            <w:pStyle w:val="A3B13EFD4BDD415BB4791FB92DBD80621"/>
          </w:pPr>
          <w:r w:rsidRPr="000E31AD">
            <w:rPr>
              <w:sz w:val="24"/>
              <w:szCs w:val="24"/>
            </w:rPr>
            <w:t>[</w:t>
          </w:r>
          <w:r w:rsidRPr="000E31AD">
            <w:rPr>
              <w:rStyle w:val="PlaceholderText"/>
              <w:sz w:val="24"/>
              <w:szCs w:val="24"/>
            </w:rPr>
            <w:t>Select Date]</w:t>
          </w:r>
        </w:p>
      </w:docPartBody>
    </w:docPart>
    <w:docPart>
      <w:docPartPr>
        <w:name w:val="2C736904D8BE4ED3A84FFDE70E3F36D8"/>
        <w:category>
          <w:name w:val="General"/>
          <w:gallery w:val="placeholder"/>
        </w:category>
        <w:types>
          <w:type w:val="bbPlcHdr"/>
        </w:types>
        <w:behaviors>
          <w:behavior w:val="content"/>
        </w:behaviors>
        <w:guid w:val="{1FAEFECD-E4B4-4417-905D-1AB310386246}"/>
      </w:docPartPr>
      <w:docPartBody>
        <w:p w:rsidR="00E75260" w:rsidRDefault="00E75260" w:rsidP="00E75260">
          <w:pPr>
            <w:pStyle w:val="2C736904D8BE4ED3A84FFDE70E3F36D81"/>
          </w:pPr>
          <w:r w:rsidRPr="00550752">
            <w:rPr>
              <w:rStyle w:val="PlaceholderText"/>
            </w:rPr>
            <w:t>Click here to enter text.</w:t>
          </w:r>
        </w:p>
      </w:docPartBody>
    </w:docPart>
    <w:docPart>
      <w:docPartPr>
        <w:name w:val="B521CB64FD21443796D6BF61A2403066"/>
        <w:category>
          <w:name w:val="General"/>
          <w:gallery w:val="placeholder"/>
        </w:category>
        <w:types>
          <w:type w:val="bbPlcHdr"/>
        </w:types>
        <w:behaviors>
          <w:behavior w:val="content"/>
        </w:behaviors>
        <w:guid w:val="{78908EF6-5421-437A-9221-8AE250A26C84}"/>
      </w:docPartPr>
      <w:docPartBody>
        <w:p w:rsidR="00E75260" w:rsidRDefault="00E75260" w:rsidP="00E75260">
          <w:pPr>
            <w:pStyle w:val="B521CB64FD21443796D6BF61A24030661"/>
          </w:pPr>
          <w:r w:rsidRPr="000E31AD">
            <w:rPr>
              <w:sz w:val="24"/>
              <w:szCs w:val="24"/>
            </w:rPr>
            <w:t>[</w:t>
          </w:r>
          <w:r w:rsidRPr="000E31AD">
            <w:rPr>
              <w:rStyle w:val="PlaceholderText"/>
              <w:sz w:val="24"/>
              <w:szCs w:val="24"/>
            </w:rPr>
            <w:t>Select Date]</w:t>
          </w:r>
        </w:p>
      </w:docPartBody>
    </w:docPart>
    <w:docPart>
      <w:docPartPr>
        <w:name w:val="F9A0C43F6ADE454F88AA13F0391E3193"/>
        <w:category>
          <w:name w:val="General"/>
          <w:gallery w:val="placeholder"/>
        </w:category>
        <w:types>
          <w:type w:val="bbPlcHdr"/>
        </w:types>
        <w:behaviors>
          <w:behavior w:val="content"/>
        </w:behaviors>
        <w:guid w:val="{260D7DB6-05F8-46FC-A9CD-43F5DBE2F7E3}"/>
      </w:docPartPr>
      <w:docPartBody>
        <w:p w:rsidR="00E75260" w:rsidRDefault="00E75260" w:rsidP="00E75260">
          <w:pPr>
            <w:pStyle w:val="F9A0C43F6ADE454F88AA13F0391E31931"/>
          </w:pPr>
          <w:r w:rsidRPr="00550752">
            <w:rPr>
              <w:rStyle w:val="PlaceholderText"/>
            </w:rPr>
            <w:t>Click here to enter text.</w:t>
          </w:r>
        </w:p>
      </w:docPartBody>
    </w:docPart>
    <w:docPart>
      <w:docPartPr>
        <w:name w:val="1724031616E34358B7D0D4F518362A73"/>
        <w:category>
          <w:name w:val="General"/>
          <w:gallery w:val="placeholder"/>
        </w:category>
        <w:types>
          <w:type w:val="bbPlcHdr"/>
        </w:types>
        <w:behaviors>
          <w:behavior w:val="content"/>
        </w:behaviors>
        <w:guid w:val="{466570C8-F42F-4A0A-8D03-EE5EC612AB8E}"/>
      </w:docPartPr>
      <w:docPartBody>
        <w:p w:rsidR="00E75260" w:rsidRDefault="00E75260" w:rsidP="00E75260">
          <w:pPr>
            <w:pStyle w:val="1724031616E34358B7D0D4F518362A731"/>
          </w:pPr>
          <w:r w:rsidRPr="000E31AD">
            <w:rPr>
              <w:sz w:val="24"/>
              <w:szCs w:val="24"/>
            </w:rPr>
            <w:t>[</w:t>
          </w:r>
          <w:r w:rsidRPr="000E31AD">
            <w:rPr>
              <w:rStyle w:val="PlaceholderText"/>
              <w:sz w:val="24"/>
              <w:szCs w:val="24"/>
            </w:rPr>
            <w:t>Select Date]</w:t>
          </w:r>
        </w:p>
      </w:docPartBody>
    </w:docPart>
    <w:docPart>
      <w:docPartPr>
        <w:name w:val="01189C653C584FB0ACC1E05739BBAC09"/>
        <w:category>
          <w:name w:val="General"/>
          <w:gallery w:val="placeholder"/>
        </w:category>
        <w:types>
          <w:type w:val="bbPlcHdr"/>
        </w:types>
        <w:behaviors>
          <w:behavior w:val="content"/>
        </w:behaviors>
        <w:guid w:val="{2D527011-203B-4654-B599-2F0EBEDBB3EF}"/>
      </w:docPartPr>
      <w:docPartBody>
        <w:p w:rsidR="00E75260" w:rsidRDefault="00E75260" w:rsidP="00E75260">
          <w:pPr>
            <w:pStyle w:val="01189C653C584FB0ACC1E05739BBAC091"/>
          </w:pPr>
          <w:r w:rsidRPr="00550752">
            <w:rPr>
              <w:rStyle w:val="PlaceholderText"/>
            </w:rPr>
            <w:t>Click here to enter text.</w:t>
          </w:r>
        </w:p>
      </w:docPartBody>
    </w:docPart>
    <w:docPart>
      <w:docPartPr>
        <w:name w:val="87D2E101CD3249FCA87D294599D3A90F"/>
        <w:category>
          <w:name w:val="General"/>
          <w:gallery w:val="placeholder"/>
        </w:category>
        <w:types>
          <w:type w:val="bbPlcHdr"/>
        </w:types>
        <w:behaviors>
          <w:behavior w:val="content"/>
        </w:behaviors>
        <w:guid w:val="{ED8C8AAF-65B3-4D5D-AF04-BC084A70CFD8}"/>
      </w:docPartPr>
      <w:docPartBody>
        <w:p w:rsidR="00E75260" w:rsidRDefault="00E75260" w:rsidP="00E75260">
          <w:pPr>
            <w:pStyle w:val="87D2E101CD3249FCA87D294599D3A90F1"/>
          </w:pPr>
          <w:r w:rsidRPr="000E31AD">
            <w:rPr>
              <w:sz w:val="24"/>
              <w:szCs w:val="24"/>
            </w:rPr>
            <w:t>[</w:t>
          </w:r>
          <w:r w:rsidRPr="000E31AD">
            <w:rPr>
              <w:rStyle w:val="PlaceholderText"/>
              <w:sz w:val="24"/>
              <w:szCs w:val="24"/>
            </w:rPr>
            <w:t>Select Date]</w:t>
          </w:r>
        </w:p>
      </w:docPartBody>
    </w:docPart>
    <w:docPart>
      <w:docPartPr>
        <w:name w:val="829C3E69336F462B94EBC81ABB9A0B43"/>
        <w:category>
          <w:name w:val="General"/>
          <w:gallery w:val="placeholder"/>
        </w:category>
        <w:types>
          <w:type w:val="bbPlcHdr"/>
        </w:types>
        <w:behaviors>
          <w:behavior w:val="content"/>
        </w:behaviors>
        <w:guid w:val="{939B1BD1-11C6-4FFC-9F82-13CD5F1BACF9}"/>
      </w:docPartPr>
      <w:docPartBody>
        <w:p w:rsidR="00E75260" w:rsidRDefault="00E75260" w:rsidP="00E75260">
          <w:pPr>
            <w:pStyle w:val="829C3E69336F462B94EBC81ABB9A0B431"/>
          </w:pPr>
          <w:r w:rsidRPr="00550752">
            <w:rPr>
              <w:rStyle w:val="PlaceholderText"/>
            </w:rPr>
            <w:t>Click here to enter text.</w:t>
          </w:r>
        </w:p>
      </w:docPartBody>
    </w:docPart>
    <w:docPart>
      <w:docPartPr>
        <w:name w:val="D9D6302F0FB04BED954995ED8363186B"/>
        <w:category>
          <w:name w:val="General"/>
          <w:gallery w:val="placeholder"/>
        </w:category>
        <w:types>
          <w:type w:val="bbPlcHdr"/>
        </w:types>
        <w:behaviors>
          <w:behavior w:val="content"/>
        </w:behaviors>
        <w:guid w:val="{042EC4A0-24F6-4AC4-A2C1-C9ECDB16FCBD}"/>
      </w:docPartPr>
      <w:docPartBody>
        <w:p w:rsidR="00E75260" w:rsidRDefault="00E75260" w:rsidP="00E75260">
          <w:pPr>
            <w:pStyle w:val="D9D6302F0FB04BED954995ED8363186B1"/>
          </w:pPr>
          <w:r w:rsidRPr="000E31AD">
            <w:rPr>
              <w:sz w:val="24"/>
              <w:szCs w:val="24"/>
            </w:rPr>
            <w:t>[</w:t>
          </w:r>
          <w:r w:rsidRPr="000E31AD">
            <w:rPr>
              <w:rStyle w:val="PlaceholderText"/>
              <w:sz w:val="24"/>
              <w:szCs w:val="24"/>
            </w:rPr>
            <w:t>Select Date]</w:t>
          </w:r>
        </w:p>
      </w:docPartBody>
    </w:docPart>
    <w:docPart>
      <w:docPartPr>
        <w:name w:val="20B55AE7CD3E4BB1A1782A15B013B446"/>
        <w:category>
          <w:name w:val="General"/>
          <w:gallery w:val="placeholder"/>
        </w:category>
        <w:types>
          <w:type w:val="bbPlcHdr"/>
        </w:types>
        <w:behaviors>
          <w:behavior w:val="content"/>
        </w:behaviors>
        <w:guid w:val="{895093A2-584F-4FAC-8A48-EBAA34F4AC4F}"/>
      </w:docPartPr>
      <w:docPartBody>
        <w:p w:rsidR="00E75260" w:rsidRDefault="00E75260" w:rsidP="00E75260">
          <w:pPr>
            <w:pStyle w:val="20B55AE7CD3E4BB1A1782A15B013B4461"/>
          </w:pPr>
          <w:r w:rsidRPr="00550752">
            <w:rPr>
              <w:rStyle w:val="PlaceholderText"/>
            </w:rPr>
            <w:t>Click here to enter text.</w:t>
          </w:r>
        </w:p>
      </w:docPartBody>
    </w:docPart>
    <w:docPart>
      <w:docPartPr>
        <w:name w:val="B1590FFCAFE44E75B499F51EE905A803"/>
        <w:category>
          <w:name w:val="General"/>
          <w:gallery w:val="placeholder"/>
        </w:category>
        <w:types>
          <w:type w:val="bbPlcHdr"/>
        </w:types>
        <w:behaviors>
          <w:behavior w:val="content"/>
        </w:behaviors>
        <w:guid w:val="{861D8132-87FD-45F9-8AAA-84569038C785}"/>
      </w:docPartPr>
      <w:docPartBody>
        <w:p w:rsidR="00E75260" w:rsidRDefault="00E75260" w:rsidP="00E75260">
          <w:pPr>
            <w:pStyle w:val="B1590FFCAFE44E75B499F51EE905A8031"/>
          </w:pPr>
          <w:r w:rsidRPr="000E31AD">
            <w:rPr>
              <w:sz w:val="24"/>
              <w:szCs w:val="24"/>
            </w:rPr>
            <w:t>[</w:t>
          </w:r>
          <w:r w:rsidRPr="000E31AD">
            <w:rPr>
              <w:rStyle w:val="PlaceholderText"/>
              <w:sz w:val="24"/>
              <w:szCs w:val="24"/>
            </w:rPr>
            <w:t>Select Date]</w:t>
          </w:r>
        </w:p>
      </w:docPartBody>
    </w:docPart>
    <w:docPart>
      <w:docPartPr>
        <w:name w:val="6BCAC5AA31BE47789368FADE4253F6E5"/>
        <w:category>
          <w:name w:val="General"/>
          <w:gallery w:val="placeholder"/>
        </w:category>
        <w:types>
          <w:type w:val="bbPlcHdr"/>
        </w:types>
        <w:behaviors>
          <w:behavior w:val="content"/>
        </w:behaviors>
        <w:guid w:val="{80435C54-1366-4187-95CF-871B55D60435}"/>
      </w:docPartPr>
      <w:docPartBody>
        <w:p w:rsidR="00E75260" w:rsidRDefault="00E75260" w:rsidP="00E75260">
          <w:pPr>
            <w:pStyle w:val="6BCAC5AA31BE47789368FADE4253F6E51"/>
          </w:pPr>
          <w:r w:rsidRPr="00550752">
            <w:rPr>
              <w:rStyle w:val="PlaceholderText"/>
            </w:rPr>
            <w:t>Click here to enter text.</w:t>
          </w:r>
        </w:p>
      </w:docPartBody>
    </w:docPart>
    <w:docPart>
      <w:docPartPr>
        <w:name w:val="596D9465CE9B4698A46710366183A91F"/>
        <w:category>
          <w:name w:val="General"/>
          <w:gallery w:val="placeholder"/>
        </w:category>
        <w:types>
          <w:type w:val="bbPlcHdr"/>
        </w:types>
        <w:behaviors>
          <w:behavior w:val="content"/>
        </w:behaviors>
        <w:guid w:val="{26FB943D-D81D-4722-8CF8-27C581B5804A}"/>
      </w:docPartPr>
      <w:docPartBody>
        <w:p w:rsidR="00E75260" w:rsidRDefault="00E75260" w:rsidP="00E75260">
          <w:pPr>
            <w:pStyle w:val="596D9465CE9B4698A46710366183A91F1"/>
          </w:pPr>
          <w:r w:rsidRPr="000E31AD">
            <w:rPr>
              <w:sz w:val="24"/>
              <w:szCs w:val="24"/>
            </w:rPr>
            <w:t>[</w:t>
          </w:r>
          <w:r w:rsidRPr="000E31AD">
            <w:rPr>
              <w:rStyle w:val="PlaceholderText"/>
              <w:sz w:val="24"/>
              <w:szCs w:val="24"/>
            </w:rPr>
            <w:t>Select Date]</w:t>
          </w:r>
        </w:p>
      </w:docPartBody>
    </w:docPart>
    <w:docPart>
      <w:docPartPr>
        <w:name w:val="1AC2358855BB4A17B014A81136445666"/>
        <w:category>
          <w:name w:val="General"/>
          <w:gallery w:val="placeholder"/>
        </w:category>
        <w:types>
          <w:type w:val="bbPlcHdr"/>
        </w:types>
        <w:behaviors>
          <w:behavior w:val="content"/>
        </w:behaviors>
        <w:guid w:val="{DE7004E0-8205-4F0B-8E0E-EBE61880C656}"/>
      </w:docPartPr>
      <w:docPartBody>
        <w:p w:rsidR="00E75260" w:rsidRDefault="00E75260" w:rsidP="00E75260">
          <w:pPr>
            <w:pStyle w:val="1AC2358855BB4A17B014A811364456661"/>
          </w:pPr>
          <w:r w:rsidRPr="00550752">
            <w:rPr>
              <w:rStyle w:val="PlaceholderText"/>
            </w:rPr>
            <w:t>Click here to enter text.</w:t>
          </w:r>
        </w:p>
      </w:docPartBody>
    </w:docPart>
    <w:docPart>
      <w:docPartPr>
        <w:name w:val="633BF06EDAC34520A60EAA29E6684C08"/>
        <w:category>
          <w:name w:val="General"/>
          <w:gallery w:val="placeholder"/>
        </w:category>
        <w:types>
          <w:type w:val="bbPlcHdr"/>
        </w:types>
        <w:behaviors>
          <w:behavior w:val="content"/>
        </w:behaviors>
        <w:guid w:val="{9793CAAC-2096-4813-81A4-3DDFCEDDD030}"/>
      </w:docPartPr>
      <w:docPartBody>
        <w:p w:rsidR="00E75260" w:rsidRDefault="00E75260" w:rsidP="00E75260">
          <w:pPr>
            <w:pStyle w:val="633BF06EDAC34520A60EAA29E6684C081"/>
          </w:pPr>
          <w:r w:rsidRPr="000E31AD">
            <w:rPr>
              <w:sz w:val="24"/>
              <w:szCs w:val="24"/>
            </w:rPr>
            <w:t>[</w:t>
          </w:r>
          <w:r w:rsidRPr="000E31AD">
            <w:rPr>
              <w:rStyle w:val="PlaceholderText"/>
              <w:sz w:val="24"/>
              <w:szCs w:val="24"/>
            </w:rPr>
            <w:t>Select Date]</w:t>
          </w:r>
        </w:p>
      </w:docPartBody>
    </w:docPart>
    <w:docPart>
      <w:docPartPr>
        <w:name w:val="70EBEB5A9BD745C6AE13F8B565432CDA"/>
        <w:category>
          <w:name w:val="General"/>
          <w:gallery w:val="placeholder"/>
        </w:category>
        <w:types>
          <w:type w:val="bbPlcHdr"/>
        </w:types>
        <w:behaviors>
          <w:behavior w:val="content"/>
        </w:behaviors>
        <w:guid w:val="{741F367A-550A-4A87-9A5F-F6DA8D14149C}"/>
      </w:docPartPr>
      <w:docPartBody>
        <w:p w:rsidR="00E75260" w:rsidRDefault="00E75260" w:rsidP="00E75260">
          <w:pPr>
            <w:pStyle w:val="70EBEB5A9BD745C6AE13F8B565432CDA1"/>
          </w:pPr>
          <w:r w:rsidRPr="00550752">
            <w:rPr>
              <w:rStyle w:val="PlaceholderText"/>
            </w:rPr>
            <w:t>Click here to enter text.</w:t>
          </w:r>
        </w:p>
      </w:docPartBody>
    </w:docPart>
    <w:docPart>
      <w:docPartPr>
        <w:name w:val="23F01B686BF94A0CAD595454B2D2018A"/>
        <w:category>
          <w:name w:val="General"/>
          <w:gallery w:val="placeholder"/>
        </w:category>
        <w:types>
          <w:type w:val="bbPlcHdr"/>
        </w:types>
        <w:behaviors>
          <w:behavior w:val="content"/>
        </w:behaviors>
        <w:guid w:val="{2FD2C788-D737-41EA-95AD-F5D6425C654F}"/>
      </w:docPartPr>
      <w:docPartBody>
        <w:p w:rsidR="00E75260" w:rsidRDefault="00E75260" w:rsidP="00E75260">
          <w:pPr>
            <w:pStyle w:val="23F01B686BF94A0CAD595454B2D2018A1"/>
          </w:pPr>
          <w:r w:rsidRPr="000E31AD">
            <w:rPr>
              <w:sz w:val="24"/>
              <w:szCs w:val="24"/>
            </w:rPr>
            <w:t>[</w:t>
          </w:r>
          <w:r w:rsidRPr="000E31AD">
            <w:rPr>
              <w:rStyle w:val="PlaceholderText"/>
              <w:sz w:val="24"/>
              <w:szCs w:val="24"/>
            </w:rPr>
            <w:t>Select Date]</w:t>
          </w:r>
        </w:p>
      </w:docPartBody>
    </w:docPart>
    <w:docPart>
      <w:docPartPr>
        <w:name w:val="AB54256B698747CDB25E34B625F56E62"/>
        <w:category>
          <w:name w:val="General"/>
          <w:gallery w:val="placeholder"/>
        </w:category>
        <w:types>
          <w:type w:val="bbPlcHdr"/>
        </w:types>
        <w:behaviors>
          <w:behavior w:val="content"/>
        </w:behaviors>
        <w:guid w:val="{140884F9-51DF-4D99-BFCC-DAD91219CE0A}"/>
      </w:docPartPr>
      <w:docPartBody>
        <w:p w:rsidR="00E75260" w:rsidRDefault="00E75260" w:rsidP="00E75260">
          <w:pPr>
            <w:pStyle w:val="AB54256B698747CDB25E34B625F56E621"/>
          </w:pPr>
          <w:r w:rsidRPr="00550752">
            <w:rPr>
              <w:rStyle w:val="PlaceholderText"/>
            </w:rPr>
            <w:t>Click here to enter text.</w:t>
          </w:r>
        </w:p>
      </w:docPartBody>
    </w:docPart>
    <w:docPart>
      <w:docPartPr>
        <w:name w:val="6284C9BB7F6344F689DBA9668E6FC4DC"/>
        <w:category>
          <w:name w:val="General"/>
          <w:gallery w:val="placeholder"/>
        </w:category>
        <w:types>
          <w:type w:val="bbPlcHdr"/>
        </w:types>
        <w:behaviors>
          <w:behavior w:val="content"/>
        </w:behaviors>
        <w:guid w:val="{D4BE6C1F-6812-415A-884F-7946FF8B39E9}"/>
      </w:docPartPr>
      <w:docPartBody>
        <w:p w:rsidR="00E75260" w:rsidRDefault="00E75260" w:rsidP="00E75260">
          <w:pPr>
            <w:pStyle w:val="6284C9BB7F6344F689DBA9668E6FC4DC1"/>
          </w:pPr>
          <w:r w:rsidRPr="00550752">
            <w:rPr>
              <w:rStyle w:val="PlaceholderText"/>
            </w:rPr>
            <w:t>Click here to enter text.</w:t>
          </w:r>
        </w:p>
      </w:docPartBody>
    </w:docPart>
    <w:docPart>
      <w:docPartPr>
        <w:name w:val="1D86A817CCEF4FA1A30303AD6DF16494"/>
        <w:category>
          <w:name w:val="General"/>
          <w:gallery w:val="placeholder"/>
        </w:category>
        <w:types>
          <w:type w:val="bbPlcHdr"/>
        </w:types>
        <w:behaviors>
          <w:behavior w:val="content"/>
        </w:behaviors>
        <w:guid w:val="{161595A6-0329-46B6-9FA4-0F3E41734520}"/>
      </w:docPartPr>
      <w:docPartBody>
        <w:p w:rsidR="00E75260" w:rsidRDefault="00E75260" w:rsidP="00E75260">
          <w:pPr>
            <w:pStyle w:val="1D86A817CCEF4FA1A30303AD6DF164941"/>
          </w:pPr>
          <w:r w:rsidRPr="00550752">
            <w:rPr>
              <w:rStyle w:val="PlaceholderText"/>
            </w:rPr>
            <w:t>Click here to enter text.</w:t>
          </w:r>
        </w:p>
      </w:docPartBody>
    </w:docPart>
    <w:docPart>
      <w:docPartPr>
        <w:name w:val="B2B5681D925E4884AF067A4B71777164"/>
        <w:category>
          <w:name w:val="General"/>
          <w:gallery w:val="placeholder"/>
        </w:category>
        <w:types>
          <w:type w:val="bbPlcHdr"/>
        </w:types>
        <w:behaviors>
          <w:behavior w:val="content"/>
        </w:behaviors>
        <w:guid w:val="{A5CE4696-990E-4348-B0C1-6491437C1FDF}"/>
      </w:docPartPr>
      <w:docPartBody>
        <w:p w:rsidR="00E75260" w:rsidRDefault="00E75260" w:rsidP="00E75260">
          <w:pPr>
            <w:pStyle w:val="B2B5681D925E4884AF067A4B717771641"/>
          </w:pPr>
          <w:r w:rsidRPr="00550752">
            <w:rPr>
              <w:rStyle w:val="PlaceholderText"/>
            </w:rPr>
            <w:t>Click here to enter text.</w:t>
          </w:r>
        </w:p>
      </w:docPartBody>
    </w:docPart>
    <w:docPart>
      <w:docPartPr>
        <w:name w:val="9EA5D6A70CC04542B32E769C0A8EAA76"/>
        <w:category>
          <w:name w:val="General"/>
          <w:gallery w:val="placeholder"/>
        </w:category>
        <w:types>
          <w:type w:val="bbPlcHdr"/>
        </w:types>
        <w:behaviors>
          <w:behavior w:val="content"/>
        </w:behaviors>
        <w:guid w:val="{A3426532-D117-44B9-9715-F0C3E6C95350}"/>
      </w:docPartPr>
      <w:docPartBody>
        <w:p w:rsidR="00E75260" w:rsidRDefault="00E75260" w:rsidP="00E75260">
          <w:pPr>
            <w:pStyle w:val="9EA5D6A70CC04542B32E769C0A8EAA761"/>
          </w:pPr>
          <w:r w:rsidRPr="00550752">
            <w:rPr>
              <w:rStyle w:val="PlaceholderText"/>
            </w:rPr>
            <w:t>Click here to enter text.</w:t>
          </w:r>
        </w:p>
      </w:docPartBody>
    </w:docPart>
    <w:docPart>
      <w:docPartPr>
        <w:name w:val="D26CFA14A3DB4C25A993D86DFD049C8D"/>
        <w:category>
          <w:name w:val="General"/>
          <w:gallery w:val="placeholder"/>
        </w:category>
        <w:types>
          <w:type w:val="bbPlcHdr"/>
        </w:types>
        <w:behaviors>
          <w:behavior w:val="content"/>
        </w:behaviors>
        <w:guid w:val="{50ED85CE-30FF-474C-A9BC-0405A519DC56}"/>
      </w:docPartPr>
      <w:docPartBody>
        <w:p w:rsidR="00E75260" w:rsidRDefault="00E75260" w:rsidP="00E75260">
          <w:pPr>
            <w:pStyle w:val="D26CFA14A3DB4C25A993D86DFD049C8D1"/>
          </w:pPr>
          <w:r w:rsidRPr="00550752">
            <w:rPr>
              <w:rStyle w:val="PlaceholderText"/>
            </w:rPr>
            <w:t>Click here to enter text.</w:t>
          </w:r>
        </w:p>
      </w:docPartBody>
    </w:docPart>
    <w:docPart>
      <w:docPartPr>
        <w:name w:val="D4EB248DAD7546FCBF9357F214D89ED1"/>
        <w:category>
          <w:name w:val="General"/>
          <w:gallery w:val="placeholder"/>
        </w:category>
        <w:types>
          <w:type w:val="bbPlcHdr"/>
        </w:types>
        <w:behaviors>
          <w:behavior w:val="content"/>
        </w:behaviors>
        <w:guid w:val="{B6FD8DB5-E00A-4C44-AAAA-2D3003F58466}"/>
      </w:docPartPr>
      <w:docPartBody>
        <w:p w:rsidR="00E75260" w:rsidRDefault="00E75260" w:rsidP="00E75260">
          <w:pPr>
            <w:pStyle w:val="D4EB248DAD7546FCBF9357F214D89ED11"/>
          </w:pPr>
          <w:r w:rsidRPr="00550752">
            <w:rPr>
              <w:rStyle w:val="PlaceholderText"/>
            </w:rPr>
            <w:t>Click here to enter text.</w:t>
          </w:r>
        </w:p>
      </w:docPartBody>
    </w:docPart>
    <w:docPart>
      <w:docPartPr>
        <w:name w:val="0BF4C5F0AE0D4B16B6D2558A575552E8"/>
        <w:category>
          <w:name w:val="General"/>
          <w:gallery w:val="placeholder"/>
        </w:category>
        <w:types>
          <w:type w:val="bbPlcHdr"/>
        </w:types>
        <w:behaviors>
          <w:behavior w:val="content"/>
        </w:behaviors>
        <w:guid w:val="{B3C7AE65-2080-4959-995D-B3969BC54DCC}"/>
      </w:docPartPr>
      <w:docPartBody>
        <w:p w:rsidR="00E75260" w:rsidRDefault="00E75260" w:rsidP="00E75260">
          <w:pPr>
            <w:pStyle w:val="0BF4C5F0AE0D4B16B6D2558A575552E81"/>
          </w:pPr>
          <w:r w:rsidRPr="00550752">
            <w:rPr>
              <w:rStyle w:val="PlaceholderText"/>
            </w:rPr>
            <w:t>Click here to enter text.</w:t>
          </w:r>
        </w:p>
      </w:docPartBody>
    </w:docPart>
    <w:docPart>
      <w:docPartPr>
        <w:name w:val="93029167487B4CD98734997FE61C6078"/>
        <w:category>
          <w:name w:val="General"/>
          <w:gallery w:val="placeholder"/>
        </w:category>
        <w:types>
          <w:type w:val="bbPlcHdr"/>
        </w:types>
        <w:behaviors>
          <w:behavior w:val="content"/>
        </w:behaviors>
        <w:guid w:val="{B898A65B-FC2B-4BCC-BF21-51B64DE36EE3}"/>
      </w:docPartPr>
      <w:docPartBody>
        <w:p w:rsidR="00E75260" w:rsidRDefault="00E75260" w:rsidP="00E75260">
          <w:pPr>
            <w:pStyle w:val="93029167487B4CD98734997FE61C60781"/>
          </w:pPr>
          <w:r w:rsidRPr="00550752">
            <w:rPr>
              <w:rStyle w:val="PlaceholderText"/>
            </w:rPr>
            <w:t>Click here to enter text.</w:t>
          </w:r>
        </w:p>
      </w:docPartBody>
    </w:docPart>
    <w:docPart>
      <w:docPartPr>
        <w:name w:val="E8097BB502804DB0ADC3456C43B71FD1"/>
        <w:category>
          <w:name w:val="General"/>
          <w:gallery w:val="placeholder"/>
        </w:category>
        <w:types>
          <w:type w:val="bbPlcHdr"/>
        </w:types>
        <w:behaviors>
          <w:behavior w:val="content"/>
        </w:behaviors>
        <w:guid w:val="{C91E1B63-81FF-4A9A-984F-BFD12F0C8017}"/>
      </w:docPartPr>
      <w:docPartBody>
        <w:p w:rsidR="00E75260" w:rsidRDefault="00E75260" w:rsidP="00E75260">
          <w:pPr>
            <w:pStyle w:val="E8097BB502804DB0ADC3456C43B71FD11"/>
          </w:pPr>
          <w:r w:rsidRPr="00550752">
            <w:rPr>
              <w:rStyle w:val="PlaceholderText"/>
            </w:rPr>
            <w:t>Click here to enter text.</w:t>
          </w:r>
        </w:p>
      </w:docPartBody>
    </w:docPart>
    <w:docPart>
      <w:docPartPr>
        <w:name w:val="34FE15E518BE4AD4A8407ACDD78B1665"/>
        <w:category>
          <w:name w:val="General"/>
          <w:gallery w:val="placeholder"/>
        </w:category>
        <w:types>
          <w:type w:val="bbPlcHdr"/>
        </w:types>
        <w:behaviors>
          <w:behavior w:val="content"/>
        </w:behaviors>
        <w:guid w:val="{BBF19CA1-AA57-4115-AD65-DF387AF35647}"/>
      </w:docPartPr>
      <w:docPartBody>
        <w:p w:rsidR="00E75260" w:rsidRDefault="00E75260" w:rsidP="00E75260">
          <w:pPr>
            <w:pStyle w:val="34FE15E518BE4AD4A8407ACDD78B16651"/>
          </w:pPr>
          <w:r w:rsidRPr="00550752">
            <w:rPr>
              <w:rStyle w:val="PlaceholderText"/>
            </w:rPr>
            <w:t>Click here to enter text.</w:t>
          </w:r>
        </w:p>
      </w:docPartBody>
    </w:docPart>
    <w:docPart>
      <w:docPartPr>
        <w:name w:val="15BA5C4352994BB2BABA6AF119AE2940"/>
        <w:category>
          <w:name w:val="General"/>
          <w:gallery w:val="placeholder"/>
        </w:category>
        <w:types>
          <w:type w:val="bbPlcHdr"/>
        </w:types>
        <w:behaviors>
          <w:behavior w:val="content"/>
        </w:behaviors>
        <w:guid w:val="{A70D4699-CFF5-4681-AAB6-ED57F5E0F81D}"/>
      </w:docPartPr>
      <w:docPartBody>
        <w:p w:rsidR="00E75260" w:rsidRDefault="00E75260" w:rsidP="00E75260">
          <w:pPr>
            <w:pStyle w:val="15BA5C4352994BB2BABA6AF119AE29401"/>
          </w:pPr>
          <w:r w:rsidRPr="00550752">
            <w:rPr>
              <w:rStyle w:val="PlaceholderText"/>
            </w:rPr>
            <w:t>Click here to enter text.</w:t>
          </w:r>
        </w:p>
      </w:docPartBody>
    </w:docPart>
    <w:docPart>
      <w:docPartPr>
        <w:name w:val="AC0812B44AB04E6FB688D67AEF27CBC0"/>
        <w:category>
          <w:name w:val="General"/>
          <w:gallery w:val="placeholder"/>
        </w:category>
        <w:types>
          <w:type w:val="bbPlcHdr"/>
        </w:types>
        <w:behaviors>
          <w:behavior w:val="content"/>
        </w:behaviors>
        <w:guid w:val="{31ECF7C3-5389-414E-BD87-F69A73E582DC}"/>
      </w:docPartPr>
      <w:docPartBody>
        <w:p w:rsidR="00E75260" w:rsidRDefault="00E75260" w:rsidP="00E75260">
          <w:pPr>
            <w:pStyle w:val="AC0812B44AB04E6FB688D67AEF27CBC01"/>
          </w:pPr>
          <w:r w:rsidRPr="00550752">
            <w:rPr>
              <w:rStyle w:val="PlaceholderText"/>
            </w:rPr>
            <w:t>Click here to enter text.</w:t>
          </w:r>
        </w:p>
      </w:docPartBody>
    </w:docPart>
    <w:docPart>
      <w:docPartPr>
        <w:name w:val="519E3E72DB284D358823B6EBA932EC31"/>
        <w:category>
          <w:name w:val="General"/>
          <w:gallery w:val="placeholder"/>
        </w:category>
        <w:types>
          <w:type w:val="bbPlcHdr"/>
        </w:types>
        <w:behaviors>
          <w:behavior w:val="content"/>
        </w:behaviors>
        <w:guid w:val="{ED4394C7-12FF-4FCB-AB6C-3736A4617D3E}"/>
      </w:docPartPr>
      <w:docPartBody>
        <w:p w:rsidR="00E75260" w:rsidRDefault="00E75260" w:rsidP="00E75260">
          <w:pPr>
            <w:pStyle w:val="519E3E72DB284D358823B6EBA932EC311"/>
          </w:pPr>
          <w:r w:rsidRPr="00550752">
            <w:rPr>
              <w:rStyle w:val="PlaceholderText"/>
            </w:rPr>
            <w:t>Click here to enter text.</w:t>
          </w:r>
        </w:p>
      </w:docPartBody>
    </w:docPart>
    <w:docPart>
      <w:docPartPr>
        <w:name w:val="DefaultPlaceholder_1082065159"/>
        <w:category>
          <w:name w:val="General"/>
          <w:gallery w:val="placeholder"/>
        </w:category>
        <w:types>
          <w:type w:val="bbPlcHdr"/>
        </w:types>
        <w:behaviors>
          <w:behavior w:val="content"/>
        </w:behaviors>
        <w:guid w:val="{09EA5293-DB8A-4E3B-917A-2CAB3E49AD3D}"/>
      </w:docPartPr>
      <w:docPartBody>
        <w:p w:rsidR="00E75260" w:rsidRDefault="00CB12B2">
          <w:r w:rsidRPr="00FE7C98">
            <w:rPr>
              <w:rStyle w:val="PlaceholderText"/>
            </w:rPr>
            <w:t>Choose an item.</w:t>
          </w:r>
        </w:p>
      </w:docPartBody>
    </w:docPart>
    <w:docPart>
      <w:docPartPr>
        <w:name w:val="AD9FA6E82EA94FE199C40C21DACCA72A"/>
        <w:category>
          <w:name w:val="General"/>
          <w:gallery w:val="placeholder"/>
        </w:category>
        <w:types>
          <w:type w:val="bbPlcHdr"/>
        </w:types>
        <w:behaviors>
          <w:behavior w:val="content"/>
        </w:behaviors>
        <w:guid w:val="{0E2BD225-39F7-42EE-93B9-DD708A0C3C81}"/>
      </w:docPartPr>
      <w:docPartBody>
        <w:p w:rsidR="008E393D" w:rsidRDefault="00E75260" w:rsidP="00E75260">
          <w:pPr>
            <w:pStyle w:val="AD9FA6E82EA94FE199C40C21DACCA72A"/>
          </w:pPr>
          <w:r w:rsidRPr="00FE7C98">
            <w:rPr>
              <w:rStyle w:val="PlaceholderText"/>
            </w:rPr>
            <w:t>Choose an item.</w:t>
          </w:r>
        </w:p>
      </w:docPartBody>
    </w:docPart>
    <w:docPart>
      <w:docPartPr>
        <w:name w:val="8F359D72D75B4DD08E2E6A2D621732F3"/>
        <w:category>
          <w:name w:val="General"/>
          <w:gallery w:val="placeholder"/>
        </w:category>
        <w:types>
          <w:type w:val="bbPlcHdr"/>
        </w:types>
        <w:behaviors>
          <w:behavior w:val="content"/>
        </w:behaviors>
        <w:guid w:val="{C13DA3CD-157D-4936-A5FB-E1F3A09D65D9}"/>
      </w:docPartPr>
      <w:docPartBody>
        <w:p w:rsidR="008E393D" w:rsidRDefault="00E75260" w:rsidP="00E75260">
          <w:pPr>
            <w:pStyle w:val="8F359D72D75B4DD08E2E6A2D621732F3"/>
          </w:pPr>
          <w:r w:rsidRPr="00550752">
            <w:rPr>
              <w:rStyle w:val="PlaceholderText"/>
            </w:rPr>
            <w:t>Click here to enter text.</w:t>
          </w:r>
        </w:p>
      </w:docPartBody>
    </w:docPart>
    <w:docPart>
      <w:docPartPr>
        <w:name w:val="93ECE1C332D34D77A68D0972635D8EC4"/>
        <w:category>
          <w:name w:val="General"/>
          <w:gallery w:val="placeholder"/>
        </w:category>
        <w:types>
          <w:type w:val="bbPlcHdr"/>
        </w:types>
        <w:behaviors>
          <w:behavior w:val="content"/>
        </w:behaviors>
        <w:guid w:val="{8BD24B2F-E230-4375-BC45-8082BB1A9338}"/>
      </w:docPartPr>
      <w:docPartBody>
        <w:p w:rsidR="008E393D" w:rsidRDefault="00E75260" w:rsidP="00E75260">
          <w:pPr>
            <w:pStyle w:val="93ECE1C332D34D77A68D0972635D8EC4"/>
          </w:pPr>
          <w:r w:rsidRPr="00FE7C98">
            <w:rPr>
              <w:rStyle w:val="PlaceholderText"/>
            </w:rPr>
            <w:t>Choose an item.</w:t>
          </w:r>
        </w:p>
      </w:docPartBody>
    </w:docPart>
    <w:docPart>
      <w:docPartPr>
        <w:name w:val="EB4A073120BB49B9A0F3D4EA8C3C8C1D"/>
        <w:category>
          <w:name w:val="General"/>
          <w:gallery w:val="placeholder"/>
        </w:category>
        <w:types>
          <w:type w:val="bbPlcHdr"/>
        </w:types>
        <w:behaviors>
          <w:behavior w:val="content"/>
        </w:behaviors>
        <w:guid w:val="{669F2655-56F1-4AE3-A51B-7BBE2C8D1832}"/>
      </w:docPartPr>
      <w:docPartBody>
        <w:p w:rsidR="008E393D" w:rsidRDefault="00E75260" w:rsidP="00E75260">
          <w:pPr>
            <w:pStyle w:val="EB4A073120BB49B9A0F3D4EA8C3C8C1D"/>
          </w:pPr>
          <w:r w:rsidRPr="00FE7C98">
            <w:rPr>
              <w:rStyle w:val="PlaceholderText"/>
            </w:rPr>
            <w:t>Choose an item.</w:t>
          </w:r>
        </w:p>
      </w:docPartBody>
    </w:docPart>
    <w:docPart>
      <w:docPartPr>
        <w:name w:val="FEC1B526168D41D9A18A6CADFAD763FE"/>
        <w:category>
          <w:name w:val="General"/>
          <w:gallery w:val="placeholder"/>
        </w:category>
        <w:types>
          <w:type w:val="bbPlcHdr"/>
        </w:types>
        <w:behaviors>
          <w:behavior w:val="content"/>
        </w:behaviors>
        <w:guid w:val="{C00DFE19-D701-4C77-8B50-D7B3FFB6DA16}"/>
      </w:docPartPr>
      <w:docPartBody>
        <w:p w:rsidR="008E393D" w:rsidRDefault="00E75260" w:rsidP="00E75260">
          <w:pPr>
            <w:pStyle w:val="FEC1B526168D41D9A18A6CADFAD763FE"/>
          </w:pPr>
          <w:r w:rsidRPr="00550752">
            <w:rPr>
              <w:rStyle w:val="PlaceholderText"/>
            </w:rPr>
            <w:t>Click here to enter text.</w:t>
          </w:r>
        </w:p>
      </w:docPartBody>
    </w:docPart>
    <w:docPart>
      <w:docPartPr>
        <w:name w:val="54B7005506044687AF2780CC2D879EF1"/>
        <w:category>
          <w:name w:val="General"/>
          <w:gallery w:val="placeholder"/>
        </w:category>
        <w:types>
          <w:type w:val="bbPlcHdr"/>
        </w:types>
        <w:behaviors>
          <w:behavior w:val="content"/>
        </w:behaviors>
        <w:guid w:val="{5006F5CE-AACD-4A8E-AA72-BABF4A118957}"/>
      </w:docPartPr>
      <w:docPartBody>
        <w:p w:rsidR="008E393D" w:rsidRDefault="00E75260" w:rsidP="00E75260">
          <w:pPr>
            <w:pStyle w:val="54B7005506044687AF2780CC2D879EF1"/>
          </w:pPr>
          <w:r w:rsidRPr="00550752">
            <w:rPr>
              <w:rStyle w:val="PlaceholderText"/>
            </w:rPr>
            <w:t>Click here to enter text.</w:t>
          </w:r>
        </w:p>
      </w:docPartBody>
    </w:docPart>
    <w:docPart>
      <w:docPartPr>
        <w:name w:val="3A07901EF37D465CAA32665537451717"/>
        <w:category>
          <w:name w:val="General"/>
          <w:gallery w:val="placeholder"/>
        </w:category>
        <w:types>
          <w:type w:val="bbPlcHdr"/>
        </w:types>
        <w:behaviors>
          <w:behavior w:val="content"/>
        </w:behaviors>
        <w:guid w:val="{FDA5EED0-7F65-404A-9256-AAB7AF729C7B}"/>
      </w:docPartPr>
      <w:docPartBody>
        <w:p w:rsidR="008E393D" w:rsidRDefault="00E75260" w:rsidP="00E75260">
          <w:pPr>
            <w:pStyle w:val="3A07901EF37D465CAA32665537451717"/>
          </w:pPr>
          <w:r w:rsidRPr="00FE7C98">
            <w:rPr>
              <w:rStyle w:val="PlaceholderText"/>
            </w:rPr>
            <w:t>Choose an item.</w:t>
          </w:r>
        </w:p>
      </w:docPartBody>
    </w:docPart>
    <w:docPart>
      <w:docPartPr>
        <w:name w:val="F1E3AE7CB706467AA63A9E06A1656FD9"/>
        <w:category>
          <w:name w:val="General"/>
          <w:gallery w:val="placeholder"/>
        </w:category>
        <w:types>
          <w:type w:val="bbPlcHdr"/>
        </w:types>
        <w:behaviors>
          <w:behavior w:val="content"/>
        </w:behaviors>
        <w:guid w:val="{1407993C-3C82-4FDC-A1F3-7D0B22EBEE5A}"/>
      </w:docPartPr>
      <w:docPartBody>
        <w:p w:rsidR="008E393D" w:rsidRDefault="00E75260" w:rsidP="00E75260">
          <w:pPr>
            <w:pStyle w:val="F1E3AE7CB706467AA63A9E06A1656FD9"/>
          </w:pPr>
          <w:r w:rsidRPr="00FE7C98">
            <w:rPr>
              <w:rStyle w:val="PlaceholderText"/>
            </w:rPr>
            <w:t>Choose an item.</w:t>
          </w:r>
        </w:p>
      </w:docPartBody>
    </w:docPart>
    <w:docPart>
      <w:docPartPr>
        <w:name w:val="9E8BD2B194B244B89CE63188EA207AA6"/>
        <w:category>
          <w:name w:val="General"/>
          <w:gallery w:val="placeholder"/>
        </w:category>
        <w:types>
          <w:type w:val="bbPlcHdr"/>
        </w:types>
        <w:behaviors>
          <w:behavior w:val="content"/>
        </w:behaviors>
        <w:guid w:val="{BA4D2F47-A03F-4C75-AE8F-8A70B999539E}"/>
      </w:docPartPr>
      <w:docPartBody>
        <w:p w:rsidR="008E393D" w:rsidRDefault="00E75260" w:rsidP="00E75260">
          <w:pPr>
            <w:pStyle w:val="9E8BD2B194B244B89CE63188EA207AA6"/>
          </w:pPr>
          <w:r w:rsidRPr="00550752">
            <w:rPr>
              <w:rStyle w:val="PlaceholderText"/>
            </w:rPr>
            <w:t>Click here to enter text.</w:t>
          </w:r>
        </w:p>
      </w:docPartBody>
    </w:docPart>
    <w:docPart>
      <w:docPartPr>
        <w:name w:val="C84588731EB549FE9E2B25E90BBF71A9"/>
        <w:category>
          <w:name w:val="General"/>
          <w:gallery w:val="placeholder"/>
        </w:category>
        <w:types>
          <w:type w:val="bbPlcHdr"/>
        </w:types>
        <w:behaviors>
          <w:behavior w:val="content"/>
        </w:behaviors>
        <w:guid w:val="{DB326FCB-E147-4274-9F49-4523744385D6}"/>
      </w:docPartPr>
      <w:docPartBody>
        <w:p w:rsidR="008E393D" w:rsidRDefault="00E75260" w:rsidP="00E75260">
          <w:pPr>
            <w:pStyle w:val="C84588731EB549FE9E2B25E90BBF71A9"/>
          </w:pPr>
          <w:r w:rsidRPr="00550752">
            <w:rPr>
              <w:rStyle w:val="PlaceholderText"/>
            </w:rPr>
            <w:t>Click here to enter text.</w:t>
          </w:r>
        </w:p>
      </w:docPartBody>
    </w:docPart>
    <w:docPart>
      <w:docPartPr>
        <w:name w:val="B0264A0D7EE24BE0808A7354803295FE"/>
        <w:category>
          <w:name w:val="General"/>
          <w:gallery w:val="placeholder"/>
        </w:category>
        <w:types>
          <w:type w:val="bbPlcHdr"/>
        </w:types>
        <w:behaviors>
          <w:behavior w:val="content"/>
        </w:behaviors>
        <w:guid w:val="{594F74E2-CFE1-48F0-817C-3C14A29BF4D3}"/>
      </w:docPartPr>
      <w:docPartBody>
        <w:p w:rsidR="008E393D" w:rsidRDefault="00E75260" w:rsidP="00E75260">
          <w:pPr>
            <w:pStyle w:val="B0264A0D7EE24BE0808A7354803295FE"/>
          </w:pPr>
          <w:r w:rsidRPr="00FE7C98">
            <w:rPr>
              <w:rStyle w:val="PlaceholderText"/>
            </w:rPr>
            <w:t>Choose an item.</w:t>
          </w:r>
        </w:p>
      </w:docPartBody>
    </w:docPart>
    <w:docPart>
      <w:docPartPr>
        <w:name w:val="8DE69FE328934D4291E4DFA9E1B53171"/>
        <w:category>
          <w:name w:val="General"/>
          <w:gallery w:val="placeholder"/>
        </w:category>
        <w:types>
          <w:type w:val="bbPlcHdr"/>
        </w:types>
        <w:behaviors>
          <w:behavior w:val="content"/>
        </w:behaviors>
        <w:guid w:val="{CD2E5651-41A9-458B-A59C-36E3AF10A859}"/>
      </w:docPartPr>
      <w:docPartBody>
        <w:p w:rsidR="008E393D" w:rsidRDefault="00E75260" w:rsidP="00E75260">
          <w:pPr>
            <w:pStyle w:val="8DE69FE328934D4291E4DFA9E1B53171"/>
          </w:pPr>
          <w:r w:rsidRPr="00FE7C98">
            <w:rPr>
              <w:rStyle w:val="PlaceholderText"/>
            </w:rPr>
            <w:t>Choose an item.</w:t>
          </w:r>
        </w:p>
      </w:docPartBody>
    </w:docPart>
    <w:docPart>
      <w:docPartPr>
        <w:name w:val="34B515F6A733486CA1D7564EDAE9FFD1"/>
        <w:category>
          <w:name w:val="General"/>
          <w:gallery w:val="placeholder"/>
        </w:category>
        <w:types>
          <w:type w:val="bbPlcHdr"/>
        </w:types>
        <w:behaviors>
          <w:behavior w:val="content"/>
        </w:behaviors>
        <w:guid w:val="{F4AE280A-2435-46E2-908C-56EDEFF5A0B8}"/>
      </w:docPartPr>
      <w:docPartBody>
        <w:p w:rsidR="008E393D" w:rsidRDefault="00E75260" w:rsidP="00E75260">
          <w:pPr>
            <w:pStyle w:val="34B515F6A733486CA1D7564EDAE9FFD1"/>
          </w:pPr>
          <w:r w:rsidRPr="00550752">
            <w:rPr>
              <w:rStyle w:val="PlaceholderText"/>
            </w:rPr>
            <w:t>Click here to enter text.</w:t>
          </w:r>
        </w:p>
      </w:docPartBody>
    </w:docPart>
    <w:docPart>
      <w:docPartPr>
        <w:name w:val="060B1A64FF574EB4969481F2C4D0EA8F"/>
        <w:category>
          <w:name w:val="General"/>
          <w:gallery w:val="placeholder"/>
        </w:category>
        <w:types>
          <w:type w:val="bbPlcHdr"/>
        </w:types>
        <w:behaviors>
          <w:behavior w:val="content"/>
        </w:behaviors>
        <w:guid w:val="{A105079E-D209-43E4-9B1F-E0BC656D0288}"/>
      </w:docPartPr>
      <w:docPartBody>
        <w:p w:rsidR="008E393D" w:rsidRDefault="00E75260" w:rsidP="00E75260">
          <w:pPr>
            <w:pStyle w:val="060B1A64FF574EB4969481F2C4D0EA8F"/>
          </w:pPr>
          <w:r w:rsidRPr="00550752">
            <w:rPr>
              <w:rStyle w:val="PlaceholderText"/>
            </w:rPr>
            <w:t>Click here to enter text.</w:t>
          </w:r>
        </w:p>
      </w:docPartBody>
    </w:docPart>
    <w:docPart>
      <w:docPartPr>
        <w:name w:val="3FF2555666FB4382BB9702AA239ACF07"/>
        <w:category>
          <w:name w:val="General"/>
          <w:gallery w:val="placeholder"/>
        </w:category>
        <w:types>
          <w:type w:val="bbPlcHdr"/>
        </w:types>
        <w:behaviors>
          <w:behavior w:val="content"/>
        </w:behaviors>
        <w:guid w:val="{DEE6ACC3-D620-4C14-9A7F-A2B6F1B20010}"/>
      </w:docPartPr>
      <w:docPartBody>
        <w:p w:rsidR="008E393D" w:rsidRDefault="00E75260" w:rsidP="00E75260">
          <w:pPr>
            <w:pStyle w:val="3FF2555666FB4382BB9702AA239ACF07"/>
          </w:pPr>
          <w:r w:rsidRPr="00FE7C98">
            <w:rPr>
              <w:rStyle w:val="PlaceholderText"/>
            </w:rPr>
            <w:t>Choose an item.</w:t>
          </w:r>
        </w:p>
      </w:docPartBody>
    </w:docPart>
    <w:docPart>
      <w:docPartPr>
        <w:name w:val="CF1203A5413142EBBA652E2E0442424E"/>
        <w:category>
          <w:name w:val="General"/>
          <w:gallery w:val="placeholder"/>
        </w:category>
        <w:types>
          <w:type w:val="bbPlcHdr"/>
        </w:types>
        <w:behaviors>
          <w:behavior w:val="content"/>
        </w:behaviors>
        <w:guid w:val="{EBDC8279-6EC3-4AA2-BE36-2D81BBB13EE5}"/>
      </w:docPartPr>
      <w:docPartBody>
        <w:p w:rsidR="008E393D" w:rsidRDefault="00E75260" w:rsidP="00E75260">
          <w:pPr>
            <w:pStyle w:val="CF1203A5413142EBBA652E2E0442424E"/>
          </w:pPr>
          <w:r w:rsidRPr="00FE7C98">
            <w:rPr>
              <w:rStyle w:val="PlaceholderText"/>
            </w:rPr>
            <w:t>Choose an item.</w:t>
          </w:r>
        </w:p>
      </w:docPartBody>
    </w:docPart>
    <w:docPart>
      <w:docPartPr>
        <w:name w:val="1E267BCA3CE04A06AA37954D360C1B20"/>
        <w:category>
          <w:name w:val="General"/>
          <w:gallery w:val="placeholder"/>
        </w:category>
        <w:types>
          <w:type w:val="bbPlcHdr"/>
        </w:types>
        <w:behaviors>
          <w:behavior w:val="content"/>
        </w:behaviors>
        <w:guid w:val="{E6803061-EE0E-4F05-81EE-0382E932F639}"/>
      </w:docPartPr>
      <w:docPartBody>
        <w:p w:rsidR="008E393D" w:rsidRDefault="00E75260" w:rsidP="00E75260">
          <w:pPr>
            <w:pStyle w:val="1E267BCA3CE04A06AA37954D360C1B20"/>
          </w:pPr>
          <w:r w:rsidRPr="00550752">
            <w:rPr>
              <w:rStyle w:val="PlaceholderText"/>
            </w:rPr>
            <w:t>Click here to enter text.</w:t>
          </w:r>
        </w:p>
      </w:docPartBody>
    </w:docPart>
    <w:docPart>
      <w:docPartPr>
        <w:name w:val="DF84074C102C47299DDFEA1CBEA870E6"/>
        <w:category>
          <w:name w:val="General"/>
          <w:gallery w:val="placeholder"/>
        </w:category>
        <w:types>
          <w:type w:val="bbPlcHdr"/>
        </w:types>
        <w:behaviors>
          <w:behavior w:val="content"/>
        </w:behaviors>
        <w:guid w:val="{2CE47409-D665-41AB-B3B0-76EEBA1A3A45}"/>
      </w:docPartPr>
      <w:docPartBody>
        <w:p w:rsidR="008E393D" w:rsidRDefault="00E75260" w:rsidP="00E75260">
          <w:pPr>
            <w:pStyle w:val="DF84074C102C47299DDFEA1CBEA870E6"/>
          </w:pPr>
          <w:r w:rsidRPr="00550752">
            <w:rPr>
              <w:rStyle w:val="PlaceholderText"/>
            </w:rPr>
            <w:t>Click here to enter text.</w:t>
          </w:r>
        </w:p>
      </w:docPartBody>
    </w:docPart>
    <w:docPart>
      <w:docPartPr>
        <w:name w:val="765D30C1D3D34B2CA51A665376DF6AF9"/>
        <w:category>
          <w:name w:val="General"/>
          <w:gallery w:val="placeholder"/>
        </w:category>
        <w:types>
          <w:type w:val="bbPlcHdr"/>
        </w:types>
        <w:behaviors>
          <w:behavior w:val="content"/>
        </w:behaviors>
        <w:guid w:val="{48E31C45-CF32-48E4-BEC6-66C886704875}"/>
      </w:docPartPr>
      <w:docPartBody>
        <w:p w:rsidR="008E393D" w:rsidRDefault="00E75260" w:rsidP="00E75260">
          <w:pPr>
            <w:pStyle w:val="765D30C1D3D34B2CA51A665376DF6AF9"/>
          </w:pPr>
          <w:r w:rsidRPr="00FE7C98">
            <w:rPr>
              <w:rStyle w:val="PlaceholderText"/>
            </w:rPr>
            <w:t>Choose an item.</w:t>
          </w:r>
        </w:p>
      </w:docPartBody>
    </w:docPart>
    <w:docPart>
      <w:docPartPr>
        <w:name w:val="64397D0AE21643B6B57FBB20095FDB66"/>
        <w:category>
          <w:name w:val="General"/>
          <w:gallery w:val="placeholder"/>
        </w:category>
        <w:types>
          <w:type w:val="bbPlcHdr"/>
        </w:types>
        <w:behaviors>
          <w:behavior w:val="content"/>
        </w:behaviors>
        <w:guid w:val="{D6A58579-5FC4-46DD-86F6-353D4D225161}"/>
      </w:docPartPr>
      <w:docPartBody>
        <w:p w:rsidR="008E393D" w:rsidRDefault="00E75260" w:rsidP="00E75260">
          <w:pPr>
            <w:pStyle w:val="64397D0AE21643B6B57FBB20095FDB66"/>
          </w:pPr>
          <w:r w:rsidRPr="00FE7C98">
            <w:rPr>
              <w:rStyle w:val="PlaceholderText"/>
            </w:rPr>
            <w:t>Choose an item.</w:t>
          </w:r>
        </w:p>
      </w:docPartBody>
    </w:docPart>
    <w:docPart>
      <w:docPartPr>
        <w:name w:val="D65D9E543CD1416D869EFEB39714A890"/>
        <w:category>
          <w:name w:val="General"/>
          <w:gallery w:val="placeholder"/>
        </w:category>
        <w:types>
          <w:type w:val="bbPlcHdr"/>
        </w:types>
        <w:behaviors>
          <w:behavior w:val="content"/>
        </w:behaviors>
        <w:guid w:val="{7FCD8EEA-0D73-4F99-B5DC-4E3CDE4A5EFA}"/>
      </w:docPartPr>
      <w:docPartBody>
        <w:p w:rsidR="008E393D" w:rsidRDefault="00E75260" w:rsidP="00E75260">
          <w:pPr>
            <w:pStyle w:val="D65D9E543CD1416D869EFEB39714A890"/>
          </w:pPr>
          <w:r w:rsidRPr="00550752">
            <w:rPr>
              <w:rStyle w:val="PlaceholderText"/>
            </w:rPr>
            <w:t>Click here to enter text.</w:t>
          </w:r>
        </w:p>
      </w:docPartBody>
    </w:docPart>
    <w:docPart>
      <w:docPartPr>
        <w:name w:val="66B881DDCBE44D279A5397FD02000E93"/>
        <w:category>
          <w:name w:val="General"/>
          <w:gallery w:val="placeholder"/>
        </w:category>
        <w:types>
          <w:type w:val="bbPlcHdr"/>
        </w:types>
        <w:behaviors>
          <w:behavior w:val="content"/>
        </w:behaviors>
        <w:guid w:val="{AB3A7B9C-3CD8-4EDE-8328-32F068AE4968}"/>
      </w:docPartPr>
      <w:docPartBody>
        <w:p w:rsidR="008E393D" w:rsidRDefault="00E75260" w:rsidP="00E75260">
          <w:pPr>
            <w:pStyle w:val="66B881DDCBE44D279A5397FD02000E93"/>
          </w:pPr>
          <w:r w:rsidRPr="00550752">
            <w:rPr>
              <w:rStyle w:val="PlaceholderText"/>
            </w:rPr>
            <w:t>Click here to enter text.</w:t>
          </w:r>
        </w:p>
      </w:docPartBody>
    </w:docPart>
    <w:docPart>
      <w:docPartPr>
        <w:name w:val="3E281DD929DA4971887DD547158763EE"/>
        <w:category>
          <w:name w:val="General"/>
          <w:gallery w:val="placeholder"/>
        </w:category>
        <w:types>
          <w:type w:val="bbPlcHdr"/>
        </w:types>
        <w:behaviors>
          <w:behavior w:val="content"/>
        </w:behaviors>
        <w:guid w:val="{A972809E-E52A-415D-B437-33F73DAC3CEF}"/>
      </w:docPartPr>
      <w:docPartBody>
        <w:p w:rsidR="008E393D" w:rsidRDefault="00E75260" w:rsidP="00E75260">
          <w:pPr>
            <w:pStyle w:val="3E281DD929DA4971887DD547158763EE"/>
          </w:pPr>
          <w:r w:rsidRPr="00550752">
            <w:rPr>
              <w:rStyle w:val="PlaceholderText"/>
            </w:rPr>
            <w:t>Click here to enter text.</w:t>
          </w:r>
        </w:p>
      </w:docPartBody>
    </w:docPart>
    <w:docPart>
      <w:docPartPr>
        <w:name w:val="38F8475F14AA4FC0BBE0322BADB03181"/>
        <w:category>
          <w:name w:val="General"/>
          <w:gallery w:val="placeholder"/>
        </w:category>
        <w:types>
          <w:type w:val="bbPlcHdr"/>
        </w:types>
        <w:behaviors>
          <w:behavior w:val="content"/>
        </w:behaviors>
        <w:guid w:val="{A359C9EC-7722-42A3-807A-AEE443F40EA9}"/>
      </w:docPartPr>
      <w:docPartBody>
        <w:p w:rsidR="008E393D" w:rsidRDefault="00E75260" w:rsidP="00E75260">
          <w:pPr>
            <w:pStyle w:val="38F8475F14AA4FC0BBE0322BADB03181"/>
          </w:pPr>
          <w:r w:rsidRPr="00FE7C98">
            <w:rPr>
              <w:rStyle w:val="PlaceholderText"/>
            </w:rPr>
            <w:t>Choose an item.</w:t>
          </w:r>
        </w:p>
      </w:docPartBody>
    </w:docPart>
    <w:docPart>
      <w:docPartPr>
        <w:name w:val="76BEE8D4AECE4FF4A50F9689AC501557"/>
        <w:category>
          <w:name w:val="General"/>
          <w:gallery w:val="placeholder"/>
        </w:category>
        <w:types>
          <w:type w:val="bbPlcHdr"/>
        </w:types>
        <w:behaviors>
          <w:behavior w:val="content"/>
        </w:behaviors>
        <w:guid w:val="{8D486A6B-12F8-4F5A-9B42-245B7AF16144}"/>
      </w:docPartPr>
      <w:docPartBody>
        <w:p w:rsidR="008E393D" w:rsidRDefault="00E75260" w:rsidP="00E75260">
          <w:pPr>
            <w:pStyle w:val="76BEE8D4AECE4FF4A50F9689AC501557"/>
          </w:pPr>
          <w:r w:rsidRPr="00FE7C98">
            <w:rPr>
              <w:rStyle w:val="PlaceholderText"/>
            </w:rPr>
            <w:t>Choose an item.</w:t>
          </w:r>
        </w:p>
      </w:docPartBody>
    </w:docPart>
    <w:docPart>
      <w:docPartPr>
        <w:name w:val="7F9D44EAA51B4E87B4108A574E5EAD96"/>
        <w:category>
          <w:name w:val="General"/>
          <w:gallery w:val="placeholder"/>
        </w:category>
        <w:types>
          <w:type w:val="bbPlcHdr"/>
        </w:types>
        <w:behaviors>
          <w:behavior w:val="content"/>
        </w:behaviors>
        <w:guid w:val="{289C0560-68C3-4D72-ABD8-FB3D50BFF5C1}"/>
      </w:docPartPr>
      <w:docPartBody>
        <w:p w:rsidR="008E393D" w:rsidRDefault="00E75260" w:rsidP="00E75260">
          <w:pPr>
            <w:pStyle w:val="7F9D44EAA51B4E87B4108A574E5EAD96"/>
          </w:pPr>
          <w:r w:rsidRPr="00550752">
            <w:rPr>
              <w:rStyle w:val="PlaceholderText"/>
            </w:rPr>
            <w:t>Click here to enter text.</w:t>
          </w:r>
        </w:p>
      </w:docPartBody>
    </w:docPart>
    <w:docPart>
      <w:docPartPr>
        <w:name w:val="98C3BD5535F549E0BAEEE04C039B4BA6"/>
        <w:category>
          <w:name w:val="General"/>
          <w:gallery w:val="placeholder"/>
        </w:category>
        <w:types>
          <w:type w:val="bbPlcHdr"/>
        </w:types>
        <w:behaviors>
          <w:behavior w:val="content"/>
        </w:behaviors>
        <w:guid w:val="{81317B7E-E004-4831-BE8E-F4646777F2E8}"/>
      </w:docPartPr>
      <w:docPartBody>
        <w:p w:rsidR="008E393D" w:rsidRDefault="00E75260" w:rsidP="00E75260">
          <w:pPr>
            <w:pStyle w:val="98C3BD5535F549E0BAEEE04C039B4BA6"/>
          </w:pPr>
          <w:r w:rsidRPr="00550752">
            <w:rPr>
              <w:rStyle w:val="PlaceholderText"/>
            </w:rPr>
            <w:t>Click here to enter text.</w:t>
          </w:r>
        </w:p>
      </w:docPartBody>
    </w:docPart>
    <w:docPart>
      <w:docPartPr>
        <w:name w:val="90E48A69EDD6464BB42EA954F6645EF2"/>
        <w:category>
          <w:name w:val="General"/>
          <w:gallery w:val="placeholder"/>
        </w:category>
        <w:types>
          <w:type w:val="bbPlcHdr"/>
        </w:types>
        <w:behaviors>
          <w:behavior w:val="content"/>
        </w:behaviors>
        <w:guid w:val="{01A05407-687C-4838-B8B8-E58342CB6B6D}"/>
      </w:docPartPr>
      <w:docPartBody>
        <w:p w:rsidR="008E393D" w:rsidRDefault="00E75260" w:rsidP="00E75260">
          <w:pPr>
            <w:pStyle w:val="90E48A69EDD6464BB42EA954F6645EF2"/>
          </w:pPr>
          <w:r w:rsidRPr="00550752">
            <w:rPr>
              <w:rStyle w:val="PlaceholderText"/>
            </w:rPr>
            <w:t>Click here to enter text.</w:t>
          </w:r>
        </w:p>
      </w:docPartBody>
    </w:docPart>
    <w:docPart>
      <w:docPartPr>
        <w:name w:val="8910A479120D447EA290E73B133D783D"/>
        <w:category>
          <w:name w:val="General"/>
          <w:gallery w:val="placeholder"/>
        </w:category>
        <w:types>
          <w:type w:val="bbPlcHdr"/>
        </w:types>
        <w:behaviors>
          <w:behavior w:val="content"/>
        </w:behaviors>
        <w:guid w:val="{B40E0A55-CF1B-47A6-99E7-9701DA8FDF61}"/>
      </w:docPartPr>
      <w:docPartBody>
        <w:p w:rsidR="008E393D" w:rsidRDefault="00E75260" w:rsidP="00E75260">
          <w:pPr>
            <w:pStyle w:val="8910A479120D447EA290E73B133D783D"/>
          </w:pPr>
          <w:r w:rsidRPr="00FE7C98">
            <w:rPr>
              <w:rStyle w:val="PlaceholderText"/>
            </w:rPr>
            <w:t>Choose an item.</w:t>
          </w:r>
        </w:p>
      </w:docPartBody>
    </w:docPart>
    <w:docPart>
      <w:docPartPr>
        <w:name w:val="36B3D5CCF3864066B8F0325ED78B95B3"/>
        <w:category>
          <w:name w:val="General"/>
          <w:gallery w:val="placeholder"/>
        </w:category>
        <w:types>
          <w:type w:val="bbPlcHdr"/>
        </w:types>
        <w:behaviors>
          <w:behavior w:val="content"/>
        </w:behaviors>
        <w:guid w:val="{1FEBFE09-BA0F-4C7D-8BB8-7A40C14AF23C}"/>
      </w:docPartPr>
      <w:docPartBody>
        <w:p w:rsidR="008E393D" w:rsidRDefault="00E75260" w:rsidP="00E75260">
          <w:pPr>
            <w:pStyle w:val="36B3D5CCF3864066B8F0325ED78B95B3"/>
          </w:pPr>
          <w:r w:rsidRPr="00FE7C98">
            <w:rPr>
              <w:rStyle w:val="PlaceholderText"/>
            </w:rPr>
            <w:t>Choose an item.</w:t>
          </w:r>
        </w:p>
      </w:docPartBody>
    </w:docPart>
    <w:docPart>
      <w:docPartPr>
        <w:name w:val="34BE7E8852914FD8AEDD1BCF515B76C2"/>
        <w:category>
          <w:name w:val="General"/>
          <w:gallery w:val="placeholder"/>
        </w:category>
        <w:types>
          <w:type w:val="bbPlcHdr"/>
        </w:types>
        <w:behaviors>
          <w:behavior w:val="content"/>
        </w:behaviors>
        <w:guid w:val="{509A06F1-1FCD-4934-9B09-EDDED8473F0C}"/>
      </w:docPartPr>
      <w:docPartBody>
        <w:p w:rsidR="008E393D" w:rsidRDefault="00E75260" w:rsidP="00E75260">
          <w:pPr>
            <w:pStyle w:val="34BE7E8852914FD8AEDD1BCF515B76C2"/>
          </w:pPr>
          <w:r w:rsidRPr="00550752">
            <w:rPr>
              <w:rStyle w:val="PlaceholderText"/>
            </w:rPr>
            <w:t>Click here to enter text.</w:t>
          </w:r>
        </w:p>
      </w:docPartBody>
    </w:docPart>
    <w:docPart>
      <w:docPartPr>
        <w:name w:val="83022C92F4F741EBAE54F0D7372B1D5B"/>
        <w:category>
          <w:name w:val="General"/>
          <w:gallery w:val="placeholder"/>
        </w:category>
        <w:types>
          <w:type w:val="bbPlcHdr"/>
        </w:types>
        <w:behaviors>
          <w:behavior w:val="content"/>
        </w:behaviors>
        <w:guid w:val="{CE011FE4-CFA6-41EE-8425-9493196885DF}"/>
      </w:docPartPr>
      <w:docPartBody>
        <w:p w:rsidR="008E393D" w:rsidRDefault="00E75260" w:rsidP="00E75260">
          <w:pPr>
            <w:pStyle w:val="83022C92F4F741EBAE54F0D7372B1D5B"/>
          </w:pPr>
          <w:r w:rsidRPr="00550752">
            <w:rPr>
              <w:rStyle w:val="PlaceholderText"/>
            </w:rPr>
            <w:t>Click here to enter text.</w:t>
          </w:r>
        </w:p>
      </w:docPartBody>
    </w:docPart>
    <w:docPart>
      <w:docPartPr>
        <w:name w:val="1185682E42D44E5A8D92134E51F17B4C"/>
        <w:category>
          <w:name w:val="General"/>
          <w:gallery w:val="placeholder"/>
        </w:category>
        <w:types>
          <w:type w:val="bbPlcHdr"/>
        </w:types>
        <w:behaviors>
          <w:behavior w:val="content"/>
        </w:behaviors>
        <w:guid w:val="{06ADBED9-6D01-4F67-A146-5FD3F5CA9F8C}"/>
      </w:docPartPr>
      <w:docPartBody>
        <w:p w:rsidR="008E393D" w:rsidRDefault="00E75260" w:rsidP="00E75260">
          <w:pPr>
            <w:pStyle w:val="1185682E42D44E5A8D92134E51F17B4C"/>
          </w:pPr>
          <w:r w:rsidRPr="00FE7C98">
            <w:rPr>
              <w:rStyle w:val="PlaceholderText"/>
            </w:rPr>
            <w:t>Choose an item.</w:t>
          </w:r>
        </w:p>
      </w:docPartBody>
    </w:docPart>
    <w:docPart>
      <w:docPartPr>
        <w:name w:val="EFB914CBC50644948E67E407C30D09DA"/>
        <w:category>
          <w:name w:val="General"/>
          <w:gallery w:val="placeholder"/>
        </w:category>
        <w:types>
          <w:type w:val="bbPlcHdr"/>
        </w:types>
        <w:behaviors>
          <w:behavior w:val="content"/>
        </w:behaviors>
        <w:guid w:val="{711B36D3-8344-4185-971C-969253A4C0DA}"/>
      </w:docPartPr>
      <w:docPartBody>
        <w:p w:rsidR="008E393D" w:rsidRDefault="00E75260" w:rsidP="00E75260">
          <w:pPr>
            <w:pStyle w:val="EFB914CBC50644948E67E407C30D09DA"/>
          </w:pPr>
          <w:r w:rsidRPr="00FE7C98">
            <w:rPr>
              <w:rStyle w:val="PlaceholderText"/>
            </w:rPr>
            <w:t>Choose an item.</w:t>
          </w:r>
        </w:p>
      </w:docPartBody>
    </w:docPart>
    <w:docPart>
      <w:docPartPr>
        <w:name w:val="A29ED7654B3746D6B0944B9D70429992"/>
        <w:category>
          <w:name w:val="General"/>
          <w:gallery w:val="placeholder"/>
        </w:category>
        <w:types>
          <w:type w:val="bbPlcHdr"/>
        </w:types>
        <w:behaviors>
          <w:behavior w:val="content"/>
        </w:behaviors>
        <w:guid w:val="{36B6C8EE-8C2D-4339-B35C-68DB5449799B}"/>
      </w:docPartPr>
      <w:docPartBody>
        <w:p w:rsidR="008E393D" w:rsidRDefault="00E75260" w:rsidP="00E75260">
          <w:pPr>
            <w:pStyle w:val="A29ED7654B3746D6B0944B9D70429992"/>
          </w:pPr>
          <w:r w:rsidRPr="00550752">
            <w:rPr>
              <w:rStyle w:val="PlaceholderText"/>
            </w:rPr>
            <w:t>Click here to enter text.</w:t>
          </w:r>
        </w:p>
      </w:docPartBody>
    </w:docPart>
    <w:docPart>
      <w:docPartPr>
        <w:name w:val="8382B8A3905D4A7F91F2A0DFF51C9468"/>
        <w:category>
          <w:name w:val="General"/>
          <w:gallery w:val="placeholder"/>
        </w:category>
        <w:types>
          <w:type w:val="bbPlcHdr"/>
        </w:types>
        <w:behaviors>
          <w:behavior w:val="content"/>
        </w:behaviors>
        <w:guid w:val="{06CE8175-114B-4BAA-BE33-D482493C5B69}"/>
      </w:docPartPr>
      <w:docPartBody>
        <w:p w:rsidR="008E393D" w:rsidRDefault="00E75260" w:rsidP="00E75260">
          <w:pPr>
            <w:pStyle w:val="8382B8A3905D4A7F91F2A0DFF51C9468"/>
          </w:pPr>
          <w:r w:rsidRPr="00550752">
            <w:rPr>
              <w:rStyle w:val="PlaceholderText"/>
            </w:rPr>
            <w:t>Click here to enter text.</w:t>
          </w:r>
        </w:p>
      </w:docPartBody>
    </w:docPart>
    <w:docPart>
      <w:docPartPr>
        <w:name w:val="AC7E4D2107E143E88BAC8917466138C3"/>
        <w:category>
          <w:name w:val="General"/>
          <w:gallery w:val="placeholder"/>
        </w:category>
        <w:types>
          <w:type w:val="bbPlcHdr"/>
        </w:types>
        <w:behaviors>
          <w:behavior w:val="content"/>
        </w:behaviors>
        <w:guid w:val="{14A7410B-B3CF-40C3-B3EA-DE43248440A7}"/>
      </w:docPartPr>
      <w:docPartBody>
        <w:p w:rsidR="008E393D" w:rsidRDefault="00E75260" w:rsidP="00E75260">
          <w:pPr>
            <w:pStyle w:val="AC7E4D2107E143E88BAC8917466138C3"/>
          </w:pPr>
          <w:r w:rsidRPr="00FE7C98">
            <w:rPr>
              <w:rStyle w:val="PlaceholderText"/>
            </w:rPr>
            <w:t>Choose an item.</w:t>
          </w:r>
        </w:p>
      </w:docPartBody>
    </w:docPart>
    <w:docPart>
      <w:docPartPr>
        <w:name w:val="58CE577DCFE94DE4B843BC071D9A39D3"/>
        <w:category>
          <w:name w:val="General"/>
          <w:gallery w:val="placeholder"/>
        </w:category>
        <w:types>
          <w:type w:val="bbPlcHdr"/>
        </w:types>
        <w:behaviors>
          <w:behavior w:val="content"/>
        </w:behaviors>
        <w:guid w:val="{98A7CA16-9C6D-418C-B36B-BE696EF54A3A}"/>
      </w:docPartPr>
      <w:docPartBody>
        <w:p w:rsidR="008E393D" w:rsidRDefault="00E75260" w:rsidP="00E75260">
          <w:pPr>
            <w:pStyle w:val="58CE577DCFE94DE4B843BC071D9A39D3"/>
          </w:pPr>
          <w:r w:rsidRPr="00FE7C98">
            <w:rPr>
              <w:rStyle w:val="PlaceholderText"/>
            </w:rPr>
            <w:t>Choose an item.</w:t>
          </w:r>
        </w:p>
      </w:docPartBody>
    </w:docPart>
    <w:docPart>
      <w:docPartPr>
        <w:name w:val="BE1F4703F9DC493D9DB255D5FDF2CB22"/>
        <w:category>
          <w:name w:val="General"/>
          <w:gallery w:val="placeholder"/>
        </w:category>
        <w:types>
          <w:type w:val="bbPlcHdr"/>
        </w:types>
        <w:behaviors>
          <w:behavior w:val="content"/>
        </w:behaviors>
        <w:guid w:val="{F5528743-503C-4E40-8CB7-317E237AB274}"/>
      </w:docPartPr>
      <w:docPartBody>
        <w:p w:rsidR="008E393D" w:rsidRDefault="00E75260" w:rsidP="00E75260">
          <w:pPr>
            <w:pStyle w:val="BE1F4703F9DC493D9DB255D5FDF2CB22"/>
          </w:pPr>
          <w:r w:rsidRPr="00550752">
            <w:rPr>
              <w:rStyle w:val="PlaceholderText"/>
            </w:rPr>
            <w:t>Click here to enter text.</w:t>
          </w:r>
        </w:p>
      </w:docPartBody>
    </w:docPart>
    <w:docPart>
      <w:docPartPr>
        <w:name w:val="DB0F3177F2CB464E9D054870289A70E3"/>
        <w:category>
          <w:name w:val="General"/>
          <w:gallery w:val="placeholder"/>
        </w:category>
        <w:types>
          <w:type w:val="bbPlcHdr"/>
        </w:types>
        <w:behaviors>
          <w:behavior w:val="content"/>
        </w:behaviors>
        <w:guid w:val="{38803D1E-F0D2-4365-9597-5DB62B7116A3}"/>
      </w:docPartPr>
      <w:docPartBody>
        <w:p w:rsidR="008E393D" w:rsidRDefault="00E75260" w:rsidP="00E75260">
          <w:pPr>
            <w:pStyle w:val="DB0F3177F2CB464E9D054870289A70E3"/>
          </w:pPr>
          <w:r w:rsidRPr="00550752">
            <w:rPr>
              <w:rStyle w:val="PlaceholderText"/>
            </w:rPr>
            <w:t>Click here to enter text.</w:t>
          </w:r>
        </w:p>
      </w:docPartBody>
    </w:docPart>
    <w:docPart>
      <w:docPartPr>
        <w:name w:val="E7734184EB3B4853BCCE5EE2F1BAC02D"/>
        <w:category>
          <w:name w:val="General"/>
          <w:gallery w:val="placeholder"/>
        </w:category>
        <w:types>
          <w:type w:val="bbPlcHdr"/>
        </w:types>
        <w:behaviors>
          <w:behavior w:val="content"/>
        </w:behaviors>
        <w:guid w:val="{7E840CD6-FAC2-4058-A305-E99C736165D1}"/>
      </w:docPartPr>
      <w:docPartBody>
        <w:p w:rsidR="008E393D" w:rsidRDefault="00E75260" w:rsidP="00E75260">
          <w:pPr>
            <w:pStyle w:val="E7734184EB3B4853BCCE5EE2F1BAC02D"/>
          </w:pPr>
          <w:r w:rsidRPr="00FE7C98">
            <w:rPr>
              <w:rStyle w:val="PlaceholderText"/>
            </w:rPr>
            <w:t>Choose an item.</w:t>
          </w:r>
        </w:p>
      </w:docPartBody>
    </w:docPart>
    <w:docPart>
      <w:docPartPr>
        <w:name w:val="00B87CE8A8F9402B950269CDFAEE81E4"/>
        <w:category>
          <w:name w:val="General"/>
          <w:gallery w:val="placeholder"/>
        </w:category>
        <w:types>
          <w:type w:val="bbPlcHdr"/>
        </w:types>
        <w:behaviors>
          <w:behavior w:val="content"/>
        </w:behaviors>
        <w:guid w:val="{DDE52C5A-1C58-40CB-8558-F09ED517DCFC}"/>
      </w:docPartPr>
      <w:docPartBody>
        <w:p w:rsidR="008E393D" w:rsidRDefault="00E75260" w:rsidP="00E75260">
          <w:pPr>
            <w:pStyle w:val="00B87CE8A8F9402B950269CDFAEE81E4"/>
          </w:pPr>
          <w:r w:rsidRPr="00FE7C98">
            <w:rPr>
              <w:rStyle w:val="PlaceholderText"/>
            </w:rPr>
            <w:t>Choose an item.</w:t>
          </w:r>
        </w:p>
      </w:docPartBody>
    </w:docPart>
    <w:docPart>
      <w:docPartPr>
        <w:name w:val="95F0256721DC43C796AE60B448369DCC"/>
        <w:category>
          <w:name w:val="General"/>
          <w:gallery w:val="placeholder"/>
        </w:category>
        <w:types>
          <w:type w:val="bbPlcHdr"/>
        </w:types>
        <w:behaviors>
          <w:behavior w:val="content"/>
        </w:behaviors>
        <w:guid w:val="{6075F897-23A8-4742-84F5-2E1B882D13E0}"/>
      </w:docPartPr>
      <w:docPartBody>
        <w:p w:rsidR="008E393D" w:rsidRDefault="00E75260" w:rsidP="00E75260">
          <w:pPr>
            <w:pStyle w:val="95F0256721DC43C796AE60B448369DCC"/>
          </w:pPr>
          <w:r w:rsidRPr="00550752">
            <w:rPr>
              <w:rStyle w:val="PlaceholderText"/>
            </w:rPr>
            <w:t>Click here to enter text.</w:t>
          </w:r>
        </w:p>
      </w:docPartBody>
    </w:docPart>
    <w:docPart>
      <w:docPartPr>
        <w:name w:val="347E37E0E1BC4C0BB4E810A4F515F4CB"/>
        <w:category>
          <w:name w:val="General"/>
          <w:gallery w:val="placeholder"/>
        </w:category>
        <w:types>
          <w:type w:val="bbPlcHdr"/>
        </w:types>
        <w:behaviors>
          <w:behavior w:val="content"/>
        </w:behaviors>
        <w:guid w:val="{60EBE3A0-343F-4BF9-AA16-CB1D2029D665}"/>
      </w:docPartPr>
      <w:docPartBody>
        <w:p w:rsidR="008E393D" w:rsidRDefault="00E75260" w:rsidP="00E75260">
          <w:pPr>
            <w:pStyle w:val="347E37E0E1BC4C0BB4E810A4F515F4CB"/>
          </w:pPr>
          <w:r w:rsidRPr="00550752">
            <w:rPr>
              <w:rStyle w:val="PlaceholderText"/>
            </w:rPr>
            <w:t>Click here to enter text.</w:t>
          </w:r>
        </w:p>
      </w:docPartBody>
    </w:docPart>
    <w:docPart>
      <w:docPartPr>
        <w:name w:val="B3C2260DDA684CFA8B0745A5125CC4DB"/>
        <w:category>
          <w:name w:val="General"/>
          <w:gallery w:val="placeholder"/>
        </w:category>
        <w:types>
          <w:type w:val="bbPlcHdr"/>
        </w:types>
        <w:behaviors>
          <w:behavior w:val="content"/>
        </w:behaviors>
        <w:guid w:val="{B0DEF452-7DD8-454B-BA81-F917D0A69112}"/>
      </w:docPartPr>
      <w:docPartBody>
        <w:p w:rsidR="008E393D" w:rsidRDefault="00E75260" w:rsidP="00E75260">
          <w:pPr>
            <w:pStyle w:val="B3C2260DDA684CFA8B0745A5125CC4DB"/>
          </w:pPr>
          <w:r w:rsidRPr="00FE7C98">
            <w:rPr>
              <w:rStyle w:val="PlaceholderText"/>
            </w:rPr>
            <w:t>Choose an item.</w:t>
          </w:r>
        </w:p>
      </w:docPartBody>
    </w:docPart>
    <w:docPart>
      <w:docPartPr>
        <w:name w:val="71064F1D20ED4F159B297B8416BD49B9"/>
        <w:category>
          <w:name w:val="General"/>
          <w:gallery w:val="placeholder"/>
        </w:category>
        <w:types>
          <w:type w:val="bbPlcHdr"/>
        </w:types>
        <w:behaviors>
          <w:behavior w:val="content"/>
        </w:behaviors>
        <w:guid w:val="{7C750CBF-D55A-4B28-9EC7-0985975D096B}"/>
      </w:docPartPr>
      <w:docPartBody>
        <w:p w:rsidR="008E393D" w:rsidRDefault="00E75260" w:rsidP="00E75260">
          <w:pPr>
            <w:pStyle w:val="71064F1D20ED4F159B297B8416BD49B9"/>
          </w:pPr>
          <w:r w:rsidRPr="00FE7C98">
            <w:rPr>
              <w:rStyle w:val="PlaceholderText"/>
            </w:rPr>
            <w:t>Choose an item.</w:t>
          </w:r>
        </w:p>
      </w:docPartBody>
    </w:docPart>
    <w:docPart>
      <w:docPartPr>
        <w:name w:val="9CAA981C2E144A0B87F26411F0EF7D7A"/>
        <w:category>
          <w:name w:val="General"/>
          <w:gallery w:val="placeholder"/>
        </w:category>
        <w:types>
          <w:type w:val="bbPlcHdr"/>
        </w:types>
        <w:behaviors>
          <w:behavior w:val="content"/>
        </w:behaviors>
        <w:guid w:val="{7524D520-BB0E-450B-BF92-0510D84C4295}"/>
      </w:docPartPr>
      <w:docPartBody>
        <w:p w:rsidR="008E393D" w:rsidRDefault="00E75260" w:rsidP="00E75260">
          <w:pPr>
            <w:pStyle w:val="9CAA981C2E144A0B87F26411F0EF7D7A"/>
          </w:pPr>
          <w:r w:rsidRPr="00550752">
            <w:rPr>
              <w:rStyle w:val="PlaceholderText"/>
            </w:rPr>
            <w:t>Click here to enter text.</w:t>
          </w:r>
        </w:p>
      </w:docPartBody>
    </w:docPart>
    <w:docPart>
      <w:docPartPr>
        <w:name w:val="94FAA071A435473DAF92AEA56315FDC7"/>
        <w:category>
          <w:name w:val="General"/>
          <w:gallery w:val="placeholder"/>
        </w:category>
        <w:types>
          <w:type w:val="bbPlcHdr"/>
        </w:types>
        <w:behaviors>
          <w:behavior w:val="content"/>
        </w:behaviors>
        <w:guid w:val="{D9D4338B-FFA0-4C2A-8AF8-0C3F5F2647EF}"/>
      </w:docPartPr>
      <w:docPartBody>
        <w:p w:rsidR="008E393D" w:rsidRDefault="00E75260" w:rsidP="00E75260">
          <w:pPr>
            <w:pStyle w:val="94FAA071A435473DAF92AEA56315FDC7"/>
          </w:pPr>
          <w:r w:rsidRPr="00550752">
            <w:rPr>
              <w:rStyle w:val="PlaceholderText"/>
            </w:rPr>
            <w:t>Click here to enter text.</w:t>
          </w:r>
        </w:p>
      </w:docPartBody>
    </w:docPart>
    <w:docPart>
      <w:docPartPr>
        <w:name w:val="FF5D56F3568E4F4FBE021D5A6E1E6D0D"/>
        <w:category>
          <w:name w:val="General"/>
          <w:gallery w:val="placeholder"/>
        </w:category>
        <w:types>
          <w:type w:val="bbPlcHdr"/>
        </w:types>
        <w:behaviors>
          <w:behavior w:val="content"/>
        </w:behaviors>
        <w:guid w:val="{7F19E2E3-5B70-4D4E-869D-6190BEC3CCC2}"/>
      </w:docPartPr>
      <w:docPartBody>
        <w:p w:rsidR="008E393D" w:rsidRDefault="00E75260" w:rsidP="00E75260">
          <w:pPr>
            <w:pStyle w:val="FF5D56F3568E4F4FBE021D5A6E1E6D0D"/>
          </w:pPr>
          <w:r w:rsidRPr="00FE7C98">
            <w:rPr>
              <w:rStyle w:val="PlaceholderText"/>
            </w:rPr>
            <w:t>Choose an item.</w:t>
          </w:r>
        </w:p>
      </w:docPartBody>
    </w:docPart>
    <w:docPart>
      <w:docPartPr>
        <w:name w:val="BF95E594BD754B7D8C266787FC5EE6AC"/>
        <w:category>
          <w:name w:val="General"/>
          <w:gallery w:val="placeholder"/>
        </w:category>
        <w:types>
          <w:type w:val="bbPlcHdr"/>
        </w:types>
        <w:behaviors>
          <w:behavior w:val="content"/>
        </w:behaviors>
        <w:guid w:val="{0A2414DD-0597-4622-BFD4-A41FF0CCA6C6}"/>
      </w:docPartPr>
      <w:docPartBody>
        <w:p w:rsidR="008E393D" w:rsidRDefault="00E75260" w:rsidP="00E75260">
          <w:pPr>
            <w:pStyle w:val="BF95E594BD754B7D8C266787FC5EE6AC"/>
          </w:pPr>
          <w:r w:rsidRPr="00FE7C98">
            <w:rPr>
              <w:rStyle w:val="PlaceholderText"/>
            </w:rPr>
            <w:t>Choose an item.</w:t>
          </w:r>
        </w:p>
      </w:docPartBody>
    </w:docPart>
    <w:docPart>
      <w:docPartPr>
        <w:name w:val="350E2C681B9B412097A7C1BED1EFEED9"/>
        <w:category>
          <w:name w:val="General"/>
          <w:gallery w:val="placeholder"/>
        </w:category>
        <w:types>
          <w:type w:val="bbPlcHdr"/>
        </w:types>
        <w:behaviors>
          <w:behavior w:val="content"/>
        </w:behaviors>
        <w:guid w:val="{BCF3B12C-A578-45E7-8736-B7A1300E6CE3}"/>
      </w:docPartPr>
      <w:docPartBody>
        <w:p w:rsidR="008E393D" w:rsidRDefault="00E75260" w:rsidP="00E75260">
          <w:pPr>
            <w:pStyle w:val="350E2C681B9B412097A7C1BED1EFEED9"/>
          </w:pPr>
          <w:r w:rsidRPr="00550752">
            <w:rPr>
              <w:rStyle w:val="PlaceholderText"/>
            </w:rPr>
            <w:t>Click here to enter text.</w:t>
          </w:r>
        </w:p>
      </w:docPartBody>
    </w:docPart>
    <w:docPart>
      <w:docPartPr>
        <w:name w:val="1ECBC7D0487B443EB47E46F9609C1F37"/>
        <w:category>
          <w:name w:val="General"/>
          <w:gallery w:val="placeholder"/>
        </w:category>
        <w:types>
          <w:type w:val="bbPlcHdr"/>
        </w:types>
        <w:behaviors>
          <w:behavior w:val="content"/>
        </w:behaviors>
        <w:guid w:val="{4E08F1EA-D722-40CA-8880-2115411C4BBE}"/>
      </w:docPartPr>
      <w:docPartBody>
        <w:p w:rsidR="008E393D" w:rsidRDefault="00E75260" w:rsidP="00E75260">
          <w:pPr>
            <w:pStyle w:val="1ECBC7D0487B443EB47E46F9609C1F37"/>
          </w:pPr>
          <w:r w:rsidRPr="00550752">
            <w:rPr>
              <w:rStyle w:val="PlaceholderText"/>
            </w:rPr>
            <w:t>Click here to enter text.</w:t>
          </w:r>
        </w:p>
      </w:docPartBody>
    </w:docPart>
    <w:docPart>
      <w:docPartPr>
        <w:name w:val="5D97D32678D549B2880909630D101148"/>
        <w:category>
          <w:name w:val="General"/>
          <w:gallery w:val="placeholder"/>
        </w:category>
        <w:types>
          <w:type w:val="bbPlcHdr"/>
        </w:types>
        <w:behaviors>
          <w:behavior w:val="content"/>
        </w:behaviors>
        <w:guid w:val="{CD173D25-4A9C-4553-B321-6C08EE4D58E2}"/>
      </w:docPartPr>
      <w:docPartBody>
        <w:p w:rsidR="008E393D" w:rsidRDefault="00E75260" w:rsidP="00E75260">
          <w:pPr>
            <w:pStyle w:val="5D97D32678D549B2880909630D101148"/>
          </w:pPr>
          <w:r w:rsidRPr="00FE7C98">
            <w:rPr>
              <w:rStyle w:val="PlaceholderText"/>
            </w:rPr>
            <w:t>Choose an item.</w:t>
          </w:r>
        </w:p>
      </w:docPartBody>
    </w:docPart>
    <w:docPart>
      <w:docPartPr>
        <w:name w:val="5E41B777008A46399AA98689702630E1"/>
        <w:category>
          <w:name w:val="General"/>
          <w:gallery w:val="placeholder"/>
        </w:category>
        <w:types>
          <w:type w:val="bbPlcHdr"/>
        </w:types>
        <w:behaviors>
          <w:behavior w:val="content"/>
        </w:behaviors>
        <w:guid w:val="{EE55963A-D836-4D24-83F8-749F16D198DA}"/>
      </w:docPartPr>
      <w:docPartBody>
        <w:p w:rsidR="008E393D" w:rsidRDefault="00E75260" w:rsidP="00E75260">
          <w:pPr>
            <w:pStyle w:val="5E41B777008A46399AA98689702630E1"/>
          </w:pPr>
          <w:r w:rsidRPr="00FE7C98">
            <w:rPr>
              <w:rStyle w:val="PlaceholderText"/>
            </w:rPr>
            <w:t>Choose an item.</w:t>
          </w:r>
        </w:p>
      </w:docPartBody>
    </w:docPart>
    <w:docPart>
      <w:docPartPr>
        <w:name w:val="380ED9609A7245C9A283424866B837F1"/>
        <w:category>
          <w:name w:val="General"/>
          <w:gallery w:val="placeholder"/>
        </w:category>
        <w:types>
          <w:type w:val="bbPlcHdr"/>
        </w:types>
        <w:behaviors>
          <w:behavior w:val="content"/>
        </w:behaviors>
        <w:guid w:val="{08E16F67-EEBD-4D6D-86C3-63DEE5539A2D}"/>
      </w:docPartPr>
      <w:docPartBody>
        <w:p w:rsidR="008E393D" w:rsidRDefault="00E75260" w:rsidP="00E75260">
          <w:pPr>
            <w:pStyle w:val="380ED9609A7245C9A283424866B837F1"/>
          </w:pPr>
          <w:r w:rsidRPr="00550752">
            <w:rPr>
              <w:rStyle w:val="PlaceholderText"/>
            </w:rPr>
            <w:t>Click here to enter text.</w:t>
          </w:r>
        </w:p>
      </w:docPartBody>
    </w:docPart>
    <w:docPart>
      <w:docPartPr>
        <w:name w:val="F5E2B708454B4F69B8ABBC96AFACF768"/>
        <w:category>
          <w:name w:val="General"/>
          <w:gallery w:val="placeholder"/>
        </w:category>
        <w:types>
          <w:type w:val="bbPlcHdr"/>
        </w:types>
        <w:behaviors>
          <w:behavior w:val="content"/>
        </w:behaviors>
        <w:guid w:val="{ECD4846B-2362-499C-A3C1-AB16207F9C10}"/>
      </w:docPartPr>
      <w:docPartBody>
        <w:p w:rsidR="008E393D" w:rsidRDefault="00E75260" w:rsidP="00E75260">
          <w:pPr>
            <w:pStyle w:val="F5E2B708454B4F69B8ABBC96AFACF768"/>
          </w:pPr>
          <w:r w:rsidRPr="00550752">
            <w:rPr>
              <w:rStyle w:val="PlaceholderText"/>
            </w:rPr>
            <w:t>Click here to enter text.</w:t>
          </w:r>
        </w:p>
      </w:docPartBody>
    </w:docPart>
    <w:docPart>
      <w:docPartPr>
        <w:name w:val="2DFD1D56F45D4C1D9573FD5B278766C6"/>
        <w:category>
          <w:name w:val="General"/>
          <w:gallery w:val="placeholder"/>
        </w:category>
        <w:types>
          <w:type w:val="bbPlcHdr"/>
        </w:types>
        <w:behaviors>
          <w:behavior w:val="content"/>
        </w:behaviors>
        <w:guid w:val="{BA78785E-5153-425C-B1DE-554D2E646822}"/>
      </w:docPartPr>
      <w:docPartBody>
        <w:p w:rsidR="008E393D" w:rsidRDefault="00E75260" w:rsidP="00E75260">
          <w:pPr>
            <w:pStyle w:val="2DFD1D56F45D4C1D9573FD5B278766C6"/>
          </w:pPr>
          <w:r w:rsidRPr="00FE7C98">
            <w:rPr>
              <w:rStyle w:val="PlaceholderText"/>
            </w:rPr>
            <w:t>Choose an item.</w:t>
          </w:r>
        </w:p>
      </w:docPartBody>
    </w:docPart>
    <w:docPart>
      <w:docPartPr>
        <w:name w:val="A7C8F49ED1C248E08FD70378090EF5EA"/>
        <w:category>
          <w:name w:val="General"/>
          <w:gallery w:val="placeholder"/>
        </w:category>
        <w:types>
          <w:type w:val="bbPlcHdr"/>
        </w:types>
        <w:behaviors>
          <w:behavior w:val="content"/>
        </w:behaviors>
        <w:guid w:val="{E191A3A0-3196-4711-8E9C-BA973FB580A4}"/>
      </w:docPartPr>
      <w:docPartBody>
        <w:p w:rsidR="008E393D" w:rsidRDefault="00E75260" w:rsidP="00E75260">
          <w:pPr>
            <w:pStyle w:val="A7C8F49ED1C248E08FD70378090EF5EA"/>
          </w:pPr>
          <w:r w:rsidRPr="00FE7C98">
            <w:rPr>
              <w:rStyle w:val="PlaceholderText"/>
            </w:rPr>
            <w:t>Choose an item.</w:t>
          </w:r>
        </w:p>
      </w:docPartBody>
    </w:docPart>
    <w:docPart>
      <w:docPartPr>
        <w:name w:val="7E8777743EEE4D7A8B636F47A3730E92"/>
        <w:category>
          <w:name w:val="General"/>
          <w:gallery w:val="placeholder"/>
        </w:category>
        <w:types>
          <w:type w:val="bbPlcHdr"/>
        </w:types>
        <w:behaviors>
          <w:behavior w:val="content"/>
        </w:behaviors>
        <w:guid w:val="{340842E6-39CB-4188-B3BD-AED0133E4735}"/>
      </w:docPartPr>
      <w:docPartBody>
        <w:p w:rsidR="008E393D" w:rsidRDefault="00E75260" w:rsidP="00E75260">
          <w:pPr>
            <w:pStyle w:val="7E8777743EEE4D7A8B636F47A3730E92"/>
          </w:pPr>
          <w:r w:rsidRPr="00550752">
            <w:rPr>
              <w:rStyle w:val="PlaceholderText"/>
            </w:rPr>
            <w:t>Click here to enter text.</w:t>
          </w:r>
        </w:p>
      </w:docPartBody>
    </w:docPart>
    <w:docPart>
      <w:docPartPr>
        <w:name w:val="22DEFB2F4D8442AEA5E048A16407A1D2"/>
        <w:category>
          <w:name w:val="General"/>
          <w:gallery w:val="placeholder"/>
        </w:category>
        <w:types>
          <w:type w:val="bbPlcHdr"/>
        </w:types>
        <w:behaviors>
          <w:behavior w:val="content"/>
        </w:behaviors>
        <w:guid w:val="{5C0BBED8-E519-4639-9476-975E1C7546A7}"/>
      </w:docPartPr>
      <w:docPartBody>
        <w:p w:rsidR="008E393D" w:rsidRDefault="00E75260" w:rsidP="00E75260">
          <w:pPr>
            <w:pStyle w:val="22DEFB2F4D8442AEA5E048A16407A1D2"/>
          </w:pPr>
          <w:r w:rsidRPr="00550752">
            <w:rPr>
              <w:rStyle w:val="PlaceholderText"/>
            </w:rPr>
            <w:t>Click here to enter text.</w:t>
          </w:r>
        </w:p>
      </w:docPartBody>
    </w:docPart>
    <w:docPart>
      <w:docPartPr>
        <w:name w:val="B31A8C8F97F84670B70FC89A6D7966F3"/>
        <w:category>
          <w:name w:val="General"/>
          <w:gallery w:val="placeholder"/>
        </w:category>
        <w:types>
          <w:type w:val="bbPlcHdr"/>
        </w:types>
        <w:behaviors>
          <w:behavior w:val="content"/>
        </w:behaviors>
        <w:guid w:val="{64144B10-C3B4-482D-8A15-1372A0ED5D9D}"/>
      </w:docPartPr>
      <w:docPartBody>
        <w:p w:rsidR="008E393D" w:rsidRDefault="00E75260" w:rsidP="00E75260">
          <w:pPr>
            <w:pStyle w:val="B31A8C8F97F84670B70FC89A6D7966F3"/>
          </w:pPr>
          <w:r w:rsidRPr="00FE7C98">
            <w:rPr>
              <w:rStyle w:val="PlaceholderText"/>
            </w:rPr>
            <w:t>Choose an item.</w:t>
          </w:r>
        </w:p>
      </w:docPartBody>
    </w:docPart>
    <w:docPart>
      <w:docPartPr>
        <w:name w:val="4033785E43D14DF0AAE2733D4EE4BC27"/>
        <w:category>
          <w:name w:val="General"/>
          <w:gallery w:val="placeholder"/>
        </w:category>
        <w:types>
          <w:type w:val="bbPlcHdr"/>
        </w:types>
        <w:behaviors>
          <w:behavior w:val="content"/>
        </w:behaviors>
        <w:guid w:val="{8210285E-9DED-4C4B-BD5C-3FAD887B7F41}"/>
      </w:docPartPr>
      <w:docPartBody>
        <w:p w:rsidR="008E393D" w:rsidRDefault="00E75260" w:rsidP="00E75260">
          <w:pPr>
            <w:pStyle w:val="4033785E43D14DF0AAE2733D4EE4BC27"/>
          </w:pPr>
          <w:r w:rsidRPr="00FE7C98">
            <w:rPr>
              <w:rStyle w:val="PlaceholderText"/>
            </w:rPr>
            <w:t>Choose an item.</w:t>
          </w:r>
        </w:p>
      </w:docPartBody>
    </w:docPart>
    <w:docPart>
      <w:docPartPr>
        <w:name w:val="1B85CDB4E4EF4EFB9EBA80432C56B6B7"/>
        <w:category>
          <w:name w:val="General"/>
          <w:gallery w:val="placeholder"/>
        </w:category>
        <w:types>
          <w:type w:val="bbPlcHdr"/>
        </w:types>
        <w:behaviors>
          <w:behavior w:val="content"/>
        </w:behaviors>
        <w:guid w:val="{286A2D35-7084-4651-B624-C934C1B319D9}"/>
      </w:docPartPr>
      <w:docPartBody>
        <w:p w:rsidR="008E393D" w:rsidRDefault="00E75260" w:rsidP="00E75260">
          <w:pPr>
            <w:pStyle w:val="1B85CDB4E4EF4EFB9EBA80432C56B6B7"/>
          </w:pPr>
          <w:r w:rsidRPr="00550752">
            <w:rPr>
              <w:rStyle w:val="PlaceholderText"/>
            </w:rPr>
            <w:t>Click here to enter text.</w:t>
          </w:r>
        </w:p>
      </w:docPartBody>
    </w:docPart>
    <w:docPart>
      <w:docPartPr>
        <w:name w:val="37A27F208811495C804ADD93765B220A"/>
        <w:category>
          <w:name w:val="General"/>
          <w:gallery w:val="placeholder"/>
        </w:category>
        <w:types>
          <w:type w:val="bbPlcHdr"/>
        </w:types>
        <w:behaviors>
          <w:behavior w:val="content"/>
        </w:behaviors>
        <w:guid w:val="{CC1DFAAB-21DB-4D1F-B767-48BE988CB6E5}"/>
      </w:docPartPr>
      <w:docPartBody>
        <w:p w:rsidR="008E393D" w:rsidRDefault="00E75260" w:rsidP="00E75260">
          <w:pPr>
            <w:pStyle w:val="37A27F208811495C804ADD93765B220A"/>
          </w:pPr>
          <w:r w:rsidRPr="00550752">
            <w:rPr>
              <w:rStyle w:val="PlaceholderText"/>
            </w:rPr>
            <w:t>Click here to enter text.</w:t>
          </w:r>
        </w:p>
      </w:docPartBody>
    </w:docPart>
    <w:docPart>
      <w:docPartPr>
        <w:name w:val="9A9116E5EF9A4E4BBE0827AA3027B973"/>
        <w:category>
          <w:name w:val="General"/>
          <w:gallery w:val="placeholder"/>
        </w:category>
        <w:types>
          <w:type w:val="bbPlcHdr"/>
        </w:types>
        <w:behaviors>
          <w:behavior w:val="content"/>
        </w:behaviors>
        <w:guid w:val="{E2096DB0-B3F9-4C55-9445-6300D0F6DB85}"/>
      </w:docPartPr>
      <w:docPartBody>
        <w:p w:rsidR="008E393D" w:rsidRDefault="00E75260" w:rsidP="00E75260">
          <w:pPr>
            <w:pStyle w:val="9A9116E5EF9A4E4BBE0827AA3027B973"/>
          </w:pPr>
          <w:r w:rsidRPr="00FE7C98">
            <w:rPr>
              <w:rStyle w:val="PlaceholderText"/>
            </w:rPr>
            <w:t>Choose an item.</w:t>
          </w:r>
        </w:p>
      </w:docPartBody>
    </w:docPart>
    <w:docPart>
      <w:docPartPr>
        <w:name w:val="FAF4B676C62F4F97ACC59CD70AC81D74"/>
        <w:category>
          <w:name w:val="General"/>
          <w:gallery w:val="placeholder"/>
        </w:category>
        <w:types>
          <w:type w:val="bbPlcHdr"/>
        </w:types>
        <w:behaviors>
          <w:behavior w:val="content"/>
        </w:behaviors>
        <w:guid w:val="{45A4CA4A-D547-4269-9790-6A55F8990A1F}"/>
      </w:docPartPr>
      <w:docPartBody>
        <w:p w:rsidR="008E393D" w:rsidRDefault="00E75260" w:rsidP="00E75260">
          <w:pPr>
            <w:pStyle w:val="FAF4B676C62F4F97ACC59CD70AC81D74"/>
          </w:pPr>
          <w:r w:rsidRPr="00FE7C98">
            <w:rPr>
              <w:rStyle w:val="PlaceholderText"/>
            </w:rPr>
            <w:t>Choose an item.</w:t>
          </w:r>
        </w:p>
      </w:docPartBody>
    </w:docPart>
    <w:docPart>
      <w:docPartPr>
        <w:name w:val="942A169981434C56AFA3CEBFCAB7519E"/>
        <w:category>
          <w:name w:val="General"/>
          <w:gallery w:val="placeholder"/>
        </w:category>
        <w:types>
          <w:type w:val="bbPlcHdr"/>
        </w:types>
        <w:behaviors>
          <w:behavior w:val="content"/>
        </w:behaviors>
        <w:guid w:val="{BF2197E7-0D77-4526-82F9-D61E25FA942F}"/>
      </w:docPartPr>
      <w:docPartBody>
        <w:p w:rsidR="008E393D" w:rsidRDefault="00E75260" w:rsidP="00E75260">
          <w:pPr>
            <w:pStyle w:val="942A169981434C56AFA3CEBFCAB7519E"/>
          </w:pPr>
          <w:r w:rsidRPr="00550752">
            <w:rPr>
              <w:rStyle w:val="PlaceholderText"/>
            </w:rPr>
            <w:t>Click here to enter text.</w:t>
          </w:r>
        </w:p>
      </w:docPartBody>
    </w:docPart>
    <w:docPart>
      <w:docPartPr>
        <w:name w:val="CB1A62C2FCE3408683B0309B6F5AC091"/>
        <w:category>
          <w:name w:val="General"/>
          <w:gallery w:val="placeholder"/>
        </w:category>
        <w:types>
          <w:type w:val="bbPlcHdr"/>
        </w:types>
        <w:behaviors>
          <w:behavior w:val="content"/>
        </w:behaviors>
        <w:guid w:val="{143A4E24-061F-4B42-9BC7-6551CF6A5B3B}"/>
      </w:docPartPr>
      <w:docPartBody>
        <w:p w:rsidR="008E393D" w:rsidRDefault="00E75260" w:rsidP="00E75260">
          <w:pPr>
            <w:pStyle w:val="CB1A62C2FCE3408683B0309B6F5AC091"/>
          </w:pPr>
          <w:r w:rsidRPr="00550752">
            <w:rPr>
              <w:rStyle w:val="PlaceholderText"/>
            </w:rPr>
            <w:t>Click here to enter text.</w:t>
          </w:r>
        </w:p>
      </w:docPartBody>
    </w:docPart>
    <w:docPart>
      <w:docPartPr>
        <w:name w:val="8709814A88414288846A508DCBEB0154"/>
        <w:category>
          <w:name w:val="General"/>
          <w:gallery w:val="placeholder"/>
        </w:category>
        <w:types>
          <w:type w:val="bbPlcHdr"/>
        </w:types>
        <w:behaviors>
          <w:behavior w:val="content"/>
        </w:behaviors>
        <w:guid w:val="{8631E3E2-FFE4-4D6B-82FB-162B5F88B368}"/>
      </w:docPartPr>
      <w:docPartBody>
        <w:p w:rsidR="008E393D" w:rsidRDefault="00E75260" w:rsidP="00E75260">
          <w:pPr>
            <w:pStyle w:val="8709814A88414288846A508DCBEB0154"/>
          </w:pPr>
          <w:r w:rsidRPr="00FE7C98">
            <w:rPr>
              <w:rStyle w:val="PlaceholderText"/>
            </w:rPr>
            <w:t>Choose an item.</w:t>
          </w:r>
        </w:p>
      </w:docPartBody>
    </w:docPart>
    <w:docPart>
      <w:docPartPr>
        <w:name w:val="7591946DAC5247249592FA4C378E44D5"/>
        <w:category>
          <w:name w:val="General"/>
          <w:gallery w:val="placeholder"/>
        </w:category>
        <w:types>
          <w:type w:val="bbPlcHdr"/>
        </w:types>
        <w:behaviors>
          <w:behavior w:val="content"/>
        </w:behaviors>
        <w:guid w:val="{C9E98F39-1810-44FE-98A5-CD30C9A20319}"/>
      </w:docPartPr>
      <w:docPartBody>
        <w:p w:rsidR="008E393D" w:rsidRDefault="00E75260" w:rsidP="00E75260">
          <w:pPr>
            <w:pStyle w:val="7591946DAC5247249592FA4C378E44D5"/>
          </w:pPr>
          <w:r w:rsidRPr="00FE7C98">
            <w:rPr>
              <w:rStyle w:val="PlaceholderText"/>
            </w:rPr>
            <w:t>Choose an item.</w:t>
          </w:r>
        </w:p>
      </w:docPartBody>
    </w:docPart>
    <w:docPart>
      <w:docPartPr>
        <w:name w:val="D1C00C09352A4A4C82BB30700D83BAB5"/>
        <w:category>
          <w:name w:val="General"/>
          <w:gallery w:val="placeholder"/>
        </w:category>
        <w:types>
          <w:type w:val="bbPlcHdr"/>
        </w:types>
        <w:behaviors>
          <w:behavior w:val="content"/>
        </w:behaviors>
        <w:guid w:val="{9A921702-C8BA-4682-9C95-022EADD975C6}"/>
      </w:docPartPr>
      <w:docPartBody>
        <w:p w:rsidR="008E393D" w:rsidRDefault="00E75260" w:rsidP="00E75260">
          <w:pPr>
            <w:pStyle w:val="D1C00C09352A4A4C82BB30700D83BAB5"/>
          </w:pPr>
          <w:r w:rsidRPr="00550752">
            <w:rPr>
              <w:rStyle w:val="PlaceholderText"/>
            </w:rPr>
            <w:t>Click here to enter text.</w:t>
          </w:r>
        </w:p>
      </w:docPartBody>
    </w:docPart>
    <w:docPart>
      <w:docPartPr>
        <w:name w:val="FB33ED3970624809826B0AC308A715BE"/>
        <w:category>
          <w:name w:val="General"/>
          <w:gallery w:val="placeholder"/>
        </w:category>
        <w:types>
          <w:type w:val="bbPlcHdr"/>
        </w:types>
        <w:behaviors>
          <w:behavior w:val="content"/>
        </w:behaviors>
        <w:guid w:val="{26955140-7E74-4EE0-B8DC-53F8BDAF60D4}"/>
      </w:docPartPr>
      <w:docPartBody>
        <w:p w:rsidR="008E393D" w:rsidRDefault="00E75260" w:rsidP="00E75260">
          <w:pPr>
            <w:pStyle w:val="FB33ED3970624809826B0AC308A715BE"/>
          </w:pPr>
          <w:r w:rsidRPr="00550752">
            <w:rPr>
              <w:rStyle w:val="PlaceholderText"/>
            </w:rPr>
            <w:t>Click here to enter text.</w:t>
          </w:r>
        </w:p>
      </w:docPartBody>
    </w:docPart>
    <w:docPart>
      <w:docPartPr>
        <w:name w:val="631F6BCB9DC44997ACD176469735C8B9"/>
        <w:category>
          <w:name w:val="General"/>
          <w:gallery w:val="placeholder"/>
        </w:category>
        <w:types>
          <w:type w:val="bbPlcHdr"/>
        </w:types>
        <w:behaviors>
          <w:behavior w:val="content"/>
        </w:behaviors>
        <w:guid w:val="{C4C1CFBD-18B2-47BC-987F-896F3B288EA6}"/>
      </w:docPartPr>
      <w:docPartBody>
        <w:p w:rsidR="008E393D" w:rsidRDefault="00E75260" w:rsidP="00E75260">
          <w:pPr>
            <w:pStyle w:val="631F6BCB9DC44997ACD176469735C8B9"/>
          </w:pPr>
          <w:r w:rsidRPr="00FE7C98">
            <w:rPr>
              <w:rStyle w:val="PlaceholderText"/>
            </w:rPr>
            <w:t>Choose an item.</w:t>
          </w:r>
        </w:p>
      </w:docPartBody>
    </w:docPart>
    <w:docPart>
      <w:docPartPr>
        <w:name w:val="9CACC4E6C6FC46C8A213AD8EF858DD7B"/>
        <w:category>
          <w:name w:val="General"/>
          <w:gallery w:val="placeholder"/>
        </w:category>
        <w:types>
          <w:type w:val="bbPlcHdr"/>
        </w:types>
        <w:behaviors>
          <w:behavior w:val="content"/>
        </w:behaviors>
        <w:guid w:val="{0278D446-C479-42BD-B94C-2DC3DF43B378}"/>
      </w:docPartPr>
      <w:docPartBody>
        <w:p w:rsidR="008E393D" w:rsidRDefault="00E75260" w:rsidP="00E75260">
          <w:pPr>
            <w:pStyle w:val="9CACC4E6C6FC46C8A213AD8EF858DD7B"/>
          </w:pPr>
          <w:r w:rsidRPr="00FE7C98">
            <w:rPr>
              <w:rStyle w:val="PlaceholderText"/>
            </w:rPr>
            <w:t>Choose an item.</w:t>
          </w:r>
        </w:p>
      </w:docPartBody>
    </w:docPart>
    <w:docPart>
      <w:docPartPr>
        <w:name w:val="9CA5D497898F43C895F521F0B6BB5692"/>
        <w:category>
          <w:name w:val="General"/>
          <w:gallery w:val="placeholder"/>
        </w:category>
        <w:types>
          <w:type w:val="bbPlcHdr"/>
        </w:types>
        <w:behaviors>
          <w:behavior w:val="content"/>
        </w:behaviors>
        <w:guid w:val="{12EEDF9B-AF52-465E-AF88-00014E4A5C87}"/>
      </w:docPartPr>
      <w:docPartBody>
        <w:p w:rsidR="008E393D" w:rsidRDefault="00E75260" w:rsidP="00E75260">
          <w:pPr>
            <w:pStyle w:val="9CA5D497898F43C895F521F0B6BB5692"/>
          </w:pPr>
          <w:r w:rsidRPr="00550752">
            <w:rPr>
              <w:rStyle w:val="PlaceholderText"/>
            </w:rPr>
            <w:t>Click here to enter text.</w:t>
          </w:r>
        </w:p>
      </w:docPartBody>
    </w:docPart>
    <w:docPart>
      <w:docPartPr>
        <w:name w:val="D74BD25C1F3B49869E6A9C44B902CDCE"/>
        <w:category>
          <w:name w:val="General"/>
          <w:gallery w:val="placeholder"/>
        </w:category>
        <w:types>
          <w:type w:val="bbPlcHdr"/>
        </w:types>
        <w:behaviors>
          <w:behavior w:val="content"/>
        </w:behaviors>
        <w:guid w:val="{E6335110-1506-425C-B4B0-D5305E67060F}"/>
      </w:docPartPr>
      <w:docPartBody>
        <w:p w:rsidR="008E393D" w:rsidRDefault="00E75260" w:rsidP="00E75260">
          <w:pPr>
            <w:pStyle w:val="D74BD25C1F3B49869E6A9C44B902CDCE"/>
          </w:pPr>
          <w:r w:rsidRPr="00550752">
            <w:rPr>
              <w:rStyle w:val="PlaceholderText"/>
            </w:rPr>
            <w:t>Click here to enter text.</w:t>
          </w:r>
        </w:p>
      </w:docPartBody>
    </w:docPart>
    <w:docPart>
      <w:docPartPr>
        <w:name w:val="96B8193F86CA44E6856BD7B77CA12160"/>
        <w:category>
          <w:name w:val="General"/>
          <w:gallery w:val="placeholder"/>
        </w:category>
        <w:types>
          <w:type w:val="bbPlcHdr"/>
        </w:types>
        <w:behaviors>
          <w:behavior w:val="content"/>
        </w:behaviors>
        <w:guid w:val="{6063A679-5198-4743-8A5D-728B58D66533}"/>
      </w:docPartPr>
      <w:docPartBody>
        <w:p w:rsidR="008E393D" w:rsidRDefault="00E75260" w:rsidP="00E75260">
          <w:pPr>
            <w:pStyle w:val="96B8193F86CA44E6856BD7B77CA12160"/>
          </w:pPr>
          <w:r w:rsidRPr="00FE7C98">
            <w:rPr>
              <w:rStyle w:val="PlaceholderText"/>
            </w:rPr>
            <w:t>Choose an item.</w:t>
          </w:r>
        </w:p>
      </w:docPartBody>
    </w:docPart>
    <w:docPart>
      <w:docPartPr>
        <w:name w:val="0871A9DCE0FF4ABBAA5C6E07ACD8F445"/>
        <w:category>
          <w:name w:val="General"/>
          <w:gallery w:val="placeholder"/>
        </w:category>
        <w:types>
          <w:type w:val="bbPlcHdr"/>
        </w:types>
        <w:behaviors>
          <w:behavior w:val="content"/>
        </w:behaviors>
        <w:guid w:val="{34EA4FFE-F1B9-4273-A66B-F8A7CE424950}"/>
      </w:docPartPr>
      <w:docPartBody>
        <w:p w:rsidR="008E393D" w:rsidRDefault="00E75260" w:rsidP="00E75260">
          <w:pPr>
            <w:pStyle w:val="0871A9DCE0FF4ABBAA5C6E07ACD8F445"/>
          </w:pPr>
          <w:r w:rsidRPr="00FE7C98">
            <w:rPr>
              <w:rStyle w:val="PlaceholderText"/>
            </w:rPr>
            <w:t>Choose an item.</w:t>
          </w:r>
        </w:p>
      </w:docPartBody>
    </w:docPart>
    <w:docPart>
      <w:docPartPr>
        <w:name w:val="15C0738D0A4448988DBA8A2600A88608"/>
        <w:category>
          <w:name w:val="General"/>
          <w:gallery w:val="placeholder"/>
        </w:category>
        <w:types>
          <w:type w:val="bbPlcHdr"/>
        </w:types>
        <w:behaviors>
          <w:behavior w:val="content"/>
        </w:behaviors>
        <w:guid w:val="{08A6A401-42F7-4E16-B018-EF6F792ECA14}"/>
      </w:docPartPr>
      <w:docPartBody>
        <w:p w:rsidR="008E393D" w:rsidRDefault="00E75260" w:rsidP="00E75260">
          <w:pPr>
            <w:pStyle w:val="15C0738D0A4448988DBA8A2600A88608"/>
          </w:pPr>
          <w:r w:rsidRPr="00550752">
            <w:rPr>
              <w:rStyle w:val="PlaceholderText"/>
            </w:rPr>
            <w:t>Click here to enter text.</w:t>
          </w:r>
        </w:p>
      </w:docPartBody>
    </w:docPart>
    <w:docPart>
      <w:docPartPr>
        <w:name w:val="40729EFF78B34F218D83C45293C88EC5"/>
        <w:category>
          <w:name w:val="General"/>
          <w:gallery w:val="placeholder"/>
        </w:category>
        <w:types>
          <w:type w:val="bbPlcHdr"/>
        </w:types>
        <w:behaviors>
          <w:behavior w:val="content"/>
        </w:behaviors>
        <w:guid w:val="{65638195-7AA3-42A4-A9DC-3D3165843BE3}"/>
      </w:docPartPr>
      <w:docPartBody>
        <w:p w:rsidR="008E393D" w:rsidRDefault="00E75260" w:rsidP="00E75260">
          <w:pPr>
            <w:pStyle w:val="40729EFF78B34F218D83C45293C88EC5"/>
          </w:pPr>
          <w:r w:rsidRPr="00550752">
            <w:rPr>
              <w:rStyle w:val="PlaceholderText"/>
            </w:rPr>
            <w:t>Click here to enter text.</w:t>
          </w:r>
        </w:p>
      </w:docPartBody>
    </w:docPart>
    <w:docPart>
      <w:docPartPr>
        <w:name w:val="7C011246C24A466B96EA5DC8A3B46617"/>
        <w:category>
          <w:name w:val="General"/>
          <w:gallery w:val="placeholder"/>
        </w:category>
        <w:types>
          <w:type w:val="bbPlcHdr"/>
        </w:types>
        <w:behaviors>
          <w:behavior w:val="content"/>
        </w:behaviors>
        <w:guid w:val="{EDE9256F-F79A-4BCC-BFFE-24AB99BA183E}"/>
      </w:docPartPr>
      <w:docPartBody>
        <w:p w:rsidR="008E393D" w:rsidRDefault="00E75260" w:rsidP="00E75260">
          <w:pPr>
            <w:pStyle w:val="7C011246C24A466B96EA5DC8A3B46617"/>
          </w:pPr>
          <w:r w:rsidRPr="00FE7C98">
            <w:rPr>
              <w:rStyle w:val="PlaceholderText"/>
            </w:rPr>
            <w:t>Choose an item.</w:t>
          </w:r>
        </w:p>
      </w:docPartBody>
    </w:docPart>
    <w:docPart>
      <w:docPartPr>
        <w:name w:val="460C6A3838FA463EACF4CF5FE2FAA835"/>
        <w:category>
          <w:name w:val="General"/>
          <w:gallery w:val="placeholder"/>
        </w:category>
        <w:types>
          <w:type w:val="bbPlcHdr"/>
        </w:types>
        <w:behaviors>
          <w:behavior w:val="content"/>
        </w:behaviors>
        <w:guid w:val="{0958C09F-4B2E-4CC1-A2E2-9A559E5AB226}"/>
      </w:docPartPr>
      <w:docPartBody>
        <w:p w:rsidR="008E393D" w:rsidRDefault="00E75260" w:rsidP="00E75260">
          <w:pPr>
            <w:pStyle w:val="460C6A3838FA463EACF4CF5FE2FAA835"/>
          </w:pPr>
          <w:r w:rsidRPr="00FE7C98">
            <w:rPr>
              <w:rStyle w:val="PlaceholderText"/>
            </w:rPr>
            <w:t>Choose an item.</w:t>
          </w:r>
        </w:p>
      </w:docPartBody>
    </w:docPart>
    <w:docPart>
      <w:docPartPr>
        <w:name w:val="0132CD9ED988403CAA938D1ECFAE6BB9"/>
        <w:category>
          <w:name w:val="General"/>
          <w:gallery w:val="placeholder"/>
        </w:category>
        <w:types>
          <w:type w:val="bbPlcHdr"/>
        </w:types>
        <w:behaviors>
          <w:behavior w:val="content"/>
        </w:behaviors>
        <w:guid w:val="{BC176E4F-84B5-41EF-956C-09B423E0CCB7}"/>
      </w:docPartPr>
      <w:docPartBody>
        <w:p w:rsidR="008E393D" w:rsidRDefault="00E75260" w:rsidP="00E75260">
          <w:pPr>
            <w:pStyle w:val="0132CD9ED988403CAA938D1ECFAE6BB9"/>
          </w:pPr>
          <w:r w:rsidRPr="00550752">
            <w:rPr>
              <w:rStyle w:val="PlaceholderText"/>
            </w:rPr>
            <w:t>Click here to enter text.</w:t>
          </w:r>
        </w:p>
      </w:docPartBody>
    </w:docPart>
    <w:docPart>
      <w:docPartPr>
        <w:name w:val="934739042FEC46AD8122D24E1D247DBB"/>
        <w:category>
          <w:name w:val="General"/>
          <w:gallery w:val="placeholder"/>
        </w:category>
        <w:types>
          <w:type w:val="bbPlcHdr"/>
        </w:types>
        <w:behaviors>
          <w:behavior w:val="content"/>
        </w:behaviors>
        <w:guid w:val="{399E1E75-8C6B-4984-B142-9113C7D3C2B3}"/>
      </w:docPartPr>
      <w:docPartBody>
        <w:p w:rsidR="008E393D" w:rsidRDefault="00E75260" w:rsidP="00E75260">
          <w:pPr>
            <w:pStyle w:val="934739042FEC46AD8122D24E1D247DBB"/>
          </w:pPr>
          <w:r w:rsidRPr="00550752">
            <w:rPr>
              <w:rStyle w:val="PlaceholderText"/>
            </w:rPr>
            <w:t>Click here to enter text.</w:t>
          </w:r>
        </w:p>
      </w:docPartBody>
    </w:docPart>
    <w:docPart>
      <w:docPartPr>
        <w:name w:val="81B16485B21542B4A05A61B003D2261C"/>
        <w:category>
          <w:name w:val="General"/>
          <w:gallery w:val="placeholder"/>
        </w:category>
        <w:types>
          <w:type w:val="bbPlcHdr"/>
        </w:types>
        <w:behaviors>
          <w:behavior w:val="content"/>
        </w:behaviors>
        <w:guid w:val="{FCE7B505-9F21-4374-86B9-3DD86EBE616E}"/>
      </w:docPartPr>
      <w:docPartBody>
        <w:p w:rsidR="008E393D" w:rsidRDefault="00E75260" w:rsidP="00E75260">
          <w:pPr>
            <w:pStyle w:val="81B16485B21542B4A05A61B003D2261C"/>
          </w:pPr>
          <w:r w:rsidRPr="00FE7C98">
            <w:rPr>
              <w:rStyle w:val="PlaceholderText"/>
            </w:rPr>
            <w:t>Choose an item.</w:t>
          </w:r>
        </w:p>
      </w:docPartBody>
    </w:docPart>
    <w:docPart>
      <w:docPartPr>
        <w:name w:val="73A90B5629FA44A5B98C6A10A00EA676"/>
        <w:category>
          <w:name w:val="General"/>
          <w:gallery w:val="placeholder"/>
        </w:category>
        <w:types>
          <w:type w:val="bbPlcHdr"/>
        </w:types>
        <w:behaviors>
          <w:behavior w:val="content"/>
        </w:behaviors>
        <w:guid w:val="{EB862130-0230-47AB-9A90-771332A999E0}"/>
      </w:docPartPr>
      <w:docPartBody>
        <w:p w:rsidR="008E393D" w:rsidRDefault="00E75260" w:rsidP="00E75260">
          <w:pPr>
            <w:pStyle w:val="73A90B5629FA44A5B98C6A10A00EA676"/>
          </w:pPr>
          <w:r w:rsidRPr="00FE7C98">
            <w:rPr>
              <w:rStyle w:val="PlaceholderText"/>
            </w:rPr>
            <w:t>Choose an item.</w:t>
          </w:r>
        </w:p>
      </w:docPartBody>
    </w:docPart>
    <w:docPart>
      <w:docPartPr>
        <w:name w:val="D2B286F0028C4D65BF71B5FC2F39E034"/>
        <w:category>
          <w:name w:val="General"/>
          <w:gallery w:val="placeholder"/>
        </w:category>
        <w:types>
          <w:type w:val="bbPlcHdr"/>
        </w:types>
        <w:behaviors>
          <w:behavior w:val="content"/>
        </w:behaviors>
        <w:guid w:val="{2C3EA452-43F7-432A-93A5-016E0EBA6116}"/>
      </w:docPartPr>
      <w:docPartBody>
        <w:p w:rsidR="008E393D" w:rsidRDefault="00E75260" w:rsidP="00E75260">
          <w:pPr>
            <w:pStyle w:val="D2B286F0028C4D65BF71B5FC2F39E034"/>
          </w:pPr>
          <w:r w:rsidRPr="00550752">
            <w:rPr>
              <w:rStyle w:val="PlaceholderText"/>
            </w:rPr>
            <w:t>Click here to enter text.</w:t>
          </w:r>
        </w:p>
      </w:docPartBody>
    </w:docPart>
    <w:docPart>
      <w:docPartPr>
        <w:name w:val="E2CE8A694AEF4F989F640489BBC9B6C7"/>
        <w:category>
          <w:name w:val="General"/>
          <w:gallery w:val="placeholder"/>
        </w:category>
        <w:types>
          <w:type w:val="bbPlcHdr"/>
        </w:types>
        <w:behaviors>
          <w:behavior w:val="content"/>
        </w:behaviors>
        <w:guid w:val="{DD450EE4-69F2-4039-98CC-22818ACE7086}"/>
      </w:docPartPr>
      <w:docPartBody>
        <w:p w:rsidR="008E393D" w:rsidRDefault="00E75260" w:rsidP="00E75260">
          <w:pPr>
            <w:pStyle w:val="E2CE8A694AEF4F989F640489BBC9B6C7"/>
          </w:pPr>
          <w:r w:rsidRPr="00550752">
            <w:rPr>
              <w:rStyle w:val="PlaceholderText"/>
            </w:rPr>
            <w:t>Click here to enter text.</w:t>
          </w:r>
        </w:p>
      </w:docPartBody>
    </w:docPart>
    <w:docPart>
      <w:docPartPr>
        <w:name w:val="496DC3A2C78245F1A85A5322D2F972E5"/>
        <w:category>
          <w:name w:val="General"/>
          <w:gallery w:val="placeholder"/>
        </w:category>
        <w:types>
          <w:type w:val="bbPlcHdr"/>
        </w:types>
        <w:behaviors>
          <w:behavior w:val="content"/>
        </w:behaviors>
        <w:guid w:val="{D544F7CA-7300-4717-AD1E-DC5D41E575CD}"/>
      </w:docPartPr>
      <w:docPartBody>
        <w:p w:rsidR="008E393D" w:rsidRDefault="00E75260" w:rsidP="00E75260">
          <w:pPr>
            <w:pStyle w:val="496DC3A2C78245F1A85A5322D2F972E5"/>
          </w:pPr>
          <w:r w:rsidRPr="00FE7C98">
            <w:rPr>
              <w:rStyle w:val="PlaceholderText"/>
            </w:rPr>
            <w:t>Choose an item.</w:t>
          </w:r>
        </w:p>
      </w:docPartBody>
    </w:docPart>
    <w:docPart>
      <w:docPartPr>
        <w:name w:val="75B4EDD15FB84BCDB04D57C27F5339DF"/>
        <w:category>
          <w:name w:val="General"/>
          <w:gallery w:val="placeholder"/>
        </w:category>
        <w:types>
          <w:type w:val="bbPlcHdr"/>
        </w:types>
        <w:behaviors>
          <w:behavior w:val="content"/>
        </w:behaviors>
        <w:guid w:val="{0AB25803-973C-4384-9274-8F67F6C8A392}"/>
      </w:docPartPr>
      <w:docPartBody>
        <w:p w:rsidR="008E393D" w:rsidRDefault="00E75260" w:rsidP="00E75260">
          <w:pPr>
            <w:pStyle w:val="75B4EDD15FB84BCDB04D57C27F5339DF"/>
          </w:pPr>
          <w:r w:rsidRPr="00FE7C98">
            <w:rPr>
              <w:rStyle w:val="PlaceholderText"/>
            </w:rPr>
            <w:t>Choose an item.</w:t>
          </w:r>
        </w:p>
      </w:docPartBody>
    </w:docPart>
    <w:docPart>
      <w:docPartPr>
        <w:name w:val="BC18CCB906094DACB3986B66092F6533"/>
        <w:category>
          <w:name w:val="General"/>
          <w:gallery w:val="placeholder"/>
        </w:category>
        <w:types>
          <w:type w:val="bbPlcHdr"/>
        </w:types>
        <w:behaviors>
          <w:behavior w:val="content"/>
        </w:behaviors>
        <w:guid w:val="{83EC0982-D0AD-4415-9C98-8F31E30E9338}"/>
      </w:docPartPr>
      <w:docPartBody>
        <w:p w:rsidR="008E393D" w:rsidRDefault="00E75260" w:rsidP="00E75260">
          <w:pPr>
            <w:pStyle w:val="BC18CCB906094DACB3986B66092F6533"/>
          </w:pPr>
          <w:r w:rsidRPr="00550752">
            <w:rPr>
              <w:rStyle w:val="PlaceholderText"/>
            </w:rPr>
            <w:t>Click here to enter text.</w:t>
          </w:r>
        </w:p>
      </w:docPartBody>
    </w:docPart>
    <w:docPart>
      <w:docPartPr>
        <w:name w:val="B4422A6086B1471A937656F800EECE15"/>
        <w:category>
          <w:name w:val="General"/>
          <w:gallery w:val="placeholder"/>
        </w:category>
        <w:types>
          <w:type w:val="bbPlcHdr"/>
        </w:types>
        <w:behaviors>
          <w:behavior w:val="content"/>
        </w:behaviors>
        <w:guid w:val="{37147508-2DA9-47B9-890E-10A04D2BC35F}"/>
      </w:docPartPr>
      <w:docPartBody>
        <w:p w:rsidR="008E393D" w:rsidRDefault="00E75260" w:rsidP="00E75260">
          <w:pPr>
            <w:pStyle w:val="B4422A6086B1471A937656F800EECE15"/>
          </w:pPr>
          <w:r w:rsidRPr="00550752">
            <w:rPr>
              <w:rStyle w:val="PlaceholderText"/>
            </w:rPr>
            <w:t>Click here to enter text.</w:t>
          </w:r>
        </w:p>
      </w:docPartBody>
    </w:docPart>
    <w:docPart>
      <w:docPartPr>
        <w:name w:val="A5604986E4CE477985626AC7B2584957"/>
        <w:category>
          <w:name w:val="General"/>
          <w:gallery w:val="placeholder"/>
        </w:category>
        <w:types>
          <w:type w:val="bbPlcHdr"/>
        </w:types>
        <w:behaviors>
          <w:behavior w:val="content"/>
        </w:behaviors>
        <w:guid w:val="{B0AB033B-AF1C-404B-A916-37555D8922BB}"/>
      </w:docPartPr>
      <w:docPartBody>
        <w:p w:rsidR="008E393D" w:rsidRDefault="00E75260" w:rsidP="00E75260">
          <w:pPr>
            <w:pStyle w:val="A5604986E4CE477985626AC7B2584957"/>
          </w:pPr>
          <w:r w:rsidRPr="00FE7C98">
            <w:rPr>
              <w:rStyle w:val="PlaceholderText"/>
            </w:rPr>
            <w:t>Choose an item.</w:t>
          </w:r>
        </w:p>
      </w:docPartBody>
    </w:docPart>
    <w:docPart>
      <w:docPartPr>
        <w:name w:val="5A7AB79688F34FF680DBEB509235350F"/>
        <w:category>
          <w:name w:val="General"/>
          <w:gallery w:val="placeholder"/>
        </w:category>
        <w:types>
          <w:type w:val="bbPlcHdr"/>
        </w:types>
        <w:behaviors>
          <w:behavior w:val="content"/>
        </w:behaviors>
        <w:guid w:val="{38C4BE5A-FD35-4486-8D1B-6E6B802CE4DE}"/>
      </w:docPartPr>
      <w:docPartBody>
        <w:p w:rsidR="008E393D" w:rsidRDefault="00E75260" w:rsidP="00E75260">
          <w:pPr>
            <w:pStyle w:val="5A7AB79688F34FF680DBEB509235350F"/>
          </w:pPr>
          <w:r w:rsidRPr="00FE7C98">
            <w:rPr>
              <w:rStyle w:val="PlaceholderText"/>
            </w:rPr>
            <w:t>Choose an item.</w:t>
          </w:r>
        </w:p>
      </w:docPartBody>
    </w:docPart>
    <w:docPart>
      <w:docPartPr>
        <w:name w:val="9FF474CAC0F34B8092CD1DC13D65649B"/>
        <w:category>
          <w:name w:val="General"/>
          <w:gallery w:val="placeholder"/>
        </w:category>
        <w:types>
          <w:type w:val="bbPlcHdr"/>
        </w:types>
        <w:behaviors>
          <w:behavior w:val="content"/>
        </w:behaviors>
        <w:guid w:val="{F35556B6-9475-42AC-A1CF-52FD16B8C566}"/>
      </w:docPartPr>
      <w:docPartBody>
        <w:p w:rsidR="008E393D" w:rsidRDefault="00E75260" w:rsidP="00E75260">
          <w:pPr>
            <w:pStyle w:val="9FF474CAC0F34B8092CD1DC13D65649B"/>
          </w:pPr>
          <w:r w:rsidRPr="00550752">
            <w:rPr>
              <w:rStyle w:val="PlaceholderText"/>
            </w:rPr>
            <w:t>Click here to enter text.</w:t>
          </w:r>
        </w:p>
      </w:docPartBody>
    </w:docPart>
    <w:docPart>
      <w:docPartPr>
        <w:name w:val="44C14F9D82B54E85A8E13CCAD9FE0694"/>
        <w:category>
          <w:name w:val="General"/>
          <w:gallery w:val="placeholder"/>
        </w:category>
        <w:types>
          <w:type w:val="bbPlcHdr"/>
        </w:types>
        <w:behaviors>
          <w:behavior w:val="content"/>
        </w:behaviors>
        <w:guid w:val="{1DD19964-50CE-4B18-BC95-D956B25698E5}"/>
      </w:docPartPr>
      <w:docPartBody>
        <w:p w:rsidR="008B7E19" w:rsidRDefault="008B7E19" w:rsidP="008B7E19">
          <w:pPr>
            <w:pStyle w:val="44C14F9D82B54E85A8E13CCAD9FE0694"/>
          </w:pPr>
          <w:r w:rsidRPr="00550752">
            <w:rPr>
              <w:rStyle w:val="PlaceholderText"/>
            </w:rPr>
            <w:t>Click here to enter text.</w:t>
          </w:r>
        </w:p>
      </w:docPartBody>
    </w:docPart>
    <w:docPart>
      <w:docPartPr>
        <w:name w:val="D731CD2549354C209EA8CE28E68411EE"/>
        <w:category>
          <w:name w:val="General"/>
          <w:gallery w:val="placeholder"/>
        </w:category>
        <w:types>
          <w:type w:val="bbPlcHdr"/>
        </w:types>
        <w:behaviors>
          <w:behavior w:val="content"/>
        </w:behaviors>
        <w:guid w:val="{B185B7C4-559E-42D1-A5B1-B6FFB950F27C}"/>
      </w:docPartPr>
      <w:docPartBody>
        <w:p w:rsidR="008B7E19" w:rsidRDefault="008B7E19" w:rsidP="008B7E19">
          <w:pPr>
            <w:pStyle w:val="D731CD2549354C209EA8CE28E68411EE"/>
          </w:pPr>
          <w:r w:rsidRPr="00550752">
            <w:rPr>
              <w:rStyle w:val="PlaceholderText"/>
            </w:rPr>
            <w:t>Click here to enter text.</w:t>
          </w:r>
        </w:p>
      </w:docPartBody>
    </w:docPart>
    <w:docPart>
      <w:docPartPr>
        <w:name w:val="B2E5009CFB4D4210A12139353C72C76A"/>
        <w:category>
          <w:name w:val="General"/>
          <w:gallery w:val="placeholder"/>
        </w:category>
        <w:types>
          <w:type w:val="bbPlcHdr"/>
        </w:types>
        <w:behaviors>
          <w:behavior w:val="content"/>
        </w:behaviors>
        <w:guid w:val="{AC8B76A5-B9E6-4826-BFE4-8764A5F4D201}"/>
      </w:docPartPr>
      <w:docPartBody>
        <w:p w:rsidR="008B7E19" w:rsidRDefault="008B7E19" w:rsidP="008B7E19">
          <w:pPr>
            <w:pStyle w:val="B2E5009CFB4D4210A12139353C72C76A"/>
          </w:pPr>
          <w:r w:rsidRPr="00550752">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Microsoft Sans Serif">
    <w:panose1 w:val="020B0604020202020204"/>
    <w:charset w:val="00"/>
    <w:family w:val="swiss"/>
    <w:pitch w:val="variable"/>
    <w:sig w:usb0="E1002AFF" w:usb1="C0000002" w:usb2="00000008"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416"/>
    <w:rsid w:val="000A2D9A"/>
    <w:rsid w:val="00170416"/>
    <w:rsid w:val="0045588A"/>
    <w:rsid w:val="00455980"/>
    <w:rsid w:val="00506D81"/>
    <w:rsid w:val="005D6FA4"/>
    <w:rsid w:val="008B7E19"/>
    <w:rsid w:val="008E393D"/>
    <w:rsid w:val="00A701E4"/>
    <w:rsid w:val="00A73A69"/>
    <w:rsid w:val="00AE3174"/>
    <w:rsid w:val="00CB12B2"/>
    <w:rsid w:val="00CE06AF"/>
    <w:rsid w:val="00D11A13"/>
    <w:rsid w:val="00DB102A"/>
    <w:rsid w:val="00E75260"/>
    <w:rsid w:val="00E917EA"/>
    <w:rsid w:val="00EA1AEB"/>
    <w:rsid w:val="00F668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6861"/>
    <w:rPr>
      <w:color w:val="808080"/>
    </w:rPr>
  </w:style>
  <w:style w:type="paragraph" w:customStyle="1" w:styleId="3777F913EEF84AA2994670295AE7052A">
    <w:name w:val="3777F913EEF84AA2994670295AE7052A"/>
  </w:style>
  <w:style w:type="paragraph" w:customStyle="1" w:styleId="244E73CE4C284D97A46D3BF6AEF41411">
    <w:name w:val="244E73CE4C284D97A46D3BF6AEF41411"/>
  </w:style>
  <w:style w:type="paragraph" w:customStyle="1" w:styleId="3275FB84395140618102B4A5FC7D3A88">
    <w:name w:val="3275FB84395140618102B4A5FC7D3A88"/>
  </w:style>
  <w:style w:type="paragraph" w:customStyle="1" w:styleId="6A294FD08A614648B79DF0D131C2F07B">
    <w:name w:val="6A294FD08A614648B79DF0D131C2F07B"/>
  </w:style>
  <w:style w:type="paragraph" w:customStyle="1" w:styleId="9BD1D656383046D9AB04B6BCA8B947D1">
    <w:name w:val="9BD1D656383046D9AB04B6BCA8B947D1"/>
  </w:style>
  <w:style w:type="paragraph" w:customStyle="1" w:styleId="4228C6D6092942D99C9175FEE155E112">
    <w:name w:val="4228C6D6092942D99C9175FEE155E112"/>
  </w:style>
  <w:style w:type="paragraph" w:customStyle="1" w:styleId="2A5AC1DABE684DDE8784B118B605D06B">
    <w:name w:val="2A5AC1DABE684DDE8784B118B605D06B"/>
  </w:style>
  <w:style w:type="paragraph" w:customStyle="1" w:styleId="B39FB472F2CC4E97849771D36BC57837">
    <w:name w:val="B39FB472F2CC4E97849771D36BC57837"/>
  </w:style>
  <w:style w:type="paragraph" w:customStyle="1" w:styleId="D5C3BFDC1E12477DA8C951589DCFAB82">
    <w:name w:val="D5C3BFDC1E12477DA8C951589DCFAB82"/>
  </w:style>
  <w:style w:type="paragraph" w:customStyle="1" w:styleId="DFBCE3A38043436EB1A51C8E107CDCE5">
    <w:name w:val="DFBCE3A38043436EB1A51C8E107CDCE5"/>
  </w:style>
  <w:style w:type="paragraph" w:customStyle="1" w:styleId="A6A1B4454E934682A6038A7C799629A9">
    <w:name w:val="A6A1B4454E934682A6038A7C799629A9"/>
  </w:style>
  <w:style w:type="paragraph" w:customStyle="1" w:styleId="9CBC33E67F6E450D9ED96F044A382713">
    <w:name w:val="9CBC33E67F6E450D9ED96F044A382713"/>
  </w:style>
  <w:style w:type="paragraph" w:customStyle="1" w:styleId="BB100230224F4A3D8447BB84D39B3327">
    <w:name w:val="BB100230224F4A3D8447BB84D39B3327"/>
  </w:style>
  <w:style w:type="paragraph" w:customStyle="1" w:styleId="21F24E3AD62942299CC46853F724C523">
    <w:name w:val="21F24E3AD62942299CC46853F724C523"/>
  </w:style>
  <w:style w:type="paragraph" w:customStyle="1" w:styleId="3C733D2D5D834E10ADAB84523B05AB7E">
    <w:name w:val="3C733D2D5D834E10ADAB84523B05AB7E"/>
  </w:style>
  <w:style w:type="paragraph" w:customStyle="1" w:styleId="3777F913EEF84AA2994670295AE7052A1">
    <w:name w:val="3777F913EEF84AA2994670295AE7052A1"/>
    <w:rsid w:val="00170416"/>
    <w:rPr>
      <w:rFonts w:eastAsiaTheme="minorHAnsi"/>
    </w:rPr>
  </w:style>
  <w:style w:type="paragraph" w:customStyle="1" w:styleId="244E73CE4C284D97A46D3BF6AEF414111">
    <w:name w:val="244E73CE4C284D97A46D3BF6AEF414111"/>
    <w:rsid w:val="00170416"/>
    <w:rPr>
      <w:rFonts w:eastAsiaTheme="minorHAnsi"/>
    </w:rPr>
  </w:style>
  <w:style w:type="paragraph" w:customStyle="1" w:styleId="3275FB84395140618102B4A5FC7D3A881">
    <w:name w:val="3275FB84395140618102B4A5FC7D3A881"/>
    <w:rsid w:val="00170416"/>
    <w:rPr>
      <w:rFonts w:eastAsiaTheme="minorHAnsi"/>
    </w:rPr>
  </w:style>
  <w:style w:type="paragraph" w:customStyle="1" w:styleId="6A294FD08A614648B79DF0D131C2F07B1">
    <w:name w:val="6A294FD08A614648B79DF0D131C2F07B1"/>
    <w:rsid w:val="00170416"/>
    <w:rPr>
      <w:rFonts w:eastAsiaTheme="minorHAnsi"/>
    </w:rPr>
  </w:style>
  <w:style w:type="paragraph" w:customStyle="1" w:styleId="9BD1D656383046D9AB04B6BCA8B947D11">
    <w:name w:val="9BD1D656383046D9AB04B6BCA8B947D11"/>
    <w:rsid w:val="00170416"/>
    <w:rPr>
      <w:rFonts w:eastAsiaTheme="minorHAnsi"/>
    </w:rPr>
  </w:style>
  <w:style w:type="paragraph" w:customStyle="1" w:styleId="4228C6D6092942D99C9175FEE155E1121">
    <w:name w:val="4228C6D6092942D99C9175FEE155E1121"/>
    <w:rsid w:val="00170416"/>
    <w:rPr>
      <w:rFonts w:eastAsiaTheme="minorHAnsi"/>
    </w:rPr>
  </w:style>
  <w:style w:type="paragraph" w:customStyle="1" w:styleId="2A5AC1DABE684DDE8784B118B605D06B1">
    <w:name w:val="2A5AC1DABE684DDE8784B118B605D06B1"/>
    <w:rsid w:val="00170416"/>
    <w:rPr>
      <w:rFonts w:eastAsiaTheme="minorHAnsi"/>
    </w:rPr>
  </w:style>
  <w:style w:type="paragraph" w:customStyle="1" w:styleId="B39FB472F2CC4E97849771D36BC578371">
    <w:name w:val="B39FB472F2CC4E97849771D36BC578371"/>
    <w:rsid w:val="00170416"/>
    <w:rPr>
      <w:rFonts w:eastAsiaTheme="minorHAnsi"/>
    </w:rPr>
  </w:style>
  <w:style w:type="paragraph" w:customStyle="1" w:styleId="D5C3BFDC1E12477DA8C951589DCFAB821">
    <w:name w:val="D5C3BFDC1E12477DA8C951589DCFAB821"/>
    <w:rsid w:val="00170416"/>
    <w:rPr>
      <w:rFonts w:eastAsiaTheme="minorHAnsi"/>
    </w:rPr>
  </w:style>
  <w:style w:type="paragraph" w:customStyle="1" w:styleId="DFBCE3A38043436EB1A51C8E107CDCE51">
    <w:name w:val="DFBCE3A38043436EB1A51C8E107CDCE51"/>
    <w:rsid w:val="00170416"/>
    <w:rPr>
      <w:rFonts w:eastAsiaTheme="minorHAnsi"/>
    </w:rPr>
  </w:style>
  <w:style w:type="paragraph" w:customStyle="1" w:styleId="A6A1B4454E934682A6038A7C799629A91">
    <w:name w:val="A6A1B4454E934682A6038A7C799629A91"/>
    <w:rsid w:val="00170416"/>
    <w:rPr>
      <w:rFonts w:eastAsiaTheme="minorHAnsi"/>
    </w:rPr>
  </w:style>
  <w:style w:type="paragraph" w:customStyle="1" w:styleId="9CBC33E67F6E450D9ED96F044A3827131">
    <w:name w:val="9CBC33E67F6E450D9ED96F044A3827131"/>
    <w:rsid w:val="00170416"/>
    <w:rPr>
      <w:rFonts w:eastAsiaTheme="minorHAnsi"/>
    </w:rPr>
  </w:style>
  <w:style w:type="paragraph" w:customStyle="1" w:styleId="BB100230224F4A3D8447BB84D39B33271">
    <w:name w:val="BB100230224F4A3D8447BB84D39B33271"/>
    <w:rsid w:val="00170416"/>
    <w:rPr>
      <w:rFonts w:eastAsiaTheme="minorHAnsi"/>
    </w:rPr>
  </w:style>
  <w:style w:type="paragraph" w:customStyle="1" w:styleId="21F24E3AD62942299CC46853F724C5231">
    <w:name w:val="21F24E3AD62942299CC46853F724C5231"/>
    <w:rsid w:val="00170416"/>
    <w:rPr>
      <w:rFonts w:eastAsiaTheme="minorHAnsi"/>
    </w:rPr>
  </w:style>
  <w:style w:type="paragraph" w:customStyle="1" w:styleId="3C733D2D5D834E10ADAB84523B05AB7E1">
    <w:name w:val="3C733D2D5D834E10ADAB84523B05AB7E1"/>
    <w:rsid w:val="00170416"/>
    <w:rPr>
      <w:rFonts w:eastAsiaTheme="minorHAnsi"/>
    </w:rPr>
  </w:style>
  <w:style w:type="paragraph" w:customStyle="1" w:styleId="7E936B19493D4C348A48573E46236C14">
    <w:name w:val="7E936B19493D4C348A48573E46236C14"/>
    <w:rsid w:val="00170416"/>
    <w:pPr>
      <w:tabs>
        <w:tab w:val="center" w:pos="4680"/>
        <w:tab w:val="right" w:pos="9360"/>
      </w:tabs>
      <w:spacing w:after="0" w:line="240" w:lineRule="auto"/>
    </w:pPr>
    <w:rPr>
      <w:rFonts w:eastAsiaTheme="minorHAnsi"/>
    </w:rPr>
  </w:style>
  <w:style w:type="paragraph" w:customStyle="1" w:styleId="514969BB010B4E2DA2AF3875945F7349">
    <w:name w:val="514969BB010B4E2DA2AF3875945F7349"/>
    <w:rsid w:val="00170416"/>
  </w:style>
  <w:style w:type="paragraph" w:customStyle="1" w:styleId="6D6BBE71AA984B5FAB111F4986A77375">
    <w:name w:val="6D6BBE71AA984B5FAB111F4986A77375"/>
    <w:rsid w:val="00170416"/>
  </w:style>
  <w:style w:type="paragraph" w:customStyle="1" w:styleId="A624207228204CEA8A21720F3AE97B7E">
    <w:name w:val="A624207228204CEA8A21720F3AE97B7E"/>
    <w:rsid w:val="00170416"/>
  </w:style>
  <w:style w:type="paragraph" w:customStyle="1" w:styleId="EEAB03D93332482B9EEC4B0741725536">
    <w:name w:val="EEAB03D93332482B9EEC4B0741725536"/>
    <w:rsid w:val="00170416"/>
  </w:style>
  <w:style w:type="paragraph" w:customStyle="1" w:styleId="0A4E16C86E094228870220C17966F907">
    <w:name w:val="0A4E16C86E094228870220C17966F907"/>
    <w:rsid w:val="00170416"/>
  </w:style>
  <w:style w:type="paragraph" w:customStyle="1" w:styleId="AE61D5CFBD6144D98C048AD0E974C460">
    <w:name w:val="AE61D5CFBD6144D98C048AD0E974C460"/>
    <w:rsid w:val="00170416"/>
  </w:style>
  <w:style w:type="paragraph" w:customStyle="1" w:styleId="88FCDA2CF38F426785F14461AF7867CA">
    <w:name w:val="88FCDA2CF38F426785F14461AF7867CA"/>
    <w:rsid w:val="00170416"/>
  </w:style>
  <w:style w:type="paragraph" w:customStyle="1" w:styleId="26C27DC7C3694D1EBFCD27FCBC060314">
    <w:name w:val="26C27DC7C3694D1EBFCD27FCBC060314"/>
    <w:rsid w:val="00170416"/>
  </w:style>
  <w:style w:type="paragraph" w:customStyle="1" w:styleId="C872BF49508947B7BFE0A50AD389D0BE">
    <w:name w:val="C872BF49508947B7BFE0A50AD389D0BE"/>
    <w:rsid w:val="00170416"/>
  </w:style>
  <w:style w:type="paragraph" w:customStyle="1" w:styleId="683A6915A855483FB1486CAD52401F53">
    <w:name w:val="683A6915A855483FB1486CAD52401F53"/>
    <w:rsid w:val="00170416"/>
  </w:style>
  <w:style w:type="paragraph" w:customStyle="1" w:styleId="7328B97067BD4963B2088CB7CF10B9EA">
    <w:name w:val="7328B97067BD4963B2088CB7CF10B9EA"/>
    <w:rsid w:val="00170416"/>
  </w:style>
  <w:style w:type="paragraph" w:customStyle="1" w:styleId="BC38B8D317BE40DEA5A582A4A6F6D8A0">
    <w:name w:val="BC38B8D317BE40DEA5A582A4A6F6D8A0"/>
    <w:rsid w:val="00170416"/>
  </w:style>
  <w:style w:type="paragraph" w:customStyle="1" w:styleId="F60992E38CD0402598BCF475F25DA398">
    <w:name w:val="F60992E38CD0402598BCF475F25DA398"/>
    <w:rsid w:val="00170416"/>
  </w:style>
  <w:style w:type="paragraph" w:customStyle="1" w:styleId="09E6C3AFFC3B4D14A0F03D9D4CE8BE59">
    <w:name w:val="09E6C3AFFC3B4D14A0F03D9D4CE8BE59"/>
    <w:rsid w:val="00170416"/>
  </w:style>
  <w:style w:type="paragraph" w:customStyle="1" w:styleId="A719EBBB77764ED59424EE4EAAD14493">
    <w:name w:val="A719EBBB77764ED59424EE4EAAD14493"/>
    <w:rsid w:val="00170416"/>
  </w:style>
  <w:style w:type="paragraph" w:customStyle="1" w:styleId="92EBEAA443DC427F94313E0000D4FD3B">
    <w:name w:val="92EBEAA443DC427F94313E0000D4FD3B"/>
    <w:rsid w:val="00170416"/>
  </w:style>
  <w:style w:type="paragraph" w:customStyle="1" w:styleId="F1AC5EA483F6447290E9C913E551E120">
    <w:name w:val="F1AC5EA483F6447290E9C913E551E120"/>
    <w:rsid w:val="00170416"/>
  </w:style>
  <w:style w:type="paragraph" w:customStyle="1" w:styleId="72D0DD1751B84EC78F671FE443989461">
    <w:name w:val="72D0DD1751B84EC78F671FE443989461"/>
    <w:rsid w:val="00170416"/>
  </w:style>
  <w:style w:type="paragraph" w:customStyle="1" w:styleId="79E674A7A68C46C98B3086EE6A0AEB59">
    <w:name w:val="79E674A7A68C46C98B3086EE6A0AEB59"/>
    <w:rsid w:val="00170416"/>
  </w:style>
  <w:style w:type="paragraph" w:customStyle="1" w:styleId="3F2B4D69F5EE438AA9941E6B04061639">
    <w:name w:val="3F2B4D69F5EE438AA9941E6B04061639"/>
    <w:rsid w:val="00170416"/>
  </w:style>
  <w:style w:type="paragraph" w:customStyle="1" w:styleId="AE6D5C88C1D34E0C9C44C0583C1C2D3F">
    <w:name w:val="AE6D5C88C1D34E0C9C44C0583C1C2D3F"/>
    <w:rsid w:val="00170416"/>
  </w:style>
  <w:style w:type="paragraph" w:customStyle="1" w:styleId="A61247904CFE42069A42B6116DA0C02D">
    <w:name w:val="A61247904CFE42069A42B6116DA0C02D"/>
    <w:rsid w:val="00170416"/>
  </w:style>
  <w:style w:type="paragraph" w:customStyle="1" w:styleId="FDAC7229EE0343A6A97F9E99CBE8CC4A">
    <w:name w:val="FDAC7229EE0343A6A97F9E99CBE8CC4A"/>
    <w:rsid w:val="00170416"/>
  </w:style>
  <w:style w:type="paragraph" w:customStyle="1" w:styleId="AD6BB3D1E63F4325874045D102809DC7">
    <w:name w:val="AD6BB3D1E63F4325874045D102809DC7"/>
    <w:rsid w:val="00170416"/>
  </w:style>
  <w:style w:type="paragraph" w:customStyle="1" w:styleId="0D8BE562A283472B97462059F5F71301">
    <w:name w:val="0D8BE562A283472B97462059F5F71301"/>
    <w:rsid w:val="00170416"/>
  </w:style>
  <w:style w:type="paragraph" w:customStyle="1" w:styleId="2A6B7291B18F47298472FAA986FED373">
    <w:name w:val="2A6B7291B18F47298472FAA986FED373"/>
    <w:rsid w:val="00170416"/>
  </w:style>
  <w:style w:type="paragraph" w:customStyle="1" w:styleId="557DBA1FB73843539AB221F04CEB607B">
    <w:name w:val="557DBA1FB73843539AB221F04CEB607B"/>
    <w:rsid w:val="00170416"/>
  </w:style>
  <w:style w:type="paragraph" w:customStyle="1" w:styleId="742C93221CA5434D93A684A60C78FAB1">
    <w:name w:val="742C93221CA5434D93A684A60C78FAB1"/>
    <w:rsid w:val="00170416"/>
  </w:style>
  <w:style w:type="paragraph" w:customStyle="1" w:styleId="B5A0AFBC68D14F90BB12C56D685B0A1D">
    <w:name w:val="B5A0AFBC68D14F90BB12C56D685B0A1D"/>
    <w:rsid w:val="00170416"/>
  </w:style>
  <w:style w:type="paragraph" w:customStyle="1" w:styleId="71832249F14C4E789248BA6D9E12ECE9">
    <w:name w:val="71832249F14C4E789248BA6D9E12ECE9"/>
    <w:rsid w:val="00170416"/>
  </w:style>
  <w:style w:type="paragraph" w:customStyle="1" w:styleId="63F9CAC77B534671BB2A31799924129D">
    <w:name w:val="63F9CAC77B534671BB2A31799924129D"/>
    <w:rsid w:val="00170416"/>
  </w:style>
  <w:style w:type="paragraph" w:customStyle="1" w:styleId="7F293931BF5B46B1BE5379FC0048D06A">
    <w:name w:val="7F293931BF5B46B1BE5379FC0048D06A"/>
    <w:rsid w:val="00170416"/>
  </w:style>
  <w:style w:type="paragraph" w:customStyle="1" w:styleId="EC703D5667B84181BE8E5B118A330680">
    <w:name w:val="EC703D5667B84181BE8E5B118A330680"/>
    <w:rsid w:val="00170416"/>
  </w:style>
  <w:style w:type="paragraph" w:customStyle="1" w:styleId="A4FCBF5B9D2A4582826F189FAAFFB535">
    <w:name w:val="A4FCBF5B9D2A4582826F189FAAFFB535"/>
    <w:rsid w:val="00170416"/>
  </w:style>
  <w:style w:type="paragraph" w:customStyle="1" w:styleId="75B5A1607BEB4BF689A0349F9A976B53">
    <w:name w:val="75B5A1607BEB4BF689A0349F9A976B53"/>
    <w:rsid w:val="00170416"/>
  </w:style>
  <w:style w:type="paragraph" w:customStyle="1" w:styleId="7B70E8D6549C45358A9AE63C139A342C">
    <w:name w:val="7B70E8D6549C45358A9AE63C139A342C"/>
    <w:rsid w:val="00170416"/>
  </w:style>
  <w:style w:type="paragraph" w:customStyle="1" w:styleId="C2D171119A1C474EA605827419AB7F23">
    <w:name w:val="C2D171119A1C474EA605827419AB7F23"/>
    <w:rsid w:val="00170416"/>
  </w:style>
  <w:style w:type="paragraph" w:customStyle="1" w:styleId="7295F3607D69461598B11D86B8B318E4">
    <w:name w:val="7295F3607D69461598B11D86B8B318E4"/>
    <w:rsid w:val="00170416"/>
  </w:style>
  <w:style w:type="paragraph" w:customStyle="1" w:styleId="6C8AB6074C4243328F229327B0A5AFD1">
    <w:name w:val="6C8AB6074C4243328F229327B0A5AFD1"/>
    <w:rsid w:val="00170416"/>
  </w:style>
  <w:style w:type="paragraph" w:customStyle="1" w:styleId="C077EC89B10844159A281FB173AC2510">
    <w:name w:val="C077EC89B10844159A281FB173AC2510"/>
    <w:rsid w:val="00170416"/>
  </w:style>
  <w:style w:type="paragraph" w:customStyle="1" w:styleId="5AFAA3B1BEA446568BD29ABFCAB532B9">
    <w:name w:val="5AFAA3B1BEA446568BD29ABFCAB532B9"/>
    <w:rsid w:val="00170416"/>
  </w:style>
  <w:style w:type="paragraph" w:customStyle="1" w:styleId="BB01217D581F41D5BAE66D51B2F42EC5">
    <w:name w:val="BB01217D581F41D5BAE66D51B2F42EC5"/>
    <w:rsid w:val="00170416"/>
  </w:style>
  <w:style w:type="paragraph" w:customStyle="1" w:styleId="867555C997EC4BBAB5F220485350787E">
    <w:name w:val="867555C997EC4BBAB5F220485350787E"/>
    <w:rsid w:val="00170416"/>
  </w:style>
  <w:style w:type="paragraph" w:customStyle="1" w:styleId="D97BCB3130364B1387D8C5FBA359EC75">
    <w:name w:val="D97BCB3130364B1387D8C5FBA359EC75"/>
    <w:rsid w:val="00170416"/>
  </w:style>
  <w:style w:type="paragraph" w:customStyle="1" w:styleId="CDB7A3189DFC433F911DB2B9A5FD3D95">
    <w:name w:val="CDB7A3189DFC433F911DB2B9A5FD3D95"/>
    <w:rsid w:val="00170416"/>
  </w:style>
  <w:style w:type="paragraph" w:customStyle="1" w:styleId="D2955FA692D84D91943D3C8250D8F054">
    <w:name w:val="D2955FA692D84D91943D3C8250D8F054"/>
    <w:rsid w:val="00170416"/>
  </w:style>
  <w:style w:type="paragraph" w:customStyle="1" w:styleId="96476E765B844128AB51E017956B8ECA">
    <w:name w:val="96476E765B844128AB51E017956B8ECA"/>
    <w:rsid w:val="00170416"/>
  </w:style>
  <w:style w:type="paragraph" w:customStyle="1" w:styleId="DB9FA05B2DC34678B579EEDC029B3BB9">
    <w:name w:val="DB9FA05B2DC34678B579EEDC029B3BB9"/>
    <w:rsid w:val="00170416"/>
  </w:style>
  <w:style w:type="paragraph" w:customStyle="1" w:styleId="194173343FED4F83B576E897A2E97E95">
    <w:name w:val="194173343FED4F83B576E897A2E97E95"/>
    <w:rsid w:val="00170416"/>
  </w:style>
  <w:style w:type="paragraph" w:customStyle="1" w:styleId="29EA6136A7B74E10BE3B5323CD772087">
    <w:name w:val="29EA6136A7B74E10BE3B5323CD772087"/>
    <w:rsid w:val="00170416"/>
  </w:style>
  <w:style w:type="paragraph" w:customStyle="1" w:styleId="9C82DF16A23946E7AD555FBAA0D42F61">
    <w:name w:val="9C82DF16A23946E7AD555FBAA0D42F61"/>
    <w:rsid w:val="00170416"/>
  </w:style>
  <w:style w:type="paragraph" w:customStyle="1" w:styleId="9C7DD1BA2B53496DAECA570A25B52B2C">
    <w:name w:val="9C7DD1BA2B53496DAECA570A25B52B2C"/>
    <w:rsid w:val="00170416"/>
  </w:style>
  <w:style w:type="paragraph" w:customStyle="1" w:styleId="4D2561B641A4419B9D0DC459479ADB4B">
    <w:name w:val="4D2561B641A4419B9D0DC459479ADB4B"/>
    <w:rsid w:val="00170416"/>
  </w:style>
  <w:style w:type="paragraph" w:customStyle="1" w:styleId="82C8C22DBD924F1D98AA7C1815C05AD0">
    <w:name w:val="82C8C22DBD924F1D98AA7C1815C05AD0"/>
    <w:rsid w:val="00170416"/>
  </w:style>
  <w:style w:type="paragraph" w:customStyle="1" w:styleId="7BBCB9CEBFEC4CFCB776A0AF921B9817">
    <w:name w:val="7BBCB9CEBFEC4CFCB776A0AF921B9817"/>
    <w:rsid w:val="00170416"/>
  </w:style>
  <w:style w:type="paragraph" w:customStyle="1" w:styleId="4D04DF4AED9C4BB197D2D8431C347620">
    <w:name w:val="4D04DF4AED9C4BB197D2D8431C347620"/>
    <w:rsid w:val="00170416"/>
  </w:style>
  <w:style w:type="paragraph" w:customStyle="1" w:styleId="37CB27D2797B4B42BEE74180DFEA5EB0">
    <w:name w:val="37CB27D2797B4B42BEE74180DFEA5EB0"/>
    <w:rsid w:val="00170416"/>
  </w:style>
  <w:style w:type="paragraph" w:customStyle="1" w:styleId="8CD81A7E22E04E50B175B0152F16BBCD">
    <w:name w:val="8CD81A7E22E04E50B175B0152F16BBCD"/>
    <w:rsid w:val="00170416"/>
  </w:style>
  <w:style w:type="paragraph" w:customStyle="1" w:styleId="14D83F9756854D7DA90D82E8E984C197">
    <w:name w:val="14D83F9756854D7DA90D82E8E984C197"/>
    <w:rsid w:val="00170416"/>
  </w:style>
  <w:style w:type="paragraph" w:customStyle="1" w:styleId="EE2FF3D54DF54EA5B3966DAEAF8CD1C6">
    <w:name w:val="EE2FF3D54DF54EA5B3966DAEAF8CD1C6"/>
    <w:rsid w:val="00170416"/>
  </w:style>
  <w:style w:type="paragraph" w:customStyle="1" w:styleId="CFAE82352B6648C8885245D14371E4A0">
    <w:name w:val="CFAE82352B6648C8885245D14371E4A0"/>
    <w:rsid w:val="00170416"/>
  </w:style>
  <w:style w:type="paragraph" w:customStyle="1" w:styleId="D5AC6CE4BC384888BA1A2E5B210886D9">
    <w:name w:val="D5AC6CE4BC384888BA1A2E5B210886D9"/>
    <w:rsid w:val="00170416"/>
  </w:style>
  <w:style w:type="paragraph" w:customStyle="1" w:styleId="ECE7C012449F4E929C67D05E7E6960E8">
    <w:name w:val="ECE7C012449F4E929C67D05E7E6960E8"/>
    <w:rsid w:val="00170416"/>
  </w:style>
  <w:style w:type="paragraph" w:customStyle="1" w:styleId="DA3198C510D74D62933DED66A4EEE6ED">
    <w:name w:val="DA3198C510D74D62933DED66A4EEE6ED"/>
    <w:rsid w:val="00170416"/>
  </w:style>
  <w:style w:type="paragraph" w:customStyle="1" w:styleId="18C68959C769454D92CB07011C576936">
    <w:name w:val="18C68959C769454D92CB07011C576936"/>
    <w:rsid w:val="00170416"/>
  </w:style>
  <w:style w:type="paragraph" w:customStyle="1" w:styleId="8824A7C8D9654B8A9971BCA90E5C6576">
    <w:name w:val="8824A7C8D9654B8A9971BCA90E5C6576"/>
    <w:rsid w:val="00170416"/>
  </w:style>
  <w:style w:type="paragraph" w:customStyle="1" w:styleId="8034C63C59AC4BB6A9300FC478EF2BC3">
    <w:name w:val="8034C63C59AC4BB6A9300FC478EF2BC3"/>
    <w:rsid w:val="00170416"/>
  </w:style>
  <w:style w:type="paragraph" w:customStyle="1" w:styleId="D916635A59EC48B885F00EF5D4C3F713">
    <w:name w:val="D916635A59EC48B885F00EF5D4C3F713"/>
    <w:rsid w:val="00170416"/>
  </w:style>
  <w:style w:type="paragraph" w:customStyle="1" w:styleId="C42B15EB61124844812DEE4F123AD848">
    <w:name w:val="C42B15EB61124844812DEE4F123AD848"/>
    <w:rsid w:val="00170416"/>
  </w:style>
  <w:style w:type="paragraph" w:customStyle="1" w:styleId="EC2F4694A6AD491ABD1132A067D02283">
    <w:name w:val="EC2F4694A6AD491ABD1132A067D02283"/>
    <w:rsid w:val="00170416"/>
  </w:style>
  <w:style w:type="paragraph" w:customStyle="1" w:styleId="38DE94CD07C442ADB994F34003B0AD5B">
    <w:name w:val="38DE94CD07C442ADB994F34003B0AD5B"/>
    <w:rsid w:val="00170416"/>
  </w:style>
  <w:style w:type="paragraph" w:customStyle="1" w:styleId="E48EE61E00A4491086B58600B912A57B">
    <w:name w:val="E48EE61E00A4491086B58600B912A57B"/>
    <w:rsid w:val="00170416"/>
  </w:style>
  <w:style w:type="paragraph" w:customStyle="1" w:styleId="F714BDC2A3F94CD1AE6C3A7F94ECDA47">
    <w:name w:val="F714BDC2A3F94CD1AE6C3A7F94ECDA47"/>
    <w:rsid w:val="00170416"/>
  </w:style>
  <w:style w:type="paragraph" w:customStyle="1" w:styleId="5EEA1E65F405464C8DE149254ED1449C">
    <w:name w:val="5EEA1E65F405464C8DE149254ED1449C"/>
    <w:rsid w:val="00170416"/>
  </w:style>
  <w:style w:type="paragraph" w:customStyle="1" w:styleId="181C3C3C69FC4E748C4B97991FF84F09">
    <w:name w:val="181C3C3C69FC4E748C4B97991FF84F09"/>
    <w:rsid w:val="00170416"/>
  </w:style>
  <w:style w:type="paragraph" w:customStyle="1" w:styleId="D145C098B6824D42AAFD06B7CDCBE74F">
    <w:name w:val="D145C098B6824D42AAFD06B7CDCBE74F"/>
    <w:rsid w:val="00170416"/>
  </w:style>
  <w:style w:type="paragraph" w:customStyle="1" w:styleId="D70A509A80224D23B9B6DA8FFE9CDAA5">
    <w:name w:val="D70A509A80224D23B9B6DA8FFE9CDAA5"/>
    <w:rsid w:val="00170416"/>
  </w:style>
  <w:style w:type="paragraph" w:customStyle="1" w:styleId="B9994807B7664EBD8A69CA50512DA1FB">
    <w:name w:val="B9994807B7664EBD8A69CA50512DA1FB"/>
    <w:rsid w:val="00170416"/>
  </w:style>
  <w:style w:type="paragraph" w:customStyle="1" w:styleId="55B4F9C412FF46C9B89B2A544A3C52CF">
    <w:name w:val="55B4F9C412FF46C9B89B2A544A3C52CF"/>
    <w:rsid w:val="00170416"/>
  </w:style>
  <w:style w:type="paragraph" w:customStyle="1" w:styleId="54BF6353D42D48D0BF1E980381B25714">
    <w:name w:val="54BF6353D42D48D0BF1E980381B25714"/>
    <w:rsid w:val="00170416"/>
  </w:style>
  <w:style w:type="paragraph" w:customStyle="1" w:styleId="0220623EFD02400AB129A6E478B40E8C">
    <w:name w:val="0220623EFD02400AB129A6E478B40E8C"/>
    <w:rsid w:val="00170416"/>
  </w:style>
  <w:style w:type="paragraph" w:customStyle="1" w:styleId="CB2F76DD048245F6B81C2A36AADEF949">
    <w:name w:val="CB2F76DD048245F6B81C2A36AADEF949"/>
    <w:rsid w:val="00170416"/>
  </w:style>
  <w:style w:type="paragraph" w:customStyle="1" w:styleId="344A6F6362D34B1299ED3D772C6BA2FF">
    <w:name w:val="344A6F6362D34B1299ED3D772C6BA2FF"/>
    <w:rsid w:val="00170416"/>
  </w:style>
  <w:style w:type="paragraph" w:customStyle="1" w:styleId="DB05842394244DFF916B6DB45FFFF0A6">
    <w:name w:val="DB05842394244DFF916B6DB45FFFF0A6"/>
    <w:rsid w:val="00170416"/>
  </w:style>
  <w:style w:type="paragraph" w:customStyle="1" w:styleId="48B0835AF27B4F448F86BA9A3A2C410C">
    <w:name w:val="48B0835AF27B4F448F86BA9A3A2C410C"/>
    <w:rsid w:val="00170416"/>
  </w:style>
  <w:style w:type="paragraph" w:customStyle="1" w:styleId="44A02AEAA3A347DEB18A1F68B8439E2F">
    <w:name w:val="44A02AEAA3A347DEB18A1F68B8439E2F"/>
    <w:rsid w:val="00170416"/>
  </w:style>
  <w:style w:type="paragraph" w:customStyle="1" w:styleId="A5138F1611614147A81DC0B7F9089695">
    <w:name w:val="A5138F1611614147A81DC0B7F9089695"/>
    <w:rsid w:val="00170416"/>
  </w:style>
  <w:style w:type="paragraph" w:customStyle="1" w:styleId="8853D77CC7E04AA18E18D254834C706C">
    <w:name w:val="8853D77CC7E04AA18E18D254834C706C"/>
    <w:rsid w:val="00170416"/>
  </w:style>
  <w:style w:type="paragraph" w:customStyle="1" w:styleId="C0C09E19EBEE4DF980120EAA1450F40E">
    <w:name w:val="C0C09E19EBEE4DF980120EAA1450F40E"/>
    <w:rsid w:val="00170416"/>
  </w:style>
  <w:style w:type="paragraph" w:customStyle="1" w:styleId="4CEAD009D0D64D63920B1F2152555F5F">
    <w:name w:val="4CEAD009D0D64D63920B1F2152555F5F"/>
    <w:rsid w:val="00170416"/>
  </w:style>
  <w:style w:type="paragraph" w:customStyle="1" w:styleId="35DD40BF67EE4D3B82C050F4342B7047">
    <w:name w:val="35DD40BF67EE4D3B82C050F4342B7047"/>
    <w:rsid w:val="00170416"/>
  </w:style>
  <w:style w:type="paragraph" w:customStyle="1" w:styleId="6F7CDC07142647B7A8792C81230688F1">
    <w:name w:val="6F7CDC07142647B7A8792C81230688F1"/>
    <w:rsid w:val="00170416"/>
  </w:style>
  <w:style w:type="paragraph" w:customStyle="1" w:styleId="DB3465F1BEDB4FBDB9E04ED095B8AC7F">
    <w:name w:val="DB3465F1BEDB4FBDB9E04ED095B8AC7F"/>
    <w:rsid w:val="00170416"/>
  </w:style>
  <w:style w:type="paragraph" w:customStyle="1" w:styleId="10A2036772604FE1A83A1B085324E6EE">
    <w:name w:val="10A2036772604FE1A83A1B085324E6EE"/>
    <w:rsid w:val="00170416"/>
  </w:style>
  <w:style w:type="paragraph" w:customStyle="1" w:styleId="5E2DBDB6316E4509BCB83A3B2E31A304">
    <w:name w:val="5E2DBDB6316E4509BCB83A3B2E31A304"/>
    <w:rsid w:val="00170416"/>
  </w:style>
  <w:style w:type="paragraph" w:customStyle="1" w:styleId="3CC3D63E93604F4B820FE63FAEC43AE6">
    <w:name w:val="3CC3D63E93604F4B820FE63FAEC43AE6"/>
    <w:rsid w:val="00170416"/>
  </w:style>
  <w:style w:type="paragraph" w:customStyle="1" w:styleId="A6952F864BAE47D6B360F73A7170CE15">
    <w:name w:val="A6952F864BAE47D6B360F73A7170CE15"/>
    <w:rsid w:val="00170416"/>
  </w:style>
  <w:style w:type="paragraph" w:customStyle="1" w:styleId="D1B589B63D53403EB4CF5D7143EBFA74">
    <w:name w:val="D1B589B63D53403EB4CF5D7143EBFA74"/>
    <w:rsid w:val="00170416"/>
  </w:style>
  <w:style w:type="paragraph" w:customStyle="1" w:styleId="BA233D36EA97475491C0AF25FB31D5ED">
    <w:name w:val="BA233D36EA97475491C0AF25FB31D5ED"/>
    <w:rsid w:val="00170416"/>
  </w:style>
  <w:style w:type="paragraph" w:customStyle="1" w:styleId="77E4B33D3C6D420D85997F7E98A0CA43">
    <w:name w:val="77E4B33D3C6D420D85997F7E98A0CA43"/>
    <w:rsid w:val="00170416"/>
  </w:style>
  <w:style w:type="paragraph" w:customStyle="1" w:styleId="CE6E46F844324387A39E3407168D3B36">
    <w:name w:val="CE6E46F844324387A39E3407168D3B36"/>
    <w:rsid w:val="00170416"/>
  </w:style>
  <w:style w:type="paragraph" w:customStyle="1" w:styleId="181F574CE2FA4A189BF7C35C7DD1CF60">
    <w:name w:val="181F574CE2FA4A189BF7C35C7DD1CF60"/>
    <w:rsid w:val="00170416"/>
  </w:style>
  <w:style w:type="paragraph" w:customStyle="1" w:styleId="F4D2103CA80F483991AAB1AE5DDE0B0D">
    <w:name w:val="F4D2103CA80F483991AAB1AE5DDE0B0D"/>
    <w:rsid w:val="00170416"/>
  </w:style>
  <w:style w:type="paragraph" w:customStyle="1" w:styleId="392F910038EC401A9E346A47F2B00C0D">
    <w:name w:val="392F910038EC401A9E346A47F2B00C0D"/>
    <w:rsid w:val="00170416"/>
  </w:style>
  <w:style w:type="paragraph" w:customStyle="1" w:styleId="90C042AB3A144B108223A4FFC41726E3">
    <w:name w:val="90C042AB3A144B108223A4FFC41726E3"/>
    <w:rsid w:val="00170416"/>
  </w:style>
  <w:style w:type="paragraph" w:customStyle="1" w:styleId="7F3C24CFDF5747F39CAB65ACF091D5DE">
    <w:name w:val="7F3C24CFDF5747F39CAB65ACF091D5DE"/>
    <w:rsid w:val="00170416"/>
  </w:style>
  <w:style w:type="paragraph" w:customStyle="1" w:styleId="4626DC641C7F46E1B26FF6652FE88028">
    <w:name w:val="4626DC641C7F46E1B26FF6652FE88028"/>
    <w:rsid w:val="00170416"/>
  </w:style>
  <w:style w:type="paragraph" w:customStyle="1" w:styleId="90B808C720144CCB85264BA7E1A6D4E8">
    <w:name w:val="90B808C720144CCB85264BA7E1A6D4E8"/>
    <w:rsid w:val="00170416"/>
  </w:style>
  <w:style w:type="paragraph" w:customStyle="1" w:styleId="2ECDD19C987C432AAF9CE2C5E0A004E3">
    <w:name w:val="2ECDD19C987C432AAF9CE2C5E0A004E3"/>
    <w:rsid w:val="00170416"/>
  </w:style>
  <w:style w:type="paragraph" w:customStyle="1" w:styleId="3B71FCD997E74BA7B1D36DDE794003B5">
    <w:name w:val="3B71FCD997E74BA7B1D36DDE794003B5"/>
    <w:rsid w:val="00170416"/>
  </w:style>
  <w:style w:type="paragraph" w:customStyle="1" w:styleId="5D5D32A602F241149A8176D3BA7E4ADD">
    <w:name w:val="5D5D32A602F241149A8176D3BA7E4ADD"/>
    <w:rsid w:val="00170416"/>
  </w:style>
  <w:style w:type="paragraph" w:customStyle="1" w:styleId="1B7C4EED25614F82A26284AC7681C779">
    <w:name w:val="1B7C4EED25614F82A26284AC7681C779"/>
    <w:rsid w:val="00170416"/>
  </w:style>
  <w:style w:type="paragraph" w:customStyle="1" w:styleId="D21F4094ECEC4173BC0A78AFE78D33CF">
    <w:name w:val="D21F4094ECEC4173BC0A78AFE78D33CF"/>
    <w:rsid w:val="00170416"/>
  </w:style>
  <w:style w:type="paragraph" w:customStyle="1" w:styleId="21F5950646C445FEB7D50C79E928639F">
    <w:name w:val="21F5950646C445FEB7D50C79E928639F"/>
    <w:rsid w:val="00170416"/>
  </w:style>
  <w:style w:type="paragraph" w:customStyle="1" w:styleId="B9A0B12A19594E51875CFD57BA43555B">
    <w:name w:val="B9A0B12A19594E51875CFD57BA43555B"/>
    <w:rsid w:val="00170416"/>
  </w:style>
  <w:style w:type="paragraph" w:customStyle="1" w:styleId="8A558D5F4C744684A15ABF9C202D83CE">
    <w:name w:val="8A558D5F4C744684A15ABF9C202D83CE"/>
    <w:rsid w:val="00170416"/>
  </w:style>
  <w:style w:type="paragraph" w:customStyle="1" w:styleId="E1E5F7605C0E46C6BAF120972DF2626C">
    <w:name w:val="E1E5F7605C0E46C6BAF120972DF2626C"/>
    <w:rsid w:val="00170416"/>
  </w:style>
  <w:style w:type="paragraph" w:customStyle="1" w:styleId="E9CDE366FFB64F29A87DE43CFB6D4B0C">
    <w:name w:val="E9CDE366FFB64F29A87DE43CFB6D4B0C"/>
    <w:rsid w:val="00170416"/>
  </w:style>
  <w:style w:type="paragraph" w:customStyle="1" w:styleId="E9CDEAD71C4A409E9D1BAE75612623D9">
    <w:name w:val="E9CDEAD71C4A409E9D1BAE75612623D9"/>
    <w:rsid w:val="00170416"/>
  </w:style>
  <w:style w:type="paragraph" w:customStyle="1" w:styleId="B39FAB8FB38740AAB7823378AFC58FC4">
    <w:name w:val="B39FAB8FB38740AAB7823378AFC58FC4"/>
    <w:rsid w:val="00170416"/>
  </w:style>
  <w:style w:type="paragraph" w:customStyle="1" w:styleId="5291DC72A81141068A0FA249A18EB62C">
    <w:name w:val="5291DC72A81141068A0FA249A18EB62C"/>
    <w:rsid w:val="00170416"/>
  </w:style>
  <w:style w:type="paragraph" w:customStyle="1" w:styleId="98BA4E4BC3704CD8B280718B36BD68A4">
    <w:name w:val="98BA4E4BC3704CD8B280718B36BD68A4"/>
    <w:rsid w:val="00170416"/>
  </w:style>
  <w:style w:type="paragraph" w:customStyle="1" w:styleId="B7D56D8805414EECBB90232AC32A906F">
    <w:name w:val="B7D56D8805414EECBB90232AC32A906F"/>
    <w:rsid w:val="00170416"/>
  </w:style>
  <w:style w:type="paragraph" w:customStyle="1" w:styleId="2A56B88E3290415F817255BDC3C98685">
    <w:name w:val="2A56B88E3290415F817255BDC3C98685"/>
    <w:rsid w:val="00170416"/>
  </w:style>
  <w:style w:type="paragraph" w:customStyle="1" w:styleId="2FBBFD4845B64699801A3814C3325A7C">
    <w:name w:val="2FBBFD4845B64699801A3814C3325A7C"/>
    <w:rsid w:val="00170416"/>
  </w:style>
  <w:style w:type="paragraph" w:customStyle="1" w:styleId="F22841CA44C54FA59500AB12362A3549">
    <w:name w:val="F22841CA44C54FA59500AB12362A3549"/>
    <w:rsid w:val="00170416"/>
  </w:style>
  <w:style w:type="paragraph" w:customStyle="1" w:styleId="7A70A0F32CDD4284B596AB0ADC52A5FF">
    <w:name w:val="7A70A0F32CDD4284B596AB0ADC52A5FF"/>
    <w:rsid w:val="00170416"/>
  </w:style>
  <w:style w:type="paragraph" w:customStyle="1" w:styleId="0A7981A8F9784AA68657323E0F314BD8">
    <w:name w:val="0A7981A8F9784AA68657323E0F314BD8"/>
    <w:rsid w:val="00170416"/>
  </w:style>
  <w:style w:type="paragraph" w:customStyle="1" w:styleId="351A8F890B28495EB4AC34727839BE0B">
    <w:name w:val="351A8F890B28495EB4AC34727839BE0B"/>
    <w:rsid w:val="00170416"/>
  </w:style>
  <w:style w:type="paragraph" w:customStyle="1" w:styleId="85272009E32849B5AAF913345668CD13">
    <w:name w:val="85272009E32849B5AAF913345668CD13"/>
    <w:rsid w:val="00170416"/>
  </w:style>
  <w:style w:type="paragraph" w:customStyle="1" w:styleId="DEC788B8E4C04487B07B1C9A46731E40">
    <w:name w:val="DEC788B8E4C04487B07B1C9A46731E40"/>
    <w:rsid w:val="00170416"/>
  </w:style>
  <w:style w:type="paragraph" w:customStyle="1" w:styleId="ABC020BB8FA24651A134AA796D9720D1">
    <w:name w:val="ABC020BB8FA24651A134AA796D9720D1"/>
    <w:rsid w:val="00170416"/>
  </w:style>
  <w:style w:type="paragraph" w:customStyle="1" w:styleId="BF7651763A5D4F939076263099688887">
    <w:name w:val="BF7651763A5D4F939076263099688887"/>
    <w:rsid w:val="00170416"/>
  </w:style>
  <w:style w:type="paragraph" w:customStyle="1" w:styleId="FF64FFFB878D4532A0EA7BA8F80EC797">
    <w:name w:val="FF64FFFB878D4532A0EA7BA8F80EC797"/>
    <w:rsid w:val="00170416"/>
  </w:style>
  <w:style w:type="paragraph" w:customStyle="1" w:styleId="E02D35983C274D74BE997CCABD3D0DEC">
    <w:name w:val="E02D35983C274D74BE997CCABD3D0DEC"/>
    <w:rsid w:val="00170416"/>
  </w:style>
  <w:style w:type="paragraph" w:customStyle="1" w:styleId="B31F427BEE314C7A8E7FF1CB062BC28A">
    <w:name w:val="B31F427BEE314C7A8E7FF1CB062BC28A"/>
    <w:rsid w:val="00170416"/>
  </w:style>
  <w:style w:type="paragraph" w:customStyle="1" w:styleId="523ABA1955BF47ACA7B7555DF991D628">
    <w:name w:val="523ABA1955BF47ACA7B7555DF991D628"/>
    <w:rsid w:val="00170416"/>
  </w:style>
  <w:style w:type="paragraph" w:customStyle="1" w:styleId="6AA1A84D2EBF4A259ED1786150D7CDB2">
    <w:name w:val="6AA1A84D2EBF4A259ED1786150D7CDB2"/>
    <w:rsid w:val="00170416"/>
  </w:style>
  <w:style w:type="paragraph" w:customStyle="1" w:styleId="D3563F7A56014B03ABE0775916876C1E">
    <w:name w:val="D3563F7A56014B03ABE0775916876C1E"/>
    <w:rsid w:val="00170416"/>
  </w:style>
  <w:style w:type="paragraph" w:customStyle="1" w:styleId="82D054CFBF384DBD89332D24FE412616">
    <w:name w:val="82D054CFBF384DBD89332D24FE412616"/>
    <w:rsid w:val="00170416"/>
  </w:style>
  <w:style w:type="paragraph" w:customStyle="1" w:styleId="3691142440D8433895E8E716B3014FFF">
    <w:name w:val="3691142440D8433895E8E716B3014FFF"/>
    <w:rsid w:val="00170416"/>
  </w:style>
  <w:style w:type="paragraph" w:customStyle="1" w:styleId="F01E8F6BE5A945DE94D62926EFA62B6B">
    <w:name w:val="F01E8F6BE5A945DE94D62926EFA62B6B"/>
    <w:rsid w:val="00170416"/>
  </w:style>
  <w:style w:type="paragraph" w:customStyle="1" w:styleId="E25ED37D00174582978B30E6FBF82343">
    <w:name w:val="E25ED37D00174582978B30E6FBF82343"/>
    <w:rsid w:val="00170416"/>
  </w:style>
  <w:style w:type="paragraph" w:customStyle="1" w:styleId="0BFBEC7BFF3B4D5BBBBCD011C024EE41">
    <w:name w:val="0BFBEC7BFF3B4D5BBBBCD011C024EE41"/>
    <w:rsid w:val="00170416"/>
  </w:style>
  <w:style w:type="paragraph" w:customStyle="1" w:styleId="65D15872587F4A15A90454389B1BC2BA">
    <w:name w:val="65D15872587F4A15A90454389B1BC2BA"/>
    <w:rsid w:val="00170416"/>
  </w:style>
  <w:style w:type="paragraph" w:customStyle="1" w:styleId="BF8E723CBE2C440890D879698B08B706">
    <w:name w:val="BF8E723CBE2C440890D879698B08B706"/>
    <w:rsid w:val="00170416"/>
  </w:style>
  <w:style w:type="paragraph" w:customStyle="1" w:styleId="C91237BC110549F2A87B2F365ED2846C">
    <w:name w:val="C91237BC110549F2A87B2F365ED2846C"/>
    <w:rsid w:val="00170416"/>
  </w:style>
  <w:style w:type="paragraph" w:customStyle="1" w:styleId="DAE4AC1808B44AB4AB04EF2747964EBC">
    <w:name w:val="DAE4AC1808B44AB4AB04EF2747964EBC"/>
    <w:rsid w:val="00170416"/>
  </w:style>
  <w:style w:type="paragraph" w:customStyle="1" w:styleId="C34215AA8206482CA738C45DBA13D6F2">
    <w:name w:val="C34215AA8206482CA738C45DBA13D6F2"/>
    <w:rsid w:val="00170416"/>
  </w:style>
  <w:style w:type="paragraph" w:customStyle="1" w:styleId="499AC433135A4F2DA4C1901E7462768D">
    <w:name w:val="499AC433135A4F2DA4C1901E7462768D"/>
    <w:rsid w:val="00170416"/>
  </w:style>
  <w:style w:type="paragraph" w:customStyle="1" w:styleId="9A2F29C2FC1047BF974C6F5EF55D16CB">
    <w:name w:val="9A2F29C2FC1047BF974C6F5EF55D16CB"/>
    <w:rsid w:val="00170416"/>
  </w:style>
  <w:style w:type="paragraph" w:customStyle="1" w:styleId="A97C4BB3F70745D1B8EF17B8509EFBB5">
    <w:name w:val="A97C4BB3F70745D1B8EF17B8509EFBB5"/>
    <w:rsid w:val="00170416"/>
  </w:style>
  <w:style w:type="paragraph" w:customStyle="1" w:styleId="BFA286E6831A4EBD934839C75406F3CB">
    <w:name w:val="BFA286E6831A4EBD934839C75406F3CB"/>
    <w:rsid w:val="00170416"/>
  </w:style>
  <w:style w:type="paragraph" w:customStyle="1" w:styleId="65E7F0D2C7A64BC8B52550C49641D566">
    <w:name w:val="65E7F0D2C7A64BC8B52550C49641D566"/>
    <w:rsid w:val="00170416"/>
  </w:style>
  <w:style w:type="paragraph" w:customStyle="1" w:styleId="58FDA854026F4DB2A3B27421BAEBCDC2">
    <w:name w:val="58FDA854026F4DB2A3B27421BAEBCDC2"/>
    <w:rsid w:val="00170416"/>
  </w:style>
  <w:style w:type="paragraph" w:customStyle="1" w:styleId="F446940CB89D425E94FCA4FF68C2CEF6">
    <w:name w:val="F446940CB89D425E94FCA4FF68C2CEF6"/>
    <w:rsid w:val="00170416"/>
  </w:style>
  <w:style w:type="paragraph" w:customStyle="1" w:styleId="AC9BE516717F466DA5E86E6C922F1707">
    <w:name w:val="AC9BE516717F466DA5E86E6C922F1707"/>
    <w:rsid w:val="00170416"/>
  </w:style>
  <w:style w:type="paragraph" w:customStyle="1" w:styleId="4A5337C5A5414EEB8D370649F9CE9B55">
    <w:name w:val="4A5337C5A5414EEB8D370649F9CE9B55"/>
    <w:rsid w:val="00170416"/>
  </w:style>
  <w:style w:type="paragraph" w:customStyle="1" w:styleId="C2380E77D851439E921E9CA40BAA2248">
    <w:name w:val="C2380E77D851439E921E9CA40BAA2248"/>
    <w:rsid w:val="00170416"/>
  </w:style>
  <w:style w:type="paragraph" w:customStyle="1" w:styleId="F5EEEE529EF74F3BB2FF35AF2114BF31">
    <w:name w:val="F5EEEE529EF74F3BB2FF35AF2114BF31"/>
    <w:rsid w:val="00170416"/>
  </w:style>
  <w:style w:type="paragraph" w:customStyle="1" w:styleId="3C7316D763DF470CA98AE91CB626E408">
    <w:name w:val="3C7316D763DF470CA98AE91CB626E408"/>
    <w:rsid w:val="00170416"/>
  </w:style>
  <w:style w:type="paragraph" w:customStyle="1" w:styleId="715F12733FA447058BEEE923A6347494">
    <w:name w:val="715F12733FA447058BEEE923A6347494"/>
    <w:rsid w:val="00170416"/>
  </w:style>
  <w:style w:type="paragraph" w:customStyle="1" w:styleId="D519AECD680646C4B1AD73EB178256E2">
    <w:name w:val="D519AECD680646C4B1AD73EB178256E2"/>
    <w:rsid w:val="00170416"/>
  </w:style>
  <w:style w:type="paragraph" w:customStyle="1" w:styleId="3C8EF7F88FC14739BCCD40A48E787146">
    <w:name w:val="3C8EF7F88FC14739BCCD40A48E787146"/>
    <w:rsid w:val="00170416"/>
  </w:style>
  <w:style w:type="paragraph" w:customStyle="1" w:styleId="DD5E8C7FE9684084AA8946ED74100547">
    <w:name w:val="DD5E8C7FE9684084AA8946ED74100547"/>
    <w:rsid w:val="00170416"/>
  </w:style>
  <w:style w:type="paragraph" w:customStyle="1" w:styleId="CCCB8654F33444F793996758D66FED2C">
    <w:name w:val="CCCB8654F33444F793996758D66FED2C"/>
    <w:rsid w:val="00170416"/>
  </w:style>
  <w:style w:type="paragraph" w:customStyle="1" w:styleId="C262445F16FE4FE8BE507391BBAADE98">
    <w:name w:val="C262445F16FE4FE8BE507391BBAADE98"/>
    <w:rsid w:val="00170416"/>
  </w:style>
  <w:style w:type="paragraph" w:customStyle="1" w:styleId="AA76E2BD381B445296BB79ED7F5699A5">
    <w:name w:val="AA76E2BD381B445296BB79ED7F5699A5"/>
    <w:rsid w:val="00170416"/>
  </w:style>
  <w:style w:type="paragraph" w:customStyle="1" w:styleId="647B0A5CEB944A8B95C0A05968E21342">
    <w:name w:val="647B0A5CEB944A8B95C0A05968E21342"/>
    <w:rsid w:val="00170416"/>
  </w:style>
  <w:style w:type="paragraph" w:customStyle="1" w:styleId="C6487371F63F432D9FDAC4D7C24484DC">
    <w:name w:val="C6487371F63F432D9FDAC4D7C24484DC"/>
    <w:rsid w:val="00170416"/>
  </w:style>
  <w:style w:type="paragraph" w:customStyle="1" w:styleId="61AEED8C00CA41F19F057D283DAD705A">
    <w:name w:val="61AEED8C00CA41F19F057D283DAD705A"/>
    <w:rsid w:val="00170416"/>
  </w:style>
  <w:style w:type="paragraph" w:customStyle="1" w:styleId="821B1D43A20C48098CEFA9E8BFAC3ECB">
    <w:name w:val="821B1D43A20C48098CEFA9E8BFAC3ECB"/>
    <w:rsid w:val="00170416"/>
  </w:style>
  <w:style w:type="paragraph" w:customStyle="1" w:styleId="E97CD212A8A64E0A89E9EFDC45730243">
    <w:name w:val="E97CD212A8A64E0A89E9EFDC45730243"/>
    <w:rsid w:val="00170416"/>
  </w:style>
  <w:style w:type="paragraph" w:customStyle="1" w:styleId="AD4D534413CF40819184DFEC446CB439">
    <w:name w:val="AD4D534413CF40819184DFEC446CB439"/>
    <w:rsid w:val="00170416"/>
  </w:style>
  <w:style w:type="paragraph" w:customStyle="1" w:styleId="9BE33BD7FA4549ACA65C0010D29EC08A">
    <w:name w:val="9BE33BD7FA4549ACA65C0010D29EC08A"/>
    <w:rsid w:val="00170416"/>
  </w:style>
  <w:style w:type="paragraph" w:customStyle="1" w:styleId="F1F8594BE24444BAA9A85812284363A1">
    <w:name w:val="F1F8594BE24444BAA9A85812284363A1"/>
    <w:rsid w:val="00170416"/>
  </w:style>
  <w:style w:type="paragraph" w:customStyle="1" w:styleId="4B32AF80D594405D9EA48E58840346FE">
    <w:name w:val="4B32AF80D594405D9EA48E58840346FE"/>
    <w:rsid w:val="00170416"/>
  </w:style>
  <w:style w:type="paragraph" w:customStyle="1" w:styleId="F9B864EFA0794B5F9E976E27E9686FE6">
    <w:name w:val="F9B864EFA0794B5F9E976E27E9686FE6"/>
    <w:rsid w:val="00170416"/>
  </w:style>
  <w:style w:type="paragraph" w:customStyle="1" w:styleId="14CF7559D10D449C8F9B55B280187A46">
    <w:name w:val="14CF7559D10D449C8F9B55B280187A46"/>
    <w:rsid w:val="00170416"/>
  </w:style>
  <w:style w:type="paragraph" w:customStyle="1" w:styleId="F0086CBC6668450CB85520E7E0B58196">
    <w:name w:val="F0086CBC6668450CB85520E7E0B58196"/>
    <w:rsid w:val="00170416"/>
  </w:style>
  <w:style w:type="paragraph" w:customStyle="1" w:styleId="1FA750032D6945B893424C1F165CEF29">
    <w:name w:val="1FA750032D6945B893424C1F165CEF29"/>
    <w:rsid w:val="00170416"/>
  </w:style>
  <w:style w:type="paragraph" w:customStyle="1" w:styleId="7C4744924ED24CD38BA3A1351895AB61">
    <w:name w:val="7C4744924ED24CD38BA3A1351895AB61"/>
    <w:rsid w:val="00170416"/>
  </w:style>
  <w:style w:type="paragraph" w:customStyle="1" w:styleId="2FB95DB7A29B4B2A9F1F6AD64B983241">
    <w:name w:val="2FB95DB7A29B4B2A9F1F6AD64B983241"/>
    <w:rsid w:val="00170416"/>
  </w:style>
  <w:style w:type="paragraph" w:customStyle="1" w:styleId="37625B9AA0274316A6091E78C4356E0A">
    <w:name w:val="37625B9AA0274316A6091E78C4356E0A"/>
    <w:rsid w:val="00170416"/>
  </w:style>
  <w:style w:type="paragraph" w:customStyle="1" w:styleId="DCE9612D5EA9443FAD9184085283E976">
    <w:name w:val="DCE9612D5EA9443FAD9184085283E976"/>
    <w:rsid w:val="00170416"/>
  </w:style>
  <w:style w:type="paragraph" w:customStyle="1" w:styleId="38382A190E82430280D6192A76BC2C20">
    <w:name w:val="38382A190E82430280D6192A76BC2C20"/>
    <w:rsid w:val="00170416"/>
  </w:style>
  <w:style w:type="paragraph" w:customStyle="1" w:styleId="A04B7B3A78964F029211687561422CB0">
    <w:name w:val="A04B7B3A78964F029211687561422CB0"/>
    <w:rsid w:val="00170416"/>
  </w:style>
  <w:style w:type="paragraph" w:customStyle="1" w:styleId="71174063C183438E9F6D81671E1C4EA2">
    <w:name w:val="71174063C183438E9F6D81671E1C4EA2"/>
    <w:rsid w:val="00170416"/>
  </w:style>
  <w:style w:type="paragraph" w:customStyle="1" w:styleId="9AAF258A589D43ABBB7DA716C4BE7436">
    <w:name w:val="9AAF258A589D43ABBB7DA716C4BE7436"/>
    <w:rsid w:val="00170416"/>
  </w:style>
  <w:style w:type="paragraph" w:customStyle="1" w:styleId="A76B41E33B114331B719A291617F46F5">
    <w:name w:val="A76B41E33B114331B719A291617F46F5"/>
    <w:rsid w:val="00170416"/>
  </w:style>
  <w:style w:type="paragraph" w:customStyle="1" w:styleId="DFE022812C7E4AF89EBE32B6BC661CE7">
    <w:name w:val="DFE022812C7E4AF89EBE32B6BC661CE7"/>
    <w:rsid w:val="00170416"/>
  </w:style>
  <w:style w:type="paragraph" w:customStyle="1" w:styleId="068F128D965F4532A65DE4870A5A5FEF">
    <w:name w:val="068F128D965F4532A65DE4870A5A5FEF"/>
    <w:rsid w:val="00170416"/>
  </w:style>
  <w:style w:type="paragraph" w:customStyle="1" w:styleId="088B050606264E6CA3EF8380A9E0B18A">
    <w:name w:val="088B050606264E6CA3EF8380A9E0B18A"/>
    <w:rsid w:val="00170416"/>
  </w:style>
  <w:style w:type="paragraph" w:customStyle="1" w:styleId="174A23BA1E3E4DB6A338135ABE92F197">
    <w:name w:val="174A23BA1E3E4DB6A338135ABE92F197"/>
    <w:rsid w:val="00170416"/>
  </w:style>
  <w:style w:type="paragraph" w:customStyle="1" w:styleId="7C25BB5BCF3A407C8C91BCB35C1E2137">
    <w:name w:val="7C25BB5BCF3A407C8C91BCB35C1E2137"/>
    <w:rsid w:val="00170416"/>
  </w:style>
  <w:style w:type="paragraph" w:customStyle="1" w:styleId="93D5F9476E8B4401BF0427145F2956DA">
    <w:name w:val="93D5F9476E8B4401BF0427145F2956DA"/>
    <w:rsid w:val="00170416"/>
  </w:style>
  <w:style w:type="paragraph" w:customStyle="1" w:styleId="6DC0F558F23146F6BC570AB5C8F7CB27">
    <w:name w:val="6DC0F558F23146F6BC570AB5C8F7CB27"/>
    <w:rsid w:val="00170416"/>
  </w:style>
  <w:style w:type="paragraph" w:customStyle="1" w:styleId="C6AE99B612CB482F8D8CC8AFBA10A267">
    <w:name w:val="C6AE99B612CB482F8D8CC8AFBA10A267"/>
    <w:rsid w:val="00170416"/>
  </w:style>
  <w:style w:type="paragraph" w:customStyle="1" w:styleId="D13E1649BB8D442396A1228158073CDC">
    <w:name w:val="D13E1649BB8D442396A1228158073CDC"/>
    <w:rsid w:val="00170416"/>
  </w:style>
  <w:style w:type="paragraph" w:customStyle="1" w:styleId="26AE7FE20B194D7C9C7C4B179B2D3B07">
    <w:name w:val="26AE7FE20B194D7C9C7C4B179B2D3B07"/>
    <w:rsid w:val="00170416"/>
  </w:style>
  <w:style w:type="paragraph" w:customStyle="1" w:styleId="0AB85016E27E4A0CB418283D1DD64B93">
    <w:name w:val="0AB85016E27E4A0CB418283D1DD64B93"/>
    <w:rsid w:val="00170416"/>
  </w:style>
  <w:style w:type="paragraph" w:customStyle="1" w:styleId="F4955E4BB8C34418B72A9B8C8BFD4A12">
    <w:name w:val="F4955E4BB8C34418B72A9B8C8BFD4A12"/>
    <w:rsid w:val="00170416"/>
  </w:style>
  <w:style w:type="paragraph" w:customStyle="1" w:styleId="522851BE3AD04482A597B01C33BA306D">
    <w:name w:val="522851BE3AD04482A597B01C33BA306D"/>
    <w:rsid w:val="00170416"/>
  </w:style>
  <w:style w:type="paragraph" w:customStyle="1" w:styleId="8674A3126058441EB01AB12BAED28A93">
    <w:name w:val="8674A3126058441EB01AB12BAED28A93"/>
    <w:rsid w:val="00170416"/>
  </w:style>
  <w:style w:type="paragraph" w:customStyle="1" w:styleId="4E4E10825B1043E09143C5A354B4134E">
    <w:name w:val="4E4E10825B1043E09143C5A354B4134E"/>
    <w:rsid w:val="00170416"/>
  </w:style>
  <w:style w:type="paragraph" w:customStyle="1" w:styleId="0073D49ED0EB471D9144CBEB0C9A67E1">
    <w:name w:val="0073D49ED0EB471D9144CBEB0C9A67E1"/>
    <w:rsid w:val="00170416"/>
  </w:style>
  <w:style w:type="paragraph" w:customStyle="1" w:styleId="607B4D6626474D6C96768679058E9AC0">
    <w:name w:val="607B4D6626474D6C96768679058E9AC0"/>
    <w:rsid w:val="00170416"/>
  </w:style>
  <w:style w:type="paragraph" w:customStyle="1" w:styleId="E59143BEFACE4282A1DD5C3F6D1D3B0A">
    <w:name w:val="E59143BEFACE4282A1DD5C3F6D1D3B0A"/>
    <w:rsid w:val="00170416"/>
  </w:style>
  <w:style w:type="paragraph" w:customStyle="1" w:styleId="3EAC3EAE227A4C1BAE487159BF4BE4C3">
    <w:name w:val="3EAC3EAE227A4C1BAE487159BF4BE4C3"/>
    <w:rsid w:val="00170416"/>
  </w:style>
  <w:style w:type="paragraph" w:customStyle="1" w:styleId="9E3F47F5F5E04B64BF86B7F478679F93">
    <w:name w:val="9E3F47F5F5E04B64BF86B7F478679F93"/>
    <w:rsid w:val="00170416"/>
  </w:style>
  <w:style w:type="paragraph" w:customStyle="1" w:styleId="AB7E6839468844FE9D71A525FB0DCD4F">
    <w:name w:val="AB7E6839468844FE9D71A525FB0DCD4F"/>
    <w:rsid w:val="00170416"/>
  </w:style>
  <w:style w:type="paragraph" w:customStyle="1" w:styleId="8DDE0403197244F7BFE0E2613481598D">
    <w:name w:val="8DDE0403197244F7BFE0E2613481598D"/>
    <w:rsid w:val="00170416"/>
  </w:style>
  <w:style w:type="paragraph" w:customStyle="1" w:styleId="89825408B4054AA5B0FB76D84F6B87C3">
    <w:name w:val="89825408B4054AA5B0FB76D84F6B87C3"/>
    <w:rsid w:val="00170416"/>
  </w:style>
  <w:style w:type="paragraph" w:customStyle="1" w:styleId="00FD5A9BD9FB4970A38A9DA8D5FE9DE1">
    <w:name w:val="00FD5A9BD9FB4970A38A9DA8D5FE9DE1"/>
    <w:rsid w:val="00170416"/>
  </w:style>
  <w:style w:type="paragraph" w:customStyle="1" w:styleId="3421BEDD660A426B91A307791C95EC3A">
    <w:name w:val="3421BEDD660A426B91A307791C95EC3A"/>
    <w:rsid w:val="00170416"/>
  </w:style>
  <w:style w:type="paragraph" w:customStyle="1" w:styleId="477A708B10CB49D28D405BB1DE1BEF4F">
    <w:name w:val="477A708B10CB49D28D405BB1DE1BEF4F"/>
    <w:rsid w:val="00170416"/>
  </w:style>
  <w:style w:type="paragraph" w:customStyle="1" w:styleId="1C80D3202E984E93810DCAD4F72CB290">
    <w:name w:val="1C80D3202E984E93810DCAD4F72CB290"/>
    <w:rsid w:val="00170416"/>
  </w:style>
  <w:style w:type="paragraph" w:customStyle="1" w:styleId="61C63792DA2243ED9B6A64022590131B">
    <w:name w:val="61C63792DA2243ED9B6A64022590131B"/>
    <w:rsid w:val="00170416"/>
  </w:style>
  <w:style w:type="paragraph" w:customStyle="1" w:styleId="C03140DC67B34BC78D1A5D91449F4AF4">
    <w:name w:val="C03140DC67B34BC78D1A5D91449F4AF4"/>
    <w:rsid w:val="00170416"/>
  </w:style>
  <w:style w:type="paragraph" w:customStyle="1" w:styleId="E8E2714A5DF3411498A8A427C7C6093C">
    <w:name w:val="E8E2714A5DF3411498A8A427C7C6093C"/>
    <w:rsid w:val="00CB12B2"/>
  </w:style>
  <w:style w:type="paragraph" w:customStyle="1" w:styleId="EDF5C0C346D84E2C8F9FC4244D2C19F0">
    <w:name w:val="EDF5C0C346D84E2C8F9FC4244D2C19F0"/>
    <w:rsid w:val="00CB12B2"/>
  </w:style>
  <w:style w:type="paragraph" w:customStyle="1" w:styleId="5302055DDD804FA7939F5D247FF7D2C2">
    <w:name w:val="5302055DDD804FA7939F5D247FF7D2C2"/>
    <w:rsid w:val="00CB12B2"/>
  </w:style>
  <w:style w:type="paragraph" w:customStyle="1" w:styleId="93996E3312F245D8BF3A48F509EF1D2F">
    <w:name w:val="93996E3312F245D8BF3A48F509EF1D2F"/>
    <w:rsid w:val="00CB12B2"/>
  </w:style>
  <w:style w:type="paragraph" w:customStyle="1" w:styleId="6EBE834F65BF4F49AFBDBFECC028A63C">
    <w:name w:val="6EBE834F65BF4F49AFBDBFECC028A63C"/>
    <w:rsid w:val="00CB12B2"/>
  </w:style>
  <w:style w:type="paragraph" w:customStyle="1" w:styleId="0390DB7FC7A84A1487934FDE7F07E8BB">
    <w:name w:val="0390DB7FC7A84A1487934FDE7F07E8BB"/>
    <w:rsid w:val="00CB12B2"/>
  </w:style>
  <w:style w:type="paragraph" w:customStyle="1" w:styleId="FCD93927C0D247AFA9FBDF3F39E5E220">
    <w:name w:val="FCD93927C0D247AFA9FBDF3F39E5E220"/>
    <w:rsid w:val="00CB12B2"/>
  </w:style>
  <w:style w:type="paragraph" w:customStyle="1" w:styleId="E99C6D1276DC4E4083DA930CB71A2258">
    <w:name w:val="E99C6D1276DC4E4083DA930CB71A2258"/>
    <w:rsid w:val="00CB12B2"/>
  </w:style>
  <w:style w:type="paragraph" w:customStyle="1" w:styleId="52F0F76149E34650B4F123304E748FD1">
    <w:name w:val="52F0F76149E34650B4F123304E748FD1"/>
    <w:rsid w:val="00CB12B2"/>
  </w:style>
  <w:style w:type="paragraph" w:customStyle="1" w:styleId="ED1CA34628F849599590EC7BF4E574F3">
    <w:name w:val="ED1CA34628F849599590EC7BF4E574F3"/>
    <w:rsid w:val="00CB12B2"/>
  </w:style>
  <w:style w:type="paragraph" w:customStyle="1" w:styleId="A3B13EFD4BDD415BB4791FB92DBD8062">
    <w:name w:val="A3B13EFD4BDD415BB4791FB92DBD8062"/>
    <w:rsid w:val="00CB12B2"/>
  </w:style>
  <w:style w:type="paragraph" w:customStyle="1" w:styleId="2C736904D8BE4ED3A84FFDE70E3F36D8">
    <w:name w:val="2C736904D8BE4ED3A84FFDE70E3F36D8"/>
    <w:rsid w:val="00CB12B2"/>
  </w:style>
  <w:style w:type="paragraph" w:customStyle="1" w:styleId="B521CB64FD21443796D6BF61A2403066">
    <w:name w:val="B521CB64FD21443796D6BF61A2403066"/>
    <w:rsid w:val="00CB12B2"/>
  </w:style>
  <w:style w:type="paragraph" w:customStyle="1" w:styleId="F9A0C43F6ADE454F88AA13F0391E3193">
    <w:name w:val="F9A0C43F6ADE454F88AA13F0391E3193"/>
    <w:rsid w:val="00CB12B2"/>
  </w:style>
  <w:style w:type="paragraph" w:customStyle="1" w:styleId="1724031616E34358B7D0D4F518362A73">
    <w:name w:val="1724031616E34358B7D0D4F518362A73"/>
    <w:rsid w:val="00CB12B2"/>
  </w:style>
  <w:style w:type="paragraph" w:customStyle="1" w:styleId="01189C653C584FB0ACC1E05739BBAC09">
    <w:name w:val="01189C653C584FB0ACC1E05739BBAC09"/>
    <w:rsid w:val="00CB12B2"/>
  </w:style>
  <w:style w:type="paragraph" w:customStyle="1" w:styleId="87D2E101CD3249FCA87D294599D3A90F">
    <w:name w:val="87D2E101CD3249FCA87D294599D3A90F"/>
    <w:rsid w:val="00CB12B2"/>
  </w:style>
  <w:style w:type="paragraph" w:customStyle="1" w:styleId="829C3E69336F462B94EBC81ABB9A0B43">
    <w:name w:val="829C3E69336F462B94EBC81ABB9A0B43"/>
    <w:rsid w:val="00CB12B2"/>
  </w:style>
  <w:style w:type="paragraph" w:customStyle="1" w:styleId="D9D6302F0FB04BED954995ED8363186B">
    <w:name w:val="D9D6302F0FB04BED954995ED8363186B"/>
    <w:rsid w:val="00CB12B2"/>
  </w:style>
  <w:style w:type="paragraph" w:customStyle="1" w:styleId="20B55AE7CD3E4BB1A1782A15B013B446">
    <w:name w:val="20B55AE7CD3E4BB1A1782A15B013B446"/>
    <w:rsid w:val="00CB12B2"/>
  </w:style>
  <w:style w:type="paragraph" w:customStyle="1" w:styleId="B1590FFCAFE44E75B499F51EE905A803">
    <w:name w:val="B1590FFCAFE44E75B499F51EE905A803"/>
    <w:rsid w:val="00CB12B2"/>
  </w:style>
  <w:style w:type="paragraph" w:customStyle="1" w:styleId="6BCAC5AA31BE47789368FADE4253F6E5">
    <w:name w:val="6BCAC5AA31BE47789368FADE4253F6E5"/>
    <w:rsid w:val="00CB12B2"/>
  </w:style>
  <w:style w:type="paragraph" w:customStyle="1" w:styleId="596D9465CE9B4698A46710366183A91F">
    <w:name w:val="596D9465CE9B4698A46710366183A91F"/>
    <w:rsid w:val="00CB12B2"/>
  </w:style>
  <w:style w:type="paragraph" w:customStyle="1" w:styleId="1AC2358855BB4A17B014A81136445666">
    <w:name w:val="1AC2358855BB4A17B014A81136445666"/>
    <w:rsid w:val="00CB12B2"/>
  </w:style>
  <w:style w:type="paragraph" w:customStyle="1" w:styleId="633BF06EDAC34520A60EAA29E6684C08">
    <w:name w:val="633BF06EDAC34520A60EAA29E6684C08"/>
    <w:rsid w:val="00CB12B2"/>
  </w:style>
  <w:style w:type="paragraph" w:customStyle="1" w:styleId="70EBEB5A9BD745C6AE13F8B565432CDA">
    <w:name w:val="70EBEB5A9BD745C6AE13F8B565432CDA"/>
    <w:rsid w:val="00CB12B2"/>
  </w:style>
  <w:style w:type="paragraph" w:customStyle="1" w:styleId="23F01B686BF94A0CAD595454B2D2018A">
    <w:name w:val="23F01B686BF94A0CAD595454B2D2018A"/>
    <w:rsid w:val="00CB12B2"/>
  </w:style>
  <w:style w:type="paragraph" w:customStyle="1" w:styleId="AB54256B698747CDB25E34B625F56E62">
    <w:name w:val="AB54256B698747CDB25E34B625F56E62"/>
    <w:rsid w:val="00CB12B2"/>
  </w:style>
  <w:style w:type="paragraph" w:customStyle="1" w:styleId="6284C9BB7F6344F689DBA9668E6FC4DC">
    <w:name w:val="6284C9BB7F6344F689DBA9668E6FC4DC"/>
    <w:rsid w:val="00CB12B2"/>
  </w:style>
  <w:style w:type="paragraph" w:customStyle="1" w:styleId="1D86A817CCEF4FA1A30303AD6DF16494">
    <w:name w:val="1D86A817CCEF4FA1A30303AD6DF16494"/>
    <w:rsid w:val="00CB12B2"/>
  </w:style>
  <w:style w:type="paragraph" w:customStyle="1" w:styleId="B2B5681D925E4884AF067A4B71777164">
    <w:name w:val="B2B5681D925E4884AF067A4B71777164"/>
    <w:rsid w:val="00CB12B2"/>
  </w:style>
  <w:style w:type="paragraph" w:customStyle="1" w:styleId="9EA5D6A70CC04542B32E769C0A8EAA76">
    <w:name w:val="9EA5D6A70CC04542B32E769C0A8EAA76"/>
    <w:rsid w:val="00CB12B2"/>
  </w:style>
  <w:style w:type="paragraph" w:customStyle="1" w:styleId="D26CFA14A3DB4C25A993D86DFD049C8D">
    <w:name w:val="D26CFA14A3DB4C25A993D86DFD049C8D"/>
    <w:rsid w:val="00CB12B2"/>
  </w:style>
  <w:style w:type="paragraph" w:customStyle="1" w:styleId="D4EB248DAD7546FCBF9357F214D89ED1">
    <w:name w:val="D4EB248DAD7546FCBF9357F214D89ED1"/>
    <w:rsid w:val="00CB12B2"/>
  </w:style>
  <w:style w:type="paragraph" w:customStyle="1" w:styleId="0BF4C5F0AE0D4B16B6D2558A575552E8">
    <w:name w:val="0BF4C5F0AE0D4B16B6D2558A575552E8"/>
    <w:rsid w:val="00CB12B2"/>
  </w:style>
  <w:style w:type="paragraph" w:customStyle="1" w:styleId="93029167487B4CD98734997FE61C6078">
    <w:name w:val="93029167487B4CD98734997FE61C6078"/>
    <w:rsid w:val="00CB12B2"/>
  </w:style>
  <w:style w:type="paragraph" w:customStyle="1" w:styleId="E8097BB502804DB0ADC3456C43B71FD1">
    <w:name w:val="E8097BB502804DB0ADC3456C43B71FD1"/>
    <w:rsid w:val="00CB12B2"/>
  </w:style>
  <w:style w:type="paragraph" w:customStyle="1" w:styleId="34FE15E518BE4AD4A8407ACDD78B1665">
    <w:name w:val="34FE15E518BE4AD4A8407ACDD78B1665"/>
    <w:rsid w:val="00CB12B2"/>
  </w:style>
  <w:style w:type="paragraph" w:customStyle="1" w:styleId="15BA5C4352994BB2BABA6AF119AE2940">
    <w:name w:val="15BA5C4352994BB2BABA6AF119AE2940"/>
    <w:rsid w:val="00CB12B2"/>
  </w:style>
  <w:style w:type="paragraph" w:customStyle="1" w:styleId="AC0812B44AB04E6FB688D67AEF27CBC0">
    <w:name w:val="AC0812B44AB04E6FB688D67AEF27CBC0"/>
    <w:rsid w:val="00CB12B2"/>
  </w:style>
  <w:style w:type="paragraph" w:customStyle="1" w:styleId="519E3E72DB284D358823B6EBA932EC31">
    <w:name w:val="519E3E72DB284D358823B6EBA932EC31"/>
    <w:rsid w:val="00CB12B2"/>
  </w:style>
  <w:style w:type="paragraph" w:customStyle="1" w:styleId="9B6E31511197400899FB50EB8B9889F4">
    <w:name w:val="9B6E31511197400899FB50EB8B9889F4"/>
    <w:rsid w:val="00CB12B2"/>
  </w:style>
  <w:style w:type="paragraph" w:customStyle="1" w:styleId="35A75B2FDA9A4576B2AFD3B3A618EBE7">
    <w:name w:val="35A75B2FDA9A4576B2AFD3B3A618EBE7"/>
    <w:rsid w:val="00CB12B2"/>
  </w:style>
  <w:style w:type="paragraph" w:customStyle="1" w:styleId="8411DBD46D214C54A92E85C9EBE349B2">
    <w:name w:val="8411DBD46D214C54A92E85C9EBE349B2"/>
    <w:rsid w:val="00CB12B2"/>
  </w:style>
  <w:style w:type="paragraph" w:customStyle="1" w:styleId="9DB8B35ED7D74D109E7E683A584C4E2C">
    <w:name w:val="9DB8B35ED7D74D109E7E683A584C4E2C"/>
    <w:rsid w:val="00CB12B2"/>
  </w:style>
  <w:style w:type="paragraph" w:customStyle="1" w:styleId="9C894CD788614643BFDF4B6325766007">
    <w:name w:val="9C894CD788614643BFDF4B6325766007"/>
    <w:rsid w:val="00CB12B2"/>
  </w:style>
  <w:style w:type="paragraph" w:customStyle="1" w:styleId="3568AA96C628482A95D5F11C45E82A38">
    <w:name w:val="3568AA96C628482A95D5F11C45E82A38"/>
    <w:rsid w:val="00CB12B2"/>
  </w:style>
  <w:style w:type="paragraph" w:customStyle="1" w:styleId="3E7517BCABA44767903FCFD7E2219661">
    <w:name w:val="3E7517BCABA44767903FCFD7E2219661"/>
    <w:rsid w:val="00CB12B2"/>
  </w:style>
  <w:style w:type="paragraph" w:customStyle="1" w:styleId="286A7BA57EA44EF98E7592CC1C87C577">
    <w:name w:val="286A7BA57EA44EF98E7592CC1C87C577"/>
    <w:rsid w:val="00CB12B2"/>
  </w:style>
  <w:style w:type="paragraph" w:customStyle="1" w:styleId="96EF0394E86145A3A6DEB3063186E805">
    <w:name w:val="96EF0394E86145A3A6DEB3063186E805"/>
    <w:rsid w:val="00CB12B2"/>
  </w:style>
  <w:style w:type="paragraph" w:customStyle="1" w:styleId="28A507169732405FBA239DA1C6B89837">
    <w:name w:val="28A507169732405FBA239DA1C6B89837"/>
    <w:rsid w:val="00CB12B2"/>
  </w:style>
  <w:style w:type="paragraph" w:customStyle="1" w:styleId="FA2D1C8BF3F34DAD966ED0118D2F3FE2">
    <w:name w:val="FA2D1C8BF3F34DAD966ED0118D2F3FE2"/>
    <w:rsid w:val="00CB12B2"/>
  </w:style>
  <w:style w:type="paragraph" w:customStyle="1" w:styleId="71FF791FCA8F4579B7B75B3331547963">
    <w:name w:val="71FF791FCA8F4579B7B75B3331547963"/>
    <w:rsid w:val="00CB12B2"/>
  </w:style>
  <w:style w:type="paragraph" w:customStyle="1" w:styleId="6AA33BEDB84F4F83A586E0BD375FA8F0">
    <w:name w:val="6AA33BEDB84F4F83A586E0BD375FA8F0"/>
    <w:rsid w:val="00CB12B2"/>
  </w:style>
  <w:style w:type="paragraph" w:customStyle="1" w:styleId="6A018A7AE4EB4FA3BBF3C8F59131CCBC">
    <w:name w:val="6A018A7AE4EB4FA3BBF3C8F59131CCBC"/>
    <w:rsid w:val="00CB12B2"/>
  </w:style>
  <w:style w:type="paragraph" w:customStyle="1" w:styleId="CC3AACD949124625B20B461EFBE52B89">
    <w:name w:val="CC3AACD949124625B20B461EFBE52B89"/>
    <w:rsid w:val="00CB12B2"/>
  </w:style>
  <w:style w:type="paragraph" w:customStyle="1" w:styleId="5C9B2CD5D541498DB074364AC960A572">
    <w:name w:val="5C9B2CD5D541498DB074364AC960A572"/>
    <w:rsid w:val="00CB12B2"/>
  </w:style>
  <w:style w:type="paragraph" w:customStyle="1" w:styleId="333DB3BC9F7F419FB6BE19CBE250B6AB">
    <w:name w:val="333DB3BC9F7F419FB6BE19CBE250B6AB"/>
    <w:rsid w:val="00CB12B2"/>
  </w:style>
  <w:style w:type="paragraph" w:customStyle="1" w:styleId="B7F129302CDE4192BE94BC3FA2E8F29C">
    <w:name w:val="B7F129302CDE4192BE94BC3FA2E8F29C"/>
    <w:rsid w:val="00CB12B2"/>
  </w:style>
  <w:style w:type="paragraph" w:customStyle="1" w:styleId="35BB5B3E5F9C465E96F4B32ACEC7447F">
    <w:name w:val="35BB5B3E5F9C465E96F4B32ACEC7447F"/>
    <w:rsid w:val="00CB12B2"/>
  </w:style>
  <w:style w:type="paragraph" w:customStyle="1" w:styleId="FA1BBC913B524156A58E40815BB77CEC">
    <w:name w:val="FA1BBC913B524156A58E40815BB77CEC"/>
    <w:rsid w:val="00CB12B2"/>
  </w:style>
  <w:style w:type="paragraph" w:customStyle="1" w:styleId="91ACFE9A56984FAA97D7286D0678A816">
    <w:name w:val="91ACFE9A56984FAA97D7286D0678A816"/>
    <w:rsid w:val="00CB12B2"/>
  </w:style>
  <w:style w:type="paragraph" w:customStyle="1" w:styleId="3BC187FEC94343F5846FAE01B8060013">
    <w:name w:val="3BC187FEC94343F5846FAE01B8060013"/>
    <w:rsid w:val="00CB12B2"/>
  </w:style>
  <w:style w:type="paragraph" w:customStyle="1" w:styleId="C3669041661747D58B20A77907FB9AC5">
    <w:name w:val="C3669041661747D58B20A77907FB9AC5"/>
    <w:rsid w:val="00CB12B2"/>
  </w:style>
  <w:style w:type="paragraph" w:customStyle="1" w:styleId="C558D23097F34BEDBCADB22B91A30578">
    <w:name w:val="C558D23097F34BEDBCADB22B91A30578"/>
    <w:rsid w:val="00CB12B2"/>
  </w:style>
  <w:style w:type="paragraph" w:customStyle="1" w:styleId="12B2EF6F0D2E4A808A3365D5D7689BF6">
    <w:name w:val="12B2EF6F0D2E4A808A3365D5D7689BF6"/>
    <w:rsid w:val="00CB12B2"/>
  </w:style>
  <w:style w:type="paragraph" w:customStyle="1" w:styleId="BD31F4C903B441CFAAE6A5DDB9307DA8">
    <w:name w:val="BD31F4C903B441CFAAE6A5DDB9307DA8"/>
    <w:rsid w:val="00CB12B2"/>
  </w:style>
  <w:style w:type="paragraph" w:customStyle="1" w:styleId="317745D2D0B544388AA79FCEF8128807">
    <w:name w:val="317745D2D0B544388AA79FCEF8128807"/>
    <w:rsid w:val="00CB12B2"/>
  </w:style>
  <w:style w:type="paragraph" w:customStyle="1" w:styleId="83A93625509E4BDF8311AFF8CB0701F9">
    <w:name w:val="83A93625509E4BDF8311AFF8CB0701F9"/>
    <w:rsid w:val="00CB12B2"/>
  </w:style>
  <w:style w:type="paragraph" w:customStyle="1" w:styleId="4BEEA5B2D5C84EFA930650F9747A4DC6">
    <w:name w:val="4BEEA5B2D5C84EFA930650F9747A4DC6"/>
    <w:rsid w:val="00CB12B2"/>
  </w:style>
  <w:style w:type="paragraph" w:customStyle="1" w:styleId="08BDC0B76B86478C98195C44BC43030E">
    <w:name w:val="08BDC0B76B86478C98195C44BC43030E"/>
    <w:rsid w:val="00CB12B2"/>
  </w:style>
  <w:style w:type="paragraph" w:customStyle="1" w:styleId="C999C1B380F242CE966074FFE2926A92">
    <w:name w:val="C999C1B380F242CE966074FFE2926A92"/>
    <w:rsid w:val="00CB12B2"/>
  </w:style>
  <w:style w:type="paragraph" w:customStyle="1" w:styleId="53FF771DC3EC424A81D1B5016020EFA3">
    <w:name w:val="53FF771DC3EC424A81D1B5016020EFA3"/>
    <w:rsid w:val="00CB12B2"/>
  </w:style>
  <w:style w:type="paragraph" w:customStyle="1" w:styleId="16D8232E3E51430797330A01D0C21D45">
    <w:name w:val="16D8232E3E51430797330A01D0C21D45"/>
    <w:rsid w:val="00CB12B2"/>
  </w:style>
  <w:style w:type="paragraph" w:customStyle="1" w:styleId="021A8605AF374D37A7CB24F25061906E">
    <w:name w:val="021A8605AF374D37A7CB24F25061906E"/>
    <w:rsid w:val="00CB12B2"/>
  </w:style>
  <w:style w:type="paragraph" w:customStyle="1" w:styleId="1075546BA28C4ADAB88A65509A06F70D">
    <w:name w:val="1075546BA28C4ADAB88A65509A06F70D"/>
    <w:rsid w:val="00CB12B2"/>
  </w:style>
  <w:style w:type="paragraph" w:customStyle="1" w:styleId="E99B27802B98451F8EAE86C2C734C82D">
    <w:name w:val="E99B27802B98451F8EAE86C2C734C82D"/>
    <w:rsid w:val="00CB12B2"/>
  </w:style>
  <w:style w:type="paragraph" w:customStyle="1" w:styleId="2D98D81D6B984D1F91A3210C4107CE31">
    <w:name w:val="2D98D81D6B984D1F91A3210C4107CE31"/>
    <w:rsid w:val="00CB12B2"/>
  </w:style>
  <w:style w:type="paragraph" w:customStyle="1" w:styleId="071B291F502E43EF9FDB524E6D5FCDE4">
    <w:name w:val="071B291F502E43EF9FDB524E6D5FCDE4"/>
    <w:rsid w:val="00CB12B2"/>
  </w:style>
  <w:style w:type="paragraph" w:customStyle="1" w:styleId="27E8465783CB4B62ACC5946C8AD5C9A2">
    <w:name w:val="27E8465783CB4B62ACC5946C8AD5C9A2"/>
    <w:rsid w:val="00CB12B2"/>
  </w:style>
  <w:style w:type="paragraph" w:customStyle="1" w:styleId="4EF401EF41194FFBB3DB42A48278CFCF">
    <w:name w:val="4EF401EF41194FFBB3DB42A48278CFCF"/>
    <w:rsid w:val="00CB12B2"/>
  </w:style>
  <w:style w:type="paragraph" w:customStyle="1" w:styleId="D123BF0FB15641809579C22B703CEF1D">
    <w:name w:val="D123BF0FB15641809579C22B703CEF1D"/>
    <w:rsid w:val="00CB12B2"/>
  </w:style>
  <w:style w:type="paragraph" w:customStyle="1" w:styleId="9F48A0FEB7E943C68A9A8EF6D2D452B7">
    <w:name w:val="9F48A0FEB7E943C68A9A8EF6D2D452B7"/>
    <w:rsid w:val="00CB12B2"/>
  </w:style>
  <w:style w:type="paragraph" w:customStyle="1" w:styleId="F6800FB1BBF141B1BCD8CDBFB0A8F02D">
    <w:name w:val="F6800FB1BBF141B1BCD8CDBFB0A8F02D"/>
    <w:rsid w:val="00CB12B2"/>
  </w:style>
  <w:style w:type="paragraph" w:customStyle="1" w:styleId="0FFB544EB50242A7969CCE48E581AEFD">
    <w:name w:val="0FFB544EB50242A7969CCE48E581AEFD"/>
    <w:rsid w:val="00CB12B2"/>
  </w:style>
  <w:style w:type="paragraph" w:customStyle="1" w:styleId="F2817A59390C4EAE9D3A84AD129AC7AD">
    <w:name w:val="F2817A59390C4EAE9D3A84AD129AC7AD"/>
    <w:rsid w:val="00CB12B2"/>
  </w:style>
  <w:style w:type="paragraph" w:customStyle="1" w:styleId="741634746B0D433DA30FD1DD71C047FA">
    <w:name w:val="741634746B0D433DA30FD1DD71C047FA"/>
    <w:rsid w:val="00CB12B2"/>
  </w:style>
  <w:style w:type="paragraph" w:customStyle="1" w:styleId="BF67A719762543BDAC2C7E72A44098F5">
    <w:name w:val="BF67A719762543BDAC2C7E72A44098F5"/>
    <w:rsid w:val="00CB12B2"/>
  </w:style>
  <w:style w:type="paragraph" w:customStyle="1" w:styleId="3365DEA3A6764993A13CE6D89CF605DE">
    <w:name w:val="3365DEA3A6764993A13CE6D89CF605DE"/>
    <w:rsid w:val="00CB12B2"/>
  </w:style>
  <w:style w:type="paragraph" w:customStyle="1" w:styleId="C927ADF7A49F48789426723899065390">
    <w:name w:val="C927ADF7A49F48789426723899065390"/>
    <w:rsid w:val="00CB12B2"/>
  </w:style>
  <w:style w:type="paragraph" w:customStyle="1" w:styleId="46D6A06A92AC44F58F2EDA78E133918B">
    <w:name w:val="46D6A06A92AC44F58F2EDA78E133918B"/>
    <w:rsid w:val="00CB12B2"/>
  </w:style>
  <w:style w:type="paragraph" w:customStyle="1" w:styleId="D02F33A8F8484FD59F2A02912A032B03">
    <w:name w:val="D02F33A8F8484FD59F2A02912A032B03"/>
    <w:rsid w:val="00CB12B2"/>
  </w:style>
  <w:style w:type="paragraph" w:customStyle="1" w:styleId="686761FA2F3E4F51990EB1FEA4B8543B">
    <w:name w:val="686761FA2F3E4F51990EB1FEA4B8543B"/>
    <w:rsid w:val="00CB12B2"/>
  </w:style>
  <w:style w:type="paragraph" w:customStyle="1" w:styleId="C2FD09AE84D34124B5CBA5FAF3F6744E">
    <w:name w:val="C2FD09AE84D34124B5CBA5FAF3F6744E"/>
    <w:rsid w:val="00CB12B2"/>
  </w:style>
  <w:style w:type="paragraph" w:customStyle="1" w:styleId="82219465FE634F81BCBA137434862322">
    <w:name w:val="82219465FE634F81BCBA137434862322"/>
    <w:rsid w:val="00CB12B2"/>
  </w:style>
  <w:style w:type="paragraph" w:customStyle="1" w:styleId="AA2BD33B9EDE49BAABE4BED21D9B1D06">
    <w:name w:val="AA2BD33B9EDE49BAABE4BED21D9B1D06"/>
    <w:rsid w:val="00CB12B2"/>
  </w:style>
  <w:style w:type="paragraph" w:customStyle="1" w:styleId="92251DBBF31E4EBFB5B7E7DAE7D031FF">
    <w:name w:val="92251DBBF31E4EBFB5B7E7DAE7D031FF"/>
    <w:rsid w:val="00CB12B2"/>
  </w:style>
  <w:style w:type="paragraph" w:customStyle="1" w:styleId="21416890530E47F4BDFEB86CBC02DA0A">
    <w:name w:val="21416890530E47F4BDFEB86CBC02DA0A"/>
    <w:rsid w:val="00CB12B2"/>
  </w:style>
  <w:style w:type="paragraph" w:customStyle="1" w:styleId="070B4038EBF94A1BA28B648992981087">
    <w:name w:val="070B4038EBF94A1BA28B648992981087"/>
    <w:rsid w:val="00CB12B2"/>
  </w:style>
  <w:style w:type="paragraph" w:customStyle="1" w:styleId="490F559BDA1546D8BC53DDF9CAC6FCF9">
    <w:name w:val="490F559BDA1546D8BC53DDF9CAC6FCF9"/>
    <w:rsid w:val="00CB12B2"/>
  </w:style>
  <w:style w:type="paragraph" w:customStyle="1" w:styleId="3489AE972F804C0C990C4F872387412E">
    <w:name w:val="3489AE972F804C0C990C4F872387412E"/>
    <w:rsid w:val="00CB12B2"/>
  </w:style>
  <w:style w:type="paragraph" w:customStyle="1" w:styleId="E69481E9858D41EFBC1FC7D9EC8DAC88">
    <w:name w:val="E69481E9858D41EFBC1FC7D9EC8DAC88"/>
    <w:rsid w:val="00CB12B2"/>
  </w:style>
  <w:style w:type="paragraph" w:customStyle="1" w:styleId="56B08B83C0B941CEB5A005A9194F0B4D">
    <w:name w:val="56B08B83C0B941CEB5A005A9194F0B4D"/>
    <w:rsid w:val="00CB12B2"/>
  </w:style>
  <w:style w:type="paragraph" w:customStyle="1" w:styleId="64E3171603C8423A9D4E02DAA80115D9">
    <w:name w:val="64E3171603C8423A9D4E02DAA80115D9"/>
    <w:rsid w:val="00CB12B2"/>
  </w:style>
  <w:style w:type="paragraph" w:customStyle="1" w:styleId="4DCE0A358D424D2CA8BEB2EA6F5C8CF4">
    <w:name w:val="4DCE0A358D424D2CA8BEB2EA6F5C8CF4"/>
    <w:rsid w:val="00CB12B2"/>
  </w:style>
  <w:style w:type="paragraph" w:customStyle="1" w:styleId="6CF153BAC13148FFB0A5B848029072E6">
    <w:name w:val="6CF153BAC13148FFB0A5B848029072E6"/>
    <w:rsid w:val="00CB12B2"/>
  </w:style>
  <w:style w:type="paragraph" w:customStyle="1" w:styleId="2C6F03F48DCB44BB83D76B4EA8E70D77">
    <w:name w:val="2C6F03F48DCB44BB83D76B4EA8E70D77"/>
    <w:rsid w:val="00CB12B2"/>
  </w:style>
  <w:style w:type="paragraph" w:customStyle="1" w:styleId="354DB70108E04E2BBDA6F2FD0A63689C">
    <w:name w:val="354DB70108E04E2BBDA6F2FD0A63689C"/>
    <w:rsid w:val="00CB12B2"/>
  </w:style>
  <w:style w:type="paragraph" w:customStyle="1" w:styleId="851DEF2B82FD4789933C3F4DE6E3A7B6">
    <w:name w:val="851DEF2B82FD4789933C3F4DE6E3A7B6"/>
    <w:rsid w:val="00CB12B2"/>
  </w:style>
  <w:style w:type="paragraph" w:customStyle="1" w:styleId="D40E162C65404A2F840A268077326288">
    <w:name w:val="D40E162C65404A2F840A268077326288"/>
    <w:rsid w:val="00E75260"/>
  </w:style>
  <w:style w:type="paragraph" w:customStyle="1" w:styleId="96EE9B6719A44BE4AC63AEB9F0AA9C43">
    <w:name w:val="96EE9B6719A44BE4AC63AEB9F0AA9C43"/>
    <w:rsid w:val="00E75260"/>
  </w:style>
  <w:style w:type="paragraph" w:customStyle="1" w:styleId="A554625B3F2C445FAA30357A010F5A01">
    <w:name w:val="A554625B3F2C445FAA30357A010F5A01"/>
    <w:rsid w:val="00E75260"/>
  </w:style>
  <w:style w:type="paragraph" w:customStyle="1" w:styleId="6375CEA144854F8B86D8B75E4247C254">
    <w:name w:val="6375CEA144854F8B86D8B75E4247C254"/>
    <w:rsid w:val="00E75260"/>
  </w:style>
  <w:style w:type="paragraph" w:customStyle="1" w:styleId="0E84C8CDF4974F0A9319DA3EC7B1192B">
    <w:name w:val="0E84C8CDF4974F0A9319DA3EC7B1192B"/>
    <w:rsid w:val="00E75260"/>
  </w:style>
  <w:style w:type="paragraph" w:customStyle="1" w:styleId="850A379B36AC4A269F61BB7DB612B1C2">
    <w:name w:val="850A379B36AC4A269F61BB7DB612B1C2"/>
    <w:rsid w:val="00E75260"/>
  </w:style>
  <w:style w:type="paragraph" w:customStyle="1" w:styleId="4937542A5288498C99F68CD23384536F">
    <w:name w:val="4937542A5288498C99F68CD23384536F"/>
    <w:rsid w:val="00E75260"/>
  </w:style>
  <w:style w:type="paragraph" w:customStyle="1" w:styleId="4ABE1230CD5D41CB92BA1A4136E9BFB0">
    <w:name w:val="4ABE1230CD5D41CB92BA1A4136E9BFB0"/>
    <w:rsid w:val="00E75260"/>
  </w:style>
  <w:style w:type="paragraph" w:customStyle="1" w:styleId="68B7264B3FC64456899C646CD98AFB4A">
    <w:name w:val="68B7264B3FC64456899C646CD98AFB4A"/>
    <w:rsid w:val="00E75260"/>
  </w:style>
  <w:style w:type="paragraph" w:customStyle="1" w:styleId="AEF58A00E330480490D8DC7D3B0325D8">
    <w:name w:val="AEF58A00E330480490D8DC7D3B0325D8"/>
    <w:rsid w:val="00E75260"/>
  </w:style>
  <w:style w:type="paragraph" w:customStyle="1" w:styleId="F7C491D84A0E49989DED9EAF91D4A3D6">
    <w:name w:val="F7C491D84A0E49989DED9EAF91D4A3D6"/>
    <w:rsid w:val="00E75260"/>
  </w:style>
  <w:style w:type="paragraph" w:customStyle="1" w:styleId="816B6F61BFDA4B848CD437FA8E067A88">
    <w:name w:val="816B6F61BFDA4B848CD437FA8E067A88"/>
    <w:rsid w:val="00E75260"/>
  </w:style>
  <w:style w:type="paragraph" w:customStyle="1" w:styleId="C2575612B63D40379F9CC0BA73E0BD7D">
    <w:name w:val="C2575612B63D40379F9CC0BA73E0BD7D"/>
    <w:rsid w:val="00E75260"/>
  </w:style>
  <w:style w:type="paragraph" w:customStyle="1" w:styleId="D3F8FC6989504C1787ACBB330E83601A">
    <w:name w:val="D3F8FC6989504C1787ACBB330E83601A"/>
    <w:rsid w:val="00E75260"/>
  </w:style>
  <w:style w:type="paragraph" w:customStyle="1" w:styleId="50F164457DB44E32A5A235B6F5DADDCD">
    <w:name w:val="50F164457DB44E32A5A235B6F5DADDCD"/>
    <w:rsid w:val="00E75260"/>
  </w:style>
  <w:style w:type="paragraph" w:customStyle="1" w:styleId="65C81EF4288C4517A4767470401797C7">
    <w:name w:val="65C81EF4288C4517A4767470401797C7"/>
    <w:rsid w:val="00E75260"/>
  </w:style>
  <w:style w:type="paragraph" w:customStyle="1" w:styleId="FEDB54615C35427190BED0B0825DFC72">
    <w:name w:val="FEDB54615C35427190BED0B0825DFC72"/>
    <w:rsid w:val="00E75260"/>
  </w:style>
  <w:style w:type="paragraph" w:customStyle="1" w:styleId="693FFE5A6F8C4DCEB5B7DC458A7D691C">
    <w:name w:val="693FFE5A6F8C4DCEB5B7DC458A7D691C"/>
    <w:rsid w:val="00E75260"/>
  </w:style>
  <w:style w:type="paragraph" w:customStyle="1" w:styleId="0BC64D46C326465280EF19BA1DA1D0F3">
    <w:name w:val="0BC64D46C326465280EF19BA1DA1D0F3"/>
    <w:rsid w:val="00E75260"/>
  </w:style>
  <w:style w:type="paragraph" w:customStyle="1" w:styleId="84B12E949C564DE1BFD20CCA6DBBA155">
    <w:name w:val="84B12E949C564DE1BFD20CCA6DBBA155"/>
    <w:rsid w:val="00E75260"/>
  </w:style>
  <w:style w:type="paragraph" w:customStyle="1" w:styleId="BA17C3D0A3B84E13B8D7F545BB8950BD">
    <w:name w:val="BA17C3D0A3B84E13B8D7F545BB8950BD"/>
    <w:rsid w:val="00E75260"/>
  </w:style>
  <w:style w:type="paragraph" w:customStyle="1" w:styleId="A01E435EB9484604A14BDC667C0F3D6B">
    <w:name w:val="A01E435EB9484604A14BDC667C0F3D6B"/>
    <w:rsid w:val="00E75260"/>
  </w:style>
  <w:style w:type="paragraph" w:customStyle="1" w:styleId="F14D8759F8C147388BEA2D0237DFD8CB">
    <w:name w:val="F14D8759F8C147388BEA2D0237DFD8CB"/>
    <w:rsid w:val="00E75260"/>
  </w:style>
  <w:style w:type="paragraph" w:customStyle="1" w:styleId="C1E63F60CF334BEDA6B743FA02A9FD75">
    <w:name w:val="C1E63F60CF334BEDA6B743FA02A9FD75"/>
    <w:rsid w:val="00E75260"/>
  </w:style>
  <w:style w:type="paragraph" w:customStyle="1" w:styleId="051F635C4DF44C34A474D307EF30CDA0">
    <w:name w:val="051F635C4DF44C34A474D307EF30CDA0"/>
    <w:rsid w:val="00E75260"/>
  </w:style>
  <w:style w:type="paragraph" w:customStyle="1" w:styleId="54423854F5754B178E9F06FCBD3C75E3">
    <w:name w:val="54423854F5754B178E9F06FCBD3C75E3"/>
    <w:rsid w:val="00E75260"/>
  </w:style>
  <w:style w:type="paragraph" w:customStyle="1" w:styleId="B4FAFD2974C1493089BB7505F16CDBFA">
    <w:name w:val="B4FAFD2974C1493089BB7505F16CDBFA"/>
    <w:rsid w:val="00E75260"/>
  </w:style>
  <w:style w:type="paragraph" w:customStyle="1" w:styleId="7570886DECEE46A8A776A9F3221307EE">
    <w:name w:val="7570886DECEE46A8A776A9F3221307EE"/>
    <w:rsid w:val="00E75260"/>
  </w:style>
  <w:style w:type="paragraph" w:customStyle="1" w:styleId="67D26D3C134F4937B6B0D7448D297F4D">
    <w:name w:val="67D26D3C134F4937B6B0D7448D297F4D"/>
    <w:rsid w:val="00E75260"/>
  </w:style>
  <w:style w:type="paragraph" w:customStyle="1" w:styleId="7BFC05A03BC34246901DA6DA7D232D99">
    <w:name w:val="7BFC05A03BC34246901DA6DA7D232D99"/>
    <w:rsid w:val="00E75260"/>
  </w:style>
  <w:style w:type="paragraph" w:customStyle="1" w:styleId="ABC623CB9E4E4D5C9203ECB4EE0E42A2">
    <w:name w:val="ABC623CB9E4E4D5C9203ECB4EE0E42A2"/>
    <w:rsid w:val="00E75260"/>
  </w:style>
  <w:style w:type="paragraph" w:customStyle="1" w:styleId="C574E8BACD3B40A5B3BD7BE729C94C40">
    <w:name w:val="C574E8BACD3B40A5B3BD7BE729C94C40"/>
    <w:rsid w:val="00E75260"/>
  </w:style>
  <w:style w:type="paragraph" w:customStyle="1" w:styleId="FCF6BD86F08C47FD9BA890C8ECFE4341">
    <w:name w:val="FCF6BD86F08C47FD9BA890C8ECFE4341"/>
    <w:rsid w:val="00E75260"/>
  </w:style>
  <w:style w:type="paragraph" w:customStyle="1" w:styleId="9DB78D1801ED44C6B205A347E700BA69">
    <w:name w:val="9DB78D1801ED44C6B205A347E700BA69"/>
    <w:rsid w:val="00E75260"/>
  </w:style>
  <w:style w:type="paragraph" w:customStyle="1" w:styleId="1935C8F9B7994C038350AA4F6B2BFB4F">
    <w:name w:val="1935C8F9B7994C038350AA4F6B2BFB4F"/>
    <w:rsid w:val="00E75260"/>
  </w:style>
  <w:style w:type="paragraph" w:customStyle="1" w:styleId="BA83C33683BF4853B8C9917FD7D45F5F">
    <w:name w:val="BA83C33683BF4853B8C9917FD7D45F5F"/>
    <w:rsid w:val="00E75260"/>
  </w:style>
  <w:style w:type="paragraph" w:customStyle="1" w:styleId="1B0872D921B6431AAE75F64EC08595CF">
    <w:name w:val="1B0872D921B6431AAE75F64EC08595CF"/>
    <w:rsid w:val="00E75260"/>
  </w:style>
  <w:style w:type="paragraph" w:customStyle="1" w:styleId="6E1E0A33714741F3BC1BFEA11F3C61F3">
    <w:name w:val="6E1E0A33714741F3BC1BFEA11F3C61F3"/>
    <w:rsid w:val="00E75260"/>
  </w:style>
  <w:style w:type="paragraph" w:customStyle="1" w:styleId="B35C3145B3E94156B791671436BEE6E0">
    <w:name w:val="B35C3145B3E94156B791671436BEE6E0"/>
    <w:rsid w:val="00E75260"/>
  </w:style>
  <w:style w:type="paragraph" w:customStyle="1" w:styleId="1189EA6B4F4A47038A80773AAEB77F5B">
    <w:name w:val="1189EA6B4F4A47038A80773AAEB77F5B"/>
    <w:rsid w:val="00E75260"/>
  </w:style>
  <w:style w:type="paragraph" w:customStyle="1" w:styleId="E523D41C4A624D6BBB4691CE48AD7732">
    <w:name w:val="E523D41C4A624D6BBB4691CE48AD7732"/>
    <w:rsid w:val="00E75260"/>
  </w:style>
  <w:style w:type="paragraph" w:customStyle="1" w:styleId="22EA74D5DBF8480F831C2A90B02EF82C">
    <w:name w:val="22EA74D5DBF8480F831C2A90B02EF82C"/>
    <w:rsid w:val="00E75260"/>
  </w:style>
  <w:style w:type="paragraph" w:customStyle="1" w:styleId="22C13D82D4C54B3D8D2F1B58C6B960CA">
    <w:name w:val="22C13D82D4C54B3D8D2F1B58C6B960CA"/>
    <w:rsid w:val="00E75260"/>
  </w:style>
  <w:style w:type="paragraph" w:customStyle="1" w:styleId="E8FD2D8123B54967AEC7B952DB8E6BD8">
    <w:name w:val="E8FD2D8123B54967AEC7B952DB8E6BD8"/>
    <w:rsid w:val="00E75260"/>
  </w:style>
  <w:style w:type="paragraph" w:customStyle="1" w:styleId="92C7F47EA08649D387CE682F6426FB91">
    <w:name w:val="92C7F47EA08649D387CE682F6426FB91"/>
    <w:rsid w:val="00E75260"/>
  </w:style>
  <w:style w:type="paragraph" w:customStyle="1" w:styleId="AD480D003C33479BBF98A6E187813AFC">
    <w:name w:val="AD480D003C33479BBF98A6E187813AFC"/>
    <w:rsid w:val="00E75260"/>
  </w:style>
  <w:style w:type="paragraph" w:customStyle="1" w:styleId="3A6E85C223CE48588E52506E084F990D">
    <w:name w:val="3A6E85C223CE48588E52506E084F990D"/>
    <w:rsid w:val="00E75260"/>
  </w:style>
  <w:style w:type="paragraph" w:customStyle="1" w:styleId="EFDFE645ABEE4124B1BF157318554E36">
    <w:name w:val="EFDFE645ABEE4124B1BF157318554E36"/>
    <w:rsid w:val="00E75260"/>
  </w:style>
  <w:style w:type="paragraph" w:customStyle="1" w:styleId="AB83711670104AFC81B9C93FE1E308AA">
    <w:name w:val="AB83711670104AFC81B9C93FE1E308AA"/>
    <w:rsid w:val="00E75260"/>
  </w:style>
  <w:style w:type="paragraph" w:customStyle="1" w:styleId="670C20E621A745A4A1BBC7809CBFDC4D">
    <w:name w:val="670C20E621A745A4A1BBC7809CBFDC4D"/>
    <w:rsid w:val="00E75260"/>
  </w:style>
  <w:style w:type="paragraph" w:customStyle="1" w:styleId="A983A3E57372449BAF88F528B10BD3AF">
    <w:name w:val="A983A3E57372449BAF88F528B10BD3AF"/>
    <w:rsid w:val="00E75260"/>
  </w:style>
  <w:style w:type="paragraph" w:customStyle="1" w:styleId="200CB32B03E44C7AAD75EFED3A908A5B">
    <w:name w:val="200CB32B03E44C7AAD75EFED3A908A5B"/>
    <w:rsid w:val="00E75260"/>
  </w:style>
  <w:style w:type="paragraph" w:customStyle="1" w:styleId="C0BB2D32495040E199C65EE6F26B06EB">
    <w:name w:val="C0BB2D32495040E199C65EE6F26B06EB"/>
    <w:rsid w:val="00E75260"/>
  </w:style>
  <w:style w:type="paragraph" w:customStyle="1" w:styleId="D459393765B14C4691EF3EE95CD5D500">
    <w:name w:val="D459393765B14C4691EF3EE95CD5D500"/>
    <w:rsid w:val="00E75260"/>
  </w:style>
  <w:style w:type="paragraph" w:customStyle="1" w:styleId="2A0E2D0BD5404794B97BCCEEFA3DF90C">
    <w:name w:val="2A0E2D0BD5404794B97BCCEEFA3DF90C"/>
    <w:rsid w:val="00E75260"/>
  </w:style>
  <w:style w:type="paragraph" w:customStyle="1" w:styleId="A9F8E12ECB0344CD9E6CF6AD7772AB57">
    <w:name w:val="A9F8E12ECB0344CD9E6CF6AD7772AB57"/>
    <w:rsid w:val="00E75260"/>
  </w:style>
  <w:style w:type="paragraph" w:customStyle="1" w:styleId="8DFAF4B52B6D403AB2FA2FE6C1AF0299">
    <w:name w:val="8DFAF4B52B6D403AB2FA2FE6C1AF0299"/>
    <w:rsid w:val="00E75260"/>
  </w:style>
  <w:style w:type="paragraph" w:customStyle="1" w:styleId="CBD276D04EAD4C319B8B70F75A465D0A">
    <w:name w:val="CBD276D04EAD4C319B8B70F75A465D0A"/>
    <w:rsid w:val="00E75260"/>
  </w:style>
  <w:style w:type="paragraph" w:customStyle="1" w:styleId="BD96D3D4FE894CB8BF014184183BC763">
    <w:name w:val="BD96D3D4FE894CB8BF014184183BC763"/>
    <w:rsid w:val="00E75260"/>
  </w:style>
  <w:style w:type="paragraph" w:customStyle="1" w:styleId="D1C06BE54D4C48C6A64C124CA471488F">
    <w:name w:val="D1C06BE54D4C48C6A64C124CA471488F"/>
    <w:rsid w:val="00E75260"/>
  </w:style>
  <w:style w:type="paragraph" w:customStyle="1" w:styleId="F57A3F2163F04682A5F04F2B158D30E0">
    <w:name w:val="F57A3F2163F04682A5F04F2B158D30E0"/>
    <w:rsid w:val="00E75260"/>
  </w:style>
  <w:style w:type="paragraph" w:customStyle="1" w:styleId="84C318A094A047378357C46ABC1E411D">
    <w:name w:val="84C318A094A047378357C46ABC1E411D"/>
    <w:rsid w:val="00E75260"/>
  </w:style>
  <w:style w:type="paragraph" w:customStyle="1" w:styleId="C615142C578F44D09B2470211A9AB902">
    <w:name w:val="C615142C578F44D09B2470211A9AB902"/>
    <w:rsid w:val="00E75260"/>
  </w:style>
  <w:style w:type="paragraph" w:customStyle="1" w:styleId="80248744DA334C578C50413B259D03BE">
    <w:name w:val="80248744DA334C578C50413B259D03BE"/>
    <w:rsid w:val="00E75260"/>
  </w:style>
  <w:style w:type="paragraph" w:customStyle="1" w:styleId="998F6B70A16C4096A1572E38C46EC215">
    <w:name w:val="998F6B70A16C4096A1572E38C46EC215"/>
    <w:rsid w:val="00E75260"/>
  </w:style>
  <w:style w:type="paragraph" w:customStyle="1" w:styleId="5F3DCDD3759F42B9A1D0125B3FBA5CDA">
    <w:name w:val="5F3DCDD3759F42B9A1D0125B3FBA5CDA"/>
    <w:rsid w:val="00E75260"/>
  </w:style>
  <w:style w:type="paragraph" w:customStyle="1" w:styleId="7BABED79D3A44D018E273ED12BB9A239">
    <w:name w:val="7BABED79D3A44D018E273ED12BB9A239"/>
    <w:rsid w:val="00E75260"/>
  </w:style>
  <w:style w:type="paragraph" w:customStyle="1" w:styleId="D640F2FBB9784899A46D3397BB42A28B">
    <w:name w:val="D640F2FBB9784899A46D3397BB42A28B"/>
    <w:rsid w:val="00E75260"/>
  </w:style>
  <w:style w:type="paragraph" w:customStyle="1" w:styleId="D84ADC383B204B76BC1F5FC3DCEFDB47">
    <w:name w:val="D84ADC383B204B76BC1F5FC3DCEFDB47"/>
    <w:rsid w:val="00E75260"/>
  </w:style>
  <w:style w:type="paragraph" w:customStyle="1" w:styleId="680D447AA54D40BB940ED719B3E3E0BF">
    <w:name w:val="680D447AA54D40BB940ED719B3E3E0BF"/>
    <w:rsid w:val="00E75260"/>
  </w:style>
  <w:style w:type="paragraph" w:customStyle="1" w:styleId="D85498570E864D039DB763C832373BE3">
    <w:name w:val="D85498570E864D039DB763C832373BE3"/>
    <w:rsid w:val="00E75260"/>
  </w:style>
  <w:style w:type="paragraph" w:customStyle="1" w:styleId="8095CF45CD9845B2A6F204FFFFA313F9">
    <w:name w:val="8095CF45CD9845B2A6F204FFFFA313F9"/>
    <w:rsid w:val="00E75260"/>
  </w:style>
  <w:style w:type="paragraph" w:customStyle="1" w:styleId="3D1924963F4B45A09744D6C9BEB2257C">
    <w:name w:val="3D1924963F4B45A09744D6C9BEB2257C"/>
    <w:rsid w:val="00E75260"/>
  </w:style>
  <w:style w:type="paragraph" w:customStyle="1" w:styleId="F41DC6D3EB6D440A833E6D2F5A935169">
    <w:name w:val="F41DC6D3EB6D440A833E6D2F5A935169"/>
    <w:rsid w:val="00E75260"/>
  </w:style>
  <w:style w:type="paragraph" w:customStyle="1" w:styleId="DB35AE4E39E840A283A88FB281C5A55B">
    <w:name w:val="DB35AE4E39E840A283A88FB281C5A55B"/>
    <w:rsid w:val="00E75260"/>
  </w:style>
  <w:style w:type="paragraph" w:customStyle="1" w:styleId="5722D75C2F0A4C518C0959B3E56F1F06">
    <w:name w:val="5722D75C2F0A4C518C0959B3E56F1F06"/>
    <w:rsid w:val="00E75260"/>
  </w:style>
  <w:style w:type="paragraph" w:customStyle="1" w:styleId="EB67C29E4FE04E10AB83397686E5EA50">
    <w:name w:val="EB67C29E4FE04E10AB83397686E5EA50"/>
    <w:rsid w:val="00E75260"/>
  </w:style>
  <w:style w:type="paragraph" w:customStyle="1" w:styleId="91653DCBA141470696E86023069F312F">
    <w:name w:val="91653DCBA141470696E86023069F312F"/>
    <w:rsid w:val="00E75260"/>
  </w:style>
  <w:style w:type="paragraph" w:customStyle="1" w:styleId="6F209AE2FD4D4705AD03856A3E5BA9EE">
    <w:name w:val="6F209AE2FD4D4705AD03856A3E5BA9EE"/>
    <w:rsid w:val="00E75260"/>
  </w:style>
  <w:style w:type="paragraph" w:customStyle="1" w:styleId="50151D0F9C1C4FAA8870AB5D0A87FA72">
    <w:name w:val="50151D0F9C1C4FAA8870AB5D0A87FA72"/>
    <w:rsid w:val="00E75260"/>
  </w:style>
  <w:style w:type="paragraph" w:customStyle="1" w:styleId="6C20BF07CFF048F9BD2FBE7145073418">
    <w:name w:val="6C20BF07CFF048F9BD2FBE7145073418"/>
    <w:rsid w:val="00E75260"/>
  </w:style>
  <w:style w:type="paragraph" w:customStyle="1" w:styleId="479CB7511C194FF58888AA86191F6378">
    <w:name w:val="479CB7511C194FF58888AA86191F6378"/>
    <w:rsid w:val="00E75260"/>
  </w:style>
  <w:style w:type="paragraph" w:customStyle="1" w:styleId="1440CF9248474351A7D8E14C7EC48E42">
    <w:name w:val="1440CF9248474351A7D8E14C7EC48E42"/>
    <w:rsid w:val="00E75260"/>
  </w:style>
  <w:style w:type="paragraph" w:customStyle="1" w:styleId="037DED44A496405E9B81F676FA690E6E">
    <w:name w:val="037DED44A496405E9B81F676FA690E6E"/>
    <w:rsid w:val="00E75260"/>
  </w:style>
  <w:style w:type="paragraph" w:customStyle="1" w:styleId="292B78ABBC2949E2BA83A15A0AC4C743">
    <w:name w:val="292B78ABBC2949E2BA83A15A0AC4C743"/>
    <w:rsid w:val="00E75260"/>
  </w:style>
  <w:style w:type="paragraph" w:customStyle="1" w:styleId="BE138B46707B47289A30C9858B390C84">
    <w:name w:val="BE138B46707B47289A30C9858B390C84"/>
    <w:rsid w:val="00E75260"/>
  </w:style>
  <w:style w:type="paragraph" w:customStyle="1" w:styleId="1BA8164231694A55AA5DA40899209DF8">
    <w:name w:val="1BA8164231694A55AA5DA40899209DF8"/>
    <w:rsid w:val="00E75260"/>
  </w:style>
  <w:style w:type="paragraph" w:customStyle="1" w:styleId="9D6ABE26680D49B4A84AD8805A49A207">
    <w:name w:val="9D6ABE26680D49B4A84AD8805A49A207"/>
    <w:rsid w:val="00E75260"/>
  </w:style>
  <w:style w:type="paragraph" w:customStyle="1" w:styleId="B56B0F47B8C04923AC1ECF38389B19BA">
    <w:name w:val="B56B0F47B8C04923AC1ECF38389B19BA"/>
    <w:rsid w:val="00E75260"/>
  </w:style>
  <w:style w:type="paragraph" w:customStyle="1" w:styleId="A61DF8E5D68245B79073C54700024DA4">
    <w:name w:val="A61DF8E5D68245B79073C54700024DA4"/>
    <w:rsid w:val="00E75260"/>
  </w:style>
  <w:style w:type="paragraph" w:customStyle="1" w:styleId="2BD9209D5DB945359C0B30AE908AC0BF">
    <w:name w:val="2BD9209D5DB945359C0B30AE908AC0BF"/>
    <w:rsid w:val="00E75260"/>
  </w:style>
  <w:style w:type="paragraph" w:customStyle="1" w:styleId="01A7476EFD38400194B5AA52649A82A8">
    <w:name w:val="01A7476EFD38400194B5AA52649A82A8"/>
    <w:rsid w:val="00E75260"/>
  </w:style>
  <w:style w:type="paragraph" w:customStyle="1" w:styleId="26C18F275E9F42C3995EE53E6FE6C672">
    <w:name w:val="26C18F275E9F42C3995EE53E6FE6C672"/>
    <w:rsid w:val="00E75260"/>
  </w:style>
  <w:style w:type="paragraph" w:customStyle="1" w:styleId="98E5C9E04786413A94771115F41EBDA0">
    <w:name w:val="98E5C9E04786413A94771115F41EBDA0"/>
    <w:rsid w:val="00E75260"/>
  </w:style>
  <w:style w:type="paragraph" w:customStyle="1" w:styleId="503F74FC9985435AB45F5942B44444B2">
    <w:name w:val="503F74FC9985435AB45F5942B44444B2"/>
    <w:rsid w:val="00E75260"/>
  </w:style>
  <w:style w:type="paragraph" w:customStyle="1" w:styleId="CCFEC96DF75E4ED1AE63E81A3D4C9FED">
    <w:name w:val="CCFEC96DF75E4ED1AE63E81A3D4C9FED"/>
    <w:rsid w:val="00E75260"/>
  </w:style>
  <w:style w:type="paragraph" w:customStyle="1" w:styleId="2F797E48F3DF4D17BB9E2388C548558E">
    <w:name w:val="2F797E48F3DF4D17BB9E2388C548558E"/>
    <w:rsid w:val="00E75260"/>
  </w:style>
  <w:style w:type="paragraph" w:customStyle="1" w:styleId="E0451C06294D4BB38CF3DE250BC205A1">
    <w:name w:val="E0451C06294D4BB38CF3DE250BC205A1"/>
    <w:rsid w:val="00E75260"/>
  </w:style>
  <w:style w:type="paragraph" w:customStyle="1" w:styleId="C88F09409F2648318ACFCC13D83977E6">
    <w:name w:val="C88F09409F2648318ACFCC13D83977E6"/>
    <w:rsid w:val="00E75260"/>
  </w:style>
  <w:style w:type="paragraph" w:customStyle="1" w:styleId="0AACE73F13BF4BBC80A6BE8DF286C261">
    <w:name w:val="0AACE73F13BF4BBC80A6BE8DF286C261"/>
    <w:rsid w:val="00E75260"/>
  </w:style>
  <w:style w:type="paragraph" w:customStyle="1" w:styleId="01D6788CAF0F465185BFF46A0FBC8291">
    <w:name w:val="01D6788CAF0F465185BFF46A0FBC8291"/>
    <w:rsid w:val="00E75260"/>
  </w:style>
  <w:style w:type="paragraph" w:customStyle="1" w:styleId="6284C9BB7F6344F689DBA9668E6FC4DC1">
    <w:name w:val="6284C9BB7F6344F689DBA9668E6FC4DC1"/>
    <w:rsid w:val="00E75260"/>
    <w:rPr>
      <w:rFonts w:eastAsiaTheme="minorHAnsi"/>
    </w:rPr>
  </w:style>
  <w:style w:type="paragraph" w:customStyle="1" w:styleId="6EBE834F65BF4F49AFBDBFECC028A63C1">
    <w:name w:val="6EBE834F65BF4F49AFBDBFECC028A63C1"/>
    <w:rsid w:val="00E75260"/>
    <w:rPr>
      <w:rFonts w:eastAsiaTheme="minorHAnsi"/>
    </w:rPr>
  </w:style>
  <w:style w:type="paragraph" w:customStyle="1" w:styleId="0390DB7FC7A84A1487934FDE7F07E8BB1">
    <w:name w:val="0390DB7FC7A84A1487934FDE7F07E8BB1"/>
    <w:rsid w:val="00E75260"/>
    <w:rPr>
      <w:rFonts w:eastAsiaTheme="minorHAnsi"/>
    </w:rPr>
  </w:style>
  <w:style w:type="paragraph" w:customStyle="1" w:styleId="1D86A817CCEF4FA1A30303AD6DF164941">
    <w:name w:val="1D86A817CCEF4FA1A30303AD6DF164941"/>
    <w:rsid w:val="00E75260"/>
    <w:rPr>
      <w:rFonts w:eastAsiaTheme="minorHAnsi"/>
    </w:rPr>
  </w:style>
  <w:style w:type="paragraph" w:customStyle="1" w:styleId="FCD93927C0D247AFA9FBDF3F39E5E2201">
    <w:name w:val="FCD93927C0D247AFA9FBDF3F39E5E2201"/>
    <w:rsid w:val="00E75260"/>
    <w:rPr>
      <w:rFonts w:eastAsiaTheme="minorHAnsi"/>
    </w:rPr>
  </w:style>
  <w:style w:type="paragraph" w:customStyle="1" w:styleId="E99C6D1276DC4E4083DA930CB71A22581">
    <w:name w:val="E99C6D1276DC4E4083DA930CB71A22581"/>
    <w:rsid w:val="00E75260"/>
    <w:rPr>
      <w:rFonts w:eastAsiaTheme="minorHAnsi"/>
    </w:rPr>
  </w:style>
  <w:style w:type="paragraph" w:customStyle="1" w:styleId="B2B5681D925E4884AF067A4B717771641">
    <w:name w:val="B2B5681D925E4884AF067A4B717771641"/>
    <w:rsid w:val="00E75260"/>
    <w:rPr>
      <w:rFonts w:eastAsiaTheme="minorHAnsi"/>
    </w:rPr>
  </w:style>
  <w:style w:type="paragraph" w:customStyle="1" w:styleId="52F0F76149E34650B4F123304E748FD11">
    <w:name w:val="52F0F76149E34650B4F123304E748FD11"/>
    <w:rsid w:val="00E75260"/>
    <w:rPr>
      <w:rFonts w:eastAsiaTheme="minorHAnsi"/>
    </w:rPr>
  </w:style>
  <w:style w:type="paragraph" w:customStyle="1" w:styleId="ED1CA34628F849599590EC7BF4E574F31">
    <w:name w:val="ED1CA34628F849599590EC7BF4E574F31"/>
    <w:rsid w:val="00E75260"/>
    <w:rPr>
      <w:rFonts w:eastAsiaTheme="minorHAnsi"/>
    </w:rPr>
  </w:style>
  <w:style w:type="paragraph" w:customStyle="1" w:styleId="9EA5D6A70CC04542B32E769C0A8EAA761">
    <w:name w:val="9EA5D6A70CC04542B32E769C0A8EAA761"/>
    <w:rsid w:val="00E75260"/>
    <w:rPr>
      <w:rFonts w:eastAsiaTheme="minorHAnsi"/>
    </w:rPr>
  </w:style>
  <w:style w:type="paragraph" w:customStyle="1" w:styleId="A3B13EFD4BDD415BB4791FB92DBD80621">
    <w:name w:val="A3B13EFD4BDD415BB4791FB92DBD80621"/>
    <w:rsid w:val="00E75260"/>
    <w:rPr>
      <w:rFonts w:eastAsiaTheme="minorHAnsi"/>
    </w:rPr>
  </w:style>
  <w:style w:type="paragraph" w:customStyle="1" w:styleId="2C736904D8BE4ED3A84FFDE70E3F36D81">
    <w:name w:val="2C736904D8BE4ED3A84FFDE70E3F36D81"/>
    <w:rsid w:val="00E75260"/>
    <w:rPr>
      <w:rFonts w:eastAsiaTheme="minorHAnsi"/>
    </w:rPr>
  </w:style>
  <w:style w:type="paragraph" w:customStyle="1" w:styleId="D26CFA14A3DB4C25A993D86DFD049C8D1">
    <w:name w:val="D26CFA14A3DB4C25A993D86DFD049C8D1"/>
    <w:rsid w:val="00E75260"/>
    <w:rPr>
      <w:rFonts w:eastAsiaTheme="minorHAnsi"/>
    </w:rPr>
  </w:style>
  <w:style w:type="paragraph" w:customStyle="1" w:styleId="B521CB64FD21443796D6BF61A24030661">
    <w:name w:val="B521CB64FD21443796D6BF61A24030661"/>
    <w:rsid w:val="00E75260"/>
    <w:rPr>
      <w:rFonts w:eastAsiaTheme="minorHAnsi"/>
    </w:rPr>
  </w:style>
  <w:style w:type="paragraph" w:customStyle="1" w:styleId="F9A0C43F6ADE454F88AA13F0391E31931">
    <w:name w:val="F9A0C43F6ADE454F88AA13F0391E31931"/>
    <w:rsid w:val="00E75260"/>
    <w:rPr>
      <w:rFonts w:eastAsiaTheme="minorHAnsi"/>
    </w:rPr>
  </w:style>
  <w:style w:type="paragraph" w:customStyle="1" w:styleId="D4EB248DAD7546FCBF9357F214D89ED11">
    <w:name w:val="D4EB248DAD7546FCBF9357F214D89ED11"/>
    <w:rsid w:val="00E75260"/>
    <w:rPr>
      <w:rFonts w:eastAsiaTheme="minorHAnsi"/>
    </w:rPr>
  </w:style>
  <w:style w:type="paragraph" w:customStyle="1" w:styleId="1724031616E34358B7D0D4F518362A731">
    <w:name w:val="1724031616E34358B7D0D4F518362A731"/>
    <w:rsid w:val="00E75260"/>
    <w:rPr>
      <w:rFonts w:eastAsiaTheme="minorHAnsi"/>
    </w:rPr>
  </w:style>
  <w:style w:type="paragraph" w:customStyle="1" w:styleId="01189C653C584FB0ACC1E05739BBAC091">
    <w:name w:val="01189C653C584FB0ACC1E05739BBAC091"/>
    <w:rsid w:val="00E75260"/>
    <w:rPr>
      <w:rFonts w:eastAsiaTheme="minorHAnsi"/>
    </w:rPr>
  </w:style>
  <w:style w:type="paragraph" w:customStyle="1" w:styleId="0BF4C5F0AE0D4B16B6D2558A575552E81">
    <w:name w:val="0BF4C5F0AE0D4B16B6D2558A575552E81"/>
    <w:rsid w:val="00E75260"/>
    <w:rPr>
      <w:rFonts w:eastAsiaTheme="minorHAnsi"/>
    </w:rPr>
  </w:style>
  <w:style w:type="paragraph" w:customStyle="1" w:styleId="87D2E101CD3249FCA87D294599D3A90F1">
    <w:name w:val="87D2E101CD3249FCA87D294599D3A90F1"/>
    <w:rsid w:val="00E75260"/>
    <w:rPr>
      <w:rFonts w:eastAsiaTheme="minorHAnsi"/>
    </w:rPr>
  </w:style>
  <w:style w:type="paragraph" w:customStyle="1" w:styleId="829C3E69336F462B94EBC81ABB9A0B431">
    <w:name w:val="829C3E69336F462B94EBC81ABB9A0B431"/>
    <w:rsid w:val="00E75260"/>
    <w:rPr>
      <w:rFonts w:eastAsiaTheme="minorHAnsi"/>
    </w:rPr>
  </w:style>
  <w:style w:type="paragraph" w:customStyle="1" w:styleId="93029167487B4CD98734997FE61C60781">
    <w:name w:val="93029167487B4CD98734997FE61C60781"/>
    <w:rsid w:val="00E75260"/>
    <w:rPr>
      <w:rFonts w:eastAsiaTheme="minorHAnsi"/>
    </w:rPr>
  </w:style>
  <w:style w:type="paragraph" w:customStyle="1" w:styleId="D9D6302F0FB04BED954995ED8363186B1">
    <w:name w:val="D9D6302F0FB04BED954995ED8363186B1"/>
    <w:rsid w:val="00E75260"/>
    <w:rPr>
      <w:rFonts w:eastAsiaTheme="minorHAnsi"/>
    </w:rPr>
  </w:style>
  <w:style w:type="paragraph" w:customStyle="1" w:styleId="20B55AE7CD3E4BB1A1782A15B013B4461">
    <w:name w:val="20B55AE7CD3E4BB1A1782A15B013B4461"/>
    <w:rsid w:val="00E75260"/>
    <w:rPr>
      <w:rFonts w:eastAsiaTheme="minorHAnsi"/>
    </w:rPr>
  </w:style>
  <w:style w:type="paragraph" w:customStyle="1" w:styleId="E8097BB502804DB0ADC3456C43B71FD11">
    <w:name w:val="E8097BB502804DB0ADC3456C43B71FD11"/>
    <w:rsid w:val="00E75260"/>
    <w:rPr>
      <w:rFonts w:eastAsiaTheme="minorHAnsi"/>
    </w:rPr>
  </w:style>
  <w:style w:type="paragraph" w:customStyle="1" w:styleId="B1590FFCAFE44E75B499F51EE905A8031">
    <w:name w:val="B1590FFCAFE44E75B499F51EE905A8031"/>
    <w:rsid w:val="00E75260"/>
    <w:rPr>
      <w:rFonts w:eastAsiaTheme="minorHAnsi"/>
    </w:rPr>
  </w:style>
  <w:style w:type="paragraph" w:customStyle="1" w:styleId="6BCAC5AA31BE47789368FADE4253F6E51">
    <w:name w:val="6BCAC5AA31BE47789368FADE4253F6E51"/>
    <w:rsid w:val="00E75260"/>
    <w:rPr>
      <w:rFonts w:eastAsiaTheme="minorHAnsi"/>
    </w:rPr>
  </w:style>
  <w:style w:type="paragraph" w:customStyle="1" w:styleId="34FE15E518BE4AD4A8407ACDD78B16651">
    <w:name w:val="34FE15E518BE4AD4A8407ACDD78B16651"/>
    <w:rsid w:val="00E75260"/>
    <w:rPr>
      <w:rFonts w:eastAsiaTheme="minorHAnsi"/>
    </w:rPr>
  </w:style>
  <w:style w:type="paragraph" w:customStyle="1" w:styleId="596D9465CE9B4698A46710366183A91F1">
    <w:name w:val="596D9465CE9B4698A46710366183A91F1"/>
    <w:rsid w:val="00E75260"/>
    <w:rPr>
      <w:rFonts w:eastAsiaTheme="minorHAnsi"/>
    </w:rPr>
  </w:style>
  <w:style w:type="paragraph" w:customStyle="1" w:styleId="1AC2358855BB4A17B014A811364456661">
    <w:name w:val="1AC2358855BB4A17B014A811364456661"/>
    <w:rsid w:val="00E75260"/>
    <w:rPr>
      <w:rFonts w:eastAsiaTheme="minorHAnsi"/>
    </w:rPr>
  </w:style>
  <w:style w:type="paragraph" w:customStyle="1" w:styleId="15BA5C4352994BB2BABA6AF119AE29401">
    <w:name w:val="15BA5C4352994BB2BABA6AF119AE29401"/>
    <w:rsid w:val="00E75260"/>
    <w:rPr>
      <w:rFonts w:eastAsiaTheme="minorHAnsi"/>
    </w:rPr>
  </w:style>
  <w:style w:type="paragraph" w:customStyle="1" w:styleId="633BF06EDAC34520A60EAA29E6684C081">
    <w:name w:val="633BF06EDAC34520A60EAA29E6684C081"/>
    <w:rsid w:val="00E75260"/>
    <w:rPr>
      <w:rFonts w:eastAsiaTheme="minorHAnsi"/>
    </w:rPr>
  </w:style>
  <w:style w:type="paragraph" w:customStyle="1" w:styleId="70EBEB5A9BD745C6AE13F8B565432CDA1">
    <w:name w:val="70EBEB5A9BD745C6AE13F8B565432CDA1"/>
    <w:rsid w:val="00E75260"/>
    <w:rPr>
      <w:rFonts w:eastAsiaTheme="minorHAnsi"/>
    </w:rPr>
  </w:style>
  <w:style w:type="paragraph" w:customStyle="1" w:styleId="AC0812B44AB04E6FB688D67AEF27CBC01">
    <w:name w:val="AC0812B44AB04E6FB688D67AEF27CBC01"/>
    <w:rsid w:val="00E75260"/>
    <w:rPr>
      <w:rFonts w:eastAsiaTheme="minorHAnsi"/>
    </w:rPr>
  </w:style>
  <w:style w:type="paragraph" w:customStyle="1" w:styleId="23F01B686BF94A0CAD595454B2D2018A1">
    <w:name w:val="23F01B686BF94A0CAD595454B2D2018A1"/>
    <w:rsid w:val="00E75260"/>
    <w:rPr>
      <w:rFonts w:eastAsiaTheme="minorHAnsi"/>
    </w:rPr>
  </w:style>
  <w:style w:type="paragraph" w:customStyle="1" w:styleId="AB54256B698747CDB25E34B625F56E621">
    <w:name w:val="AB54256B698747CDB25E34B625F56E621"/>
    <w:rsid w:val="00E75260"/>
    <w:rPr>
      <w:rFonts w:eastAsiaTheme="minorHAnsi"/>
    </w:rPr>
  </w:style>
  <w:style w:type="paragraph" w:customStyle="1" w:styleId="519E3E72DB284D358823B6EBA932EC311">
    <w:name w:val="519E3E72DB284D358823B6EBA932EC311"/>
    <w:rsid w:val="00E75260"/>
    <w:rPr>
      <w:rFonts w:eastAsiaTheme="minorHAnsi"/>
    </w:rPr>
  </w:style>
  <w:style w:type="paragraph" w:customStyle="1" w:styleId="6C8AB6074C4243328F229327B0A5AFD11">
    <w:name w:val="6C8AB6074C4243328F229327B0A5AFD11"/>
    <w:rsid w:val="00E75260"/>
    <w:rPr>
      <w:rFonts w:eastAsiaTheme="minorHAnsi"/>
    </w:rPr>
  </w:style>
  <w:style w:type="paragraph" w:customStyle="1" w:styleId="C077EC89B10844159A281FB173AC25101">
    <w:name w:val="C077EC89B10844159A281FB173AC25101"/>
    <w:rsid w:val="00E75260"/>
    <w:rPr>
      <w:rFonts w:eastAsiaTheme="minorHAnsi"/>
    </w:rPr>
  </w:style>
  <w:style w:type="paragraph" w:customStyle="1" w:styleId="5AFAA3B1BEA446568BD29ABFCAB532B91">
    <w:name w:val="5AFAA3B1BEA446568BD29ABFCAB532B91"/>
    <w:rsid w:val="00E75260"/>
    <w:rPr>
      <w:rFonts w:eastAsiaTheme="minorHAnsi"/>
    </w:rPr>
  </w:style>
  <w:style w:type="paragraph" w:customStyle="1" w:styleId="BB01217D581F41D5BAE66D51B2F42EC51">
    <w:name w:val="BB01217D581F41D5BAE66D51B2F42EC51"/>
    <w:rsid w:val="00E75260"/>
    <w:rPr>
      <w:rFonts w:eastAsiaTheme="minorHAnsi"/>
    </w:rPr>
  </w:style>
  <w:style w:type="paragraph" w:customStyle="1" w:styleId="867555C997EC4BBAB5F220485350787E1">
    <w:name w:val="867555C997EC4BBAB5F220485350787E1"/>
    <w:rsid w:val="00E75260"/>
    <w:rPr>
      <w:rFonts w:eastAsiaTheme="minorHAnsi"/>
    </w:rPr>
  </w:style>
  <w:style w:type="paragraph" w:customStyle="1" w:styleId="D97BCB3130364B1387D8C5FBA359EC751">
    <w:name w:val="D97BCB3130364B1387D8C5FBA359EC751"/>
    <w:rsid w:val="00E75260"/>
    <w:rPr>
      <w:rFonts w:eastAsiaTheme="minorHAnsi"/>
    </w:rPr>
  </w:style>
  <w:style w:type="paragraph" w:customStyle="1" w:styleId="CDB7A3189DFC433F911DB2B9A5FD3D951">
    <w:name w:val="CDB7A3189DFC433F911DB2B9A5FD3D951"/>
    <w:rsid w:val="00E75260"/>
    <w:rPr>
      <w:rFonts w:eastAsiaTheme="minorHAnsi"/>
    </w:rPr>
  </w:style>
  <w:style w:type="paragraph" w:customStyle="1" w:styleId="D2955FA692D84D91943D3C8250D8F0541">
    <w:name w:val="D2955FA692D84D91943D3C8250D8F0541"/>
    <w:rsid w:val="00E75260"/>
    <w:rPr>
      <w:rFonts w:eastAsiaTheme="minorHAnsi"/>
    </w:rPr>
  </w:style>
  <w:style w:type="paragraph" w:customStyle="1" w:styleId="96476E765B844128AB51E017956B8ECA1">
    <w:name w:val="96476E765B844128AB51E017956B8ECA1"/>
    <w:rsid w:val="00E75260"/>
    <w:rPr>
      <w:rFonts w:eastAsiaTheme="minorHAnsi"/>
    </w:rPr>
  </w:style>
  <w:style w:type="paragraph" w:customStyle="1" w:styleId="AD9FA6E82EA94FE199C40C21DACCA72A">
    <w:name w:val="AD9FA6E82EA94FE199C40C21DACCA72A"/>
    <w:rsid w:val="00E75260"/>
    <w:rPr>
      <w:rFonts w:eastAsiaTheme="minorHAnsi"/>
    </w:rPr>
  </w:style>
  <w:style w:type="paragraph" w:customStyle="1" w:styleId="C3669041661747D58B20A77907FB9AC51">
    <w:name w:val="C3669041661747D58B20A77907FB9AC51"/>
    <w:rsid w:val="00E75260"/>
    <w:rPr>
      <w:rFonts w:eastAsiaTheme="minorHAnsi"/>
    </w:rPr>
  </w:style>
  <w:style w:type="paragraph" w:customStyle="1" w:styleId="BD31F4C903B441CFAAE6A5DDB9307DA81">
    <w:name w:val="BD31F4C903B441CFAAE6A5DDB9307DA81"/>
    <w:rsid w:val="00E75260"/>
    <w:rPr>
      <w:rFonts w:eastAsiaTheme="minorHAnsi"/>
    </w:rPr>
  </w:style>
  <w:style w:type="paragraph" w:customStyle="1" w:styleId="4BEEA5B2D5C84EFA930650F9747A4DC61">
    <w:name w:val="4BEEA5B2D5C84EFA930650F9747A4DC61"/>
    <w:rsid w:val="00E75260"/>
    <w:rPr>
      <w:rFonts w:eastAsiaTheme="minorHAnsi"/>
    </w:rPr>
  </w:style>
  <w:style w:type="paragraph" w:customStyle="1" w:styleId="53FF771DC3EC424A81D1B5016020EFA31">
    <w:name w:val="53FF771DC3EC424A81D1B5016020EFA31"/>
    <w:rsid w:val="00E75260"/>
    <w:rPr>
      <w:rFonts w:eastAsiaTheme="minorHAnsi"/>
    </w:rPr>
  </w:style>
  <w:style w:type="paragraph" w:customStyle="1" w:styleId="1075546BA28C4ADAB88A65509A06F70D1">
    <w:name w:val="1075546BA28C4ADAB88A65509A06F70D1"/>
    <w:rsid w:val="00E75260"/>
    <w:rPr>
      <w:rFonts w:eastAsiaTheme="minorHAnsi"/>
    </w:rPr>
  </w:style>
  <w:style w:type="paragraph" w:customStyle="1" w:styleId="071B291F502E43EF9FDB524E6D5FCDE41">
    <w:name w:val="071B291F502E43EF9FDB524E6D5FCDE41"/>
    <w:rsid w:val="00E75260"/>
    <w:rPr>
      <w:rFonts w:eastAsiaTheme="minorHAnsi"/>
    </w:rPr>
  </w:style>
  <w:style w:type="paragraph" w:customStyle="1" w:styleId="D123BF0FB15641809579C22B703CEF1D1">
    <w:name w:val="D123BF0FB15641809579C22B703CEF1D1"/>
    <w:rsid w:val="00E75260"/>
    <w:rPr>
      <w:rFonts w:eastAsiaTheme="minorHAnsi"/>
    </w:rPr>
  </w:style>
  <w:style w:type="paragraph" w:customStyle="1" w:styleId="0FFB544EB50242A7969CCE48E581AEFD1">
    <w:name w:val="0FFB544EB50242A7969CCE48E581AEFD1"/>
    <w:rsid w:val="00E75260"/>
    <w:rPr>
      <w:rFonts w:eastAsiaTheme="minorHAnsi"/>
    </w:rPr>
  </w:style>
  <w:style w:type="paragraph" w:customStyle="1" w:styleId="BF67A719762543BDAC2C7E72A44098F51">
    <w:name w:val="BF67A719762543BDAC2C7E72A44098F51"/>
    <w:rsid w:val="00E75260"/>
    <w:rPr>
      <w:rFonts w:eastAsiaTheme="minorHAnsi"/>
    </w:rPr>
  </w:style>
  <w:style w:type="paragraph" w:customStyle="1" w:styleId="46D6A06A92AC44F58F2EDA78E133918B1">
    <w:name w:val="46D6A06A92AC44F58F2EDA78E133918B1"/>
    <w:rsid w:val="00E75260"/>
    <w:rPr>
      <w:rFonts w:eastAsiaTheme="minorHAnsi"/>
    </w:rPr>
  </w:style>
  <w:style w:type="paragraph" w:customStyle="1" w:styleId="C2FD09AE84D34124B5CBA5FAF3F6744E1">
    <w:name w:val="C2FD09AE84D34124B5CBA5FAF3F6744E1"/>
    <w:rsid w:val="00E75260"/>
    <w:rPr>
      <w:rFonts w:eastAsiaTheme="minorHAnsi"/>
    </w:rPr>
  </w:style>
  <w:style w:type="paragraph" w:customStyle="1" w:styleId="92251DBBF31E4EBFB5B7E7DAE7D031FF1">
    <w:name w:val="92251DBBF31E4EBFB5B7E7DAE7D031FF1"/>
    <w:rsid w:val="00E75260"/>
    <w:rPr>
      <w:rFonts w:eastAsiaTheme="minorHAnsi"/>
    </w:rPr>
  </w:style>
  <w:style w:type="paragraph" w:customStyle="1" w:styleId="490F559BDA1546D8BC53DDF9CAC6FCF91">
    <w:name w:val="490F559BDA1546D8BC53DDF9CAC6FCF91"/>
    <w:rsid w:val="00E75260"/>
    <w:rPr>
      <w:rFonts w:eastAsiaTheme="minorHAnsi"/>
    </w:rPr>
  </w:style>
  <w:style w:type="paragraph" w:customStyle="1" w:styleId="56B08B83C0B941CEB5A005A9194F0B4D1">
    <w:name w:val="56B08B83C0B941CEB5A005A9194F0B4D1"/>
    <w:rsid w:val="00E75260"/>
    <w:rPr>
      <w:rFonts w:eastAsiaTheme="minorHAnsi"/>
    </w:rPr>
  </w:style>
  <w:style w:type="paragraph" w:customStyle="1" w:styleId="6CF153BAC13148FFB0A5B848029072E61">
    <w:name w:val="6CF153BAC13148FFB0A5B848029072E61"/>
    <w:rsid w:val="00E75260"/>
    <w:rPr>
      <w:rFonts w:eastAsiaTheme="minorHAnsi"/>
    </w:rPr>
  </w:style>
  <w:style w:type="paragraph" w:customStyle="1" w:styleId="851DEF2B82FD4789933C3F4DE6E3A7B61">
    <w:name w:val="851DEF2B82FD4789933C3F4DE6E3A7B61"/>
    <w:rsid w:val="00E75260"/>
    <w:rPr>
      <w:rFonts w:eastAsiaTheme="minorHAnsi"/>
    </w:rPr>
  </w:style>
  <w:style w:type="paragraph" w:customStyle="1" w:styleId="8F359D72D75B4DD08E2E6A2D621732F3">
    <w:name w:val="8F359D72D75B4DD08E2E6A2D621732F3"/>
    <w:rsid w:val="00E75260"/>
    <w:rPr>
      <w:rFonts w:eastAsiaTheme="minorHAnsi"/>
    </w:rPr>
  </w:style>
  <w:style w:type="paragraph" w:customStyle="1" w:styleId="7E936B19493D4C348A48573E46236C141">
    <w:name w:val="7E936B19493D4C348A48573E46236C141"/>
    <w:rsid w:val="00E75260"/>
    <w:pPr>
      <w:tabs>
        <w:tab w:val="center" w:pos="4680"/>
        <w:tab w:val="right" w:pos="9360"/>
      </w:tabs>
      <w:spacing w:after="0" w:line="240" w:lineRule="auto"/>
    </w:pPr>
    <w:rPr>
      <w:rFonts w:eastAsiaTheme="minorHAnsi"/>
    </w:rPr>
  </w:style>
  <w:style w:type="paragraph" w:customStyle="1" w:styleId="F6F4699CE6F54F46828A5742C68A11EE">
    <w:name w:val="F6F4699CE6F54F46828A5742C68A11EE"/>
    <w:rsid w:val="00E75260"/>
  </w:style>
  <w:style w:type="paragraph" w:customStyle="1" w:styleId="34717F51E47040B4B7287925D6EBCC66">
    <w:name w:val="34717F51E47040B4B7287925D6EBCC66"/>
    <w:rsid w:val="00E75260"/>
  </w:style>
  <w:style w:type="paragraph" w:customStyle="1" w:styleId="8D50EC3606A24D458B3AC23738E54D53">
    <w:name w:val="8D50EC3606A24D458B3AC23738E54D53"/>
    <w:rsid w:val="00E75260"/>
  </w:style>
  <w:style w:type="paragraph" w:customStyle="1" w:styleId="5574ED2CEECA4C9D9CDE389E364D57DC">
    <w:name w:val="5574ED2CEECA4C9D9CDE389E364D57DC"/>
    <w:rsid w:val="00E75260"/>
  </w:style>
  <w:style w:type="paragraph" w:customStyle="1" w:styleId="C149327A08094B6AA61FC2946BC7C290">
    <w:name w:val="C149327A08094B6AA61FC2946BC7C290"/>
    <w:rsid w:val="00E75260"/>
  </w:style>
  <w:style w:type="paragraph" w:customStyle="1" w:styleId="3C84BDEA6A5B49F59A0CB277653C38D8">
    <w:name w:val="3C84BDEA6A5B49F59A0CB277653C38D8"/>
    <w:rsid w:val="00E75260"/>
  </w:style>
  <w:style w:type="paragraph" w:customStyle="1" w:styleId="169355C30F3A4D7CAAE63FEBDB8708E8">
    <w:name w:val="169355C30F3A4D7CAAE63FEBDB8708E8"/>
    <w:rsid w:val="00E75260"/>
  </w:style>
  <w:style w:type="paragraph" w:customStyle="1" w:styleId="B84B808331FC479CB5B98610CCE0200F">
    <w:name w:val="B84B808331FC479CB5B98610CCE0200F"/>
    <w:rsid w:val="00E75260"/>
  </w:style>
  <w:style w:type="paragraph" w:customStyle="1" w:styleId="0D19923C51DD4B169FF18F031BA5CB53">
    <w:name w:val="0D19923C51DD4B169FF18F031BA5CB53"/>
    <w:rsid w:val="00E75260"/>
  </w:style>
  <w:style w:type="paragraph" w:customStyle="1" w:styleId="9333B335D2E94FACBC925F20A5E05731">
    <w:name w:val="9333B335D2E94FACBC925F20A5E05731"/>
    <w:rsid w:val="00E75260"/>
  </w:style>
  <w:style w:type="paragraph" w:customStyle="1" w:styleId="103922B6D7C74A56BCA76FF83B989B89">
    <w:name w:val="103922B6D7C74A56BCA76FF83B989B89"/>
    <w:rsid w:val="00E75260"/>
  </w:style>
  <w:style w:type="paragraph" w:customStyle="1" w:styleId="C82645CB4D5C4CA89EE760514DA60C4E">
    <w:name w:val="C82645CB4D5C4CA89EE760514DA60C4E"/>
    <w:rsid w:val="00E75260"/>
  </w:style>
  <w:style w:type="paragraph" w:customStyle="1" w:styleId="00E57C64484E40DD8B46BBC104F18866">
    <w:name w:val="00E57C64484E40DD8B46BBC104F18866"/>
    <w:rsid w:val="00E75260"/>
  </w:style>
  <w:style w:type="paragraph" w:customStyle="1" w:styleId="D810D69E36B6414A92AAF6929B942FED">
    <w:name w:val="D810D69E36B6414A92AAF6929B942FED"/>
    <w:rsid w:val="00E75260"/>
  </w:style>
  <w:style w:type="paragraph" w:customStyle="1" w:styleId="7E948C9EB7724B99BEA9DC1740401EDA">
    <w:name w:val="7E948C9EB7724B99BEA9DC1740401EDA"/>
    <w:rsid w:val="00E75260"/>
  </w:style>
  <w:style w:type="paragraph" w:customStyle="1" w:styleId="1A8B28FCB8594475BD8D4E69D912B90D">
    <w:name w:val="1A8B28FCB8594475BD8D4E69D912B90D"/>
    <w:rsid w:val="00E75260"/>
  </w:style>
  <w:style w:type="paragraph" w:customStyle="1" w:styleId="23538C9C0B8E4E5D8C2994DBFCD3C549">
    <w:name w:val="23538C9C0B8E4E5D8C2994DBFCD3C549"/>
    <w:rsid w:val="00E75260"/>
  </w:style>
  <w:style w:type="paragraph" w:customStyle="1" w:styleId="9AD4403BE5494F1C9586F5FC0175E796">
    <w:name w:val="9AD4403BE5494F1C9586F5FC0175E796"/>
    <w:rsid w:val="00E75260"/>
  </w:style>
  <w:style w:type="paragraph" w:customStyle="1" w:styleId="66268F2859E94500AC645B514449DFCD">
    <w:name w:val="66268F2859E94500AC645B514449DFCD"/>
    <w:rsid w:val="00E75260"/>
  </w:style>
  <w:style w:type="paragraph" w:customStyle="1" w:styleId="BE051D964F884E8FBD4FF1F6BAF0707E">
    <w:name w:val="BE051D964F884E8FBD4FF1F6BAF0707E"/>
    <w:rsid w:val="00E75260"/>
  </w:style>
  <w:style w:type="paragraph" w:customStyle="1" w:styleId="FD640B6F5FA549289CAD72E774966E35">
    <w:name w:val="FD640B6F5FA549289CAD72E774966E35"/>
    <w:rsid w:val="00E75260"/>
  </w:style>
  <w:style w:type="paragraph" w:customStyle="1" w:styleId="4A475E434D6746E5BB3CB111AB060200">
    <w:name w:val="4A475E434D6746E5BB3CB111AB060200"/>
    <w:rsid w:val="00E75260"/>
  </w:style>
  <w:style w:type="paragraph" w:customStyle="1" w:styleId="15B51134A1E84D2E8C58B594BFA007F2">
    <w:name w:val="15B51134A1E84D2E8C58B594BFA007F2"/>
    <w:rsid w:val="00E75260"/>
  </w:style>
  <w:style w:type="paragraph" w:customStyle="1" w:styleId="878436FBBF4C40139134EFA42C9E872A">
    <w:name w:val="878436FBBF4C40139134EFA42C9E872A"/>
    <w:rsid w:val="00E75260"/>
  </w:style>
  <w:style w:type="paragraph" w:customStyle="1" w:styleId="C0A5F671B1DF4C989078ACC5B1B0D602">
    <w:name w:val="C0A5F671B1DF4C989078ACC5B1B0D602"/>
    <w:rsid w:val="00E75260"/>
  </w:style>
  <w:style w:type="paragraph" w:customStyle="1" w:styleId="3B596F9009EF4604869C2222E5AB10C1">
    <w:name w:val="3B596F9009EF4604869C2222E5AB10C1"/>
    <w:rsid w:val="00E75260"/>
  </w:style>
  <w:style w:type="paragraph" w:customStyle="1" w:styleId="2A39B32C64334DFE8EA2BC3E5315D2DF">
    <w:name w:val="2A39B32C64334DFE8EA2BC3E5315D2DF"/>
    <w:rsid w:val="00E75260"/>
  </w:style>
  <w:style w:type="paragraph" w:customStyle="1" w:styleId="00AC76AFC2E348FE9AD2CCCD00BAD273">
    <w:name w:val="00AC76AFC2E348FE9AD2CCCD00BAD273"/>
    <w:rsid w:val="00E75260"/>
  </w:style>
  <w:style w:type="paragraph" w:customStyle="1" w:styleId="769EA7B1F2FC40A3B129EFAB86E3192B">
    <w:name w:val="769EA7B1F2FC40A3B129EFAB86E3192B"/>
    <w:rsid w:val="00E75260"/>
  </w:style>
  <w:style w:type="paragraph" w:customStyle="1" w:styleId="FDAD2FAE6E2544EE975FD7B2FA4F2FD9">
    <w:name w:val="FDAD2FAE6E2544EE975FD7B2FA4F2FD9"/>
    <w:rsid w:val="00E75260"/>
  </w:style>
  <w:style w:type="paragraph" w:customStyle="1" w:styleId="C39F62F1477045C286753E7359328A3C">
    <w:name w:val="C39F62F1477045C286753E7359328A3C"/>
    <w:rsid w:val="00E75260"/>
  </w:style>
  <w:style w:type="paragraph" w:customStyle="1" w:styleId="B60E4CA15962400285752949C73B015E">
    <w:name w:val="B60E4CA15962400285752949C73B015E"/>
    <w:rsid w:val="00E75260"/>
  </w:style>
  <w:style w:type="paragraph" w:customStyle="1" w:styleId="01E9A43490DE45DBAC4911D3F4AC8128">
    <w:name w:val="01E9A43490DE45DBAC4911D3F4AC8128"/>
    <w:rsid w:val="00E75260"/>
  </w:style>
  <w:style w:type="paragraph" w:customStyle="1" w:styleId="ABA80693AED84C358207B75994302189">
    <w:name w:val="ABA80693AED84C358207B75994302189"/>
    <w:rsid w:val="00E75260"/>
  </w:style>
  <w:style w:type="paragraph" w:customStyle="1" w:styleId="4BA9413E7D62416ABE029E1C446340F7">
    <w:name w:val="4BA9413E7D62416ABE029E1C446340F7"/>
    <w:rsid w:val="00E75260"/>
  </w:style>
  <w:style w:type="paragraph" w:customStyle="1" w:styleId="166D9AFA581549ACB16A31C3764E7DF4">
    <w:name w:val="166D9AFA581549ACB16A31C3764E7DF4"/>
    <w:rsid w:val="00E75260"/>
  </w:style>
  <w:style w:type="paragraph" w:customStyle="1" w:styleId="D9CD00DBD16249969821513C19176047">
    <w:name w:val="D9CD00DBD16249969821513C19176047"/>
    <w:rsid w:val="00E75260"/>
  </w:style>
  <w:style w:type="paragraph" w:customStyle="1" w:styleId="4637EE08F76B42B792F43C78D9DDC0D8">
    <w:name w:val="4637EE08F76B42B792F43C78D9DDC0D8"/>
    <w:rsid w:val="00E75260"/>
  </w:style>
  <w:style w:type="paragraph" w:customStyle="1" w:styleId="638A49F9248546BD987C9FBECD0B7965">
    <w:name w:val="638A49F9248546BD987C9FBECD0B7965"/>
    <w:rsid w:val="00E75260"/>
  </w:style>
  <w:style w:type="paragraph" w:customStyle="1" w:styleId="618DB5B7B0BA4DA38E8400878F42A5C6">
    <w:name w:val="618DB5B7B0BA4DA38E8400878F42A5C6"/>
    <w:rsid w:val="00E75260"/>
  </w:style>
  <w:style w:type="paragraph" w:customStyle="1" w:styleId="2988283E58DE492DA6F41007B92F8CC0">
    <w:name w:val="2988283E58DE492DA6F41007B92F8CC0"/>
    <w:rsid w:val="00E75260"/>
  </w:style>
  <w:style w:type="paragraph" w:customStyle="1" w:styleId="67B401C716B84EF2A273BAFA82136A7D">
    <w:name w:val="67B401C716B84EF2A273BAFA82136A7D"/>
    <w:rsid w:val="00E75260"/>
  </w:style>
  <w:style w:type="paragraph" w:customStyle="1" w:styleId="787C5ED4FF2F4493B78D209FDD962B7C">
    <w:name w:val="787C5ED4FF2F4493B78D209FDD962B7C"/>
    <w:rsid w:val="00E75260"/>
  </w:style>
  <w:style w:type="paragraph" w:customStyle="1" w:styleId="2340F2EA910B4260966FEEDDA14752FF">
    <w:name w:val="2340F2EA910B4260966FEEDDA14752FF"/>
    <w:rsid w:val="00E75260"/>
  </w:style>
  <w:style w:type="paragraph" w:customStyle="1" w:styleId="D85B1FB2FF43449E8287D3A01E182630">
    <w:name w:val="D85B1FB2FF43449E8287D3A01E182630"/>
    <w:rsid w:val="00E75260"/>
  </w:style>
  <w:style w:type="paragraph" w:customStyle="1" w:styleId="BD7104702B034852A2E2361A18B5D060">
    <w:name w:val="BD7104702B034852A2E2361A18B5D060"/>
    <w:rsid w:val="00E75260"/>
  </w:style>
  <w:style w:type="paragraph" w:customStyle="1" w:styleId="C4A5E4B3C21547A0B95F84B0144052CF">
    <w:name w:val="C4A5E4B3C21547A0B95F84B0144052CF"/>
    <w:rsid w:val="00E75260"/>
  </w:style>
  <w:style w:type="paragraph" w:customStyle="1" w:styleId="20FA66D45ADD4C638AE18881D2D107FF">
    <w:name w:val="20FA66D45ADD4C638AE18881D2D107FF"/>
    <w:rsid w:val="00E75260"/>
  </w:style>
  <w:style w:type="paragraph" w:customStyle="1" w:styleId="A7FE8D1CEA4B40E2BD8A1FF011636C27">
    <w:name w:val="A7FE8D1CEA4B40E2BD8A1FF011636C27"/>
    <w:rsid w:val="00E75260"/>
  </w:style>
  <w:style w:type="paragraph" w:customStyle="1" w:styleId="FFC96137FF1B42C895E7987923205714">
    <w:name w:val="FFC96137FF1B42C895E7987923205714"/>
    <w:rsid w:val="00E75260"/>
  </w:style>
  <w:style w:type="paragraph" w:customStyle="1" w:styleId="80358175BF46460F83A23C15785B083C">
    <w:name w:val="80358175BF46460F83A23C15785B083C"/>
    <w:rsid w:val="00E75260"/>
  </w:style>
  <w:style w:type="paragraph" w:customStyle="1" w:styleId="E0FA620B895944B793D86E0FFB404870">
    <w:name w:val="E0FA620B895944B793D86E0FFB404870"/>
    <w:rsid w:val="00E75260"/>
  </w:style>
  <w:style w:type="paragraph" w:customStyle="1" w:styleId="7F19FBD0616D4DE3B611D645BC4E3279">
    <w:name w:val="7F19FBD0616D4DE3B611D645BC4E3279"/>
    <w:rsid w:val="00E75260"/>
  </w:style>
  <w:style w:type="paragraph" w:customStyle="1" w:styleId="11E84652B4C64FD69E6F2546961B95F7">
    <w:name w:val="11E84652B4C64FD69E6F2546961B95F7"/>
    <w:rsid w:val="00E75260"/>
  </w:style>
  <w:style w:type="paragraph" w:customStyle="1" w:styleId="D2F74DB9243746208DB7923F0DAE8D5A">
    <w:name w:val="D2F74DB9243746208DB7923F0DAE8D5A"/>
    <w:rsid w:val="00E75260"/>
  </w:style>
  <w:style w:type="paragraph" w:customStyle="1" w:styleId="119526294A964C85A7200B4B38B7946C">
    <w:name w:val="119526294A964C85A7200B4B38B7946C"/>
    <w:rsid w:val="00E75260"/>
  </w:style>
  <w:style w:type="paragraph" w:customStyle="1" w:styleId="DA7E679FD93A4B74AC670F21166FCD1B">
    <w:name w:val="DA7E679FD93A4B74AC670F21166FCD1B"/>
    <w:rsid w:val="00E75260"/>
  </w:style>
  <w:style w:type="paragraph" w:customStyle="1" w:styleId="840A183C840A4243B5E2951275ADE835">
    <w:name w:val="840A183C840A4243B5E2951275ADE835"/>
    <w:rsid w:val="00E75260"/>
  </w:style>
  <w:style w:type="paragraph" w:customStyle="1" w:styleId="F80CFD3E556B41CAA73267CD02D7FC41">
    <w:name w:val="F80CFD3E556B41CAA73267CD02D7FC41"/>
    <w:rsid w:val="00E75260"/>
  </w:style>
  <w:style w:type="paragraph" w:customStyle="1" w:styleId="505F7B8C29B54AB58CEA6A4CB664BAE6">
    <w:name w:val="505F7B8C29B54AB58CEA6A4CB664BAE6"/>
    <w:rsid w:val="00E75260"/>
  </w:style>
  <w:style w:type="paragraph" w:customStyle="1" w:styleId="50F5CCFDBC554D78A33778182307D5E7">
    <w:name w:val="50F5CCFDBC554D78A33778182307D5E7"/>
    <w:rsid w:val="00E75260"/>
  </w:style>
  <w:style w:type="paragraph" w:customStyle="1" w:styleId="F992D70FF3924291A55180708D1FA4A2">
    <w:name w:val="F992D70FF3924291A55180708D1FA4A2"/>
    <w:rsid w:val="00E75260"/>
  </w:style>
  <w:style w:type="paragraph" w:customStyle="1" w:styleId="AE2D43893BE94BBABA9619534B8F8A1D">
    <w:name w:val="AE2D43893BE94BBABA9619534B8F8A1D"/>
    <w:rsid w:val="00E75260"/>
  </w:style>
  <w:style w:type="paragraph" w:customStyle="1" w:styleId="25FE034F72B04BB6A9B8AA1AD889C391">
    <w:name w:val="25FE034F72B04BB6A9B8AA1AD889C391"/>
    <w:rsid w:val="00E75260"/>
  </w:style>
  <w:style w:type="paragraph" w:customStyle="1" w:styleId="9A0D78CEC6DE441D9D778EECA85872E8">
    <w:name w:val="9A0D78CEC6DE441D9D778EECA85872E8"/>
    <w:rsid w:val="00E75260"/>
  </w:style>
  <w:style w:type="paragraph" w:customStyle="1" w:styleId="BE4B274EC16B4364870AA2CFD49C2F16">
    <w:name w:val="BE4B274EC16B4364870AA2CFD49C2F16"/>
    <w:rsid w:val="00E75260"/>
  </w:style>
  <w:style w:type="paragraph" w:customStyle="1" w:styleId="6F926626D2504846A47F0544020DEEB4">
    <w:name w:val="6F926626D2504846A47F0544020DEEB4"/>
    <w:rsid w:val="00E75260"/>
  </w:style>
  <w:style w:type="paragraph" w:customStyle="1" w:styleId="908DB5ADD9BB44D8B1F58D00AEEF8F70">
    <w:name w:val="908DB5ADD9BB44D8B1F58D00AEEF8F70"/>
    <w:rsid w:val="00E75260"/>
  </w:style>
  <w:style w:type="paragraph" w:customStyle="1" w:styleId="92546218527C43099B12FB9572C738F0">
    <w:name w:val="92546218527C43099B12FB9572C738F0"/>
    <w:rsid w:val="00E75260"/>
  </w:style>
  <w:style w:type="paragraph" w:customStyle="1" w:styleId="44F457FDE9854208A49D10CF158F4F9F">
    <w:name w:val="44F457FDE9854208A49D10CF158F4F9F"/>
    <w:rsid w:val="00E75260"/>
  </w:style>
  <w:style w:type="paragraph" w:customStyle="1" w:styleId="FC707EA40E2C48B7809E5259576CBB5F">
    <w:name w:val="FC707EA40E2C48B7809E5259576CBB5F"/>
    <w:rsid w:val="00E75260"/>
  </w:style>
  <w:style w:type="paragraph" w:customStyle="1" w:styleId="43AB9F2BB5864835A156654EB81C00B1">
    <w:name w:val="43AB9F2BB5864835A156654EB81C00B1"/>
    <w:rsid w:val="00E75260"/>
  </w:style>
  <w:style w:type="paragraph" w:customStyle="1" w:styleId="F61BCB89E7C14FABBF0481C424A6919B">
    <w:name w:val="F61BCB89E7C14FABBF0481C424A6919B"/>
    <w:rsid w:val="00E75260"/>
  </w:style>
  <w:style w:type="paragraph" w:customStyle="1" w:styleId="081920820EEC404DBA80D9563C7CAE09">
    <w:name w:val="081920820EEC404DBA80D9563C7CAE09"/>
    <w:rsid w:val="00E75260"/>
  </w:style>
  <w:style w:type="paragraph" w:customStyle="1" w:styleId="AB4958D2DCE84E5E8CD7345CCA8DBF44">
    <w:name w:val="AB4958D2DCE84E5E8CD7345CCA8DBF44"/>
    <w:rsid w:val="00E75260"/>
  </w:style>
  <w:style w:type="paragraph" w:customStyle="1" w:styleId="CB2401D951C24E358C5960FFBEE619AF">
    <w:name w:val="CB2401D951C24E358C5960FFBEE619AF"/>
    <w:rsid w:val="00E75260"/>
  </w:style>
  <w:style w:type="paragraph" w:customStyle="1" w:styleId="6212DF9A0BA54A6F94745CE002EB562F">
    <w:name w:val="6212DF9A0BA54A6F94745CE002EB562F"/>
    <w:rsid w:val="00E75260"/>
  </w:style>
  <w:style w:type="paragraph" w:customStyle="1" w:styleId="667868E830254B28939D4DB4BF3537FA">
    <w:name w:val="667868E830254B28939D4DB4BF3537FA"/>
    <w:rsid w:val="00E75260"/>
  </w:style>
  <w:style w:type="paragraph" w:customStyle="1" w:styleId="790D9A9163F942838801ECE8F4CF7C80">
    <w:name w:val="790D9A9163F942838801ECE8F4CF7C80"/>
    <w:rsid w:val="00E75260"/>
  </w:style>
  <w:style w:type="paragraph" w:customStyle="1" w:styleId="4CC369EFAB044E0D9198D22A563B0BDE">
    <w:name w:val="4CC369EFAB044E0D9198D22A563B0BDE"/>
    <w:rsid w:val="00E75260"/>
  </w:style>
  <w:style w:type="paragraph" w:customStyle="1" w:styleId="7CB2719F62374164B578EBBF1BB32377">
    <w:name w:val="7CB2719F62374164B578EBBF1BB32377"/>
    <w:rsid w:val="00E75260"/>
  </w:style>
  <w:style w:type="paragraph" w:customStyle="1" w:styleId="CCA2826EC9BA46A2851DD5AD4D705EF7">
    <w:name w:val="CCA2826EC9BA46A2851DD5AD4D705EF7"/>
    <w:rsid w:val="00E75260"/>
  </w:style>
  <w:style w:type="paragraph" w:customStyle="1" w:styleId="6BA5E9AB32A34E9AA823C5A19FA7828D">
    <w:name w:val="6BA5E9AB32A34E9AA823C5A19FA7828D"/>
    <w:rsid w:val="00E75260"/>
  </w:style>
  <w:style w:type="paragraph" w:customStyle="1" w:styleId="DB714C23388A4908814416BE5893986E">
    <w:name w:val="DB714C23388A4908814416BE5893986E"/>
    <w:rsid w:val="00E75260"/>
  </w:style>
  <w:style w:type="paragraph" w:customStyle="1" w:styleId="F222CFECA9B54B89887ABD16E1519C16">
    <w:name w:val="F222CFECA9B54B89887ABD16E1519C16"/>
    <w:rsid w:val="00E75260"/>
  </w:style>
  <w:style w:type="paragraph" w:customStyle="1" w:styleId="07940495E48648798D805DBADA4A7047">
    <w:name w:val="07940495E48648798D805DBADA4A7047"/>
    <w:rsid w:val="00E75260"/>
  </w:style>
  <w:style w:type="paragraph" w:customStyle="1" w:styleId="EBB8513C5F994A11B4600D3410E6C7D5">
    <w:name w:val="EBB8513C5F994A11B4600D3410E6C7D5"/>
    <w:rsid w:val="00E75260"/>
  </w:style>
  <w:style w:type="paragraph" w:customStyle="1" w:styleId="07942720DA3542D6B0C6E5C8AE3A5384">
    <w:name w:val="07942720DA3542D6B0C6E5C8AE3A5384"/>
    <w:rsid w:val="00E75260"/>
  </w:style>
  <w:style w:type="paragraph" w:customStyle="1" w:styleId="5C24E86EE949499BBAF9A632BCC3B163">
    <w:name w:val="5C24E86EE949499BBAF9A632BCC3B163"/>
    <w:rsid w:val="00E75260"/>
  </w:style>
  <w:style w:type="paragraph" w:customStyle="1" w:styleId="EDFC217CD02D4091AA60729A3A597A8F">
    <w:name w:val="EDFC217CD02D4091AA60729A3A597A8F"/>
    <w:rsid w:val="00E75260"/>
  </w:style>
  <w:style w:type="paragraph" w:customStyle="1" w:styleId="0731F752C36B4BD588399A15425C3971">
    <w:name w:val="0731F752C36B4BD588399A15425C3971"/>
    <w:rsid w:val="00E75260"/>
  </w:style>
  <w:style w:type="paragraph" w:customStyle="1" w:styleId="47DC9E89D74A4329B6FFA814A000B1DD">
    <w:name w:val="47DC9E89D74A4329B6FFA814A000B1DD"/>
    <w:rsid w:val="00E75260"/>
  </w:style>
  <w:style w:type="paragraph" w:customStyle="1" w:styleId="9EA6BF2845B4420A8BD2EA5174D21529">
    <w:name w:val="9EA6BF2845B4420A8BD2EA5174D21529"/>
    <w:rsid w:val="00E75260"/>
  </w:style>
  <w:style w:type="paragraph" w:customStyle="1" w:styleId="1D3B135D31394A4AB79B06E2F50A72BB">
    <w:name w:val="1D3B135D31394A4AB79B06E2F50A72BB"/>
    <w:rsid w:val="00E75260"/>
  </w:style>
  <w:style w:type="paragraph" w:customStyle="1" w:styleId="878DEA8E195B4961A96DB621B8B69FD8">
    <w:name w:val="878DEA8E195B4961A96DB621B8B69FD8"/>
    <w:rsid w:val="00E75260"/>
  </w:style>
  <w:style w:type="paragraph" w:customStyle="1" w:styleId="FF5FB300DF464C188B277EA9B904E72A">
    <w:name w:val="FF5FB300DF464C188B277EA9B904E72A"/>
    <w:rsid w:val="00E75260"/>
  </w:style>
  <w:style w:type="paragraph" w:customStyle="1" w:styleId="F6B77B217DCC4E2E8AD24CABDE13EF3E">
    <w:name w:val="F6B77B217DCC4E2E8AD24CABDE13EF3E"/>
    <w:rsid w:val="00E75260"/>
  </w:style>
  <w:style w:type="paragraph" w:customStyle="1" w:styleId="301EA5918B8A4160A69D070CED73CC90">
    <w:name w:val="301EA5918B8A4160A69D070CED73CC90"/>
    <w:rsid w:val="00E75260"/>
  </w:style>
  <w:style w:type="paragraph" w:customStyle="1" w:styleId="93ECE1C332D34D77A68D0972635D8EC4">
    <w:name w:val="93ECE1C332D34D77A68D0972635D8EC4"/>
    <w:rsid w:val="00E75260"/>
  </w:style>
  <w:style w:type="paragraph" w:customStyle="1" w:styleId="5BAF94BCC2FC4E6DB6C94BB332B2E2A4">
    <w:name w:val="5BAF94BCC2FC4E6DB6C94BB332B2E2A4"/>
    <w:rsid w:val="00E75260"/>
  </w:style>
  <w:style w:type="paragraph" w:customStyle="1" w:styleId="8B4B39AB5B23422AB31A04F0075032DB">
    <w:name w:val="8B4B39AB5B23422AB31A04F0075032DB"/>
    <w:rsid w:val="00E75260"/>
  </w:style>
  <w:style w:type="paragraph" w:customStyle="1" w:styleId="BD0A403E38DC4FF193673C4773164740">
    <w:name w:val="BD0A403E38DC4FF193673C4773164740"/>
    <w:rsid w:val="00E75260"/>
  </w:style>
  <w:style w:type="paragraph" w:customStyle="1" w:styleId="7F98158D23204C7097F7771709AE287E">
    <w:name w:val="7F98158D23204C7097F7771709AE287E"/>
    <w:rsid w:val="00E75260"/>
  </w:style>
  <w:style w:type="paragraph" w:customStyle="1" w:styleId="007501D57A7E4DA0BCCBCC226F9E9BB1">
    <w:name w:val="007501D57A7E4DA0BCCBCC226F9E9BB1"/>
    <w:rsid w:val="00E75260"/>
  </w:style>
  <w:style w:type="paragraph" w:customStyle="1" w:styleId="8CD833663BF44ADAB17299172100CE1D">
    <w:name w:val="8CD833663BF44ADAB17299172100CE1D"/>
    <w:rsid w:val="00E75260"/>
  </w:style>
  <w:style w:type="paragraph" w:customStyle="1" w:styleId="A445CD743C5946A8B6898DAFF85BDE2F">
    <w:name w:val="A445CD743C5946A8B6898DAFF85BDE2F"/>
    <w:rsid w:val="00E75260"/>
  </w:style>
  <w:style w:type="paragraph" w:customStyle="1" w:styleId="589690F0FA6F43CC8747BDD8CEF5186A">
    <w:name w:val="589690F0FA6F43CC8747BDD8CEF5186A"/>
    <w:rsid w:val="00E75260"/>
  </w:style>
  <w:style w:type="paragraph" w:customStyle="1" w:styleId="4A182873F6F44B23927C86A85C63344B">
    <w:name w:val="4A182873F6F44B23927C86A85C63344B"/>
    <w:rsid w:val="00E75260"/>
  </w:style>
  <w:style w:type="paragraph" w:customStyle="1" w:styleId="71B04E59A2DF403FADB331C416F37871">
    <w:name w:val="71B04E59A2DF403FADB331C416F37871"/>
    <w:rsid w:val="00E75260"/>
  </w:style>
  <w:style w:type="paragraph" w:customStyle="1" w:styleId="07271B256999414592D6120B87F142DF">
    <w:name w:val="07271B256999414592D6120B87F142DF"/>
    <w:rsid w:val="00E75260"/>
  </w:style>
  <w:style w:type="paragraph" w:customStyle="1" w:styleId="AD9AB06E75D64E9EBAD1E8F9FEAB1B87">
    <w:name w:val="AD9AB06E75D64E9EBAD1E8F9FEAB1B87"/>
    <w:rsid w:val="00E75260"/>
  </w:style>
  <w:style w:type="paragraph" w:customStyle="1" w:styleId="27BE668C45944595B48F8E65B463938F">
    <w:name w:val="27BE668C45944595B48F8E65B463938F"/>
    <w:rsid w:val="00E75260"/>
  </w:style>
  <w:style w:type="paragraph" w:customStyle="1" w:styleId="5A6DB3DBBD9F496BA38200112F20C6F6">
    <w:name w:val="5A6DB3DBBD9F496BA38200112F20C6F6"/>
    <w:rsid w:val="00E75260"/>
  </w:style>
  <w:style w:type="paragraph" w:customStyle="1" w:styleId="B57437422F4B436B841A9C477A694D59">
    <w:name w:val="B57437422F4B436B841A9C477A694D59"/>
    <w:rsid w:val="00E75260"/>
  </w:style>
  <w:style w:type="paragraph" w:customStyle="1" w:styleId="65AFDB5DDEFC4C52BF6D4F18153F1B5E">
    <w:name w:val="65AFDB5DDEFC4C52BF6D4F18153F1B5E"/>
    <w:rsid w:val="00E75260"/>
  </w:style>
  <w:style w:type="paragraph" w:customStyle="1" w:styleId="AB44461780364048BA478573BB9F51A8">
    <w:name w:val="AB44461780364048BA478573BB9F51A8"/>
    <w:rsid w:val="00E75260"/>
  </w:style>
  <w:style w:type="paragraph" w:customStyle="1" w:styleId="DCB389A76A8A48F89240AA4AA8D74EAA">
    <w:name w:val="DCB389A76A8A48F89240AA4AA8D74EAA"/>
    <w:rsid w:val="00E75260"/>
  </w:style>
  <w:style w:type="paragraph" w:customStyle="1" w:styleId="FA93BEB28B0F492582D3B4933709DB89">
    <w:name w:val="FA93BEB28B0F492582D3B4933709DB89"/>
    <w:rsid w:val="00E75260"/>
  </w:style>
  <w:style w:type="paragraph" w:customStyle="1" w:styleId="4D2C6A28E41847AFAD77C47F2C4729C6">
    <w:name w:val="4D2C6A28E41847AFAD77C47F2C4729C6"/>
    <w:rsid w:val="00E75260"/>
  </w:style>
  <w:style w:type="paragraph" w:customStyle="1" w:styleId="47EA23C128144A05967F7EE6812CE4EE">
    <w:name w:val="47EA23C128144A05967F7EE6812CE4EE"/>
    <w:rsid w:val="00E75260"/>
  </w:style>
  <w:style w:type="paragraph" w:customStyle="1" w:styleId="C4D3B0B79DC84F53A913092459D308DB">
    <w:name w:val="C4D3B0B79DC84F53A913092459D308DB"/>
    <w:rsid w:val="00E75260"/>
  </w:style>
  <w:style w:type="paragraph" w:customStyle="1" w:styleId="9B8F74EA2CF247CBBDA9F816D7DD4B0E">
    <w:name w:val="9B8F74EA2CF247CBBDA9F816D7DD4B0E"/>
    <w:rsid w:val="00E75260"/>
  </w:style>
  <w:style w:type="paragraph" w:customStyle="1" w:styleId="B326314909C949299E6B41B61B3CCDE6">
    <w:name w:val="B326314909C949299E6B41B61B3CCDE6"/>
    <w:rsid w:val="00E75260"/>
  </w:style>
  <w:style w:type="paragraph" w:customStyle="1" w:styleId="B9BCFE9C57F6487FB95F21F06088AEF0">
    <w:name w:val="B9BCFE9C57F6487FB95F21F06088AEF0"/>
    <w:rsid w:val="00E75260"/>
  </w:style>
  <w:style w:type="paragraph" w:customStyle="1" w:styleId="9DAF7A7049BB4D0D874E244D34262291">
    <w:name w:val="9DAF7A7049BB4D0D874E244D34262291"/>
    <w:rsid w:val="00E75260"/>
  </w:style>
  <w:style w:type="paragraph" w:customStyle="1" w:styleId="5145E37C3DAB4FCCA2B4465B75A0C0E7">
    <w:name w:val="5145E37C3DAB4FCCA2B4465B75A0C0E7"/>
    <w:rsid w:val="00E75260"/>
  </w:style>
  <w:style w:type="paragraph" w:customStyle="1" w:styleId="500A35DBC295496095644E48FDCC5F66">
    <w:name w:val="500A35DBC295496095644E48FDCC5F66"/>
    <w:rsid w:val="00E75260"/>
  </w:style>
  <w:style w:type="paragraph" w:customStyle="1" w:styleId="6C7B8E3696CB498689F03B32A7607525">
    <w:name w:val="6C7B8E3696CB498689F03B32A7607525"/>
    <w:rsid w:val="00E75260"/>
  </w:style>
  <w:style w:type="paragraph" w:customStyle="1" w:styleId="BED55EFB7C724A8B93ED3770DCC29146">
    <w:name w:val="BED55EFB7C724A8B93ED3770DCC29146"/>
    <w:rsid w:val="00E75260"/>
  </w:style>
  <w:style w:type="paragraph" w:customStyle="1" w:styleId="29563F04DB6044D8B3E13E31C8464002">
    <w:name w:val="29563F04DB6044D8B3E13E31C8464002"/>
    <w:rsid w:val="00E75260"/>
  </w:style>
  <w:style w:type="paragraph" w:customStyle="1" w:styleId="7F22FCF16492458DA4EFD7F341076602">
    <w:name w:val="7F22FCF16492458DA4EFD7F341076602"/>
    <w:rsid w:val="00E75260"/>
  </w:style>
  <w:style w:type="paragraph" w:customStyle="1" w:styleId="8BD15AD429584C868D318E71F01CDB35">
    <w:name w:val="8BD15AD429584C868D318E71F01CDB35"/>
    <w:rsid w:val="00E75260"/>
  </w:style>
  <w:style w:type="paragraph" w:customStyle="1" w:styleId="DD0AB412AF7641479A80B58273B24D05">
    <w:name w:val="DD0AB412AF7641479A80B58273B24D05"/>
    <w:rsid w:val="00E75260"/>
  </w:style>
  <w:style w:type="paragraph" w:customStyle="1" w:styleId="88C2D6E5671F4BA6A786CAB3162D0217">
    <w:name w:val="88C2D6E5671F4BA6A786CAB3162D0217"/>
    <w:rsid w:val="00E75260"/>
  </w:style>
  <w:style w:type="paragraph" w:customStyle="1" w:styleId="D9E22DC969224AA3922A0962D90812D0">
    <w:name w:val="D9E22DC969224AA3922A0962D90812D0"/>
    <w:rsid w:val="00E75260"/>
  </w:style>
  <w:style w:type="paragraph" w:customStyle="1" w:styleId="3B7CE93D053041F2BAB2E6B7F76AF524">
    <w:name w:val="3B7CE93D053041F2BAB2E6B7F76AF524"/>
    <w:rsid w:val="00E75260"/>
  </w:style>
  <w:style w:type="paragraph" w:customStyle="1" w:styleId="1916B1BAB5E04846BE8F25490C8B5966">
    <w:name w:val="1916B1BAB5E04846BE8F25490C8B5966"/>
    <w:rsid w:val="00E75260"/>
  </w:style>
  <w:style w:type="paragraph" w:customStyle="1" w:styleId="99483A6749FF495DA9730B77397A0D32">
    <w:name w:val="99483A6749FF495DA9730B77397A0D32"/>
    <w:rsid w:val="00E75260"/>
  </w:style>
  <w:style w:type="paragraph" w:customStyle="1" w:styleId="84142BDAD1554E2BA3369E0E81607FE7">
    <w:name w:val="84142BDAD1554E2BA3369E0E81607FE7"/>
    <w:rsid w:val="00E75260"/>
  </w:style>
  <w:style w:type="paragraph" w:customStyle="1" w:styleId="AAD7677ACD8B4C11B7B4AD91F175E062">
    <w:name w:val="AAD7677ACD8B4C11B7B4AD91F175E062"/>
    <w:rsid w:val="00E75260"/>
  </w:style>
  <w:style w:type="paragraph" w:customStyle="1" w:styleId="AA6B3C2708814E999962C2FB19CCED35">
    <w:name w:val="AA6B3C2708814E999962C2FB19CCED35"/>
    <w:rsid w:val="00E75260"/>
  </w:style>
  <w:style w:type="paragraph" w:customStyle="1" w:styleId="E3B24FDAD20B493B948728A6F1AE6ABD">
    <w:name w:val="E3B24FDAD20B493B948728A6F1AE6ABD"/>
    <w:rsid w:val="00E75260"/>
  </w:style>
  <w:style w:type="paragraph" w:customStyle="1" w:styleId="3762FB01A78D44CC908452B617D9ED64">
    <w:name w:val="3762FB01A78D44CC908452B617D9ED64"/>
    <w:rsid w:val="00E75260"/>
  </w:style>
  <w:style w:type="paragraph" w:customStyle="1" w:styleId="1FB6D2CC97F24499A7E6B9B6F0E874D1">
    <w:name w:val="1FB6D2CC97F24499A7E6B9B6F0E874D1"/>
    <w:rsid w:val="00E75260"/>
  </w:style>
  <w:style w:type="paragraph" w:customStyle="1" w:styleId="58B51B2A651940659E18E30801103AD3">
    <w:name w:val="58B51B2A651940659E18E30801103AD3"/>
    <w:rsid w:val="00E75260"/>
  </w:style>
  <w:style w:type="paragraph" w:customStyle="1" w:styleId="33BE07185E9149A08D88838F3010F0BD">
    <w:name w:val="33BE07185E9149A08D88838F3010F0BD"/>
    <w:rsid w:val="00E75260"/>
  </w:style>
  <w:style w:type="paragraph" w:customStyle="1" w:styleId="001F19F0BCEB4A6790F0772828B825A5">
    <w:name w:val="001F19F0BCEB4A6790F0772828B825A5"/>
    <w:rsid w:val="00E75260"/>
  </w:style>
  <w:style w:type="paragraph" w:customStyle="1" w:styleId="79E76AEFE66E4EA89D3D28227D9A2C26">
    <w:name w:val="79E76AEFE66E4EA89D3D28227D9A2C26"/>
    <w:rsid w:val="00E75260"/>
  </w:style>
  <w:style w:type="paragraph" w:customStyle="1" w:styleId="AE9EF636ECA84039ABABFE4180B12D4A">
    <w:name w:val="AE9EF636ECA84039ABABFE4180B12D4A"/>
    <w:rsid w:val="00E75260"/>
  </w:style>
  <w:style w:type="paragraph" w:customStyle="1" w:styleId="D696301928284B15A0A811CABB296E3C">
    <w:name w:val="D696301928284B15A0A811CABB296E3C"/>
    <w:rsid w:val="00E75260"/>
  </w:style>
  <w:style w:type="paragraph" w:customStyle="1" w:styleId="2C5C1562823745C6B4FA26C80FAFFED0">
    <w:name w:val="2C5C1562823745C6B4FA26C80FAFFED0"/>
    <w:rsid w:val="00E75260"/>
  </w:style>
  <w:style w:type="paragraph" w:customStyle="1" w:styleId="843DA30497674B328DFDD0245A2ED13A">
    <w:name w:val="843DA30497674B328DFDD0245A2ED13A"/>
    <w:rsid w:val="00E75260"/>
  </w:style>
  <w:style w:type="paragraph" w:customStyle="1" w:styleId="5023E558ABA6408DAFC6CD88603026E4">
    <w:name w:val="5023E558ABA6408DAFC6CD88603026E4"/>
    <w:rsid w:val="00E75260"/>
  </w:style>
  <w:style w:type="paragraph" w:customStyle="1" w:styleId="B3B7038ED71142DABC24FD79915BFDBE">
    <w:name w:val="B3B7038ED71142DABC24FD79915BFDBE"/>
    <w:rsid w:val="00E75260"/>
  </w:style>
  <w:style w:type="paragraph" w:customStyle="1" w:styleId="C8959C19CB5E453F8239517314909A44">
    <w:name w:val="C8959C19CB5E453F8239517314909A44"/>
    <w:rsid w:val="00E75260"/>
  </w:style>
  <w:style w:type="paragraph" w:customStyle="1" w:styleId="B06AD3BA328C428BA9B1CD71128B44E6">
    <w:name w:val="B06AD3BA328C428BA9B1CD71128B44E6"/>
    <w:rsid w:val="00E75260"/>
  </w:style>
  <w:style w:type="paragraph" w:customStyle="1" w:styleId="028BC1C4694A4C7B9C747BEF794A2270">
    <w:name w:val="028BC1C4694A4C7B9C747BEF794A2270"/>
    <w:rsid w:val="00E75260"/>
  </w:style>
  <w:style w:type="paragraph" w:customStyle="1" w:styleId="095EA40ED7AE4307A93629B2F45928F5">
    <w:name w:val="095EA40ED7AE4307A93629B2F45928F5"/>
    <w:rsid w:val="00E75260"/>
  </w:style>
  <w:style w:type="paragraph" w:customStyle="1" w:styleId="3BE4FF45A737495DA1F239C2A5E0823D">
    <w:name w:val="3BE4FF45A737495DA1F239C2A5E0823D"/>
    <w:rsid w:val="00E75260"/>
  </w:style>
  <w:style w:type="paragraph" w:customStyle="1" w:styleId="761BAD657ADE4FC18453614298663D60">
    <w:name w:val="761BAD657ADE4FC18453614298663D60"/>
    <w:rsid w:val="00E75260"/>
  </w:style>
  <w:style w:type="paragraph" w:customStyle="1" w:styleId="9C1F2A4DE44B477A9AA8C29A0D42D484">
    <w:name w:val="9C1F2A4DE44B477A9AA8C29A0D42D484"/>
    <w:rsid w:val="00E75260"/>
  </w:style>
  <w:style w:type="paragraph" w:customStyle="1" w:styleId="80B60AF3571C4FBE91CD3D4D87C74FCC">
    <w:name w:val="80B60AF3571C4FBE91CD3D4D87C74FCC"/>
    <w:rsid w:val="00E75260"/>
  </w:style>
  <w:style w:type="paragraph" w:customStyle="1" w:styleId="21BCD2068E894563A3CDB05294729377">
    <w:name w:val="21BCD2068E894563A3CDB05294729377"/>
    <w:rsid w:val="00E75260"/>
  </w:style>
  <w:style w:type="paragraph" w:customStyle="1" w:styleId="A9C3B2BAC202413FAE4AA8094E90574F">
    <w:name w:val="A9C3B2BAC202413FAE4AA8094E90574F"/>
    <w:rsid w:val="00E75260"/>
  </w:style>
  <w:style w:type="paragraph" w:customStyle="1" w:styleId="9B8910805C054F5C8F6026002E585A61">
    <w:name w:val="9B8910805C054F5C8F6026002E585A61"/>
    <w:rsid w:val="00E75260"/>
  </w:style>
  <w:style w:type="paragraph" w:customStyle="1" w:styleId="E102A47BE3064968A180CC1166F3952F">
    <w:name w:val="E102A47BE3064968A180CC1166F3952F"/>
    <w:rsid w:val="00E75260"/>
  </w:style>
  <w:style w:type="paragraph" w:customStyle="1" w:styleId="F6632E83A3334CD7A97FFD2A53B4B164">
    <w:name w:val="F6632E83A3334CD7A97FFD2A53B4B164"/>
    <w:rsid w:val="00E75260"/>
  </w:style>
  <w:style w:type="paragraph" w:customStyle="1" w:styleId="56319C5701B5454D91309E51FCF51244">
    <w:name w:val="56319C5701B5454D91309E51FCF51244"/>
    <w:rsid w:val="00E75260"/>
  </w:style>
  <w:style w:type="paragraph" w:customStyle="1" w:styleId="925FFD3F4BE249498E6E2C842D8F10E1">
    <w:name w:val="925FFD3F4BE249498E6E2C842D8F10E1"/>
    <w:rsid w:val="00E75260"/>
  </w:style>
  <w:style w:type="paragraph" w:customStyle="1" w:styleId="F596C2634D674849BD287DE3FC110E81">
    <w:name w:val="F596C2634D674849BD287DE3FC110E81"/>
    <w:rsid w:val="00E75260"/>
  </w:style>
  <w:style w:type="paragraph" w:customStyle="1" w:styleId="41203026055D4B47A864D3DEFBC928C2">
    <w:name w:val="41203026055D4B47A864D3DEFBC928C2"/>
    <w:rsid w:val="00E75260"/>
  </w:style>
  <w:style w:type="paragraph" w:customStyle="1" w:styleId="E85A2D7849294673995B933FFCAB2C3B">
    <w:name w:val="E85A2D7849294673995B933FFCAB2C3B"/>
    <w:rsid w:val="00E75260"/>
  </w:style>
  <w:style w:type="paragraph" w:customStyle="1" w:styleId="835BF793D8434221809371A3B3BBE3C6">
    <w:name w:val="835BF793D8434221809371A3B3BBE3C6"/>
    <w:rsid w:val="00E75260"/>
  </w:style>
  <w:style w:type="paragraph" w:customStyle="1" w:styleId="4DBA9C5C64684A468BF6652C74FC05EA">
    <w:name w:val="4DBA9C5C64684A468BF6652C74FC05EA"/>
    <w:rsid w:val="00E75260"/>
  </w:style>
  <w:style w:type="paragraph" w:customStyle="1" w:styleId="ADED252A3A594C29951728E1A893CCA6">
    <w:name w:val="ADED252A3A594C29951728E1A893CCA6"/>
    <w:rsid w:val="00E75260"/>
  </w:style>
  <w:style w:type="paragraph" w:customStyle="1" w:styleId="B75000513DFC4BCA86B52A6AE30B747D">
    <w:name w:val="B75000513DFC4BCA86B52A6AE30B747D"/>
    <w:rsid w:val="00E75260"/>
  </w:style>
  <w:style w:type="paragraph" w:customStyle="1" w:styleId="5C7F39BC4F524492B54AB210BC2D2F1F">
    <w:name w:val="5C7F39BC4F524492B54AB210BC2D2F1F"/>
    <w:rsid w:val="00E75260"/>
  </w:style>
  <w:style w:type="paragraph" w:customStyle="1" w:styleId="FDEF596002174D2DBDDB1F6C3379A377">
    <w:name w:val="FDEF596002174D2DBDDB1F6C3379A377"/>
    <w:rsid w:val="00E75260"/>
  </w:style>
  <w:style w:type="paragraph" w:customStyle="1" w:styleId="68A2FCF6620E48379B546EFCD477D797">
    <w:name w:val="68A2FCF6620E48379B546EFCD477D797"/>
    <w:rsid w:val="00E75260"/>
  </w:style>
  <w:style w:type="paragraph" w:customStyle="1" w:styleId="A57A34C9201F442BB5C9FC2BDE9108CB">
    <w:name w:val="A57A34C9201F442BB5C9FC2BDE9108CB"/>
    <w:rsid w:val="00E75260"/>
  </w:style>
  <w:style w:type="paragraph" w:customStyle="1" w:styleId="91826C45690C462497D026EEAB37EDAE">
    <w:name w:val="91826C45690C462497D026EEAB37EDAE"/>
    <w:rsid w:val="00E75260"/>
  </w:style>
  <w:style w:type="paragraph" w:customStyle="1" w:styleId="3D761E44456A40DB840E91079BE16F69">
    <w:name w:val="3D761E44456A40DB840E91079BE16F69"/>
    <w:rsid w:val="00E75260"/>
  </w:style>
  <w:style w:type="paragraph" w:customStyle="1" w:styleId="45E17F7CB98C4D08850EC6FE8F56538D">
    <w:name w:val="45E17F7CB98C4D08850EC6FE8F56538D"/>
    <w:rsid w:val="00E75260"/>
  </w:style>
  <w:style w:type="paragraph" w:customStyle="1" w:styleId="942D10CC2CC943F18D89A597983D3195">
    <w:name w:val="942D10CC2CC943F18D89A597983D3195"/>
    <w:rsid w:val="00E75260"/>
  </w:style>
  <w:style w:type="paragraph" w:customStyle="1" w:styleId="2B53D90985304416B64740686CFFE144">
    <w:name w:val="2B53D90985304416B64740686CFFE144"/>
    <w:rsid w:val="00E75260"/>
  </w:style>
  <w:style w:type="paragraph" w:customStyle="1" w:styleId="16BD2CDC74A7400F901442A64612075D">
    <w:name w:val="16BD2CDC74A7400F901442A64612075D"/>
    <w:rsid w:val="00E75260"/>
  </w:style>
  <w:style w:type="paragraph" w:customStyle="1" w:styleId="482097C20FBB4E34A0F7928D8FD4D5FB">
    <w:name w:val="482097C20FBB4E34A0F7928D8FD4D5FB"/>
    <w:rsid w:val="00E75260"/>
  </w:style>
  <w:style w:type="paragraph" w:customStyle="1" w:styleId="36F39AC1005A4858A2D19E545800A9F8">
    <w:name w:val="36F39AC1005A4858A2D19E545800A9F8"/>
    <w:rsid w:val="00E75260"/>
  </w:style>
  <w:style w:type="paragraph" w:customStyle="1" w:styleId="77C38D0BC5124EE48432B23A49459EA5">
    <w:name w:val="77C38D0BC5124EE48432B23A49459EA5"/>
    <w:rsid w:val="00E75260"/>
  </w:style>
  <w:style w:type="paragraph" w:customStyle="1" w:styleId="B0DA908ADBD04BF7967B1203B805B084">
    <w:name w:val="B0DA908ADBD04BF7967B1203B805B084"/>
    <w:rsid w:val="00E75260"/>
  </w:style>
  <w:style w:type="paragraph" w:customStyle="1" w:styleId="5A41034748B84FA6AD57EBDFAD92F047">
    <w:name w:val="5A41034748B84FA6AD57EBDFAD92F047"/>
    <w:rsid w:val="00E75260"/>
  </w:style>
  <w:style w:type="paragraph" w:customStyle="1" w:styleId="016E19C9A1DB47F59058DB6C92A9D1CF">
    <w:name w:val="016E19C9A1DB47F59058DB6C92A9D1CF"/>
    <w:rsid w:val="00E75260"/>
  </w:style>
  <w:style w:type="paragraph" w:customStyle="1" w:styleId="021E7134F5E547978AA99D2E9766F446">
    <w:name w:val="021E7134F5E547978AA99D2E9766F446"/>
    <w:rsid w:val="00E75260"/>
  </w:style>
  <w:style w:type="paragraph" w:customStyle="1" w:styleId="9A1EE4DB42AC41CB9A5CD49BC4003712">
    <w:name w:val="9A1EE4DB42AC41CB9A5CD49BC4003712"/>
    <w:rsid w:val="00E75260"/>
  </w:style>
  <w:style w:type="paragraph" w:customStyle="1" w:styleId="B93BAA051EB04E82A4802D42F54A52F5">
    <w:name w:val="B93BAA051EB04E82A4802D42F54A52F5"/>
    <w:rsid w:val="00E75260"/>
  </w:style>
  <w:style w:type="paragraph" w:customStyle="1" w:styleId="6474D321FB0447AAAA816A054CBB85D3">
    <w:name w:val="6474D321FB0447AAAA816A054CBB85D3"/>
    <w:rsid w:val="00E75260"/>
  </w:style>
  <w:style w:type="paragraph" w:customStyle="1" w:styleId="3FE491DF0CB148B5B2726877C4ACFE04">
    <w:name w:val="3FE491DF0CB148B5B2726877C4ACFE04"/>
    <w:rsid w:val="00E75260"/>
  </w:style>
  <w:style w:type="paragraph" w:customStyle="1" w:styleId="1E2F9E87E65C4BF2BB45485DF8970F45">
    <w:name w:val="1E2F9E87E65C4BF2BB45485DF8970F45"/>
    <w:rsid w:val="00E75260"/>
  </w:style>
  <w:style w:type="paragraph" w:customStyle="1" w:styleId="8CAC432EFF314270BD8549C8E1662EE5">
    <w:name w:val="8CAC432EFF314270BD8549C8E1662EE5"/>
    <w:rsid w:val="00E75260"/>
  </w:style>
  <w:style w:type="paragraph" w:customStyle="1" w:styleId="00F79E576B7944278290BE2386684D2C">
    <w:name w:val="00F79E576B7944278290BE2386684D2C"/>
    <w:rsid w:val="00E75260"/>
  </w:style>
  <w:style w:type="paragraph" w:customStyle="1" w:styleId="1B64DDE1D6EA440BBA8BB4CB57429290">
    <w:name w:val="1B64DDE1D6EA440BBA8BB4CB57429290"/>
    <w:rsid w:val="00E75260"/>
  </w:style>
  <w:style w:type="paragraph" w:customStyle="1" w:styleId="CE6D825E6A574287AF826088F1C9A992">
    <w:name w:val="CE6D825E6A574287AF826088F1C9A992"/>
    <w:rsid w:val="00E75260"/>
  </w:style>
  <w:style w:type="paragraph" w:customStyle="1" w:styleId="295F9957AD9A47BAA7F7B46297EC8135">
    <w:name w:val="295F9957AD9A47BAA7F7B46297EC8135"/>
    <w:rsid w:val="00E75260"/>
  </w:style>
  <w:style w:type="paragraph" w:customStyle="1" w:styleId="8FB71F650A60484C93F1889FA2B1969B">
    <w:name w:val="8FB71F650A60484C93F1889FA2B1969B"/>
    <w:rsid w:val="00E75260"/>
  </w:style>
  <w:style w:type="paragraph" w:customStyle="1" w:styleId="0915177432EC4084BDC6245BBB5D27BD">
    <w:name w:val="0915177432EC4084BDC6245BBB5D27BD"/>
    <w:rsid w:val="00E75260"/>
  </w:style>
  <w:style w:type="paragraph" w:customStyle="1" w:styleId="8658C92708A740FD93E5DF4041B9925E">
    <w:name w:val="8658C92708A740FD93E5DF4041B9925E"/>
    <w:rsid w:val="00E75260"/>
  </w:style>
  <w:style w:type="paragraph" w:customStyle="1" w:styleId="F601CAF34F9743B18129BF8226C318D7">
    <w:name w:val="F601CAF34F9743B18129BF8226C318D7"/>
    <w:rsid w:val="00E75260"/>
  </w:style>
  <w:style w:type="paragraph" w:customStyle="1" w:styleId="F2A373D8DE4B4A41B5F6FD91476A2303">
    <w:name w:val="F2A373D8DE4B4A41B5F6FD91476A2303"/>
    <w:rsid w:val="00E75260"/>
  </w:style>
  <w:style w:type="paragraph" w:customStyle="1" w:styleId="EB4A073120BB49B9A0F3D4EA8C3C8C1D">
    <w:name w:val="EB4A073120BB49B9A0F3D4EA8C3C8C1D"/>
    <w:rsid w:val="00E75260"/>
  </w:style>
  <w:style w:type="paragraph" w:customStyle="1" w:styleId="FEC1B526168D41D9A18A6CADFAD763FE">
    <w:name w:val="FEC1B526168D41D9A18A6CADFAD763FE"/>
    <w:rsid w:val="00E75260"/>
  </w:style>
  <w:style w:type="paragraph" w:customStyle="1" w:styleId="54B7005506044687AF2780CC2D879EF1">
    <w:name w:val="54B7005506044687AF2780CC2D879EF1"/>
    <w:rsid w:val="00E75260"/>
  </w:style>
  <w:style w:type="paragraph" w:customStyle="1" w:styleId="3A07901EF37D465CAA32665537451717">
    <w:name w:val="3A07901EF37D465CAA32665537451717"/>
    <w:rsid w:val="00E75260"/>
  </w:style>
  <w:style w:type="paragraph" w:customStyle="1" w:styleId="F1E3AE7CB706467AA63A9E06A1656FD9">
    <w:name w:val="F1E3AE7CB706467AA63A9E06A1656FD9"/>
    <w:rsid w:val="00E75260"/>
  </w:style>
  <w:style w:type="paragraph" w:customStyle="1" w:styleId="9E8BD2B194B244B89CE63188EA207AA6">
    <w:name w:val="9E8BD2B194B244B89CE63188EA207AA6"/>
    <w:rsid w:val="00E75260"/>
  </w:style>
  <w:style w:type="paragraph" w:customStyle="1" w:styleId="C84588731EB549FE9E2B25E90BBF71A9">
    <w:name w:val="C84588731EB549FE9E2B25E90BBF71A9"/>
    <w:rsid w:val="00E75260"/>
  </w:style>
  <w:style w:type="paragraph" w:customStyle="1" w:styleId="8FE9CEDD60B74515A7CEC5ECBE745FEE">
    <w:name w:val="8FE9CEDD60B74515A7CEC5ECBE745FEE"/>
    <w:rsid w:val="00E75260"/>
  </w:style>
  <w:style w:type="paragraph" w:customStyle="1" w:styleId="B0264A0D7EE24BE0808A7354803295FE">
    <w:name w:val="B0264A0D7EE24BE0808A7354803295FE"/>
    <w:rsid w:val="00E75260"/>
  </w:style>
  <w:style w:type="paragraph" w:customStyle="1" w:styleId="8DE69FE328934D4291E4DFA9E1B53171">
    <w:name w:val="8DE69FE328934D4291E4DFA9E1B53171"/>
    <w:rsid w:val="00E75260"/>
  </w:style>
  <w:style w:type="paragraph" w:customStyle="1" w:styleId="34B515F6A733486CA1D7564EDAE9FFD1">
    <w:name w:val="34B515F6A733486CA1D7564EDAE9FFD1"/>
    <w:rsid w:val="00E75260"/>
  </w:style>
  <w:style w:type="paragraph" w:customStyle="1" w:styleId="060B1A64FF574EB4969481F2C4D0EA8F">
    <w:name w:val="060B1A64FF574EB4969481F2C4D0EA8F"/>
    <w:rsid w:val="00E75260"/>
  </w:style>
  <w:style w:type="paragraph" w:customStyle="1" w:styleId="1FB5718AFCF849268C7ABEFB84675817">
    <w:name w:val="1FB5718AFCF849268C7ABEFB84675817"/>
    <w:rsid w:val="00E75260"/>
  </w:style>
  <w:style w:type="paragraph" w:customStyle="1" w:styleId="3FF2555666FB4382BB9702AA239ACF07">
    <w:name w:val="3FF2555666FB4382BB9702AA239ACF07"/>
    <w:rsid w:val="00E75260"/>
  </w:style>
  <w:style w:type="paragraph" w:customStyle="1" w:styleId="CF1203A5413142EBBA652E2E0442424E">
    <w:name w:val="CF1203A5413142EBBA652E2E0442424E"/>
    <w:rsid w:val="00E75260"/>
  </w:style>
  <w:style w:type="paragraph" w:customStyle="1" w:styleId="1E267BCA3CE04A06AA37954D360C1B20">
    <w:name w:val="1E267BCA3CE04A06AA37954D360C1B20"/>
    <w:rsid w:val="00E75260"/>
  </w:style>
  <w:style w:type="paragraph" w:customStyle="1" w:styleId="DF84074C102C47299DDFEA1CBEA870E6">
    <w:name w:val="DF84074C102C47299DDFEA1CBEA870E6"/>
    <w:rsid w:val="00E75260"/>
  </w:style>
  <w:style w:type="paragraph" w:customStyle="1" w:styleId="ED90EAF3C143457E80CF53B69F306D4A">
    <w:name w:val="ED90EAF3C143457E80CF53B69F306D4A"/>
    <w:rsid w:val="00E75260"/>
  </w:style>
  <w:style w:type="paragraph" w:customStyle="1" w:styleId="765D30C1D3D34B2CA51A665376DF6AF9">
    <w:name w:val="765D30C1D3D34B2CA51A665376DF6AF9"/>
    <w:rsid w:val="00E75260"/>
  </w:style>
  <w:style w:type="paragraph" w:customStyle="1" w:styleId="64397D0AE21643B6B57FBB20095FDB66">
    <w:name w:val="64397D0AE21643B6B57FBB20095FDB66"/>
    <w:rsid w:val="00E75260"/>
  </w:style>
  <w:style w:type="paragraph" w:customStyle="1" w:styleId="D65D9E543CD1416D869EFEB39714A890">
    <w:name w:val="D65D9E543CD1416D869EFEB39714A890"/>
    <w:rsid w:val="00E75260"/>
  </w:style>
  <w:style w:type="paragraph" w:customStyle="1" w:styleId="66B881DDCBE44D279A5397FD02000E93">
    <w:name w:val="66B881DDCBE44D279A5397FD02000E93"/>
    <w:rsid w:val="00E75260"/>
  </w:style>
  <w:style w:type="paragraph" w:customStyle="1" w:styleId="3E281DD929DA4971887DD547158763EE">
    <w:name w:val="3E281DD929DA4971887DD547158763EE"/>
    <w:rsid w:val="00E75260"/>
  </w:style>
  <w:style w:type="paragraph" w:customStyle="1" w:styleId="38F8475F14AA4FC0BBE0322BADB03181">
    <w:name w:val="38F8475F14AA4FC0BBE0322BADB03181"/>
    <w:rsid w:val="00E75260"/>
  </w:style>
  <w:style w:type="paragraph" w:customStyle="1" w:styleId="76BEE8D4AECE4FF4A50F9689AC501557">
    <w:name w:val="76BEE8D4AECE4FF4A50F9689AC501557"/>
    <w:rsid w:val="00E75260"/>
  </w:style>
  <w:style w:type="paragraph" w:customStyle="1" w:styleId="7F9D44EAA51B4E87B4108A574E5EAD96">
    <w:name w:val="7F9D44EAA51B4E87B4108A574E5EAD96"/>
    <w:rsid w:val="00E75260"/>
  </w:style>
  <w:style w:type="paragraph" w:customStyle="1" w:styleId="98C3BD5535F549E0BAEEE04C039B4BA6">
    <w:name w:val="98C3BD5535F549E0BAEEE04C039B4BA6"/>
    <w:rsid w:val="00E75260"/>
  </w:style>
  <w:style w:type="paragraph" w:customStyle="1" w:styleId="90E48A69EDD6464BB42EA954F6645EF2">
    <w:name w:val="90E48A69EDD6464BB42EA954F6645EF2"/>
    <w:rsid w:val="00E75260"/>
  </w:style>
  <w:style w:type="paragraph" w:customStyle="1" w:styleId="8910A479120D447EA290E73B133D783D">
    <w:name w:val="8910A479120D447EA290E73B133D783D"/>
    <w:rsid w:val="00E75260"/>
  </w:style>
  <w:style w:type="paragraph" w:customStyle="1" w:styleId="36B3D5CCF3864066B8F0325ED78B95B3">
    <w:name w:val="36B3D5CCF3864066B8F0325ED78B95B3"/>
    <w:rsid w:val="00E75260"/>
  </w:style>
  <w:style w:type="paragraph" w:customStyle="1" w:styleId="34BE7E8852914FD8AEDD1BCF515B76C2">
    <w:name w:val="34BE7E8852914FD8AEDD1BCF515B76C2"/>
    <w:rsid w:val="00E75260"/>
  </w:style>
  <w:style w:type="paragraph" w:customStyle="1" w:styleId="83022C92F4F741EBAE54F0D7372B1D5B">
    <w:name w:val="83022C92F4F741EBAE54F0D7372B1D5B"/>
    <w:rsid w:val="00E75260"/>
  </w:style>
  <w:style w:type="paragraph" w:customStyle="1" w:styleId="1185682E42D44E5A8D92134E51F17B4C">
    <w:name w:val="1185682E42D44E5A8D92134E51F17B4C"/>
    <w:rsid w:val="00E75260"/>
  </w:style>
  <w:style w:type="paragraph" w:customStyle="1" w:styleId="EFB914CBC50644948E67E407C30D09DA">
    <w:name w:val="EFB914CBC50644948E67E407C30D09DA"/>
    <w:rsid w:val="00E75260"/>
  </w:style>
  <w:style w:type="paragraph" w:customStyle="1" w:styleId="A29ED7654B3746D6B0944B9D70429992">
    <w:name w:val="A29ED7654B3746D6B0944B9D70429992"/>
    <w:rsid w:val="00E75260"/>
  </w:style>
  <w:style w:type="paragraph" w:customStyle="1" w:styleId="8382B8A3905D4A7F91F2A0DFF51C9468">
    <w:name w:val="8382B8A3905D4A7F91F2A0DFF51C9468"/>
    <w:rsid w:val="00E75260"/>
  </w:style>
  <w:style w:type="paragraph" w:customStyle="1" w:styleId="AC7E4D2107E143E88BAC8917466138C3">
    <w:name w:val="AC7E4D2107E143E88BAC8917466138C3"/>
    <w:rsid w:val="00E75260"/>
  </w:style>
  <w:style w:type="paragraph" w:customStyle="1" w:styleId="58CE577DCFE94DE4B843BC071D9A39D3">
    <w:name w:val="58CE577DCFE94DE4B843BC071D9A39D3"/>
    <w:rsid w:val="00E75260"/>
  </w:style>
  <w:style w:type="paragraph" w:customStyle="1" w:styleId="BE1F4703F9DC493D9DB255D5FDF2CB22">
    <w:name w:val="BE1F4703F9DC493D9DB255D5FDF2CB22"/>
    <w:rsid w:val="00E75260"/>
  </w:style>
  <w:style w:type="paragraph" w:customStyle="1" w:styleId="DB0F3177F2CB464E9D054870289A70E3">
    <w:name w:val="DB0F3177F2CB464E9D054870289A70E3"/>
    <w:rsid w:val="00E75260"/>
  </w:style>
  <w:style w:type="paragraph" w:customStyle="1" w:styleId="E7734184EB3B4853BCCE5EE2F1BAC02D">
    <w:name w:val="E7734184EB3B4853BCCE5EE2F1BAC02D"/>
    <w:rsid w:val="00E75260"/>
  </w:style>
  <w:style w:type="paragraph" w:customStyle="1" w:styleId="00B87CE8A8F9402B950269CDFAEE81E4">
    <w:name w:val="00B87CE8A8F9402B950269CDFAEE81E4"/>
    <w:rsid w:val="00E75260"/>
  </w:style>
  <w:style w:type="paragraph" w:customStyle="1" w:styleId="95F0256721DC43C796AE60B448369DCC">
    <w:name w:val="95F0256721DC43C796AE60B448369DCC"/>
    <w:rsid w:val="00E75260"/>
  </w:style>
  <w:style w:type="paragraph" w:customStyle="1" w:styleId="347E37E0E1BC4C0BB4E810A4F515F4CB">
    <w:name w:val="347E37E0E1BC4C0BB4E810A4F515F4CB"/>
    <w:rsid w:val="00E75260"/>
  </w:style>
  <w:style w:type="paragraph" w:customStyle="1" w:styleId="B3C2260DDA684CFA8B0745A5125CC4DB">
    <w:name w:val="B3C2260DDA684CFA8B0745A5125CC4DB"/>
    <w:rsid w:val="00E75260"/>
  </w:style>
  <w:style w:type="paragraph" w:customStyle="1" w:styleId="71064F1D20ED4F159B297B8416BD49B9">
    <w:name w:val="71064F1D20ED4F159B297B8416BD49B9"/>
    <w:rsid w:val="00E75260"/>
  </w:style>
  <w:style w:type="paragraph" w:customStyle="1" w:styleId="9CAA981C2E144A0B87F26411F0EF7D7A">
    <w:name w:val="9CAA981C2E144A0B87F26411F0EF7D7A"/>
    <w:rsid w:val="00E75260"/>
  </w:style>
  <w:style w:type="paragraph" w:customStyle="1" w:styleId="94FAA071A435473DAF92AEA56315FDC7">
    <w:name w:val="94FAA071A435473DAF92AEA56315FDC7"/>
    <w:rsid w:val="00E75260"/>
  </w:style>
  <w:style w:type="paragraph" w:customStyle="1" w:styleId="FF5D56F3568E4F4FBE021D5A6E1E6D0D">
    <w:name w:val="FF5D56F3568E4F4FBE021D5A6E1E6D0D"/>
    <w:rsid w:val="00E75260"/>
  </w:style>
  <w:style w:type="paragraph" w:customStyle="1" w:styleId="BF95E594BD754B7D8C266787FC5EE6AC">
    <w:name w:val="BF95E594BD754B7D8C266787FC5EE6AC"/>
    <w:rsid w:val="00E75260"/>
  </w:style>
  <w:style w:type="paragraph" w:customStyle="1" w:styleId="350E2C681B9B412097A7C1BED1EFEED9">
    <w:name w:val="350E2C681B9B412097A7C1BED1EFEED9"/>
    <w:rsid w:val="00E75260"/>
  </w:style>
  <w:style w:type="paragraph" w:customStyle="1" w:styleId="1ECBC7D0487B443EB47E46F9609C1F37">
    <w:name w:val="1ECBC7D0487B443EB47E46F9609C1F37"/>
    <w:rsid w:val="00E75260"/>
  </w:style>
  <w:style w:type="paragraph" w:customStyle="1" w:styleId="5D97D32678D549B2880909630D101148">
    <w:name w:val="5D97D32678D549B2880909630D101148"/>
    <w:rsid w:val="00E75260"/>
  </w:style>
  <w:style w:type="paragraph" w:customStyle="1" w:styleId="5E41B777008A46399AA98689702630E1">
    <w:name w:val="5E41B777008A46399AA98689702630E1"/>
    <w:rsid w:val="00E75260"/>
  </w:style>
  <w:style w:type="paragraph" w:customStyle="1" w:styleId="380ED9609A7245C9A283424866B837F1">
    <w:name w:val="380ED9609A7245C9A283424866B837F1"/>
    <w:rsid w:val="00E75260"/>
  </w:style>
  <w:style w:type="paragraph" w:customStyle="1" w:styleId="F5E2B708454B4F69B8ABBC96AFACF768">
    <w:name w:val="F5E2B708454B4F69B8ABBC96AFACF768"/>
    <w:rsid w:val="00E75260"/>
  </w:style>
  <w:style w:type="paragraph" w:customStyle="1" w:styleId="2DFD1D56F45D4C1D9573FD5B278766C6">
    <w:name w:val="2DFD1D56F45D4C1D9573FD5B278766C6"/>
    <w:rsid w:val="00E75260"/>
  </w:style>
  <w:style w:type="paragraph" w:customStyle="1" w:styleId="A7C8F49ED1C248E08FD70378090EF5EA">
    <w:name w:val="A7C8F49ED1C248E08FD70378090EF5EA"/>
    <w:rsid w:val="00E75260"/>
  </w:style>
  <w:style w:type="paragraph" w:customStyle="1" w:styleId="7E8777743EEE4D7A8B636F47A3730E92">
    <w:name w:val="7E8777743EEE4D7A8B636F47A3730E92"/>
    <w:rsid w:val="00E75260"/>
  </w:style>
  <w:style w:type="paragraph" w:customStyle="1" w:styleId="22DEFB2F4D8442AEA5E048A16407A1D2">
    <w:name w:val="22DEFB2F4D8442AEA5E048A16407A1D2"/>
    <w:rsid w:val="00E75260"/>
  </w:style>
  <w:style w:type="paragraph" w:customStyle="1" w:styleId="B31A8C8F97F84670B70FC89A6D7966F3">
    <w:name w:val="B31A8C8F97F84670B70FC89A6D7966F3"/>
    <w:rsid w:val="00E75260"/>
  </w:style>
  <w:style w:type="paragraph" w:customStyle="1" w:styleId="4033785E43D14DF0AAE2733D4EE4BC27">
    <w:name w:val="4033785E43D14DF0AAE2733D4EE4BC27"/>
    <w:rsid w:val="00E75260"/>
  </w:style>
  <w:style w:type="paragraph" w:customStyle="1" w:styleId="1B85CDB4E4EF4EFB9EBA80432C56B6B7">
    <w:name w:val="1B85CDB4E4EF4EFB9EBA80432C56B6B7"/>
    <w:rsid w:val="00E75260"/>
  </w:style>
  <w:style w:type="paragraph" w:customStyle="1" w:styleId="37A27F208811495C804ADD93765B220A">
    <w:name w:val="37A27F208811495C804ADD93765B220A"/>
    <w:rsid w:val="00E75260"/>
  </w:style>
  <w:style w:type="paragraph" w:customStyle="1" w:styleId="9A9116E5EF9A4E4BBE0827AA3027B973">
    <w:name w:val="9A9116E5EF9A4E4BBE0827AA3027B973"/>
    <w:rsid w:val="00E75260"/>
  </w:style>
  <w:style w:type="paragraph" w:customStyle="1" w:styleId="FAF4B676C62F4F97ACC59CD70AC81D74">
    <w:name w:val="FAF4B676C62F4F97ACC59CD70AC81D74"/>
    <w:rsid w:val="00E75260"/>
  </w:style>
  <w:style w:type="paragraph" w:customStyle="1" w:styleId="942A169981434C56AFA3CEBFCAB7519E">
    <w:name w:val="942A169981434C56AFA3CEBFCAB7519E"/>
    <w:rsid w:val="00E75260"/>
  </w:style>
  <w:style w:type="paragraph" w:customStyle="1" w:styleId="CB1A62C2FCE3408683B0309B6F5AC091">
    <w:name w:val="CB1A62C2FCE3408683B0309B6F5AC091"/>
    <w:rsid w:val="00E75260"/>
  </w:style>
  <w:style w:type="paragraph" w:customStyle="1" w:styleId="8709814A88414288846A508DCBEB0154">
    <w:name w:val="8709814A88414288846A508DCBEB0154"/>
    <w:rsid w:val="00E75260"/>
  </w:style>
  <w:style w:type="paragraph" w:customStyle="1" w:styleId="7591946DAC5247249592FA4C378E44D5">
    <w:name w:val="7591946DAC5247249592FA4C378E44D5"/>
    <w:rsid w:val="00E75260"/>
  </w:style>
  <w:style w:type="paragraph" w:customStyle="1" w:styleId="D1C00C09352A4A4C82BB30700D83BAB5">
    <w:name w:val="D1C00C09352A4A4C82BB30700D83BAB5"/>
    <w:rsid w:val="00E75260"/>
  </w:style>
  <w:style w:type="paragraph" w:customStyle="1" w:styleId="FB33ED3970624809826B0AC308A715BE">
    <w:name w:val="FB33ED3970624809826B0AC308A715BE"/>
    <w:rsid w:val="00E75260"/>
  </w:style>
  <w:style w:type="paragraph" w:customStyle="1" w:styleId="631F6BCB9DC44997ACD176469735C8B9">
    <w:name w:val="631F6BCB9DC44997ACD176469735C8B9"/>
    <w:rsid w:val="00E75260"/>
  </w:style>
  <w:style w:type="paragraph" w:customStyle="1" w:styleId="9CACC4E6C6FC46C8A213AD8EF858DD7B">
    <w:name w:val="9CACC4E6C6FC46C8A213AD8EF858DD7B"/>
    <w:rsid w:val="00E75260"/>
  </w:style>
  <w:style w:type="paragraph" w:customStyle="1" w:styleId="9CA5D497898F43C895F521F0B6BB5692">
    <w:name w:val="9CA5D497898F43C895F521F0B6BB5692"/>
    <w:rsid w:val="00E75260"/>
  </w:style>
  <w:style w:type="paragraph" w:customStyle="1" w:styleId="D74BD25C1F3B49869E6A9C44B902CDCE">
    <w:name w:val="D74BD25C1F3B49869E6A9C44B902CDCE"/>
    <w:rsid w:val="00E75260"/>
  </w:style>
  <w:style w:type="paragraph" w:customStyle="1" w:styleId="96B8193F86CA44E6856BD7B77CA12160">
    <w:name w:val="96B8193F86CA44E6856BD7B77CA12160"/>
    <w:rsid w:val="00E75260"/>
  </w:style>
  <w:style w:type="paragraph" w:customStyle="1" w:styleId="0871A9DCE0FF4ABBAA5C6E07ACD8F445">
    <w:name w:val="0871A9DCE0FF4ABBAA5C6E07ACD8F445"/>
    <w:rsid w:val="00E75260"/>
  </w:style>
  <w:style w:type="paragraph" w:customStyle="1" w:styleId="15C0738D0A4448988DBA8A2600A88608">
    <w:name w:val="15C0738D0A4448988DBA8A2600A88608"/>
    <w:rsid w:val="00E75260"/>
  </w:style>
  <w:style w:type="paragraph" w:customStyle="1" w:styleId="40729EFF78B34F218D83C45293C88EC5">
    <w:name w:val="40729EFF78B34F218D83C45293C88EC5"/>
    <w:rsid w:val="00E75260"/>
  </w:style>
  <w:style w:type="paragraph" w:customStyle="1" w:styleId="7C011246C24A466B96EA5DC8A3B46617">
    <w:name w:val="7C011246C24A466B96EA5DC8A3B46617"/>
    <w:rsid w:val="00E75260"/>
  </w:style>
  <w:style w:type="paragraph" w:customStyle="1" w:styleId="460C6A3838FA463EACF4CF5FE2FAA835">
    <w:name w:val="460C6A3838FA463EACF4CF5FE2FAA835"/>
    <w:rsid w:val="00E75260"/>
  </w:style>
  <w:style w:type="paragraph" w:customStyle="1" w:styleId="0132CD9ED988403CAA938D1ECFAE6BB9">
    <w:name w:val="0132CD9ED988403CAA938D1ECFAE6BB9"/>
    <w:rsid w:val="00E75260"/>
  </w:style>
  <w:style w:type="paragraph" w:customStyle="1" w:styleId="934739042FEC46AD8122D24E1D247DBB">
    <w:name w:val="934739042FEC46AD8122D24E1D247DBB"/>
    <w:rsid w:val="00E75260"/>
  </w:style>
  <w:style w:type="paragraph" w:customStyle="1" w:styleId="81B16485B21542B4A05A61B003D2261C">
    <w:name w:val="81B16485B21542B4A05A61B003D2261C"/>
    <w:rsid w:val="00E75260"/>
  </w:style>
  <w:style w:type="paragraph" w:customStyle="1" w:styleId="73A90B5629FA44A5B98C6A10A00EA676">
    <w:name w:val="73A90B5629FA44A5B98C6A10A00EA676"/>
    <w:rsid w:val="00E75260"/>
  </w:style>
  <w:style w:type="paragraph" w:customStyle="1" w:styleId="D2B286F0028C4D65BF71B5FC2F39E034">
    <w:name w:val="D2B286F0028C4D65BF71B5FC2F39E034"/>
    <w:rsid w:val="00E75260"/>
  </w:style>
  <w:style w:type="paragraph" w:customStyle="1" w:styleId="E2CE8A694AEF4F989F640489BBC9B6C7">
    <w:name w:val="E2CE8A694AEF4F989F640489BBC9B6C7"/>
    <w:rsid w:val="00E75260"/>
  </w:style>
  <w:style w:type="paragraph" w:customStyle="1" w:styleId="496DC3A2C78245F1A85A5322D2F972E5">
    <w:name w:val="496DC3A2C78245F1A85A5322D2F972E5"/>
    <w:rsid w:val="00E75260"/>
  </w:style>
  <w:style w:type="paragraph" w:customStyle="1" w:styleId="75B4EDD15FB84BCDB04D57C27F5339DF">
    <w:name w:val="75B4EDD15FB84BCDB04D57C27F5339DF"/>
    <w:rsid w:val="00E75260"/>
  </w:style>
  <w:style w:type="paragraph" w:customStyle="1" w:styleId="BC18CCB906094DACB3986B66092F6533">
    <w:name w:val="BC18CCB906094DACB3986B66092F6533"/>
    <w:rsid w:val="00E75260"/>
  </w:style>
  <w:style w:type="paragraph" w:customStyle="1" w:styleId="B4422A6086B1471A937656F800EECE15">
    <w:name w:val="B4422A6086B1471A937656F800EECE15"/>
    <w:rsid w:val="00E75260"/>
  </w:style>
  <w:style w:type="paragraph" w:customStyle="1" w:styleId="A5604986E4CE477985626AC7B2584957">
    <w:name w:val="A5604986E4CE477985626AC7B2584957"/>
    <w:rsid w:val="00E75260"/>
  </w:style>
  <w:style w:type="paragraph" w:customStyle="1" w:styleId="5A7AB79688F34FF680DBEB509235350F">
    <w:name w:val="5A7AB79688F34FF680DBEB509235350F"/>
    <w:rsid w:val="00E75260"/>
  </w:style>
  <w:style w:type="paragraph" w:customStyle="1" w:styleId="9FF474CAC0F34B8092CD1DC13D65649B">
    <w:name w:val="9FF474CAC0F34B8092CD1DC13D65649B"/>
    <w:rsid w:val="00E75260"/>
  </w:style>
  <w:style w:type="paragraph" w:customStyle="1" w:styleId="44C14F9D82B54E85A8E13CCAD9FE0694">
    <w:name w:val="44C14F9D82B54E85A8E13CCAD9FE0694"/>
    <w:rsid w:val="008B7E19"/>
  </w:style>
  <w:style w:type="paragraph" w:customStyle="1" w:styleId="D731CD2549354C209EA8CE28E68411EE">
    <w:name w:val="D731CD2549354C209EA8CE28E68411EE"/>
    <w:rsid w:val="008B7E19"/>
  </w:style>
  <w:style w:type="paragraph" w:customStyle="1" w:styleId="0A6405C22B96429FAD68C341E894CC25">
    <w:name w:val="0A6405C22B96429FAD68C341E894CC25"/>
    <w:rsid w:val="008B7E19"/>
  </w:style>
  <w:style w:type="paragraph" w:customStyle="1" w:styleId="37CB2D91FEB54432AEA98004741B7A2A">
    <w:name w:val="37CB2D91FEB54432AEA98004741B7A2A"/>
    <w:rsid w:val="008B7E19"/>
  </w:style>
  <w:style w:type="paragraph" w:customStyle="1" w:styleId="B2E5009CFB4D4210A12139353C72C76A">
    <w:name w:val="B2E5009CFB4D4210A12139353C72C76A"/>
    <w:rsid w:val="008B7E19"/>
  </w:style>
  <w:style w:type="paragraph" w:customStyle="1" w:styleId="9DF46C01C8F841E09E513B785C9D58EB">
    <w:name w:val="9DF46C01C8F841E09E513B785C9D58EB"/>
    <w:rsid w:val="00F6686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66861"/>
    <w:rPr>
      <w:color w:val="808080"/>
    </w:rPr>
  </w:style>
  <w:style w:type="paragraph" w:customStyle="1" w:styleId="3777F913EEF84AA2994670295AE7052A">
    <w:name w:val="3777F913EEF84AA2994670295AE7052A"/>
  </w:style>
  <w:style w:type="paragraph" w:customStyle="1" w:styleId="244E73CE4C284D97A46D3BF6AEF41411">
    <w:name w:val="244E73CE4C284D97A46D3BF6AEF41411"/>
  </w:style>
  <w:style w:type="paragraph" w:customStyle="1" w:styleId="3275FB84395140618102B4A5FC7D3A88">
    <w:name w:val="3275FB84395140618102B4A5FC7D3A88"/>
  </w:style>
  <w:style w:type="paragraph" w:customStyle="1" w:styleId="6A294FD08A614648B79DF0D131C2F07B">
    <w:name w:val="6A294FD08A614648B79DF0D131C2F07B"/>
  </w:style>
  <w:style w:type="paragraph" w:customStyle="1" w:styleId="9BD1D656383046D9AB04B6BCA8B947D1">
    <w:name w:val="9BD1D656383046D9AB04B6BCA8B947D1"/>
  </w:style>
  <w:style w:type="paragraph" w:customStyle="1" w:styleId="4228C6D6092942D99C9175FEE155E112">
    <w:name w:val="4228C6D6092942D99C9175FEE155E112"/>
  </w:style>
  <w:style w:type="paragraph" w:customStyle="1" w:styleId="2A5AC1DABE684DDE8784B118B605D06B">
    <w:name w:val="2A5AC1DABE684DDE8784B118B605D06B"/>
  </w:style>
  <w:style w:type="paragraph" w:customStyle="1" w:styleId="B39FB472F2CC4E97849771D36BC57837">
    <w:name w:val="B39FB472F2CC4E97849771D36BC57837"/>
  </w:style>
  <w:style w:type="paragraph" w:customStyle="1" w:styleId="D5C3BFDC1E12477DA8C951589DCFAB82">
    <w:name w:val="D5C3BFDC1E12477DA8C951589DCFAB82"/>
  </w:style>
  <w:style w:type="paragraph" w:customStyle="1" w:styleId="DFBCE3A38043436EB1A51C8E107CDCE5">
    <w:name w:val="DFBCE3A38043436EB1A51C8E107CDCE5"/>
  </w:style>
  <w:style w:type="paragraph" w:customStyle="1" w:styleId="A6A1B4454E934682A6038A7C799629A9">
    <w:name w:val="A6A1B4454E934682A6038A7C799629A9"/>
  </w:style>
  <w:style w:type="paragraph" w:customStyle="1" w:styleId="9CBC33E67F6E450D9ED96F044A382713">
    <w:name w:val="9CBC33E67F6E450D9ED96F044A382713"/>
  </w:style>
  <w:style w:type="paragraph" w:customStyle="1" w:styleId="BB100230224F4A3D8447BB84D39B3327">
    <w:name w:val="BB100230224F4A3D8447BB84D39B3327"/>
  </w:style>
  <w:style w:type="paragraph" w:customStyle="1" w:styleId="21F24E3AD62942299CC46853F724C523">
    <w:name w:val="21F24E3AD62942299CC46853F724C523"/>
  </w:style>
  <w:style w:type="paragraph" w:customStyle="1" w:styleId="3C733D2D5D834E10ADAB84523B05AB7E">
    <w:name w:val="3C733D2D5D834E10ADAB84523B05AB7E"/>
  </w:style>
  <w:style w:type="paragraph" w:customStyle="1" w:styleId="3777F913EEF84AA2994670295AE7052A1">
    <w:name w:val="3777F913EEF84AA2994670295AE7052A1"/>
    <w:rsid w:val="00170416"/>
    <w:rPr>
      <w:rFonts w:eastAsiaTheme="minorHAnsi"/>
    </w:rPr>
  </w:style>
  <w:style w:type="paragraph" w:customStyle="1" w:styleId="244E73CE4C284D97A46D3BF6AEF414111">
    <w:name w:val="244E73CE4C284D97A46D3BF6AEF414111"/>
    <w:rsid w:val="00170416"/>
    <w:rPr>
      <w:rFonts w:eastAsiaTheme="minorHAnsi"/>
    </w:rPr>
  </w:style>
  <w:style w:type="paragraph" w:customStyle="1" w:styleId="3275FB84395140618102B4A5FC7D3A881">
    <w:name w:val="3275FB84395140618102B4A5FC7D3A881"/>
    <w:rsid w:val="00170416"/>
    <w:rPr>
      <w:rFonts w:eastAsiaTheme="minorHAnsi"/>
    </w:rPr>
  </w:style>
  <w:style w:type="paragraph" w:customStyle="1" w:styleId="6A294FD08A614648B79DF0D131C2F07B1">
    <w:name w:val="6A294FD08A614648B79DF0D131C2F07B1"/>
    <w:rsid w:val="00170416"/>
    <w:rPr>
      <w:rFonts w:eastAsiaTheme="minorHAnsi"/>
    </w:rPr>
  </w:style>
  <w:style w:type="paragraph" w:customStyle="1" w:styleId="9BD1D656383046D9AB04B6BCA8B947D11">
    <w:name w:val="9BD1D656383046D9AB04B6BCA8B947D11"/>
    <w:rsid w:val="00170416"/>
    <w:rPr>
      <w:rFonts w:eastAsiaTheme="minorHAnsi"/>
    </w:rPr>
  </w:style>
  <w:style w:type="paragraph" w:customStyle="1" w:styleId="4228C6D6092942D99C9175FEE155E1121">
    <w:name w:val="4228C6D6092942D99C9175FEE155E1121"/>
    <w:rsid w:val="00170416"/>
    <w:rPr>
      <w:rFonts w:eastAsiaTheme="minorHAnsi"/>
    </w:rPr>
  </w:style>
  <w:style w:type="paragraph" w:customStyle="1" w:styleId="2A5AC1DABE684DDE8784B118B605D06B1">
    <w:name w:val="2A5AC1DABE684DDE8784B118B605D06B1"/>
    <w:rsid w:val="00170416"/>
    <w:rPr>
      <w:rFonts w:eastAsiaTheme="minorHAnsi"/>
    </w:rPr>
  </w:style>
  <w:style w:type="paragraph" w:customStyle="1" w:styleId="B39FB472F2CC4E97849771D36BC578371">
    <w:name w:val="B39FB472F2CC4E97849771D36BC578371"/>
    <w:rsid w:val="00170416"/>
    <w:rPr>
      <w:rFonts w:eastAsiaTheme="minorHAnsi"/>
    </w:rPr>
  </w:style>
  <w:style w:type="paragraph" w:customStyle="1" w:styleId="D5C3BFDC1E12477DA8C951589DCFAB821">
    <w:name w:val="D5C3BFDC1E12477DA8C951589DCFAB821"/>
    <w:rsid w:val="00170416"/>
    <w:rPr>
      <w:rFonts w:eastAsiaTheme="minorHAnsi"/>
    </w:rPr>
  </w:style>
  <w:style w:type="paragraph" w:customStyle="1" w:styleId="DFBCE3A38043436EB1A51C8E107CDCE51">
    <w:name w:val="DFBCE3A38043436EB1A51C8E107CDCE51"/>
    <w:rsid w:val="00170416"/>
    <w:rPr>
      <w:rFonts w:eastAsiaTheme="minorHAnsi"/>
    </w:rPr>
  </w:style>
  <w:style w:type="paragraph" w:customStyle="1" w:styleId="A6A1B4454E934682A6038A7C799629A91">
    <w:name w:val="A6A1B4454E934682A6038A7C799629A91"/>
    <w:rsid w:val="00170416"/>
    <w:rPr>
      <w:rFonts w:eastAsiaTheme="minorHAnsi"/>
    </w:rPr>
  </w:style>
  <w:style w:type="paragraph" w:customStyle="1" w:styleId="9CBC33E67F6E450D9ED96F044A3827131">
    <w:name w:val="9CBC33E67F6E450D9ED96F044A3827131"/>
    <w:rsid w:val="00170416"/>
    <w:rPr>
      <w:rFonts w:eastAsiaTheme="minorHAnsi"/>
    </w:rPr>
  </w:style>
  <w:style w:type="paragraph" w:customStyle="1" w:styleId="BB100230224F4A3D8447BB84D39B33271">
    <w:name w:val="BB100230224F4A3D8447BB84D39B33271"/>
    <w:rsid w:val="00170416"/>
    <w:rPr>
      <w:rFonts w:eastAsiaTheme="minorHAnsi"/>
    </w:rPr>
  </w:style>
  <w:style w:type="paragraph" w:customStyle="1" w:styleId="21F24E3AD62942299CC46853F724C5231">
    <w:name w:val="21F24E3AD62942299CC46853F724C5231"/>
    <w:rsid w:val="00170416"/>
    <w:rPr>
      <w:rFonts w:eastAsiaTheme="minorHAnsi"/>
    </w:rPr>
  </w:style>
  <w:style w:type="paragraph" w:customStyle="1" w:styleId="3C733D2D5D834E10ADAB84523B05AB7E1">
    <w:name w:val="3C733D2D5D834E10ADAB84523B05AB7E1"/>
    <w:rsid w:val="00170416"/>
    <w:rPr>
      <w:rFonts w:eastAsiaTheme="minorHAnsi"/>
    </w:rPr>
  </w:style>
  <w:style w:type="paragraph" w:customStyle="1" w:styleId="7E936B19493D4C348A48573E46236C14">
    <w:name w:val="7E936B19493D4C348A48573E46236C14"/>
    <w:rsid w:val="00170416"/>
    <w:pPr>
      <w:tabs>
        <w:tab w:val="center" w:pos="4680"/>
        <w:tab w:val="right" w:pos="9360"/>
      </w:tabs>
      <w:spacing w:after="0" w:line="240" w:lineRule="auto"/>
    </w:pPr>
    <w:rPr>
      <w:rFonts w:eastAsiaTheme="minorHAnsi"/>
    </w:rPr>
  </w:style>
  <w:style w:type="paragraph" w:customStyle="1" w:styleId="514969BB010B4E2DA2AF3875945F7349">
    <w:name w:val="514969BB010B4E2DA2AF3875945F7349"/>
    <w:rsid w:val="00170416"/>
  </w:style>
  <w:style w:type="paragraph" w:customStyle="1" w:styleId="6D6BBE71AA984B5FAB111F4986A77375">
    <w:name w:val="6D6BBE71AA984B5FAB111F4986A77375"/>
    <w:rsid w:val="00170416"/>
  </w:style>
  <w:style w:type="paragraph" w:customStyle="1" w:styleId="A624207228204CEA8A21720F3AE97B7E">
    <w:name w:val="A624207228204CEA8A21720F3AE97B7E"/>
    <w:rsid w:val="00170416"/>
  </w:style>
  <w:style w:type="paragraph" w:customStyle="1" w:styleId="EEAB03D93332482B9EEC4B0741725536">
    <w:name w:val="EEAB03D93332482B9EEC4B0741725536"/>
    <w:rsid w:val="00170416"/>
  </w:style>
  <w:style w:type="paragraph" w:customStyle="1" w:styleId="0A4E16C86E094228870220C17966F907">
    <w:name w:val="0A4E16C86E094228870220C17966F907"/>
    <w:rsid w:val="00170416"/>
  </w:style>
  <w:style w:type="paragraph" w:customStyle="1" w:styleId="AE61D5CFBD6144D98C048AD0E974C460">
    <w:name w:val="AE61D5CFBD6144D98C048AD0E974C460"/>
    <w:rsid w:val="00170416"/>
  </w:style>
  <w:style w:type="paragraph" w:customStyle="1" w:styleId="88FCDA2CF38F426785F14461AF7867CA">
    <w:name w:val="88FCDA2CF38F426785F14461AF7867CA"/>
    <w:rsid w:val="00170416"/>
  </w:style>
  <w:style w:type="paragraph" w:customStyle="1" w:styleId="26C27DC7C3694D1EBFCD27FCBC060314">
    <w:name w:val="26C27DC7C3694D1EBFCD27FCBC060314"/>
    <w:rsid w:val="00170416"/>
  </w:style>
  <w:style w:type="paragraph" w:customStyle="1" w:styleId="C872BF49508947B7BFE0A50AD389D0BE">
    <w:name w:val="C872BF49508947B7BFE0A50AD389D0BE"/>
    <w:rsid w:val="00170416"/>
  </w:style>
  <w:style w:type="paragraph" w:customStyle="1" w:styleId="683A6915A855483FB1486CAD52401F53">
    <w:name w:val="683A6915A855483FB1486CAD52401F53"/>
    <w:rsid w:val="00170416"/>
  </w:style>
  <w:style w:type="paragraph" w:customStyle="1" w:styleId="7328B97067BD4963B2088CB7CF10B9EA">
    <w:name w:val="7328B97067BD4963B2088CB7CF10B9EA"/>
    <w:rsid w:val="00170416"/>
  </w:style>
  <w:style w:type="paragraph" w:customStyle="1" w:styleId="BC38B8D317BE40DEA5A582A4A6F6D8A0">
    <w:name w:val="BC38B8D317BE40DEA5A582A4A6F6D8A0"/>
    <w:rsid w:val="00170416"/>
  </w:style>
  <w:style w:type="paragraph" w:customStyle="1" w:styleId="F60992E38CD0402598BCF475F25DA398">
    <w:name w:val="F60992E38CD0402598BCF475F25DA398"/>
    <w:rsid w:val="00170416"/>
  </w:style>
  <w:style w:type="paragraph" w:customStyle="1" w:styleId="09E6C3AFFC3B4D14A0F03D9D4CE8BE59">
    <w:name w:val="09E6C3AFFC3B4D14A0F03D9D4CE8BE59"/>
    <w:rsid w:val="00170416"/>
  </w:style>
  <w:style w:type="paragraph" w:customStyle="1" w:styleId="A719EBBB77764ED59424EE4EAAD14493">
    <w:name w:val="A719EBBB77764ED59424EE4EAAD14493"/>
    <w:rsid w:val="00170416"/>
  </w:style>
  <w:style w:type="paragraph" w:customStyle="1" w:styleId="92EBEAA443DC427F94313E0000D4FD3B">
    <w:name w:val="92EBEAA443DC427F94313E0000D4FD3B"/>
    <w:rsid w:val="00170416"/>
  </w:style>
  <w:style w:type="paragraph" w:customStyle="1" w:styleId="F1AC5EA483F6447290E9C913E551E120">
    <w:name w:val="F1AC5EA483F6447290E9C913E551E120"/>
    <w:rsid w:val="00170416"/>
  </w:style>
  <w:style w:type="paragraph" w:customStyle="1" w:styleId="72D0DD1751B84EC78F671FE443989461">
    <w:name w:val="72D0DD1751B84EC78F671FE443989461"/>
    <w:rsid w:val="00170416"/>
  </w:style>
  <w:style w:type="paragraph" w:customStyle="1" w:styleId="79E674A7A68C46C98B3086EE6A0AEB59">
    <w:name w:val="79E674A7A68C46C98B3086EE6A0AEB59"/>
    <w:rsid w:val="00170416"/>
  </w:style>
  <w:style w:type="paragraph" w:customStyle="1" w:styleId="3F2B4D69F5EE438AA9941E6B04061639">
    <w:name w:val="3F2B4D69F5EE438AA9941E6B04061639"/>
    <w:rsid w:val="00170416"/>
  </w:style>
  <w:style w:type="paragraph" w:customStyle="1" w:styleId="AE6D5C88C1D34E0C9C44C0583C1C2D3F">
    <w:name w:val="AE6D5C88C1D34E0C9C44C0583C1C2D3F"/>
    <w:rsid w:val="00170416"/>
  </w:style>
  <w:style w:type="paragraph" w:customStyle="1" w:styleId="A61247904CFE42069A42B6116DA0C02D">
    <w:name w:val="A61247904CFE42069A42B6116DA0C02D"/>
    <w:rsid w:val="00170416"/>
  </w:style>
  <w:style w:type="paragraph" w:customStyle="1" w:styleId="FDAC7229EE0343A6A97F9E99CBE8CC4A">
    <w:name w:val="FDAC7229EE0343A6A97F9E99CBE8CC4A"/>
    <w:rsid w:val="00170416"/>
  </w:style>
  <w:style w:type="paragraph" w:customStyle="1" w:styleId="AD6BB3D1E63F4325874045D102809DC7">
    <w:name w:val="AD6BB3D1E63F4325874045D102809DC7"/>
    <w:rsid w:val="00170416"/>
  </w:style>
  <w:style w:type="paragraph" w:customStyle="1" w:styleId="0D8BE562A283472B97462059F5F71301">
    <w:name w:val="0D8BE562A283472B97462059F5F71301"/>
    <w:rsid w:val="00170416"/>
  </w:style>
  <w:style w:type="paragraph" w:customStyle="1" w:styleId="2A6B7291B18F47298472FAA986FED373">
    <w:name w:val="2A6B7291B18F47298472FAA986FED373"/>
    <w:rsid w:val="00170416"/>
  </w:style>
  <w:style w:type="paragraph" w:customStyle="1" w:styleId="557DBA1FB73843539AB221F04CEB607B">
    <w:name w:val="557DBA1FB73843539AB221F04CEB607B"/>
    <w:rsid w:val="00170416"/>
  </w:style>
  <w:style w:type="paragraph" w:customStyle="1" w:styleId="742C93221CA5434D93A684A60C78FAB1">
    <w:name w:val="742C93221CA5434D93A684A60C78FAB1"/>
    <w:rsid w:val="00170416"/>
  </w:style>
  <w:style w:type="paragraph" w:customStyle="1" w:styleId="B5A0AFBC68D14F90BB12C56D685B0A1D">
    <w:name w:val="B5A0AFBC68D14F90BB12C56D685B0A1D"/>
    <w:rsid w:val="00170416"/>
  </w:style>
  <w:style w:type="paragraph" w:customStyle="1" w:styleId="71832249F14C4E789248BA6D9E12ECE9">
    <w:name w:val="71832249F14C4E789248BA6D9E12ECE9"/>
    <w:rsid w:val="00170416"/>
  </w:style>
  <w:style w:type="paragraph" w:customStyle="1" w:styleId="63F9CAC77B534671BB2A31799924129D">
    <w:name w:val="63F9CAC77B534671BB2A31799924129D"/>
    <w:rsid w:val="00170416"/>
  </w:style>
  <w:style w:type="paragraph" w:customStyle="1" w:styleId="7F293931BF5B46B1BE5379FC0048D06A">
    <w:name w:val="7F293931BF5B46B1BE5379FC0048D06A"/>
    <w:rsid w:val="00170416"/>
  </w:style>
  <w:style w:type="paragraph" w:customStyle="1" w:styleId="EC703D5667B84181BE8E5B118A330680">
    <w:name w:val="EC703D5667B84181BE8E5B118A330680"/>
    <w:rsid w:val="00170416"/>
  </w:style>
  <w:style w:type="paragraph" w:customStyle="1" w:styleId="A4FCBF5B9D2A4582826F189FAAFFB535">
    <w:name w:val="A4FCBF5B9D2A4582826F189FAAFFB535"/>
    <w:rsid w:val="00170416"/>
  </w:style>
  <w:style w:type="paragraph" w:customStyle="1" w:styleId="75B5A1607BEB4BF689A0349F9A976B53">
    <w:name w:val="75B5A1607BEB4BF689A0349F9A976B53"/>
    <w:rsid w:val="00170416"/>
  </w:style>
  <w:style w:type="paragraph" w:customStyle="1" w:styleId="7B70E8D6549C45358A9AE63C139A342C">
    <w:name w:val="7B70E8D6549C45358A9AE63C139A342C"/>
    <w:rsid w:val="00170416"/>
  </w:style>
  <w:style w:type="paragraph" w:customStyle="1" w:styleId="C2D171119A1C474EA605827419AB7F23">
    <w:name w:val="C2D171119A1C474EA605827419AB7F23"/>
    <w:rsid w:val="00170416"/>
  </w:style>
  <w:style w:type="paragraph" w:customStyle="1" w:styleId="7295F3607D69461598B11D86B8B318E4">
    <w:name w:val="7295F3607D69461598B11D86B8B318E4"/>
    <w:rsid w:val="00170416"/>
  </w:style>
  <w:style w:type="paragraph" w:customStyle="1" w:styleId="6C8AB6074C4243328F229327B0A5AFD1">
    <w:name w:val="6C8AB6074C4243328F229327B0A5AFD1"/>
    <w:rsid w:val="00170416"/>
  </w:style>
  <w:style w:type="paragraph" w:customStyle="1" w:styleId="C077EC89B10844159A281FB173AC2510">
    <w:name w:val="C077EC89B10844159A281FB173AC2510"/>
    <w:rsid w:val="00170416"/>
  </w:style>
  <w:style w:type="paragraph" w:customStyle="1" w:styleId="5AFAA3B1BEA446568BD29ABFCAB532B9">
    <w:name w:val="5AFAA3B1BEA446568BD29ABFCAB532B9"/>
    <w:rsid w:val="00170416"/>
  </w:style>
  <w:style w:type="paragraph" w:customStyle="1" w:styleId="BB01217D581F41D5BAE66D51B2F42EC5">
    <w:name w:val="BB01217D581F41D5BAE66D51B2F42EC5"/>
    <w:rsid w:val="00170416"/>
  </w:style>
  <w:style w:type="paragraph" w:customStyle="1" w:styleId="867555C997EC4BBAB5F220485350787E">
    <w:name w:val="867555C997EC4BBAB5F220485350787E"/>
    <w:rsid w:val="00170416"/>
  </w:style>
  <w:style w:type="paragraph" w:customStyle="1" w:styleId="D97BCB3130364B1387D8C5FBA359EC75">
    <w:name w:val="D97BCB3130364B1387D8C5FBA359EC75"/>
    <w:rsid w:val="00170416"/>
  </w:style>
  <w:style w:type="paragraph" w:customStyle="1" w:styleId="CDB7A3189DFC433F911DB2B9A5FD3D95">
    <w:name w:val="CDB7A3189DFC433F911DB2B9A5FD3D95"/>
    <w:rsid w:val="00170416"/>
  </w:style>
  <w:style w:type="paragraph" w:customStyle="1" w:styleId="D2955FA692D84D91943D3C8250D8F054">
    <w:name w:val="D2955FA692D84D91943D3C8250D8F054"/>
    <w:rsid w:val="00170416"/>
  </w:style>
  <w:style w:type="paragraph" w:customStyle="1" w:styleId="96476E765B844128AB51E017956B8ECA">
    <w:name w:val="96476E765B844128AB51E017956B8ECA"/>
    <w:rsid w:val="00170416"/>
  </w:style>
  <w:style w:type="paragraph" w:customStyle="1" w:styleId="DB9FA05B2DC34678B579EEDC029B3BB9">
    <w:name w:val="DB9FA05B2DC34678B579EEDC029B3BB9"/>
    <w:rsid w:val="00170416"/>
  </w:style>
  <w:style w:type="paragraph" w:customStyle="1" w:styleId="194173343FED4F83B576E897A2E97E95">
    <w:name w:val="194173343FED4F83B576E897A2E97E95"/>
    <w:rsid w:val="00170416"/>
  </w:style>
  <w:style w:type="paragraph" w:customStyle="1" w:styleId="29EA6136A7B74E10BE3B5323CD772087">
    <w:name w:val="29EA6136A7B74E10BE3B5323CD772087"/>
    <w:rsid w:val="00170416"/>
  </w:style>
  <w:style w:type="paragraph" w:customStyle="1" w:styleId="9C82DF16A23946E7AD555FBAA0D42F61">
    <w:name w:val="9C82DF16A23946E7AD555FBAA0D42F61"/>
    <w:rsid w:val="00170416"/>
  </w:style>
  <w:style w:type="paragraph" w:customStyle="1" w:styleId="9C7DD1BA2B53496DAECA570A25B52B2C">
    <w:name w:val="9C7DD1BA2B53496DAECA570A25B52B2C"/>
    <w:rsid w:val="00170416"/>
  </w:style>
  <w:style w:type="paragraph" w:customStyle="1" w:styleId="4D2561B641A4419B9D0DC459479ADB4B">
    <w:name w:val="4D2561B641A4419B9D0DC459479ADB4B"/>
    <w:rsid w:val="00170416"/>
  </w:style>
  <w:style w:type="paragraph" w:customStyle="1" w:styleId="82C8C22DBD924F1D98AA7C1815C05AD0">
    <w:name w:val="82C8C22DBD924F1D98AA7C1815C05AD0"/>
    <w:rsid w:val="00170416"/>
  </w:style>
  <w:style w:type="paragraph" w:customStyle="1" w:styleId="7BBCB9CEBFEC4CFCB776A0AF921B9817">
    <w:name w:val="7BBCB9CEBFEC4CFCB776A0AF921B9817"/>
    <w:rsid w:val="00170416"/>
  </w:style>
  <w:style w:type="paragraph" w:customStyle="1" w:styleId="4D04DF4AED9C4BB197D2D8431C347620">
    <w:name w:val="4D04DF4AED9C4BB197D2D8431C347620"/>
    <w:rsid w:val="00170416"/>
  </w:style>
  <w:style w:type="paragraph" w:customStyle="1" w:styleId="37CB27D2797B4B42BEE74180DFEA5EB0">
    <w:name w:val="37CB27D2797B4B42BEE74180DFEA5EB0"/>
    <w:rsid w:val="00170416"/>
  </w:style>
  <w:style w:type="paragraph" w:customStyle="1" w:styleId="8CD81A7E22E04E50B175B0152F16BBCD">
    <w:name w:val="8CD81A7E22E04E50B175B0152F16BBCD"/>
    <w:rsid w:val="00170416"/>
  </w:style>
  <w:style w:type="paragraph" w:customStyle="1" w:styleId="14D83F9756854D7DA90D82E8E984C197">
    <w:name w:val="14D83F9756854D7DA90D82E8E984C197"/>
    <w:rsid w:val="00170416"/>
  </w:style>
  <w:style w:type="paragraph" w:customStyle="1" w:styleId="EE2FF3D54DF54EA5B3966DAEAF8CD1C6">
    <w:name w:val="EE2FF3D54DF54EA5B3966DAEAF8CD1C6"/>
    <w:rsid w:val="00170416"/>
  </w:style>
  <w:style w:type="paragraph" w:customStyle="1" w:styleId="CFAE82352B6648C8885245D14371E4A0">
    <w:name w:val="CFAE82352B6648C8885245D14371E4A0"/>
    <w:rsid w:val="00170416"/>
  </w:style>
  <w:style w:type="paragraph" w:customStyle="1" w:styleId="D5AC6CE4BC384888BA1A2E5B210886D9">
    <w:name w:val="D5AC6CE4BC384888BA1A2E5B210886D9"/>
    <w:rsid w:val="00170416"/>
  </w:style>
  <w:style w:type="paragraph" w:customStyle="1" w:styleId="ECE7C012449F4E929C67D05E7E6960E8">
    <w:name w:val="ECE7C012449F4E929C67D05E7E6960E8"/>
    <w:rsid w:val="00170416"/>
  </w:style>
  <w:style w:type="paragraph" w:customStyle="1" w:styleId="DA3198C510D74D62933DED66A4EEE6ED">
    <w:name w:val="DA3198C510D74D62933DED66A4EEE6ED"/>
    <w:rsid w:val="00170416"/>
  </w:style>
  <w:style w:type="paragraph" w:customStyle="1" w:styleId="18C68959C769454D92CB07011C576936">
    <w:name w:val="18C68959C769454D92CB07011C576936"/>
    <w:rsid w:val="00170416"/>
  </w:style>
  <w:style w:type="paragraph" w:customStyle="1" w:styleId="8824A7C8D9654B8A9971BCA90E5C6576">
    <w:name w:val="8824A7C8D9654B8A9971BCA90E5C6576"/>
    <w:rsid w:val="00170416"/>
  </w:style>
  <w:style w:type="paragraph" w:customStyle="1" w:styleId="8034C63C59AC4BB6A9300FC478EF2BC3">
    <w:name w:val="8034C63C59AC4BB6A9300FC478EF2BC3"/>
    <w:rsid w:val="00170416"/>
  </w:style>
  <w:style w:type="paragraph" w:customStyle="1" w:styleId="D916635A59EC48B885F00EF5D4C3F713">
    <w:name w:val="D916635A59EC48B885F00EF5D4C3F713"/>
    <w:rsid w:val="00170416"/>
  </w:style>
  <w:style w:type="paragraph" w:customStyle="1" w:styleId="C42B15EB61124844812DEE4F123AD848">
    <w:name w:val="C42B15EB61124844812DEE4F123AD848"/>
    <w:rsid w:val="00170416"/>
  </w:style>
  <w:style w:type="paragraph" w:customStyle="1" w:styleId="EC2F4694A6AD491ABD1132A067D02283">
    <w:name w:val="EC2F4694A6AD491ABD1132A067D02283"/>
    <w:rsid w:val="00170416"/>
  </w:style>
  <w:style w:type="paragraph" w:customStyle="1" w:styleId="38DE94CD07C442ADB994F34003B0AD5B">
    <w:name w:val="38DE94CD07C442ADB994F34003B0AD5B"/>
    <w:rsid w:val="00170416"/>
  </w:style>
  <w:style w:type="paragraph" w:customStyle="1" w:styleId="E48EE61E00A4491086B58600B912A57B">
    <w:name w:val="E48EE61E00A4491086B58600B912A57B"/>
    <w:rsid w:val="00170416"/>
  </w:style>
  <w:style w:type="paragraph" w:customStyle="1" w:styleId="F714BDC2A3F94CD1AE6C3A7F94ECDA47">
    <w:name w:val="F714BDC2A3F94CD1AE6C3A7F94ECDA47"/>
    <w:rsid w:val="00170416"/>
  </w:style>
  <w:style w:type="paragraph" w:customStyle="1" w:styleId="5EEA1E65F405464C8DE149254ED1449C">
    <w:name w:val="5EEA1E65F405464C8DE149254ED1449C"/>
    <w:rsid w:val="00170416"/>
  </w:style>
  <w:style w:type="paragraph" w:customStyle="1" w:styleId="181C3C3C69FC4E748C4B97991FF84F09">
    <w:name w:val="181C3C3C69FC4E748C4B97991FF84F09"/>
    <w:rsid w:val="00170416"/>
  </w:style>
  <w:style w:type="paragraph" w:customStyle="1" w:styleId="D145C098B6824D42AAFD06B7CDCBE74F">
    <w:name w:val="D145C098B6824D42AAFD06B7CDCBE74F"/>
    <w:rsid w:val="00170416"/>
  </w:style>
  <w:style w:type="paragraph" w:customStyle="1" w:styleId="D70A509A80224D23B9B6DA8FFE9CDAA5">
    <w:name w:val="D70A509A80224D23B9B6DA8FFE9CDAA5"/>
    <w:rsid w:val="00170416"/>
  </w:style>
  <w:style w:type="paragraph" w:customStyle="1" w:styleId="B9994807B7664EBD8A69CA50512DA1FB">
    <w:name w:val="B9994807B7664EBD8A69CA50512DA1FB"/>
    <w:rsid w:val="00170416"/>
  </w:style>
  <w:style w:type="paragraph" w:customStyle="1" w:styleId="55B4F9C412FF46C9B89B2A544A3C52CF">
    <w:name w:val="55B4F9C412FF46C9B89B2A544A3C52CF"/>
    <w:rsid w:val="00170416"/>
  </w:style>
  <w:style w:type="paragraph" w:customStyle="1" w:styleId="54BF6353D42D48D0BF1E980381B25714">
    <w:name w:val="54BF6353D42D48D0BF1E980381B25714"/>
    <w:rsid w:val="00170416"/>
  </w:style>
  <w:style w:type="paragraph" w:customStyle="1" w:styleId="0220623EFD02400AB129A6E478B40E8C">
    <w:name w:val="0220623EFD02400AB129A6E478B40E8C"/>
    <w:rsid w:val="00170416"/>
  </w:style>
  <w:style w:type="paragraph" w:customStyle="1" w:styleId="CB2F76DD048245F6B81C2A36AADEF949">
    <w:name w:val="CB2F76DD048245F6B81C2A36AADEF949"/>
    <w:rsid w:val="00170416"/>
  </w:style>
  <w:style w:type="paragraph" w:customStyle="1" w:styleId="344A6F6362D34B1299ED3D772C6BA2FF">
    <w:name w:val="344A6F6362D34B1299ED3D772C6BA2FF"/>
    <w:rsid w:val="00170416"/>
  </w:style>
  <w:style w:type="paragraph" w:customStyle="1" w:styleId="DB05842394244DFF916B6DB45FFFF0A6">
    <w:name w:val="DB05842394244DFF916B6DB45FFFF0A6"/>
    <w:rsid w:val="00170416"/>
  </w:style>
  <w:style w:type="paragraph" w:customStyle="1" w:styleId="48B0835AF27B4F448F86BA9A3A2C410C">
    <w:name w:val="48B0835AF27B4F448F86BA9A3A2C410C"/>
    <w:rsid w:val="00170416"/>
  </w:style>
  <w:style w:type="paragraph" w:customStyle="1" w:styleId="44A02AEAA3A347DEB18A1F68B8439E2F">
    <w:name w:val="44A02AEAA3A347DEB18A1F68B8439E2F"/>
    <w:rsid w:val="00170416"/>
  </w:style>
  <w:style w:type="paragraph" w:customStyle="1" w:styleId="A5138F1611614147A81DC0B7F9089695">
    <w:name w:val="A5138F1611614147A81DC0B7F9089695"/>
    <w:rsid w:val="00170416"/>
  </w:style>
  <w:style w:type="paragraph" w:customStyle="1" w:styleId="8853D77CC7E04AA18E18D254834C706C">
    <w:name w:val="8853D77CC7E04AA18E18D254834C706C"/>
    <w:rsid w:val="00170416"/>
  </w:style>
  <w:style w:type="paragraph" w:customStyle="1" w:styleId="C0C09E19EBEE4DF980120EAA1450F40E">
    <w:name w:val="C0C09E19EBEE4DF980120EAA1450F40E"/>
    <w:rsid w:val="00170416"/>
  </w:style>
  <w:style w:type="paragraph" w:customStyle="1" w:styleId="4CEAD009D0D64D63920B1F2152555F5F">
    <w:name w:val="4CEAD009D0D64D63920B1F2152555F5F"/>
    <w:rsid w:val="00170416"/>
  </w:style>
  <w:style w:type="paragraph" w:customStyle="1" w:styleId="35DD40BF67EE4D3B82C050F4342B7047">
    <w:name w:val="35DD40BF67EE4D3B82C050F4342B7047"/>
    <w:rsid w:val="00170416"/>
  </w:style>
  <w:style w:type="paragraph" w:customStyle="1" w:styleId="6F7CDC07142647B7A8792C81230688F1">
    <w:name w:val="6F7CDC07142647B7A8792C81230688F1"/>
    <w:rsid w:val="00170416"/>
  </w:style>
  <w:style w:type="paragraph" w:customStyle="1" w:styleId="DB3465F1BEDB4FBDB9E04ED095B8AC7F">
    <w:name w:val="DB3465F1BEDB4FBDB9E04ED095B8AC7F"/>
    <w:rsid w:val="00170416"/>
  </w:style>
  <w:style w:type="paragraph" w:customStyle="1" w:styleId="10A2036772604FE1A83A1B085324E6EE">
    <w:name w:val="10A2036772604FE1A83A1B085324E6EE"/>
    <w:rsid w:val="00170416"/>
  </w:style>
  <w:style w:type="paragraph" w:customStyle="1" w:styleId="5E2DBDB6316E4509BCB83A3B2E31A304">
    <w:name w:val="5E2DBDB6316E4509BCB83A3B2E31A304"/>
    <w:rsid w:val="00170416"/>
  </w:style>
  <w:style w:type="paragraph" w:customStyle="1" w:styleId="3CC3D63E93604F4B820FE63FAEC43AE6">
    <w:name w:val="3CC3D63E93604F4B820FE63FAEC43AE6"/>
    <w:rsid w:val="00170416"/>
  </w:style>
  <w:style w:type="paragraph" w:customStyle="1" w:styleId="A6952F864BAE47D6B360F73A7170CE15">
    <w:name w:val="A6952F864BAE47D6B360F73A7170CE15"/>
    <w:rsid w:val="00170416"/>
  </w:style>
  <w:style w:type="paragraph" w:customStyle="1" w:styleId="D1B589B63D53403EB4CF5D7143EBFA74">
    <w:name w:val="D1B589B63D53403EB4CF5D7143EBFA74"/>
    <w:rsid w:val="00170416"/>
  </w:style>
  <w:style w:type="paragraph" w:customStyle="1" w:styleId="BA233D36EA97475491C0AF25FB31D5ED">
    <w:name w:val="BA233D36EA97475491C0AF25FB31D5ED"/>
    <w:rsid w:val="00170416"/>
  </w:style>
  <w:style w:type="paragraph" w:customStyle="1" w:styleId="77E4B33D3C6D420D85997F7E98A0CA43">
    <w:name w:val="77E4B33D3C6D420D85997F7E98A0CA43"/>
    <w:rsid w:val="00170416"/>
  </w:style>
  <w:style w:type="paragraph" w:customStyle="1" w:styleId="CE6E46F844324387A39E3407168D3B36">
    <w:name w:val="CE6E46F844324387A39E3407168D3B36"/>
    <w:rsid w:val="00170416"/>
  </w:style>
  <w:style w:type="paragraph" w:customStyle="1" w:styleId="181F574CE2FA4A189BF7C35C7DD1CF60">
    <w:name w:val="181F574CE2FA4A189BF7C35C7DD1CF60"/>
    <w:rsid w:val="00170416"/>
  </w:style>
  <w:style w:type="paragraph" w:customStyle="1" w:styleId="F4D2103CA80F483991AAB1AE5DDE0B0D">
    <w:name w:val="F4D2103CA80F483991AAB1AE5DDE0B0D"/>
    <w:rsid w:val="00170416"/>
  </w:style>
  <w:style w:type="paragraph" w:customStyle="1" w:styleId="392F910038EC401A9E346A47F2B00C0D">
    <w:name w:val="392F910038EC401A9E346A47F2B00C0D"/>
    <w:rsid w:val="00170416"/>
  </w:style>
  <w:style w:type="paragraph" w:customStyle="1" w:styleId="90C042AB3A144B108223A4FFC41726E3">
    <w:name w:val="90C042AB3A144B108223A4FFC41726E3"/>
    <w:rsid w:val="00170416"/>
  </w:style>
  <w:style w:type="paragraph" w:customStyle="1" w:styleId="7F3C24CFDF5747F39CAB65ACF091D5DE">
    <w:name w:val="7F3C24CFDF5747F39CAB65ACF091D5DE"/>
    <w:rsid w:val="00170416"/>
  </w:style>
  <w:style w:type="paragraph" w:customStyle="1" w:styleId="4626DC641C7F46E1B26FF6652FE88028">
    <w:name w:val="4626DC641C7F46E1B26FF6652FE88028"/>
    <w:rsid w:val="00170416"/>
  </w:style>
  <w:style w:type="paragraph" w:customStyle="1" w:styleId="90B808C720144CCB85264BA7E1A6D4E8">
    <w:name w:val="90B808C720144CCB85264BA7E1A6D4E8"/>
    <w:rsid w:val="00170416"/>
  </w:style>
  <w:style w:type="paragraph" w:customStyle="1" w:styleId="2ECDD19C987C432AAF9CE2C5E0A004E3">
    <w:name w:val="2ECDD19C987C432AAF9CE2C5E0A004E3"/>
    <w:rsid w:val="00170416"/>
  </w:style>
  <w:style w:type="paragraph" w:customStyle="1" w:styleId="3B71FCD997E74BA7B1D36DDE794003B5">
    <w:name w:val="3B71FCD997E74BA7B1D36DDE794003B5"/>
    <w:rsid w:val="00170416"/>
  </w:style>
  <w:style w:type="paragraph" w:customStyle="1" w:styleId="5D5D32A602F241149A8176D3BA7E4ADD">
    <w:name w:val="5D5D32A602F241149A8176D3BA7E4ADD"/>
    <w:rsid w:val="00170416"/>
  </w:style>
  <w:style w:type="paragraph" w:customStyle="1" w:styleId="1B7C4EED25614F82A26284AC7681C779">
    <w:name w:val="1B7C4EED25614F82A26284AC7681C779"/>
    <w:rsid w:val="00170416"/>
  </w:style>
  <w:style w:type="paragraph" w:customStyle="1" w:styleId="D21F4094ECEC4173BC0A78AFE78D33CF">
    <w:name w:val="D21F4094ECEC4173BC0A78AFE78D33CF"/>
    <w:rsid w:val="00170416"/>
  </w:style>
  <w:style w:type="paragraph" w:customStyle="1" w:styleId="21F5950646C445FEB7D50C79E928639F">
    <w:name w:val="21F5950646C445FEB7D50C79E928639F"/>
    <w:rsid w:val="00170416"/>
  </w:style>
  <w:style w:type="paragraph" w:customStyle="1" w:styleId="B9A0B12A19594E51875CFD57BA43555B">
    <w:name w:val="B9A0B12A19594E51875CFD57BA43555B"/>
    <w:rsid w:val="00170416"/>
  </w:style>
  <w:style w:type="paragraph" w:customStyle="1" w:styleId="8A558D5F4C744684A15ABF9C202D83CE">
    <w:name w:val="8A558D5F4C744684A15ABF9C202D83CE"/>
    <w:rsid w:val="00170416"/>
  </w:style>
  <w:style w:type="paragraph" w:customStyle="1" w:styleId="E1E5F7605C0E46C6BAF120972DF2626C">
    <w:name w:val="E1E5F7605C0E46C6BAF120972DF2626C"/>
    <w:rsid w:val="00170416"/>
  </w:style>
  <w:style w:type="paragraph" w:customStyle="1" w:styleId="E9CDE366FFB64F29A87DE43CFB6D4B0C">
    <w:name w:val="E9CDE366FFB64F29A87DE43CFB6D4B0C"/>
    <w:rsid w:val="00170416"/>
  </w:style>
  <w:style w:type="paragraph" w:customStyle="1" w:styleId="E9CDEAD71C4A409E9D1BAE75612623D9">
    <w:name w:val="E9CDEAD71C4A409E9D1BAE75612623D9"/>
    <w:rsid w:val="00170416"/>
  </w:style>
  <w:style w:type="paragraph" w:customStyle="1" w:styleId="B39FAB8FB38740AAB7823378AFC58FC4">
    <w:name w:val="B39FAB8FB38740AAB7823378AFC58FC4"/>
    <w:rsid w:val="00170416"/>
  </w:style>
  <w:style w:type="paragraph" w:customStyle="1" w:styleId="5291DC72A81141068A0FA249A18EB62C">
    <w:name w:val="5291DC72A81141068A0FA249A18EB62C"/>
    <w:rsid w:val="00170416"/>
  </w:style>
  <w:style w:type="paragraph" w:customStyle="1" w:styleId="98BA4E4BC3704CD8B280718B36BD68A4">
    <w:name w:val="98BA4E4BC3704CD8B280718B36BD68A4"/>
    <w:rsid w:val="00170416"/>
  </w:style>
  <w:style w:type="paragraph" w:customStyle="1" w:styleId="B7D56D8805414EECBB90232AC32A906F">
    <w:name w:val="B7D56D8805414EECBB90232AC32A906F"/>
    <w:rsid w:val="00170416"/>
  </w:style>
  <w:style w:type="paragraph" w:customStyle="1" w:styleId="2A56B88E3290415F817255BDC3C98685">
    <w:name w:val="2A56B88E3290415F817255BDC3C98685"/>
    <w:rsid w:val="00170416"/>
  </w:style>
  <w:style w:type="paragraph" w:customStyle="1" w:styleId="2FBBFD4845B64699801A3814C3325A7C">
    <w:name w:val="2FBBFD4845B64699801A3814C3325A7C"/>
    <w:rsid w:val="00170416"/>
  </w:style>
  <w:style w:type="paragraph" w:customStyle="1" w:styleId="F22841CA44C54FA59500AB12362A3549">
    <w:name w:val="F22841CA44C54FA59500AB12362A3549"/>
    <w:rsid w:val="00170416"/>
  </w:style>
  <w:style w:type="paragraph" w:customStyle="1" w:styleId="7A70A0F32CDD4284B596AB0ADC52A5FF">
    <w:name w:val="7A70A0F32CDD4284B596AB0ADC52A5FF"/>
    <w:rsid w:val="00170416"/>
  </w:style>
  <w:style w:type="paragraph" w:customStyle="1" w:styleId="0A7981A8F9784AA68657323E0F314BD8">
    <w:name w:val="0A7981A8F9784AA68657323E0F314BD8"/>
    <w:rsid w:val="00170416"/>
  </w:style>
  <w:style w:type="paragraph" w:customStyle="1" w:styleId="351A8F890B28495EB4AC34727839BE0B">
    <w:name w:val="351A8F890B28495EB4AC34727839BE0B"/>
    <w:rsid w:val="00170416"/>
  </w:style>
  <w:style w:type="paragraph" w:customStyle="1" w:styleId="85272009E32849B5AAF913345668CD13">
    <w:name w:val="85272009E32849B5AAF913345668CD13"/>
    <w:rsid w:val="00170416"/>
  </w:style>
  <w:style w:type="paragraph" w:customStyle="1" w:styleId="DEC788B8E4C04487B07B1C9A46731E40">
    <w:name w:val="DEC788B8E4C04487B07B1C9A46731E40"/>
    <w:rsid w:val="00170416"/>
  </w:style>
  <w:style w:type="paragraph" w:customStyle="1" w:styleId="ABC020BB8FA24651A134AA796D9720D1">
    <w:name w:val="ABC020BB8FA24651A134AA796D9720D1"/>
    <w:rsid w:val="00170416"/>
  </w:style>
  <w:style w:type="paragraph" w:customStyle="1" w:styleId="BF7651763A5D4F939076263099688887">
    <w:name w:val="BF7651763A5D4F939076263099688887"/>
    <w:rsid w:val="00170416"/>
  </w:style>
  <w:style w:type="paragraph" w:customStyle="1" w:styleId="FF64FFFB878D4532A0EA7BA8F80EC797">
    <w:name w:val="FF64FFFB878D4532A0EA7BA8F80EC797"/>
    <w:rsid w:val="00170416"/>
  </w:style>
  <w:style w:type="paragraph" w:customStyle="1" w:styleId="E02D35983C274D74BE997CCABD3D0DEC">
    <w:name w:val="E02D35983C274D74BE997CCABD3D0DEC"/>
    <w:rsid w:val="00170416"/>
  </w:style>
  <w:style w:type="paragraph" w:customStyle="1" w:styleId="B31F427BEE314C7A8E7FF1CB062BC28A">
    <w:name w:val="B31F427BEE314C7A8E7FF1CB062BC28A"/>
    <w:rsid w:val="00170416"/>
  </w:style>
  <w:style w:type="paragraph" w:customStyle="1" w:styleId="523ABA1955BF47ACA7B7555DF991D628">
    <w:name w:val="523ABA1955BF47ACA7B7555DF991D628"/>
    <w:rsid w:val="00170416"/>
  </w:style>
  <w:style w:type="paragraph" w:customStyle="1" w:styleId="6AA1A84D2EBF4A259ED1786150D7CDB2">
    <w:name w:val="6AA1A84D2EBF4A259ED1786150D7CDB2"/>
    <w:rsid w:val="00170416"/>
  </w:style>
  <w:style w:type="paragraph" w:customStyle="1" w:styleId="D3563F7A56014B03ABE0775916876C1E">
    <w:name w:val="D3563F7A56014B03ABE0775916876C1E"/>
    <w:rsid w:val="00170416"/>
  </w:style>
  <w:style w:type="paragraph" w:customStyle="1" w:styleId="82D054CFBF384DBD89332D24FE412616">
    <w:name w:val="82D054CFBF384DBD89332D24FE412616"/>
    <w:rsid w:val="00170416"/>
  </w:style>
  <w:style w:type="paragraph" w:customStyle="1" w:styleId="3691142440D8433895E8E716B3014FFF">
    <w:name w:val="3691142440D8433895E8E716B3014FFF"/>
    <w:rsid w:val="00170416"/>
  </w:style>
  <w:style w:type="paragraph" w:customStyle="1" w:styleId="F01E8F6BE5A945DE94D62926EFA62B6B">
    <w:name w:val="F01E8F6BE5A945DE94D62926EFA62B6B"/>
    <w:rsid w:val="00170416"/>
  </w:style>
  <w:style w:type="paragraph" w:customStyle="1" w:styleId="E25ED37D00174582978B30E6FBF82343">
    <w:name w:val="E25ED37D00174582978B30E6FBF82343"/>
    <w:rsid w:val="00170416"/>
  </w:style>
  <w:style w:type="paragraph" w:customStyle="1" w:styleId="0BFBEC7BFF3B4D5BBBBCD011C024EE41">
    <w:name w:val="0BFBEC7BFF3B4D5BBBBCD011C024EE41"/>
    <w:rsid w:val="00170416"/>
  </w:style>
  <w:style w:type="paragraph" w:customStyle="1" w:styleId="65D15872587F4A15A90454389B1BC2BA">
    <w:name w:val="65D15872587F4A15A90454389B1BC2BA"/>
    <w:rsid w:val="00170416"/>
  </w:style>
  <w:style w:type="paragraph" w:customStyle="1" w:styleId="BF8E723CBE2C440890D879698B08B706">
    <w:name w:val="BF8E723CBE2C440890D879698B08B706"/>
    <w:rsid w:val="00170416"/>
  </w:style>
  <w:style w:type="paragraph" w:customStyle="1" w:styleId="C91237BC110549F2A87B2F365ED2846C">
    <w:name w:val="C91237BC110549F2A87B2F365ED2846C"/>
    <w:rsid w:val="00170416"/>
  </w:style>
  <w:style w:type="paragraph" w:customStyle="1" w:styleId="DAE4AC1808B44AB4AB04EF2747964EBC">
    <w:name w:val="DAE4AC1808B44AB4AB04EF2747964EBC"/>
    <w:rsid w:val="00170416"/>
  </w:style>
  <w:style w:type="paragraph" w:customStyle="1" w:styleId="C34215AA8206482CA738C45DBA13D6F2">
    <w:name w:val="C34215AA8206482CA738C45DBA13D6F2"/>
    <w:rsid w:val="00170416"/>
  </w:style>
  <w:style w:type="paragraph" w:customStyle="1" w:styleId="499AC433135A4F2DA4C1901E7462768D">
    <w:name w:val="499AC433135A4F2DA4C1901E7462768D"/>
    <w:rsid w:val="00170416"/>
  </w:style>
  <w:style w:type="paragraph" w:customStyle="1" w:styleId="9A2F29C2FC1047BF974C6F5EF55D16CB">
    <w:name w:val="9A2F29C2FC1047BF974C6F5EF55D16CB"/>
    <w:rsid w:val="00170416"/>
  </w:style>
  <w:style w:type="paragraph" w:customStyle="1" w:styleId="A97C4BB3F70745D1B8EF17B8509EFBB5">
    <w:name w:val="A97C4BB3F70745D1B8EF17B8509EFBB5"/>
    <w:rsid w:val="00170416"/>
  </w:style>
  <w:style w:type="paragraph" w:customStyle="1" w:styleId="BFA286E6831A4EBD934839C75406F3CB">
    <w:name w:val="BFA286E6831A4EBD934839C75406F3CB"/>
    <w:rsid w:val="00170416"/>
  </w:style>
  <w:style w:type="paragraph" w:customStyle="1" w:styleId="65E7F0D2C7A64BC8B52550C49641D566">
    <w:name w:val="65E7F0D2C7A64BC8B52550C49641D566"/>
    <w:rsid w:val="00170416"/>
  </w:style>
  <w:style w:type="paragraph" w:customStyle="1" w:styleId="58FDA854026F4DB2A3B27421BAEBCDC2">
    <w:name w:val="58FDA854026F4DB2A3B27421BAEBCDC2"/>
    <w:rsid w:val="00170416"/>
  </w:style>
  <w:style w:type="paragraph" w:customStyle="1" w:styleId="F446940CB89D425E94FCA4FF68C2CEF6">
    <w:name w:val="F446940CB89D425E94FCA4FF68C2CEF6"/>
    <w:rsid w:val="00170416"/>
  </w:style>
  <w:style w:type="paragraph" w:customStyle="1" w:styleId="AC9BE516717F466DA5E86E6C922F1707">
    <w:name w:val="AC9BE516717F466DA5E86E6C922F1707"/>
    <w:rsid w:val="00170416"/>
  </w:style>
  <w:style w:type="paragraph" w:customStyle="1" w:styleId="4A5337C5A5414EEB8D370649F9CE9B55">
    <w:name w:val="4A5337C5A5414EEB8D370649F9CE9B55"/>
    <w:rsid w:val="00170416"/>
  </w:style>
  <w:style w:type="paragraph" w:customStyle="1" w:styleId="C2380E77D851439E921E9CA40BAA2248">
    <w:name w:val="C2380E77D851439E921E9CA40BAA2248"/>
    <w:rsid w:val="00170416"/>
  </w:style>
  <w:style w:type="paragraph" w:customStyle="1" w:styleId="F5EEEE529EF74F3BB2FF35AF2114BF31">
    <w:name w:val="F5EEEE529EF74F3BB2FF35AF2114BF31"/>
    <w:rsid w:val="00170416"/>
  </w:style>
  <w:style w:type="paragraph" w:customStyle="1" w:styleId="3C7316D763DF470CA98AE91CB626E408">
    <w:name w:val="3C7316D763DF470CA98AE91CB626E408"/>
    <w:rsid w:val="00170416"/>
  </w:style>
  <w:style w:type="paragraph" w:customStyle="1" w:styleId="715F12733FA447058BEEE923A6347494">
    <w:name w:val="715F12733FA447058BEEE923A6347494"/>
    <w:rsid w:val="00170416"/>
  </w:style>
  <w:style w:type="paragraph" w:customStyle="1" w:styleId="D519AECD680646C4B1AD73EB178256E2">
    <w:name w:val="D519AECD680646C4B1AD73EB178256E2"/>
    <w:rsid w:val="00170416"/>
  </w:style>
  <w:style w:type="paragraph" w:customStyle="1" w:styleId="3C8EF7F88FC14739BCCD40A48E787146">
    <w:name w:val="3C8EF7F88FC14739BCCD40A48E787146"/>
    <w:rsid w:val="00170416"/>
  </w:style>
  <w:style w:type="paragraph" w:customStyle="1" w:styleId="DD5E8C7FE9684084AA8946ED74100547">
    <w:name w:val="DD5E8C7FE9684084AA8946ED74100547"/>
    <w:rsid w:val="00170416"/>
  </w:style>
  <w:style w:type="paragraph" w:customStyle="1" w:styleId="CCCB8654F33444F793996758D66FED2C">
    <w:name w:val="CCCB8654F33444F793996758D66FED2C"/>
    <w:rsid w:val="00170416"/>
  </w:style>
  <w:style w:type="paragraph" w:customStyle="1" w:styleId="C262445F16FE4FE8BE507391BBAADE98">
    <w:name w:val="C262445F16FE4FE8BE507391BBAADE98"/>
    <w:rsid w:val="00170416"/>
  </w:style>
  <w:style w:type="paragraph" w:customStyle="1" w:styleId="AA76E2BD381B445296BB79ED7F5699A5">
    <w:name w:val="AA76E2BD381B445296BB79ED7F5699A5"/>
    <w:rsid w:val="00170416"/>
  </w:style>
  <w:style w:type="paragraph" w:customStyle="1" w:styleId="647B0A5CEB944A8B95C0A05968E21342">
    <w:name w:val="647B0A5CEB944A8B95C0A05968E21342"/>
    <w:rsid w:val="00170416"/>
  </w:style>
  <w:style w:type="paragraph" w:customStyle="1" w:styleId="C6487371F63F432D9FDAC4D7C24484DC">
    <w:name w:val="C6487371F63F432D9FDAC4D7C24484DC"/>
    <w:rsid w:val="00170416"/>
  </w:style>
  <w:style w:type="paragraph" w:customStyle="1" w:styleId="61AEED8C00CA41F19F057D283DAD705A">
    <w:name w:val="61AEED8C00CA41F19F057D283DAD705A"/>
    <w:rsid w:val="00170416"/>
  </w:style>
  <w:style w:type="paragraph" w:customStyle="1" w:styleId="821B1D43A20C48098CEFA9E8BFAC3ECB">
    <w:name w:val="821B1D43A20C48098CEFA9E8BFAC3ECB"/>
    <w:rsid w:val="00170416"/>
  </w:style>
  <w:style w:type="paragraph" w:customStyle="1" w:styleId="E97CD212A8A64E0A89E9EFDC45730243">
    <w:name w:val="E97CD212A8A64E0A89E9EFDC45730243"/>
    <w:rsid w:val="00170416"/>
  </w:style>
  <w:style w:type="paragraph" w:customStyle="1" w:styleId="AD4D534413CF40819184DFEC446CB439">
    <w:name w:val="AD4D534413CF40819184DFEC446CB439"/>
    <w:rsid w:val="00170416"/>
  </w:style>
  <w:style w:type="paragraph" w:customStyle="1" w:styleId="9BE33BD7FA4549ACA65C0010D29EC08A">
    <w:name w:val="9BE33BD7FA4549ACA65C0010D29EC08A"/>
    <w:rsid w:val="00170416"/>
  </w:style>
  <w:style w:type="paragraph" w:customStyle="1" w:styleId="F1F8594BE24444BAA9A85812284363A1">
    <w:name w:val="F1F8594BE24444BAA9A85812284363A1"/>
    <w:rsid w:val="00170416"/>
  </w:style>
  <w:style w:type="paragraph" w:customStyle="1" w:styleId="4B32AF80D594405D9EA48E58840346FE">
    <w:name w:val="4B32AF80D594405D9EA48E58840346FE"/>
    <w:rsid w:val="00170416"/>
  </w:style>
  <w:style w:type="paragraph" w:customStyle="1" w:styleId="F9B864EFA0794B5F9E976E27E9686FE6">
    <w:name w:val="F9B864EFA0794B5F9E976E27E9686FE6"/>
    <w:rsid w:val="00170416"/>
  </w:style>
  <w:style w:type="paragraph" w:customStyle="1" w:styleId="14CF7559D10D449C8F9B55B280187A46">
    <w:name w:val="14CF7559D10D449C8F9B55B280187A46"/>
    <w:rsid w:val="00170416"/>
  </w:style>
  <w:style w:type="paragraph" w:customStyle="1" w:styleId="F0086CBC6668450CB85520E7E0B58196">
    <w:name w:val="F0086CBC6668450CB85520E7E0B58196"/>
    <w:rsid w:val="00170416"/>
  </w:style>
  <w:style w:type="paragraph" w:customStyle="1" w:styleId="1FA750032D6945B893424C1F165CEF29">
    <w:name w:val="1FA750032D6945B893424C1F165CEF29"/>
    <w:rsid w:val="00170416"/>
  </w:style>
  <w:style w:type="paragraph" w:customStyle="1" w:styleId="7C4744924ED24CD38BA3A1351895AB61">
    <w:name w:val="7C4744924ED24CD38BA3A1351895AB61"/>
    <w:rsid w:val="00170416"/>
  </w:style>
  <w:style w:type="paragraph" w:customStyle="1" w:styleId="2FB95DB7A29B4B2A9F1F6AD64B983241">
    <w:name w:val="2FB95DB7A29B4B2A9F1F6AD64B983241"/>
    <w:rsid w:val="00170416"/>
  </w:style>
  <w:style w:type="paragraph" w:customStyle="1" w:styleId="37625B9AA0274316A6091E78C4356E0A">
    <w:name w:val="37625B9AA0274316A6091E78C4356E0A"/>
    <w:rsid w:val="00170416"/>
  </w:style>
  <w:style w:type="paragraph" w:customStyle="1" w:styleId="DCE9612D5EA9443FAD9184085283E976">
    <w:name w:val="DCE9612D5EA9443FAD9184085283E976"/>
    <w:rsid w:val="00170416"/>
  </w:style>
  <w:style w:type="paragraph" w:customStyle="1" w:styleId="38382A190E82430280D6192A76BC2C20">
    <w:name w:val="38382A190E82430280D6192A76BC2C20"/>
    <w:rsid w:val="00170416"/>
  </w:style>
  <w:style w:type="paragraph" w:customStyle="1" w:styleId="A04B7B3A78964F029211687561422CB0">
    <w:name w:val="A04B7B3A78964F029211687561422CB0"/>
    <w:rsid w:val="00170416"/>
  </w:style>
  <w:style w:type="paragraph" w:customStyle="1" w:styleId="71174063C183438E9F6D81671E1C4EA2">
    <w:name w:val="71174063C183438E9F6D81671E1C4EA2"/>
    <w:rsid w:val="00170416"/>
  </w:style>
  <w:style w:type="paragraph" w:customStyle="1" w:styleId="9AAF258A589D43ABBB7DA716C4BE7436">
    <w:name w:val="9AAF258A589D43ABBB7DA716C4BE7436"/>
    <w:rsid w:val="00170416"/>
  </w:style>
  <w:style w:type="paragraph" w:customStyle="1" w:styleId="A76B41E33B114331B719A291617F46F5">
    <w:name w:val="A76B41E33B114331B719A291617F46F5"/>
    <w:rsid w:val="00170416"/>
  </w:style>
  <w:style w:type="paragraph" w:customStyle="1" w:styleId="DFE022812C7E4AF89EBE32B6BC661CE7">
    <w:name w:val="DFE022812C7E4AF89EBE32B6BC661CE7"/>
    <w:rsid w:val="00170416"/>
  </w:style>
  <w:style w:type="paragraph" w:customStyle="1" w:styleId="068F128D965F4532A65DE4870A5A5FEF">
    <w:name w:val="068F128D965F4532A65DE4870A5A5FEF"/>
    <w:rsid w:val="00170416"/>
  </w:style>
  <w:style w:type="paragraph" w:customStyle="1" w:styleId="088B050606264E6CA3EF8380A9E0B18A">
    <w:name w:val="088B050606264E6CA3EF8380A9E0B18A"/>
    <w:rsid w:val="00170416"/>
  </w:style>
  <w:style w:type="paragraph" w:customStyle="1" w:styleId="174A23BA1E3E4DB6A338135ABE92F197">
    <w:name w:val="174A23BA1E3E4DB6A338135ABE92F197"/>
    <w:rsid w:val="00170416"/>
  </w:style>
  <w:style w:type="paragraph" w:customStyle="1" w:styleId="7C25BB5BCF3A407C8C91BCB35C1E2137">
    <w:name w:val="7C25BB5BCF3A407C8C91BCB35C1E2137"/>
    <w:rsid w:val="00170416"/>
  </w:style>
  <w:style w:type="paragraph" w:customStyle="1" w:styleId="93D5F9476E8B4401BF0427145F2956DA">
    <w:name w:val="93D5F9476E8B4401BF0427145F2956DA"/>
    <w:rsid w:val="00170416"/>
  </w:style>
  <w:style w:type="paragraph" w:customStyle="1" w:styleId="6DC0F558F23146F6BC570AB5C8F7CB27">
    <w:name w:val="6DC0F558F23146F6BC570AB5C8F7CB27"/>
    <w:rsid w:val="00170416"/>
  </w:style>
  <w:style w:type="paragraph" w:customStyle="1" w:styleId="C6AE99B612CB482F8D8CC8AFBA10A267">
    <w:name w:val="C6AE99B612CB482F8D8CC8AFBA10A267"/>
    <w:rsid w:val="00170416"/>
  </w:style>
  <w:style w:type="paragraph" w:customStyle="1" w:styleId="D13E1649BB8D442396A1228158073CDC">
    <w:name w:val="D13E1649BB8D442396A1228158073CDC"/>
    <w:rsid w:val="00170416"/>
  </w:style>
  <w:style w:type="paragraph" w:customStyle="1" w:styleId="26AE7FE20B194D7C9C7C4B179B2D3B07">
    <w:name w:val="26AE7FE20B194D7C9C7C4B179B2D3B07"/>
    <w:rsid w:val="00170416"/>
  </w:style>
  <w:style w:type="paragraph" w:customStyle="1" w:styleId="0AB85016E27E4A0CB418283D1DD64B93">
    <w:name w:val="0AB85016E27E4A0CB418283D1DD64B93"/>
    <w:rsid w:val="00170416"/>
  </w:style>
  <w:style w:type="paragraph" w:customStyle="1" w:styleId="F4955E4BB8C34418B72A9B8C8BFD4A12">
    <w:name w:val="F4955E4BB8C34418B72A9B8C8BFD4A12"/>
    <w:rsid w:val="00170416"/>
  </w:style>
  <w:style w:type="paragraph" w:customStyle="1" w:styleId="522851BE3AD04482A597B01C33BA306D">
    <w:name w:val="522851BE3AD04482A597B01C33BA306D"/>
    <w:rsid w:val="00170416"/>
  </w:style>
  <w:style w:type="paragraph" w:customStyle="1" w:styleId="8674A3126058441EB01AB12BAED28A93">
    <w:name w:val="8674A3126058441EB01AB12BAED28A93"/>
    <w:rsid w:val="00170416"/>
  </w:style>
  <w:style w:type="paragraph" w:customStyle="1" w:styleId="4E4E10825B1043E09143C5A354B4134E">
    <w:name w:val="4E4E10825B1043E09143C5A354B4134E"/>
    <w:rsid w:val="00170416"/>
  </w:style>
  <w:style w:type="paragraph" w:customStyle="1" w:styleId="0073D49ED0EB471D9144CBEB0C9A67E1">
    <w:name w:val="0073D49ED0EB471D9144CBEB0C9A67E1"/>
    <w:rsid w:val="00170416"/>
  </w:style>
  <w:style w:type="paragraph" w:customStyle="1" w:styleId="607B4D6626474D6C96768679058E9AC0">
    <w:name w:val="607B4D6626474D6C96768679058E9AC0"/>
    <w:rsid w:val="00170416"/>
  </w:style>
  <w:style w:type="paragraph" w:customStyle="1" w:styleId="E59143BEFACE4282A1DD5C3F6D1D3B0A">
    <w:name w:val="E59143BEFACE4282A1DD5C3F6D1D3B0A"/>
    <w:rsid w:val="00170416"/>
  </w:style>
  <w:style w:type="paragraph" w:customStyle="1" w:styleId="3EAC3EAE227A4C1BAE487159BF4BE4C3">
    <w:name w:val="3EAC3EAE227A4C1BAE487159BF4BE4C3"/>
    <w:rsid w:val="00170416"/>
  </w:style>
  <w:style w:type="paragraph" w:customStyle="1" w:styleId="9E3F47F5F5E04B64BF86B7F478679F93">
    <w:name w:val="9E3F47F5F5E04B64BF86B7F478679F93"/>
    <w:rsid w:val="00170416"/>
  </w:style>
  <w:style w:type="paragraph" w:customStyle="1" w:styleId="AB7E6839468844FE9D71A525FB0DCD4F">
    <w:name w:val="AB7E6839468844FE9D71A525FB0DCD4F"/>
    <w:rsid w:val="00170416"/>
  </w:style>
  <w:style w:type="paragraph" w:customStyle="1" w:styleId="8DDE0403197244F7BFE0E2613481598D">
    <w:name w:val="8DDE0403197244F7BFE0E2613481598D"/>
    <w:rsid w:val="00170416"/>
  </w:style>
  <w:style w:type="paragraph" w:customStyle="1" w:styleId="89825408B4054AA5B0FB76D84F6B87C3">
    <w:name w:val="89825408B4054AA5B0FB76D84F6B87C3"/>
    <w:rsid w:val="00170416"/>
  </w:style>
  <w:style w:type="paragraph" w:customStyle="1" w:styleId="00FD5A9BD9FB4970A38A9DA8D5FE9DE1">
    <w:name w:val="00FD5A9BD9FB4970A38A9DA8D5FE9DE1"/>
    <w:rsid w:val="00170416"/>
  </w:style>
  <w:style w:type="paragraph" w:customStyle="1" w:styleId="3421BEDD660A426B91A307791C95EC3A">
    <w:name w:val="3421BEDD660A426B91A307791C95EC3A"/>
    <w:rsid w:val="00170416"/>
  </w:style>
  <w:style w:type="paragraph" w:customStyle="1" w:styleId="477A708B10CB49D28D405BB1DE1BEF4F">
    <w:name w:val="477A708B10CB49D28D405BB1DE1BEF4F"/>
    <w:rsid w:val="00170416"/>
  </w:style>
  <w:style w:type="paragraph" w:customStyle="1" w:styleId="1C80D3202E984E93810DCAD4F72CB290">
    <w:name w:val="1C80D3202E984E93810DCAD4F72CB290"/>
    <w:rsid w:val="00170416"/>
  </w:style>
  <w:style w:type="paragraph" w:customStyle="1" w:styleId="61C63792DA2243ED9B6A64022590131B">
    <w:name w:val="61C63792DA2243ED9B6A64022590131B"/>
    <w:rsid w:val="00170416"/>
  </w:style>
  <w:style w:type="paragraph" w:customStyle="1" w:styleId="C03140DC67B34BC78D1A5D91449F4AF4">
    <w:name w:val="C03140DC67B34BC78D1A5D91449F4AF4"/>
    <w:rsid w:val="00170416"/>
  </w:style>
  <w:style w:type="paragraph" w:customStyle="1" w:styleId="E8E2714A5DF3411498A8A427C7C6093C">
    <w:name w:val="E8E2714A5DF3411498A8A427C7C6093C"/>
    <w:rsid w:val="00CB12B2"/>
  </w:style>
  <w:style w:type="paragraph" w:customStyle="1" w:styleId="EDF5C0C346D84E2C8F9FC4244D2C19F0">
    <w:name w:val="EDF5C0C346D84E2C8F9FC4244D2C19F0"/>
    <w:rsid w:val="00CB12B2"/>
  </w:style>
  <w:style w:type="paragraph" w:customStyle="1" w:styleId="5302055DDD804FA7939F5D247FF7D2C2">
    <w:name w:val="5302055DDD804FA7939F5D247FF7D2C2"/>
    <w:rsid w:val="00CB12B2"/>
  </w:style>
  <w:style w:type="paragraph" w:customStyle="1" w:styleId="93996E3312F245D8BF3A48F509EF1D2F">
    <w:name w:val="93996E3312F245D8BF3A48F509EF1D2F"/>
    <w:rsid w:val="00CB12B2"/>
  </w:style>
  <w:style w:type="paragraph" w:customStyle="1" w:styleId="6EBE834F65BF4F49AFBDBFECC028A63C">
    <w:name w:val="6EBE834F65BF4F49AFBDBFECC028A63C"/>
    <w:rsid w:val="00CB12B2"/>
  </w:style>
  <w:style w:type="paragraph" w:customStyle="1" w:styleId="0390DB7FC7A84A1487934FDE7F07E8BB">
    <w:name w:val="0390DB7FC7A84A1487934FDE7F07E8BB"/>
    <w:rsid w:val="00CB12B2"/>
  </w:style>
  <w:style w:type="paragraph" w:customStyle="1" w:styleId="FCD93927C0D247AFA9FBDF3F39E5E220">
    <w:name w:val="FCD93927C0D247AFA9FBDF3F39E5E220"/>
    <w:rsid w:val="00CB12B2"/>
  </w:style>
  <w:style w:type="paragraph" w:customStyle="1" w:styleId="E99C6D1276DC4E4083DA930CB71A2258">
    <w:name w:val="E99C6D1276DC4E4083DA930CB71A2258"/>
    <w:rsid w:val="00CB12B2"/>
  </w:style>
  <w:style w:type="paragraph" w:customStyle="1" w:styleId="52F0F76149E34650B4F123304E748FD1">
    <w:name w:val="52F0F76149E34650B4F123304E748FD1"/>
    <w:rsid w:val="00CB12B2"/>
  </w:style>
  <w:style w:type="paragraph" w:customStyle="1" w:styleId="ED1CA34628F849599590EC7BF4E574F3">
    <w:name w:val="ED1CA34628F849599590EC7BF4E574F3"/>
    <w:rsid w:val="00CB12B2"/>
  </w:style>
  <w:style w:type="paragraph" w:customStyle="1" w:styleId="A3B13EFD4BDD415BB4791FB92DBD8062">
    <w:name w:val="A3B13EFD4BDD415BB4791FB92DBD8062"/>
    <w:rsid w:val="00CB12B2"/>
  </w:style>
  <w:style w:type="paragraph" w:customStyle="1" w:styleId="2C736904D8BE4ED3A84FFDE70E3F36D8">
    <w:name w:val="2C736904D8BE4ED3A84FFDE70E3F36D8"/>
    <w:rsid w:val="00CB12B2"/>
  </w:style>
  <w:style w:type="paragraph" w:customStyle="1" w:styleId="B521CB64FD21443796D6BF61A2403066">
    <w:name w:val="B521CB64FD21443796D6BF61A2403066"/>
    <w:rsid w:val="00CB12B2"/>
  </w:style>
  <w:style w:type="paragraph" w:customStyle="1" w:styleId="F9A0C43F6ADE454F88AA13F0391E3193">
    <w:name w:val="F9A0C43F6ADE454F88AA13F0391E3193"/>
    <w:rsid w:val="00CB12B2"/>
  </w:style>
  <w:style w:type="paragraph" w:customStyle="1" w:styleId="1724031616E34358B7D0D4F518362A73">
    <w:name w:val="1724031616E34358B7D0D4F518362A73"/>
    <w:rsid w:val="00CB12B2"/>
  </w:style>
  <w:style w:type="paragraph" w:customStyle="1" w:styleId="01189C653C584FB0ACC1E05739BBAC09">
    <w:name w:val="01189C653C584FB0ACC1E05739BBAC09"/>
    <w:rsid w:val="00CB12B2"/>
  </w:style>
  <w:style w:type="paragraph" w:customStyle="1" w:styleId="87D2E101CD3249FCA87D294599D3A90F">
    <w:name w:val="87D2E101CD3249FCA87D294599D3A90F"/>
    <w:rsid w:val="00CB12B2"/>
  </w:style>
  <w:style w:type="paragraph" w:customStyle="1" w:styleId="829C3E69336F462B94EBC81ABB9A0B43">
    <w:name w:val="829C3E69336F462B94EBC81ABB9A0B43"/>
    <w:rsid w:val="00CB12B2"/>
  </w:style>
  <w:style w:type="paragraph" w:customStyle="1" w:styleId="D9D6302F0FB04BED954995ED8363186B">
    <w:name w:val="D9D6302F0FB04BED954995ED8363186B"/>
    <w:rsid w:val="00CB12B2"/>
  </w:style>
  <w:style w:type="paragraph" w:customStyle="1" w:styleId="20B55AE7CD3E4BB1A1782A15B013B446">
    <w:name w:val="20B55AE7CD3E4BB1A1782A15B013B446"/>
    <w:rsid w:val="00CB12B2"/>
  </w:style>
  <w:style w:type="paragraph" w:customStyle="1" w:styleId="B1590FFCAFE44E75B499F51EE905A803">
    <w:name w:val="B1590FFCAFE44E75B499F51EE905A803"/>
    <w:rsid w:val="00CB12B2"/>
  </w:style>
  <w:style w:type="paragraph" w:customStyle="1" w:styleId="6BCAC5AA31BE47789368FADE4253F6E5">
    <w:name w:val="6BCAC5AA31BE47789368FADE4253F6E5"/>
    <w:rsid w:val="00CB12B2"/>
  </w:style>
  <w:style w:type="paragraph" w:customStyle="1" w:styleId="596D9465CE9B4698A46710366183A91F">
    <w:name w:val="596D9465CE9B4698A46710366183A91F"/>
    <w:rsid w:val="00CB12B2"/>
  </w:style>
  <w:style w:type="paragraph" w:customStyle="1" w:styleId="1AC2358855BB4A17B014A81136445666">
    <w:name w:val="1AC2358855BB4A17B014A81136445666"/>
    <w:rsid w:val="00CB12B2"/>
  </w:style>
  <w:style w:type="paragraph" w:customStyle="1" w:styleId="633BF06EDAC34520A60EAA29E6684C08">
    <w:name w:val="633BF06EDAC34520A60EAA29E6684C08"/>
    <w:rsid w:val="00CB12B2"/>
  </w:style>
  <w:style w:type="paragraph" w:customStyle="1" w:styleId="70EBEB5A9BD745C6AE13F8B565432CDA">
    <w:name w:val="70EBEB5A9BD745C6AE13F8B565432CDA"/>
    <w:rsid w:val="00CB12B2"/>
  </w:style>
  <w:style w:type="paragraph" w:customStyle="1" w:styleId="23F01B686BF94A0CAD595454B2D2018A">
    <w:name w:val="23F01B686BF94A0CAD595454B2D2018A"/>
    <w:rsid w:val="00CB12B2"/>
  </w:style>
  <w:style w:type="paragraph" w:customStyle="1" w:styleId="AB54256B698747CDB25E34B625F56E62">
    <w:name w:val="AB54256B698747CDB25E34B625F56E62"/>
    <w:rsid w:val="00CB12B2"/>
  </w:style>
  <w:style w:type="paragraph" w:customStyle="1" w:styleId="6284C9BB7F6344F689DBA9668E6FC4DC">
    <w:name w:val="6284C9BB7F6344F689DBA9668E6FC4DC"/>
    <w:rsid w:val="00CB12B2"/>
  </w:style>
  <w:style w:type="paragraph" w:customStyle="1" w:styleId="1D86A817CCEF4FA1A30303AD6DF16494">
    <w:name w:val="1D86A817CCEF4FA1A30303AD6DF16494"/>
    <w:rsid w:val="00CB12B2"/>
  </w:style>
  <w:style w:type="paragraph" w:customStyle="1" w:styleId="B2B5681D925E4884AF067A4B71777164">
    <w:name w:val="B2B5681D925E4884AF067A4B71777164"/>
    <w:rsid w:val="00CB12B2"/>
  </w:style>
  <w:style w:type="paragraph" w:customStyle="1" w:styleId="9EA5D6A70CC04542B32E769C0A8EAA76">
    <w:name w:val="9EA5D6A70CC04542B32E769C0A8EAA76"/>
    <w:rsid w:val="00CB12B2"/>
  </w:style>
  <w:style w:type="paragraph" w:customStyle="1" w:styleId="D26CFA14A3DB4C25A993D86DFD049C8D">
    <w:name w:val="D26CFA14A3DB4C25A993D86DFD049C8D"/>
    <w:rsid w:val="00CB12B2"/>
  </w:style>
  <w:style w:type="paragraph" w:customStyle="1" w:styleId="D4EB248DAD7546FCBF9357F214D89ED1">
    <w:name w:val="D4EB248DAD7546FCBF9357F214D89ED1"/>
    <w:rsid w:val="00CB12B2"/>
  </w:style>
  <w:style w:type="paragraph" w:customStyle="1" w:styleId="0BF4C5F0AE0D4B16B6D2558A575552E8">
    <w:name w:val="0BF4C5F0AE0D4B16B6D2558A575552E8"/>
    <w:rsid w:val="00CB12B2"/>
  </w:style>
  <w:style w:type="paragraph" w:customStyle="1" w:styleId="93029167487B4CD98734997FE61C6078">
    <w:name w:val="93029167487B4CD98734997FE61C6078"/>
    <w:rsid w:val="00CB12B2"/>
  </w:style>
  <w:style w:type="paragraph" w:customStyle="1" w:styleId="E8097BB502804DB0ADC3456C43B71FD1">
    <w:name w:val="E8097BB502804DB0ADC3456C43B71FD1"/>
    <w:rsid w:val="00CB12B2"/>
  </w:style>
  <w:style w:type="paragraph" w:customStyle="1" w:styleId="34FE15E518BE4AD4A8407ACDD78B1665">
    <w:name w:val="34FE15E518BE4AD4A8407ACDD78B1665"/>
    <w:rsid w:val="00CB12B2"/>
  </w:style>
  <w:style w:type="paragraph" w:customStyle="1" w:styleId="15BA5C4352994BB2BABA6AF119AE2940">
    <w:name w:val="15BA5C4352994BB2BABA6AF119AE2940"/>
    <w:rsid w:val="00CB12B2"/>
  </w:style>
  <w:style w:type="paragraph" w:customStyle="1" w:styleId="AC0812B44AB04E6FB688D67AEF27CBC0">
    <w:name w:val="AC0812B44AB04E6FB688D67AEF27CBC0"/>
    <w:rsid w:val="00CB12B2"/>
  </w:style>
  <w:style w:type="paragraph" w:customStyle="1" w:styleId="519E3E72DB284D358823B6EBA932EC31">
    <w:name w:val="519E3E72DB284D358823B6EBA932EC31"/>
    <w:rsid w:val="00CB12B2"/>
  </w:style>
  <w:style w:type="paragraph" w:customStyle="1" w:styleId="9B6E31511197400899FB50EB8B9889F4">
    <w:name w:val="9B6E31511197400899FB50EB8B9889F4"/>
    <w:rsid w:val="00CB12B2"/>
  </w:style>
  <w:style w:type="paragraph" w:customStyle="1" w:styleId="35A75B2FDA9A4576B2AFD3B3A618EBE7">
    <w:name w:val="35A75B2FDA9A4576B2AFD3B3A618EBE7"/>
    <w:rsid w:val="00CB12B2"/>
  </w:style>
  <w:style w:type="paragraph" w:customStyle="1" w:styleId="8411DBD46D214C54A92E85C9EBE349B2">
    <w:name w:val="8411DBD46D214C54A92E85C9EBE349B2"/>
    <w:rsid w:val="00CB12B2"/>
  </w:style>
  <w:style w:type="paragraph" w:customStyle="1" w:styleId="9DB8B35ED7D74D109E7E683A584C4E2C">
    <w:name w:val="9DB8B35ED7D74D109E7E683A584C4E2C"/>
    <w:rsid w:val="00CB12B2"/>
  </w:style>
  <w:style w:type="paragraph" w:customStyle="1" w:styleId="9C894CD788614643BFDF4B6325766007">
    <w:name w:val="9C894CD788614643BFDF4B6325766007"/>
    <w:rsid w:val="00CB12B2"/>
  </w:style>
  <w:style w:type="paragraph" w:customStyle="1" w:styleId="3568AA96C628482A95D5F11C45E82A38">
    <w:name w:val="3568AA96C628482A95D5F11C45E82A38"/>
    <w:rsid w:val="00CB12B2"/>
  </w:style>
  <w:style w:type="paragraph" w:customStyle="1" w:styleId="3E7517BCABA44767903FCFD7E2219661">
    <w:name w:val="3E7517BCABA44767903FCFD7E2219661"/>
    <w:rsid w:val="00CB12B2"/>
  </w:style>
  <w:style w:type="paragraph" w:customStyle="1" w:styleId="286A7BA57EA44EF98E7592CC1C87C577">
    <w:name w:val="286A7BA57EA44EF98E7592CC1C87C577"/>
    <w:rsid w:val="00CB12B2"/>
  </w:style>
  <w:style w:type="paragraph" w:customStyle="1" w:styleId="96EF0394E86145A3A6DEB3063186E805">
    <w:name w:val="96EF0394E86145A3A6DEB3063186E805"/>
    <w:rsid w:val="00CB12B2"/>
  </w:style>
  <w:style w:type="paragraph" w:customStyle="1" w:styleId="28A507169732405FBA239DA1C6B89837">
    <w:name w:val="28A507169732405FBA239DA1C6B89837"/>
    <w:rsid w:val="00CB12B2"/>
  </w:style>
  <w:style w:type="paragraph" w:customStyle="1" w:styleId="FA2D1C8BF3F34DAD966ED0118D2F3FE2">
    <w:name w:val="FA2D1C8BF3F34DAD966ED0118D2F3FE2"/>
    <w:rsid w:val="00CB12B2"/>
  </w:style>
  <w:style w:type="paragraph" w:customStyle="1" w:styleId="71FF791FCA8F4579B7B75B3331547963">
    <w:name w:val="71FF791FCA8F4579B7B75B3331547963"/>
    <w:rsid w:val="00CB12B2"/>
  </w:style>
  <w:style w:type="paragraph" w:customStyle="1" w:styleId="6AA33BEDB84F4F83A586E0BD375FA8F0">
    <w:name w:val="6AA33BEDB84F4F83A586E0BD375FA8F0"/>
    <w:rsid w:val="00CB12B2"/>
  </w:style>
  <w:style w:type="paragraph" w:customStyle="1" w:styleId="6A018A7AE4EB4FA3BBF3C8F59131CCBC">
    <w:name w:val="6A018A7AE4EB4FA3BBF3C8F59131CCBC"/>
    <w:rsid w:val="00CB12B2"/>
  </w:style>
  <w:style w:type="paragraph" w:customStyle="1" w:styleId="CC3AACD949124625B20B461EFBE52B89">
    <w:name w:val="CC3AACD949124625B20B461EFBE52B89"/>
    <w:rsid w:val="00CB12B2"/>
  </w:style>
  <w:style w:type="paragraph" w:customStyle="1" w:styleId="5C9B2CD5D541498DB074364AC960A572">
    <w:name w:val="5C9B2CD5D541498DB074364AC960A572"/>
    <w:rsid w:val="00CB12B2"/>
  </w:style>
  <w:style w:type="paragraph" w:customStyle="1" w:styleId="333DB3BC9F7F419FB6BE19CBE250B6AB">
    <w:name w:val="333DB3BC9F7F419FB6BE19CBE250B6AB"/>
    <w:rsid w:val="00CB12B2"/>
  </w:style>
  <w:style w:type="paragraph" w:customStyle="1" w:styleId="B7F129302CDE4192BE94BC3FA2E8F29C">
    <w:name w:val="B7F129302CDE4192BE94BC3FA2E8F29C"/>
    <w:rsid w:val="00CB12B2"/>
  </w:style>
  <w:style w:type="paragraph" w:customStyle="1" w:styleId="35BB5B3E5F9C465E96F4B32ACEC7447F">
    <w:name w:val="35BB5B3E5F9C465E96F4B32ACEC7447F"/>
    <w:rsid w:val="00CB12B2"/>
  </w:style>
  <w:style w:type="paragraph" w:customStyle="1" w:styleId="FA1BBC913B524156A58E40815BB77CEC">
    <w:name w:val="FA1BBC913B524156A58E40815BB77CEC"/>
    <w:rsid w:val="00CB12B2"/>
  </w:style>
  <w:style w:type="paragraph" w:customStyle="1" w:styleId="91ACFE9A56984FAA97D7286D0678A816">
    <w:name w:val="91ACFE9A56984FAA97D7286D0678A816"/>
    <w:rsid w:val="00CB12B2"/>
  </w:style>
  <w:style w:type="paragraph" w:customStyle="1" w:styleId="3BC187FEC94343F5846FAE01B8060013">
    <w:name w:val="3BC187FEC94343F5846FAE01B8060013"/>
    <w:rsid w:val="00CB12B2"/>
  </w:style>
  <w:style w:type="paragraph" w:customStyle="1" w:styleId="C3669041661747D58B20A77907FB9AC5">
    <w:name w:val="C3669041661747D58B20A77907FB9AC5"/>
    <w:rsid w:val="00CB12B2"/>
  </w:style>
  <w:style w:type="paragraph" w:customStyle="1" w:styleId="C558D23097F34BEDBCADB22B91A30578">
    <w:name w:val="C558D23097F34BEDBCADB22B91A30578"/>
    <w:rsid w:val="00CB12B2"/>
  </w:style>
  <w:style w:type="paragraph" w:customStyle="1" w:styleId="12B2EF6F0D2E4A808A3365D5D7689BF6">
    <w:name w:val="12B2EF6F0D2E4A808A3365D5D7689BF6"/>
    <w:rsid w:val="00CB12B2"/>
  </w:style>
  <w:style w:type="paragraph" w:customStyle="1" w:styleId="BD31F4C903B441CFAAE6A5DDB9307DA8">
    <w:name w:val="BD31F4C903B441CFAAE6A5DDB9307DA8"/>
    <w:rsid w:val="00CB12B2"/>
  </w:style>
  <w:style w:type="paragraph" w:customStyle="1" w:styleId="317745D2D0B544388AA79FCEF8128807">
    <w:name w:val="317745D2D0B544388AA79FCEF8128807"/>
    <w:rsid w:val="00CB12B2"/>
  </w:style>
  <w:style w:type="paragraph" w:customStyle="1" w:styleId="83A93625509E4BDF8311AFF8CB0701F9">
    <w:name w:val="83A93625509E4BDF8311AFF8CB0701F9"/>
    <w:rsid w:val="00CB12B2"/>
  </w:style>
  <w:style w:type="paragraph" w:customStyle="1" w:styleId="4BEEA5B2D5C84EFA930650F9747A4DC6">
    <w:name w:val="4BEEA5B2D5C84EFA930650F9747A4DC6"/>
    <w:rsid w:val="00CB12B2"/>
  </w:style>
  <w:style w:type="paragraph" w:customStyle="1" w:styleId="08BDC0B76B86478C98195C44BC43030E">
    <w:name w:val="08BDC0B76B86478C98195C44BC43030E"/>
    <w:rsid w:val="00CB12B2"/>
  </w:style>
  <w:style w:type="paragraph" w:customStyle="1" w:styleId="C999C1B380F242CE966074FFE2926A92">
    <w:name w:val="C999C1B380F242CE966074FFE2926A92"/>
    <w:rsid w:val="00CB12B2"/>
  </w:style>
  <w:style w:type="paragraph" w:customStyle="1" w:styleId="53FF771DC3EC424A81D1B5016020EFA3">
    <w:name w:val="53FF771DC3EC424A81D1B5016020EFA3"/>
    <w:rsid w:val="00CB12B2"/>
  </w:style>
  <w:style w:type="paragraph" w:customStyle="1" w:styleId="16D8232E3E51430797330A01D0C21D45">
    <w:name w:val="16D8232E3E51430797330A01D0C21D45"/>
    <w:rsid w:val="00CB12B2"/>
  </w:style>
  <w:style w:type="paragraph" w:customStyle="1" w:styleId="021A8605AF374D37A7CB24F25061906E">
    <w:name w:val="021A8605AF374D37A7CB24F25061906E"/>
    <w:rsid w:val="00CB12B2"/>
  </w:style>
  <w:style w:type="paragraph" w:customStyle="1" w:styleId="1075546BA28C4ADAB88A65509A06F70D">
    <w:name w:val="1075546BA28C4ADAB88A65509A06F70D"/>
    <w:rsid w:val="00CB12B2"/>
  </w:style>
  <w:style w:type="paragraph" w:customStyle="1" w:styleId="E99B27802B98451F8EAE86C2C734C82D">
    <w:name w:val="E99B27802B98451F8EAE86C2C734C82D"/>
    <w:rsid w:val="00CB12B2"/>
  </w:style>
  <w:style w:type="paragraph" w:customStyle="1" w:styleId="2D98D81D6B984D1F91A3210C4107CE31">
    <w:name w:val="2D98D81D6B984D1F91A3210C4107CE31"/>
    <w:rsid w:val="00CB12B2"/>
  </w:style>
  <w:style w:type="paragraph" w:customStyle="1" w:styleId="071B291F502E43EF9FDB524E6D5FCDE4">
    <w:name w:val="071B291F502E43EF9FDB524E6D5FCDE4"/>
    <w:rsid w:val="00CB12B2"/>
  </w:style>
  <w:style w:type="paragraph" w:customStyle="1" w:styleId="27E8465783CB4B62ACC5946C8AD5C9A2">
    <w:name w:val="27E8465783CB4B62ACC5946C8AD5C9A2"/>
    <w:rsid w:val="00CB12B2"/>
  </w:style>
  <w:style w:type="paragraph" w:customStyle="1" w:styleId="4EF401EF41194FFBB3DB42A48278CFCF">
    <w:name w:val="4EF401EF41194FFBB3DB42A48278CFCF"/>
    <w:rsid w:val="00CB12B2"/>
  </w:style>
  <w:style w:type="paragraph" w:customStyle="1" w:styleId="D123BF0FB15641809579C22B703CEF1D">
    <w:name w:val="D123BF0FB15641809579C22B703CEF1D"/>
    <w:rsid w:val="00CB12B2"/>
  </w:style>
  <w:style w:type="paragraph" w:customStyle="1" w:styleId="9F48A0FEB7E943C68A9A8EF6D2D452B7">
    <w:name w:val="9F48A0FEB7E943C68A9A8EF6D2D452B7"/>
    <w:rsid w:val="00CB12B2"/>
  </w:style>
  <w:style w:type="paragraph" w:customStyle="1" w:styleId="F6800FB1BBF141B1BCD8CDBFB0A8F02D">
    <w:name w:val="F6800FB1BBF141B1BCD8CDBFB0A8F02D"/>
    <w:rsid w:val="00CB12B2"/>
  </w:style>
  <w:style w:type="paragraph" w:customStyle="1" w:styleId="0FFB544EB50242A7969CCE48E581AEFD">
    <w:name w:val="0FFB544EB50242A7969CCE48E581AEFD"/>
    <w:rsid w:val="00CB12B2"/>
  </w:style>
  <w:style w:type="paragraph" w:customStyle="1" w:styleId="F2817A59390C4EAE9D3A84AD129AC7AD">
    <w:name w:val="F2817A59390C4EAE9D3A84AD129AC7AD"/>
    <w:rsid w:val="00CB12B2"/>
  </w:style>
  <w:style w:type="paragraph" w:customStyle="1" w:styleId="741634746B0D433DA30FD1DD71C047FA">
    <w:name w:val="741634746B0D433DA30FD1DD71C047FA"/>
    <w:rsid w:val="00CB12B2"/>
  </w:style>
  <w:style w:type="paragraph" w:customStyle="1" w:styleId="BF67A719762543BDAC2C7E72A44098F5">
    <w:name w:val="BF67A719762543BDAC2C7E72A44098F5"/>
    <w:rsid w:val="00CB12B2"/>
  </w:style>
  <w:style w:type="paragraph" w:customStyle="1" w:styleId="3365DEA3A6764993A13CE6D89CF605DE">
    <w:name w:val="3365DEA3A6764993A13CE6D89CF605DE"/>
    <w:rsid w:val="00CB12B2"/>
  </w:style>
  <w:style w:type="paragraph" w:customStyle="1" w:styleId="C927ADF7A49F48789426723899065390">
    <w:name w:val="C927ADF7A49F48789426723899065390"/>
    <w:rsid w:val="00CB12B2"/>
  </w:style>
  <w:style w:type="paragraph" w:customStyle="1" w:styleId="46D6A06A92AC44F58F2EDA78E133918B">
    <w:name w:val="46D6A06A92AC44F58F2EDA78E133918B"/>
    <w:rsid w:val="00CB12B2"/>
  </w:style>
  <w:style w:type="paragraph" w:customStyle="1" w:styleId="D02F33A8F8484FD59F2A02912A032B03">
    <w:name w:val="D02F33A8F8484FD59F2A02912A032B03"/>
    <w:rsid w:val="00CB12B2"/>
  </w:style>
  <w:style w:type="paragraph" w:customStyle="1" w:styleId="686761FA2F3E4F51990EB1FEA4B8543B">
    <w:name w:val="686761FA2F3E4F51990EB1FEA4B8543B"/>
    <w:rsid w:val="00CB12B2"/>
  </w:style>
  <w:style w:type="paragraph" w:customStyle="1" w:styleId="C2FD09AE84D34124B5CBA5FAF3F6744E">
    <w:name w:val="C2FD09AE84D34124B5CBA5FAF3F6744E"/>
    <w:rsid w:val="00CB12B2"/>
  </w:style>
  <w:style w:type="paragraph" w:customStyle="1" w:styleId="82219465FE634F81BCBA137434862322">
    <w:name w:val="82219465FE634F81BCBA137434862322"/>
    <w:rsid w:val="00CB12B2"/>
  </w:style>
  <w:style w:type="paragraph" w:customStyle="1" w:styleId="AA2BD33B9EDE49BAABE4BED21D9B1D06">
    <w:name w:val="AA2BD33B9EDE49BAABE4BED21D9B1D06"/>
    <w:rsid w:val="00CB12B2"/>
  </w:style>
  <w:style w:type="paragraph" w:customStyle="1" w:styleId="92251DBBF31E4EBFB5B7E7DAE7D031FF">
    <w:name w:val="92251DBBF31E4EBFB5B7E7DAE7D031FF"/>
    <w:rsid w:val="00CB12B2"/>
  </w:style>
  <w:style w:type="paragraph" w:customStyle="1" w:styleId="21416890530E47F4BDFEB86CBC02DA0A">
    <w:name w:val="21416890530E47F4BDFEB86CBC02DA0A"/>
    <w:rsid w:val="00CB12B2"/>
  </w:style>
  <w:style w:type="paragraph" w:customStyle="1" w:styleId="070B4038EBF94A1BA28B648992981087">
    <w:name w:val="070B4038EBF94A1BA28B648992981087"/>
    <w:rsid w:val="00CB12B2"/>
  </w:style>
  <w:style w:type="paragraph" w:customStyle="1" w:styleId="490F559BDA1546D8BC53DDF9CAC6FCF9">
    <w:name w:val="490F559BDA1546D8BC53DDF9CAC6FCF9"/>
    <w:rsid w:val="00CB12B2"/>
  </w:style>
  <w:style w:type="paragraph" w:customStyle="1" w:styleId="3489AE972F804C0C990C4F872387412E">
    <w:name w:val="3489AE972F804C0C990C4F872387412E"/>
    <w:rsid w:val="00CB12B2"/>
  </w:style>
  <w:style w:type="paragraph" w:customStyle="1" w:styleId="E69481E9858D41EFBC1FC7D9EC8DAC88">
    <w:name w:val="E69481E9858D41EFBC1FC7D9EC8DAC88"/>
    <w:rsid w:val="00CB12B2"/>
  </w:style>
  <w:style w:type="paragraph" w:customStyle="1" w:styleId="56B08B83C0B941CEB5A005A9194F0B4D">
    <w:name w:val="56B08B83C0B941CEB5A005A9194F0B4D"/>
    <w:rsid w:val="00CB12B2"/>
  </w:style>
  <w:style w:type="paragraph" w:customStyle="1" w:styleId="64E3171603C8423A9D4E02DAA80115D9">
    <w:name w:val="64E3171603C8423A9D4E02DAA80115D9"/>
    <w:rsid w:val="00CB12B2"/>
  </w:style>
  <w:style w:type="paragraph" w:customStyle="1" w:styleId="4DCE0A358D424D2CA8BEB2EA6F5C8CF4">
    <w:name w:val="4DCE0A358D424D2CA8BEB2EA6F5C8CF4"/>
    <w:rsid w:val="00CB12B2"/>
  </w:style>
  <w:style w:type="paragraph" w:customStyle="1" w:styleId="6CF153BAC13148FFB0A5B848029072E6">
    <w:name w:val="6CF153BAC13148FFB0A5B848029072E6"/>
    <w:rsid w:val="00CB12B2"/>
  </w:style>
  <w:style w:type="paragraph" w:customStyle="1" w:styleId="2C6F03F48DCB44BB83D76B4EA8E70D77">
    <w:name w:val="2C6F03F48DCB44BB83D76B4EA8E70D77"/>
    <w:rsid w:val="00CB12B2"/>
  </w:style>
  <w:style w:type="paragraph" w:customStyle="1" w:styleId="354DB70108E04E2BBDA6F2FD0A63689C">
    <w:name w:val="354DB70108E04E2BBDA6F2FD0A63689C"/>
    <w:rsid w:val="00CB12B2"/>
  </w:style>
  <w:style w:type="paragraph" w:customStyle="1" w:styleId="851DEF2B82FD4789933C3F4DE6E3A7B6">
    <w:name w:val="851DEF2B82FD4789933C3F4DE6E3A7B6"/>
    <w:rsid w:val="00CB12B2"/>
  </w:style>
  <w:style w:type="paragraph" w:customStyle="1" w:styleId="D40E162C65404A2F840A268077326288">
    <w:name w:val="D40E162C65404A2F840A268077326288"/>
    <w:rsid w:val="00E75260"/>
  </w:style>
  <w:style w:type="paragraph" w:customStyle="1" w:styleId="96EE9B6719A44BE4AC63AEB9F0AA9C43">
    <w:name w:val="96EE9B6719A44BE4AC63AEB9F0AA9C43"/>
    <w:rsid w:val="00E75260"/>
  </w:style>
  <w:style w:type="paragraph" w:customStyle="1" w:styleId="A554625B3F2C445FAA30357A010F5A01">
    <w:name w:val="A554625B3F2C445FAA30357A010F5A01"/>
    <w:rsid w:val="00E75260"/>
  </w:style>
  <w:style w:type="paragraph" w:customStyle="1" w:styleId="6375CEA144854F8B86D8B75E4247C254">
    <w:name w:val="6375CEA144854F8B86D8B75E4247C254"/>
    <w:rsid w:val="00E75260"/>
  </w:style>
  <w:style w:type="paragraph" w:customStyle="1" w:styleId="0E84C8CDF4974F0A9319DA3EC7B1192B">
    <w:name w:val="0E84C8CDF4974F0A9319DA3EC7B1192B"/>
    <w:rsid w:val="00E75260"/>
  </w:style>
  <w:style w:type="paragraph" w:customStyle="1" w:styleId="850A379B36AC4A269F61BB7DB612B1C2">
    <w:name w:val="850A379B36AC4A269F61BB7DB612B1C2"/>
    <w:rsid w:val="00E75260"/>
  </w:style>
  <w:style w:type="paragraph" w:customStyle="1" w:styleId="4937542A5288498C99F68CD23384536F">
    <w:name w:val="4937542A5288498C99F68CD23384536F"/>
    <w:rsid w:val="00E75260"/>
  </w:style>
  <w:style w:type="paragraph" w:customStyle="1" w:styleId="4ABE1230CD5D41CB92BA1A4136E9BFB0">
    <w:name w:val="4ABE1230CD5D41CB92BA1A4136E9BFB0"/>
    <w:rsid w:val="00E75260"/>
  </w:style>
  <w:style w:type="paragraph" w:customStyle="1" w:styleId="68B7264B3FC64456899C646CD98AFB4A">
    <w:name w:val="68B7264B3FC64456899C646CD98AFB4A"/>
    <w:rsid w:val="00E75260"/>
  </w:style>
  <w:style w:type="paragraph" w:customStyle="1" w:styleId="AEF58A00E330480490D8DC7D3B0325D8">
    <w:name w:val="AEF58A00E330480490D8DC7D3B0325D8"/>
    <w:rsid w:val="00E75260"/>
  </w:style>
  <w:style w:type="paragraph" w:customStyle="1" w:styleId="F7C491D84A0E49989DED9EAF91D4A3D6">
    <w:name w:val="F7C491D84A0E49989DED9EAF91D4A3D6"/>
    <w:rsid w:val="00E75260"/>
  </w:style>
  <w:style w:type="paragraph" w:customStyle="1" w:styleId="816B6F61BFDA4B848CD437FA8E067A88">
    <w:name w:val="816B6F61BFDA4B848CD437FA8E067A88"/>
    <w:rsid w:val="00E75260"/>
  </w:style>
  <w:style w:type="paragraph" w:customStyle="1" w:styleId="C2575612B63D40379F9CC0BA73E0BD7D">
    <w:name w:val="C2575612B63D40379F9CC0BA73E0BD7D"/>
    <w:rsid w:val="00E75260"/>
  </w:style>
  <w:style w:type="paragraph" w:customStyle="1" w:styleId="D3F8FC6989504C1787ACBB330E83601A">
    <w:name w:val="D3F8FC6989504C1787ACBB330E83601A"/>
    <w:rsid w:val="00E75260"/>
  </w:style>
  <w:style w:type="paragraph" w:customStyle="1" w:styleId="50F164457DB44E32A5A235B6F5DADDCD">
    <w:name w:val="50F164457DB44E32A5A235B6F5DADDCD"/>
    <w:rsid w:val="00E75260"/>
  </w:style>
  <w:style w:type="paragraph" w:customStyle="1" w:styleId="65C81EF4288C4517A4767470401797C7">
    <w:name w:val="65C81EF4288C4517A4767470401797C7"/>
    <w:rsid w:val="00E75260"/>
  </w:style>
  <w:style w:type="paragraph" w:customStyle="1" w:styleId="FEDB54615C35427190BED0B0825DFC72">
    <w:name w:val="FEDB54615C35427190BED0B0825DFC72"/>
    <w:rsid w:val="00E75260"/>
  </w:style>
  <w:style w:type="paragraph" w:customStyle="1" w:styleId="693FFE5A6F8C4DCEB5B7DC458A7D691C">
    <w:name w:val="693FFE5A6F8C4DCEB5B7DC458A7D691C"/>
    <w:rsid w:val="00E75260"/>
  </w:style>
  <w:style w:type="paragraph" w:customStyle="1" w:styleId="0BC64D46C326465280EF19BA1DA1D0F3">
    <w:name w:val="0BC64D46C326465280EF19BA1DA1D0F3"/>
    <w:rsid w:val="00E75260"/>
  </w:style>
  <w:style w:type="paragraph" w:customStyle="1" w:styleId="84B12E949C564DE1BFD20CCA6DBBA155">
    <w:name w:val="84B12E949C564DE1BFD20CCA6DBBA155"/>
    <w:rsid w:val="00E75260"/>
  </w:style>
  <w:style w:type="paragraph" w:customStyle="1" w:styleId="BA17C3D0A3B84E13B8D7F545BB8950BD">
    <w:name w:val="BA17C3D0A3B84E13B8D7F545BB8950BD"/>
    <w:rsid w:val="00E75260"/>
  </w:style>
  <w:style w:type="paragraph" w:customStyle="1" w:styleId="A01E435EB9484604A14BDC667C0F3D6B">
    <w:name w:val="A01E435EB9484604A14BDC667C0F3D6B"/>
    <w:rsid w:val="00E75260"/>
  </w:style>
  <w:style w:type="paragraph" w:customStyle="1" w:styleId="F14D8759F8C147388BEA2D0237DFD8CB">
    <w:name w:val="F14D8759F8C147388BEA2D0237DFD8CB"/>
    <w:rsid w:val="00E75260"/>
  </w:style>
  <w:style w:type="paragraph" w:customStyle="1" w:styleId="C1E63F60CF334BEDA6B743FA02A9FD75">
    <w:name w:val="C1E63F60CF334BEDA6B743FA02A9FD75"/>
    <w:rsid w:val="00E75260"/>
  </w:style>
  <w:style w:type="paragraph" w:customStyle="1" w:styleId="051F635C4DF44C34A474D307EF30CDA0">
    <w:name w:val="051F635C4DF44C34A474D307EF30CDA0"/>
    <w:rsid w:val="00E75260"/>
  </w:style>
  <w:style w:type="paragraph" w:customStyle="1" w:styleId="54423854F5754B178E9F06FCBD3C75E3">
    <w:name w:val="54423854F5754B178E9F06FCBD3C75E3"/>
    <w:rsid w:val="00E75260"/>
  </w:style>
  <w:style w:type="paragraph" w:customStyle="1" w:styleId="B4FAFD2974C1493089BB7505F16CDBFA">
    <w:name w:val="B4FAFD2974C1493089BB7505F16CDBFA"/>
    <w:rsid w:val="00E75260"/>
  </w:style>
  <w:style w:type="paragraph" w:customStyle="1" w:styleId="7570886DECEE46A8A776A9F3221307EE">
    <w:name w:val="7570886DECEE46A8A776A9F3221307EE"/>
    <w:rsid w:val="00E75260"/>
  </w:style>
  <w:style w:type="paragraph" w:customStyle="1" w:styleId="67D26D3C134F4937B6B0D7448D297F4D">
    <w:name w:val="67D26D3C134F4937B6B0D7448D297F4D"/>
    <w:rsid w:val="00E75260"/>
  </w:style>
  <w:style w:type="paragraph" w:customStyle="1" w:styleId="7BFC05A03BC34246901DA6DA7D232D99">
    <w:name w:val="7BFC05A03BC34246901DA6DA7D232D99"/>
    <w:rsid w:val="00E75260"/>
  </w:style>
  <w:style w:type="paragraph" w:customStyle="1" w:styleId="ABC623CB9E4E4D5C9203ECB4EE0E42A2">
    <w:name w:val="ABC623CB9E4E4D5C9203ECB4EE0E42A2"/>
    <w:rsid w:val="00E75260"/>
  </w:style>
  <w:style w:type="paragraph" w:customStyle="1" w:styleId="C574E8BACD3B40A5B3BD7BE729C94C40">
    <w:name w:val="C574E8BACD3B40A5B3BD7BE729C94C40"/>
    <w:rsid w:val="00E75260"/>
  </w:style>
  <w:style w:type="paragraph" w:customStyle="1" w:styleId="FCF6BD86F08C47FD9BA890C8ECFE4341">
    <w:name w:val="FCF6BD86F08C47FD9BA890C8ECFE4341"/>
    <w:rsid w:val="00E75260"/>
  </w:style>
  <w:style w:type="paragraph" w:customStyle="1" w:styleId="9DB78D1801ED44C6B205A347E700BA69">
    <w:name w:val="9DB78D1801ED44C6B205A347E700BA69"/>
    <w:rsid w:val="00E75260"/>
  </w:style>
  <w:style w:type="paragraph" w:customStyle="1" w:styleId="1935C8F9B7994C038350AA4F6B2BFB4F">
    <w:name w:val="1935C8F9B7994C038350AA4F6B2BFB4F"/>
    <w:rsid w:val="00E75260"/>
  </w:style>
  <w:style w:type="paragraph" w:customStyle="1" w:styleId="BA83C33683BF4853B8C9917FD7D45F5F">
    <w:name w:val="BA83C33683BF4853B8C9917FD7D45F5F"/>
    <w:rsid w:val="00E75260"/>
  </w:style>
  <w:style w:type="paragraph" w:customStyle="1" w:styleId="1B0872D921B6431AAE75F64EC08595CF">
    <w:name w:val="1B0872D921B6431AAE75F64EC08595CF"/>
    <w:rsid w:val="00E75260"/>
  </w:style>
  <w:style w:type="paragraph" w:customStyle="1" w:styleId="6E1E0A33714741F3BC1BFEA11F3C61F3">
    <w:name w:val="6E1E0A33714741F3BC1BFEA11F3C61F3"/>
    <w:rsid w:val="00E75260"/>
  </w:style>
  <w:style w:type="paragraph" w:customStyle="1" w:styleId="B35C3145B3E94156B791671436BEE6E0">
    <w:name w:val="B35C3145B3E94156B791671436BEE6E0"/>
    <w:rsid w:val="00E75260"/>
  </w:style>
  <w:style w:type="paragraph" w:customStyle="1" w:styleId="1189EA6B4F4A47038A80773AAEB77F5B">
    <w:name w:val="1189EA6B4F4A47038A80773AAEB77F5B"/>
    <w:rsid w:val="00E75260"/>
  </w:style>
  <w:style w:type="paragraph" w:customStyle="1" w:styleId="E523D41C4A624D6BBB4691CE48AD7732">
    <w:name w:val="E523D41C4A624D6BBB4691CE48AD7732"/>
    <w:rsid w:val="00E75260"/>
  </w:style>
  <w:style w:type="paragraph" w:customStyle="1" w:styleId="22EA74D5DBF8480F831C2A90B02EF82C">
    <w:name w:val="22EA74D5DBF8480F831C2A90B02EF82C"/>
    <w:rsid w:val="00E75260"/>
  </w:style>
  <w:style w:type="paragraph" w:customStyle="1" w:styleId="22C13D82D4C54B3D8D2F1B58C6B960CA">
    <w:name w:val="22C13D82D4C54B3D8D2F1B58C6B960CA"/>
    <w:rsid w:val="00E75260"/>
  </w:style>
  <w:style w:type="paragraph" w:customStyle="1" w:styleId="E8FD2D8123B54967AEC7B952DB8E6BD8">
    <w:name w:val="E8FD2D8123B54967AEC7B952DB8E6BD8"/>
    <w:rsid w:val="00E75260"/>
  </w:style>
  <w:style w:type="paragraph" w:customStyle="1" w:styleId="92C7F47EA08649D387CE682F6426FB91">
    <w:name w:val="92C7F47EA08649D387CE682F6426FB91"/>
    <w:rsid w:val="00E75260"/>
  </w:style>
  <w:style w:type="paragraph" w:customStyle="1" w:styleId="AD480D003C33479BBF98A6E187813AFC">
    <w:name w:val="AD480D003C33479BBF98A6E187813AFC"/>
    <w:rsid w:val="00E75260"/>
  </w:style>
  <w:style w:type="paragraph" w:customStyle="1" w:styleId="3A6E85C223CE48588E52506E084F990D">
    <w:name w:val="3A6E85C223CE48588E52506E084F990D"/>
    <w:rsid w:val="00E75260"/>
  </w:style>
  <w:style w:type="paragraph" w:customStyle="1" w:styleId="EFDFE645ABEE4124B1BF157318554E36">
    <w:name w:val="EFDFE645ABEE4124B1BF157318554E36"/>
    <w:rsid w:val="00E75260"/>
  </w:style>
  <w:style w:type="paragraph" w:customStyle="1" w:styleId="AB83711670104AFC81B9C93FE1E308AA">
    <w:name w:val="AB83711670104AFC81B9C93FE1E308AA"/>
    <w:rsid w:val="00E75260"/>
  </w:style>
  <w:style w:type="paragraph" w:customStyle="1" w:styleId="670C20E621A745A4A1BBC7809CBFDC4D">
    <w:name w:val="670C20E621A745A4A1BBC7809CBFDC4D"/>
    <w:rsid w:val="00E75260"/>
  </w:style>
  <w:style w:type="paragraph" w:customStyle="1" w:styleId="A983A3E57372449BAF88F528B10BD3AF">
    <w:name w:val="A983A3E57372449BAF88F528B10BD3AF"/>
    <w:rsid w:val="00E75260"/>
  </w:style>
  <w:style w:type="paragraph" w:customStyle="1" w:styleId="200CB32B03E44C7AAD75EFED3A908A5B">
    <w:name w:val="200CB32B03E44C7AAD75EFED3A908A5B"/>
    <w:rsid w:val="00E75260"/>
  </w:style>
  <w:style w:type="paragraph" w:customStyle="1" w:styleId="C0BB2D32495040E199C65EE6F26B06EB">
    <w:name w:val="C0BB2D32495040E199C65EE6F26B06EB"/>
    <w:rsid w:val="00E75260"/>
  </w:style>
  <w:style w:type="paragraph" w:customStyle="1" w:styleId="D459393765B14C4691EF3EE95CD5D500">
    <w:name w:val="D459393765B14C4691EF3EE95CD5D500"/>
    <w:rsid w:val="00E75260"/>
  </w:style>
  <w:style w:type="paragraph" w:customStyle="1" w:styleId="2A0E2D0BD5404794B97BCCEEFA3DF90C">
    <w:name w:val="2A0E2D0BD5404794B97BCCEEFA3DF90C"/>
    <w:rsid w:val="00E75260"/>
  </w:style>
  <w:style w:type="paragraph" w:customStyle="1" w:styleId="A9F8E12ECB0344CD9E6CF6AD7772AB57">
    <w:name w:val="A9F8E12ECB0344CD9E6CF6AD7772AB57"/>
    <w:rsid w:val="00E75260"/>
  </w:style>
  <w:style w:type="paragraph" w:customStyle="1" w:styleId="8DFAF4B52B6D403AB2FA2FE6C1AF0299">
    <w:name w:val="8DFAF4B52B6D403AB2FA2FE6C1AF0299"/>
    <w:rsid w:val="00E75260"/>
  </w:style>
  <w:style w:type="paragraph" w:customStyle="1" w:styleId="CBD276D04EAD4C319B8B70F75A465D0A">
    <w:name w:val="CBD276D04EAD4C319B8B70F75A465D0A"/>
    <w:rsid w:val="00E75260"/>
  </w:style>
  <w:style w:type="paragraph" w:customStyle="1" w:styleId="BD96D3D4FE894CB8BF014184183BC763">
    <w:name w:val="BD96D3D4FE894CB8BF014184183BC763"/>
    <w:rsid w:val="00E75260"/>
  </w:style>
  <w:style w:type="paragraph" w:customStyle="1" w:styleId="D1C06BE54D4C48C6A64C124CA471488F">
    <w:name w:val="D1C06BE54D4C48C6A64C124CA471488F"/>
    <w:rsid w:val="00E75260"/>
  </w:style>
  <w:style w:type="paragraph" w:customStyle="1" w:styleId="F57A3F2163F04682A5F04F2B158D30E0">
    <w:name w:val="F57A3F2163F04682A5F04F2B158D30E0"/>
    <w:rsid w:val="00E75260"/>
  </w:style>
  <w:style w:type="paragraph" w:customStyle="1" w:styleId="84C318A094A047378357C46ABC1E411D">
    <w:name w:val="84C318A094A047378357C46ABC1E411D"/>
    <w:rsid w:val="00E75260"/>
  </w:style>
  <w:style w:type="paragraph" w:customStyle="1" w:styleId="C615142C578F44D09B2470211A9AB902">
    <w:name w:val="C615142C578F44D09B2470211A9AB902"/>
    <w:rsid w:val="00E75260"/>
  </w:style>
  <w:style w:type="paragraph" w:customStyle="1" w:styleId="80248744DA334C578C50413B259D03BE">
    <w:name w:val="80248744DA334C578C50413B259D03BE"/>
    <w:rsid w:val="00E75260"/>
  </w:style>
  <w:style w:type="paragraph" w:customStyle="1" w:styleId="998F6B70A16C4096A1572E38C46EC215">
    <w:name w:val="998F6B70A16C4096A1572E38C46EC215"/>
    <w:rsid w:val="00E75260"/>
  </w:style>
  <w:style w:type="paragraph" w:customStyle="1" w:styleId="5F3DCDD3759F42B9A1D0125B3FBA5CDA">
    <w:name w:val="5F3DCDD3759F42B9A1D0125B3FBA5CDA"/>
    <w:rsid w:val="00E75260"/>
  </w:style>
  <w:style w:type="paragraph" w:customStyle="1" w:styleId="7BABED79D3A44D018E273ED12BB9A239">
    <w:name w:val="7BABED79D3A44D018E273ED12BB9A239"/>
    <w:rsid w:val="00E75260"/>
  </w:style>
  <w:style w:type="paragraph" w:customStyle="1" w:styleId="D640F2FBB9784899A46D3397BB42A28B">
    <w:name w:val="D640F2FBB9784899A46D3397BB42A28B"/>
    <w:rsid w:val="00E75260"/>
  </w:style>
  <w:style w:type="paragraph" w:customStyle="1" w:styleId="D84ADC383B204B76BC1F5FC3DCEFDB47">
    <w:name w:val="D84ADC383B204B76BC1F5FC3DCEFDB47"/>
    <w:rsid w:val="00E75260"/>
  </w:style>
  <w:style w:type="paragraph" w:customStyle="1" w:styleId="680D447AA54D40BB940ED719B3E3E0BF">
    <w:name w:val="680D447AA54D40BB940ED719B3E3E0BF"/>
    <w:rsid w:val="00E75260"/>
  </w:style>
  <w:style w:type="paragraph" w:customStyle="1" w:styleId="D85498570E864D039DB763C832373BE3">
    <w:name w:val="D85498570E864D039DB763C832373BE3"/>
    <w:rsid w:val="00E75260"/>
  </w:style>
  <w:style w:type="paragraph" w:customStyle="1" w:styleId="8095CF45CD9845B2A6F204FFFFA313F9">
    <w:name w:val="8095CF45CD9845B2A6F204FFFFA313F9"/>
    <w:rsid w:val="00E75260"/>
  </w:style>
  <w:style w:type="paragraph" w:customStyle="1" w:styleId="3D1924963F4B45A09744D6C9BEB2257C">
    <w:name w:val="3D1924963F4B45A09744D6C9BEB2257C"/>
    <w:rsid w:val="00E75260"/>
  </w:style>
  <w:style w:type="paragraph" w:customStyle="1" w:styleId="F41DC6D3EB6D440A833E6D2F5A935169">
    <w:name w:val="F41DC6D3EB6D440A833E6D2F5A935169"/>
    <w:rsid w:val="00E75260"/>
  </w:style>
  <w:style w:type="paragraph" w:customStyle="1" w:styleId="DB35AE4E39E840A283A88FB281C5A55B">
    <w:name w:val="DB35AE4E39E840A283A88FB281C5A55B"/>
    <w:rsid w:val="00E75260"/>
  </w:style>
  <w:style w:type="paragraph" w:customStyle="1" w:styleId="5722D75C2F0A4C518C0959B3E56F1F06">
    <w:name w:val="5722D75C2F0A4C518C0959B3E56F1F06"/>
    <w:rsid w:val="00E75260"/>
  </w:style>
  <w:style w:type="paragraph" w:customStyle="1" w:styleId="EB67C29E4FE04E10AB83397686E5EA50">
    <w:name w:val="EB67C29E4FE04E10AB83397686E5EA50"/>
    <w:rsid w:val="00E75260"/>
  </w:style>
  <w:style w:type="paragraph" w:customStyle="1" w:styleId="91653DCBA141470696E86023069F312F">
    <w:name w:val="91653DCBA141470696E86023069F312F"/>
    <w:rsid w:val="00E75260"/>
  </w:style>
  <w:style w:type="paragraph" w:customStyle="1" w:styleId="6F209AE2FD4D4705AD03856A3E5BA9EE">
    <w:name w:val="6F209AE2FD4D4705AD03856A3E5BA9EE"/>
    <w:rsid w:val="00E75260"/>
  </w:style>
  <w:style w:type="paragraph" w:customStyle="1" w:styleId="50151D0F9C1C4FAA8870AB5D0A87FA72">
    <w:name w:val="50151D0F9C1C4FAA8870AB5D0A87FA72"/>
    <w:rsid w:val="00E75260"/>
  </w:style>
  <w:style w:type="paragraph" w:customStyle="1" w:styleId="6C20BF07CFF048F9BD2FBE7145073418">
    <w:name w:val="6C20BF07CFF048F9BD2FBE7145073418"/>
    <w:rsid w:val="00E75260"/>
  </w:style>
  <w:style w:type="paragraph" w:customStyle="1" w:styleId="479CB7511C194FF58888AA86191F6378">
    <w:name w:val="479CB7511C194FF58888AA86191F6378"/>
    <w:rsid w:val="00E75260"/>
  </w:style>
  <w:style w:type="paragraph" w:customStyle="1" w:styleId="1440CF9248474351A7D8E14C7EC48E42">
    <w:name w:val="1440CF9248474351A7D8E14C7EC48E42"/>
    <w:rsid w:val="00E75260"/>
  </w:style>
  <w:style w:type="paragraph" w:customStyle="1" w:styleId="037DED44A496405E9B81F676FA690E6E">
    <w:name w:val="037DED44A496405E9B81F676FA690E6E"/>
    <w:rsid w:val="00E75260"/>
  </w:style>
  <w:style w:type="paragraph" w:customStyle="1" w:styleId="292B78ABBC2949E2BA83A15A0AC4C743">
    <w:name w:val="292B78ABBC2949E2BA83A15A0AC4C743"/>
    <w:rsid w:val="00E75260"/>
  </w:style>
  <w:style w:type="paragraph" w:customStyle="1" w:styleId="BE138B46707B47289A30C9858B390C84">
    <w:name w:val="BE138B46707B47289A30C9858B390C84"/>
    <w:rsid w:val="00E75260"/>
  </w:style>
  <w:style w:type="paragraph" w:customStyle="1" w:styleId="1BA8164231694A55AA5DA40899209DF8">
    <w:name w:val="1BA8164231694A55AA5DA40899209DF8"/>
    <w:rsid w:val="00E75260"/>
  </w:style>
  <w:style w:type="paragraph" w:customStyle="1" w:styleId="9D6ABE26680D49B4A84AD8805A49A207">
    <w:name w:val="9D6ABE26680D49B4A84AD8805A49A207"/>
    <w:rsid w:val="00E75260"/>
  </w:style>
  <w:style w:type="paragraph" w:customStyle="1" w:styleId="B56B0F47B8C04923AC1ECF38389B19BA">
    <w:name w:val="B56B0F47B8C04923AC1ECF38389B19BA"/>
    <w:rsid w:val="00E75260"/>
  </w:style>
  <w:style w:type="paragraph" w:customStyle="1" w:styleId="A61DF8E5D68245B79073C54700024DA4">
    <w:name w:val="A61DF8E5D68245B79073C54700024DA4"/>
    <w:rsid w:val="00E75260"/>
  </w:style>
  <w:style w:type="paragraph" w:customStyle="1" w:styleId="2BD9209D5DB945359C0B30AE908AC0BF">
    <w:name w:val="2BD9209D5DB945359C0B30AE908AC0BF"/>
    <w:rsid w:val="00E75260"/>
  </w:style>
  <w:style w:type="paragraph" w:customStyle="1" w:styleId="01A7476EFD38400194B5AA52649A82A8">
    <w:name w:val="01A7476EFD38400194B5AA52649A82A8"/>
    <w:rsid w:val="00E75260"/>
  </w:style>
  <w:style w:type="paragraph" w:customStyle="1" w:styleId="26C18F275E9F42C3995EE53E6FE6C672">
    <w:name w:val="26C18F275E9F42C3995EE53E6FE6C672"/>
    <w:rsid w:val="00E75260"/>
  </w:style>
  <w:style w:type="paragraph" w:customStyle="1" w:styleId="98E5C9E04786413A94771115F41EBDA0">
    <w:name w:val="98E5C9E04786413A94771115F41EBDA0"/>
    <w:rsid w:val="00E75260"/>
  </w:style>
  <w:style w:type="paragraph" w:customStyle="1" w:styleId="503F74FC9985435AB45F5942B44444B2">
    <w:name w:val="503F74FC9985435AB45F5942B44444B2"/>
    <w:rsid w:val="00E75260"/>
  </w:style>
  <w:style w:type="paragraph" w:customStyle="1" w:styleId="CCFEC96DF75E4ED1AE63E81A3D4C9FED">
    <w:name w:val="CCFEC96DF75E4ED1AE63E81A3D4C9FED"/>
    <w:rsid w:val="00E75260"/>
  </w:style>
  <w:style w:type="paragraph" w:customStyle="1" w:styleId="2F797E48F3DF4D17BB9E2388C548558E">
    <w:name w:val="2F797E48F3DF4D17BB9E2388C548558E"/>
    <w:rsid w:val="00E75260"/>
  </w:style>
  <w:style w:type="paragraph" w:customStyle="1" w:styleId="E0451C06294D4BB38CF3DE250BC205A1">
    <w:name w:val="E0451C06294D4BB38CF3DE250BC205A1"/>
    <w:rsid w:val="00E75260"/>
  </w:style>
  <w:style w:type="paragraph" w:customStyle="1" w:styleId="C88F09409F2648318ACFCC13D83977E6">
    <w:name w:val="C88F09409F2648318ACFCC13D83977E6"/>
    <w:rsid w:val="00E75260"/>
  </w:style>
  <w:style w:type="paragraph" w:customStyle="1" w:styleId="0AACE73F13BF4BBC80A6BE8DF286C261">
    <w:name w:val="0AACE73F13BF4BBC80A6BE8DF286C261"/>
    <w:rsid w:val="00E75260"/>
  </w:style>
  <w:style w:type="paragraph" w:customStyle="1" w:styleId="01D6788CAF0F465185BFF46A0FBC8291">
    <w:name w:val="01D6788CAF0F465185BFF46A0FBC8291"/>
    <w:rsid w:val="00E75260"/>
  </w:style>
  <w:style w:type="paragraph" w:customStyle="1" w:styleId="6284C9BB7F6344F689DBA9668E6FC4DC1">
    <w:name w:val="6284C9BB7F6344F689DBA9668E6FC4DC1"/>
    <w:rsid w:val="00E75260"/>
    <w:rPr>
      <w:rFonts w:eastAsiaTheme="minorHAnsi"/>
    </w:rPr>
  </w:style>
  <w:style w:type="paragraph" w:customStyle="1" w:styleId="6EBE834F65BF4F49AFBDBFECC028A63C1">
    <w:name w:val="6EBE834F65BF4F49AFBDBFECC028A63C1"/>
    <w:rsid w:val="00E75260"/>
    <w:rPr>
      <w:rFonts w:eastAsiaTheme="minorHAnsi"/>
    </w:rPr>
  </w:style>
  <w:style w:type="paragraph" w:customStyle="1" w:styleId="0390DB7FC7A84A1487934FDE7F07E8BB1">
    <w:name w:val="0390DB7FC7A84A1487934FDE7F07E8BB1"/>
    <w:rsid w:val="00E75260"/>
    <w:rPr>
      <w:rFonts w:eastAsiaTheme="minorHAnsi"/>
    </w:rPr>
  </w:style>
  <w:style w:type="paragraph" w:customStyle="1" w:styleId="1D86A817CCEF4FA1A30303AD6DF164941">
    <w:name w:val="1D86A817CCEF4FA1A30303AD6DF164941"/>
    <w:rsid w:val="00E75260"/>
    <w:rPr>
      <w:rFonts w:eastAsiaTheme="minorHAnsi"/>
    </w:rPr>
  </w:style>
  <w:style w:type="paragraph" w:customStyle="1" w:styleId="FCD93927C0D247AFA9FBDF3F39E5E2201">
    <w:name w:val="FCD93927C0D247AFA9FBDF3F39E5E2201"/>
    <w:rsid w:val="00E75260"/>
    <w:rPr>
      <w:rFonts w:eastAsiaTheme="minorHAnsi"/>
    </w:rPr>
  </w:style>
  <w:style w:type="paragraph" w:customStyle="1" w:styleId="E99C6D1276DC4E4083DA930CB71A22581">
    <w:name w:val="E99C6D1276DC4E4083DA930CB71A22581"/>
    <w:rsid w:val="00E75260"/>
    <w:rPr>
      <w:rFonts w:eastAsiaTheme="minorHAnsi"/>
    </w:rPr>
  </w:style>
  <w:style w:type="paragraph" w:customStyle="1" w:styleId="B2B5681D925E4884AF067A4B717771641">
    <w:name w:val="B2B5681D925E4884AF067A4B717771641"/>
    <w:rsid w:val="00E75260"/>
    <w:rPr>
      <w:rFonts w:eastAsiaTheme="minorHAnsi"/>
    </w:rPr>
  </w:style>
  <w:style w:type="paragraph" w:customStyle="1" w:styleId="52F0F76149E34650B4F123304E748FD11">
    <w:name w:val="52F0F76149E34650B4F123304E748FD11"/>
    <w:rsid w:val="00E75260"/>
    <w:rPr>
      <w:rFonts w:eastAsiaTheme="minorHAnsi"/>
    </w:rPr>
  </w:style>
  <w:style w:type="paragraph" w:customStyle="1" w:styleId="ED1CA34628F849599590EC7BF4E574F31">
    <w:name w:val="ED1CA34628F849599590EC7BF4E574F31"/>
    <w:rsid w:val="00E75260"/>
    <w:rPr>
      <w:rFonts w:eastAsiaTheme="minorHAnsi"/>
    </w:rPr>
  </w:style>
  <w:style w:type="paragraph" w:customStyle="1" w:styleId="9EA5D6A70CC04542B32E769C0A8EAA761">
    <w:name w:val="9EA5D6A70CC04542B32E769C0A8EAA761"/>
    <w:rsid w:val="00E75260"/>
    <w:rPr>
      <w:rFonts w:eastAsiaTheme="minorHAnsi"/>
    </w:rPr>
  </w:style>
  <w:style w:type="paragraph" w:customStyle="1" w:styleId="A3B13EFD4BDD415BB4791FB92DBD80621">
    <w:name w:val="A3B13EFD4BDD415BB4791FB92DBD80621"/>
    <w:rsid w:val="00E75260"/>
    <w:rPr>
      <w:rFonts w:eastAsiaTheme="minorHAnsi"/>
    </w:rPr>
  </w:style>
  <w:style w:type="paragraph" w:customStyle="1" w:styleId="2C736904D8BE4ED3A84FFDE70E3F36D81">
    <w:name w:val="2C736904D8BE4ED3A84FFDE70E3F36D81"/>
    <w:rsid w:val="00E75260"/>
    <w:rPr>
      <w:rFonts w:eastAsiaTheme="minorHAnsi"/>
    </w:rPr>
  </w:style>
  <w:style w:type="paragraph" w:customStyle="1" w:styleId="D26CFA14A3DB4C25A993D86DFD049C8D1">
    <w:name w:val="D26CFA14A3DB4C25A993D86DFD049C8D1"/>
    <w:rsid w:val="00E75260"/>
    <w:rPr>
      <w:rFonts w:eastAsiaTheme="minorHAnsi"/>
    </w:rPr>
  </w:style>
  <w:style w:type="paragraph" w:customStyle="1" w:styleId="B521CB64FD21443796D6BF61A24030661">
    <w:name w:val="B521CB64FD21443796D6BF61A24030661"/>
    <w:rsid w:val="00E75260"/>
    <w:rPr>
      <w:rFonts w:eastAsiaTheme="minorHAnsi"/>
    </w:rPr>
  </w:style>
  <w:style w:type="paragraph" w:customStyle="1" w:styleId="F9A0C43F6ADE454F88AA13F0391E31931">
    <w:name w:val="F9A0C43F6ADE454F88AA13F0391E31931"/>
    <w:rsid w:val="00E75260"/>
    <w:rPr>
      <w:rFonts w:eastAsiaTheme="minorHAnsi"/>
    </w:rPr>
  </w:style>
  <w:style w:type="paragraph" w:customStyle="1" w:styleId="D4EB248DAD7546FCBF9357F214D89ED11">
    <w:name w:val="D4EB248DAD7546FCBF9357F214D89ED11"/>
    <w:rsid w:val="00E75260"/>
    <w:rPr>
      <w:rFonts w:eastAsiaTheme="minorHAnsi"/>
    </w:rPr>
  </w:style>
  <w:style w:type="paragraph" w:customStyle="1" w:styleId="1724031616E34358B7D0D4F518362A731">
    <w:name w:val="1724031616E34358B7D0D4F518362A731"/>
    <w:rsid w:val="00E75260"/>
    <w:rPr>
      <w:rFonts w:eastAsiaTheme="minorHAnsi"/>
    </w:rPr>
  </w:style>
  <w:style w:type="paragraph" w:customStyle="1" w:styleId="01189C653C584FB0ACC1E05739BBAC091">
    <w:name w:val="01189C653C584FB0ACC1E05739BBAC091"/>
    <w:rsid w:val="00E75260"/>
    <w:rPr>
      <w:rFonts w:eastAsiaTheme="minorHAnsi"/>
    </w:rPr>
  </w:style>
  <w:style w:type="paragraph" w:customStyle="1" w:styleId="0BF4C5F0AE0D4B16B6D2558A575552E81">
    <w:name w:val="0BF4C5F0AE0D4B16B6D2558A575552E81"/>
    <w:rsid w:val="00E75260"/>
    <w:rPr>
      <w:rFonts w:eastAsiaTheme="minorHAnsi"/>
    </w:rPr>
  </w:style>
  <w:style w:type="paragraph" w:customStyle="1" w:styleId="87D2E101CD3249FCA87D294599D3A90F1">
    <w:name w:val="87D2E101CD3249FCA87D294599D3A90F1"/>
    <w:rsid w:val="00E75260"/>
    <w:rPr>
      <w:rFonts w:eastAsiaTheme="minorHAnsi"/>
    </w:rPr>
  </w:style>
  <w:style w:type="paragraph" w:customStyle="1" w:styleId="829C3E69336F462B94EBC81ABB9A0B431">
    <w:name w:val="829C3E69336F462B94EBC81ABB9A0B431"/>
    <w:rsid w:val="00E75260"/>
    <w:rPr>
      <w:rFonts w:eastAsiaTheme="minorHAnsi"/>
    </w:rPr>
  </w:style>
  <w:style w:type="paragraph" w:customStyle="1" w:styleId="93029167487B4CD98734997FE61C60781">
    <w:name w:val="93029167487B4CD98734997FE61C60781"/>
    <w:rsid w:val="00E75260"/>
    <w:rPr>
      <w:rFonts w:eastAsiaTheme="minorHAnsi"/>
    </w:rPr>
  </w:style>
  <w:style w:type="paragraph" w:customStyle="1" w:styleId="D9D6302F0FB04BED954995ED8363186B1">
    <w:name w:val="D9D6302F0FB04BED954995ED8363186B1"/>
    <w:rsid w:val="00E75260"/>
    <w:rPr>
      <w:rFonts w:eastAsiaTheme="minorHAnsi"/>
    </w:rPr>
  </w:style>
  <w:style w:type="paragraph" w:customStyle="1" w:styleId="20B55AE7CD3E4BB1A1782A15B013B4461">
    <w:name w:val="20B55AE7CD3E4BB1A1782A15B013B4461"/>
    <w:rsid w:val="00E75260"/>
    <w:rPr>
      <w:rFonts w:eastAsiaTheme="minorHAnsi"/>
    </w:rPr>
  </w:style>
  <w:style w:type="paragraph" w:customStyle="1" w:styleId="E8097BB502804DB0ADC3456C43B71FD11">
    <w:name w:val="E8097BB502804DB0ADC3456C43B71FD11"/>
    <w:rsid w:val="00E75260"/>
    <w:rPr>
      <w:rFonts w:eastAsiaTheme="minorHAnsi"/>
    </w:rPr>
  </w:style>
  <w:style w:type="paragraph" w:customStyle="1" w:styleId="B1590FFCAFE44E75B499F51EE905A8031">
    <w:name w:val="B1590FFCAFE44E75B499F51EE905A8031"/>
    <w:rsid w:val="00E75260"/>
    <w:rPr>
      <w:rFonts w:eastAsiaTheme="minorHAnsi"/>
    </w:rPr>
  </w:style>
  <w:style w:type="paragraph" w:customStyle="1" w:styleId="6BCAC5AA31BE47789368FADE4253F6E51">
    <w:name w:val="6BCAC5AA31BE47789368FADE4253F6E51"/>
    <w:rsid w:val="00E75260"/>
    <w:rPr>
      <w:rFonts w:eastAsiaTheme="minorHAnsi"/>
    </w:rPr>
  </w:style>
  <w:style w:type="paragraph" w:customStyle="1" w:styleId="34FE15E518BE4AD4A8407ACDD78B16651">
    <w:name w:val="34FE15E518BE4AD4A8407ACDD78B16651"/>
    <w:rsid w:val="00E75260"/>
    <w:rPr>
      <w:rFonts w:eastAsiaTheme="minorHAnsi"/>
    </w:rPr>
  </w:style>
  <w:style w:type="paragraph" w:customStyle="1" w:styleId="596D9465CE9B4698A46710366183A91F1">
    <w:name w:val="596D9465CE9B4698A46710366183A91F1"/>
    <w:rsid w:val="00E75260"/>
    <w:rPr>
      <w:rFonts w:eastAsiaTheme="minorHAnsi"/>
    </w:rPr>
  </w:style>
  <w:style w:type="paragraph" w:customStyle="1" w:styleId="1AC2358855BB4A17B014A811364456661">
    <w:name w:val="1AC2358855BB4A17B014A811364456661"/>
    <w:rsid w:val="00E75260"/>
    <w:rPr>
      <w:rFonts w:eastAsiaTheme="minorHAnsi"/>
    </w:rPr>
  </w:style>
  <w:style w:type="paragraph" w:customStyle="1" w:styleId="15BA5C4352994BB2BABA6AF119AE29401">
    <w:name w:val="15BA5C4352994BB2BABA6AF119AE29401"/>
    <w:rsid w:val="00E75260"/>
    <w:rPr>
      <w:rFonts w:eastAsiaTheme="minorHAnsi"/>
    </w:rPr>
  </w:style>
  <w:style w:type="paragraph" w:customStyle="1" w:styleId="633BF06EDAC34520A60EAA29E6684C081">
    <w:name w:val="633BF06EDAC34520A60EAA29E6684C081"/>
    <w:rsid w:val="00E75260"/>
    <w:rPr>
      <w:rFonts w:eastAsiaTheme="minorHAnsi"/>
    </w:rPr>
  </w:style>
  <w:style w:type="paragraph" w:customStyle="1" w:styleId="70EBEB5A9BD745C6AE13F8B565432CDA1">
    <w:name w:val="70EBEB5A9BD745C6AE13F8B565432CDA1"/>
    <w:rsid w:val="00E75260"/>
    <w:rPr>
      <w:rFonts w:eastAsiaTheme="minorHAnsi"/>
    </w:rPr>
  </w:style>
  <w:style w:type="paragraph" w:customStyle="1" w:styleId="AC0812B44AB04E6FB688D67AEF27CBC01">
    <w:name w:val="AC0812B44AB04E6FB688D67AEF27CBC01"/>
    <w:rsid w:val="00E75260"/>
    <w:rPr>
      <w:rFonts w:eastAsiaTheme="minorHAnsi"/>
    </w:rPr>
  </w:style>
  <w:style w:type="paragraph" w:customStyle="1" w:styleId="23F01B686BF94A0CAD595454B2D2018A1">
    <w:name w:val="23F01B686BF94A0CAD595454B2D2018A1"/>
    <w:rsid w:val="00E75260"/>
    <w:rPr>
      <w:rFonts w:eastAsiaTheme="minorHAnsi"/>
    </w:rPr>
  </w:style>
  <w:style w:type="paragraph" w:customStyle="1" w:styleId="AB54256B698747CDB25E34B625F56E621">
    <w:name w:val="AB54256B698747CDB25E34B625F56E621"/>
    <w:rsid w:val="00E75260"/>
    <w:rPr>
      <w:rFonts w:eastAsiaTheme="minorHAnsi"/>
    </w:rPr>
  </w:style>
  <w:style w:type="paragraph" w:customStyle="1" w:styleId="519E3E72DB284D358823B6EBA932EC311">
    <w:name w:val="519E3E72DB284D358823B6EBA932EC311"/>
    <w:rsid w:val="00E75260"/>
    <w:rPr>
      <w:rFonts w:eastAsiaTheme="minorHAnsi"/>
    </w:rPr>
  </w:style>
  <w:style w:type="paragraph" w:customStyle="1" w:styleId="6C8AB6074C4243328F229327B0A5AFD11">
    <w:name w:val="6C8AB6074C4243328F229327B0A5AFD11"/>
    <w:rsid w:val="00E75260"/>
    <w:rPr>
      <w:rFonts w:eastAsiaTheme="minorHAnsi"/>
    </w:rPr>
  </w:style>
  <w:style w:type="paragraph" w:customStyle="1" w:styleId="C077EC89B10844159A281FB173AC25101">
    <w:name w:val="C077EC89B10844159A281FB173AC25101"/>
    <w:rsid w:val="00E75260"/>
    <w:rPr>
      <w:rFonts w:eastAsiaTheme="minorHAnsi"/>
    </w:rPr>
  </w:style>
  <w:style w:type="paragraph" w:customStyle="1" w:styleId="5AFAA3B1BEA446568BD29ABFCAB532B91">
    <w:name w:val="5AFAA3B1BEA446568BD29ABFCAB532B91"/>
    <w:rsid w:val="00E75260"/>
    <w:rPr>
      <w:rFonts w:eastAsiaTheme="minorHAnsi"/>
    </w:rPr>
  </w:style>
  <w:style w:type="paragraph" w:customStyle="1" w:styleId="BB01217D581F41D5BAE66D51B2F42EC51">
    <w:name w:val="BB01217D581F41D5BAE66D51B2F42EC51"/>
    <w:rsid w:val="00E75260"/>
    <w:rPr>
      <w:rFonts w:eastAsiaTheme="minorHAnsi"/>
    </w:rPr>
  </w:style>
  <w:style w:type="paragraph" w:customStyle="1" w:styleId="867555C997EC4BBAB5F220485350787E1">
    <w:name w:val="867555C997EC4BBAB5F220485350787E1"/>
    <w:rsid w:val="00E75260"/>
    <w:rPr>
      <w:rFonts w:eastAsiaTheme="minorHAnsi"/>
    </w:rPr>
  </w:style>
  <w:style w:type="paragraph" w:customStyle="1" w:styleId="D97BCB3130364B1387D8C5FBA359EC751">
    <w:name w:val="D97BCB3130364B1387D8C5FBA359EC751"/>
    <w:rsid w:val="00E75260"/>
    <w:rPr>
      <w:rFonts w:eastAsiaTheme="minorHAnsi"/>
    </w:rPr>
  </w:style>
  <w:style w:type="paragraph" w:customStyle="1" w:styleId="CDB7A3189DFC433F911DB2B9A5FD3D951">
    <w:name w:val="CDB7A3189DFC433F911DB2B9A5FD3D951"/>
    <w:rsid w:val="00E75260"/>
    <w:rPr>
      <w:rFonts w:eastAsiaTheme="minorHAnsi"/>
    </w:rPr>
  </w:style>
  <w:style w:type="paragraph" w:customStyle="1" w:styleId="D2955FA692D84D91943D3C8250D8F0541">
    <w:name w:val="D2955FA692D84D91943D3C8250D8F0541"/>
    <w:rsid w:val="00E75260"/>
    <w:rPr>
      <w:rFonts w:eastAsiaTheme="minorHAnsi"/>
    </w:rPr>
  </w:style>
  <w:style w:type="paragraph" w:customStyle="1" w:styleId="96476E765B844128AB51E017956B8ECA1">
    <w:name w:val="96476E765B844128AB51E017956B8ECA1"/>
    <w:rsid w:val="00E75260"/>
    <w:rPr>
      <w:rFonts w:eastAsiaTheme="minorHAnsi"/>
    </w:rPr>
  </w:style>
  <w:style w:type="paragraph" w:customStyle="1" w:styleId="AD9FA6E82EA94FE199C40C21DACCA72A">
    <w:name w:val="AD9FA6E82EA94FE199C40C21DACCA72A"/>
    <w:rsid w:val="00E75260"/>
    <w:rPr>
      <w:rFonts w:eastAsiaTheme="minorHAnsi"/>
    </w:rPr>
  </w:style>
  <w:style w:type="paragraph" w:customStyle="1" w:styleId="C3669041661747D58B20A77907FB9AC51">
    <w:name w:val="C3669041661747D58B20A77907FB9AC51"/>
    <w:rsid w:val="00E75260"/>
    <w:rPr>
      <w:rFonts w:eastAsiaTheme="minorHAnsi"/>
    </w:rPr>
  </w:style>
  <w:style w:type="paragraph" w:customStyle="1" w:styleId="BD31F4C903B441CFAAE6A5DDB9307DA81">
    <w:name w:val="BD31F4C903B441CFAAE6A5DDB9307DA81"/>
    <w:rsid w:val="00E75260"/>
    <w:rPr>
      <w:rFonts w:eastAsiaTheme="minorHAnsi"/>
    </w:rPr>
  </w:style>
  <w:style w:type="paragraph" w:customStyle="1" w:styleId="4BEEA5B2D5C84EFA930650F9747A4DC61">
    <w:name w:val="4BEEA5B2D5C84EFA930650F9747A4DC61"/>
    <w:rsid w:val="00E75260"/>
    <w:rPr>
      <w:rFonts w:eastAsiaTheme="minorHAnsi"/>
    </w:rPr>
  </w:style>
  <w:style w:type="paragraph" w:customStyle="1" w:styleId="53FF771DC3EC424A81D1B5016020EFA31">
    <w:name w:val="53FF771DC3EC424A81D1B5016020EFA31"/>
    <w:rsid w:val="00E75260"/>
    <w:rPr>
      <w:rFonts w:eastAsiaTheme="minorHAnsi"/>
    </w:rPr>
  </w:style>
  <w:style w:type="paragraph" w:customStyle="1" w:styleId="1075546BA28C4ADAB88A65509A06F70D1">
    <w:name w:val="1075546BA28C4ADAB88A65509A06F70D1"/>
    <w:rsid w:val="00E75260"/>
    <w:rPr>
      <w:rFonts w:eastAsiaTheme="minorHAnsi"/>
    </w:rPr>
  </w:style>
  <w:style w:type="paragraph" w:customStyle="1" w:styleId="071B291F502E43EF9FDB524E6D5FCDE41">
    <w:name w:val="071B291F502E43EF9FDB524E6D5FCDE41"/>
    <w:rsid w:val="00E75260"/>
    <w:rPr>
      <w:rFonts w:eastAsiaTheme="minorHAnsi"/>
    </w:rPr>
  </w:style>
  <w:style w:type="paragraph" w:customStyle="1" w:styleId="D123BF0FB15641809579C22B703CEF1D1">
    <w:name w:val="D123BF0FB15641809579C22B703CEF1D1"/>
    <w:rsid w:val="00E75260"/>
    <w:rPr>
      <w:rFonts w:eastAsiaTheme="minorHAnsi"/>
    </w:rPr>
  </w:style>
  <w:style w:type="paragraph" w:customStyle="1" w:styleId="0FFB544EB50242A7969CCE48E581AEFD1">
    <w:name w:val="0FFB544EB50242A7969CCE48E581AEFD1"/>
    <w:rsid w:val="00E75260"/>
    <w:rPr>
      <w:rFonts w:eastAsiaTheme="minorHAnsi"/>
    </w:rPr>
  </w:style>
  <w:style w:type="paragraph" w:customStyle="1" w:styleId="BF67A719762543BDAC2C7E72A44098F51">
    <w:name w:val="BF67A719762543BDAC2C7E72A44098F51"/>
    <w:rsid w:val="00E75260"/>
    <w:rPr>
      <w:rFonts w:eastAsiaTheme="minorHAnsi"/>
    </w:rPr>
  </w:style>
  <w:style w:type="paragraph" w:customStyle="1" w:styleId="46D6A06A92AC44F58F2EDA78E133918B1">
    <w:name w:val="46D6A06A92AC44F58F2EDA78E133918B1"/>
    <w:rsid w:val="00E75260"/>
    <w:rPr>
      <w:rFonts w:eastAsiaTheme="minorHAnsi"/>
    </w:rPr>
  </w:style>
  <w:style w:type="paragraph" w:customStyle="1" w:styleId="C2FD09AE84D34124B5CBA5FAF3F6744E1">
    <w:name w:val="C2FD09AE84D34124B5CBA5FAF3F6744E1"/>
    <w:rsid w:val="00E75260"/>
    <w:rPr>
      <w:rFonts w:eastAsiaTheme="minorHAnsi"/>
    </w:rPr>
  </w:style>
  <w:style w:type="paragraph" w:customStyle="1" w:styleId="92251DBBF31E4EBFB5B7E7DAE7D031FF1">
    <w:name w:val="92251DBBF31E4EBFB5B7E7DAE7D031FF1"/>
    <w:rsid w:val="00E75260"/>
    <w:rPr>
      <w:rFonts w:eastAsiaTheme="minorHAnsi"/>
    </w:rPr>
  </w:style>
  <w:style w:type="paragraph" w:customStyle="1" w:styleId="490F559BDA1546D8BC53DDF9CAC6FCF91">
    <w:name w:val="490F559BDA1546D8BC53DDF9CAC6FCF91"/>
    <w:rsid w:val="00E75260"/>
    <w:rPr>
      <w:rFonts w:eastAsiaTheme="minorHAnsi"/>
    </w:rPr>
  </w:style>
  <w:style w:type="paragraph" w:customStyle="1" w:styleId="56B08B83C0B941CEB5A005A9194F0B4D1">
    <w:name w:val="56B08B83C0B941CEB5A005A9194F0B4D1"/>
    <w:rsid w:val="00E75260"/>
    <w:rPr>
      <w:rFonts w:eastAsiaTheme="minorHAnsi"/>
    </w:rPr>
  </w:style>
  <w:style w:type="paragraph" w:customStyle="1" w:styleId="6CF153BAC13148FFB0A5B848029072E61">
    <w:name w:val="6CF153BAC13148FFB0A5B848029072E61"/>
    <w:rsid w:val="00E75260"/>
    <w:rPr>
      <w:rFonts w:eastAsiaTheme="minorHAnsi"/>
    </w:rPr>
  </w:style>
  <w:style w:type="paragraph" w:customStyle="1" w:styleId="851DEF2B82FD4789933C3F4DE6E3A7B61">
    <w:name w:val="851DEF2B82FD4789933C3F4DE6E3A7B61"/>
    <w:rsid w:val="00E75260"/>
    <w:rPr>
      <w:rFonts w:eastAsiaTheme="minorHAnsi"/>
    </w:rPr>
  </w:style>
  <w:style w:type="paragraph" w:customStyle="1" w:styleId="8F359D72D75B4DD08E2E6A2D621732F3">
    <w:name w:val="8F359D72D75B4DD08E2E6A2D621732F3"/>
    <w:rsid w:val="00E75260"/>
    <w:rPr>
      <w:rFonts w:eastAsiaTheme="minorHAnsi"/>
    </w:rPr>
  </w:style>
  <w:style w:type="paragraph" w:customStyle="1" w:styleId="7E936B19493D4C348A48573E46236C141">
    <w:name w:val="7E936B19493D4C348A48573E46236C141"/>
    <w:rsid w:val="00E75260"/>
    <w:pPr>
      <w:tabs>
        <w:tab w:val="center" w:pos="4680"/>
        <w:tab w:val="right" w:pos="9360"/>
      </w:tabs>
      <w:spacing w:after="0" w:line="240" w:lineRule="auto"/>
    </w:pPr>
    <w:rPr>
      <w:rFonts w:eastAsiaTheme="minorHAnsi"/>
    </w:rPr>
  </w:style>
  <w:style w:type="paragraph" w:customStyle="1" w:styleId="F6F4699CE6F54F46828A5742C68A11EE">
    <w:name w:val="F6F4699CE6F54F46828A5742C68A11EE"/>
    <w:rsid w:val="00E75260"/>
  </w:style>
  <w:style w:type="paragraph" w:customStyle="1" w:styleId="34717F51E47040B4B7287925D6EBCC66">
    <w:name w:val="34717F51E47040B4B7287925D6EBCC66"/>
    <w:rsid w:val="00E75260"/>
  </w:style>
  <w:style w:type="paragraph" w:customStyle="1" w:styleId="8D50EC3606A24D458B3AC23738E54D53">
    <w:name w:val="8D50EC3606A24D458B3AC23738E54D53"/>
    <w:rsid w:val="00E75260"/>
  </w:style>
  <w:style w:type="paragraph" w:customStyle="1" w:styleId="5574ED2CEECA4C9D9CDE389E364D57DC">
    <w:name w:val="5574ED2CEECA4C9D9CDE389E364D57DC"/>
    <w:rsid w:val="00E75260"/>
  </w:style>
  <w:style w:type="paragraph" w:customStyle="1" w:styleId="C149327A08094B6AA61FC2946BC7C290">
    <w:name w:val="C149327A08094B6AA61FC2946BC7C290"/>
    <w:rsid w:val="00E75260"/>
  </w:style>
  <w:style w:type="paragraph" w:customStyle="1" w:styleId="3C84BDEA6A5B49F59A0CB277653C38D8">
    <w:name w:val="3C84BDEA6A5B49F59A0CB277653C38D8"/>
    <w:rsid w:val="00E75260"/>
  </w:style>
  <w:style w:type="paragraph" w:customStyle="1" w:styleId="169355C30F3A4D7CAAE63FEBDB8708E8">
    <w:name w:val="169355C30F3A4D7CAAE63FEBDB8708E8"/>
    <w:rsid w:val="00E75260"/>
  </w:style>
  <w:style w:type="paragraph" w:customStyle="1" w:styleId="B84B808331FC479CB5B98610CCE0200F">
    <w:name w:val="B84B808331FC479CB5B98610CCE0200F"/>
    <w:rsid w:val="00E75260"/>
  </w:style>
  <w:style w:type="paragraph" w:customStyle="1" w:styleId="0D19923C51DD4B169FF18F031BA5CB53">
    <w:name w:val="0D19923C51DD4B169FF18F031BA5CB53"/>
    <w:rsid w:val="00E75260"/>
  </w:style>
  <w:style w:type="paragraph" w:customStyle="1" w:styleId="9333B335D2E94FACBC925F20A5E05731">
    <w:name w:val="9333B335D2E94FACBC925F20A5E05731"/>
    <w:rsid w:val="00E75260"/>
  </w:style>
  <w:style w:type="paragraph" w:customStyle="1" w:styleId="103922B6D7C74A56BCA76FF83B989B89">
    <w:name w:val="103922B6D7C74A56BCA76FF83B989B89"/>
    <w:rsid w:val="00E75260"/>
  </w:style>
  <w:style w:type="paragraph" w:customStyle="1" w:styleId="C82645CB4D5C4CA89EE760514DA60C4E">
    <w:name w:val="C82645CB4D5C4CA89EE760514DA60C4E"/>
    <w:rsid w:val="00E75260"/>
  </w:style>
  <w:style w:type="paragraph" w:customStyle="1" w:styleId="00E57C64484E40DD8B46BBC104F18866">
    <w:name w:val="00E57C64484E40DD8B46BBC104F18866"/>
    <w:rsid w:val="00E75260"/>
  </w:style>
  <w:style w:type="paragraph" w:customStyle="1" w:styleId="D810D69E36B6414A92AAF6929B942FED">
    <w:name w:val="D810D69E36B6414A92AAF6929B942FED"/>
    <w:rsid w:val="00E75260"/>
  </w:style>
  <w:style w:type="paragraph" w:customStyle="1" w:styleId="7E948C9EB7724B99BEA9DC1740401EDA">
    <w:name w:val="7E948C9EB7724B99BEA9DC1740401EDA"/>
    <w:rsid w:val="00E75260"/>
  </w:style>
  <w:style w:type="paragraph" w:customStyle="1" w:styleId="1A8B28FCB8594475BD8D4E69D912B90D">
    <w:name w:val="1A8B28FCB8594475BD8D4E69D912B90D"/>
    <w:rsid w:val="00E75260"/>
  </w:style>
  <w:style w:type="paragraph" w:customStyle="1" w:styleId="23538C9C0B8E4E5D8C2994DBFCD3C549">
    <w:name w:val="23538C9C0B8E4E5D8C2994DBFCD3C549"/>
    <w:rsid w:val="00E75260"/>
  </w:style>
  <w:style w:type="paragraph" w:customStyle="1" w:styleId="9AD4403BE5494F1C9586F5FC0175E796">
    <w:name w:val="9AD4403BE5494F1C9586F5FC0175E796"/>
    <w:rsid w:val="00E75260"/>
  </w:style>
  <w:style w:type="paragraph" w:customStyle="1" w:styleId="66268F2859E94500AC645B514449DFCD">
    <w:name w:val="66268F2859E94500AC645B514449DFCD"/>
    <w:rsid w:val="00E75260"/>
  </w:style>
  <w:style w:type="paragraph" w:customStyle="1" w:styleId="BE051D964F884E8FBD4FF1F6BAF0707E">
    <w:name w:val="BE051D964F884E8FBD4FF1F6BAF0707E"/>
    <w:rsid w:val="00E75260"/>
  </w:style>
  <w:style w:type="paragraph" w:customStyle="1" w:styleId="FD640B6F5FA549289CAD72E774966E35">
    <w:name w:val="FD640B6F5FA549289CAD72E774966E35"/>
    <w:rsid w:val="00E75260"/>
  </w:style>
  <w:style w:type="paragraph" w:customStyle="1" w:styleId="4A475E434D6746E5BB3CB111AB060200">
    <w:name w:val="4A475E434D6746E5BB3CB111AB060200"/>
    <w:rsid w:val="00E75260"/>
  </w:style>
  <w:style w:type="paragraph" w:customStyle="1" w:styleId="15B51134A1E84D2E8C58B594BFA007F2">
    <w:name w:val="15B51134A1E84D2E8C58B594BFA007F2"/>
    <w:rsid w:val="00E75260"/>
  </w:style>
  <w:style w:type="paragraph" w:customStyle="1" w:styleId="878436FBBF4C40139134EFA42C9E872A">
    <w:name w:val="878436FBBF4C40139134EFA42C9E872A"/>
    <w:rsid w:val="00E75260"/>
  </w:style>
  <w:style w:type="paragraph" w:customStyle="1" w:styleId="C0A5F671B1DF4C989078ACC5B1B0D602">
    <w:name w:val="C0A5F671B1DF4C989078ACC5B1B0D602"/>
    <w:rsid w:val="00E75260"/>
  </w:style>
  <w:style w:type="paragraph" w:customStyle="1" w:styleId="3B596F9009EF4604869C2222E5AB10C1">
    <w:name w:val="3B596F9009EF4604869C2222E5AB10C1"/>
    <w:rsid w:val="00E75260"/>
  </w:style>
  <w:style w:type="paragraph" w:customStyle="1" w:styleId="2A39B32C64334DFE8EA2BC3E5315D2DF">
    <w:name w:val="2A39B32C64334DFE8EA2BC3E5315D2DF"/>
    <w:rsid w:val="00E75260"/>
  </w:style>
  <w:style w:type="paragraph" w:customStyle="1" w:styleId="00AC76AFC2E348FE9AD2CCCD00BAD273">
    <w:name w:val="00AC76AFC2E348FE9AD2CCCD00BAD273"/>
    <w:rsid w:val="00E75260"/>
  </w:style>
  <w:style w:type="paragraph" w:customStyle="1" w:styleId="769EA7B1F2FC40A3B129EFAB86E3192B">
    <w:name w:val="769EA7B1F2FC40A3B129EFAB86E3192B"/>
    <w:rsid w:val="00E75260"/>
  </w:style>
  <w:style w:type="paragraph" w:customStyle="1" w:styleId="FDAD2FAE6E2544EE975FD7B2FA4F2FD9">
    <w:name w:val="FDAD2FAE6E2544EE975FD7B2FA4F2FD9"/>
    <w:rsid w:val="00E75260"/>
  </w:style>
  <w:style w:type="paragraph" w:customStyle="1" w:styleId="C39F62F1477045C286753E7359328A3C">
    <w:name w:val="C39F62F1477045C286753E7359328A3C"/>
    <w:rsid w:val="00E75260"/>
  </w:style>
  <w:style w:type="paragraph" w:customStyle="1" w:styleId="B60E4CA15962400285752949C73B015E">
    <w:name w:val="B60E4CA15962400285752949C73B015E"/>
    <w:rsid w:val="00E75260"/>
  </w:style>
  <w:style w:type="paragraph" w:customStyle="1" w:styleId="01E9A43490DE45DBAC4911D3F4AC8128">
    <w:name w:val="01E9A43490DE45DBAC4911D3F4AC8128"/>
    <w:rsid w:val="00E75260"/>
  </w:style>
  <w:style w:type="paragraph" w:customStyle="1" w:styleId="ABA80693AED84C358207B75994302189">
    <w:name w:val="ABA80693AED84C358207B75994302189"/>
    <w:rsid w:val="00E75260"/>
  </w:style>
  <w:style w:type="paragraph" w:customStyle="1" w:styleId="4BA9413E7D62416ABE029E1C446340F7">
    <w:name w:val="4BA9413E7D62416ABE029E1C446340F7"/>
    <w:rsid w:val="00E75260"/>
  </w:style>
  <w:style w:type="paragraph" w:customStyle="1" w:styleId="166D9AFA581549ACB16A31C3764E7DF4">
    <w:name w:val="166D9AFA581549ACB16A31C3764E7DF4"/>
    <w:rsid w:val="00E75260"/>
  </w:style>
  <w:style w:type="paragraph" w:customStyle="1" w:styleId="D9CD00DBD16249969821513C19176047">
    <w:name w:val="D9CD00DBD16249969821513C19176047"/>
    <w:rsid w:val="00E75260"/>
  </w:style>
  <w:style w:type="paragraph" w:customStyle="1" w:styleId="4637EE08F76B42B792F43C78D9DDC0D8">
    <w:name w:val="4637EE08F76B42B792F43C78D9DDC0D8"/>
    <w:rsid w:val="00E75260"/>
  </w:style>
  <w:style w:type="paragraph" w:customStyle="1" w:styleId="638A49F9248546BD987C9FBECD0B7965">
    <w:name w:val="638A49F9248546BD987C9FBECD0B7965"/>
    <w:rsid w:val="00E75260"/>
  </w:style>
  <w:style w:type="paragraph" w:customStyle="1" w:styleId="618DB5B7B0BA4DA38E8400878F42A5C6">
    <w:name w:val="618DB5B7B0BA4DA38E8400878F42A5C6"/>
    <w:rsid w:val="00E75260"/>
  </w:style>
  <w:style w:type="paragraph" w:customStyle="1" w:styleId="2988283E58DE492DA6F41007B92F8CC0">
    <w:name w:val="2988283E58DE492DA6F41007B92F8CC0"/>
    <w:rsid w:val="00E75260"/>
  </w:style>
  <w:style w:type="paragraph" w:customStyle="1" w:styleId="67B401C716B84EF2A273BAFA82136A7D">
    <w:name w:val="67B401C716B84EF2A273BAFA82136A7D"/>
    <w:rsid w:val="00E75260"/>
  </w:style>
  <w:style w:type="paragraph" w:customStyle="1" w:styleId="787C5ED4FF2F4493B78D209FDD962B7C">
    <w:name w:val="787C5ED4FF2F4493B78D209FDD962B7C"/>
    <w:rsid w:val="00E75260"/>
  </w:style>
  <w:style w:type="paragraph" w:customStyle="1" w:styleId="2340F2EA910B4260966FEEDDA14752FF">
    <w:name w:val="2340F2EA910B4260966FEEDDA14752FF"/>
    <w:rsid w:val="00E75260"/>
  </w:style>
  <w:style w:type="paragraph" w:customStyle="1" w:styleId="D85B1FB2FF43449E8287D3A01E182630">
    <w:name w:val="D85B1FB2FF43449E8287D3A01E182630"/>
    <w:rsid w:val="00E75260"/>
  </w:style>
  <w:style w:type="paragraph" w:customStyle="1" w:styleId="BD7104702B034852A2E2361A18B5D060">
    <w:name w:val="BD7104702B034852A2E2361A18B5D060"/>
    <w:rsid w:val="00E75260"/>
  </w:style>
  <w:style w:type="paragraph" w:customStyle="1" w:styleId="C4A5E4B3C21547A0B95F84B0144052CF">
    <w:name w:val="C4A5E4B3C21547A0B95F84B0144052CF"/>
    <w:rsid w:val="00E75260"/>
  </w:style>
  <w:style w:type="paragraph" w:customStyle="1" w:styleId="20FA66D45ADD4C638AE18881D2D107FF">
    <w:name w:val="20FA66D45ADD4C638AE18881D2D107FF"/>
    <w:rsid w:val="00E75260"/>
  </w:style>
  <w:style w:type="paragraph" w:customStyle="1" w:styleId="A7FE8D1CEA4B40E2BD8A1FF011636C27">
    <w:name w:val="A7FE8D1CEA4B40E2BD8A1FF011636C27"/>
    <w:rsid w:val="00E75260"/>
  </w:style>
  <w:style w:type="paragraph" w:customStyle="1" w:styleId="FFC96137FF1B42C895E7987923205714">
    <w:name w:val="FFC96137FF1B42C895E7987923205714"/>
    <w:rsid w:val="00E75260"/>
  </w:style>
  <w:style w:type="paragraph" w:customStyle="1" w:styleId="80358175BF46460F83A23C15785B083C">
    <w:name w:val="80358175BF46460F83A23C15785B083C"/>
    <w:rsid w:val="00E75260"/>
  </w:style>
  <w:style w:type="paragraph" w:customStyle="1" w:styleId="E0FA620B895944B793D86E0FFB404870">
    <w:name w:val="E0FA620B895944B793D86E0FFB404870"/>
    <w:rsid w:val="00E75260"/>
  </w:style>
  <w:style w:type="paragraph" w:customStyle="1" w:styleId="7F19FBD0616D4DE3B611D645BC4E3279">
    <w:name w:val="7F19FBD0616D4DE3B611D645BC4E3279"/>
    <w:rsid w:val="00E75260"/>
  </w:style>
  <w:style w:type="paragraph" w:customStyle="1" w:styleId="11E84652B4C64FD69E6F2546961B95F7">
    <w:name w:val="11E84652B4C64FD69E6F2546961B95F7"/>
    <w:rsid w:val="00E75260"/>
  </w:style>
  <w:style w:type="paragraph" w:customStyle="1" w:styleId="D2F74DB9243746208DB7923F0DAE8D5A">
    <w:name w:val="D2F74DB9243746208DB7923F0DAE8D5A"/>
    <w:rsid w:val="00E75260"/>
  </w:style>
  <w:style w:type="paragraph" w:customStyle="1" w:styleId="119526294A964C85A7200B4B38B7946C">
    <w:name w:val="119526294A964C85A7200B4B38B7946C"/>
    <w:rsid w:val="00E75260"/>
  </w:style>
  <w:style w:type="paragraph" w:customStyle="1" w:styleId="DA7E679FD93A4B74AC670F21166FCD1B">
    <w:name w:val="DA7E679FD93A4B74AC670F21166FCD1B"/>
    <w:rsid w:val="00E75260"/>
  </w:style>
  <w:style w:type="paragraph" w:customStyle="1" w:styleId="840A183C840A4243B5E2951275ADE835">
    <w:name w:val="840A183C840A4243B5E2951275ADE835"/>
    <w:rsid w:val="00E75260"/>
  </w:style>
  <w:style w:type="paragraph" w:customStyle="1" w:styleId="F80CFD3E556B41CAA73267CD02D7FC41">
    <w:name w:val="F80CFD3E556B41CAA73267CD02D7FC41"/>
    <w:rsid w:val="00E75260"/>
  </w:style>
  <w:style w:type="paragraph" w:customStyle="1" w:styleId="505F7B8C29B54AB58CEA6A4CB664BAE6">
    <w:name w:val="505F7B8C29B54AB58CEA6A4CB664BAE6"/>
    <w:rsid w:val="00E75260"/>
  </w:style>
  <w:style w:type="paragraph" w:customStyle="1" w:styleId="50F5CCFDBC554D78A33778182307D5E7">
    <w:name w:val="50F5CCFDBC554D78A33778182307D5E7"/>
    <w:rsid w:val="00E75260"/>
  </w:style>
  <w:style w:type="paragraph" w:customStyle="1" w:styleId="F992D70FF3924291A55180708D1FA4A2">
    <w:name w:val="F992D70FF3924291A55180708D1FA4A2"/>
    <w:rsid w:val="00E75260"/>
  </w:style>
  <w:style w:type="paragraph" w:customStyle="1" w:styleId="AE2D43893BE94BBABA9619534B8F8A1D">
    <w:name w:val="AE2D43893BE94BBABA9619534B8F8A1D"/>
    <w:rsid w:val="00E75260"/>
  </w:style>
  <w:style w:type="paragraph" w:customStyle="1" w:styleId="25FE034F72B04BB6A9B8AA1AD889C391">
    <w:name w:val="25FE034F72B04BB6A9B8AA1AD889C391"/>
    <w:rsid w:val="00E75260"/>
  </w:style>
  <w:style w:type="paragraph" w:customStyle="1" w:styleId="9A0D78CEC6DE441D9D778EECA85872E8">
    <w:name w:val="9A0D78CEC6DE441D9D778EECA85872E8"/>
    <w:rsid w:val="00E75260"/>
  </w:style>
  <w:style w:type="paragraph" w:customStyle="1" w:styleId="BE4B274EC16B4364870AA2CFD49C2F16">
    <w:name w:val="BE4B274EC16B4364870AA2CFD49C2F16"/>
    <w:rsid w:val="00E75260"/>
  </w:style>
  <w:style w:type="paragraph" w:customStyle="1" w:styleId="6F926626D2504846A47F0544020DEEB4">
    <w:name w:val="6F926626D2504846A47F0544020DEEB4"/>
    <w:rsid w:val="00E75260"/>
  </w:style>
  <w:style w:type="paragraph" w:customStyle="1" w:styleId="908DB5ADD9BB44D8B1F58D00AEEF8F70">
    <w:name w:val="908DB5ADD9BB44D8B1F58D00AEEF8F70"/>
    <w:rsid w:val="00E75260"/>
  </w:style>
  <w:style w:type="paragraph" w:customStyle="1" w:styleId="92546218527C43099B12FB9572C738F0">
    <w:name w:val="92546218527C43099B12FB9572C738F0"/>
    <w:rsid w:val="00E75260"/>
  </w:style>
  <w:style w:type="paragraph" w:customStyle="1" w:styleId="44F457FDE9854208A49D10CF158F4F9F">
    <w:name w:val="44F457FDE9854208A49D10CF158F4F9F"/>
    <w:rsid w:val="00E75260"/>
  </w:style>
  <w:style w:type="paragraph" w:customStyle="1" w:styleId="FC707EA40E2C48B7809E5259576CBB5F">
    <w:name w:val="FC707EA40E2C48B7809E5259576CBB5F"/>
    <w:rsid w:val="00E75260"/>
  </w:style>
  <w:style w:type="paragraph" w:customStyle="1" w:styleId="43AB9F2BB5864835A156654EB81C00B1">
    <w:name w:val="43AB9F2BB5864835A156654EB81C00B1"/>
    <w:rsid w:val="00E75260"/>
  </w:style>
  <w:style w:type="paragraph" w:customStyle="1" w:styleId="F61BCB89E7C14FABBF0481C424A6919B">
    <w:name w:val="F61BCB89E7C14FABBF0481C424A6919B"/>
    <w:rsid w:val="00E75260"/>
  </w:style>
  <w:style w:type="paragraph" w:customStyle="1" w:styleId="081920820EEC404DBA80D9563C7CAE09">
    <w:name w:val="081920820EEC404DBA80D9563C7CAE09"/>
    <w:rsid w:val="00E75260"/>
  </w:style>
  <w:style w:type="paragraph" w:customStyle="1" w:styleId="AB4958D2DCE84E5E8CD7345CCA8DBF44">
    <w:name w:val="AB4958D2DCE84E5E8CD7345CCA8DBF44"/>
    <w:rsid w:val="00E75260"/>
  </w:style>
  <w:style w:type="paragraph" w:customStyle="1" w:styleId="CB2401D951C24E358C5960FFBEE619AF">
    <w:name w:val="CB2401D951C24E358C5960FFBEE619AF"/>
    <w:rsid w:val="00E75260"/>
  </w:style>
  <w:style w:type="paragraph" w:customStyle="1" w:styleId="6212DF9A0BA54A6F94745CE002EB562F">
    <w:name w:val="6212DF9A0BA54A6F94745CE002EB562F"/>
    <w:rsid w:val="00E75260"/>
  </w:style>
  <w:style w:type="paragraph" w:customStyle="1" w:styleId="667868E830254B28939D4DB4BF3537FA">
    <w:name w:val="667868E830254B28939D4DB4BF3537FA"/>
    <w:rsid w:val="00E75260"/>
  </w:style>
  <w:style w:type="paragraph" w:customStyle="1" w:styleId="790D9A9163F942838801ECE8F4CF7C80">
    <w:name w:val="790D9A9163F942838801ECE8F4CF7C80"/>
    <w:rsid w:val="00E75260"/>
  </w:style>
  <w:style w:type="paragraph" w:customStyle="1" w:styleId="4CC369EFAB044E0D9198D22A563B0BDE">
    <w:name w:val="4CC369EFAB044E0D9198D22A563B0BDE"/>
    <w:rsid w:val="00E75260"/>
  </w:style>
  <w:style w:type="paragraph" w:customStyle="1" w:styleId="7CB2719F62374164B578EBBF1BB32377">
    <w:name w:val="7CB2719F62374164B578EBBF1BB32377"/>
    <w:rsid w:val="00E75260"/>
  </w:style>
  <w:style w:type="paragraph" w:customStyle="1" w:styleId="CCA2826EC9BA46A2851DD5AD4D705EF7">
    <w:name w:val="CCA2826EC9BA46A2851DD5AD4D705EF7"/>
    <w:rsid w:val="00E75260"/>
  </w:style>
  <w:style w:type="paragraph" w:customStyle="1" w:styleId="6BA5E9AB32A34E9AA823C5A19FA7828D">
    <w:name w:val="6BA5E9AB32A34E9AA823C5A19FA7828D"/>
    <w:rsid w:val="00E75260"/>
  </w:style>
  <w:style w:type="paragraph" w:customStyle="1" w:styleId="DB714C23388A4908814416BE5893986E">
    <w:name w:val="DB714C23388A4908814416BE5893986E"/>
    <w:rsid w:val="00E75260"/>
  </w:style>
  <w:style w:type="paragraph" w:customStyle="1" w:styleId="F222CFECA9B54B89887ABD16E1519C16">
    <w:name w:val="F222CFECA9B54B89887ABD16E1519C16"/>
    <w:rsid w:val="00E75260"/>
  </w:style>
  <w:style w:type="paragraph" w:customStyle="1" w:styleId="07940495E48648798D805DBADA4A7047">
    <w:name w:val="07940495E48648798D805DBADA4A7047"/>
    <w:rsid w:val="00E75260"/>
  </w:style>
  <w:style w:type="paragraph" w:customStyle="1" w:styleId="EBB8513C5F994A11B4600D3410E6C7D5">
    <w:name w:val="EBB8513C5F994A11B4600D3410E6C7D5"/>
    <w:rsid w:val="00E75260"/>
  </w:style>
  <w:style w:type="paragraph" w:customStyle="1" w:styleId="07942720DA3542D6B0C6E5C8AE3A5384">
    <w:name w:val="07942720DA3542D6B0C6E5C8AE3A5384"/>
    <w:rsid w:val="00E75260"/>
  </w:style>
  <w:style w:type="paragraph" w:customStyle="1" w:styleId="5C24E86EE949499BBAF9A632BCC3B163">
    <w:name w:val="5C24E86EE949499BBAF9A632BCC3B163"/>
    <w:rsid w:val="00E75260"/>
  </w:style>
  <w:style w:type="paragraph" w:customStyle="1" w:styleId="EDFC217CD02D4091AA60729A3A597A8F">
    <w:name w:val="EDFC217CD02D4091AA60729A3A597A8F"/>
    <w:rsid w:val="00E75260"/>
  </w:style>
  <w:style w:type="paragraph" w:customStyle="1" w:styleId="0731F752C36B4BD588399A15425C3971">
    <w:name w:val="0731F752C36B4BD588399A15425C3971"/>
    <w:rsid w:val="00E75260"/>
  </w:style>
  <w:style w:type="paragraph" w:customStyle="1" w:styleId="47DC9E89D74A4329B6FFA814A000B1DD">
    <w:name w:val="47DC9E89D74A4329B6FFA814A000B1DD"/>
    <w:rsid w:val="00E75260"/>
  </w:style>
  <w:style w:type="paragraph" w:customStyle="1" w:styleId="9EA6BF2845B4420A8BD2EA5174D21529">
    <w:name w:val="9EA6BF2845B4420A8BD2EA5174D21529"/>
    <w:rsid w:val="00E75260"/>
  </w:style>
  <w:style w:type="paragraph" w:customStyle="1" w:styleId="1D3B135D31394A4AB79B06E2F50A72BB">
    <w:name w:val="1D3B135D31394A4AB79B06E2F50A72BB"/>
    <w:rsid w:val="00E75260"/>
  </w:style>
  <w:style w:type="paragraph" w:customStyle="1" w:styleId="878DEA8E195B4961A96DB621B8B69FD8">
    <w:name w:val="878DEA8E195B4961A96DB621B8B69FD8"/>
    <w:rsid w:val="00E75260"/>
  </w:style>
  <w:style w:type="paragraph" w:customStyle="1" w:styleId="FF5FB300DF464C188B277EA9B904E72A">
    <w:name w:val="FF5FB300DF464C188B277EA9B904E72A"/>
    <w:rsid w:val="00E75260"/>
  </w:style>
  <w:style w:type="paragraph" w:customStyle="1" w:styleId="F6B77B217DCC4E2E8AD24CABDE13EF3E">
    <w:name w:val="F6B77B217DCC4E2E8AD24CABDE13EF3E"/>
    <w:rsid w:val="00E75260"/>
  </w:style>
  <w:style w:type="paragraph" w:customStyle="1" w:styleId="301EA5918B8A4160A69D070CED73CC90">
    <w:name w:val="301EA5918B8A4160A69D070CED73CC90"/>
    <w:rsid w:val="00E75260"/>
  </w:style>
  <w:style w:type="paragraph" w:customStyle="1" w:styleId="93ECE1C332D34D77A68D0972635D8EC4">
    <w:name w:val="93ECE1C332D34D77A68D0972635D8EC4"/>
    <w:rsid w:val="00E75260"/>
  </w:style>
  <w:style w:type="paragraph" w:customStyle="1" w:styleId="5BAF94BCC2FC4E6DB6C94BB332B2E2A4">
    <w:name w:val="5BAF94BCC2FC4E6DB6C94BB332B2E2A4"/>
    <w:rsid w:val="00E75260"/>
  </w:style>
  <w:style w:type="paragraph" w:customStyle="1" w:styleId="8B4B39AB5B23422AB31A04F0075032DB">
    <w:name w:val="8B4B39AB5B23422AB31A04F0075032DB"/>
    <w:rsid w:val="00E75260"/>
  </w:style>
  <w:style w:type="paragraph" w:customStyle="1" w:styleId="BD0A403E38DC4FF193673C4773164740">
    <w:name w:val="BD0A403E38DC4FF193673C4773164740"/>
    <w:rsid w:val="00E75260"/>
  </w:style>
  <w:style w:type="paragraph" w:customStyle="1" w:styleId="7F98158D23204C7097F7771709AE287E">
    <w:name w:val="7F98158D23204C7097F7771709AE287E"/>
    <w:rsid w:val="00E75260"/>
  </w:style>
  <w:style w:type="paragraph" w:customStyle="1" w:styleId="007501D57A7E4DA0BCCBCC226F9E9BB1">
    <w:name w:val="007501D57A7E4DA0BCCBCC226F9E9BB1"/>
    <w:rsid w:val="00E75260"/>
  </w:style>
  <w:style w:type="paragraph" w:customStyle="1" w:styleId="8CD833663BF44ADAB17299172100CE1D">
    <w:name w:val="8CD833663BF44ADAB17299172100CE1D"/>
    <w:rsid w:val="00E75260"/>
  </w:style>
  <w:style w:type="paragraph" w:customStyle="1" w:styleId="A445CD743C5946A8B6898DAFF85BDE2F">
    <w:name w:val="A445CD743C5946A8B6898DAFF85BDE2F"/>
    <w:rsid w:val="00E75260"/>
  </w:style>
  <w:style w:type="paragraph" w:customStyle="1" w:styleId="589690F0FA6F43CC8747BDD8CEF5186A">
    <w:name w:val="589690F0FA6F43CC8747BDD8CEF5186A"/>
    <w:rsid w:val="00E75260"/>
  </w:style>
  <w:style w:type="paragraph" w:customStyle="1" w:styleId="4A182873F6F44B23927C86A85C63344B">
    <w:name w:val="4A182873F6F44B23927C86A85C63344B"/>
    <w:rsid w:val="00E75260"/>
  </w:style>
  <w:style w:type="paragraph" w:customStyle="1" w:styleId="71B04E59A2DF403FADB331C416F37871">
    <w:name w:val="71B04E59A2DF403FADB331C416F37871"/>
    <w:rsid w:val="00E75260"/>
  </w:style>
  <w:style w:type="paragraph" w:customStyle="1" w:styleId="07271B256999414592D6120B87F142DF">
    <w:name w:val="07271B256999414592D6120B87F142DF"/>
    <w:rsid w:val="00E75260"/>
  </w:style>
  <w:style w:type="paragraph" w:customStyle="1" w:styleId="AD9AB06E75D64E9EBAD1E8F9FEAB1B87">
    <w:name w:val="AD9AB06E75D64E9EBAD1E8F9FEAB1B87"/>
    <w:rsid w:val="00E75260"/>
  </w:style>
  <w:style w:type="paragraph" w:customStyle="1" w:styleId="27BE668C45944595B48F8E65B463938F">
    <w:name w:val="27BE668C45944595B48F8E65B463938F"/>
    <w:rsid w:val="00E75260"/>
  </w:style>
  <w:style w:type="paragraph" w:customStyle="1" w:styleId="5A6DB3DBBD9F496BA38200112F20C6F6">
    <w:name w:val="5A6DB3DBBD9F496BA38200112F20C6F6"/>
    <w:rsid w:val="00E75260"/>
  </w:style>
  <w:style w:type="paragraph" w:customStyle="1" w:styleId="B57437422F4B436B841A9C477A694D59">
    <w:name w:val="B57437422F4B436B841A9C477A694D59"/>
    <w:rsid w:val="00E75260"/>
  </w:style>
  <w:style w:type="paragraph" w:customStyle="1" w:styleId="65AFDB5DDEFC4C52BF6D4F18153F1B5E">
    <w:name w:val="65AFDB5DDEFC4C52BF6D4F18153F1B5E"/>
    <w:rsid w:val="00E75260"/>
  </w:style>
  <w:style w:type="paragraph" w:customStyle="1" w:styleId="AB44461780364048BA478573BB9F51A8">
    <w:name w:val="AB44461780364048BA478573BB9F51A8"/>
    <w:rsid w:val="00E75260"/>
  </w:style>
  <w:style w:type="paragraph" w:customStyle="1" w:styleId="DCB389A76A8A48F89240AA4AA8D74EAA">
    <w:name w:val="DCB389A76A8A48F89240AA4AA8D74EAA"/>
    <w:rsid w:val="00E75260"/>
  </w:style>
  <w:style w:type="paragraph" w:customStyle="1" w:styleId="FA93BEB28B0F492582D3B4933709DB89">
    <w:name w:val="FA93BEB28B0F492582D3B4933709DB89"/>
    <w:rsid w:val="00E75260"/>
  </w:style>
  <w:style w:type="paragraph" w:customStyle="1" w:styleId="4D2C6A28E41847AFAD77C47F2C4729C6">
    <w:name w:val="4D2C6A28E41847AFAD77C47F2C4729C6"/>
    <w:rsid w:val="00E75260"/>
  </w:style>
  <w:style w:type="paragraph" w:customStyle="1" w:styleId="47EA23C128144A05967F7EE6812CE4EE">
    <w:name w:val="47EA23C128144A05967F7EE6812CE4EE"/>
    <w:rsid w:val="00E75260"/>
  </w:style>
  <w:style w:type="paragraph" w:customStyle="1" w:styleId="C4D3B0B79DC84F53A913092459D308DB">
    <w:name w:val="C4D3B0B79DC84F53A913092459D308DB"/>
    <w:rsid w:val="00E75260"/>
  </w:style>
  <w:style w:type="paragraph" w:customStyle="1" w:styleId="9B8F74EA2CF247CBBDA9F816D7DD4B0E">
    <w:name w:val="9B8F74EA2CF247CBBDA9F816D7DD4B0E"/>
    <w:rsid w:val="00E75260"/>
  </w:style>
  <w:style w:type="paragraph" w:customStyle="1" w:styleId="B326314909C949299E6B41B61B3CCDE6">
    <w:name w:val="B326314909C949299E6B41B61B3CCDE6"/>
    <w:rsid w:val="00E75260"/>
  </w:style>
  <w:style w:type="paragraph" w:customStyle="1" w:styleId="B9BCFE9C57F6487FB95F21F06088AEF0">
    <w:name w:val="B9BCFE9C57F6487FB95F21F06088AEF0"/>
    <w:rsid w:val="00E75260"/>
  </w:style>
  <w:style w:type="paragraph" w:customStyle="1" w:styleId="9DAF7A7049BB4D0D874E244D34262291">
    <w:name w:val="9DAF7A7049BB4D0D874E244D34262291"/>
    <w:rsid w:val="00E75260"/>
  </w:style>
  <w:style w:type="paragraph" w:customStyle="1" w:styleId="5145E37C3DAB4FCCA2B4465B75A0C0E7">
    <w:name w:val="5145E37C3DAB4FCCA2B4465B75A0C0E7"/>
    <w:rsid w:val="00E75260"/>
  </w:style>
  <w:style w:type="paragraph" w:customStyle="1" w:styleId="500A35DBC295496095644E48FDCC5F66">
    <w:name w:val="500A35DBC295496095644E48FDCC5F66"/>
    <w:rsid w:val="00E75260"/>
  </w:style>
  <w:style w:type="paragraph" w:customStyle="1" w:styleId="6C7B8E3696CB498689F03B32A7607525">
    <w:name w:val="6C7B8E3696CB498689F03B32A7607525"/>
    <w:rsid w:val="00E75260"/>
  </w:style>
  <w:style w:type="paragraph" w:customStyle="1" w:styleId="BED55EFB7C724A8B93ED3770DCC29146">
    <w:name w:val="BED55EFB7C724A8B93ED3770DCC29146"/>
    <w:rsid w:val="00E75260"/>
  </w:style>
  <w:style w:type="paragraph" w:customStyle="1" w:styleId="29563F04DB6044D8B3E13E31C8464002">
    <w:name w:val="29563F04DB6044D8B3E13E31C8464002"/>
    <w:rsid w:val="00E75260"/>
  </w:style>
  <w:style w:type="paragraph" w:customStyle="1" w:styleId="7F22FCF16492458DA4EFD7F341076602">
    <w:name w:val="7F22FCF16492458DA4EFD7F341076602"/>
    <w:rsid w:val="00E75260"/>
  </w:style>
  <w:style w:type="paragraph" w:customStyle="1" w:styleId="8BD15AD429584C868D318E71F01CDB35">
    <w:name w:val="8BD15AD429584C868D318E71F01CDB35"/>
    <w:rsid w:val="00E75260"/>
  </w:style>
  <w:style w:type="paragraph" w:customStyle="1" w:styleId="DD0AB412AF7641479A80B58273B24D05">
    <w:name w:val="DD0AB412AF7641479A80B58273B24D05"/>
    <w:rsid w:val="00E75260"/>
  </w:style>
  <w:style w:type="paragraph" w:customStyle="1" w:styleId="88C2D6E5671F4BA6A786CAB3162D0217">
    <w:name w:val="88C2D6E5671F4BA6A786CAB3162D0217"/>
    <w:rsid w:val="00E75260"/>
  </w:style>
  <w:style w:type="paragraph" w:customStyle="1" w:styleId="D9E22DC969224AA3922A0962D90812D0">
    <w:name w:val="D9E22DC969224AA3922A0962D90812D0"/>
    <w:rsid w:val="00E75260"/>
  </w:style>
  <w:style w:type="paragraph" w:customStyle="1" w:styleId="3B7CE93D053041F2BAB2E6B7F76AF524">
    <w:name w:val="3B7CE93D053041F2BAB2E6B7F76AF524"/>
    <w:rsid w:val="00E75260"/>
  </w:style>
  <w:style w:type="paragraph" w:customStyle="1" w:styleId="1916B1BAB5E04846BE8F25490C8B5966">
    <w:name w:val="1916B1BAB5E04846BE8F25490C8B5966"/>
    <w:rsid w:val="00E75260"/>
  </w:style>
  <w:style w:type="paragraph" w:customStyle="1" w:styleId="99483A6749FF495DA9730B77397A0D32">
    <w:name w:val="99483A6749FF495DA9730B77397A0D32"/>
    <w:rsid w:val="00E75260"/>
  </w:style>
  <w:style w:type="paragraph" w:customStyle="1" w:styleId="84142BDAD1554E2BA3369E0E81607FE7">
    <w:name w:val="84142BDAD1554E2BA3369E0E81607FE7"/>
    <w:rsid w:val="00E75260"/>
  </w:style>
  <w:style w:type="paragraph" w:customStyle="1" w:styleId="AAD7677ACD8B4C11B7B4AD91F175E062">
    <w:name w:val="AAD7677ACD8B4C11B7B4AD91F175E062"/>
    <w:rsid w:val="00E75260"/>
  </w:style>
  <w:style w:type="paragraph" w:customStyle="1" w:styleId="AA6B3C2708814E999962C2FB19CCED35">
    <w:name w:val="AA6B3C2708814E999962C2FB19CCED35"/>
    <w:rsid w:val="00E75260"/>
  </w:style>
  <w:style w:type="paragraph" w:customStyle="1" w:styleId="E3B24FDAD20B493B948728A6F1AE6ABD">
    <w:name w:val="E3B24FDAD20B493B948728A6F1AE6ABD"/>
    <w:rsid w:val="00E75260"/>
  </w:style>
  <w:style w:type="paragraph" w:customStyle="1" w:styleId="3762FB01A78D44CC908452B617D9ED64">
    <w:name w:val="3762FB01A78D44CC908452B617D9ED64"/>
    <w:rsid w:val="00E75260"/>
  </w:style>
  <w:style w:type="paragraph" w:customStyle="1" w:styleId="1FB6D2CC97F24499A7E6B9B6F0E874D1">
    <w:name w:val="1FB6D2CC97F24499A7E6B9B6F0E874D1"/>
    <w:rsid w:val="00E75260"/>
  </w:style>
  <w:style w:type="paragraph" w:customStyle="1" w:styleId="58B51B2A651940659E18E30801103AD3">
    <w:name w:val="58B51B2A651940659E18E30801103AD3"/>
    <w:rsid w:val="00E75260"/>
  </w:style>
  <w:style w:type="paragraph" w:customStyle="1" w:styleId="33BE07185E9149A08D88838F3010F0BD">
    <w:name w:val="33BE07185E9149A08D88838F3010F0BD"/>
    <w:rsid w:val="00E75260"/>
  </w:style>
  <w:style w:type="paragraph" w:customStyle="1" w:styleId="001F19F0BCEB4A6790F0772828B825A5">
    <w:name w:val="001F19F0BCEB4A6790F0772828B825A5"/>
    <w:rsid w:val="00E75260"/>
  </w:style>
  <w:style w:type="paragraph" w:customStyle="1" w:styleId="79E76AEFE66E4EA89D3D28227D9A2C26">
    <w:name w:val="79E76AEFE66E4EA89D3D28227D9A2C26"/>
    <w:rsid w:val="00E75260"/>
  </w:style>
  <w:style w:type="paragraph" w:customStyle="1" w:styleId="AE9EF636ECA84039ABABFE4180B12D4A">
    <w:name w:val="AE9EF636ECA84039ABABFE4180B12D4A"/>
    <w:rsid w:val="00E75260"/>
  </w:style>
  <w:style w:type="paragraph" w:customStyle="1" w:styleId="D696301928284B15A0A811CABB296E3C">
    <w:name w:val="D696301928284B15A0A811CABB296E3C"/>
    <w:rsid w:val="00E75260"/>
  </w:style>
  <w:style w:type="paragraph" w:customStyle="1" w:styleId="2C5C1562823745C6B4FA26C80FAFFED0">
    <w:name w:val="2C5C1562823745C6B4FA26C80FAFFED0"/>
    <w:rsid w:val="00E75260"/>
  </w:style>
  <w:style w:type="paragraph" w:customStyle="1" w:styleId="843DA30497674B328DFDD0245A2ED13A">
    <w:name w:val="843DA30497674B328DFDD0245A2ED13A"/>
    <w:rsid w:val="00E75260"/>
  </w:style>
  <w:style w:type="paragraph" w:customStyle="1" w:styleId="5023E558ABA6408DAFC6CD88603026E4">
    <w:name w:val="5023E558ABA6408DAFC6CD88603026E4"/>
    <w:rsid w:val="00E75260"/>
  </w:style>
  <w:style w:type="paragraph" w:customStyle="1" w:styleId="B3B7038ED71142DABC24FD79915BFDBE">
    <w:name w:val="B3B7038ED71142DABC24FD79915BFDBE"/>
    <w:rsid w:val="00E75260"/>
  </w:style>
  <w:style w:type="paragraph" w:customStyle="1" w:styleId="C8959C19CB5E453F8239517314909A44">
    <w:name w:val="C8959C19CB5E453F8239517314909A44"/>
    <w:rsid w:val="00E75260"/>
  </w:style>
  <w:style w:type="paragraph" w:customStyle="1" w:styleId="B06AD3BA328C428BA9B1CD71128B44E6">
    <w:name w:val="B06AD3BA328C428BA9B1CD71128B44E6"/>
    <w:rsid w:val="00E75260"/>
  </w:style>
  <w:style w:type="paragraph" w:customStyle="1" w:styleId="028BC1C4694A4C7B9C747BEF794A2270">
    <w:name w:val="028BC1C4694A4C7B9C747BEF794A2270"/>
    <w:rsid w:val="00E75260"/>
  </w:style>
  <w:style w:type="paragraph" w:customStyle="1" w:styleId="095EA40ED7AE4307A93629B2F45928F5">
    <w:name w:val="095EA40ED7AE4307A93629B2F45928F5"/>
    <w:rsid w:val="00E75260"/>
  </w:style>
  <w:style w:type="paragraph" w:customStyle="1" w:styleId="3BE4FF45A737495DA1F239C2A5E0823D">
    <w:name w:val="3BE4FF45A737495DA1F239C2A5E0823D"/>
    <w:rsid w:val="00E75260"/>
  </w:style>
  <w:style w:type="paragraph" w:customStyle="1" w:styleId="761BAD657ADE4FC18453614298663D60">
    <w:name w:val="761BAD657ADE4FC18453614298663D60"/>
    <w:rsid w:val="00E75260"/>
  </w:style>
  <w:style w:type="paragraph" w:customStyle="1" w:styleId="9C1F2A4DE44B477A9AA8C29A0D42D484">
    <w:name w:val="9C1F2A4DE44B477A9AA8C29A0D42D484"/>
    <w:rsid w:val="00E75260"/>
  </w:style>
  <w:style w:type="paragraph" w:customStyle="1" w:styleId="80B60AF3571C4FBE91CD3D4D87C74FCC">
    <w:name w:val="80B60AF3571C4FBE91CD3D4D87C74FCC"/>
    <w:rsid w:val="00E75260"/>
  </w:style>
  <w:style w:type="paragraph" w:customStyle="1" w:styleId="21BCD2068E894563A3CDB05294729377">
    <w:name w:val="21BCD2068E894563A3CDB05294729377"/>
    <w:rsid w:val="00E75260"/>
  </w:style>
  <w:style w:type="paragraph" w:customStyle="1" w:styleId="A9C3B2BAC202413FAE4AA8094E90574F">
    <w:name w:val="A9C3B2BAC202413FAE4AA8094E90574F"/>
    <w:rsid w:val="00E75260"/>
  </w:style>
  <w:style w:type="paragraph" w:customStyle="1" w:styleId="9B8910805C054F5C8F6026002E585A61">
    <w:name w:val="9B8910805C054F5C8F6026002E585A61"/>
    <w:rsid w:val="00E75260"/>
  </w:style>
  <w:style w:type="paragraph" w:customStyle="1" w:styleId="E102A47BE3064968A180CC1166F3952F">
    <w:name w:val="E102A47BE3064968A180CC1166F3952F"/>
    <w:rsid w:val="00E75260"/>
  </w:style>
  <w:style w:type="paragraph" w:customStyle="1" w:styleId="F6632E83A3334CD7A97FFD2A53B4B164">
    <w:name w:val="F6632E83A3334CD7A97FFD2A53B4B164"/>
    <w:rsid w:val="00E75260"/>
  </w:style>
  <w:style w:type="paragraph" w:customStyle="1" w:styleId="56319C5701B5454D91309E51FCF51244">
    <w:name w:val="56319C5701B5454D91309E51FCF51244"/>
    <w:rsid w:val="00E75260"/>
  </w:style>
  <w:style w:type="paragraph" w:customStyle="1" w:styleId="925FFD3F4BE249498E6E2C842D8F10E1">
    <w:name w:val="925FFD3F4BE249498E6E2C842D8F10E1"/>
    <w:rsid w:val="00E75260"/>
  </w:style>
  <w:style w:type="paragraph" w:customStyle="1" w:styleId="F596C2634D674849BD287DE3FC110E81">
    <w:name w:val="F596C2634D674849BD287DE3FC110E81"/>
    <w:rsid w:val="00E75260"/>
  </w:style>
  <w:style w:type="paragraph" w:customStyle="1" w:styleId="41203026055D4B47A864D3DEFBC928C2">
    <w:name w:val="41203026055D4B47A864D3DEFBC928C2"/>
    <w:rsid w:val="00E75260"/>
  </w:style>
  <w:style w:type="paragraph" w:customStyle="1" w:styleId="E85A2D7849294673995B933FFCAB2C3B">
    <w:name w:val="E85A2D7849294673995B933FFCAB2C3B"/>
    <w:rsid w:val="00E75260"/>
  </w:style>
  <w:style w:type="paragraph" w:customStyle="1" w:styleId="835BF793D8434221809371A3B3BBE3C6">
    <w:name w:val="835BF793D8434221809371A3B3BBE3C6"/>
    <w:rsid w:val="00E75260"/>
  </w:style>
  <w:style w:type="paragraph" w:customStyle="1" w:styleId="4DBA9C5C64684A468BF6652C74FC05EA">
    <w:name w:val="4DBA9C5C64684A468BF6652C74FC05EA"/>
    <w:rsid w:val="00E75260"/>
  </w:style>
  <w:style w:type="paragraph" w:customStyle="1" w:styleId="ADED252A3A594C29951728E1A893CCA6">
    <w:name w:val="ADED252A3A594C29951728E1A893CCA6"/>
    <w:rsid w:val="00E75260"/>
  </w:style>
  <w:style w:type="paragraph" w:customStyle="1" w:styleId="B75000513DFC4BCA86B52A6AE30B747D">
    <w:name w:val="B75000513DFC4BCA86B52A6AE30B747D"/>
    <w:rsid w:val="00E75260"/>
  </w:style>
  <w:style w:type="paragraph" w:customStyle="1" w:styleId="5C7F39BC4F524492B54AB210BC2D2F1F">
    <w:name w:val="5C7F39BC4F524492B54AB210BC2D2F1F"/>
    <w:rsid w:val="00E75260"/>
  </w:style>
  <w:style w:type="paragraph" w:customStyle="1" w:styleId="FDEF596002174D2DBDDB1F6C3379A377">
    <w:name w:val="FDEF596002174D2DBDDB1F6C3379A377"/>
    <w:rsid w:val="00E75260"/>
  </w:style>
  <w:style w:type="paragraph" w:customStyle="1" w:styleId="68A2FCF6620E48379B546EFCD477D797">
    <w:name w:val="68A2FCF6620E48379B546EFCD477D797"/>
    <w:rsid w:val="00E75260"/>
  </w:style>
  <w:style w:type="paragraph" w:customStyle="1" w:styleId="A57A34C9201F442BB5C9FC2BDE9108CB">
    <w:name w:val="A57A34C9201F442BB5C9FC2BDE9108CB"/>
    <w:rsid w:val="00E75260"/>
  </w:style>
  <w:style w:type="paragraph" w:customStyle="1" w:styleId="91826C45690C462497D026EEAB37EDAE">
    <w:name w:val="91826C45690C462497D026EEAB37EDAE"/>
    <w:rsid w:val="00E75260"/>
  </w:style>
  <w:style w:type="paragraph" w:customStyle="1" w:styleId="3D761E44456A40DB840E91079BE16F69">
    <w:name w:val="3D761E44456A40DB840E91079BE16F69"/>
    <w:rsid w:val="00E75260"/>
  </w:style>
  <w:style w:type="paragraph" w:customStyle="1" w:styleId="45E17F7CB98C4D08850EC6FE8F56538D">
    <w:name w:val="45E17F7CB98C4D08850EC6FE8F56538D"/>
    <w:rsid w:val="00E75260"/>
  </w:style>
  <w:style w:type="paragraph" w:customStyle="1" w:styleId="942D10CC2CC943F18D89A597983D3195">
    <w:name w:val="942D10CC2CC943F18D89A597983D3195"/>
    <w:rsid w:val="00E75260"/>
  </w:style>
  <w:style w:type="paragraph" w:customStyle="1" w:styleId="2B53D90985304416B64740686CFFE144">
    <w:name w:val="2B53D90985304416B64740686CFFE144"/>
    <w:rsid w:val="00E75260"/>
  </w:style>
  <w:style w:type="paragraph" w:customStyle="1" w:styleId="16BD2CDC74A7400F901442A64612075D">
    <w:name w:val="16BD2CDC74A7400F901442A64612075D"/>
    <w:rsid w:val="00E75260"/>
  </w:style>
  <w:style w:type="paragraph" w:customStyle="1" w:styleId="482097C20FBB4E34A0F7928D8FD4D5FB">
    <w:name w:val="482097C20FBB4E34A0F7928D8FD4D5FB"/>
    <w:rsid w:val="00E75260"/>
  </w:style>
  <w:style w:type="paragraph" w:customStyle="1" w:styleId="36F39AC1005A4858A2D19E545800A9F8">
    <w:name w:val="36F39AC1005A4858A2D19E545800A9F8"/>
    <w:rsid w:val="00E75260"/>
  </w:style>
  <w:style w:type="paragraph" w:customStyle="1" w:styleId="77C38D0BC5124EE48432B23A49459EA5">
    <w:name w:val="77C38D0BC5124EE48432B23A49459EA5"/>
    <w:rsid w:val="00E75260"/>
  </w:style>
  <w:style w:type="paragraph" w:customStyle="1" w:styleId="B0DA908ADBD04BF7967B1203B805B084">
    <w:name w:val="B0DA908ADBD04BF7967B1203B805B084"/>
    <w:rsid w:val="00E75260"/>
  </w:style>
  <w:style w:type="paragraph" w:customStyle="1" w:styleId="5A41034748B84FA6AD57EBDFAD92F047">
    <w:name w:val="5A41034748B84FA6AD57EBDFAD92F047"/>
    <w:rsid w:val="00E75260"/>
  </w:style>
  <w:style w:type="paragraph" w:customStyle="1" w:styleId="016E19C9A1DB47F59058DB6C92A9D1CF">
    <w:name w:val="016E19C9A1DB47F59058DB6C92A9D1CF"/>
    <w:rsid w:val="00E75260"/>
  </w:style>
  <w:style w:type="paragraph" w:customStyle="1" w:styleId="021E7134F5E547978AA99D2E9766F446">
    <w:name w:val="021E7134F5E547978AA99D2E9766F446"/>
    <w:rsid w:val="00E75260"/>
  </w:style>
  <w:style w:type="paragraph" w:customStyle="1" w:styleId="9A1EE4DB42AC41CB9A5CD49BC4003712">
    <w:name w:val="9A1EE4DB42AC41CB9A5CD49BC4003712"/>
    <w:rsid w:val="00E75260"/>
  </w:style>
  <w:style w:type="paragraph" w:customStyle="1" w:styleId="B93BAA051EB04E82A4802D42F54A52F5">
    <w:name w:val="B93BAA051EB04E82A4802D42F54A52F5"/>
    <w:rsid w:val="00E75260"/>
  </w:style>
  <w:style w:type="paragraph" w:customStyle="1" w:styleId="6474D321FB0447AAAA816A054CBB85D3">
    <w:name w:val="6474D321FB0447AAAA816A054CBB85D3"/>
    <w:rsid w:val="00E75260"/>
  </w:style>
  <w:style w:type="paragraph" w:customStyle="1" w:styleId="3FE491DF0CB148B5B2726877C4ACFE04">
    <w:name w:val="3FE491DF0CB148B5B2726877C4ACFE04"/>
    <w:rsid w:val="00E75260"/>
  </w:style>
  <w:style w:type="paragraph" w:customStyle="1" w:styleId="1E2F9E87E65C4BF2BB45485DF8970F45">
    <w:name w:val="1E2F9E87E65C4BF2BB45485DF8970F45"/>
    <w:rsid w:val="00E75260"/>
  </w:style>
  <w:style w:type="paragraph" w:customStyle="1" w:styleId="8CAC432EFF314270BD8549C8E1662EE5">
    <w:name w:val="8CAC432EFF314270BD8549C8E1662EE5"/>
    <w:rsid w:val="00E75260"/>
  </w:style>
  <w:style w:type="paragraph" w:customStyle="1" w:styleId="00F79E576B7944278290BE2386684D2C">
    <w:name w:val="00F79E576B7944278290BE2386684D2C"/>
    <w:rsid w:val="00E75260"/>
  </w:style>
  <w:style w:type="paragraph" w:customStyle="1" w:styleId="1B64DDE1D6EA440BBA8BB4CB57429290">
    <w:name w:val="1B64DDE1D6EA440BBA8BB4CB57429290"/>
    <w:rsid w:val="00E75260"/>
  </w:style>
  <w:style w:type="paragraph" w:customStyle="1" w:styleId="CE6D825E6A574287AF826088F1C9A992">
    <w:name w:val="CE6D825E6A574287AF826088F1C9A992"/>
    <w:rsid w:val="00E75260"/>
  </w:style>
  <w:style w:type="paragraph" w:customStyle="1" w:styleId="295F9957AD9A47BAA7F7B46297EC8135">
    <w:name w:val="295F9957AD9A47BAA7F7B46297EC8135"/>
    <w:rsid w:val="00E75260"/>
  </w:style>
  <w:style w:type="paragraph" w:customStyle="1" w:styleId="8FB71F650A60484C93F1889FA2B1969B">
    <w:name w:val="8FB71F650A60484C93F1889FA2B1969B"/>
    <w:rsid w:val="00E75260"/>
  </w:style>
  <w:style w:type="paragraph" w:customStyle="1" w:styleId="0915177432EC4084BDC6245BBB5D27BD">
    <w:name w:val="0915177432EC4084BDC6245BBB5D27BD"/>
    <w:rsid w:val="00E75260"/>
  </w:style>
  <w:style w:type="paragraph" w:customStyle="1" w:styleId="8658C92708A740FD93E5DF4041B9925E">
    <w:name w:val="8658C92708A740FD93E5DF4041B9925E"/>
    <w:rsid w:val="00E75260"/>
  </w:style>
  <w:style w:type="paragraph" w:customStyle="1" w:styleId="F601CAF34F9743B18129BF8226C318D7">
    <w:name w:val="F601CAF34F9743B18129BF8226C318D7"/>
    <w:rsid w:val="00E75260"/>
  </w:style>
  <w:style w:type="paragraph" w:customStyle="1" w:styleId="F2A373D8DE4B4A41B5F6FD91476A2303">
    <w:name w:val="F2A373D8DE4B4A41B5F6FD91476A2303"/>
    <w:rsid w:val="00E75260"/>
  </w:style>
  <w:style w:type="paragraph" w:customStyle="1" w:styleId="EB4A073120BB49B9A0F3D4EA8C3C8C1D">
    <w:name w:val="EB4A073120BB49B9A0F3D4EA8C3C8C1D"/>
    <w:rsid w:val="00E75260"/>
  </w:style>
  <w:style w:type="paragraph" w:customStyle="1" w:styleId="FEC1B526168D41D9A18A6CADFAD763FE">
    <w:name w:val="FEC1B526168D41D9A18A6CADFAD763FE"/>
    <w:rsid w:val="00E75260"/>
  </w:style>
  <w:style w:type="paragraph" w:customStyle="1" w:styleId="54B7005506044687AF2780CC2D879EF1">
    <w:name w:val="54B7005506044687AF2780CC2D879EF1"/>
    <w:rsid w:val="00E75260"/>
  </w:style>
  <w:style w:type="paragraph" w:customStyle="1" w:styleId="3A07901EF37D465CAA32665537451717">
    <w:name w:val="3A07901EF37D465CAA32665537451717"/>
    <w:rsid w:val="00E75260"/>
  </w:style>
  <w:style w:type="paragraph" w:customStyle="1" w:styleId="F1E3AE7CB706467AA63A9E06A1656FD9">
    <w:name w:val="F1E3AE7CB706467AA63A9E06A1656FD9"/>
    <w:rsid w:val="00E75260"/>
  </w:style>
  <w:style w:type="paragraph" w:customStyle="1" w:styleId="9E8BD2B194B244B89CE63188EA207AA6">
    <w:name w:val="9E8BD2B194B244B89CE63188EA207AA6"/>
    <w:rsid w:val="00E75260"/>
  </w:style>
  <w:style w:type="paragraph" w:customStyle="1" w:styleId="C84588731EB549FE9E2B25E90BBF71A9">
    <w:name w:val="C84588731EB549FE9E2B25E90BBF71A9"/>
    <w:rsid w:val="00E75260"/>
  </w:style>
  <w:style w:type="paragraph" w:customStyle="1" w:styleId="8FE9CEDD60B74515A7CEC5ECBE745FEE">
    <w:name w:val="8FE9CEDD60B74515A7CEC5ECBE745FEE"/>
    <w:rsid w:val="00E75260"/>
  </w:style>
  <w:style w:type="paragraph" w:customStyle="1" w:styleId="B0264A0D7EE24BE0808A7354803295FE">
    <w:name w:val="B0264A0D7EE24BE0808A7354803295FE"/>
    <w:rsid w:val="00E75260"/>
  </w:style>
  <w:style w:type="paragraph" w:customStyle="1" w:styleId="8DE69FE328934D4291E4DFA9E1B53171">
    <w:name w:val="8DE69FE328934D4291E4DFA9E1B53171"/>
    <w:rsid w:val="00E75260"/>
  </w:style>
  <w:style w:type="paragraph" w:customStyle="1" w:styleId="34B515F6A733486CA1D7564EDAE9FFD1">
    <w:name w:val="34B515F6A733486CA1D7564EDAE9FFD1"/>
    <w:rsid w:val="00E75260"/>
  </w:style>
  <w:style w:type="paragraph" w:customStyle="1" w:styleId="060B1A64FF574EB4969481F2C4D0EA8F">
    <w:name w:val="060B1A64FF574EB4969481F2C4D0EA8F"/>
    <w:rsid w:val="00E75260"/>
  </w:style>
  <w:style w:type="paragraph" w:customStyle="1" w:styleId="1FB5718AFCF849268C7ABEFB84675817">
    <w:name w:val="1FB5718AFCF849268C7ABEFB84675817"/>
    <w:rsid w:val="00E75260"/>
  </w:style>
  <w:style w:type="paragraph" w:customStyle="1" w:styleId="3FF2555666FB4382BB9702AA239ACF07">
    <w:name w:val="3FF2555666FB4382BB9702AA239ACF07"/>
    <w:rsid w:val="00E75260"/>
  </w:style>
  <w:style w:type="paragraph" w:customStyle="1" w:styleId="CF1203A5413142EBBA652E2E0442424E">
    <w:name w:val="CF1203A5413142EBBA652E2E0442424E"/>
    <w:rsid w:val="00E75260"/>
  </w:style>
  <w:style w:type="paragraph" w:customStyle="1" w:styleId="1E267BCA3CE04A06AA37954D360C1B20">
    <w:name w:val="1E267BCA3CE04A06AA37954D360C1B20"/>
    <w:rsid w:val="00E75260"/>
  </w:style>
  <w:style w:type="paragraph" w:customStyle="1" w:styleId="DF84074C102C47299DDFEA1CBEA870E6">
    <w:name w:val="DF84074C102C47299DDFEA1CBEA870E6"/>
    <w:rsid w:val="00E75260"/>
  </w:style>
  <w:style w:type="paragraph" w:customStyle="1" w:styleId="ED90EAF3C143457E80CF53B69F306D4A">
    <w:name w:val="ED90EAF3C143457E80CF53B69F306D4A"/>
    <w:rsid w:val="00E75260"/>
  </w:style>
  <w:style w:type="paragraph" w:customStyle="1" w:styleId="765D30C1D3D34B2CA51A665376DF6AF9">
    <w:name w:val="765D30C1D3D34B2CA51A665376DF6AF9"/>
    <w:rsid w:val="00E75260"/>
  </w:style>
  <w:style w:type="paragraph" w:customStyle="1" w:styleId="64397D0AE21643B6B57FBB20095FDB66">
    <w:name w:val="64397D0AE21643B6B57FBB20095FDB66"/>
    <w:rsid w:val="00E75260"/>
  </w:style>
  <w:style w:type="paragraph" w:customStyle="1" w:styleId="D65D9E543CD1416D869EFEB39714A890">
    <w:name w:val="D65D9E543CD1416D869EFEB39714A890"/>
    <w:rsid w:val="00E75260"/>
  </w:style>
  <w:style w:type="paragraph" w:customStyle="1" w:styleId="66B881DDCBE44D279A5397FD02000E93">
    <w:name w:val="66B881DDCBE44D279A5397FD02000E93"/>
    <w:rsid w:val="00E75260"/>
  </w:style>
  <w:style w:type="paragraph" w:customStyle="1" w:styleId="3E281DD929DA4971887DD547158763EE">
    <w:name w:val="3E281DD929DA4971887DD547158763EE"/>
    <w:rsid w:val="00E75260"/>
  </w:style>
  <w:style w:type="paragraph" w:customStyle="1" w:styleId="38F8475F14AA4FC0BBE0322BADB03181">
    <w:name w:val="38F8475F14AA4FC0BBE0322BADB03181"/>
    <w:rsid w:val="00E75260"/>
  </w:style>
  <w:style w:type="paragraph" w:customStyle="1" w:styleId="76BEE8D4AECE4FF4A50F9689AC501557">
    <w:name w:val="76BEE8D4AECE4FF4A50F9689AC501557"/>
    <w:rsid w:val="00E75260"/>
  </w:style>
  <w:style w:type="paragraph" w:customStyle="1" w:styleId="7F9D44EAA51B4E87B4108A574E5EAD96">
    <w:name w:val="7F9D44EAA51B4E87B4108A574E5EAD96"/>
    <w:rsid w:val="00E75260"/>
  </w:style>
  <w:style w:type="paragraph" w:customStyle="1" w:styleId="98C3BD5535F549E0BAEEE04C039B4BA6">
    <w:name w:val="98C3BD5535F549E0BAEEE04C039B4BA6"/>
    <w:rsid w:val="00E75260"/>
  </w:style>
  <w:style w:type="paragraph" w:customStyle="1" w:styleId="90E48A69EDD6464BB42EA954F6645EF2">
    <w:name w:val="90E48A69EDD6464BB42EA954F6645EF2"/>
    <w:rsid w:val="00E75260"/>
  </w:style>
  <w:style w:type="paragraph" w:customStyle="1" w:styleId="8910A479120D447EA290E73B133D783D">
    <w:name w:val="8910A479120D447EA290E73B133D783D"/>
    <w:rsid w:val="00E75260"/>
  </w:style>
  <w:style w:type="paragraph" w:customStyle="1" w:styleId="36B3D5CCF3864066B8F0325ED78B95B3">
    <w:name w:val="36B3D5CCF3864066B8F0325ED78B95B3"/>
    <w:rsid w:val="00E75260"/>
  </w:style>
  <w:style w:type="paragraph" w:customStyle="1" w:styleId="34BE7E8852914FD8AEDD1BCF515B76C2">
    <w:name w:val="34BE7E8852914FD8AEDD1BCF515B76C2"/>
    <w:rsid w:val="00E75260"/>
  </w:style>
  <w:style w:type="paragraph" w:customStyle="1" w:styleId="83022C92F4F741EBAE54F0D7372B1D5B">
    <w:name w:val="83022C92F4F741EBAE54F0D7372B1D5B"/>
    <w:rsid w:val="00E75260"/>
  </w:style>
  <w:style w:type="paragraph" w:customStyle="1" w:styleId="1185682E42D44E5A8D92134E51F17B4C">
    <w:name w:val="1185682E42D44E5A8D92134E51F17B4C"/>
    <w:rsid w:val="00E75260"/>
  </w:style>
  <w:style w:type="paragraph" w:customStyle="1" w:styleId="EFB914CBC50644948E67E407C30D09DA">
    <w:name w:val="EFB914CBC50644948E67E407C30D09DA"/>
    <w:rsid w:val="00E75260"/>
  </w:style>
  <w:style w:type="paragraph" w:customStyle="1" w:styleId="A29ED7654B3746D6B0944B9D70429992">
    <w:name w:val="A29ED7654B3746D6B0944B9D70429992"/>
    <w:rsid w:val="00E75260"/>
  </w:style>
  <w:style w:type="paragraph" w:customStyle="1" w:styleId="8382B8A3905D4A7F91F2A0DFF51C9468">
    <w:name w:val="8382B8A3905D4A7F91F2A0DFF51C9468"/>
    <w:rsid w:val="00E75260"/>
  </w:style>
  <w:style w:type="paragraph" w:customStyle="1" w:styleId="AC7E4D2107E143E88BAC8917466138C3">
    <w:name w:val="AC7E4D2107E143E88BAC8917466138C3"/>
    <w:rsid w:val="00E75260"/>
  </w:style>
  <w:style w:type="paragraph" w:customStyle="1" w:styleId="58CE577DCFE94DE4B843BC071D9A39D3">
    <w:name w:val="58CE577DCFE94DE4B843BC071D9A39D3"/>
    <w:rsid w:val="00E75260"/>
  </w:style>
  <w:style w:type="paragraph" w:customStyle="1" w:styleId="BE1F4703F9DC493D9DB255D5FDF2CB22">
    <w:name w:val="BE1F4703F9DC493D9DB255D5FDF2CB22"/>
    <w:rsid w:val="00E75260"/>
  </w:style>
  <w:style w:type="paragraph" w:customStyle="1" w:styleId="DB0F3177F2CB464E9D054870289A70E3">
    <w:name w:val="DB0F3177F2CB464E9D054870289A70E3"/>
    <w:rsid w:val="00E75260"/>
  </w:style>
  <w:style w:type="paragraph" w:customStyle="1" w:styleId="E7734184EB3B4853BCCE5EE2F1BAC02D">
    <w:name w:val="E7734184EB3B4853BCCE5EE2F1BAC02D"/>
    <w:rsid w:val="00E75260"/>
  </w:style>
  <w:style w:type="paragraph" w:customStyle="1" w:styleId="00B87CE8A8F9402B950269CDFAEE81E4">
    <w:name w:val="00B87CE8A8F9402B950269CDFAEE81E4"/>
    <w:rsid w:val="00E75260"/>
  </w:style>
  <w:style w:type="paragraph" w:customStyle="1" w:styleId="95F0256721DC43C796AE60B448369DCC">
    <w:name w:val="95F0256721DC43C796AE60B448369DCC"/>
    <w:rsid w:val="00E75260"/>
  </w:style>
  <w:style w:type="paragraph" w:customStyle="1" w:styleId="347E37E0E1BC4C0BB4E810A4F515F4CB">
    <w:name w:val="347E37E0E1BC4C0BB4E810A4F515F4CB"/>
    <w:rsid w:val="00E75260"/>
  </w:style>
  <w:style w:type="paragraph" w:customStyle="1" w:styleId="B3C2260DDA684CFA8B0745A5125CC4DB">
    <w:name w:val="B3C2260DDA684CFA8B0745A5125CC4DB"/>
    <w:rsid w:val="00E75260"/>
  </w:style>
  <w:style w:type="paragraph" w:customStyle="1" w:styleId="71064F1D20ED4F159B297B8416BD49B9">
    <w:name w:val="71064F1D20ED4F159B297B8416BD49B9"/>
    <w:rsid w:val="00E75260"/>
  </w:style>
  <w:style w:type="paragraph" w:customStyle="1" w:styleId="9CAA981C2E144A0B87F26411F0EF7D7A">
    <w:name w:val="9CAA981C2E144A0B87F26411F0EF7D7A"/>
    <w:rsid w:val="00E75260"/>
  </w:style>
  <w:style w:type="paragraph" w:customStyle="1" w:styleId="94FAA071A435473DAF92AEA56315FDC7">
    <w:name w:val="94FAA071A435473DAF92AEA56315FDC7"/>
    <w:rsid w:val="00E75260"/>
  </w:style>
  <w:style w:type="paragraph" w:customStyle="1" w:styleId="FF5D56F3568E4F4FBE021D5A6E1E6D0D">
    <w:name w:val="FF5D56F3568E4F4FBE021D5A6E1E6D0D"/>
    <w:rsid w:val="00E75260"/>
  </w:style>
  <w:style w:type="paragraph" w:customStyle="1" w:styleId="BF95E594BD754B7D8C266787FC5EE6AC">
    <w:name w:val="BF95E594BD754B7D8C266787FC5EE6AC"/>
    <w:rsid w:val="00E75260"/>
  </w:style>
  <w:style w:type="paragraph" w:customStyle="1" w:styleId="350E2C681B9B412097A7C1BED1EFEED9">
    <w:name w:val="350E2C681B9B412097A7C1BED1EFEED9"/>
    <w:rsid w:val="00E75260"/>
  </w:style>
  <w:style w:type="paragraph" w:customStyle="1" w:styleId="1ECBC7D0487B443EB47E46F9609C1F37">
    <w:name w:val="1ECBC7D0487B443EB47E46F9609C1F37"/>
    <w:rsid w:val="00E75260"/>
  </w:style>
  <w:style w:type="paragraph" w:customStyle="1" w:styleId="5D97D32678D549B2880909630D101148">
    <w:name w:val="5D97D32678D549B2880909630D101148"/>
    <w:rsid w:val="00E75260"/>
  </w:style>
  <w:style w:type="paragraph" w:customStyle="1" w:styleId="5E41B777008A46399AA98689702630E1">
    <w:name w:val="5E41B777008A46399AA98689702630E1"/>
    <w:rsid w:val="00E75260"/>
  </w:style>
  <w:style w:type="paragraph" w:customStyle="1" w:styleId="380ED9609A7245C9A283424866B837F1">
    <w:name w:val="380ED9609A7245C9A283424866B837F1"/>
    <w:rsid w:val="00E75260"/>
  </w:style>
  <w:style w:type="paragraph" w:customStyle="1" w:styleId="F5E2B708454B4F69B8ABBC96AFACF768">
    <w:name w:val="F5E2B708454B4F69B8ABBC96AFACF768"/>
    <w:rsid w:val="00E75260"/>
  </w:style>
  <w:style w:type="paragraph" w:customStyle="1" w:styleId="2DFD1D56F45D4C1D9573FD5B278766C6">
    <w:name w:val="2DFD1D56F45D4C1D9573FD5B278766C6"/>
    <w:rsid w:val="00E75260"/>
  </w:style>
  <w:style w:type="paragraph" w:customStyle="1" w:styleId="A7C8F49ED1C248E08FD70378090EF5EA">
    <w:name w:val="A7C8F49ED1C248E08FD70378090EF5EA"/>
    <w:rsid w:val="00E75260"/>
  </w:style>
  <w:style w:type="paragraph" w:customStyle="1" w:styleId="7E8777743EEE4D7A8B636F47A3730E92">
    <w:name w:val="7E8777743EEE4D7A8B636F47A3730E92"/>
    <w:rsid w:val="00E75260"/>
  </w:style>
  <w:style w:type="paragraph" w:customStyle="1" w:styleId="22DEFB2F4D8442AEA5E048A16407A1D2">
    <w:name w:val="22DEFB2F4D8442AEA5E048A16407A1D2"/>
    <w:rsid w:val="00E75260"/>
  </w:style>
  <w:style w:type="paragraph" w:customStyle="1" w:styleId="B31A8C8F97F84670B70FC89A6D7966F3">
    <w:name w:val="B31A8C8F97F84670B70FC89A6D7966F3"/>
    <w:rsid w:val="00E75260"/>
  </w:style>
  <w:style w:type="paragraph" w:customStyle="1" w:styleId="4033785E43D14DF0AAE2733D4EE4BC27">
    <w:name w:val="4033785E43D14DF0AAE2733D4EE4BC27"/>
    <w:rsid w:val="00E75260"/>
  </w:style>
  <w:style w:type="paragraph" w:customStyle="1" w:styleId="1B85CDB4E4EF4EFB9EBA80432C56B6B7">
    <w:name w:val="1B85CDB4E4EF4EFB9EBA80432C56B6B7"/>
    <w:rsid w:val="00E75260"/>
  </w:style>
  <w:style w:type="paragraph" w:customStyle="1" w:styleId="37A27F208811495C804ADD93765B220A">
    <w:name w:val="37A27F208811495C804ADD93765B220A"/>
    <w:rsid w:val="00E75260"/>
  </w:style>
  <w:style w:type="paragraph" w:customStyle="1" w:styleId="9A9116E5EF9A4E4BBE0827AA3027B973">
    <w:name w:val="9A9116E5EF9A4E4BBE0827AA3027B973"/>
    <w:rsid w:val="00E75260"/>
  </w:style>
  <w:style w:type="paragraph" w:customStyle="1" w:styleId="FAF4B676C62F4F97ACC59CD70AC81D74">
    <w:name w:val="FAF4B676C62F4F97ACC59CD70AC81D74"/>
    <w:rsid w:val="00E75260"/>
  </w:style>
  <w:style w:type="paragraph" w:customStyle="1" w:styleId="942A169981434C56AFA3CEBFCAB7519E">
    <w:name w:val="942A169981434C56AFA3CEBFCAB7519E"/>
    <w:rsid w:val="00E75260"/>
  </w:style>
  <w:style w:type="paragraph" w:customStyle="1" w:styleId="CB1A62C2FCE3408683B0309B6F5AC091">
    <w:name w:val="CB1A62C2FCE3408683B0309B6F5AC091"/>
    <w:rsid w:val="00E75260"/>
  </w:style>
  <w:style w:type="paragraph" w:customStyle="1" w:styleId="8709814A88414288846A508DCBEB0154">
    <w:name w:val="8709814A88414288846A508DCBEB0154"/>
    <w:rsid w:val="00E75260"/>
  </w:style>
  <w:style w:type="paragraph" w:customStyle="1" w:styleId="7591946DAC5247249592FA4C378E44D5">
    <w:name w:val="7591946DAC5247249592FA4C378E44D5"/>
    <w:rsid w:val="00E75260"/>
  </w:style>
  <w:style w:type="paragraph" w:customStyle="1" w:styleId="D1C00C09352A4A4C82BB30700D83BAB5">
    <w:name w:val="D1C00C09352A4A4C82BB30700D83BAB5"/>
    <w:rsid w:val="00E75260"/>
  </w:style>
  <w:style w:type="paragraph" w:customStyle="1" w:styleId="FB33ED3970624809826B0AC308A715BE">
    <w:name w:val="FB33ED3970624809826B0AC308A715BE"/>
    <w:rsid w:val="00E75260"/>
  </w:style>
  <w:style w:type="paragraph" w:customStyle="1" w:styleId="631F6BCB9DC44997ACD176469735C8B9">
    <w:name w:val="631F6BCB9DC44997ACD176469735C8B9"/>
    <w:rsid w:val="00E75260"/>
  </w:style>
  <w:style w:type="paragraph" w:customStyle="1" w:styleId="9CACC4E6C6FC46C8A213AD8EF858DD7B">
    <w:name w:val="9CACC4E6C6FC46C8A213AD8EF858DD7B"/>
    <w:rsid w:val="00E75260"/>
  </w:style>
  <w:style w:type="paragraph" w:customStyle="1" w:styleId="9CA5D497898F43C895F521F0B6BB5692">
    <w:name w:val="9CA5D497898F43C895F521F0B6BB5692"/>
    <w:rsid w:val="00E75260"/>
  </w:style>
  <w:style w:type="paragraph" w:customStyle="1" w:styleId="D74BD25C1F3B49869E6A9C44B902CDCE">
    <w:name w:val="D74BD25C1F3B49869E6A9C44B902CDCE"/>
    <w:rsid w:val="00E75260"/>
  </w:style>
  <w:style w:type="paragraph" w:customStyle="1" w:styleId="96B8193F86CA44E6856BD7B77CA12160">
    <w:name w:val="96B8193F86CA44E6856BD7B77CA12160"/>
    <w:rsid w:val="00E75260"/>
  </w:style>
  <w:style w:type="paragraph" w:customStyle="1" w:styleId="0871A9DCE0FF4ABBAA5C6E07ACD8F445">
    <w:name w:val="0871A9DCE0FF4ABBAA5C6E07ACD8F445"/>
    <w:rsid w:val="00E75260"/>
  </w:style>
  <w:style w:type="paragraph" w:customStyle="1" w:styleId="15C0738D0A4448988DBA8A2600A88608">
    <w:name w:val="15C0738D0A4448988DBA8A2600A88608"/>
    <w:rsid w:val="00E75260"/>
  </w:style>
  <w:style w:type="paragraph" w:customStyle="1" w:styleId="40729EFF78B34F218D83C45293C88EC5">
    <w:name w:val="40729EFF78B34F218D83C45293C88EC5"/>
    <w:rsid w:val="00E75260"/>
  </w:style>
  <w:style w:type="paragraph" w:customStyle="1" w:styleId="7C011246C24A466B96EA5DC8A3B46617">
    <w:name w:val="7C011246C24A466B96EA5DC8A3B46617"/>
    <w:rsid w:val="00E75260"/>
  </w:style>
  <w:style w:type="paragraph" w:customStyle="1" w:styleId="460C6A3838FA463EACF4CF5FE2FAA835">
    <w:name w:val="460C6A3838FA463EACF4CF5FE2FAA835"/>
    <w:rsid w:val="00E75260"/>
  </w:style>
  <w:style w:type="paragraph" w:customStyle="1" w:styleId="0132CD9ED988403CAA938D1ECFAE6BB9">
    <w:name w:val="0132CD9ED988403CAA938D1ECFAE6BB9"/>
    <w:rsid w:val="00E75260"/>
  </w:style>
  <w:style w:type="paragraph" w:customStyle="1" w:styleId="934739042FEC46AD8122D24E1D247DBB">
    <w:name w:val="934739042FEC46AD8122D24E1D247DBB"/>
    <w:rsid w:val="00E75260"/>
  </w:style>
  <w:style w:type="paragraph" w:customStyle="1" w:styleId="81B16485B21542B4A05A61B003D2261C">
    <w:name w:val="81B16485B21542B4A05A61B003D2261C"/>
    <w:rsid w:val="00E75260"/>
  </w:style>
  <w:style w:type="paragraph" w:customStyle="1" w:styleId="73A90B5629FA44A5B98C6A10A00EA676">
    <w:name w:val="73A90B5629FA44A5B98C6A10A00EA676"/>
    <w:rsid w:val="00E75260"/>
  </w:style>
  <w:style w:type="paragraph" w:customStyle="1" w:styleId="D2B286F0028C4D65BF71B5FC2F39E034">
    <w:name w:val="D2B286F0028C4D65BF71B5FC2F39E034"/>
    <w:rsid w:val="00E75260"/>
  </w:style>
  <w:style w:type="paragraph" w:customStyle="1" w:styleId="E2CE8A694AEF4F989F640489BBC9B6C7">
    <w:name w:val="E2CE8A694AEF4F989F640489BBC9B6C7"/>
    <w:rsid w:val="00E75260"/>
  </w:style>
  <w:style w:type="paragraph" w:customStyle="1" w:styleId="496DC3A2C78245F1A85A5322D2F972E5">
    <w:name w:val="496DC3A2C78245F1A85A5322D2F972E5"/>
    <w:rsid w:val="00E75260"/>
  </w:style>
  <w:style w:type="paragraph" w:customStyle="1" w:styleId="75B4EDD15FB84BCDB04D57C27F5339DF">
    <w:name w:val="75B4EDD15FB84BCDB04D57C27F5339DF"/>
    <w:rsid w:val="00E75260"/>
  </w:style>
  <w:style w:type="paragraph" w:customStyle="1" w:styleId="BC18CCB906094DACB3986B66092F6533">
    <w:name w:val="BC18CCB906094DACB3986B66092F6533"/>
    <w:rsid w:val="00E75260"/>
  </w:style>
  <w:style w:type="paragraph" w:customStyle="1" w:styleId="B4422A6086B1471A937656F800EECE15">
    <w:name w:val="B4422A6086B1471A937656F800EECE15"/>
    <w:rsid w:val="00E75260"/>
  </w:style>
  <w:style w:type="paragraph" w:customStyle="1" w:styleId="A5604986E4CE477985626AC7B2584957">
    <w:name w:val="A5604986E4CE477985626AC7B2584957"/>
    <w:rsid w:val="00E75260"/>
  </w:style>
  <w:style w:type="paragraph" w:customStyle="1" w:styleId="5A7AB79688F34FF680DBEB509235350F">
    <w:name w:val="5A7AB79688F34FF680DBEB509235350F"/>
    <w:rsid w:val="00E75260"/>
  </w:style>
  <w:style w:type="paragraph" w:customStyle="1" w:styleId="9FF474CAC0F34B8092CD1DC13D65649B">
    <w:name w:val="9FF474CAC0F34B8092CD1DC13D65649B"/>
    <w:rsid w:val="00E75260"/>
  </w:style>
  <w:style w:type="paragraph" w:customStyle="1" w:styleId="44C14F9D82B54E85A8E13CCAD9FE0694">
    <w:name w:val="44C14F9D82B54E85A8E13CCAD9FE0694"/>
    <w:rsid w:val="008B7E19"/>
  </w:style>
  <w:style w:type="paragraph" w:customStyle="1" w:styleId="D731CD2549354C209EA8CE28E68411EE">
    <w:name w:val="D731CD2549354C209EA8CE28E68411EE"/>
    <w:rsid w:val="008B7E19"/>
  </w:style>
  <w:style w:type="paragraph" w:customStyle="1" w:styleId="0A6405C22B96429FAD68C341E894CC25">
    <w:name w:val="0A6405C22B96429FAD68C341E894CC25"/>
    <w:rsid w:val="008B7E19"/>
  </w:style>
  <w:style w:type="paragraph" w:customStyle="1" w:styleId="37CB2D91FEB54432AEA98004741B7A2A">
    <w:name w:val="37CB2D91FEB54432AEA98004741B7A2A"/>
    <w:rsid w:val="008B7E19"/>
  </w:style>
  <w:style w:type="paragraph" w:customStyle="1" w:styleId="B2E5009CFB4D4210A12139353C72C76A">
    <w:name w:val="B2E5009CFB4D4210A12139353C72C76A"/>
    <w:rsid w:val="008B7E19"/>
  </w:style>
  <w:style w:type="paragraph" w:customStyle="1" w:styleId="9DF46C01C8F841E09E513B785C9D58EB">
    <w:name w:val="9DF46C01C8F841E09E513B785C9D58EB"/>
    <w:rsid w:val="00F668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1683E1-6970-4285-9E27-C8B9DCE96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 Sequence.dotx</Template>
  <TotalTime>58</TotalTime>
  <Pages>4</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bsn – Bag Stacker Ongoing</dc:subject>
  <dc:creator>Author</dc:creator>
  <cp:lastModifiedBy>Tim Reamsbottom</cp:lastModifiedBy>
  <cp:revision>28</cp:revision>
  <cp:lastPrinted>2015-07-13T12:39:00Z</cp:lastPrinted>
  <dcterms:created xsi:type="dcterms:W3CDTF">2015-07-14T14:05:00Z</dcterms:created>
  <dcterms:modified xsi:type="dcterms:W3CDTF">2018-09-21T08:33:00Z</dcterms:modified>
  <cp:contentStatus>1.00.1</cp:contentStatus>
</cp:coreProperties>
</file>