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BE142D">
                <w:rPr>
                  <w:rFonts w:ascii="Arial" w:hAnsi="Arial" w:cs="Arial"/>
                  <w:sz w:val="24"/>
                  <w:szCs w:val="24"/>
                </w:rPr>
                <w:t>Bag Stacker Offgoing</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2D77D4">
                <w:rPr>
                  <w:rFonts w:ascii="Arial" w:hAnsi="Arial" w:cs="Arial"/>
                  <w:sz w:val="24"/>
                  <w:szCs w:val="24"/>
                </w:rPr>
                <w:t>1.00.2</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sdt>
            <w:sdtPr>
              <w:rPr>
                <w:rFonts w:ascii="Arial" w:hAnsi="Arial" w:cs="Arial"/>
                <w:sz w:val="24"/>
                <w:szCs w:val="24"/>
              </w:rPr>
              <w:alias w:val="Author"/>
              <w:tag w:val=""/>
              <w:id w:val="-1014528224"/>
              <w:placeholder>
                <w:docPart w:val="44F80B97F51A4822B6745F8D2FF77A38"/>
              </w:placeholder>
              <w:dataBinding w:prefixMappings="xmlns:ns0='http://purl.org/dc/elements/1.1/' xmlns:ns1='http://schemas.openxmlformats.org/package/2006/metadata/core-properties' " w:xpath="/ns1:coreProperties[1]/ns0:creator[1]" w:storeItemID="{6C3C8BC8-F283-45AE-878A-BAB7291924A1}"/>
              <w:text/>
            </w:sdtPr>
            <w:sdtEndPr/>
            <w:sdtContent>
              <w:r w:rsidR="00BE142D">
                <w:rPr>
                  <w:rFonts w:ascii="Arial" w:hAnsi="Arial" w:cs="Arial"/>
                  <w:sz w:val="24"/>
                  <w:szCs w:val="24"/>
                </w:rPr>
                <w:t>Tim Reamsbottom</w:t>
              </w:r>
            </w:sdtContent>
          </w:sdt>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5-07-21T00:00:00Z">
            <w:dateFormat w:val="dd/MM/yyyy"/>
            <w:lid w:val="en-GB"/>
            <w:storeMappedDataAs w:val="dateTime"/>
            <w:calendar w:val="gregorian"/>
          </w:date>
        </w:sdtPr>
        <w:sdtEndPr/>
        <w:sdtContent>
          <w:r w:rsidR="00BE142D">
            <w:rPr>
              <w:sz w:val="24"/>
              <w:szCs w:val="24"/>
              <w:lang w:val="en-GB"/>
            </w:rPr>
            <w:t>21/07/2015</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23773A">
        <w:trPr>
          <w:trHeight w:val="567"/>
        </w:trPr>
        <w:tc>
          <w:tcPr>
            <w:tcW w:w="1482" w:type="dxa"/>
            <w:vAlign w:val="center"/>
          </w:tcPr>
          <w:p w:rsidR="000B57C5" w:rsidRPr="000E31AD" w:rsidRDefault="001B0D17" w:rsidP="00997952">
            <w:pPr>
              <w:jc w:val="center"/>
              <w:rPr>
                <w:sz w:val="24"/>
                <w:szCs w:val="24"/>
              </w:rPr>
            </w:pPr>
            <w:sdt>
              <w:sdtPr>
                <w:rPr>
                  <w:sz w:val="24"/>
                  <w:szCs w:val="24"/>
                </w:rPr>
                <w:id w:val="89214161"/>
                <w:placeholder>
                  <w:docPart w:val="5302055DDD804FA7939F5D247FF7D2C2"/>
                </w:placeholder>
                <w:date w:fullDate="2015-07-21T00:00:00Z">
                  <w:dateFormat w:val="dd/MM/yyyy"/>
                  <w:lid w:val="en-GB"/>
                  <w:storeMappedDataAs w:val="dateTime"/>
                  <w:calendar w:val="gregorian"/>
                </w:date>
              </w:sdtPr>
              <w:sdtEndPr/>
              <w:sdtContent>
                <w:r w:rsidR="00BE142D">
                  <w:rPr>
                    <w:sz w:val="24"/>
                    <w:szCs w:val="24"/>
                  </w:rPr>
                  <w:t>21/07/2015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133A18" w:rsidP="00997952">
                <w:pPr>
                  <w:jc w:val="center"/>
                  <w:rPr>
                    <w:sz w:val="24"/>
                    <w:szCs w:val="24"/>
                  </w:rPr>
                </w:pPr>
                <w:r>
                  <w:rPr>
                    <w:sz w:val="24"/>
                    <w:szCs w:val="24"/>
                  </w:rPr>
                  <w:t>1.00.1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0B57C5" w:rsidP="00C24821">
                <w:pPr>
                  <w:rPr>
                    <w:sz w:val="24"/>
                    <w:szCs w:val="24"/>
                  </w:rPr>
                </w:pPr>
                <w:r>
                  <w:rPr>
                    <w:sz w:val="24"/>
                    <w:szCs w:val="24"/>
                  </w:rPr>
                  <w:t>First Release</w:t>
                </w:r>
              </w:p>
            </w:tc>
          </w:sdtContent>
        </w:sdt>
        <w:sdt>
          <w:sdtPr>
            <w:rPr>
              <w:sz w:val="24"/>
              <w:szCs w:val="24"/>
            </w:rPr>
            <w:id w:val="-1072037234"/>
            <w:placeholder>
              <w:docPart w:val="6284C9BB7F6344F689DBA9668E6FC4DC"/>
            </w:placeholder>
          </w:sdtPr>
          <w:sdtEndPr/>
          <w:sdtContent>
            <w:tc>
              <w:tcPr>
                <w:tcW w:w="1104" w:type="dxa"/>
                <w:vAlign w:val="center"/>
              </w:tcPr>
              <w:p w:rsidR="000B57C5" w:rsidRDefault="008924BB" w:rsidP="008924BB">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1B0D17" w:rsidP="00997952">
            <w:pPr>
              <w:jc w:val="center"/>
              <w:rPr>
                <w:sz w:val="24"/>
                <w:szCs w:val="24"/>
              </w:rPr>
            </w:pPr>
            <w:sdt>
              <w:sdtPr>
                <w:rPr>
                  <w:sz w:val="24"/>
                  <w:szCs w:val="24"/>
                </w:rPr>
                <w:id w:val="1661262424"/>
                <w:placeholder>
                  <w:docPart w:val="6EBE834F65BF4F49AFBDBFECC028A63C"/>
                </w:placeholder>
                <w:date w:fullDate="2018-02-07T00:00:00Z">
                  <w:dateFormat w:val="dd/MM/yyyy"/>
                  <w:lid w:val="en-GB"/>
                  <w:storeMappedDataAs w:val="dateTime"/>
                  <w:calendar w:val="gregorian"/>
                </w:date>
              </w:sdtPr>
              <w:sdtEndPr/>
              <w:sdtContent>
                <w:r w:rsidR="002D77D4">
                  <w:rPr>
                    <w:sz w:val="24"/>
                    <w:szCs w:val="24"/>
                  </w:rPr>
                  <w:t>07/02/2018</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2D77D4" w:rsidP="002D77D4">
                <w:pPr>
                  <w:jc w:val="center"/>
                  <w:rPr>
                    <w:sz w:val="24"/>
                    <w:szCs w:val="24"/>
                  </w:rPr>
                </w:pPr>
                <w:r>
                  <w:rPr>
                    <w:sz w:val="24"/>
                    <w:szCs w:val="24"/>
                  </w:rPr>
                  <w:t>1.00.2</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2D77D4" w:rsidP="00EE529C">
                <w:pPr>
                  <w:rPr>
                    <w:sz w:val="24"/>
                    <w:szCs w:val="24"/>
                  </w:rPr>
                </w:pPr>
                <w:r>
                  <w:rPr>
                    <w:sz w:val="24"/>
                    <w:szCs w:val="24"/>
                  </w:rPr>
                  <w:t xml:space="preserve">Modify </w:t>
                </w:r>
                <w:r w:rsidR="00EE529C">
                  <w:rPr>
                    <w:sz w:val="24"/>
                    <w:szCs w:val="24"/>
                  </w:rPr>
                  <w:t xml:space="preserve">local </w:t>
                </w:r>
                <w:proofErr w:type="spellStart"/>
                <w:r w:rsidR="00EE529C">
                  <w:rPr>
                    <w:sz w:val="24"/>
                    <w:szCs w:val="24"/>
                  </w:rPr>
                  <w:t>vars</w:t>
                </w:r>
                <w:proofErr w:type="spellEnd"/>
                <w:r>
                  <w:rPr>
                    <w:sz w:val="24"/>
                    <w:szCs w:val="24"/>
                  </w:rPr>
                  <w:t xml:space="preserve"> to use Dynamic </w:t>
                </w:r>
                <w:proofErr w:type="spellStart"/>
                <w:r>
                  <w:rPr>
                    <w:sz w:val="24"/>
                    <w:szCs w:val="24"/>
                  </w:rPr>
                  <w:t>var</w:t>
                </w:r>
                <w:proofErr w:type="spellEnd"/>
              </w:p>
            </w:tc>
          </w:sdtContent>
        </w:sdt>
        <w:sdt>
          <w:sdtPr>
            <w:rPr>
              <w:sz w:val="24"/>
              <w:szCs w:val="24"/>
            </w:rPr>
            <w:id w:val="-14551399"/>
            <w:placeholder>
              <w:docPart w:val="1D86A817CCEF4FA1A30303AD6DF16494"/>
            </w:placeholder>
          </w:sdtPr>
          <w:sdtEndPr/>
          <w:sdtContent>
            <w:tc>
              <w:tcPr>
                <w:tcW w:w="1104" w:type="dxa"/>
                <w:vAlign w:val="center"/>
              </w:tcPr>
              <w:p w:rsidR="000B57C5" w:rsidRDefault="002D77D4" w:rsidP="002D77D4">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1B0D17" w:rsidP="00997952">
            <w:pPr>
              <w:jc w:val="center"/>
              <w:rPr>
                <w:sz w:val="24"/>
                <w:szCs w:val="24"/>
              </w:rPr>
            </w:pPr>
            <w:sdt>
              <w:sdtPr>
                <w:rPr>
                  <w:sz w:val="24"/>
                  <w:szCs w:val="24"/>
                </w:rPr>
                <w:id w:val="1589423802"/>
                <w:placeholder>
                  <w:docPart w:val="FCD93927C0D247AFA9FBDF3F39E5E220"/>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62692569"/>
            <w:placeholder>
              <w:docPart w:val="E99C6D1276DC4E4083DA930CB71A225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97884119"/>
            <w:placeholder>
              <w:docPart w:val="E99C6D1276DC4E4083DA930CB71A2258"/>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935987541"/>
            <w:placeholder>
              <w:docPart w:val="B2B5681D925E4884AF067A4B71777164"/>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997952">
            <w:pPr>
              <w:jc w:val="center"/>
              <w:rPr>
                <w:sz w:val="24"/>
                <w:szCs w:val="24"/>
              </w:rPr>
            </w:pPr>
            <w:sdt>
              <w:sdtPr>
                <w:rPr>
                  <w:sz w:val="24"/>
                  <w:szCs w:val="24"/>
                </w:rPr>
                <w:id w:val="-520084497"/>
                <w:placeholder>
                  <w:docPart w:val="52F0F76149E34650B4F123304E748FD1"/>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08195551"/>
            <w:placeholder>
              <w:docPart w:val="ED1CA34628F849599590EC7BF4E574F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928836376"/>
            <w:placeholder>
              <w:docPart w:val="ED1CA34628F849599590EC7BF4E574F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815876639"/>
            <w:placeholder>
              <w:docPart w:val="9EA5D6A70CC04542B32E769C0A8EAA76"/>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997952">
            <w:pPr>
              <w:jc w:val="center"/>
              <w:rPr>
                <w:sz w:val="24"/>
                <w:szCs w:val="24"/>
              </w:rPr>
            </w:pPr>
            <w:sdt>
              <w:sdtPr>
                <w:rPr>
                  <w:sz w:val="24"/>
                  <w:szCs w:val="24"/>
                </w:rPr>
                <w:id w:val="1501242012"/>
                <w:placeholder>
                  <w:docPart w:val="A3B13EFD4BDD415BB4791FB92DBD8062"/>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2738551"/>
            <w:placeholder>
              <w:docPart w:val="2C736904D8BE4ED3A84FFDE70E3F36D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303961708"/>
            <w:placeholder>
              <w:docPart w:val="2C736904D8BE4ED3A84FFDE70E3F36D8"/>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748238258"/>
            <w:placeholder>
              <w:docPart w:val="D26CFA14A3DB4C25A993D86DFD049C8D"/>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1B0D17"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BE142D">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BE142D">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rPr>
              <w:sz w:val="24"/>
              <w:szCs w:val="24"/>
            </w:rPr>
          </w:sdtEndPr>
          <w:sdtContent>
            <w:sdt>
              <w:sdtPr>
                <w:id w:val="-528180639"/>
                <w:placeholder>
                  <w:docPart w:val="71EBC1C1328F4A98960AC30D0A803CFB"/>
                </w:placeholder>
              </w:sdtPr>
              <w:sdtEndPr>
                <w:rPr>
                  <w:sz w:val="24"/>
                  <w:szCs w:val="24"/>
                </w:rPr>
              </w:sdtEndPr>
              <w:sdtContent>
                <w:tc>
                  <w:tcPr>
                    <w:tcW w:w="9576" w:type="dxa"/>
                  </w:tcPr>
                  <w:p w:rsidR="00BE142D" w:rsidRDefault="00BE142D" w:rsidP="00BE142D">
                    <w:r>
                      <w:t xml:space="preserve">Standard bag </w:t>
                    </w:r>
                    <w:proofErr w:type="spellStart"/>
                    <w:r>
                      <w:t>stacke</w:t>
                    </w:r>
                    <w:proofErr w:type="spellEnd"/>
                    <w:r>
                      <w:t xml:space="preserve"> </w:t>
                    </w:r>
                    <w:proofErr w:type="spellStart"/>
                    <w:r>
                      <w:t>offgoing</w:t>
                    </w:r>
                    <w:proofErr w:type="spellEnd"/>
                    <w:r>
                      <w:t>.</w:t>
                    </w:r>
                  </w:p>
                  <w:p w:rsidR="00BE142D" w:rsidRDefault="00BE142D" w:rsidP="00BE142D">
                    <w:r>
                      <w:t xml:space="preserve">Options include </w:t>
                    </w:r>
                  </w:p>
                  <w:p w:rsidR="00BE142D" w:rsidRDefault="00BE142D" w:rsidP="00BE142D">
                    <w:pPr>
                      <w:pStyle w:val="ListParagraph"/>
                      <w:numPr>
                        <w:ilvl w:val="0"/>
                        <w:numId w:val="2"/>
                      </w:numPr>
                    </w:pPr>
                    <w:r>
                      <w:t>R</w:t>
                    </w:r>
                    <w:r w:rsidRPr="006F633C">
                      <w:t>otary point</w:t>
                    </w:r>
                  </w:p>
                  <w:p w:rsidR="00C107F6" w:rsidRPr="00BE142D" w:rsidRDefault="00BE142D" w:rsidP="00BE142D">
                    <w:pPr>
                      <w:pStyle w:val="ListParagraph"/>
                      <w:numPr>
                        <w:ilvl w:val="0"/>
                        <w:numId w:val="2"/>
                      </w:numPr>
                    </w:pPr>
                    <w:r w:rsidRPr="00BE142D">
                      <w:t>Tracking</w:t>
                    </w:r>
                  </w:p>
                </w:tc>
              </w:sdtContent>
            </w:sdt>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BE142D">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BE142D" w:rsidP="00BE142D">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BE142D" w:rsidP="00BE142D">
                <w:r>
                  <w:rPr>
                    <w:sz w:val="24"/>
                    <w:szCs w:val="24"/>
                  </w:rPr>
                  <w:t>Check level position is clear</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BE142D" w:rsidP="00BE142D">
                <w:r>
                  <w:rPr>
                    <w:sz w:val="24"/>
                    <w:szCs w:val="24"/>
                  </w:rPr>
                  <w:t>Open separators</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dtPr>
            <w:sdtEndPr/>
            <w:sdtContent>
              <w:p w:rsidR="008F2F52" w:rsidRDefault="00010896" w:rsidP="00010896">
                <w:r>
                  <w:rPr>
                    <w:sz w:val="24"/>
                    <w:szCs w:val="24"/>
                  </w:rPr>
                  <w:t>Bag settles in level position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dtPr>
            <w:sdtEndPr/>
            <w:sdtContent>
              <w:p w:rsidR="008F2F52" w:rsidRPr="00FB21A4" w:rsidRDefault="00BE142D" w:rsidP="00BE142D">
                <w:pPr>
                  <w:rPr>
                    <w:sz w:val="24"/>
                    <w:szCs w:val="24"/>
                  </w:rPr>
                </w:pPr>
                <w:r>
                  <w:rPr>
                    <w:sz w:val="24"/>
                    <w:szCs w:val="24"/>
                  </w:rPr>
                  <w:t>Move level cylinder down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dtPr>
            <w:sdtEndPr/>
            <w:sdtContent>
              <w:p w:rsidR="008F2F52" w:rsidRDefault="00BE142D" w:rsidP="00BE142D">
                <w:r>
                  <w:rPr>
                    <w:sz w:val="24"/>
                    <w:szCs w:val="24"/>
                  </w:rPr>
                  <w:t>Move level cylinder up</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dtPr>
            <w:sdtEndPr/>
            <w:sdtContent>
              <w:p w:rsidR="008F2F52" w:rsidRPr="00BE142D" w:rsidRDefault="00BE142D" w:rsidP="00BE142D">
                <w:pPr>
                  <w:rPr>
                    <w:sz w:val="24"/>
                    <w:szCs w:val="24"/>
                  </w:rPr>
                </w:pPr>
                <w:r>
                  <w:rPr>
                    <w:sz w:val="24"/>
                    <w:szCs w:val="24"/>
                  </w:rPr>
                  <w:t>Check for buffer space</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dtPr>
            <w:sdtEndPr/>
            <w:sdtContent>
              <w:p w:rsidR="008F2F52" w:rsidRDefault="00BE142D" w:rsidP="00BE142D">
                <w:r>
                  <w:rPr>
                    <w:sz w:val="24"/>
                    <w:szCs w:val="24"/>
                  </w:rPr>
                  <w:t>Open stop line</w:t>
                </w:r>
                <w:r w:rsidR="00010896">
                  <w:rPr>
                    <w:sz w:val="24"/>
                    <w:szCs w:val="24"/>
                  </w:rPr>
                  <w:t xml:space="preserve"> on</w:t>
                </w:r>
                <w:r>
                  <w:rPr>
                    <w:sz w:val="24"/>
                    <w:szCs w:val="24"/>
                  </w:rPr>
                  <w:t xml:space="preserve"> A</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dtPr>
            <w:sdtEndPr/>
            <w:sdtContent>
              <w:p w:rsidR="008F2F52" w:rsidRDefault="00BE142D" w:rsidP="00BE142D">
                <w:r>
                  <w:rPr>
                    <w:sz w:val="24"/>
                    <w:szCs w:val="24"/>
                  </w:rPr>
                  <w:t xml:space="preserve">Open stop line </w:t>
                </w:r>
                <w:r w:rsidR="00010896">
                  <w:rPr>
                    <w:sz w:val="24"/>
                    <w:szCs w:val="24"/>
                  </w:rPr>
                  <w:t xml:space="preserve">on </w:t>
                </w:r>
                <w:r>
                  <w:rPr>
                    <w:sz w:val="24"/>
                    <w:szCs w:val="24"/>
                  </w:rPr>
                  <w:t>B</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dtPr>
            <w:sdtEndPr/>
            <w:sdtContent>
              <w:p w:rsidR="008F2F52" w:rsidRDefault="005A51AB" w:rsidP="00BE142D">
                <w:r>
                  <w:rPr>
                    <w:sz w:val="24"/>
                    <w:szCs w:val="24"/>
                  </w:rPr>
                  <w:t>Wait for bag to be released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howingPlcHdr/>
            </w:sdtPr>
            <w:sdtEndPr/>
            <w:sdtContent>
              <w:p w:rsidR="008F2F52" w:rsidRDefault="001331DC" w:rsidP="001331DC">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howingPlcHdr/>
            </w:sdtPr>
            <w:sdtEndPr/>
            <w:sdtContent>
              <w:p w:rsidR="008F2F52" w:rsidRDefault="001331DC" w:rsidP="001331DC">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6A776B" w:rsidRDefault="006A776B" w:rsidP="005765CF">
      <w:pPr>
        <w:rPr>
          <w:lang w:val="en-GB"/>
        </w:rPr>
      </w:pPr>
    </w:p>
    <w:p w:rsidR="00B404F3" w:rsidRDefault="006A776B" w:rsidP="006A776B">
      <w:pPr>
        <w:pStyle w:val="Heading1"/>
      </w:pPr>
      <w:r>
        <w:lastRenderedPageBreak/>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5E4F1C" w:rsidTr="009B0D5D">
        <w:trPr>
          <w:trHeight w:val="402"/>
        </w:trPr>
        <w:tc>
          <w:tcPr>
            <w:tcW w:w="1273"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Standard Block number</w:t>
            </w:r>
          </w:p>
        </w:tc>
        <w:tc>
          <w:tcPr>
            <w:tcW w:w="100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Block Port</w:t>
            </w:r>
          </w:p>
        </w:tc>
        <w:tc>
          <w:tcPr>
            <w:tcW w:w="1414" w:type="dxa"/>
            <w:shd w:val="clear" w:color="auto" w:fill="548DD4" w:themeFill="text2" w:themeFillTint="99"/>
          </w:tcPr>
          <w:p w:rsidR="009B4164" w:rsidRPr="005E4F1C" w:rsidRDefault="0009445A" w:rsidP="009B4164">
            <w:pPr>
              <w:rPr>
                <w:rStyle w:val="IntenseEmphasis"/>
                <w:i w:val="0"/>
                <w:color w:val="FFFFFF" w:themeColor="background1"/>
              </w:rPr>
            </w:pPr>
            <w:r w:rsidRPr="005E4F1C">
              <w:rPr>
                <w:rStyle w:val="IntenseEmphasis"/>
                <w:i w:val="0"/>
                <w:color w:val="FFFFFF" w:themeColor="background1"/>
              </w:rPr>
              <w:t>Input</w:t>
            </w:r>
          </w:p>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Output</w:t>
            </w:r>
          </w:p>
        </w:tc>
        <w:tc>
          <w:tcPr>
            <w:tcW w:w="6196" w:type="dxa"/>
            <w:shd w:val="clear" w:color="auto" w:fill="548DD4" w:themeFill="text2" w:themeFillTint="99"/>
          </w:tcPr>
          <w:p w:rsidR="009B4164" w:rsidRPr="005E4F1C" w:rsidRDefault="009B4164" w:rsidP="009B4164">
            <w:pPr>
              <w:rPr>
                <w:rStyle w:val="IntenseEmphasis"/>
                <w:i w:val="0"/>
                <w:color w:val="FFFFFF" w:themeColor="background1"/>
              </w:rPr>
            </w:pPr>
            <w:r w:rsidRPr="005E4F1C">
              <w:rPr>
                <w:rStyle w:val="IntenseEmphasis"/>
                <w:i w:val="0"/>
                <w:color w:val="FFFFFF" w:themeColor="background1"/>
              </w:rPr>
              <w:t>Description</w:t>
            </w:r>
          </w:p>
        </w:tc>
      </w:tr>
      <w:tr w:rsidR="009B4164" w:rsidRPr="005E4F1C" w:rsidTr="009B0D5D">
        <w:trPr>
          <w:trHeight w:val="402"/>
        </w:trPr>
        <w:sdt>
          <w:sdtPr>
            <w:id w:val="1079636836"/>
            <w:placeholder>
              <w:docPart w:val="DefaultPlaceholder_1082065158"/>
            </w:placeholder>
          </w:sdtPr>
          <w:sdtEndPr/>
          <w:sdtContent>
            <w:tc>
              <w:tcPr>
                <w:tcW w:w="1273" w:type="dxa"/>
                <w:vAlign w:val="center"/>
              </w:tcPr>
              <w:p w:rsidR="009B4164" w:rsidRPr="005E4F1C" w:rsidRDefault="00BE142D" w:rsidP="00BE142D">
                <w:pPr>
                  <w:jc w:val="center"/>
                </w:pPr>
                <w:r w:rsidRPr="005E4F1C">
                  <w:t>233</w:t>
                </w:r>
              </w:p>
            </w:tc>
          </w:sdtContent>
        </w:sdt>
        <w:sdt>
          <w:sdt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5E4F1C" w:rsidRDefault="00BE142D" w:rsidP="009B0D5D">
                <w:pPr>
                  <w:jc w:val="center"/>
                </w:pPr>
                <w:r w:rsidRPr="005E4F1C">
                  <w:t>1</w:t>
                </w:r>
              </w:p>
            </w:tc>
          </w:sdtContent>
        </w:sdt>
        <w:sdt>
          <w:sdt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5E4F1C" w:rsidRDefault="00BE142D" w:rsidP="009B0D5D">
                <w:pPr>
                  <w:jc w:val="center"/>
                </w:pPr>
                <w:r w:rsidRPr="005E4F1C">
                  <w:t>X</w:t>
                </w:r>
              </w:p>
            </w:tc>
          </w:sdtContent>
        </w:sdt>
        <w:sdt>
          <w:sdtPr>
            <w:id w:val="-1776550998"/>
            <w:placeholder>
              <w:docPart w:val="EDF5C0C346D84E2C8F9FC4244D2C19F0"/>
            </w:placeholder>
          </w:sdtPr>
          <w:sdtEndPr/>
          <w:sdtContent>
            <w:tc>
              <w:tcPr>
                <w:tcW w:w="6196" w:type="dxa"/>
                <w:vAlign w:val="center"/>
              </w:tcPr>
              <w:p w:rsidR="009B4164" w:rsidRPr="005E4F1C" w:rsidRDefault="005E4F1C" w:rsidP="00FB21A4">
                <w:r w:rsidRPr="005E4F1C">
                  <w:t>SBSF1 -</w:t>
                </w:r>
                <w:r w:rsidR="00F3750F">
                  <w:t xml:space="preserve"> Bag in </w:t>
                </w:r>
                <w:r w:rsidR="00BE142D" w:rsidRPr="005E4F1C">
                  <w:t xml:space="preserve">rocker line A </w:t>
                </w:r>
              </w:p>
            </w:tc>
          </w:sdtContent>
        </w:sdt>
      </w:tr>
      <w:tr w:rsidR="008F2F52" w:rsidRPr="005E4F1C" w:rsidTr="009B0D5D">
        <w:trPr>
          <w:trHeight w:val="402"/>
        </w:trPr>
        <w:sdt>
          <w:sdtPr>
            <w:id w:val="-953629927"/>
            <w:placeholder>
              <w:docPart w:val="DB9FA05B2DC34678B579EEDC029B3BB9"/>
            </w:placeholder>
          </w:sdtPr>
          <w:sdtEndPr/>
          <w:sdtContent>
            <w:tc>
              <w:tcPr>
                <w:tcW w:w="1273" w:type="dxa"/>
                <w:vAlign w:val="center"/>
              </w:tcPr>
              <w:p w:rsidR="008F2F52" w:rsidRPr="005E4F1C" w:rsidRDefault="00BE142D" w:rsidP="00BE142D">
                <w:pPr>
                  <w:jc w:val="center"/>
                </w:pPr>
                <w:r w:rsidRPr="005E4F1C">
                  <w:t>233</w:t>
                </w:r>
              </w:p>
            </w:tc>
          </w:sdtContent>
        </w:sdt>
        <w:sdt>
          <w:sdt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5E4F1C" w:rsidRDefault="00BE142D" w:rsidP="009B0D5D">
                <w:pPr>
                  <w:jc w:val="center"/>
                </w:pPr>
                <w:r w:rsidRPr="005E4F1C">
                  <w:t>2</w:t>
                </w:r>
              </w:p>
            </w:tc>
          </w:sdtContent>
        </w:sdt>
        <w:sdt>
          <w:sdt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5E4F1C" w:rsidRDefault="00BE142D" w:rsidP="009B0D5D">
                <w:pPr>
                  <w:jc w:val="center"/>
                </w:pPr>
                <w:r w:rsidRPr="005E4F1C">
                  <w:t>X</w:t>
                </w:r>
              </w:p>
            </w:tc>
          </w:sdtContent>
        </w:sdt>
        <w:sdt>
          <w:sdtPr>
            <w:id w:val="1229733036"/>
            <w:placeholder>
              <w:docPart w:val="DB9FA05B2DC34678B579EEDC029B3BB9"/>
            </w:placeholder>
          </w:sdtPr>
          <w:sdtEndPr/>
          <w:sdtContent>
            <w:tc>
              <w:tcPr>
                <w:tcW w:w="6196" w:type="dxa"/>
                <w:vAlign w:val="center"/>
              </w:tcPr>
              <w:p w:rsidR="008F2F52" w:rsidRPr="005E4F1C" w:rsidRDefault="005E4F1C" w:rsidP="001331DC">
                <w:r w:rsidRPr="005E4F1C">
                  <w:t>SBSF1 -</w:t>
                </w:r>
                <w:r w:rsidR="00F3750F">
                  <w:t xml:space="preserve"> Bag in</w:t>
                </w:r>
                <w:r w:rsidR="00BE142D" w:rsidRPr="005E4F1C">
                  <w:t xml:space="preserve"> rocker line B</w:t>
                </w:r>
              </w:p>
            </w:tc>
          </w:sdtContent>
        </w:sdt>
      </w:tr>
      <w:tr w:rsidR="009B0D5D" w:rsidRPr="005E4F1C" w:rsidTr="009B0D5D">
        <w:trPr>
          <w:trHeight w:val="402"/>
        </w:trPr>
        <w:sdt>
          <w:sdtPr>
            <w:id w:val="133678724"/>
            <w:placeholder>
              <w:docPart w:val="FEC1B526168D41D9A18A6CADFAD763FE"/>
            </w:placeholder>
          </w:sdtPr>
          <w:sdtEndPr/>
          <w:sdtContent>
            <w:tc>
              <w:tcPr>
                <w:tcW w:w="1273" w:type="dxa"/>
                <w:vAlign w:val="center"/>
              </w:tcPr>
              <w:p w:rsidR="009B0D5D" w:rsidRPr="005E4F1C" w:rsidRDefault="00BE142D" w:rsidP="00BE142D">
                <w:pPr>
                  <w:jc w:val="center"/>
                </w:pPr>
                <w:r w:rsidRPr="005E4F1C">
                  <w:t>233</w:t>
                </w:r>
              </w:p>
            </w:tc>
          </w:sdtContent>
        </w:sdt>
        <w:sdt>
          <w:sdt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3</w:t>
                </w:r>
              </w:p>
            </w:tc>
          </w:sdtContent>
        </w:sdt>
        <w:sdt>
          <w:sdt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823185272"/>
            <w:placeholder>
              <w:docPart w:val="9E8BD2B194B244B89CE63188EA207AA6"/>
            </w:placeholder>
          </w:sdtPr>
          <w:sdtEndPr/>
          <w:sdtContent>
            <w:tc>
              <w:tcPr>
                <w:tcW w:w="6196" w:type="dxa"/>
                <w:vAlign w:val="center"/>
              </w:tcPr>
              <w:p w:rsidR="009B0D5D" w:rsidRPr="005E4F1C" w:rsidRDefault="005E4F1C" w:rsidP="00FB21A4">
                <w:r w:rsidRPr="005E4F1C">
                  <w:t>SBSF1 -</w:t>
                </w:r>
                <w:r w:rsidR="00BE142D" w:rsidRPr="005E4F1C">
                  <w:t xml:space="preserve"> PR Line full </w:t>
                </w:r>
              </w:p>
            </w:tc>
          </w:sdtContent>
        </w:sdt>
      </w:tr>
      <w:tr w:rsidR="009B0D5D" w:rsidRPr="005E4F1C" w:rsidTr="009B0D5D">
        <w:trPr>
          <w:trHeight w:val="402"/>
        </w:trPr>
        <w:sdt>
          <w:sdtPr>
            <w:id w:val="-1186752096"/>
            <w:placeholder>
              <w:docPart w:val="C84588731EB549FE9E2B25E90BBF71A9"/>
            </w:placeholder>
          </w:sdtPr>
          <w:sdtEndPr/>
          <w:sdtContent>
            <w:tc>
              <w:tcPr>
                <w:tcW w:w="1273" w:type="dxa"/>
                <w:vAlign w:val="center"/>
              </w:tcPr>
              <w:p w:rsidR="009B0D5D" w:rsidRPr="005E4F1C" w:rsidRDefault="00BE142D" w:rsidP="00BE142D">
                <w:pPr>
                  <w:jc w:val="center"/>
                </w:pPr>
                <w:r w:rsidRPr="005E4F1C">
                  <w:t>233</w:t>
                </w:r>
              </w:p>
            </w:tc>
          </w:sdtContent>
        </w:sdt>
        <w:sdt>
          <w:sdt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4</w:t>
                </w:r>
              </w:p>
            </w:tc>
          </w:sdtContent>
        </w:sdt>
        <w:sdt>
          <w:sdt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767807842"/>
            <w:placeholder>
              <w:docPart w:val="34B515F6A733486CA1D7564EDAE9FFD1"/>
            </w:placeholder>
          </w:sdtPr>
          <w:sdtEndPr/>
          <w:sdtContent>
            <w:tc>
              <w:tcPr>
                <w:tcW w:w="6196" w:type="dxa"/>
                <w:vAlign w:val="center"/>
              </w:tcPr>
              <w:p w:rsidR="009B0D5D" w:rsidRPr="005E4F1C" w:rsidRDefault="005E4F1C" w:rsidP="001331DC">
                <w:r w:rsidRPr="005E4F1C">
                  <w:t>SBSF1 -</w:t>
                </w:r>
                <w:r w:rsidR="00BE142D" w:rsidRPr="005E4F1C">
                  <w:t xml:space="preserve"> PR Long trip </w:t>
                </w:r>
              </w:p>
            </w:tc>
          </w:sdtContent>
        </w:sdt>
      </w:tr>
      <w:tr w:rsidR="009B0D5D" w:rsidRPr="005E4F1C" w:rsidTr="009B0D5D">
        <w:trPr>
          <w:trHeight w:val="402"/>
        </w:trPr>
        <w:sdt>
          <w:sdtPr>
            <w:id w:val="-477847177"/>
            <w:placeholder>
              <w:docPart w:val="060B1A64FF574EB4969481F2C4D0EA8F"/>
            </w:placeholder>
          </w:sdtPr>
          <w:sdtEndPr/>
          <w:sdtContent>
            <w:tc>
              <w:tcPr>
                <w:tcW w:w="1273" w:type="dxa"/>
                <w:vAlign w:val="center"/>
              </w:tcPr>
              <w:p w:rsidR="009B0D5D" w:rsidRPr="005E4F1C" w:rsidRDefault="009B0D5D" w:rsidP="009B0D5D">
                <w:pPr>
                  <w:jc w:val="center"/>
                </w:pPr>
                <w:r w:rsidRPr="005E4F1C">
                  <w:t xml:space="preserve"> </w:t>
                </w:r>
                <w:sdt>
                  <w:sdtPr>
                    <w:id w:val="-886188952"/>
                    <w:placeholder>
                      <w:docPart w:val="1FB5718AFCF849268C7ABEFB84675817"/>
                    </w:placeholder>
                  </w:sdtPr>
                  <w:sdtEndPr/>
                  <w:sdtContent>
                    <w:r w:rsidR="00BE142D" w:rsidRPr="005E4F1C">
                      <w:t>233</w:t>
                    </w:r>
                  </w:sdtContent>
                </w:sdt>
                <w:r w:rsidRPr="005E4F1C">
                  <w:t xml:space="preserve"> </w:t>
                </w:r>
              </w:p>
            </w:tc>
          </w:sdtContent>
        </w:sdt>
        <w:sdt>
          <w:sdt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5</w:t>
                </w:r>
              </w:p>
            </w:tc>
          </w:sdtContent>
        </w:sdt>
        <w:sdt>
          <w:sdt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2069405541"/>
            <w:placeholder>
              <w:docPart w:val="1E267BCA3CE04A06AA37954D360C1B20"/>
            </w:placeholder>
          </w:sdtPr>
          <w:sdtEndPr/>
          <w:sdtContent>
            <w:tc>
              <w:tcPr>
                <w:tcW w:w="6196" w:type="dxa"/>
                <w:vAlign w:val="center"/>
              </w:tcPr>
              <w:p w:rsidR="009B0D5D" w:rsidRPr="005E4F1C" w:rsidRDefault="005E4F1C" w:rsidP="001331DC">
                <w:r w:rsidRPr="005E4F1C">
                  <w:t>SBSF1 -</w:t>
                </w:r>
                <w:r w:rsidR="00BE142D" w:rsidRPr="005E4F1C">
                  <w:t xml:space="preserve"> Open rocker line A </w:t>
                </w:r>
              </w:p>
            </w:tc>
          </w:sdtContent>
        </w:sdt>
      </w:tr>
      <w:tr w:rsidR="009B0D5D" w:rsidRPr="005E4F1C" w:rsidTr="009B0D5D">
        <w:trPr>
          <w:trHeight w:val="402"/>
        </w:trPr>
        <w:sdt>
          <w:sdtPr>
            <w:id w:val="-1041351583"/>
            <w:placeholder>
              <w:docPart w:val="DF84074C102C47299DDFEA1CBEA870E6"/>
            </w:placeholder>
          </w:sdtPr>
          <w:sdtEndPr/>
          <w:sdtContent>
            <w:tc>
              <w:tcPr>
                <w:tcW w:w="1273" w:type="dxa"/>
                <w:vAlign w:val="center"/>
              </w:tcPr>
              <w:p w:rsidR="009B0D5D" w:rsidRPr="005E4F1C" w:rsidRDefault="00BE142D" w:rsidP="00BE142D">
                <w:pPr>
                  <w:jc w:val="center"/>
                </w:pPr>
                <w:r w:rsidRPr="005E4F1C">
                  <w:t>233</w:t>
                </w:r>
              </w:p>
            </w:tc>
          </w:sdtContent>
        </w:sdt>
        <w:sdt>
          <w:sdt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6</w:t>
                </w:r>
              </w:p>
            </w:tc>
          </w:sdtContent>
        </w:sdt>
        <w:sdt>
          <w:sdt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494228151"/>
            <w:placeholder>
              <w:docPart w:val="D65D9E543CD1416D869EFEB39714A890"/>
            </w:placeholder>
          </w:sdtPr>
          <w:sdtEndPr/>
          <w:sdtContent>
            <w:tc>
              <w:tcPr>
                <w:tcW w:w="6196" w:type="dxa"/>
                <w:vAlign w:val="center"/>
              </w:tcPr>
              <w:p w:rsidR="009B0D5D" w:rsidRPr="005E4F1C" w:rsidRDefault="005E4F1C" w:rsidP="00BE142D">
                <w:pPr>
                  <w:pStyle w:val="NoSpacing"/>
                </w:pPr>
                <w:r w:rsidRPr="005E4F1C">
                  <w:t>SBSF1 -</w:t>
                </w:r>
                <w:r w:rsidR="00BE142D" w:rsidRPr="005E4F1C">
                  <w:t xml:space="preserve"> Open rocker line B</w:t>
                </w:r>
              </w:p>
            </w:tc>
          </w:sdtContent>
        </w:sdt>
      </w:tr>
      <w:tr w:rsidR="009B0D5D" w:rsidRPr="005E4F1C" w:rsidTr="009B0D5D">
        <w:trPr>
          <w:trHeight w:val="402"/>
        </w:trPr>
        <w:sdt>
          <w:sdtPr>
            <w:id w:val="414676291"/>
            <w:placeholder>
              <w:docPart w:val="66B881DDCBE44D279A5397FD02000E93"/>
            </w:placeholder>
          </w:sdtPr>
          <w:sdtEndPr/>
          <w:sdtContent>
            <w:tc>
              <w:tcPr>
                <w:tcW w:w="1273" w:type="dxa"/>
                <w:vAlign w:val="center"/>
              </w:tcPr>
              <w:p w:rsidR="009B0D5D" w:rsidRPr="005E4F1C" w:rsidRDefault="00BE142D" w:rsidP="00BE142D">
                <w:pPr>
                  <w:jc w:val="center"/>
                </w:pPr>
                <w:r w:rsidRPr="005E4F1C">
                  <w:t>233</w:t>
                </w:r>
              </w:p>
            </w:tc>
          </w:sdtContent>
        </w:sdt>
        <w:sdt>
          <w:sdt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7</w:t>
                </w:r>
              </w:p>
            </w:tc>
          </w:sdtContent>
        </w:sdt>
        <w:sdt>
          <w:sdt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352878734"/>
            <w:placeholder>
              <w:docPart w:val="7F9D44EAA51B4E87B4108A574E5EAD96"/>
            </w:placeholder>
          </w:sdtPr>
          <w:sdtEndPr/>
          <w:sdtContent>
            <w:tc>
              <w:tcPr>
                <w:tcW w:w="6196" w:type="dxa"/>
                <w:vAlign w:val="center"/>
              </w:tcPr>
              <w:p w:rsidR="009B0D5D" w:rsidRPr="005E4F1C" w:rsidRDefault="005E4F1C" w:rsidP="001331DC">
                <w:r w:rsidRPr="005E4F1C">
                  <w:t>SBSF1 -</w:t>
                </w:r>
                <w:r w:rsidR="00BE142D" w:rsidRPr="005E4F1C">
                  <w:t xml:space="preserve"> PR Open stop </w:t>
                </w:r>
              </w:p>
            </w:tc>
          </w:sdtContent>
        </w:sdt>
      </w:tr>
      <w:tr w:rsidR="009B0D5D" w:rsidRPr="005E4F1C" w:rsidTr="009B0D5D">
        <w:trPr>
          <w:trHeight w:val="402"/>
        </w:trPr>
        <w:sdt>
          <w:sdtPr>
            <w:id w:val="-484469562"/>
            <w:placeholder>
              <w:docPart w:val="98C3BD5535F549E0BAEEE04C039B4BA6"/>
            </w:placeholder>
          </w:sdtPr>
          <w:sdtEndPr/>
          <w:sdtContent>
            <w:tc>
              <w:tcPr>
                <w:tcW w:w="1273" w:type="dxa"/>
                <w:vAlign w:val="center"/>
              </w:tcPr>
              <w:p w:rsidR="009B0D5D" w:rsidRPr="005E4F1C" w:rsidRDefault="00BE142D" w:rsidP="00BE142D">
                <w:pPr>
                  <w:jc w:val="center"/>
                </w:pPr>
                <w:r w:rsidRPr="005E4F1C">
                  <w:t>233</w:t>
                </w:r>
              </w:p>
            </w:tc>
          </w:sdtContent>
        </w:sdt>
        <w:sdt>
          <w:sdt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8</w:t>
                </w:r>
              </w:p>
            </w:tc>
          </w:sdtContent>
        </w:sdt>
        <w:sdt>
          <w:sdt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tc>
          <w:tcPr>
            <w:tcW w:w="6196" w:type="dxa"/>
            <w:vAlign w:val="center"/>
          </w:tcPr>
          <w:p w:rsidR="009B0D5D" w:rsidRPr="005E4F1C" w:rsidRDefault="005E4F1C" w:rsidP="001D427F">
            <w:r w:rsidRPr="005E4F1C">
              <w:t>Spare</w:t>
            </w:r>
          </w:p>
        </w:tc>
      </w:tr>
      <w:tr w:rsidR="009B0D5D" w:rsidRPr="005E4F1C" w:rsidTr="009B0D5D">
        <w:trPr>
          <w:trHeight w:val="402"/>
        </w:trPr>
        <w:sdt>
          <w:sdtPr>
            <w:id w:val="-1078897311"/>
            <w:placeholder>
              <w:docPart w:val="83022C92F4F741EBAE54F0D7372B1D5B"/>
            </w:placeholder>
          </w:sdtPr>
          <w:sdtEndPr/>
          <w:sdtContent>
            <w:tc>
              <w:tcPr>
                <w:tcW w:w="1273" w:type="dxa"/>
                <w:vAlign w:val="center"/>
              </w:tcPr>
              <w:p w:rsidR="009B0D5D" w:rsidRPr="005E4F1C" w:rsidRDefault="00BE142D" w:rsidP="00BE142D">
                <w:pPr>
                  <w:jc w:val="center"/>
                </w:pPr>
                <w:r w:rsidRPr="005E4F1C">
                  <w:t>234</w:t>
                </w:r>
              </w:p>
            </w:tc>
          </w:sdtContent>
        </w:sdt>
        <w:sdt>
          <w:sdt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1</w:t>
                </w:r>
              </w:p>
            </w:tc>
          </w:sdtContent>
        </w:sdt>
        <w:sdt>
          <w:sdt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194345058"/>
            <w:placeholder>
              <w:docPart w:val="A29ED7654B3746D6B0944B9D70429992"/>
            </w:placeholder>
          </w:sdtPr>
          <w:sdtEndPr/>
          <w:sdtContent>
            <w:tc>
              <w:tcPr>
                <w:tcW w:w="6196" w:type="dxa"/>
                <w:vAlign w:val="center"/>
              </w:tcPr>
              <w:p w:rsidR="009B0D5D" w:rsidRPr="005E4F1C" w:rsidRDefault="005E4F1C" w:rsidP="008F2F52">
                <w:r w:rsidRPr="005E4F1C">
                  <w:t>SBSF1 -</w:t>
                </w:r>
                <w:r w:rsidR="00BE142D" w:rsidRPr="005E4F1C">
                  <w:t xml:space="preserve"> Bag at tilt line A </w:t>
                </w:r>
              </w:p>
            </w:tc>
          </w:sdtContent>
        </w:sdt>
      </w:tr>
      <w:tr w:rsidR="009B0D5D" w:rsidRPr="005E4F1C" w:rsidTr="009B0D5D">
        <w:trPr>
          <w:trHeight w:val="402"/>
        </w:trPr>
        <w:sdt>
          <w:sdtPr>
            <w:id w:val="-1528105488"/>
            <w:placeholder>
              <w:docPart w:val="8382B8A3905D4A7F91F2A0DFF51C9468"/>
            </w:placeholder>
          </w:sdtPr>
          <w:sdtEndPr/>
          <w:sdtContent>
            <w:tc>
              <w:tcPr>
                <w:tcW w:w="1273" w:type="dxa"/>
                <w:vAlign w:val="center"/>
              </w:tcPr>
              <w:p w:rsidR="009B0D5D" w:rsidRPr="005E4F1C" w:rsidRDefault="00BE142D" w:rsidP="00BE142D">
                <w:pPr>
                  <w:jc w:val="center"/>
                </w:pPr>
                <w:r w:rsidRPr="005E4F1C">
                  <w:t>234</w:t>
                </w:r>
              </w:p>
            </w:tc>
          </w:sdtContent>
        </w:sdt>
        <w:sdt>
          <w:sdt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2</w:t>
                </w:r>
              </w:p>
            </w:tc>
          </w:sdtContent>
        </w:sdt>
        <w:sdt>
          <w:sdt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1203443347"/>
            <w:placeholder>
              <w:docPart w:val="BE1F4703F9DC493D9DB255D5FDF2CB22"/>
            </w:placeholder>
          </w:sdtPr>
          <w:sdtEndPr/>
          <w:sdtContent>
            <w:tc>
              <w:tcPr>
                <w:tcW w:w="6196" w:type="dxa"/>
                <w:vAlign w:val="center"/>
              </w:tcPr>
              <w:p w:rsidR="009B0D5D" w:rsidRPr="005E4F1C" w:rsidRDefault="005E4F1C" w:rsidP="008F2F52">
                <w:r w:rsidRPr="005E4F1C">
                  <w:t>SBSF1 -</w:t>
                </w:r>
                <w:r w:rsidR="00BE142D" w:rsidRPr="005E4F1C">
                  <w:t xml:space="preserve"> Bag at tilt line B</w:t>
                </w:r>
              </w:p>
            </w:tc>
          </w:sdtContent>
        </w:sdt>
      </w:tr>
      <w:tr w:rsidR="009B0D5D" w:rsidRPr="005E4F1C" w:rsidTr="009B0D5D">
        <w:trPr>
          <w:trHeight w:val="402"/>
        </w:trPr>
        <w:sdt>
          <w:sdtPr>
            <w:id w:val="-1037899426"/>
            <w:placeholder>
              <w:docPart w:val="DB0F3177F2CB464E9D054870289A70E3"/>
            </w:placeholder>
          </w:sdtPr>
          <w:sdtEndPr/>
          <w:sdtContent>
            <w:tc>
              <w:tcPr>
                <w:tcW w:w="1273" w:type="dxa"/>
                <w:vAlign w:val="center"/>
              </w:tcPr>
              <w:p w:rsidR="009B0D5D" w:rsidRPr="005E4F1C" w:rsidRDefault="00BE142D" w:rsidP="00BE142D">
                <w:pPr>
                  <w:jc w:val="center"/>
                </w:pPr>
                <w:r w:rsidRPr="005E4F1C">
                  <w:t>234</w:t>
                </w:r>
              </w:p>
            </w:tc>
          </w:sdtContent>
        </w:sdt>
        <w:sdt>
          <w:sdt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3</w:t>
                </w:r>
              </w:p>
            </w:tc>
          </w:sdtContent>
        </w:sdt>
        <w:sdt>
          <w:sdt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sdt>
          <w:sdtPr>
            <w:id w:val="2131438732"/>
            <w:placeholder>
              <w:docPart w:val="95F0256721DC43C796AE60B448369DCC"/>
            </w:placeholder>
          </w:sdtPr>
          <w:sdtEndPr/>
          <w:sdtContent>
            <w:tc>
              <w:tcPr>
                <w:tcW w:w="6196" w:type="dxa"/>
                <w:vAlign w:val="center"/>
              </w:tcPr>
              <w:p w:rsidR="009B0D5D" w:rsidRPr="005E4F1C" w:rsidRDefault="005E4F1C" w:rsidP="008F2F52">
                <w:r w:rsidRPr="005E4F1C">
                  <w:t>SBSF1 -</w:t>
                </w:r>
                <w:r w:rsidR="00BE142D" w:rsidRPr="005E4F1C">
                  <w:t xml:space="preserve"> Bag released line A </w:t>
                </w:r>
              </w:p>
            </w:tc>
          </w:sdtContent>
        </w:sdt>
      </w:tr>
      <w:tr w:rsidR="009B0D5D" w:rsidRPr="005E4F1C" w:rsidTr="009B0D5D">
        <w:trPr>
          <w:trHeight w:val="402"/>
        </w:trPr>
        <w:sdt>
          <w:sdtPr>
            <w:id w:val="-17163519"/>
            <w:placeholder>
              <w:docPart w:val="347E37E0E1BC4C0BB4E810A4F515F4CB"/>
            </w:placeholder>
          </w:sdtPr>
          <w:sdtEndPr/>
          <w:sdtContent>
            <w:tc>
              <w:tcPr>
                <w:tcW w:w="1273" w:type="dxa"/>
                <w:vAlign w:val="center"/>
              </w:tcPr>
              <w:p w:rsidR="009B0D5D" w:rsidRPr="005E4F1C" w:rsidRDefault="00BE142D" w:rsidP="00BE142D">
                <w:pPr>
                  <w:jc w:val="center"/>
                </w:pPr>
                <w:r w:rsidRPr="005E4F1C">
                  <w:t>234</w:t>
                </w:r>
              </w:p>
            </w:tc>
          </w:sdtContent>
        </w:sdt>
        <w:sdt>
          <w:sdt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4</w:t>
                </w:r>
              </w:p>
            </w:tc>
          </w:sdtContent>
        </w:sdt>
        <w:sdt>
          <w:sdt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X</w:t>
                </w:r>
              </w:p>
            </w:tc>
          </w:sdtContent>
        </w:sdt>
        <w:tc>
          <w:tcPr>
            <w:tcW w:w="6196" w:type="dxa"/>
            <w:vAlign w:val="center"/>
          </w:tcPr>
          <w:p w:rsidR="009B0D5D" w:rsidRPr="005E4F1C" w:rsidRDefault="005E4F1C" w:rsidP="005E4F1C">
            <w:r w:rsidRPr="005E4F1C">
              <w:t>Spare</w:t>
            </w:r>
          </w:p>
        </w:tc>
      </w:tr>
      <w:tr w:rsidR="009B0D5D" w:rsidRPr="005E4F1C" w:rsidTr="009B0D5D">
        <w:trPr>
          <w:trHeight w:val="402"/>
        </w:trPr>
        <w:sdt>
          <w:sdtPr>
            <w:id w:val="1610089474"/>
            <w:placeholder>
              <w:docPart w:val="94FAA071A435473DAF92AEA56315FDC7"/>
            </w:placeholder>
          </w:sdtPr>
          <w:sdtEndPr/>
          <w:sdtContent>
            <w:tc>
              <w:tcPr>
                <w:tcW w:w="1273" w:type="dxa"/>
                <w:vAlign w:val="center"/>
              </w:tcPr>
              <w:p w:rsidR="009B0D5D" w:rsidRPr="005E4F1C" w:rsidRDefault="00BE142D" w:rsidP="00BE142D">
                <w:pPr>
                  <w:jc w:val="center"/>
                </w:pPr>
                <w:r w:rsidRPr="005E4F1C">
                  <w:t>234</w:t>
                </w:r>
              </w:p>
            </w:tc>
          </w:sdtContent>
        </w:sdt>
        <w:sdt>
          <w:sdt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5</w:t>
                </w:r>
              </w:p>
            </w:tc>
          </w:sdtContent>
        </w:sdt>
        <w:sdt>
          <w:sdt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624344671"/>
            <w:placeholder>
              <w:docPart w:val="350E2C681B9B412097A7C1BED1EFEED9"/>
            </w:placeholder>
          </w:sdtPr>
          <w:sdtEndPr/>
          <w:sdtContent>
            <w:tc>
              <w:tcPr>
                <w:tcW w:w="6196" w:type="dxa"/>
                <w:vAlign w:val="center"/>
              </w:tcPr>
              <w:p w:rsidR="009B0D5D" w:rsidRPr="005E4F1C" w:rsidRDefault="005E4F1C" w:rsidP="008F2F52">
                <w:r w:rsidRPr="005E4F1C">
                  <w:t>SBSF1 -</w:t>
                </w:r>
                <w:r w:rsidR="00BE142D" w:rsidRPr="005E4F1C">
                  <w:t xml:space="preserve"> Open stop line A </w:t>
                </w:r>
              </w:p>
            </w:tc>
          </w:sdtContent>
        </w:sdt>
      </w:tr>
      <w:tr w:rsidR="009B0D5D" w:rsidRPr="005E4F1C" w:rsidTr="009B0D5D">
        <w:trPr>
          <w:trHeight w:val="402"/>
        </w:trPr>
        <w:sdt>
          <w:sdtPr>
            <w:id w:val="-970524690"/>
            <w:placeholder>
              <w:docPart w:val="1ECBC7D0487B443EB47E46F9609C1F37"/>
            </w:placeholder>
          </w:sdtPr>
          <w:sdtEndPr/>
          <w:sdtContent>
            <w:tc>
              <w:tcPr>
                <w:tcW w:w="1273" w:type="dxa"/>
                <w:vAlign w:val="center"/>
              </w:tcPr>
              <w:p w:rsidR="009B0D5D" w:rsidRPr="005E4F1C" w:rsidRDefault="00BE142D" w:rsidP="00BE142D">
                <w:pPr>
                  <w:jc w:val="center"/>
                </w:pPr>
                <w:r w:rsidRPr="005E4F1C">
                  <w:t>234</w:t>
                </w:r>
              </w:p>
            </w:tc>
          </w:sdtContent>
        </w:sdt>
        <w:sdt>
          <w:sdt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6</w:t>
                </w:r>
              </w:p>
            </w:tc>
          </w:sdtContent>
        </w:sdt>
        <w:sdt>
          <w:sdt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2009709050"/>
            <w:placeholder>
              <w:docPart w:val="380ED9609A7245C9A283424866B837F1"/>
            </w:placeholder>
          </w:sdtPr>
          <w:sdtEndPr/>
          <w:sdtContent>
            <w:tc>
              <w:tcPr>
                <w:tcW w:w="6196" w:type="dxa"/>
                <w:vAlign w:val="center"/>
              </w:tcPr>
              <w:p w:rsidR="009B0D5D" w:rsidRPr="005E4F1C" w:rsidRDefault="005E4F1C" w:rsidP="00BE142D">
                <w:r w:rsidRPr="005E4F1C">
                  <w:t>SBSF1 -</w:t>
                </w:r>
                <w:r w:rsidR="00BE142D" w:rsidRPr="005E4F1C">
                  <w:t xml:space="preserve"> Open stop line B</w:t>
                </w:r>
              </w:p>
            </w:tc>
          </w:sdtContent>
        </w:sdt>
      </w:tr>
      <w:tr w:rsidR="009B0D5D" w:rsidRPr="005E4F1C" w:rsidTr="009B0D5D">
        <w:trPr>
          <w:trHeight w:val="402"/>
        </w:trPr>
        <w:sdt>
          <w:sdtPr>
            <w:id w:val="2126654123"/>
            <w:placeholder>
              <w:docPart w:val="F5E2B708454B4F69B8ABBC96AFACF768"/>
            </w:placeholder>
          </w:sdtPr>
          <w:sdtEndPr/>
          <w:sdtContent>
            <w:tc>
              <w:tcPr>
                <w:tcW w:w="1273" w:type="dxa"/>
                <w:vAlign w:val="center"/>
              </w:tcPr>
              <w:p w:rsidR="009B0D5D" w:rsidRPr="005E4F1C" w:rsidRDefault="00BE142D" w:rsidP="00BE142D">
                <w:pPr>
                  <w:jc w:val="center"/>
                </w:pPr>
                <w:r w:rsidRPr="005E4F1C">
                  <w:t>234</w:t>
                </w:r>
              </w:p>
            </w:tc>
          </w:sdtContent>
        </w:sdt>
        <w:sdt>
          <w:sdt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7</w:t>
                </w:r>
              </w:p>
            </w:tc>
          </w:sdtContent>
        </w:sdt>
        <w:sdt>
          <w:sdt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84253509"/>
            <w:placeholder>
              <w:docPart w:val="7E8777743EEE4D7A8B636F47A3730E92"/>
            </w:placeholder>
          </w:sdtPr>
          <w:sdtEndPr/>
          <w:sdtContent>
            <w:tc>
              <w:tcPr>
                <w:tcW w:w="6196" w:type="dxa"/>
                <w:vAlign w:val="center"/>
              </w:tcPr>
              <w:p w:rsidR="009B0D5D" w:rsidRPr="005E4F1C" w:rsidRDefault="005E4F1C" w:rsidP="008F2F52">
                <w:r w:rsidRPr="005E4F1C">
                  <w:t>SBSF1 -</w:t>
                </w:r>
                <w:r w:rsidR="00BE142D" w:rsidRPr="005E4F1C">
                  <w:t xml:space="preserve"> Tilt cylinder </w:t>
                </w:r>
              </w:p>
            </w:tc>
          </w:sdtContent>
        </w:sdt>
      </w:tr>
      <w:tr w:rsidR="009B0D5D" w:rsidRPr="005E4F1C" w:rsidTr="009B0D5D">
        <w:trPr>
          <w:trHeight w:val="402"/>
        </w:trPr>
        <w:sdt>
          <w:sdtPr>
            <w:id w:val="-1325667884"/>
            <w:placeholder>
              <w:docPart w:val="22DEFB2F4D8442AEA5E048A16407A1D2"/>
            </w:placeholder>
          </w:sdtPr>
          <w:sdtEndPr/>
          <w:sdtContent>
            <w:tc>
              <w:tcPr>
                <w:tcW w:w="1273" w:type="dxa"/>
                <w:vAlign w:val="center"/>
              </w:tcPr>
              <w:p w:rsidR="009B0D5D" w:rsidRPr="005E4F1C" w:rsidRDefault="00BE142D" w:rsidP="00BE142D">
                <w:pPr>
                  <w:jc w:val="center"/>
                </w:pPr>
                <w:r w:rsidRPr="005E4F1C">
                  <w:t>234</w:t>
                </w:r>
              </w:p>
            </w:tc>
          </w:sdtContent>
        </w:sdt>
        <w:sdt>
          <w:sdt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8</w:t>
                </w:r>
              </w:p>
            </w:tc>
          </w:sdtContent>
        </w:sdt>
        <w:sdt>
          <w:sdt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Pr="005E4F1C" w:rsidRDefault="00BE142D" w:rsidP="009B0D5D">
                <w:pPr>
                  <w:jc w:val="center"/>
                </w:pPr>
                <w:r w:rsidRPr="005E4F1C">
                  <w:t>Y</w:t>
                </w:r>
              </w:p>
            </w:tc>
          </w:sdtContent>
        </w:sdt>
        <w:sdt>
          <w:sdtPr>
            <w:id w:val="-1810392449"/>
            <w:placeholder>
              <w:docPart w:val="1B85CDB4E4EF4EFB9EBA80432C56B6B7"/>
            </w:placeholder>
          </w:sdtPr>
          <w:sdtEndPr/>
          <w:sdtContent>
            <w:tc>
              <w:tcPr>
                <w:tcW w:w="6196" w:type="dxa"/>
                <w:vAlign w:val="center"/>
              </w:tcPr>
              <w:p w:rsidR="009B0D5D" w:rsidRPr="005E4F1C" w:rsidRDefault="005E4F1C" w:rsidP="001D427F">
                <w:r w:rsidRPr="005E4F1C">
                  <w:t>Spare</w:t>
                </w:r>
              </w:p>
            </w:tc>
          </w:sdtContent>
        </w:sdt>
      </w:tr>
      <w:tr w:rsidR="009B0D5D" w:rsidRPr="005E4F1C" w:rsidTr="009B0D5D">
        <w:trPr>
          <w:trHeight w:val="402"/>
        </w:trPr>
        <w:sdt>
          <w:sdtPr>
            <w:id w:val="-1148049286"/>
            <w:placeholder>
              <w:docPart w:val="37A27F208811495C804ADD93765B220A"/>
            </w:placeholder>
          </w:sdtPr>
          <w:sdtEndPr/>
          <w:sdtContent>
            <w:tc>
              <w:tcPr>
                <w:tcW w:w="1273" w:type="dxa"/>
                <w:vAlign w:val="center"/>
              </w:tcPr>
              <w:p w:rsidR="009B0D5D" w:rsidRPr="005E4F1C" w:rsidRDefault="00BE142D" w:rsidP="00BE142D">
                <w:pPr>
                  <w:jc w:val="center"/>
                </w:pPr>
                <w:r w:rsidRPr="005E4F1C">
                  <w:t>235</w:t>
                </w:r>
              </w:p>
            </w:tc>
          </w:sdtContent>
        </w:sdt>
        <w:sdt>
          <w:sdt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1</w:t>
                </w:r>
              </w:p>
            </w:tc>
          </w:sdtContent>
        </w:sdt>
        <w:sdt>
          <w:sdt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X</w:t>
                </w:r>
              </w:p>
            </w:tc>
          </w:sdtContent>
        </w:sdt>
        <w:sdt>
          <w:sdtPr>
            <w:id w:val="1763873562"/>
            <w:placeholder>
              <w:docPart w:val="942A169981434C56AFA3CEBFCAB7519E"/>
            </w:placeholder>
          </w:sdtPr>
          <w:sdtEndPr/>
          <w:sdtContent>
            <w:tc>
              <w:tcPr>
                <w:tcW w:w="6196" w:type="dxa"/>
                <w:vAlign w:val="center"/>
              </w:tcPr>
              <w:p w:rsidR="009B0D5D" w:rsidRPr="005E4F1C" w:rsidRDefault="005E4F1C" w:rsidP="008F2F52">
                <w:r w:rsidRPr="005E4F1C">
                  <w:t>SBSF1 -</w:t>
                </w:r>
                <w:r w:rsidR="00BE142D" w:rsidRPr="005E4F1C">
                  <w:t xml:space="preserve"> Bag released line B </w:t>
                </w:r>
              </w:p>
            </w:tc>
          </w:sdtContent>
        </w:sdt>
      </w:tr>
      <w:tr w:rsidR="009B0D5D" w:rsidRPr="005E4F1C" w:rsidTr="009B0D5D">
        <w:trPr>
          <w:trHeight w:val="402"/>
        </w:trPr>
        <w:sdt>
          <w:sdtPr>
            <w:id w:val="-1240024048"/>
            <w:placeholder>
              <w:docPart w:val="CB1A62C2FCE3408683B0309B6F5AC091"/>
            </w:placeholder>
          </w:sdtPr>
          <w:sdtEndPr/>
          <w:sdtContent>
            <w:tc>
              <w:tcPr>
                <w:tcW w:w="1273" w:type="dxa"/>
                <w:vAlign w:val="center"/>
              </w:tcPr>
              <w:p w:rsidR="009B0D5D" w:rsidRPr="005E4F1C" w:rsidRDefault="00BE142D" w:rsidP="00BE142D">
                <w:pPr>
                  <w:jc w:val="center"/>
                </w:pPr>
                <w:r w:rsidRPr="005E4F1C">
                  <w:t>235</w:t>
                </w:r>
              </w:p>
            </w:tc>
          </w:sdtContent>
        </w:sdt>
        <w:sdt>
          <w:sdt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2</w:t>
                </w:r>
              </w:p>
            </w:tc>
          </w:sdtContent>
        </w:sdt>
        <w:sdt>
          <w:sdt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X</w:t>
                </w:r>
              </w:p>
            </w:tc>
          </w:sdtContent>
        </w:sdt>
        <w:sdt>
          <w:sdtPr>
            <w:id w:val="441574769"/>
            <w:placeholder>
              <w:docPart w:val="D1C00C09352A4A4C82BB30700D83BAB5"/>
            </w:placeholder>
          </w:sdtPr>
          <w:sdtEndPr/>
          <w:sdtContent>
            <w:tc>
              <w:tcPr>
                <w:tcW w:w="6196" w:type="dxa"/>
                <w:vAlign w:val="center"/>
              </w:tcPr>
              <w:p w:rsidR="009B0D5D" w:rsidRPr="005E4F1C" w:rsidRDefault="005E4F1C" w:rsidP="008F2F52">
                <w:r w:rsidRPr="005E4F1C">
                  <w:t>SBSF1 -</w:t>
                </w:r>
                <w:r w:rsidR="00BE142D" w:rsidRPr="005E4F1C">
                  <w:t xml:space="preserve"> Bag released </w:t>
                </w:r>
              </w:p>
            </w:tc>
          </w:sdtContent>
        </w:sdt>
      </w:tr>
      <w:tr w:rsidR="009B0D5D" w:rsidRPr="005E4F1C" w:rsidTr="009B0D5D">
        <w:trPr>
          <w:trHeight w:val="402"/>
        </w:trPr>
        <w:sdt>
          <w:sdtPr>
            <w:id w:val="593355612"/>
            <w:placeholder>
              <w:docPart w:val="FB33ED3970624809826B0AC308A715BE"/>
            </w:placeholder>
          </w:sdtPr>
          <w:sdtEndPr/>
          <w:sdtContent>
            <w:tc>
              <w:tcPr>
                <w:tcW w:w="1273" w:type="dxa"/>
                <w:vAlign w:val="center"/>
              </w:tcPr>
              <w:p w:rsidR="009B0D5D" w:rsidRPr="005E4F1C" w:rsidRDefault="00BE142D" w:rsidP="00BE142D">
                <w:pPr>
                  <w:jc w:val="center"/>
                </w:pPr>
                <w:r w:rsidRPr="005E4F1C">
                  <w:t>235</w:t>
                </w:r>
              </w:p>
            </w:tc>
          </w:sdtContent>
        </w:sdt>
        <w:sdt>
          <w:sdt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3</w:t>
                </w:r>
              </w:p>
            </w:tc>
          </w:sdtContent>
        </w:sdt>
        <w:sdt>
          <w:sdt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X</w:t>
                </w:r>
              </w:p>
            </w:tc>
          </w:sdtContent>
        </w:sdt>
        <w:sdt>
          <w:sdtPr>
            <w:id w:val="-1750108127"/>
            <w:placeholder>
              <w:docPart w:val="267D90AA41C74567BDF4E3471EED0DFC"/>
            </w:placeholder>
          </w:sdtPr>
          <w:sdtEndPr/>
          <w:sdtContent>
            <w:tc>
              <w:tcPr>
                <w:tcW w:w="6196" w:type="dxa"/>
                <w:vAlign w:val="center"/>
              </w:tcPr>
              <w:p w:rsidR="009B0D5D" w:rsidRPr="005E4F1C" w:rsidRDefault="004C49B0" w:rsidP="004C49B0">
                <w:r w:rsidRPr="005E4F1C">
                  <w:t>SBSF1 -</w:t>
                </w:r>
                <w:r>
                  <w:t xml:space="preserve"> Bag on rotary point</w:t>
                </w:r>
              </w:p>
            </w:tc>
          </w:sdtContent>
        </w:sdt>
      </w:tr>
      <w:tr w:rsidR="009B0D5D" w:rsidRPr="005E4F1C" w:rsidTr="009B0D5D">
        <w:trPr>
          <w:trHeight w:val="402"/>
        </w:trPr>
        <w:sdt>
          <w:sdtPr>
            <w:id w:val="1468003402"/>
            <w:placeholder>
              <w:docPart w:val="D74BD25C1F3B49869E6A9C44B902CDCE"/>
            </w:placeholder>
          </w:sdtPr>
          <w:sdtEndPr/>
          <w:sdtContent>
            <w:tc>
              <w:tcPr>
                <w:tcW w:w="1273" w:type="dxa"/>
                <w:vAlign w:val="center"/>
              </w:tcPr>
              <w:p w:rsidR="009B0D5D" w:rsidRPr="005E4F1C" w:rsidRDefault="00BE142D" w:rsidP="00BE142D">
                <w:pPr>
                  <w:jc w:val="center"/>
                </w:pPr>
                <w:r w:rsidRPr="005E4F1C">
                  <w:t>235</w:t>
                </w:r>
              </w:p>
            </w:tc>
          </w:sdtContent>
        </w:sdt>
        <w:sdt>
          <w:sdt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4</w:t>
                </w:r>
              </w:p>
            </w:tc>
          </w:sdtContent>
        </w:sdt>
        <w:sdt>
          <w:sdt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X</w:t>
                </w:r>
              </w:p>
            </w:tc>
          </w:sdtContent>
        </w:sdt>
        <w:tc>
          <w:tcPr>
            <w:tcW w:w="6196" w:type="dxa"/>
            <w:vAlign w:val="center"/>
          </w:tcPr>
          <w:p w:rsidR="009B0D5D" w:rsidRPr="005E4F1C" w:rsidRDefault="005E4F1C" w:rsidP="005E4F1C">
            <w:r w:rsidRPr="005E4F1C">
              <w:t>Spare</w:t>
            </w:r>
          </w:p>
        </w:tc>
      </w:tr>
      <w:tr w:rsidR="009B0D5D" w:rsidRPr="005E4F1C" w:rsidTr="009B0D5D">
        <w:trPr>
          <w:trHeight w:val="402"/>
        </w:trPr>
        <w:sdt>
          <w:sdtPr>
            <w:id w:val="-162867457"/>
            <w:placeholder>
              <w:docPart w:val="40729EFF78B34F218D83C45293C88EC5"/>
            </w:placeholder>
          </w:sdtPr>
          <w:sdtEndPr/>
          <w:sdtContent>
            <w:tc>
              <w:tcPr>
                <w:tcW w:w="1273" w:type="dxa"/>
                <w:vAlign w:val="center"/>
              </w:tcPr>
              <w:p w:rsidR="009B0D5D" w:rsidRPr="005E4F1C" w:rsidRDefault="00BE142D" w:rsidP="00BE142D">
                <w:pPr>
                  <w:jc w:val="center"/>
                </w:pPr>
                <w:r w:rsidRPr="005E4F1C">
                  <w:t>235</w:t>
                </w:r>
              </w:p>
            </w:tc>
          </w:sdtContent>
        </w:sdt>
        <w:sdt>
          <w:sdt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5</w:t>
                </w:r>
              </w:p>
            </w:tc>
          </w:sdtContent>
        </w:sdt>
        <w:sdt>
          <w:sdt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Y</w:t>
                </w:r>
              </w:p>
            </w:tc>
          </w:sdtContent>
        </w:sdt>
        <w:sdt>
          <w:sdtPr>
            <w:id w:val="195516665"/>
            <w:placeholder>
              <w:docPart w:val="0132CD9ED988403CAA938D1ECFAE6BB9"/>
            </w:placeholder>
          </w:sdtPr>
          <w:sdtEndPr/>
          <w:sdtContent>
            <w:tc>
              <w:tcPr>
                <w:tcW w:w="6196" w:type="dxa"/>
                <w:vAlign w:val="center"/>
              </w:tcPr>
              <w:p w:rsidR="009B0D5D" w:rsidRPr="005E4F1C" w:rsidRDefault="005E4F1C" w:rsidP="008F2F52">
                <w:r w:rsidRPr="005E4F1C">
                  <w:t>SBSF1 -</w:t>
                </w:r>
                <w:r w:rsidR="001D427F" w:rsidRPr="005E4F1C">
                  <w:t xml:space="preserve"> Select line A</w:t>
                </w:r>
              </w:p>
            </w:tc>
          </w:sdtContent>
        </w:sdt>
      </w:tr>
      <w:tr w:rsidR="009B0D5D" w:rsidRPr="005E4F1C" w:rsidTr="009B0D5D">
        <w:trPr>
          <w:trHeight w:val="402"/>
        </w:trPr>
        <w:sdt>
          <w:sdtPr>
            <w:id w:val="-984851407"/>
            <w:placeholder>
              <w:docPart w:val="934739042FEC46AD8122D24E1D247DBB"/>
            </w:placeholder>
          </w:sdtPr>
          <w:sdtEndPr/>
          <w:sdtContent>
            <w:tc>
              <w:tcPr>
                <w:tcW w:w="1273" w:type="dxa"/>
                <w:vAlign w:val="center"/>
              </w:tcPr>
              <w:p w:rsidR="009B0D5D" w:rsidRPr="005E4F1C" w:rsidRDefault="00BE142D" w:rsidP="00BE142D">
                <w:pPr>
                  <w:jc w:val="center"/>
                </w:pPr>
                <w:r w:rsidRPr="005E4F1C">
                  <w:t>235</w:t>
                </w:r>
              </w:p>
            </w:tc>
          </w:sdtContent>
        </w:sdt>
        <w:sdt>
          <w:sdt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6</w:t>
                </w:r>
              </w:p>
            </w:tc>
          </w:sdtContent>
        </w:sdt>
        <w:sdt>
          <w:sdt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Y</w:t>
                </w:r>
              </w:p>
            </w:tc>
          </w:sdtContent>
        </w:sdt>
        <w:sdt>
          <w:sdtPr>
            <w:id w:val="-1882930939"/>
            <w:placeholder>
              <w:docPart w:val="D2B286F0028C4D65BF71B5FC2F39E034"/>
            </w:placeholder>
          </w:sdtPr>
          <w:sdtEndPr/>
          <w:sdtContent>
            <w:tc>
              <w:tcPr>
                <w:tcW w:w="6196" w:type="dxa"/>
                <w:vAlign w:val="center"/>
              </w:tcPr>
              <w:p w:rsidR="009B0D5D" w:rsidRPr="005E4F1C" w:rsidRDefault="005E4F1C" w:rsidP="008F2F52">
                <w:r w:rsidRPr="005E4F1C">
                  <w:t>SBSF1 -</w:t>
                </w:r>
                <w:r w:rsidR="001D427F" w:rsidRPr="005E4F1C">
                  <w:t xml:space="preserve"> Select line B</w:t>
                </w:r>
                <w:r w:rsidR="00010896">
                  <w:t>/Open rotary stop</w:t>
                </w:r>
              </w:p>
            </w:tc>
          </w:sdtContent>
        </w:sdt>
      </w:tr>
      <w:tr w:rsidR="009B0D5D" w:rsidRPr="005E4F1C" w:rsidTr="009B0D5D">
        <w:trPr>
          <w:trHeight w:val="402"/>
        </w:trPr>
        <w:sdt>
          <w:sdtPr>
            <w:id w:val="-406841978"/>
            <w:placeholder>
              <w:docPart w:val="E2CE8A694AEF4F989F640489BBC9B6C7"/>
            </w:placeholder>
          </w:sdtPr>
          <w:sdtEndPr/>
          <w:sdtContent>
            <w:tc>
              <w:tcPr>
                <w:tcW w:w="1273" w:type="dxa"/>
                <w:vAlign w:val="center"/>
              </w:tcPr>
              <w:p w:rsidR="009B0D5D" w:rsidRPr="005E4F1C" w:rsidRDefault="00BE142D" w:rsidP="00BE142D">
                <w:pPr>
                  <w:jc w:val="center"/>
                </w:pPr>
                <w:r w:rsidRPr="005E4F1C">
                  <w:t>235</w:t>
                </w:r>
              </w:p>
            </w:tc>
          </w:sdtContent>
        </w:sdt>
        <w:sdt>
          <w:sdt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7</w:t>
                </w:r>
              </w:p>
            </w:tc>
          </w:sdtContent>
        </w:sdt>
        <w:sdt>
          <w:sdt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Y</w:t>
                </w:r>
              </w:p>
            </w:tc>
          </w:sdtContent>
        </w:sdt>
        <w:sdt>
          <w:sdtPr>
            <w:id w:val="975575036"/>
            <w:placeholder>
              <w:docPart w:val="BC18CCB906094DACB3986B66092F6533"/>
            </w:placeholder>
          </w:sdtPr>
          <w:sdtEndPr/>
          <w:sdtContent>
            <w:tc>
              <w:tcPr>
                <w:tcW w:w="6196" w:type="dxa"/>
                <w:vAlign w:val="center"/>
              </w:tcPr>
              <w:p w:rsidR="009B0D5D" w:rsidRPr="005E4F1C" w:rsidRDefault="005E4F1C" w:rsidP="005E4F1C">
                <w:r w:rsidRPr="005E4F1C">
                  <w:t>Spare</w:t>
                </w:r>
              </w:p>
            </w:tc>
          </w:sdtContent>
        </w:sdt>
      </w:tr>
      <w:tr w:rsidR="009B0D5D" w:rsidRPr="005E4F1C" w:rsidTr="009B0D5D">
        <w:trPr>
          <w:trHeight w:val="402"/>
        </w:trPr>
        <w:sdt>
          <w:sdtPr>
            <w:id w:val="-111677517"/>
            <w:placeholder>
              <w:docPart w:val="B4422A6086B1471A937656F800EECE15"/>
            </w:placeholder>
          </w:sdtPr>
          <w:sdtEndPr/>
          <w:sdtContent>
            <w:tc>
              <w:tcPr>
                <w:tcW w:w="1273" w:type="dxa"/>
                <w:vAlign w:val="center"/>
              </w:tcPr>
              <w:p w:rsidR="009B0D5D" w:rsidRPr="005E4F1C" w:rsidRDefault="00BE142D" w:rsidP="00BE142D">
                <w:pPr>
                  <w:jc w:val="center"/>
                </w:pPr>
                <w:r w:rsidRPr="005E4F1C">
                  <w:t>235</w:t>
                </w:r>
              </w:p>
            </w:tc>
          </w:sdtContent>
        </w:sdt>
        <w:sdt>
          <w:sdt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Pr="005E4F1C" w:rsidRDefault="00BE142D" w:rsidP="009B0D5D">
                <w:pPr>
                  <w:jc w:val="center"/>
                </w:pPr>
                <w:r w:rsidRPr="005E4F1C">
                  <w:t>8</w:t>
                </w:r>
              </w:p>
            </w:tc>
          </w:sdtContent>
        </w:sdt>
        <w:sdt>
          <w:sdt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Pr="005E4F1C" w:rsidRDefault="001D427F" w:rsidP="009B0D5D">
                <w:pPr>
                  <w:jc w:val="center"/>
                </w:pPr>
                <w:r w:rsidRPr="005E4F1C">
                  <w:t>Y</w:t>
                </w:r>
              </w:p>
            </w:tc>
          </w:sdtContent>
        </w:sdt>
        <w:sdt>
          <w:sdtPr>
            <w:id w:val="1849444201"/>
            <w:placeholder>
              <w:docPart w:val="9FF474CAC0F34B8092CD1DC13D65649B"/>
            </w:placeholder>
          </w:sdtPr>
          <w:sdtEndPr/>
          <w:sdtContent>
            <w:tc>
              <w:tcPr>
                <w:tcW w:w="6196" w:type="dxa"/>
                <w:vAlign w:val="center"/>
              </w:tcPr>
              <w:p w:rsidR="009B0D5D" w:rsidRPr="005E4F1C" w:rsidRDefault="001D427F" w:rsidP="008F2F52">
                <w:r w:rsidRPr="005E4F1C">
                  <w:t xml:space="preserve"> </w:t>
                </w:r>
                <w:r w:rsidR="005E4F1C" w:rsidRPr="005E4F1C">
                  <w:t>Spare</w:t>
                </w:r>
                <w:r w:rsidRPr="005E4F1C">
                  <w:t xml:space="preserve"> </w:t>
                </w:r>
              </w:p>
            </w:tc>
          </w:sdtContent>
        </w:sdt>
      </w:tr>
    </w:tbl>
    <w:p w:rsidR="00086DD0" w:rsidRPr="005E4F1C" w:rsidRDefault="00C24821" w:rsidP="009B4164">
      <w:pPr>
        <w:rPr>
          <w:i/>
          <w:color w:val="FF0000"/>
          <w:sz w:val="20"/>
          <w:szCs w:val="20"/>
          <w:lang w:val="en-GB"/>
        </w:rPr>
      </w:pPr>
      <w:r w:rsidRPr="005E4F1C">
        <w:rPr>
          <w:i/>
          <w:color w:val="FF0000"/>
          <w:sz w:val="20"/>
          <w:szCs w:val="20"/>
          <w:lang w:val="en-GB"/>
        </w:rPr>
        <w:t xml:space="preserve">Description must contain “–“after sequence identifier (i.e.SPN1 </w:t>
      </w:r>
      <w:proofErr w:type="gramStart"/>
      <w:r w:rsidRPr="005E4F1C">
        <w:rPr>
          <w:i/>
          <w:color w:val="FF0000"/>
          <w:sz w:val="20"/>
          <w:szCs w:val="20"/>
          <w:lang w:val="en-GB"/>
        </w:rPr>
        <w:t>– )</w:t>
      </w:r>
      <w:proofErr w:type="gramEnd"/>
      <w:r w:rsidRPr="005E4F1C">
        <w:rPr>
          <w:i/>
          <w:color w:val="FF0000"/>
          <w:sz w:val="20"/>
          <w:szCs w:val="20"/>
          <w:lang w:val="en-GB"/>
        </w:rPr>
        <w:t>.</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tc>
              <w:tcPr>
                <w:tcW w:w="9576" w:type="dxa"/>
              </w:tcPr>
              <w:p w:rsidR="00010896" w:rsidRDefault="00010896" w:rsidP="00010896">
                <w:pPr>
                  <w:pStyle w:val="ListParagraph"/>
                  <w:numPr>
                    <w:ilvl w:val="0"/>
                    <w:numId w:val="4"/>
                  </w:numPr>
                  <w:spacing w:after="200" w:line="276" w:lineRule="auto"/>
                </w:pPr>
                <w:r>
                  <w:t>Disabled</w:t>
                </w:r>
              </w:p>
              <w:p w:rsidR="00010896" w:rsidRPr="00DF16AA" w:rsidRDefault="00010896" w:rsidP="00010896">
                <w:pPr>
                  <w:pStyle w:val="ListParagraph"/>
                </w:pPr>
                <w:r>
                  <w:t>All controls functions are disabled.</w:t>
                </w:r>
              </w:p>
              <w:p w:rsidR="00010896" w:rsidRPr="00DF16AA" w:rsidRDefault="00010896" w:rsidP="00010896"/>
              <w:p w:rsidR="00010896" w:rsidRDefault="00010896" w:rsidP="00010896">
                <w:pPr>
                  <w:pStyle w:val="ListParagraph"/>
                  <w:numPr>
                    <w:ilvl w:val="0"/>
                    <w:numId w:val="3"/>
                  </w:numPr>
                  <w:spacing w:after="200" w:line="276" w:lineRule="auto"/>
                </w:pPr>
                <w:r w:rsidRPr="00010896">
                  <w:t>Check level position is clear</w:t>
                </w:r>
                <w:r>
                  <w:t>.</w:t>
                </w:r>
              </w:p>
              <w:p w:rsidR="00010896" w:rsidRDefault="00F3750F" w:rsidP="00010896">
                <w:pPr>
                  <w:pStyle w:val="ListParagraph"/>
                </w:pPr>
                <w:r>
                  <w:t>The emergency stop and switch conditions are checked, both “bag at tilt” proximity switches must not be made. Then sequence will then change to step 2.</w:t>
                </w:r>
              </w:p>
              <w:p w:rsidR="00F3750F" w:rsidRPr="00010896" w:rsidRDefault="00F3750F" w:rsidP="00010896">
                <w:pPr>
                  <w:pStyle w:val="ListParagraph"/>
                </w:pPr>
              </w:p>
              <w:p w:rsidR="00010896" w:rsidRDefault="00010896" w:rsidP="00010896">
                <w:pPr>
                  <w:pStyle w:val="ListParagraph"/>
                  <w:numPr>
                    <w:ilvl w:val="0"/>
                    <w:numId w:val="3"/>
                  </w:numPr>
                  <w:spacing w:after="200" w:line="276" w:lineRule="auto"/>
                </w:pPr>
                <w:r>
                  <w:t>Open separators.</w:t>
                </w:r>
              </w:p>
              <w:p w:rsidR="00F3750F" w:rsidRPr="00010896" w:rsidRDefault="00F3750F" w:rsidP="00F3750F">
                <w:pPr>
                  <w:pStyle w:val="ListParagraph"/>
                  <w:spacing w:after="200" w:line="276" w:lineRule="auto"/>
                </w:pPr>
                <w:r>
                  <w:t xml:space="preserve">The rocking separators will open allowing a bag to gravitate in, once both “bag in rocker” proximity switches are made for 2 seconds the sequence will change to step 3. </w:t>
                </w:r>
              </w:p>
              <w:p w:rsidR="00010896" w:rsidRPr="000F175C" w:rsidRDefault="00010896" w:rsidP="00010896">
                <w:pPr>
                  <w:pStyle w:val="ListParagraph"/>
                </w:pPr>
              </w:p>
              <w:p w:rsidR="00010896" w:rsidRDefault="00010896" w:rsidP="00010896">
                <w:pPr>
                  <w:pStyle w:val="ListParagraph"/>
                  <w:numPr>
                    <w:ilvl w:val="0"/>
                    <w:numId w:val="3"/>
                  </w:numPr>
                  <w:spacing w:after="200" w:line="276" w:lineRule="auto"/>
                </w:pPr>
                <w:r>
                  <w:t>Bag settles in level position.</w:t>
                </w:r>
              </w:p>
              <w:p w:rsidR="00010896" w:rsidRPr="00F3750F" w:rsidRDefault="00F3750F" w:rsidP="00F3750F">
                <w:pPr>
                  <w:pStyle w:val="ListParagraph"/>
                </w:pPr>
                <w:r>
                  <w:t>The rocking separators will return to closed position, this will allow the bag to gravitate into the tilt position. When both “bag at tilt” proximity switches are made, the sequence will then change to step 4.</w:t>
                </w:r>
              </w:p>
              <w:p w:rsidR="00010896" w:rsidRPr="000F175C" w:rsidRDefault="00010896" w:rsidP="00010896">
                <w:pPr>
                  <w:pStyle w:val="ListParagraph"/>
                </w:pPr>
              </w:p>
              <w:p w:rsidR="00010896" w:rsidRDefault="00010896" w:rsidP="00010896">
                <w:pPr>
                  <w:pStyle w:val="ListParagraph"/>
                  <w:numPr>
                    <w:ilvl w:val="0"/>
                    <w:numId w:val="3"/>
                  </w:numPr>
                  <w:spacing w:after="200" w:line="276" w:lineRule="auto"/>
                </w:pPr>
                <w:r>
                  <w:t>Move level cylinder down.</w:t>
                </w:r>
              </w:p>
              <w:p w:rsidR="00010896" w:rsidRDefault="00F3750F" w:rsidP="00F3750F">
                <w:pPr>
                  <w:pStyle w:val="ListParagraph"/>
                </w:pPr>
                <w:r>
                  <w:t>The level cylinder is given 3 seconds to move down and tilt the bag, before the sequence will change to step 5.</w:t>
                </w:r>
              </w:p>
              <w:p w:rsidR="00F3750F" w:rsidRPr="00F3750F" w:rsidRDefault="00F3750F" w:rsidP="00F3750F">
                <w:pPr>
                  <w:pStyle w:val="ListParagraph"/>
                </w:pPr>
              </w:p>
              <w:p w:rsidR="00010896" w:rsidRDefault="00010896" w:rsidP="00010896">
                <w:pPr>
                  <w:pStyle w:val="ListParagraph"/>
                  <w:numPr>
                    <w:ilvl w:val="0"/>
                    <w:numId w:val="3"/>
                  </w:numPr>
                  <w:spacing w:after="200" w:line="276" w:lineRule="auto"/>
                </w:pPr>
                <w:r>
                  <w:t>Move level cylinder up.</w:t>
                </w:r>
              </w:p>
              <w:p w:rsidR="00F3750F" w:rsidRDefault="00F3750F" w:rsidP="00F3750F">
                <w:pPr>
                  <w:pStyle w:val="ListParagraph"/>
                </w:pPr>
                <w:r>
                  <w:t>The level cylinder is given 3 seconds to retract, before the sequence will change to step 6.</w:t>
                </w:r>
              </w:p>
              <w:p w:rsidR="00010896" w:rsidRPr="000F175C" w:rsidRDefault="00010896" w:rsidP="00010896">
                <w:pPr>
                  <w:pStyle w:val="ListParagraph"/>
                </w:pPr>
              </w:p>
              <w:p w:rsidR="00010896" w:rsidRDefault="00010896" w:rsidP="00010896">
                <w:pPr>
                  <w:pStyle w:val="ListParagraph"/>
                  <w:numPr>
                    <w:ilvl w:val="0"/>
                    <w:numId w:val="3"/>
                  </w:numPr>
                  <w:spacing w:after="200" w:line="276" w:lineRule="auto"/>
                </w:pPr>
                <w:r>
                  <w:t>Check for buffer space</w:t>
                </w:r>
              </w:p>
              <w:p w:rsidR="00513ABD" w:rsidRPr="00513ABD" w:rsidRDefault="00513ABD" w:rsidP="00513ABD">
                <w:pPr>
                  <w:pStyle w:val="ListParagraph"/>
                </w:pPr>
                <w:r>
                  <w:t>An assessment is made to determine if releasing the bag is allowed, once release is allowed the sequence will change to step 7.</w:t>
                </w:r>
              </w:p>
              <w:p w:rsidR="00513ABD" w:rsidRPr="00513ABD" w:rsidRDefault="00513ABD" w:rsidP="00513ABD">
                <w:pPr>
                  <w:pStyle w:val="ListParagraph"/>
                </w:pPr>
                <w:r>
                  <w:t>If tracking is being used then a data integrity check place.</w:t>
                </w:r>
              </w:p>
              <w:p w:rsidR="00513ABD" w:rsidRDefault="00513ABD" w:rsidP="00010896">
                <w:pPr>
                  <w:pStyle w:val="ListParagraph"/>
                </w:pPr>
                <w:r>
                  <w:t>If there is outgoing buffer, the line full trip is checked. The “bag at buffer” proximity and state of the going buffer stop is also checked if this is a single bag buffer to ensure a bag is not released with the buffer stop being in a close position.</w:t>
                </w:r>
              </w:p>
              <w:p w:rsidR="00010896" w:rsidRDefault="00513ABD" w:rsidP="00010896">
                <w:pPr>
                  <w:pStyle w:val="ListParagraph"/>
                </w:pPr>
                <w:r>
                  <w:t>If there is no outgoing buffer, a request release signal is sent to the outgoing sequence, valid release is when an enable release signal is received.</w:t>
                </w:r>
              </w:p>
              <w:p w:rsidR="00513ABD" w:rsidRPr="00513ABD" w:rsidRDefault="00513ABD" w:rsidP="00513ABD"/>
              <w:p w:rsidR="00010896" w:rsidRDefault="00010896" w:rsidP="00010896">
                <w:pPr>
                  <w:pStyle w:val="ListParagraph"/>
                  <w:numPr>
                    <w:ilvl w:val="0"/>
                    <w:numId w:val="3"/>
                  </w:numPr>
                  <w:spacing w:after="200" w:line="276" w:lineRule="auto"/>
                </w:pPr>
                <w:r>
                  <w:t>Open stop on line A.</w:t>
                </w:r>
              </w:p>
              <w:p w:rsidR="00010896" w:rsidRDefault="00513ABD" w:rsidP="00010896">
                <w:pPr>
                  <w:pStyle w:val="ListParagraph"/>
                </w:pPr>
                <w:r>
                  <w:t>The point change over to select A. The stop on line A is then opened. The bag will start to gravitate out of the bag stacker, once the “bag</w:t>
                </w:r>
                <w:r w:rsidRPr="005E4F1C">
                  <w:t xml:space="preserve"> released line A</w:t>
                </w:r>
                <w:r>
                  <w:t>” switch is made, the sequence will change to step 8.</w:t>
                </w:r>
              </w:p>
              <w:p w:rsidR="00513ABD" w:rsidRPr="000F175C" w:rsidRDefault="00513ABD" w:rsidP="00010896">
                <w:pPr>
                  <w:pStyle w:val="ListParagraph"/>
                </w:pPr>
              </w:p>
              <w:p w:rsidR="00010896" w:rsidRDefault="00010896" w:rsidP="00010896">
                <w:pPr>
                  <w:pStyle w:val="ListParagraph"/>
                  <w:numPr>
                    <w:ilvl w:val="0"/>
                    <w:numId w:val="3"/>
                  </w:numPr>
                  <w:spacing w:after="200" w:line="276" w:lineRule="auto"/>
                </w:pPr>
                <w:r>
                  <w:t>Open stop on line B.</w:t>
                </w:r>
              </w:p>
              <w:p w:rsidR="00513ABD" w:rsidRDefault="00513ABD" w:rsidP="00513ABD">
                <w:pPr>
                  <w:pStyle w:val="ListParagraph"/>
                </w:pPr>
                <w:r>
                  <w:t>The stop on line B is opened. The bag will continue to gravitate out of the bag stacker, once the “bag released line B” switch is made, the sequence will change to step 9.</w:t>
                </w:r>
              </w:p>
              <w:p w:rsidR="00010896" w:rsidRDefault="00010896" w:rsidP="00010896">
                <w:pPr>
                  <w:pStyle w:val="ListParagraph"/>
                  <w:spacing w:after="200" w:line="276" w:lineRule="auto"/>
                </w:pPr>
              </w:p>
              <w:p w:rsidR="00010896" w:rsidRDefault="005A51AB" w:rsidP="00010896">
                <w:pPr>
                  <w:pStyle w:val="ListParagraph"/>
                  <w:numPr>
                    <w:ilvl w:val="0"/>
                    <w:numId w:val="3"/>
                  </w:numPr>
                  <w:spacing w:after="200" w:line="276" w:lineRule="auto"/>
                </w:pPr>
                <w:r>
                  <w:t>Wait for bag to be released</w:t>
                </w:r>
                <w:r w:rsidR="00010896">
                  <w:t>.</w:t>
                </w:r>
              </w:p>
              <w:p w:rsidR="00513ABD" w:rsidRDefault="00513ABD" w:rsidP="00513ABD">
                <w:pPr>
                  <w:pStyle w:val="ListParagraph"/>
                  <w:spacing w:after="200" w:line="276" w:lineRule="auto"/>
                </w:pPr>
                <w:r>
                  <w:t>If this is a rotary point bag stacker, when the bag trolley on line A arrives at the rotary buffer stop and makes the  “bag on rotary point” switch the rotary point will then change into line B position and the bag will continue to gravitate out of the bag stacker.</w:t>
                </w:r>
              </w:p>
              <w:p w:rsidR="00513ABD" w:rsidRDefault="00513ABD" w:rsidP="00513ABD">
                <w:pPr>
                  <w:pStyle w:val="ListParagraph"/>
                  <w:spacing w:after="200" w:line="276" w:lineRule="auto"/>
                </w:pPr>
                <w:r>
                  <w:t>If this is not a rotary point bag stacker, the point will select line and the bag will continue to gravitate out of the bag stacker.</w:t>
                </w:r>
              </w:p>
              <w:p w:rsidR="00513ABD" w:rsidRPr="00513ABD" w:rsidRDefault="00513ABD" w:rsidP="00513ABD">
                <w:pPr>
                  <w:pStyle w:val="ListParagraph"/>
                  <w:spacing w:after="200" w:line="276" w:lineRule="auto"/>
                </w:pPr>
                <w:r>
                  <w:lastRenderedPageBreak/>
                  <w:t>If there is an outgoing buffer then arrival in the buffer is detected by the line trip proximity switch. If there is no outgoing buffer arrival is detected by the enable release signal changing to false.</w:t>
                </w:r>
              </w:p>
              <w:p w:rsidR="00010896" w:rsidRDefault="00010896" w:rsidP="00010896">
                <w:pPr>
                  <w:pStyle w:val="ListParagraph"/>
                </w:pPr>
              </w:p>
              <w:p w:rsidR="00010896" w:rsidRPr="00010896" w:rsidRDefault="00010896" w:rsidP="00010896"/>
              <w:p w:rsidR="0009445A" w:rsidRDefault="0009445A" w:rsidP="00282A39"/>
            </w:tc>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D17" w:rsidRDefault="001B0D17" w:rsidP="005355D2">
      <w:pPr>
        <w:spacing w:after="0" w:line="240" w:lineRule="auto"/>
      </w:pPr>
      <w:r>
        <w:separator/>
      </w:r>
    </w:p>
  </w:endnote>
  <w:endnote w:type="continuationSeparator" w:id="0">
    <w:p w:rsidR="001B0D17" w:rsidRDefault="001B0D17"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2D" w:rsidRDefault="00BE142D"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6BB4CCEE" wp14:editId="1226C551">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BE142D" w:rsidRDefault="00BE142D"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BE142D" w:rsidRDefault="00BE142D"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BE142D" w:rsidRPr="00E04DE2" w:rsidRDefault="00BE142D"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EE529C" w:rsidRPr="00EE529C">
                              <w:rPr>
                                <w:b/>
                                <w:noProof/>
                                <w:color w:val="FFFFFF" w:themeColor="background1"/>
                              </w:rPr>
                              <w:t>1</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BE142D" w:rsidRDefault="00BE142D"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BE142D" w:rsidRDefault="00BE142D"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BE142D" w:rsidRPr="00E04DE2" w:rsidRDefault="00BE142D"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EE529C" w:rsidRPr="00EE529C">
                        <w:rPr>
                          <w:b/>
                          <w:noProof/>
                          <w:color w:val="FFFFFF" w:themeColor="background1"/>
                        </w:rPr>
                        <w:t>1</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D17" w:rsidRDefault="001B0D17" w:rsidP="005355D2">
      <w:pPr>
        <w:spacing w:after="0" w:line="240" w:lineRule="auto"/>
      </w:pPr>
      <w:r>
        <w:separator/>
      </w:r>
    </w:p>
  </w:footnote>
  <w:footnote w:type="continuationSeparator" w:id="0">
    <w:p w:rsidR="001B0D17" w:rsidRDefault="001B0D17"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2D" w:rsidRPr="008E3D28" w:rsidRDefault="00BE142D"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49D8CF5D" wp14:editId="1D9802EC">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Standard Sequence -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r>
          <w:rPr>
            <w:rFonts w:ascii="Arial" w:hAnsi="Arial" w:cs="Arial"/>
            <w:sz w:val="24"/>
            <w:szCs w:val="24"/>
            <w:lang w:val="en-GB"/>
          </w:rPr>
          <w:t xml:space="preserve">Bag Stacker </w:t>
        </w:r>
        <w:proofErr w:type="gramStart"/>
        <w:r>
          <w:rPr>
            <w:rFonts w:ascii="Arial" w:hAnsi="Arial" w:cs="Arial"/>
            <w:sz w:val="24"/>
            <w:szCs w:val="24"/>
            <w:lang w:val="en-GB"/>
          </w:rPr>
          <w:t>Offgoing</w:t>
        </w:r>
      </w:sdtContent>
    </w:sdt>
    <w:r>
      <w:rPr>
        <w:rFonts w:ascii="Arial" w:hAnsi="Arial" w:cs="Arial"/>
        <w:sz w:val="24"/>
        <w:szCs w:val="24"/>
      </w:rPr>
      <w:t xml:space="preserve"> ,V</w:t>
    </w:r>
    <w:proofErr w:type="gramEnd"/>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sidR="002D77D4">
          <w:rPr>
            <w:rFonts w:ascii="Arial" w:hAnsi="Arial" w:cs="Arial"/>
            <w:sz w:val="24"/>
            <w:szCs w:val="24"/>
            <w:lang w:val="en-GB"/>
          </w:rPr>
          <w:t>1.00.2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6AE"/>
    <w:multiLevelType w:val="hybridMultilevel"/>
    <w:tmpl w:val="F49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Full" w:cryptAlgorithmClass="hash" w:cryptAlgorithmType="typeAny" w:cryptAlgorithmSid="4" w:cryptSpinCount="100000" w:hash="/DJJ1MbzsKyJM3nUb7vddDuFXEs=" w:salt="v0dXDBpNvbQw3Rp6zt8lY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10896"/>
    <w:rsid w:val="000221AE"/>
    <w:rsid w:val="000549DA"/>
    <w:rsid w:val="0007248B"/>
    <w:rsid w:val="00081981"/>
    <w:rsid w:val="00086DD0"/>
    <w:rsid w:val="00091C22"/>
    <w:rsid w:val="0009445A"/>
    <w:rsid w:val="000B57C5"/>
    <w:rsid w:val="000C3680"/>
    <w:rsid w:val="000E31AD"/>
    <w:rsid w:val="001331DC"/>
    <w:rsid w:val="00133A18"/>
    <w:rsid w:val="001B0D17"/>
    <w:rsid w:val="001B7BD0"/>
    <w:rsid w:val="001D427F"/>
    <w:rsid w:val="001E263B"/>
    <w:rsid w:val="001E3056"/>
    <w:rsid w:val="0020373E"/>
    <w:rsid w:val="0023773A"/>
    <w:rsid w:val="00271DB4"/>
    <w:rsid w:val="0027566B"/>
    <w:rsid w:val="00282A39"/>
    <w:rsid w:val="002D77D4"/>
    <w:rsid w:val="0035754D"/>
    <w:rsid w:val="003C2A47"/>
    <w:rsid w:val="003D241C"/>
    <w:rsid w:val="003D6B89"/>
    <w:rsid w:val="003F5C26"/>
    <w:rsid w:val="00463B6C"/>
    <w:rsid w:val="004B020F"/>
    <w:rsid w:val="004C49B0"/>
    <w:rsid w:val="004F369A"/>
    <w:rsid w:val="00505C2E"/>
    <w:rsid w:val="00513ABD"/>
    <w:rsid w:val="0051650C"/>
    <w:rsid w:val="005355D2"/>
    <w:rsid w:val="005765CF"/>
    <w:rsid w:val="0059559B"/>
    <w:rsid w:val="005A51AB"/>
    <w:rsid w:val="005E4F1C"/>
    <w:rsid w:val="005F2511"/>
    <w:rsid w:val="00601C11"/>
    <w:rsid w:val="00644D26"/>
    <w:rsid w:val="006A29F3"/>
    <w:rsid w:val="006A776B"/>
    <w:rsid w:val="006B00D7"/>
    <w:rsid w:val="006B5516"/>
    <w:rsid w:val="006E72F6"/>
    <w:rsid w:val="007326F0"/>
    <w:rsid w:val="007636D4"/>
    <w:rsid w:val="0079013C"/>
    <w:rsid w:val="00795E64"/>
    <w:rsid w:val="007C0F92"/>
    <w:rsid w:val="0080157F"/>
    <w:rsid w:val="008309C9"/>
    <w:rsid w:val="00855DF8"/>
    <w:rsid w:val="00876B1A"/>
    <w:rsid w:val="008924BB"/>
    <w:rsid w:val="008962A0"/>
    <w:rsid w:val="008E3075"/>
    <w:rsid w:val="008E3D28"/>
    <w:rsid w:val="008F2F52"/>
    <w:rsid w:val="00997952"/>
    <w:rsid w:val="009B0D5D"/>
    <w:rsid w:val="009B4164"/>
    <w:rsid w:val="009E6496"/>
    <w:rsid w:val="00A14F02"/>
    <w:rsid w:val="00A41C09"/>
    <w:rsid w:val="00A51A73"/>
    <w:rsid w:val="00A74112"/>
    <w:rsid w:val="00A77825"/>
    <w:rsid w:val="00B404F3"/>
    <w:rsid w:val="00B51930"/>
    <w:rsid w:val="00B700B6"/>
    <w:rsid w:val="00BD053E"/>
    <w:rsid w:val="00BE142D"/>
    <w:rsid w:val="00C107F6"/>
    <w:rsid w:val="00C24821"/>
    <w:rsid w:val="00C40FBF"/>
    <w:rsid w:val="00CD2FED"/>
    <w:rsid w:val="00D375AE"/>
    <w:rsid w:val="00D815C6"/>
    <w:rsid w:val="00E13634"/>
    <w:rsid w:val="00E16B1B"/>
    <w:rsid w:val="00ED665D"/>
    <w:rsid w:val="00EE163C"/>
    <w:rsid w:val="00EE529C"/>
    <w:rsid w:val="00F3750F"/>
    <w:rsid w:val="00F420D6"/>
    <w:rsid w:val="00F52CFB"/>
    <w:rsid w:val="00FB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BE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44F80B97F51A4822B6745F8D2FF77A38"/>
        <w:category>
          <w:name w:val="General"/>
          <w:gallery w:val="placeholder"/>
        </w:category>
        <w:types>
          <w:type w:val="bbPlcHdr"/>
        </w:types>
        <w:behaviors>
          <w:behavior w:val="content"/>
        </w:behaviors>
        <w:guid w:val="{8DBDA8E2-1B22-4061-938A-7F4C675B97AA}"/>
      </w:docPartPr>
      <w:docPartBody>
        <w:p w:rsidR="00CB12B2" w:rsidRDefault="00170416">
          <w:r w:rsidRPr="00550752">
            <w:rPr>
              <w:rStyle w:val="PlaceholderText"/>
            </w:rPr>
            <w:t>[Author]</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8E393D"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8E393D"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8E393D"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8E393D"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8E393D" w:rsidRDefault="00E75260" w:rsidP="00E75260">
          <w:pPr>
            <w:pStyle w:val="FEC1B526168D41D9A18A6CADFAD763FE"/>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8E393D"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8E393D"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8E393D"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8E393D" w:rsidRDefault="00E75260" w:rsidP="00E75260">
          <w:pPr>
            <w:pStyle w:val="C84588731EB549FE9E2B25E90BBF71A9"/>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8E393D"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8E393D" w:rsidRDefault="00E75260" w:rsidP="00E75260">
          <w:pPr>
            <w:pStyle w:val="8DE69FE328934D4291E4DFA9E1B53171"/>
          </w:pPr>
          <w:r w:rsidRPr="00FE7C98">
            <w:rPr>
              <w:rStyle w:val="PlaceholderText"/>
            </w:rPr>
            <w:t>Choose an item.</w:t>
          </w:r>
        </w:p>
      </w:docPartBody>
    </w:docPart>
    <w:docPart>
      <w:docPartPr>
        <w:name w:val="34B515F6A733486CA1D7564EDAE9FFD1"/>
        <w:category>
          <w:name w:val="General"/>
          <w:gallery w:val="placeholder"/>
        </w:category>
        <w:types>
          <w:type w:val="bbPlcHdr"/>
        </w:types>
        <w:behaviors>
          <w:behavior w:val="content"/>
        </w:behaviors>
        <w:guid w:val="{F4AE280A-2435-46E2-908C-56EDEFF5A0B8}"/>
      </w:docPartPr>
      <w:docPartBody>
        <w:p w:rsidR="008E393D" w:rsidRDefault="00E75260" w:rsidP="00E75260">
          <w:pPr>
            <w:pStyle w:val="34B515F6A733486CA1D7564EDAE9FFD1"/>
          </w:pPr>
          <w:r w:rsidRPr="00550752">
            <w:rPr>
              <w:rStyle w:val="PlaceholderText"/>
            </w:rPr>
            <w:t>Click here to enter text.</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8E393D" w:rsidRDefault="00E75260" w:rsidP="00E75260">
          <w:pPr>
            <w:pStyle w:val="060B1A64FF574EB4969481F2C4D0EA8F"/>
          </w:pPr>
          <w:r w:rsidRPr="00550752">
            <w:rPr>
              <w:rStyle w:val="PlaceholderText"/>
            </w:rPr>
            <w:t>Click here to enter text.</w:t>
          </w:r>
        </w:p>
      </w:docPartBody>
    </w:docPart>
    <w:docPart>
      <w:docPartPr>
        <w:name w:val="1FB5718AFCF849268C7ABEFB84675817"/>
        <w:category>
          <w:name w:val="General"/>
          <w:gallery w:val="placeholder"/>
        </w:category>
        <w:types>
          <w:type w:val="bbPlcHdr"/>
        </w:types>
        <w:behaviors>
          <w:behavior w:val="content"/>
        </w:behaviors>
        <w:guid w:val="{E5EC9DFE-1E73-41B3-B65B-6FD81E50ABD7}"/>
      </w:docPartPr>
      <w:docPartBody>
        <w:p w:rsidR="008E393D" w:rsidRDefault="00E75260" w:rsidP="00E75260">
          <w:pPr>
            <w:pStyle w:val="1FB5718AFCF849268C7ABEFB84675817"/>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8E393D"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8E393D"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8E393D"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8E393D" w:rsidRDefault="00E75260" w:rsidP="00E75260">
          <w:pPr>
            <w:pStyle w:val="DF84074C102C47299DDFEA1CBEA870E6"/>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8E393D"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8E393D" w:rsidRDefault="00E75260" w:rsidP="00E75260">
          <w:pPr>
            <w:pStyle w:val="64397D0AE21643B6B57FBB20095FDB66"/>
          </w:pPr>
          <w:r w:rsidRPr="00FE7C98">
            <w:rPr>
              <w:rStyle w:val="PlaceholderText"/>
            </w:rPr>
            <w:t>Choose an item.</w:t>
          </w:r>
        </w:p>
      </w:docPartBody>
    </w:docPart>
    <w:docPart>
      <w:docPartPr>
        <w:name w:val="D65D9E543CD1416D869EFEB39714A890"/>
        <w:category>
          <w:name w:val="General"/>
          <w:gallery w:val="placeholder"/>
        </w:category>
        <w:types>
          <w:type w:val="bbPlcHdr"/>
        </w:types>
        <w:behaviors>
          <w:behavior w:val="content"/>
        </w:behaviors>
        <w:guid w:val="{7FCD8EEA-0D73-4F99-B5DC-4E3CDE4A5EFA}"/>
      </w:docPartPr>
      <w:docPartBody>
        <w:p w:rsidR="008E393D" w:rsidRDefault="00E75260" w:rsidP="00E75260">
          <w:pPr>
            <w:pStyle w:val="D65D9E543CD1416D869EFEB39714A890"/>
          </w:pPr>
          <w:r w:rsidRPr="00550752">
            <w:rPr>
              <w:rStyle w:val="PlaceholderText"/>
            </w:rPr>
            <w:t>Click here to enter text.</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8E393D" w:rsidRDefault="00E75260" w:rsidP="00E75260">
          <w:pPr>
            <w:pStyle w:val="66B881DDCBE44D279A5397FD02000E93"/>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8E393D"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8E393D"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8E393D"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8E393D" w:rsidRDefault="00E75260" w:rsidP="00E75260">
          <w:pPr>
            <w:pStyle w:val="98C3BD5535F549E0BAEEE04C039B4BA6"/>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8E393D"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8E393D" w:rsidRDefault="00E75260" w:rsidP="00E75260">
          <w:pPr>
            <w:pStyle w:val="36B3D5CCF3864066B8F0325ED78B95B3"/>
          </w:pPr>
          <w:r w:rsidRPr="00FE7C98">
            <w:rPr>
              <w:rStyle w:val="PlaceholderText"/>
            </w:rPr>
            <w:t>Choose an item.</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8E393D"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8E393D"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8E393D"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8E393D"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8E393D"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8E393D"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8E393D"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8E393D"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8E393D"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8E393D"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8E393D"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8E393D"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8E393D"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8E393D"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8E393D" w:rsidRDefault="00E75260" w:rsidP="00E75260">
          <w:pPr>
            <w:pStyle w:val="71064F1D20ED4F159B297B8416BD49B9"/>
          </w:pPr>
          <w:r w:rsidRPr="00FE7C98">
            <w:rPr>
              <w:rStyle w:val="PlaceholderText"/>
            </w:rPr>
            <w:t>Choose an item.</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8E393D"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8E393D"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8E393D"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8E393D"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8E393D"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8E393D"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8E393D"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8E393D"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8E393D"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8E393D"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8E393D"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8E393D"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8E393D"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8E393D"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8E393D"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8E393D"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8E393D"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8E393D"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8E393D"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8E393D"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8E393D"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8E393D"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8E393D"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8E393D"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8E393D"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8E393D"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8E393D" w:rsidRDefault="00E75260" w:rsidP="00E75260">
          <w:pPr>
            <w:pStyle w:val="9CACC4E6C6FC46C8A213AD8EF858DD7B"/>
          </w:pPr>
          <w:r w:rsidRPr="00FE7C98">
            <w:rPr>
              <w:rStyle w:val="PlaceholderText"/>
            </w:rPr>
            <w:t>Choose an item.</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8E393D"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8E393D"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8E393D" w:rsidRDefault="00E75260" w:rsidP="00E75260">
          <w:pPr>
            <w:pStyle w:val="0871A9DCE0FF4ABBAA5C6E07ACD8F445"/>
          </w:pPr>
          <w:r w:rsidRPr="00FE7C98">
            <w:rPr>
              <w:rStyle w:val="PlaceholderText"/>
            </w:rPr>
            <w:t>Choose an item.</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8E393D"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8E393D"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8E393D"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8E393D"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8E393D"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8E393D"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8E393D"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8E393D"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8E393D"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8E393D"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8E393D"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8E393D"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8E393D"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8E393D"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8E393D"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8E393D" w:rsidRDefault="00E75260" w:rsidP="00E75260">
          <w:pPr>
            <w:pStyle w:val="9FF474CAC0F34B8092CD1DC13D65649B"/>
          </w:pPr>
          <w:r w:rsidRPr="00550752">
            <w:rPr>
              <w:rStyle w:val="PlaceholderText"/>
            </w:rPr>
            <w:t>Click here to enter text.</w:t>
          </w:r>
        </w:p>
      </w:docPartBody>
    </w:docPart>
    <w:docPart>
      <w:docPartPr>
        <w:name w:val="71EBC1C1328F4A98960AC30D0A803CFB"/>
        <w:category>
          <w:name w:val="General"/>
          <w:gallery w:val="placeholder"/>
        </w:category>
        <w:types>
          <w:type w:val="bbPlcHdr"/>
        </w:types>
        <w:behaviors>
          <w:behavior w:val="content"/>
        </w:behaviors>
        <w:guid w:val="{2D3893E1-18FB-43EA-B70A-92A6A17565FC}"/>
      </w:docPartPr>
      <w:docPartBody>
        <w:p w:rsidR="00471D85" w:rsidRDefault="00471D85" w:rsidP="00471D85">
          <w:pPr>
            <w:pStyle w:val="71EBC1C1328F4A98960AC30D0A803CFB"/>
          </w:pPr>
          <w:r w:rsidRPr="00550752">
            <w:rPr>
              <w:rStyle w:val="PlaceholderText"/>
            </w:rPr>
            <w:t>Click here to enter text.</w:t>
          </w:r>
        </w:p>
      </w:docPartBody>
    </w:docPart>
    <w:docPart>
      <w:docPartPr>
        <w:name w:val="267D90AA41C74567BDF4E3471EED0DFC"/>
        <w:category>
          <w:name w:val="General"/>
          <w:gallery w:val="placeholder"/>
        </w:category>
        <w:types>
          <w:type w:val="bbPlcHdr"/>
        </w:types>
        <w:behaviors>
          <w:behavior w:val="content"/>
        </w:behaviors>
        <w:guid w:val="{CEC6D8FE-80CA-4C93-BACC-777CBA2EA3D9}"/>
      </w:docPartPr>
      <w:docPartBody>
        <w:p w:rsidR="00630E80" w:rsidRDefault="00471D85" w:rsidP="00471D85">
          <w:pPr>
            <w:pStyle w:val="267D90AA41C74567BDF4E3471EED0DFC"/>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0A5715"/>
    <w:rsid w:val="0016016D"/>
    <w:rsid w:val="00170416"/>
    <w:rsid w:val="00293227"/>
    <w:rsid w:val="0045588A"/>
    <w:rsid w:val="00455980"/>
    <w:rsid w:val="00471D85"/>
    <w:rsid w:val="005C6F00"/>
    <w:rsid w:val="00630E80"/>
    <w:rsid w:val="008E393D"/>
    <w:rsid w:val="00963F15"/>
    <w:rsid w:val="00A701E4"/>
    <w:rsid w:val="00A73A69"/>
    <w:rsid w:val="00CB12B2"/>
    <w:rsid w:val="00E75260"/>
    <w:rsid w:val="00EA1AEB"/>
    <w:rsid w:val="00EC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D85"/>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D85"/>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71EBC1C1328F4A98960AC30D0A803CFB">
    <w:name w:val="71EBC1C1328F4A98960AC30D0A803CFB"/>
    <w:rsid w:val="00471D85"/>
  </w:style>
  <w:style w:type="paragraph" w:customStyle="1" w:styleId="9CD810FF1E4C49FEAC87336CE7393D87">
    <w:name w:val="9CD810FF1E4C49FEAC87336CE7393D87"/>
    <w:rsid w:val="00471D85"/>
  </w:style>
  <w:style w:type="paragraph" w:customStyle="1" w:styleId="399623270AFF4844948E5B5820655FD1">
    <w:name w:val="399623270AFF4844948E5B5820655FD1"/>
    <w:rsid w:val="00471D85"/>
  </w:style>
  <w:style w:type="paragraph" w:customStyle="1" w:styleId="9BB4D69074164ECDB61B9F639395E062">
    <w:name w:val="9BB4D69074164ECDB61B9F639395E062"/>
    <w:rsid w:val="00471D85"/>
  </w:style>
  <w:style w:type="paragraph" w:customStyle="1" w:styleId="8B9495809FFB480B937B817F4C9F8BAE">
    <w:name w:val="8B9495809FFB480B937B817F4C9F8BAE"/>
    <w:rsid w:val="00471D85"/>
  </w:style>
  <w:style w:type="paragraph" w:customStyle="1" w:styleId="8A544A856E9D4675A17C200C954FB8E0">
    <w:name w:val="8A544A856E9D4675A17C200C954FB8E0"/>
    <w:rsid w:val="00471D85"/>
  </w:style>
  <w:style w:type="paragraph" w:customStyle="1" w:styleId="3BB161F403854391A21E2F0BC130F57B">
    <w:name w:val="3BB161F403854391A21E2F0BC130F57B"/>
    <w:rsid w:val="00471D85"/>
  </w:style>
  <w:style w:type="paragraph" w:customStyle="1" w:styleId="D2D2CE74AA0C42FC98C89E91D839E179">
    <w:name w:val="D2D2CE74AA0C42FC98C89E91D839E179"/>
    <w:rsid w:val="00471D85"/>
  </w:style>
  <w:style w:type="paragraph" w:customStyle="1" w:styleId="60E22E78350245E38497F703E92BDCCE">
    <w:name w:val="60E22E78350245E38497F703E92BDCCE"/>
    <w:rsid w:val="00471D85"/>
  </w:style>
  <w:style w:type="paragraph" w:customStyle="1" w:styleId="A1C67BCB69174B80ACFC153F1916C989">
    <w:name w:val="A1C67BCB69174B80ACFC153F1916C989"/>
    <w:rsid w:val="00471D85"/>
  </w:style>
  <w:style w:type="paragraph" w:customStyle="1" w:styleId="AE9B4986AD1B4F3798177A24A750B2D6">
    <w:name w:val="AE9B4986AD1B4F3798177A24A750B2D6"/>
    <w:rsid w:val="00471D85"/>
  </w:style>
  <w:style w:type="paragraph" w:customStyle="1" w:styleId="34B2891BD5064072AA329A0953986455">
    <w:name w:val="34B2891BD5064072AA329A0953986455"/>
    <w:rsid w:val="00471D85"/>
  </w:style>
  <w:style w:type="paragraph" w:customStyle="1" w:styleId="AF75CDB0271E438FAF963A0F85A01509">
    <w:name w:val="AF75CDB0271E438FAF963A0F85A01509"/>
    <w:rsid w:val="00471D85"/>
  </w:style>
  <w:style w:type="paragraph" w:customStyle="1" w:styleId="56AC5765C0904399890FFE7C138C8CAA">
    <w:name w:val="56AC5765C0904399890FFE7C138C8CAA"/>
    <w:rsid w:val="00471D85"/>
  </w:style>
  <w:style w:type="paragraph" w:customStyle="1" w:styleId="1048986CF40C4BEFA50E9E2F75AD6043">
    <w:name w:val="1048986CF40C4BEFA50E9E2F75AD6043"/>
    <w:rsid w:val="00471D85"/>
  </w:style>
  <w:style w:type="paragraph" w:customStyle="1" w:styleId="4DC3E4A9F4224BB884C80FB937654529">
    <w:name w:val="4DC3E4A9F4224BB884C80FB937654529"/>
    <w:rsid w:val="00471D85"/>
  </w:style>
  <w:style w:type="paragraph" w:customStyle="1" w:styleId="267D90AA41C74567BDF4E3471EED0DFC">
    <w:name w:val="267D90AA41C74567BDF4E3471EED0DFC"/>
    <w:rsid w:val="00471D85"/>
  </w:style>
  <w:style w:type="paragraph" w:customStyle="1" w:styleId="65D19B12F9EF4A86AF34336F3E2CE806">
    <w:name w:val="65D19B12F9EF4A86AF34336F3E2CE806"/>
    <w:rsid w:val="00471D85"/>
  </w:style>
  <w:style w:type="paragraph" w:customStyle="1" w:styleId="8E0C932831044A7E91A82C9A93EE412F">
    <w:name w:val="8E0C932831044A7E91A82C9A93EE412F"/>
    <w:rsid w:val="00471D85"/>
  </w:style>
  <w:style w:type="paragraph" w:customStyle="1" w:styleId="0176473025214950AB59E2FDCA40E781">
    <w:name w:val="0176473025214950AB59E2FDCA40E781"/>
    <w:rsid w:val="00471D85"/>
  </w:style>
  <w:style w:type="paragraph" w:customStyle="1" w:styleId="C88ED7BDED7F4CF5A7F398D75164599F">
    <w:name w:val="C88ED7BDED7F4CF5A7F398D75164599F"/>
    <w:rsid w:val="00471D85"/>
  </w:style>
  <w:style w:type="paragraph" w:customStyle="1" w:styleId="AA03A6DA8BB44B22930CAC1A9189FD0A">
    <w:name w:val="AA03A6DA8BB44B22930CAC1A9189FD0A"/>
    <w:rsid w:val="00471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20A86-D813-47C2-BC0E-C950D0669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65</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Bag Stacker Offgoing</dc:subject>
  <dc:creator>Tim Reamsbottom</dc:creator>
  <cp:lastModifiedBy>Tim Reamsbottom</cp:lastModifiedBy>
  <cp:revision>21</cp:revision>
  <cp:lastPrinted>2015-07-13T12:39:00Z</cp:lastPrinted>
  <dcterms:created xsi:type="dcterms:W3CDTF">2015-07-14T14:05:00Z</dcterms:created>
  <dcterms:modified xsi:type="dcterms:W3CDTF">2018-02-07T10:08:00Z</dcterms:modified>
  <cp:contentStatus>1.00.2</cp:contentStatus>
</cp:coreProperties>
</file>