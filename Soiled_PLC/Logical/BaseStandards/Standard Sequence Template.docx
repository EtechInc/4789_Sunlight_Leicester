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52" w:rsidRDefault="008E3075" w:rsidP="000549DA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t>Sequence Title</w:t>
      </w:r>
      <w:r w:rsidR="008F2F52" w:rsidRPr="00C24821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id w:val="582036393"/>
          <w:placeholder>
            <w:docPart w:val="DefaultPlaceholder_1082065158"/>
          </w:placeholder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alias w:val="Subject"/>
              <w:tag w:val=""/>
              <w:id w:val="1162733298"/>
              <w:placeholder>
                <w:docPart w:val="7E3F68ED20C9402A8D4271643470EB6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331DC">
                <w:rPr>
                  <w:rFonts w:ascii="Arial" w:hAnsi="Arial" w:cs="Arial"/>
                  <w:sz w:val="24"/>
                  <w:szCs w:val="24"/>
                </w:rPr>
                <w:t>Title</w:t>
              </w:r>
            </w:sdtContent>
          </w:sdt>
        </w:sdtContent>
      </w:sdt>
    </w:p>
    <w:p w:rsidR="00463B6C" w:rsidRDefault="00463B6C" w:rsidP="00054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t>Doc Version</w:t>
      </w:r>
      <w:r w:rsidRPr="0027566B">
        <w:rPr>
          <w:rFonts w:ascii="Arial" w:hAnsi="Arial" w:cs="Arial"/>
          <w:b/>
          <w:color w:val="548DD4" w:themeColor="text2" w:themeTint="99"/>
          <w:sz w:val="24"/>
          <w:szCs w:val="24"/>
        </w:rPr>
        <w:t>:</w:t>
      </w:r>
      <w:r>
        <w:rPr>
          <w:rFonts w:ascii="Arial" w:hAnsi="Arial" w:cs="Arial"/>
          <w:b/>
          <w:color w:val="548DD4" w:themeColor="text2" w:themeTint="99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548DD4" w:themeColor="text2" w:themeTint="99"/>
            <w:sz w:val="24"/>
            <w:szCs w:val="24"/>
          </w:rPr>
          <w:id w:val="814303883"/>
          <w:placeholder>
            <w:docPart w:val="DefaultPlaceholder_1082065158"/>
          </w:placeholder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alias w:val="Status"/>
              <w:tag w:val=""/>
              <w:id w:val="333498516"/>
              <w:placeholder>
                <w:docPart w:val="12DA554196DC46CB95D61AC75C7DCAD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C24821" w:rsidRPr="00C24821">
                <w:rPr>
                  <w:rFonts w:ascii="Arial" w:hAnsi="Arial" w:cs="Arial"/>
                  <w:sz w:val="24"/>
                  <w:szCs w:val="24"/>
                </w:rPr>
                <w:t>1.00.0</w:t>
              </w:r>
            </w:sdtContent>
          </w:sdt>
        </w:sdtContent>
      </w:sdt>
    </w:p>
    <w:p w:rsidR="00463B6C" w:rsidRDefault="00463B6C" w:rsidP="00054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t>Published By</w:t>
      </w:r>
      <w:r w:rsidRPr="0027566B">
        <w:rPr>
          <w:rFonts w:ascii="Arial" w:hAnsi="Arial" w:cs="Arial"/>
          <w:b/>
          <w:color w:val="548DD4" w:themeColor="text2" w:themeTint="99"/>
          <w:sz w:val="24"/>
          <w:szCs w:val="24"/>
        </w:rPr>
        <w:t>:</w:t>
      </w:r>
      <w:r>
        <w:rPr>
          <w:rFonts w:ascii="Arial" w:hAnsi="Arial" w:cs="Arial"/>
          <w:b/>
          <w:color w:val="548DD4" w:themeColor="text2" w:themeTint="99"/>
          <w:sz w:val="24"/>
          <w:szCs w:val="24"/>
        </w:rPr>
        <w:t xml:space="preserve"> </w:t>
      </w:r>
      <w:r w:rsidR="004F369A">
        <w:rPr>
          <w:rFonts w:ascii="Arial" w:hAnsi="Arial" w:cs="Arial"/>
          <w:b/>
          <w:color w:val="548DD4" w:themeColor="text2" w:themeTint="99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color w:val="548DD4" w:themeColor="text2" w:themeTint="99"/>
            <w:sz w:val="24"/>
            <w:szCs w:val="24"/>
          </w:rPr>
          <w:id w:val="213396883"/>
          <w:placeholder>
            <w:docPart w:val="DefaultPlaceholder_1082065158"/>
          </w:placeholder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alias w:val="Author"/>
              <w:tag w:val=""/>
              <w:id w:val="-1014528224"/>
              <w:placeholder>
                <w:docPart w:val="44F80B97F51A4822B6745F8D2FF77A3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331DC">
                <w:rPr>
                  <w:rFonts w:ascii="Arial" w:hAnsi="Arial" w:cs="Arial"/>
                  <w:sz w:val="24"/>
                  <w:szCs w:val="24"/>
                  <w:lang w:val="en-GB"/>
                </w:rPr>
                <w:t>Author</w:t>
              </w:r>
            </w:sdtContent>
          </w:sdt>
        </w:sdtContent>
      </w:sdt>
    </w:p>
    <w:p w:rsidR="000549DA" w:rsidRDefault="000549DA" w:rsidP="000549DA">
      <w:pPr>
        <w:rPr>
          <w:sz w:val="24"/>
          <w:szCs w:val="24"/>
        </w:rPr>
      </w:pPr>
      <w:r w:rsidRPr="0027566B">
        <w:rPr>
          <w:rFonts w:ascii="Arial" w:hAnsi="Arial" w:cs="Arial"/>
          <w:b/>
          <w:color w:val="548DD4" w:themeColor="text2" w:themeTint="99"/>
          <w:sz w:val="24"/>
          <w:szCs w:val="24"/>
        </w:rPr>
        <w:t>Publish Date</w:t>
      </w:r>
      <w:r>
        <w:rPr>
          <w:rFonts w:ascii="Arial" w:hAnsi="Arial" w:cs="Arial"/>
        </w:rPr>
        <w:t xml:space="preserve">: </w:t>
      </w:r>
      <w:sdt>
        <w:sdtPr>
          <w:rPr>
            <w:sz w:val="24"/>
            <w:szCs w:val="24"/>
          </w:rPr>
          <w:id w:val="1445033619"/>
          <w:placeholder>
            <w:docPart w:val="3777F913EEF84AA2994670295AE7052A"/>
          </w:placeholder>
          <w:date w:fullDate="2015-07-14T00:00: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C24821">
            <w:rPr>
              <w:sz w:val="24"/>
              <w:szCs w:val="24"/>
              <w:lang w:val="en-GB"/>
            </w:rPr>
            <w:t>14/07/2015</w:t>
          </w:r>
        </w:sdtContent>
      </w:sdt>
    </w:p>
    <w:p w:rsidR="00E13634" w:rsidRDefault="00E13634" w:rsidP="00E13634">
      <w:pPr>
        <w:pStyle w:val="Heading1"/>
        <w:pBdr>
          <w:top w:val="single" w:sz="12" w:space="2" w:color="auto"/>
        </w:pBdr>
      </w:pPr>
      <w:r>
        <w:t>Version History</w:t>
      </w:r>
    </w:p>
    <w:p w:rsidR="00E13634" w:rsidRDefault="00E13634" w:rsidP="00E13634">
      <w:pPr>
        <w:rPr>
          <w:lang w:val="en-GB"/>
        </w:rPr>
      </w:pPr>
    </w:p>
    <w:p w:rsidR="00E13634" w:rsidRDefault="00E13634" w:rsidP="00E13634">
      <w:pPr>
        <w:jc w:val="center"/>
        <w:rPr>
          <w:i/>
          <w:lang w:val="en-GB"/>
        </w:rPr>
      </w:pPr>
      <w:r w:rsidRPr="00E13634">
        <w:rPr>
          <w:i/>
          <w:lang w:val="en-GB"/>
        </w:rPr>
        <w:t>The version number corresponds with the program version number set in Automation Studio.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479"/>
        <w:gridCol w:w="1613"/>
        <w:gridCol w:w="5247"/>
        <w:gridCol w:w="1237"/>
      </w:tblGrid>
      <w:tr w:rsidR="000B57C5" w:rsidRPr="00E13634" w:rsidTr="000B57C5">
        <w:tc>
          <w:tcPr>
            <w:tcW w:w="1482" w:type="dxa"/>
            <w:shd w:val="clear" w:color="auto" w:fill="548DD4" w:themeFill="text2" w:themeFillTint="99"/>
          </w:tcPr>
          <w:p w:rsidR="000B57C5" w:rsidRPr="005765CF" w:rsidRDefault="000B57C5" w:rsidP="00E1363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 w:rsidRPr="005765CF"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Publish Date</w:t>
            </w:r>
          </w:p>
        </w:tc>
        <w:tc>
          <w:tcPr>
            <w:tcW w:w="1627" w:type="dxa"/>
            <w:shd w:val="clear" w:color="auto" w:fill="548DD4" w:themeFill="text2" w:themeFillTint="99"/>
          </w:tcPr>
          <w:p w:rsidR="000B57C5" w:rsidRPr="005765CF" w:rsidRDefault="000B57C5" w:rsidP="00E1363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 w:rsidRPr="005765CF"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Version Number</w:t>
            </w:r>
          </w:p>
        </w:tc>
        <w:tc>
          <w:tcPr>
            <w:tcW w:w="5363" w:type="dxa"/>
            <w:shd w:val="clear" w:color="auto" w:fill="548DD4" w:themeFill="text2" w:themeFillTint="99"/>
          </w:tcPr>
          <w:p w:rsidR="000B57C5" w:rsidRPr="005765CF" w:rsidRDefault="000B57C5" w:rsidP="00E1363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 w:rsidRPr="005765CF"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Comments</w:t>
            </w:r>
          </w:p>
        </w:tc>
        <w:tc>
          <w:tcPr>
            <w:tcW w:w="1104" w:type="dxa"/>
            <w:shd w:val="clear" w:color="auto" w:fill="548DD4" w:themeFill="text2" w:themeFillTint="99"/>
          </w:tcPr>
          <w:p w:rsidR="000B57C5" w:rsidRPr="005765CF" w:rsidRDefault="000B57C5" w:rsidP="00E1363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Engineer Initials</w:t>
            </w:r>
          </w:p>
        </w:tc>
      </w:tr>
      <w:tr w:rsidR="000B57C5" w:rsidRPr="000E31AD" w:rsidTr="0023773A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D375AE" w:rsidP="00997952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89214161"/>
                <w:placeholder>
                  <w:docPart w:val="5302055DDD804FA7939F5D247FF7D2C2"/>
                </w:placeholder>
                <w:date w:fullDate="2015-07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1E263B">
                  <w:rPr>
                    <w:sz w:val="24"/>
                    <w:szCs w:val="24"/>
                  </w:rPr>
                  <w:t>14/07/2015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-1462335849"/>
            <w:placeholder>
              <w:docPart w:val="93996E3312F245D8BF3A48F509EF1D2F"/>
            </w:placeholder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997952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1.00.0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635325349"/>
            <w:placeholder>
              <w:docPart w:val="93996E3312F245D8BF3A48F509EF1D2F"/>
            </w:placeholder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0B57C5" w:rsidP="00C2482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First Release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072037234"/>
            <w:placeholder>
              <w:docPart w:val="6284C9BB7F6344F689DBA9668E6FC4DC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A77825" w:rsidP="00A77825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23773A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D375AE" w:rsidP="00997952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61262424"/>
                <w:placeholder>
                  <w:docPart w:val="6EBE834F65BF4F49AFBDBFECC028A63C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879595780"/>
            <w:placeholder>
              <w:docPart w:val="0390DB7FC7A84A1487934FDE7F07E8BB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997952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720591070"/>
            <w:placeholder>
              <w:docPart w:val="0390DB7FC7A84A1487934FDE7F07E8BB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C40FB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4551399"/>
            <w:placeholder>
              <w:docPart w:val="1D86A817CCEF4FA1A30303AD6DF16494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23773A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23773A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D375AE" w:rsidP="00997952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589423802"/>
                <w:placeholder>
                  <w:docPart w:val="FCD93927C0D247AFA9FBDF3F39E5E220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1962692569"/>
            <w:placeholder>
              <w:docPart w:val="E99C6D1276DC4E4083DA930CB71A2258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997952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897884119"/>
            <w:placeholder>
              <w:docPart w:val="E99C6D1276DC4E4083DA930CB71A2258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35987541"/>
            <w:placeholder>
              <w:docPart w:val="B2B5681D925E4884AF067A4B71777164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23773A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23773A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D375AE" w:rsidP="00997952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520084497"/>
                <w:placeholder>
                  <w:docPart w:val="52F0F76149E34650B4F123304E748FD1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-108195551"/>
            <w:placeholder>
              <w:docPart w:val="ED1CA34628F849599590EC7BF4E574F3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997952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928836376"/>
            <w:placeholder>
              <w:docPart w:val="ED1CA34628F849599590EC7BF4E574F3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815876639"/>
            <w:placeholder>
              <w:docPart w:val="9EA5D6A70CC04542B32E769C0A8EAA76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23773A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23773A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D375AE" w:rsidP="00997952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501242012"/>
                <w:placeholder>
                  <w:docPart w:val="A3B13EFD4BDD415BB4791FB92DBD8062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-1682738551"/>
            <w:placeholder>
              <w:docPart w:val="2C736904D8BE4ED3A84FFDE70E3F36D8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997952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303961708"/>
            <w:placeholder>
              <w:docPart w:val="2C736904D8BE4ED3A84FFDE70E3F36D8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748238258"/>
            <w:placeholder>
              <w:docPart w:val="D26CFA14A3DB4C25A993D86DFD049C8D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23773A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23773A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D375AE" w:rsidP="00997952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551160464"/>
                <w:placeholder>
                  <w:docPart w:val="B521CB64FD21443796D6BF61A2403066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1523118940"/>
            <w:placeholder>
              <w:docPart w:val="F9A0C43F6ADE454F88AA13F0391E3193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997952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860115057"/>
            <w:placeholder>
              <w:docPart w:val="F9A0C43F6ADE454F88AA13F0391E3193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948495144"/>
            <w:placeholder>
              <w:docPart w:val="D4EB248DAD7546FCBF9357F214D89ED1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23773A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23773A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D375AE" w:rsidP="00997952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117710380"/>
                <w:placeholder>
                  <w:docPart w:val="1724031616E34358B7D0D4F518362A73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-1440209312"/>
            <w:placeholder>
              <w:docPart w:val="01189C653C584FB0ACC1E05739BBAC09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997952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078776499"/>
            <w:placeholder>
              <w:docPart w:val="01189C653C584FB0ACC1E05739BBAC09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2111047796"/>
            <w:placeholder>
              <w:docPart w:val="0BF4C5F0AE0D4B16B6D2558A575552E8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23773A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23773A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D375AE" w:rsidP="005765CF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357807920"/>
                <w:placeholder>
                  <w:docPart w:val="87D2E101CD3249FCA87D294599D3A90F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272141945"/>
            <w:placeholder>
              <w:docPart w:val="829C3E69336F462B94EBC81ABB9A0B43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45397F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369341336"/>
            <w:placeholder>
              <w:docPart w:val="829C3E69336F462B94EBC81ABB9A0B43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172453824"/>
            <w:placeholder>
              <w:docPart w:val="93029167487B4CD98734997FE61C6078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23773A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23773A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D375AE" w:rsidP="005765CF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515776738"/>
                <w:placeholder>
                  <w:docPart w:val="D9D6302F0FB04BED954995ED8363186B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1262105058"/>
            <w:placeholder>
              <w:docPart w:val="20B55AE7CD3E4BB1A1782A15B013B446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45397F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267013391"/>
            <w:placeholder>
              <w:docPart w:val="20B55AE7CD3E4BB1A1782A15B013B446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232576856"/>
            <w:placeholder>
              <w:docPart w:val="E8097BB502804DB0ADC3456C43B71FD1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23773A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23773A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D375AE" w:rsidP="005765CF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69501788"/>
                <w:placeholder>
                  <w:docPart w:val="B1590FFCAFE44E75B499F51EE905A803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1983342350"/>
            <w:placeholder>
              <w:docPart w:val="6BCAC5AA31BE47789368FADE4253F6E5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45397F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07379457"/>
            <w:placeholder>
              <w:docPart w:val="6BCAC5AA31BE47789368FADE4253F6E5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757783825"/>
            <w:placeholder>
              <w:docPart w:val="34FE15E518BE4AD4A8407ACDD78B1665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23773A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23773A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D375AE" w:rsidP="005765CF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6753850"/>
                <w:placeholder>
                  <w:docPart w:val="596D9465CE9B4698A46710366183A91F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459461748"/>
            <w:placeholder>
              <w:docPart w:val="1AC2358855BB4A17B014A81136445666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45397F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24026811"/>
            <w:placeholder>
              <w:docPart w:val="1AC2358855BB4A17B014A81136445666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63851357"/>
            <w:placeholder>
              <w:docPart w:val="15BA5C4352994BB2BABA6AF119AE2940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23773A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23773A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D375AE" w:rsidP="005765CF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2009710545"/>
                <w:placeholder>
                  <w:docPart w:val="633BF06EDAC34520A60EAA29E6684C08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-917240604"/>
            <w:placeholder>
              <w:docPart w:val="70EBEB5A9BD745C6AE13F8B565432CDA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45397F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353194324"/>
            <w:placeholder>
              <w:docPart w:val="70EBEB5A9BD745C6AE13F8B565432CDA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477026678"/>
            <w:placeholder>
              <w:docPart w:val="AC0812B44AB04E6FB688D67AEF27CBC0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23773A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23773A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D375AE" w:rsidP="005765CF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559301035"/>
                <w:placeholder>
                  <w:docPart w:val="23F01B686BF94A0CAD595454B2D2018A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-168794441"/>
            <w:placeholder>
              <w:docPart w:val="AB54256B698747CDB25E34B625F56E62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45397F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799524117"/>
            <w:placeholder>
              <w:docPart w:val="AB54256B698747CDB25E34B625F56E62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201367703"/>
            <w:placeholder>
              <w:docPart w:val="519E3E72DB284D358823B6EBA932EC31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23773A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27566B" w:rsidRDefault="00876B1A" w:rsidP="0051650C">
      <w:pPr>
        <w:pStyle w:val="Heading1"/>
      </w:pPr>
      <w:r>
        <w:lastRenderedPageBreak/>
        <w:t>Sequence Description</w:t>
      </w:r>
    </w:p>
    <w:p w:rsidR="0027566B" w:rsidRDefault="0027566B" w:rsidP="0027566B">
      <w:pPr>
        <w:rPr>
          <w:lang w:val="en-GB"/>
        </w:rPr>
      </w:pPr>
    </w:p>
    <w:p w:rsidR="00A51A73" w:rsidRDefault="00876B1A" w:rsidP="00A51A73">
      <w:pPr>
        <w:pStyle w:val="Heading2"/>
      </w:pPr>
      <w:r>
        <w:t>Basic Sequence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07F6" w:rsidTr="0009445A">
        <w:trPr>
          <w:trHeight w:val="1701"/>
        </w:trPr>
        <w:sdt>
          <w:sdtPr>
            <w:id w:val="1008023490"/>
            <w:placeholder>
              <w:docPart w:val="DefaultPlaceholder_1082065158"/>
            </w:placeholder>
            <w:showingPlcHdr/>
          </w:sdtPr>
          <w:sdtEndPr>
            <w:rPr>
              <w:sz w:val="24"/>
              <w:szCs w:val="24"/>
            </w:rPr>
          </w:sdtEndPr>
          <w:sdtContent>
            <w:tc>
              <w:tcPr>
                <w:tcW w:w="9576" w:type="dxa"/>
              </w:tcPr>
              <w:p w:rsidR="00C107F6" w:rsidRDefault="001331DC" w:rsidP="001331DC"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8E3D28" w:rsidRDefault="005765CF" w:rsidP="005765CF">
      <w:pPr>
        <w:pStyle w:val="Heading2"/>
      </w:pPr>
      <w:r>
        <w:t>Sequence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5765CF" w:rsidTr="005765CF">
        <w:tc>
          <w:tcPr>
            <w:tcW w:w="1242" w:type="dxa"/>
            <w:shd w:val="clear" w:color="auto" w:fill="548DD4" w:themeFill="text2" w:themeFillTint="99"/>
          </w:tcPr>
          <w:p w:rsidR="005765CF" w:rsidRPr="005765CF" w:rsidRDefault="005765CF" w:rsidP="002C6E0A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 w:rsidRPr="005765CF"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Step</w:t>
            </w:r>
          </w:p>
        </w:tc>
        <w:tc>
          <w:tcPr>
            <w:tcW w:w="8334" w:type="dxa"/>
            <w:shd w:val="clear" w:color="auto" w:fill="548DD4" w:themeFill="text2" w:themeFillTint="99"/>
          </w:tcPr>
          <w:p w:rsidR="005765CF" w:rsidRPr="005765CF" w:rsidRDefault="005765CF" w:rsidP="002C6E0A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 w:rsidRPr="005765CF"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5765CF" w:rsidTr="008F2F52">
        <w:trPr>
          <w:trHeight w:val="397"/>
        </w:trPr>
        <w:tc>
          <w:tcPr>
            <w:tcW w:w="1242" w:type="dxa"/>
            <w:vAlign w:val="center"/>
          </w:tcPr>
          <w:p w:rsidR="005765CF" w:rsidRPr="003F5C26" w:rsidRDefault="005765CF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0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591821433"/>
              <w:placeholder>
                <w:docPart w:val="DefaultPlaceholder_1082065158"/>
              </w:placeholder>
              <w:showingPlcHdr/>
            </w:sdtPr>
            <w:sdtEndPr/>
            <w:sdtContent>
              <w:p w:rsidR="005765CF" w:rsidRPr="003F5C26" w:rsidRDefault="001331DC" w:rsidP="001331DC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1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-2050687419"/>
              <w:placeholder>
                <w:docPart w:val="742C93221CA5434D93A684A60C78FAB1"/>
              </w:placeholder>
              <w:showingPlcHdr/>
            </w:sdtPr>
            <w:sdtEndPr/>
            <w:sdtContent>
              <w:p w:rsidR="008F2F52" w:rsidRDefault="001331DC" w:rsidP="001331DC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2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543952125"/>
              <w:placeholder>
                <w:docPart w:val="B5A0AFBC68D14F90BB12C56D685B0A1D"/>
              </w:placeholder>
              <w:showingPlcHdr/>
            </w:sdtPr>
            <w:sdtEndPr/>
            <w:sdtContent>
              <w:p w:rsidR="008F2F52" w:rsidRDefault="001331DC" w:rsidP="001331DC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3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2024675341"/>
              <w:placeholder>
                <w:docPart w:val="71832249F14C4E789248BA6D9E12ECE9"/>
              </w:placeholder>
              <w:showingPlcHdr/>
            </w:sdtPr>
            <w:sdtEndPr/>
            <w:sdtContent>
              <w:p w:rsidR="008F2F52" w:rsidRDefault="001331DC" w:rsidP="001331DC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4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81426011"/>
              <w:placeholder>
                <w:docPart w:val="63F9CAC77B534671BB2A31799924129D"/>
              </w:placeholder>
              <w:showingPlcHdr/>
            </w:sdtPr>
            <w:sdtEndPr/>
            <w:sdtContent>
              <w:p w:rsidR="008F2F52" w:rsidRPr="00FB21A4" w:rsidRDefault="001331DC" w:rsidP="001331DC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5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685794919"/>
              <w:placeholder>
                <w:docPart w:val="7F293931BF5B46B1BE5379FC0048D06A"/>
              </w:placeholder>
              <w:showingPlcHdr/>
            </w:sdtPr>
            <w:sdtEndPr/>
            <w:sdtContent>
              <w:p w:rsidR="008F2F52" w:rsidRDefault="001331DC" w:rsidP="001331DC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6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888770071"/>
              <w:placeholder>
                <w:docPart w:val="EC703D5667B84181BE8E5B118A330680"/>
              </w:placeholder>
              <w:showingPlcHdr/>
            </w:sdtPr>
            <w:sdtEndPr/>
            <w:sdtContent>
              <w:p w:rsidR="008F2F52" w:rsidRDefault="001331DC" w:rsidP="001331DC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7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391856403"/>
              <w:placeholder>
                <w:docPart w:val="A4FCBF5B9D2A4582826F189FAAFFB535"/>
              </w:placeholder>
              <w:showingPlcHdr/>
            </w:sdtPr>
            <w:sdtEndPr/>
            <w:sdtContent>
              <w:p w:rsidR="008F2F52" w:rsidRDefault="001331DC" w:rsidP="001331DC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8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-1931958520"/>
              <w:placeholder>
                <w:docPart w:val="75B5A1607BEB4BF689A0349F9A976B53"/>
              </w:placeholder>
              <w:showingPlcHdr/>
            </w:sdtPr>
            <w:sdtEndPr/>
            <w:sdtContent>
              <w:p w:rsidR="008F2F52" w:rsidRDefault="001331DC" w:rsidP="001331DC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9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476578079"/>
              <w:placeholder>
                <w:docPart w:val="7B70E8D6549C45358A9AE63C139A342C"/>
              </w:placeholder>
              <w:showingPlcHdr/>
            </w:sdtPr>
            <w:sdtEndPr/>
            <w:sdtContent>
              <w:p w:rsidR="008F2F52" w:rsidRDefault="001331DC" w:rsidP="001331DC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10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-1786495505"/>
              <w:placeholder>
                <w:docPart w:val="C2D171119A1C474EA605827419AB7F23"/>
              </w:placeholder>
              <w:showingPlcHdr/>
            </w:sdtPr>
            <w:sdtEndPr/>
            <w:sdtContent>
              <w:p w:rsidR="008F2F52" w:rsidRDefault="001331DC" w:rsidP="001331DC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317852756"/>
              <w:placeholder>
                <w:docPart w:val="7295F3607D69461598B11D86B8B318E4"/>
              </w:placeholder>
              <w:showingPlcHdr/>
            </w:sdtPr>
            <w:sdtEndPr/>
            <w:sdtContent>
              <w:p w:rsidR="008F2F52" w:rsidRDefault="001331DC" w:rsidP="001331DC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-1525097957"/>
              <w:placeholder>
                <w:docPart w:val="6C8AB6074C4243328F229327B0A5AFD1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96597203"/>
              <w:placeholder>
                <w:docPart w:val="C077EC89B10844159A281FB173AC2510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-1824040462"/>
              <w:placeholder>
                <w:docPart w:val="5AFAA3B1BEA446568BD29ABFCAB532B9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680628681"/>
              <w:placeholder>
                <w:docPart w:val="BB01217D581F41D5BAE66D51B2F42EC5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1243840327"/>
              <w:placeholder>
                <w:docPart w:val="867555C997EC4BBAB5F220485350787E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1996447438"/>
              <w:placeholder>
                <w:docPart w:val="D97BCB3130364B1387D8C5FBA359EC75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82960036"/>
              <w:placeholder>
                <w:docPart w:val="CDB7A3189DFC433F911DB2B9A5FD3D95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699139831"/>
              <w:placeholder>
                <w:docPart w:val="D2955FA692D84D91943D3C8250D8F054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349999546"/>
              <w:placeholder>
                <w:docPart w:val="96476E765B844128AB51E017956B8ECA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:rsidR="006A776B" w:rsidRDefault="006A776B" w:rsidP="005765CF">
      <w:pPr>
        <w:rPr>
          <w:lang w:val="en-GB"/>
        </w:rPr>
      </w:pPr>
    </w:p>
    <w:p w:rsidR="00B404F3" w:rsidRDefault="006A776B" w:rsidP="006A776B">
      <w:pPr>
        <w:pStyle w:val="Heading1"/>
      </w:pPr>
      <w:r>
        <w:lastRenderedPageBreak/>
        <w:t>IO Description</w:t>
      </w:r>
    </w:p>
    <w:p w:rsidR="006A776B" w:rsidRDefault="006A776B" w:rsidP="006A776B">
      <w:pPr>
        <w:pStyle w:val="Heading2"/>
      </w:pPr>
      <w:r>
        <w:t>Standard IO Descriptions</w:t>
      </w:r>
    </w:p>
    <w:tbl>
      <w:tblPr>
        <w:tblStyle w:val="TableGrid"/>
        <w:tblpPr w:leftFromText="180" w:rightFromText="180" w:vertAnchor="page" w:horzAnchor="margin" w:tblpY="2596"/>
        <w:tblW w:w="9889" w:type="dxa"/>
        <w:tblLook w:val="04A0" w:firstRow="1" w:lastRow="0" w:firstColumn="1" w:lastColumn="0" w:noHBand="0" w:noVBand="1"/>
      </w:tblPr>
      <w:tblGrid>
        <w:gridCol w:w="1273"/>
        <w:gridCol w:w="1006"/>
        <w:gridCol w:w="1414"/>
        <w:gridCol w:w="6196"/>
      </w:tblGrid>
      <w:tr w:rsidR="009B4164" w:rsidRPr="00E13634" w:rsidTr="009B0D5D">
        <w:trPr>
          <w:trHeight w:val="402"/>
        </w:trPr>
        <w:tc>
          <w:tcPr>
            <w:tcW w:w="1273" w:type="dxa"/>
            <w:shd w:val="clear" w:color="auto" w:fill="548DD4" w:themeFill="text2" w:themeFillTint="99"/>
          </w:tcPr>
          <w:p w:rsidR="009B4164" w:rsidRPr="005765CF" w:rsidRDefault="009B4164" w:rsidP="009B416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Standard Block number</w:t>
            </w:r>
          </w:p>
        </w:tc>
        <w:tc>
          <w:tcPr>
            <w:tcW w:w="1006" w:type="dxa"/>
            <w:shd w:val="clear" w:color="auto" w:fill="548DD4" w:themeFill="text2" w:themeFillTint="99"/>
          </w:tcPr>
          <w:p w:rsidR="009B4164" w:rsidRPr="005765CF" w:rsidRDefault="009B4164" w:rsidP="009B416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Block Port</w:t>
            </w:r>
          </w:p>
        </w:tc>
        <w:tc>
          <w:tcPr>
            <w:tcW w:w="1414" w:type="dxa"/>
            <w:shd w:val="clear" w:color="auto" w:fill="548DD4" w:themeFill="text2" w:themeFillTint="99"/>
          </w:tcPr>
          <w:p w:rsidR="009B4164" w:rsidRDefault="0009445A" w:rsidP="009B416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Input</w:t>
            </w:r>
          </w:p>
          <w:p w:rsidR="009B4164" w:rsidRPr="005765CF" w:rsidRDefault="009B4164" w:rsidP="009B416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Output</w:t>
            </w:r>
          </w:p>
        </w:tc>
        <w:tc>
          <w:tcPr>
            <w:tcW w:w="6196" w:type="dxa"/>
            <w:shd w:val="clear" w:color="auto" w:fill="548DD4" w:themeFill="text2" w:themeFillTint="99"/>
          </w:tcPr>
          <w:p w:rsidR="009B4164" w:rsidRPr="005765CF" w:rsidRDefault="009B4164" w:rsidP="009B416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B4164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1079636836"/>
            <w:placeholder>
              <w:docPart w:val="DefaultPlaceholder_1082065158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4164" w:rsidRPr="000E31AD" w:rsidRDefault="008F2F52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101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395475905"/>
            <w:placeholder>
              <w:docPart w:val="AD9FA6E82EA94FE199C40C21DACCA72A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4164" w:rsidRPr="000E31AD" w:rsidRDefault="001331DC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323748106"/>
            <w:placeholder>
              <w:docPart w:val="DefaultPlaceholder_1082065159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4164" w:rsidRPr="000E31AD" w:rsidRDefault="001331DC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776550998"/>
            <w:placeholder>
              <w:docPart w:val="EDF5C0C346D84E2C8F9FC4244D2C19F0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4164" w:rsidRPr="000E31AD" w:rsidRDefault="001331DC" w:rsidP="00FB21A4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F2F52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953629927"/>
            <w:placeholder>
              <w:docPart w:val="DB9FA05B2DC34678B579EEDC029B3BB9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8F2F52" w:rsidRPr="000E31AD" w:rsidRDefault="00FB21A4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101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655673746"/>
            <w:placeholder>
              <w:docPart w:val="93ECE1C332D34D77A68D0972635D8EC4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8F2F52" w:rsidRPr="000E31AD" w:rsidRDefault="001331DC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29473816"/>
            <w:placeholder>
              <w:docPart w:val="EB4A073120BB49B9A0F3D4EA8C3C8C1D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8F2F52" w:rsidRPr="000E31AD" w:rsidRDefault="001331DC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229733036"/>
            <w:placeholder>
              <w:docPart w:val="DB9FA05B2DC34678B579EEDC029B3BB9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8F2F52" w:rsidRPr="000E31AD" w:rsidRDefault="001331DC" w:rsidP="001331DC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133678724"/>
            <w:placeholder>
              <w:docPart w:val="FEC1B526168D41D9A18A6CADFAD763FE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id w:val="-751882880"/>
                    <w:placeholder>
                      <w:docPart w:val="54B7005506044687AF2780CC2D879EF1"/>
                    </w:placeholder>
                  </w:sdtPr>
                  <w:sdtEndPr/>
                  <w:sdtContent>
                    <w:r>
                      <w:rPr>
                        <w:sz w:val="24"/>
                        <w:szCs w:val="24"/>
                      </w:rPr>
                      <w:t>101</w:t>
                    </w:r>
                  </w:sdtContent>
                </w:sdt>
                <w:r>
                  <w:rPr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5474920"/>
            <w:placeholder>
              <w:docPart w:val="3A07901EF37D465CAA32665537451717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1331DC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62852152"/>
            <w:placeholder>
              <w:docPart w:val="F1E3AE7CB706467AA63A9E06A1656FD9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1331DC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823185272"/>
            <w:placeholder>
              <w:docPart w:val="9E8BD2B194B244B89CE63188EA207AA6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1331DC" w:rsidP="00FB21A4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186752096"/>
            <w:placeholder>
              <w:docPart w:val="C84588731EB549FE9E2B25E90BBF71A9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id w:val="1030310550"/>
                    <w:placeholder>
                      <w:docPart w:val="8FE9CEDD60B74515A7CEC5ECBE745FEE"/>
                    </w:placeholder>
                  </w:sdtPr>
                  <w:sdtEndPr/>
                  <w:sdtContent>
                    <w:r>
                      <w:rPr>
                        <w:sz w:val="24"/>
                        <w:szCs w:val="24"/>
                      </w:rPr>
                      <w:t>101</w:t>
                    </w:r>
                  </w:sdtContent>
                </w:sdt>
                <w:r>
                  <w:rPr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994295078"/>
            <w:placeholder>
              <w:docPart w:val="B0264A0D7EE24BE0808A7354803295FE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1331DC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883543299"/>
            <w:placeholder>
              <w:docPart w:val="8DE69FE328934D4291E4DFA9E1B53171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1331DC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767807842"/>
            <w:placeholder>
              <w:docPart w:val="34B515F6A733486CA1D7564EDAE9FFD1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1331DC" w:rsidP="001331DC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477847177"/>
            <w:placeholder>
              <w:docPart w:val="060B1A64FF574EB4969481F2C4D0EA8F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id w:val="-886188952"/>
                    <w:placeholder>
                      <w:docPart w:val="1FB5718AFCF849268C7ABEFB84675817"/>
                    </w:placeholder>
                  </w:sdtPr>
                  <w:sdtEndPr/>
                  <w:sdtContent>
                    <w:r>
                      <w:rPr>
                        <w:sz w:val="24"/>
                        <w:szCs w:val="24"/>
                      </w:rPr>
                      <w:t>101</w:t>
                    </w:r>
                  </w:sdtContent>
                </w:sdt>
                <w:r>
                  <w:rPr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5705006"/>
            <w:placeholder>
              <w:docPart w:val="3FF2555666FB4382BB9702AA239ACF07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1331DC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422186397"/>
            <w:placeholder>
              <w:docPart w:val="CF1203A5413142EBBA652E2E0442424E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1331DC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2069405541"/>
            <w:placeholder>
              <w:docPart w:val="1E267BCA3CE04A06AA37954D360C1B20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1331DC" w:rsidP="001331DC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041351583"/>
            <w:placeholder>
              <w:docPart w:val="DF84074C102C47299DDFEA1CBEA870E6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id w:val="-93559303"/>
                    <w:placeholder>
                      <w:docPart w:val="ED90EAF3C143457E80CF53B69F306D4A"/>
                    </w:placeholder>
                  </w:sdtPr>
                  <w:sdtEndPr/>
                  <w:sdtContent>
                    <w:r>
                      <w:rPr>
                        <w:sz w:val="24"/>
                        <w:szCs w:val="24"/>
                      </w:rPr>
                      <w:t>101</w:t>
                    </w:r>
                  </w:sdtContent>
                </w:sdt>
                <w:r>
                  <w:rPr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529451726"/>
            <w:placeholder>
              <w:docPart w:val="765D30C1D3D34B2CA51A665376DF6AF9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1331DC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717394182"/>
            <w:placeholder>
              <w:docPart w:val="64397D0AE21643B6B57FBB20095FDB66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1331DC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494228151"/>
            <w:placeholder>
              <w:docPart w:val="D65D9E543CD1416D869EFEB39714A890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1331DC" w:rsidP="001331DC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414676291"/>
            <w:placeholder>
              <w:docPart w:val="66B881DDCBE44D279A5397FD02000E93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id w:val="-1683969149"/>
                    <w:placeholder>
                      <w:docPart w:val="3E281DD929DA4971887DD547158763EE"/>
                    </w:placeholder>
                  </w:sdtPr>
                  <w:sdtEndPr/>
                  <w:sdtContent>
                    <w:r>
                      <w:rPr>
                        <w:sz w:val="24"/>
                        <w:szCs w:val="24"/>
                      </w:rPr>
                      <w:t>101</w:t>
                    </w:r>
                  </w:sdtContent>
                </w:sdt>
                <w:r>
                  <w:rPr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452869140"/>
            <w:placeholder>
              <w:docPart w:val="38F8475F14AA4FC0BBE0322BADB03181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1331DC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024747510"/>
            <w:placeholder>
              <w:docPart w:val="76BEE8D4AECE4FF4A50F9689AC501557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1331DC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352878734"/>
            <w:placeholder>
              <w:docPart w:val="7F9D44EAA51B4E87B4108A574E5EAD96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1331DC" w:rsidP="001331DC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484469562"/>
            <w:placeholder>
              <w:docPart w:val="98C3BD5535F549E0BAEEE04C039B4BA6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id w:val="1373728988"/>
                    <w:placeholder>
                      <w:docPart w:val="90E48A69EDD6464BB42EA954F6645EF2"/>
                    </w:placeholder>
                  </w:sdtPr>
                  <w:sdtEndPr/>
                  <w:sdtContent>
                    <w:r>
                      <w:rPr>
                        <w:sz w:val="24"/>
                        <w:szCs w:val="24"/>
                      </w:rPr>
                      <w:t>101</w:t>
                    </w:r>
                  </w:sdtContent>
                </w:sdt>
                <w:r>
                  <w:rPr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053164215"/>
            <w:placeholder>
              <w:docPart w:val="8910A479120D447EA290E73B133D783D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1331DC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141957660"/>
            <w:placeholder>
              <w:docPart w:val="36B3D5CCF3864066B8F0325ED78B95B3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1331DC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252659374"/>
            <w:placeholder>
              <w:docPart w:val="34BE7E8852914FD8AEDD1BCF515B76C2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1331DC" w:rsidP="001331DC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078897311"/>
            <w:placeholder>
              <w:docPart w:val="83022C92F4F741EBAE54F0D7372B1D5B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650284237"/>
            <w:placeholder>
              <w:docPart w:val="1185682E42D44E5A8D92134E51F17B4C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312911819"/>
            <w:placeholder>
              <w:docPart w:val="EFB914CBC50644948E67E407C30D09DA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194345058"/>
            <w:placeholder>
              <w:docPart w:val="A29ED7654B3746D6B0944B9D70429992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528105488"/>
            <w:placeholder>
              <w:docPart w:val="8382B8A3905D4A7F91F2A0DFF51C9468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641162231"/>
            <w:placeholder>
              <w:docPart w:val="AC7E4D2107E143E88BAC8917466138C3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170400898"/>
            <w:placeholder>
              <w:docPart w:val="58CE577DCFE94DE4B843BC071D9A39D3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203443347"/>
            <w:placeholder>
              <w:docPart w:val="BE1F4703F9DC493D9DB255D5FDF2CB22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037899426"/>
            <w:placeholder>
              <w:docPart w:val="DB0F3177F2CB464E9D054870289A70E3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7949958"/>
            <w:placeholder>
              <w:docPart w:val="E7734184EB3B4853BCCE5EE2F1BAC02D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654733181"/>
            <w:placeholder>
              <w:docPart w:val="00B87CE8A8F9402B950269CDFAEE81E4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31438732"/>
            <w:placeholder>
              <w:docPart w:val="95F0256721DC43C796AE60B448369DCC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7163519"/>
            <w:placeholder>
              <w:docPart w:val="347E37E0E1BC4C0BB4E810A4F515F4CB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814769522"/>
            <w:placeholder>
              <w:docPart w:val="B3C2260DDA684CFA8B0745A5125CC4DB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469037881"/>
            <w:placeholder>
              <w:docPart w:val="71064F1D20ED4F159B297B8416BD49B9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313638587"/>
            <w:placeholder>
              <w:docPart w:val="9CAA981C2E144A0B87F26411F0EF7D7A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1610089474"/>
            <w:placeholder>
              <w:docPart w:val="94FAA071A435473DAF92AEA56315FDC7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0119792"/>
            <w:placeholder>
              <w:docPart w:val="FF5D56F3568E4F4FBE021D5A6E1E6D0D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044748095"/>
            <w:placeholder>
              <w:docPart w:val="BF95E594BD754B7D8C266787FC5EE6AC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624344671"/>
            <w:placeholder>
              <w:docPart w:val="350E2C681B9B412097A7C1BED1EFEED9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970524690"/>
            <w:placeholder>
              <w:docPart w:val="1ECBC7D0487B443EB47E46F9609C1F37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716271789"/>
            <w:placeholder>
              <w:docPart w:val="5D97D32678D549B2880909630D101148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789234401"/>
            <w:placeholder>
              <w:docPart w:val="5E41B777008A46399AA98689702630E1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009709050"/>
            <w:placeholder>
              <w:docPart w:val="380ED9609A7245C9A283424866B837F1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2126654123"/>
            <w:placeholder>
              <w:docPart w:val="F5E2B708454B4F69B8ABBC96AFACF768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023851884"/>
            <w:placeholder>
              <w:docPart w:val="2DFD1D56F45D4C1D9573FD5B278766C6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44889705"/>
            <w:placeholder>
              <w:docPart w:val="A7C8F49ED1C248E08FD70378090EF5EA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4253509"/>
            <w:placeholder>
              <w:docPart w:val="7E8777743EEE4D7A8B636F47A3730E92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325667884"/>
            <w:placeholder>
              <w:docPart w:val="22DEFB2F4D8442AEA5E048A16407A1D2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433206894"/>
            <w:placeholder>
              <w:docPart w:val="B31A8C8F97F84670B70FC89A6D7966F3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021982866"/>
            <w:placeholder>
              <w:docPart w:val="4033785E43D14DF0AAE2733D4EE4BC27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810392449"/>
            <w:placeholder>
              <w:docPart w:val="1B85CDB4E4EF4EFB9EBA80432C56B6B7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148049286"/>
            <w:placeholder>
              <w:docPart w:val="37A27F208811495C804ADD93765B220A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779881414"/>
            <w:placeholder>
              <w:docPart w:val="9A9116E5EF9A4E4BBE0827AA3027B973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012948716"/>
            <w:placeholder>
              <w:docPart w:val="FAF4B676C62F4F97ACC59CD70AC81D74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763873562"/>
            <w:placeholder>
              <w:docPart w:val="942A169981434C56AFA3CEBFCAB7519E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240024048"/>
            <w:placeholder>
              <w:docPart w:val="CB1A62C2FCE3408683B0309B6F5AC091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30797401"/>
            <w:placeholder>
              <w:docPart w:val="8709814A88414288846A508DCBEB0154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28579790"/>
            <w:placeholder>
              <w:docPart w:val="7591946DAC5247249592FA4C378E44D5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441574769"/>
            <w:placeholder>
              <w:docPart w:val="D1C00C09352A4A4C82BB30700D83BAB5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593355612"/>
            <w:placeholder>
              <w:docPart w:val="FB33ED3970624809826B0AC308A715BE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618887063"/>
            <w:placeholder>
              <w:docPart w:val="631F6BCB9DC44997ACD176469735C8B9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707451677"/>
            <w:placeholder>
              <w:docPart w:val="9CACC4E6C6FC46C8A213AD8EF858DD7B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125929050"/>
            <w:placeholder>
              <w:docPart w:val="9CA5D497898F43C895F521F0B6BB5692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1468003402"/>
            <w:placeholder>
              <w:docPart w:val="D74BD25C1F3B49869E6A9C44B902CDCE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831368180"/>
            <w:placeholder>
              <w:docPart w:val="96B8193F86CA44E6856BD7B77CA12160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425117090"/>
            <w:placeholder>
              <w:docPart w:val="0871A9DCE0FF4ABBAA5C6E07ACD8F445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407387965"/>
            <w:placeholder>
              <w:docPart w:val="15C0738D0A4448988DBA8A2600A88608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62867457"/>
            <w:placeholder>
              <w:docPart w:val="40729EFF78B34F218D83C45293C88EC5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369766441"/>
            <w:placeholder>
              <w:docPart w:val="7C011246C24A466B96EA5DC8A3B46617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784648672"/>
            <w:placeholder>
              <w:docPart w:val="460C6A3838FA463EACF4CF5FE2FAA835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95516665"/>
            <w:placeholder>
              <w:docPart w:val="0132CD9ED988403CAA938D1ECFAE6BB9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984851407"/>
            <w:placeholder>
              <w:docPart w:val="934739042FEC46AD8122D24E1D247DBB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92517788"/>
            <w:placeholder>
              <w:docPart w:val="81B16485B21542B4A05A61B003D2261C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330728403"/>
            <w:placeholder>
              <w:docPart w:val="73A90B5629FA44A5B98C6A10A00EA676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882930939"/>
            <w:placeholder>
              <w:docPart w:val="D2B286F0028C4D65BF71B5FC2F39E034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406841978"/>
            <w:placeholder>
              <w:docPart w:val="E2CE8A694AEF4F989F640489BBC9B6C7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153488182"/>
            <w:placeholder>
              <w:docPart w:val="496DC3A2C78245F1A85A5322D2F972E5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485168200"/>
            <w:placeholder>
              <w:docPart w:val="75B4EDD15FB84BCDB04D57C27F5339DF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975575036"/>
            <w:placeholder>
              <w:docPart w:val="BC18CCB906094DACB3986B66092F6533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11677517"/>
            <w:placeholder>
              <w:docPart w:val="B4422A6086B1471A937656F800EECE15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508904208"/>
            <w:placeholder>
              <w:docPart w:val="A5604986E4CE477985626AC7B2584957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37632933"/>
            <w:placeholder>
              <w:docPart w:val="5A7AB79688F34FF680DBEB509235350F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49444201"/>
            <w:placeholder>
              <w:docPart w:val="9FF474CAC0F34B8092CD1DC13D65649B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086DD0" w:rsidRPr="00C24821" w:rsidRDefault="00C24821" w:rsidP="009B4164">
      <w:pPr>
        <w:rPr>
          <w:i/>
          <w:color w:val="FF0000"/>
          <w:lang w:val="en-GB"/>
        </w:rPr>
      </w:pPr>
      <w:r w:rsidRPr="00C24821">
        <w:rPr>
          <w:i/>
          <w:color w:val="FF0000"/>
          <w:lang w:val="en-GB"/>
        </w:rPr>
        <w:t xml:space="preserve">Description must contain </w:t>
      </w:r>
      <w:r>
        <w:rPr>
          <w:i/>
          <w:color w:val="FF0000"/>
          <w:lang w:val="en-GB"/>
        </w:rPr>
        <w:t>“</w:t>
      </w:r>
      <w:r w:rsidRPr="00C24821">
        <w:rPr>
          <w:i/>
          <w:color w:val="FF0000"/>
          <w:lang w:val="en-GB"/>
        </w:rPr>
        <w:t>–</w:t>
      </w:r>
      <w:r>
        <w:rPr>
          <w:i/>
          <w:color w:val="FF0000"/>
          <w:lang w:val="en-GB"/>
        </w:rPr>
        <w:t>“</w:t>
      </w:r>
      <w:r w:rsidRPr="00C24821">
        <w:rPr>
          <w:i/>
          <w:color w:val="FF0000"/>
          <w:lang w:val="en-GB"/>
        </w:rPr>
        <w:t xml:space="preserve">after sequence identifier (i.e.SPN1 </w:t>
      </w:r>
      <w:proofErr w:type="gramStart"/>
      <w:r w:rsidRPr="00C24821">
        <w:rPr>
          <w:i/>
          <w:color w:val="FF0000"/>
          <w:lang w:val="en-GB"/>
        </w:rPr>
        <w:t>– )</w:t>
      </w:r>
      <w:proofErr w:type="gramEnd"/>
      <w:r>
        <w:rPr>
          <w:i/>
          <w:color w:val="FF0000"/>
          <w:lang w:val="en-GB"/>
        </w:rPr>
        <w:t>.</w:t>
      </w:r>
    </w:p>
    <w:p w:rsidR="00086DD0" w:rsidRDefault="00086DD0">
      <w:pPr>
        <w:rPr>
          <w:lang w:val="en-GB"/>
        </w:rPr>
      </w:pPr>
      <w:r>
        <w:rPr>
          <w:lang w:val="en-GB"/>
        </w:rPr>
        <w:br w:type="page"/>
      </w:r>
    </w:p>
    <w:p w:rsidR="009B4164" w:rsidRDefault="00086DD0" w:rsidP="00086DD0">
      <w:pPr>
        <w:pStyle w:val="Heading1"/>
      </w:pPr>
      <w:r>
        <w:lastRenderedPageBreak/>
        <w:t>Manual Description</w:t>
      </w:r>
    </w:p>
    <w:p w:rsidR="00086DD0" w:rsidRDefault="00086DD0" w:rsidP="00086DD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445A" w:rsidTr="0009445A">
        <w:trPr>
          <w:trHeight w:val="11340"/>
        </w:trPr>
        <w:sdt>
          <w:sdtPr>
            <w:id w:val="-947397641"/>
            <w:placeholder>
              <w:docPart w:val="8F359D72D75B4DD08E2E6A2D621732F3"/>
            </w:placeholder>
            <w:showingPlcHdr/>
          </w:sdtPr>
          <w:sdtEndPr/>
          <w:sdtContent>
            <w:tc>
              <w:tcPr>
                <w:tcW w:w="9576" w:type="dxa"/>
              </w:tcPr>
              <w:p w:rsidR="0009445A" w:rsidRDefault="00282A39" w:rsidP="00282A39"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09445A" w:rsidRPr="00086DD0" w:rsidRDefault="0009445A" w:rsidP="00086DD0">
      <w:pPr>
        <w:rPr>
          <w:lang w:val="en-GB"/>
        </w:rPr>
      </w:pPr>
    </w:p>
    <w:sectPr w:rsidR="0009445A" w:rsidRPr="00086DD0" w:rsidSect="005355D2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5AE" w:rsidRDefault="00D375AE" w:rsidP="005355D2">
      <w:pPr>
        <w:spacing w:after="0" w:line="240" w:lineRule="auto"/>
      </w:pPr>
      <w:r>
        <w:separator/>
      </w:r>
    </w:p>
  </w:endnote>
  <w:endnote w:type="continuationSeparator" w:id="0">
    <w:p w:rsidR="00D375AE" w:rsidRDefault="00D375AE" w:rsidP="0053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5D2" w:rsidRDefault="005355D2" w:rsidP="005355D2">
    <w:pPr>
      <w:pStyle w:val="Footer"/>
      <w:rPr>
        <w:color w:val="FFFFFF" w:themeColor="background1"/>
        <w:spacing w:val="6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66293" wp14:editId="3F4086A1">
              <wp:simplePos x="0" y="0"/>
              <wp:positionH relativeFrom="page">
                <wp:posOffset>371475</wp:posOffset>
              </wp:positionH>
              <wp:positionV relativeFrom="line">
                <wp:posOffset>-265430</wp:posOffset>
              </wp:positionV>
              <wp:extent cx="7162800" cy="394970"/>
              <wp:effectExtent l="0" t="0" r="19050" b="24130"/>
              <wp:wrapTopAndBottom/>
              <wp:docPr id="1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94970"/>
                        <a:chOff x="321" y="14850"/>
                        <a:chExt cx="11601" cy="547"/>
                      </a:xfrm>
                    </wpg:grpSpPr>
                    <wps:wsp>
                      <wps:cNvPr id="2" name="Rectangle 157"/>
                      <wps:cNvSpPr>
                        <a:spLocks noChangeArrowheads="1"/>
                      </wps:cNvSpPr>
                      <wps:spPr bwMode="auto">
                        <a:xfrm>
                          <a:off x="414" y="14903"/>
                          <a:ext cx="9306" cy="43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55D2" w:rsidRDefault="005355D2" w:rsidP="005355D2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60"/>
                              </w:rPr>
                              <w:t>Internal Document Only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pacing w:val="60"/>
                                </w:rPr>
                                <w:alias w:val="Address"/>
                                <w:id w:val="-770779554"/>
                                <w:placeholder>
                                  <w:docPart w:val="7E936B19493D4C348A48573E46236C14"/>
                                </w:placeholder>
                                <w:showingPlcHdr/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>
                                  <w:rPr>
                                    <w:b/>
                                    <w:color w:val="FFFFFF" w:themeColor="background1"/>
                                    <w:spacing w:val="6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5355D2" w:rsidRDefault="005355D2" w:rsidP="005355D2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55D2" w:rsidRPr="00E04DE2" w:rsidRDefault="005355D2" w:rsidP="005355D2">
                            <w:pPr>
                              <w:pStyle w:val="Foo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04DE2">
                              <w:rPr>
                                <w:b/>
                                <w:color w:val="FFFFFF" w:themeColor="background1"/>
                              </w:rPr>
                              <w:t xml:space="preserve">Page </w:t>
                            </w:r>
                            <w:r w:rsidRPr="00E04DE2">
                              <w:rPr>
                                <w:b/>
                              </w:rPr>
                              <w:fldChar w:fldCharType="begin"/>
                            </w:r>
                            <w:r w:rsidRPr="00E04DE2">
                              <w:rPr>
                                <w:b/>
                              </w:rPr>
                              <w:instrText xml:space="preserve"> PAGE   \* MERGEFORMAT </w:instrText>
                            </w:r>
                            <w:r w:rsidRPr="00E04DE2">
                              <w:rPr>
                                <w:b/>
                              </w:rPr>
                              <w:fldChar w:fldCharType="separate"/>
                            </w:r>
                            <w:r w:rsidR="00A77825" w:rsidRPr="00A77825">
                              <w:rPr>
                                <w:b/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Pr="00E04DE2">
                              <w:rPr>
                                <w:b/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6" style="position:absolute;margin-left:29.25pt;margin-top:-20.9pt;width:564pt;height:31.1pt;z-index:251659264;mso-position-horizontal-relative:page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">
              <v:rect id="Rectangle 157" o:spid="_x0000_s1027" style="position:absolute;left:414;top:14903;width:930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WiMEA&#10;AADaAAAADwAAAGRycy9kb3ducmV2LnhtbESPQYvCMBSE74L/ITzBm6Z6ELcaRURXPXhYFdHbo3m2&#10;xeYlNFmt/94sLHgcZuYbZjpvTCUeVPvSsoJBPwFBnFldcq7gdFz3xiB8QNZYWSYFL/Iwn7VbU0y1&#10;ffIPPQ4hFxHCPkUFRQguldJnBRn0feuIo3eztcEQZZ1LXeMzwk0lh0kykgZLjgsFOloWlN0Pv0bB&#10;fmXJ7M6Xr2+HK2fza7huFnulup1mMQERqAmf8H97qxUM4e9KvAFy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o1ojBAAAA2gAAAA8AAAAAAAAAAAAAAAAAmAIAAGRycy9kb3du&#10;cmV2LnhtbFBLBQYAAAAABAAEAPUAAACGAwAAAAA=&#10;" fillcolor="#4f81bd [3204]" stroked="f" strokecolor="#943634">
                <v:textbox>
                  <w:txbxContent>
                    <w:p w:rsidR="005355D2" w:rsidRDefault="005355D2" w:rsidP="005355D2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60"/>
                        </w:rPr>
                        <w:t>Internal Document Only</w:t>
                      </w:r>
                      <w:sdt>
                        <w:sdtPr>
                          <w:rPr>
                            <w:b/>
                            <w:color w:val="FFFFFF" w:themeColor="background1"/>
                            <w:spacing w:val="60"/>
                          </w:rPr>
                          <w:alias w:val="Address"/>
                          <w:id w:val="-770779554"/>
                          <w:placeholder>
                            <w:docPart w:val="7E936B19493D4C348A48573E46236C14"/>
                          </w:placeholder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r>
                            <w:rPr>
                              <w:b/>
                              <w:color w:val="FFFFFF" w:themeColor="background1"/>
                              <w:spacing w:val="60"/>
                            </w:rPr>
                            <w:t xml:space="preserve">     </w:t>
                          </w:r>
                        </w:sdtContent>
                      </w:sdt>
                    </w:p>
                    <w:p w:rsidR="005355D2" w:rsidRDefault="005355D2" w:rsidP="005355D2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Ly/8MA&#10;AADaAAAADwAAAGRycy9kb3ducmV2LnhtbESPQWvCQBSE7wX/w/KE3urGFkqJrhIEqehBTAt6fGaf&#10;2ZDs25BdY/z3XUHocZiZb5j5crCN6KnzlWMF00kCgrhwuuJSwe/P+u0LhA/IGhvHpOBOHpaL0csc&#10;U+1ufKA+D6WIEPYpKjAhtKmUvjBk0U9cSxy9i+sshii7UuoObxFuG/meJJ/SYsVxwWBLK0NFnV+t&#10;gs0pC9/b83Xrjtmhzndm39f1XqnX8ZDNQAQawn/42d5oBR/wuBJv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6Ly/8MAAADaAAAADwAAAAAAAAAAAAAAAACYAgAAZHJzL2Rv&#10;d25yZXYueG1sUEsFBgAAAAAEAAQA9QAAAIgDAAAAAA==&#10;" fillcolor="#4f81bd [3204]" stroked="f">
                <v:textbox>
                  <w:txbxContent>
                    <w:p w:rsidR="005355D2" w:rsidRPr="00E04DE2" w:rsidRDefault="005355D2" w:rsidP="005355D2">
                      <w:pPr>
                        <w:pStyle w:val="Footer"/>
                        <w:rPr>
                          <w:b/>
                          <w:color w:val="FFFFFF" w:themeColor="background1"/>
                        </w:rPr>
                      </w:pPr>
                      <w:r w:rsidRPr="00E04DE2">
                        <w:rPr>
                          <w:b/>
                          <w:color w:val="FFFFFF" w:themeColor="background1"/>
                        </w:rPr>
                        <w:t xml:space="preserve">Page </w:t>
                      </w:r>
                      <w:r w:rsidRPr="00E04DE2">
                        <w:rPr>
                          <w:b/>
                        </w:rPr>
                        <w:fldChar w:fldCharType="begin"/>
                      </w:r>
                      <w:r w:rsidRPr="00E04DE2">
                        <w:rPr>
                          <w:b/>
                        </w:rPr>
                        <w:instrText xml:space="preserve"> PAGE   \* MERGEFORMAT </w:instrText>
                      </w:r>
                      <w:r w:rsidRPr="00E04DE2">
                        <w:rPr>
                          <w:b/>
                        </w:rPr>
                        <w:fldChar w:fldCharType="separate"/>
                      </w:r>
                      <w:r w:rsidR="00A77825" w:rsidRPr="00A77825">
                        <w:rPr>
                          <w:b/>
                          <w:noProof/>
                          <w:color w:val="FFFFFF" w:themeColor="background1"/>
                        </w:rPr>
                        <w:t>1</w:t>
                      </w:r>
                      <w:r w:rsidRPr="00E04DE2">
                        <w:rPr>
                          <w:b/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j18MA&#10;AADaAAAADwAAAGRycy9kb3ducmV2LnhtbESPQWvCQBSE7wX/w/IEb3VTqa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lj18MAAADaAAAADwAAAAAAAAAAAAAAAACYAgAAZHJzL2Rv&#10;d25yZXYueG1sUEsFBgAAAAAEAAQA9QAAAIgD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5AE" w:rsidRDefault="00D375AE" w:rsidP="005355D2">
      <w:pPr>
        <w:spacing w:after="0" w:line="240" w:lineRule="auto"/>
      </w:pPr>
      <w:r>
        <w:separator/>
      </w:r>
    </w:p>
  </w:footnote>
  <w:footnote w:type="continuationSeparator" w:id="0">
    <w:p w:rsidR="00D375AE" w:rsidRDefault="00D375AE" w:rsidP="00535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D28" w:rsidRPr="008E3D28" w:rsidRDefault="008E3D28" w:rsidP="008E3D28">
    <w:pPr>
      <w:pStyle w:val="Header"/>
      <w:jc w:val="right"/>
      <w:rPr>
        <w:rFonts w:ascii="Arial" w:hAnsi="Arial" w:cs="Arial"/>
        <w:sz w:val="24"/>
        <w:szCs w:val="24"/>
      </w:rPr>
    </w:pPr>
    <w:r w:rsidRPr="008E3D28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515FAA65" wp14:editId="5E18CB91">
          <wp:simplePos x="0" y="0"/>
          <wp:positionH relativeFrom="column">
            <wp:posOffset>-490220</wp:posOffset>
          </wp:positionH>
          <wp:positionV relativeFrom="paragraph">
            <wp:posOffset>-106680</wp:posOffset>
          </wp:positionV>
          <wp:extent cx="2212691" cy="33274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2691" cy="332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3075">
      <w:rPr>
        <w:rFonts w:ascii="Arial" w:hAnsi="Arial" w:cs="Arial"/>
        <w:sz w:val="24"/>
        <w:szCs w:val="24"/>
      </w:rPr>
      <w:t xml:space="preserve">Standard </w:t>
    </w:r>
    <w:r w:rsidR="00C24821">
      <w:rPr>
        <w:rFonts w:ascii="Arial" w:hAnsi="Arial" w:cs="Arial"/>
        <w:sz w:val="24"/>
        <w:szCs w:val="24"/>
      </w:rPr>
      <w:t>Sequence -</w:t>
    </w:r>
    <w:r w:rsidR="008F2F52">
      <w:rPr>
        <w:rFonts w:ascii="Arial" w:hAnsi="Arial" w:cs="Arial"/>
        <w:sz w:val="24"/>
        <w:szCs w:val="24"/>
      </w:rPr>
      <w:t xml:space="preserve"> </w:t>
    </w:r>
    <w:sdt>
      <w:sdtPr>
        <w:rPr>
          <w:rFonts w:ascii="Arial" w:hAnsi="Arial" w:cs="Arial"/>
          <w:sz w:val="24"/>
          <w:szCs w:val="24"/>
        </w:rPr>
        <w:alias w:val="Subject"/>
        <w:tag w:val=""/>
        <w:id w:val="-1735377270"/>
        <w:placeholder>
          <w:docPart w:val="ED57F94101D5435F8313C77C3847843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gramStart"/>
        <w:r w:rsidR="001331DC">
          <w:rPr>
            <w:rFonts w:ascii="Arial" w:hAnsi="Arial" w:cs="Arial"/>
            <w:sz w:val="24"/>
            <w:szCs w:val="24"/>
            <w:lang w:val="en-GB"/>
          </w:rPr>
          <w:t>Title</w:t>
        </w:r>
      </w:sdtContent>
    </w:sdt>
    <w:r w:rsidR="00C24821">
      <w:rPr>
        <w:rFonts w:ascii="Arial" w:hAnsi="Arial" w:cs="Arial"/>
        <w:sz w:val="24"/>
        <w:szCs w:val="24"/>
      </w:rPr>
      <w:t xml:space="preserve"> ,V</w:t>
    </w:r>
    <w:proofErr w:type="gramEnd"/>
    <w:sdt>
      <w:sdtPr>
        <w:rPr>
          <w:rFonts w:ascii="Arial" w:hAnsi="Arial" w:cs="Arial"/>
          <w:sz w:val="24"/>
          <w:szCs w:val="24"/>
        </w:rPr>
        <w:alias w:val="Status"/>
        <w:tag w:val=""/>
        <w:id w:val="1701743337"/>
        <w:placeholder>
          <w:docPart w:val="E7CB029E522D4358967D039B89818E67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24821">
          <w:rPr>
            <w:rFonts w:ascii="Arial" w:hAnsi="Arial" w:cs="Arial"/>
            <w:sz w:val="24"/>
            <w:szCs w:val="24"/>
            <w:lang w:val="en-GB"/>
          </w:rPr>
          <w:t>1.00.0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836B6"/>
    <w:multiLevelType w:val="multilevel"/>
    <w:tmpl w:val="302421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KnZbASEZfarfw4yyHQHe2cYbZjE=" w:salt="snoKL6BjdHHXlbl7TCWwj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52"/>
    <w:rsid w:val="000221AE"/>
    <w:rsid w:val="000549DA"/>
    <w:rsid w:val="0007248B"/>
    <w:rsid w:val="00081981"/>
    <w:rsid w:val="00086DD0"/>
    <w:rsid w:val="00091C22"/>
    <w:rsid w:val="0009445A"/>
    <w:rsid w:val="000B57C5"/>
    <w:rsid w:val="000E31AD"/>
    <w:rsid w:val="001331DC"/>
    <w:rsid w:val="001B7BD0"/>
    <w:rsid w:val="001E263B"/>
    <w:rsid w:val="001E3056"/>
    <w:rsid w:val="0020373E"/>
    <w:rsid w:val="0023773A"/>
    <w:rsid w:val="0027566B"/>
    <w:rsid w:val="00282A39"/>
    <w:rsid w:val="0035754D"/>
    <w:rsid w:val="003C2A47"/>
    <w:rsid w:val="003D241C"/>
    <w:rsid w:val="003D6B89"/>
    <w:rsid w:val="003F5C26"/>
    <w:rsid w:val="00463B6C"/>
    <w:rsid w:val="004B020F"/>
    <w:rsid w:val="004F369A"/>
    <w:rsid w:val="00505C2E"/>
    <w:rsid w:val="0051650C"/>
    <w:rsid w:val="005355D2"/>
    <w:rsid w:val="005765CF"/>
    <w:rsid w:val="0059559B"/>
    <w:rsid w:val="005F2511"/>
    <w:rsid w:val="00601C11"/>
    <w:rsid w:val="00644D26"/>
    <w:rsid w:val="006A29F3"/>
    <w:rsid w:val="006A776B"/>
    <w:rsid w:val="006E72F6"/>
    <w:rsid w:val="0079013C"/>
    <w:rsid w:val="00795E64"/>
    <w:rsid w:val="0080157F"/>
    <w:rsid w:val="008309C9"/>
    <w:rsid w:val="00855DF8"/>
    <w:rsid w:val="00876B1A"/>
    <w:rsid w:val="008962A0"/>
    <w:rsid w:val="008E3075"/>
    <w:rsid w:val="008E3D28"/>
    <w:rsid w:val="008F2F52"/>
    <w:rsid w:val="00997952"/>
    <w:rsid w:val="009B0D5D"/>
    <w:rsid w:val="009B4164"/>
    <w:rsid w:val="009E6496"/>
    <w:rsid w:val="00A14F02"/>
    <w:rsid w:val="00A41C09"/>
    <w:rsid w:val="00A51A73"/>
    <w:rsid w:val="00A74112"/>
    <w:rsid w:val="00A77825"/>
    <w:rsid w:val="00B404F3"/>
    <w:rsid w:val="00B51930"/>
    <w:rsid w:val="00B700B6"/>
    <w:rsid w:val="00BD053E"/>
    <w:rsid w:val="00C107F6"/>
    <w:rsid w:val="00C24821"/>
    <w:rsid w:val="00C40FBF"/>
    <w:rsid w:val="00CD2FED"/>
    <w:rsid w:val="00D375AE"/>
    <w:rsid w:val="00D815C6"/>
    <w:rsid w:val="00E13634"/>
    <w:rsid w:val="00E16B1B"/>
    <w:rsid w:val="00ED665D"/>
    <w:rsid w:val="00EE163C"/>
    <w:rsid w:val="00F420D6"/>
    <w:rsid w:val="00F52CFB"/>
    <w:rsid w:val="00FB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66B"/>
    <w:pPr>
      <w:keepNext/>
      <w:keepLines/>
      <w:numPr>
        <w:numId w:val="1"/>
      </w:numPr>
      <w:pBdr>
        <w:top w:val="single" w:sz="12" w:space="1" w:color="auto"/>
        <w:bottom w:val="single" w:sz="12" w:space="1" w:color="auto"/>
      </w:pBdr>
      <w:spacing w:before="480" w:after="0"/>
      <w:outlineLvl w:val="0"/>
    </w:pPr>
    <w:rPr>
      <w:rFonts w:ascii="Arial Bold" w:eastAsiaTheme="majorEastAsia" w:hAnsi="Arial Bold" w:cstheme="majorBidi"/>
      <w:b/>
      <w:bCs/>
      <w:cap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66B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66B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="Arial" w:eastAsiaTheme="majorEastAsia" w:hAnsi="Arial" w:cstheme="majorBidi"/>
      <w:bCs/>
      <w:sz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66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66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66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66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66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66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5D2"/>
  </w:style>
  <w:style w:type="paragraph" w:styleId="Footer">
    <w:name w:val="footer"/>
    <w:basedOn w:val="Normal"/>
    <w:link w:val="FooterChar"/>
    <w:uiPriority w:val="99"/>
    <w:unhideWhenUsed/>
    <w:rsid w:val="0053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5D2"/>
  </w:style>
  <w:style w:type="paragraph" w:styleId="BalloonText">
    <w:name w:val="Balloon Text"/>
    <w:basedOn w:val="Normal"/>
    <w:link w:val="BalloonTextChar"/>
    <w:uiPriority w:val="99"/>
    <w:semiHidden/>
    <w:unhideWhenUsed/>
    <w:rsid w:val="0053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49D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7566B"/>
    <w:rPr>
      <w:rFonts w:ascii="Arial Bold" w:eastAsiaTheme="majorEastAsia" w:hAnsi="Arial Bold" w:cstheme="majorBidi"/>
      <w:b/>
      <w:bCs/>
      <w:cap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7566B"/>
    <w:rPr>
      <w:rFonts w:ascii="Arial" w:eastAsiaTheme="majorEastAsia" w:hAnsi="Arial" w:cstheme="majorBidi"/>
      <w:b/>
      <w:bCs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7566B"/>
    <w:rPr>
      <w:rFonts w:ascii="Arial" w:eastAsiaTheme="majorEastAsia" w:hAnsi="Arial" w:cstheme="majorBidi"/>
      <w:bCs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66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66B"/>
    <w:rPr>
      <w:rFonts w:asciiTheme="majorHAnsi" w:eastAsiaTheme="majorEastAsia" w:hAnsiTheme="majorHAnsi" w:cstheme="majorBidi"/>
      <w:color w:val="243F60" w:themeColor="accent1" w:themeShade="7F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66B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66B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table" w:styleId="TableGrid">
    <w:name w:val="Table Grid"/>
    <w:basedOn w:val="TableNormal"/>
    <w:rsid w:val="00081981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6B8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E1363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700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66B"/>
    <w:pPr>
      <w:keepNext/>
      <w:keepLines/>
      <w:numPr>
        <w:numId w:val="1"/>
      </w:numPr>
      <w:pBdr>
        <w:top w:val="single" w:sz="12" w:space="1" w:color="auto"/>
        <w:bottom w:val="single" w:sz="12" w:space="1" w:color="auto"/>
      </w:pBdr>
      <w:spacing w:before="480" w:after="0"/>
      <w:outlineLvl w:val="0"/>
    </w:pPr>
    <w:rPr>
      <w:rFonts w:ascii="Arial Bold" w:eastAsiaTheme="majorEastAsia" w:hAnsi="Arial Bold" w:cstheme="majorBidi"/>
      <w:b/>
      <w:bCs/>
      <w:cap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66B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66B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="Arial" w:eastAsiaTheme="majorEastAsia" w:hAnsi="Arial" w:cstheme="majorBidi"/>
      <w:bCs/>
      <w:sz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66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66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66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66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66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66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5D2"/>
  </w:style>
  <w:style w:type="paragraph" w:styleId="Footer">
    <w:name w:val="footer"/>
    <w:basedOn w:val="Normal"/>
    <w:link w:val="FooterChar"/>
    <w:uiPriority w:val="99"/>
    <w:unhideWhenUsed/>
    <w:rsid w:val="0053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5D2"/>
  </w:style>
  <w:style w:type="paragraph" w:styleId="BalloonText">
    <w:name w:val="Balloon Text"/>
    <w:basedOn w:val="Normal"/>
    <w:link w:val="BalloonTextChar"/>
    <w:uiPriority w:val="99"/>
    <w:semiHidden/>
    <w:unhideWhenUsed/>
    <w:rsid w:val="0053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49D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7566B"/>
    <w:rPr>
      <w:rFonts w:ascii="Arial Bold" w:eastAsiaTheme="majorEastAsia" w:hAnsi="Arial Bold" w:cstheme="majorBidi"/>
      <w:b/>
      <w:bCs/>
      <w:cap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7566B"/>
    <w:rPr>
      <w:rFonts w:ascii="Arial" w:eastAsiaTheme="majorEastAsia" w:hAnsi="Arial" w:cstheme="majorBidi"/>
      <w:b/>
      <w:bCs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7566B"/>
    <w:rPr>
      <w:rFonts w:ascii="Arial" w:eastAsiaTheme="majorEastAsia" w:hAnsi="Arial" w:cstheme="majorBidi"/>
      <w:bCs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66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66B"/>
    <w:rPr>
      <w:rFonts w:asciiTheme="majorHAnsi" w:eastAsiaTheme="majorEastAsia" w:hAnsiTheme="majorHAnsi" w:cstheme="majorBidi"/>
      <w:color w:val="243F60" w:themeColor="accent1" w:themeShade="7F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66B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66B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table" w:styleId="TableGrid">
    <w:name w:val="Table Grid"/>
    <w:basedOn w:val="TableNormal"/>
    <w:rsid w:val="00081981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6B8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E1363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700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im%20Reamsbottom\Desktop\Standard%20Seque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7F913EEF84AA2994670295AE70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50F95-20C9-4D2C-9B88-694C8E129984}"/>
      </w:docPartPr>
      <w:docPartBody>
        <w:p w:rsidR="00CB12B2" w:rsidRDefault="00170416" w:rsidP="00170416">
          <w:pPr>
            <w:pStyle w:val="3777F913EEF84AA2994670295AE7052A1"/>
          </w:pPr>
          <w:r w:rsidRPr="0027566B">
            <w:rPr>
              <w:sz w:val="24"/>
              <w:szCs w:val="24"/>
            </w:rPr>
            <w:t>[</w:t>
          </w:r>
          <w:r w:rsidRPr="0027566B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7E936B19493D4C348A48573E46236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00CEA-5A2F-48E2-B246-88E16E767356}"/>
      </w:docPartPr>
      <w:docPartBody>
        <w:p w:rsidR="00CB12B2" w:rsidRDefault="00E75260" w:rsidP="00E75260">
          <w:pPr>
            <w:pStyle w:val="7E936B19493D4C348A48573E46236C141"/>
          </w:pPr>
          <w:r>
            <w:rPr>
              <w:b/>
              <w:color w:val="FFFFFF" w:themeColor="background1"/>
              <w:spacing w:val="60"/>
            </w:rPr>
            <w:t xml:space="preserve">     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7165B-6CDD-499D-BE50-6217C6A93B04}"/>
      </w:docPartPr>
      <w:docPartBody>
        <w:p w:rsidR="00CB12B2" w:rsidRDefault="00170416"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742C93221CA5434D93A684A60C78F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598B1-6B8F-4784-813C-9B98C7FC51DD}"/>
      </w:docPartPr>
      <w:docPartBody>
        <w:p w:rsidR="00CB12B2" w:rsidRDefault="00170416" w:rsidP="00170416">
          <w:pPr>
            <w:pStyle w:val="742C93221CA5434D93A684A60C78FAB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B5A0AFBC68D14F90BB12C56D685B0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3BE9F-DFF0-4C51-B646-C05378414C59}"/>
      </w:docPartPr>
      <w:docPartBody>
        <w:p w:rsidR="00CB12B2" w:rsidRDefault="00170416" w:rsidP="00170416">
          <w:pPr>
            <w:pStyle w:val="B5A0AFBC68D14F90BB12C56D685B0A1D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71832249F14C4E789248BA6D9E12E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AFD5E-C7E9-410E-A913-0DB5716F2C7F}"/>
      </w:docPartPr>
      <w:docPartBody>
        <w:p w:rsidR="00CB12B2" w:rsidRDefault="00170416" w:rsidP="00170416">
          <w:pPr>
            <w:pStyle w:val="71832249F14C4E789248BA6D9E12ECE9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63F9CAC77B534671BB2A317999241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D79C4-FB7A-498A-BE78-4E46604E25B4}"/>
      </w:docPartPr>
      <w:docPartBody>
        <w:p w:rsidR="00CB12B2" w:rsidRDefault="00170416" w:rsidP="00170416">
          <w:pPr>
            <w:pStyle w:val="63F9CAC77B534671BB2A31799924129D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7F293931BF5B46B1BE5379FC0048D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2DC21-5C84-400F-BF53-27384E72674C}"/>
      </w:docPartPr>
      <w:docPartBody>
        <w:p w:rsidR="00CB12B2" w:rsidRDefault="00170416" w:rsidP="00170416">
          <w:pPr>
            <w:pStyle w:val="7F293931BF5B46B1BE5379FC0048D06A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EC703D5667B84181BE8E5B118A330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4163B-6147-48B1-8A4F-2B281EBB7652}"/>
      </w:docPartPr>
      <w:docPartBody>
        <w:p w:rsidR="00CB12B2" w:rsidRDefault="00170416" w:rsidP="00170416">
          <w:pPr>
            <w:pStyle w:val="EC703D5667B84181BE8E5B118A330680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A4FCBF5B9D2A4582826F189FAAFFB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D5F64-D0C0-439A-9CBC-3378B30D6C05}"/>
      </w:docPartPr>
      <w:docPartBody>
        <w:p w:rsidR="00CB12B2" w:rsidRDefault="00170416" w:rsidP="00170416">
          <w:pPr>
            <w:pStyle w:val="A4FCBF5B9D2A4582826F189FAAFFB535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75B5A1607BEB4BF689A0349F9A976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4F75A-4482-461C-BD7E-5682A30EA149}"/>
      </w:docPartPr>
      <w:docPartBody>
        <w:p w:rsidR="00CB12B2" w:rsidRDefault="00170416" w:rsidP="00170416">
          <w:pPr>
            <w:pStyle w:val="75B5A1607BEB4BF689A0349F9A976B53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7B70E8D6549C45358A9AE63C139A3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87BBA-25DA-4541-87D6-1C0C888A3F2A}"/>
      </w:docPartPr>
      <w:docPartBody>
        <w:p w:rsidR="00CB12B2" w:rsidRDefault="00170416" w:rsidP="00170416">
          <w:pPr>
            <w:pStyle w:val="7B70E8D6549C45358A9AE63C139A342C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C2D171119A1C474EA605827419AB7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7CD6C-42E8-4B3C-9091-FDEB1B73819A}"/>
      </w:docPartPr>
      <w:docPartBody>
        <w:p w:rsidR="00CB12B2" w:rsidRDefault="00170416" w:rsidP="00170416">
          <w:pPr>
            <w:pStyle w:val="C2D171119A1C474EA605827419AB7F23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7295F3607D69461598B11D86B8B31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ACD86-19B5-4DE1-9AAE-566E3F852E5D}"/>
      </w:docPartPr>
      <w:docPartBody>
        <w:p w:rsidR="00CB12B2" w:rsidRDefault="00170416" w:rsidP="00170416">
          <w:pPr>
            <w:pStyle w:val="7295F3607D69461598B11D86B8B318E4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6C8AB6074C4243328F229327B0A5A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9A400-8BB4-4194-9E26-1A71DEE65C96}"/>
      </w:docPartPr>
      <w:docPartBody>
        <w:p w:rsidR="00CB12B2" w:rsidRDefault="00E75260" w:rsidP="00E75260">
          <w:pPr>
            <w:pStyle w:val="6C8AB6074C4243328F229327B0A5AFD1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C077EC89B10844159A281FB173AC2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8592E-5E89-4A67-8827-7FC64AEFBAFF}"/>
      </w:docPartPr>
      <w:docPartBody>
        <w:p w:rsidR="00CB12B2" w:rsidRDefault="00E75260" w:rsidP="00E75260">
          <w:pPr>
            <w:pStyle w:val="C077EC89B10844159A281FB173AC2510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5AFAA3B1BEA446568BD29ABFCAB53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3212B-B456-4F08-AC70-AF4A21CD41A8}"/>
      </w:docPartPr>
      <w:docPartBody>
        <w:p w:rsidR="00CB12B2" w:rsidRDefault="00E75260" w:rsidP="00E75260">
          <w:pPr>
            <w:pStyle w:val="5AFAA3B1BEA446568BD29ABFCAB532B9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BB01217D581F41D5BAE66D51B2F42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2BA59-EB44-422E-8D33-E7D698A30E49}"/>
      </w:docPartPr>
      <w:docPartBody>
        <w:p w:rsidR="00CB12B2" w:rsidRDefault="00E75260" w:rsidP="00E75260">
          <w:pPr>
            <w:pStyle w:val="BB01217D581F41D5BAE66D51B2F42EC5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867555C997EC4BBAB5F2204853507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BBBB5-1347-487F-8287-3B9814055F5B}"/>
      </w:docPartPr>
      <w:docPartBody>
        <w:p w:rsidR="00CB12B2" w:rsidRDefault="00E75260" w:rsidP="00E75260">
          <w:pPr>
            <w:pStyle w:val="867555C997EC4BBAB5F220485350787E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D97BCB3130364B1387D8C5FBA359E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F71EA-C962-4143-A5F5-9773E5AFD387}"/>
      </w:docPartPr>
      <w:docPartBody>
        <w:p w:rsidR="00CB12B2" w:rsidRDefault="00E75260" w:rsidP="00E75260">
          <w:pPr>
            <w:pStyle w:val="D97BCB3130364B1387D8C5FBA359EC75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CDB7A3189DFC433F911DB2B9A5FD3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B8572-6B60-4724-9691-1FC7FC33BAF5}"/>
      </w:docPartPr>
      <w:docPartBody>
        <w:p w:rsidR="00CB12B2" w:rsidRDefault="00E75260" w:rsidP="00E75260">
          <w:pPr>
            <w:pStyle w:val="CDB7A3189DFC433F911DB2B9A5FD3D95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D2955FA692D84D91943D3C8250D8F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DF6F1-FE9B-4249-BFA7-949843A24BE8}"/>
      </w:docPartPr>
      <w:docPartBody>
        <w:p w:rsidR="00CB12B2" w:rsidRDefault="00E75260" w:rsidP="00E75260">
          <w:pPr>
            <w:pStyle w:val="D2955FA692D84D91943D3C8250D8F054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96476E765B844128AB51E017956B8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EE5F0-781E-4507-8FF0-8FD05861B611}"/>
      </w:docPartPr>
      <w:docPartBody>
        <w:p w:rsidR="00CB12B2" w:rsidRDefault="00E75260" w:rsidP="00E75260">
          <w:pPr>
            <w:pStyle w:val="96476E765B844128AB51E017956B8ECA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DB9FA05B2DC34678B579EEDC029B3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09A51-E0DC-4879-ABAA-BB7594683632}"/>
      </w:docPartPr>
      <w:docPartBody>
        <w:p w:rsidR="00CB12B2" w:rsidRDefault="00170416" w:rsidP="00170416">
          <w:pPr>
            <w:pStyle w:val="DB9FA05B2DC34678B579EEDC029B3BB9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12DA554196DC46CB95D61AC75C7DC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E6C15-B857-4B0C-A830-736F98660F50}"/>
      </w:docPartPr>
      <w:docPartBody>
        <w:p w:rsidR="00CB12B2" w:rsidRDefault="00170416">
          <w:r w:rsidRPr="00550752">
            <w:rPr>
              <w:rStyle w:val="PlaceholderText"/>
            </w:rPr>
            <w:t>[Status]</w:t>
          </w:r>
        </w:p>
      </w:docPartBody>
    </w:docPart>
    <w:docPart>
      <w:docPartPr>
        <w:name w:val="44F80B97F51A4822B6745F8D2FF77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DA8E2-1B22-4061-938A-7F4C675B97AA}"/>
      </w:docPartPr>
      <w:docPartBody>
        <w:p w:rsidR="00CB12B2" w:rsidRDefault="00170416">
          <w:r w:rsidRPr="00550752">
            <w:rPr>
              <w:rStyle w:val="PlaceholderText"/>
            </w:rPr>
            <w:t>[Author]</w:t>
          </w:r>
        </w:p>
      </w:docPartBody>
    </w:docPart>
    <w:docPart>
      <w:docPartPr>
        <w:name w:val="E7CB029E522D4358967D039B89818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EFCDF-2CAF-4210-B7D4-375CC5493953}"/>
      </w:docPartPr>
      <w:docPartBody>
        <w:p w:rsidR="00CB12B2" w:rsidRDefault="00170416">
          <w:r w:rsidRPr="00550752">
            <w:rPr>
              <w:rStyle w:val="PlaceholderText"/>
            </w:rPr>
            <w:t>[Status]</w:t>
          </w:r>
        </w:p>
      </w:docPartBody>
    </w:docPart>
    <w:docPart>
      <w:docPartPr>
        <w:name w:val="7E3F68ED20C9402A8D4271643470E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B342A-0EE5-4E51-80BC-98556C3A02FE}"/>
      </w:docPartPr>
      <w:docPartBody>
        <w:p w:rsidR="00CB12B2" w:rsidRDefault="00170416">
          <w:r w:rsidRPr="00550752">
            <w:rPr>
              <w:rStyle w:val="PlaceholderText"/>
            </w:rPr>
            <w:t>[Subject]</w:t>
          </w:r>
        </w:p>
      </w:docPartBody>
    </w:docPart>
    <w:docPart>
      <w:docPartPr>
        <w:name w:val="ED57F94101D5435F8313C77C38478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9893D-BFF6-4A62-AF25-702A36A64E67}"/>
      </w:docPartPr>
      <w:docPartBody>
        <w:p w:rsidR="00CB12B2" w:rsidRDefault="00170416">
          <w:r w:rsidRPr="00550752">
            <w:rPr>
              <w:rStyle w:val="PlaceholderText"/>
            </w:rPr>
            <w:t>[Subject]</w:t>
          </w:r>
        </w:p>
      </w:docPartBody>
    </w:docPart>
    <w:docPart>
      <w:docPartPr>
        <w:name w:val="EDF5C0C346D84E2C8F9FC4244D2C1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27CA7-5D41-4D60-A7FE-632C7A947A20}"/>
      </w:docPartPr>
      <w:docPartBody>
        <w:p w:rsidR="00E75260" w:rsidRDefault="00CB12B2" w:rsidP="00CB12B2">
          <w:pPr>
            <w:pStyle w:val="EDF5C0C346D84E2C8F9FC4244D2C19F0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5302055DDD804FA7939F5D247FF7D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2D0D-993C-4E92-AFA8-D2A9A8AC8359}"/>
      </w:docPartPr>
      <w:docPartBody>
        <w:p w:rsidR="00E75260" w:rsidRDefault="00CB12B2" w:rsidP="00CB12B2">
          <w:pPr>
            <w:pStyle w:val="5302055DDD804FA7939F5D247FF7D2C2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93996E3312F245D8BF3A48F509EF1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5E7A4-1735-4D9E-938D-FEFFF8BA5ADE}"/>
      </w:docPartPr>
      <w:docPartBody>
        <w:p w:rsidR="00E75260" w:rsidRDefault="00CB12B2" w:rsidP="00CB12B2">
          <w:pPr>
            <w:pStyle w:val="93996E3312F245D8BF3A48F509EF1D2F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6EBE834F65BF4F49AFBDBFECC028A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B98C0-DCF7-4AF5-A79A-596944D2A394}"/>
      </w:docPartPr>
      <w:docPartBody>
        <w:p w:rsidR="00E75260" w:rsidRDefault="00E75260" w:rsidP="00E75260">
          <w:pPr>
            <w:pStyle w:val="6EBE834F65BF4F49AFBDBFECC028A63C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0390DB7FC7A84A1487934FDE7F07E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6992C-F4E1-4892-AC5D-649FBD0F8B88}"/>
      </w:docPartPr>
      <w:docPartBody>
        <w:p w:rsidR="00E75260" w:rsidRDefault="00E75260" w:rsidP="00E75260">
          <w:pPr>
            <w:pStyle w:val="0390DB7FC7A84A1487934FDE7F07E8BB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FCD93927C0D247AFA9FBDF3F39E5E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AF894-20A5-4918-ADBE-D79CBCFDC397}"/>
      </w:docPartPr>
      <w:docPartBody>
        <w:p w:rsidR="00E75260" w:rsidRDefault="00E75260" w:rsidP="00E75260">
          <w:pPr>
            <w:pStyle w:val="FCD93927C0D247AFA9FBDF3F39E5E220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E99C6D1276DC4E4083DA930CB71A2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F20FA-5E88-41F7-AC59-1DEFC3B8C50E}"/>
      </w:docPartPr>
      <w:docPartBody>
        <w:p w:rsidR="00E75260" w:rsidRDefault="00E75260" w:rsidP="00E75260">
          <w:pPr>
            <w:pStyle w:val="E99C6D1276DC4E4083DA930CB71A2258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52F0F76149E34650B4F123304E748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08B3F-9257-48F8-9235-003CC2683093}"/>
      </w:docPartPr>
      <w:docPartBody>
        <w:p w:rsidR="00E75260" w:rsidRDefault="00E75260" w:rsidP="00E75260">
          <w:pPr>
            <w:pStyle w:val="52F0F76149E34650B4F123304E748FD1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ED1CA34628F849599590EC7BF4E57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E8D10-7F37-41DF-B63A-E599B445F28D}"/>
      </w:docPartPr>
      <w:docPartBody>
        <w:p w:rsidR="00E75260" w:rsidRDefault="00E75260" w:rsidP="00E75260">
          <w:pPr>
            <w:pStyle w:val="ED1CA34628F849599590EC7BF4E574F3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A3B13EFD4BDD415BB4791FB92DBD8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D7BED-230E-45DD-8229-160DB3561743}"/>
      </w:docPartPr>
      <w:docPartBody>
        <w:p w:rsidR="00E75260" w:rsidRDefault="00E75260" w:rsidP="00E75260">
          <w:pPr>
            <w:pStyle w:val="A3B13EFD4BDD415BB4791FB92DBD8062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2C736904D8BE4ED3A84FFDE70E3F3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EFECD-E4B4-4417-905D-1AB310386246}"/>
      </w:docPartPr>
      <w:docPartBody>
        <w:p w:rsidR="00E75260" w:rsidRDefault="00E75260" w:rsidP="00E75260">
          <w:pPr>
            <w:pStyle w:val="2C736904D8BE4ED3A84FFDE70E3F36D8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B521CB64FD21443796D6BF61A2403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08EF6-5421-437A-9221-8AE250A26C84}"/>
      </w:docPartPr>
      <w:docPartBody>
        <w:p w:rsidR="00E75260" w:rsidRDefault="00E75260" w:rsidP="00E75260">
          <w:pPr>
            <w:pStyle w:val="B521CB64FD21443796D6BF61A2403066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F9A0C43F6ADE454F88AA13F0391E3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D7DB6-05F8-46FC-A9CD-43F5DBE2F7E3}"/>
      </w:docPartPr>
      <w:docPartBody>
        <w:p w:rsidR="00E75260" w:rsidRDefault="00E75260" w:rsidP="00E75260">
          <w:pPr>
            <w:pStyle w:val="F9A0C43F6ADE454F88AA13F0391E3193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1724031616E34358B7D0D4F518362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570C8-F42F-4A0A-8D03-EE5EC612AB8E}"/>
      </w:docPartPr>
      <w:docPartBody>
        <w:p w:rsidR="00E75260" w:rsidRDefault="00E75260" w:rsidP="00E75260">
          <w:pPr>
            <w:pStyle w:val="1724031616E34358B7D0D4F518362A73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01189C653C584FB0ACC1E05739BBA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7011-203B-4654-B599-2F0EBEDBB3EF}"/>
      </w:docPartPr>
      <w:docPartBody>
        <w:p w:rsidR="00E75260" w:rsidRDefault="00E75260" w:rsidP="00E75260">
          <w:pPr>
            <w:pStyle w:val="01189C653C584FB0ACC1E05739BBAC09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87D2E101CD3249FCA87D294599D3A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C8AAF-65B3-4D5D-AF04-BC084A70CFD8}"/>
      </w:docPartPr>
      <w:docPartBody>
        <w:p w:rsidR="00E75260" w:rsidRDefault="00E75260" w:rsidP="00E75260">
          <w:pPr>
            <w:pStyle w:val="87D2E101CD3249FCA87D294599D3A90F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829C3E69336F462B94EBC81ABB9A0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B1BD1-11C6-4FFC-9F82-13CD5F1BACF9}"/>
      </w:docPartPr>
      <w:docPartBody>
        <w:p w:rsidR="00E75260" w:rsidRDefault="00E75260" w:rsidP="00E75260">
          <w:pPr>
            <w:pStyle w:val="829C3E69336F462B94EBC81ABB9A0B43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D9D6302F0FB04BED954995ED8363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EC4A0-24F6-4AC4-A2C1-C9ECDB16FCBD}"/>
      </w:docPartPr>
      <w:docPartBody>
        <w:p w:rsidR="00E75260" w:rsidRDefault="00E75260" w:rsidP="00E75260">
          <w:pPr>
            <w:pStyle w:val="D9D6302F0FB04BED954995ED8363186B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20B55AE7CD3E4BB1A1782A15B013B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093A2-584F-4FAC-8A48-EBAA34F4AC4F}"/>
      </w:docPartPr>
      <w:docPartBody>
        <w:p w:rsidR="00E75260" w:rsidRDefault="00E75260" w:rsidP="00E75260">
          <w:pPr>
            <w:pStyle w:val="20B55AE7CD3E4BB1A1782A15B013B446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B1590FFCAFE44E75B499F51EE905A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D8132-87FD-45F9-8AAA-84569038C785}"/>
      </w:docPartPr>
      <w:docPartBody>
        <w:p w:rsidR="00E75260" w:rsidRDefault="00E75260" w:rsidP="00E75260">
          <w:pPr>
            <w:pStyle w:val="B1590FFCAFE44E75B499F51EE905A803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6BCAC5AA31BE47789368FADE4253F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5C54-1366-4187-95CF-871B55D60435}"/>
      </w:docPartPr>
      <w:docPartBody>
        <w:p w:rsidR="00E75260" w:rsidRDefault="00E75260" w:rsidP="00E75260">
          <w:pPr>
            <w:pStyle w:val="6BCAC5AA31BE47789368FADE4253F6E5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596D9465CE9B4698A46710366183A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B943D-D81D-4722-8CF8-27C581B5804A}"/>
      </w:docPartPr>
      <w:docPartBody>
        <w:p w:rsidR="00E75260" w:rsidRDefault="00E75260" w:rsidP="00E75260">
          <w:pPr>
            <w:pStyle w:val="596D9465CE9B4698A46710366183A91F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1AC2358855BB4A17B014A8113644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004E0-8205-4F0B-8E0E-EBE61880C656}"/>
      </w:docPartPr>
      <w:docPartBody>
        <w:p w:rsidR="00E75260" w:rsidRDefault="00E75260" w:rsidP="00E75260">
          <w:pPr>
            <w:pStyle w:val="1AC2358855BB4A17B014A81136445666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633BF06EDAC34520A60EAA29E6684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3CAAC-2096-4813-81A4-3DDFCEDDD030}"/>
      </w:docPartPr>
      <w:docPartBody>
        <w:p w:rsidR="00E75260" w:rsidRDefault="00E75260" w:rsidP="00E75260">
          <w:pPr>
            <w:pStyle w:val="633BF06EDAC34520A60EAA29E6684C08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70EBEB5A9BD745C6AE13F8B565432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F367A-550A-4A87-9A5F-F6DA8D14149C}"/>
      </w:docPartPr>
      <w:docPartBody>
        <w:p w:rsidR="00E75260" w:rsidRDefault="00E75260" w:rsidP="00E75260">
          <w:pPr>
            <w:pStyle w:val="70EBEB5A9BD745C6AE13F8B565432CDA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23F01B686BF94A0CAD595454B2D20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2C788-D737-41EA-95AD-F5D6425C654F}"/>
      </w:docPartPr>
      <w:docPartBody>
        <w:p w:rsidR="00E75260" w:rsidRDefault="00E75260" w:rsidP="00E75260">
          <w:pPr>
            <w:pStyle w:val="23F01B686BF94A0CAD595454B2D2018A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AB54256B698747CDB25E34B625F56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884F9-51DF-4D99-BFCC-DAD91219CE0A}"/>
      </w:docPartPr>
      <w:docPartBody>
        <w:p w:rsidR="00E75260" w:rsidRDefault="00E75260" w:rsidP="00E75260">
          <w:pPr>
            <w:pStyle w:val="AB54256B698747CDB25E34B625F56E62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6284C9BB7F6344F689DBA9668E6FC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E6C1F-6812-415A-884F-7946FF8B39E9}"/>
      </w:docPartPr>
      <w:docPartBody>
        <w:p w:rsidR="00E75260" w:rsidRDefault="00E75260" w:rsidP="00E75260">
          <w:pPr>
            <w:pStyle w:val="6284C9BB7F6344F689DBA9668E6FC4DC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1D86A817CCEF4FA1A30303AD6DF16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595A6-0329-46B6-9FA4-0F3E41734520}"/>
      </w:docPartPr>
      <w:docPartBody>
        <w:p w:rsidR="00E75260" w:rsidRDefault="00E75260" w:rsidP="00E75260">
          <w:pPr>
            <w:pStyle w:val="1D86A817CCEF4FA1A30303AD6DF16494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B2B5681D925E4884AF067A4B71777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E4696-990E-4348-B0C1-6491437C1FDF}"/>
      </w:docPartPr>
      <w:docPartBody>
        <w:p w:rsidR="00E75260" w:rsidRDefault="00E75260" w:rsidP="00E75260">
          <w:pPr>
            <w:pStyle w:val="B2B5681D925E4884AF067A4B71777164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EA5D6A70CC04542B32E769C0A8EA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26532-D117-44B9-9715-F0C3E6C95350}"/>
      </w:docPartPr>
      <w:docPartBody>
        <w:p w:rsidR="00E75260" w:rsidRDefault="00E75260" w:rsidP="00E75260">
          <w:pPr>
            <w:pStyle w:val="9EA5D6A70CC04542B32E769C0A8EAA76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D26CFA14A3DB4C25A993D86DFD049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D85CE-30FF-474C-A9BC-0405A519DC56}"/>
      </w:docPartPr>
      <w:docPartBody>
        <w:p w:rsidR="00E75260" w:rsidRDefault="00E75260" w:rsidP="00E75260">
          <w:pPr>
            <w:pStyle w:val="D26CFA14A3DB4C25A993D86DFD049C8D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D4EB248DAD7546FCBF9357F214D89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D8DB5-E00A-4C44-AAAA-2D3003F58466}"/>
      </w:docPartPr>
      <w:docPartBody>
        <w:p w:rsidR="00E75260" w:rsidRDefault="00E75260" w:rsidP="00E75260">
          <w:pPr>
            <w:pStyle w:val="D4EB248DAD7546FCBF9357F214D89ED1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0BF4C5F0AE0D4B16B6D2558A5755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AE65-2080-4959-995D-B3969BC54DCC}"/>
      </w:docPartPr>
      <w:docPartBody>
        <w:p w:rsidR="00E75260" w:rsidRDefault="00E75260" w:rsidP="00E75260">
          <w:pPr>
            <w:pStyle w:val="0BF4C5F0AE0D4B16B6D2558A575552E8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3029167487B4CD98734997FE61C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8A65B-FC2B-4BCC-BF21-51B64DE36EE3}"/>
      </w:docPartPr>
      <w:docPartBody>
        <w:p w:rsidR="00E75260" w:rsidRDefault="00E75260" w:rsidP="00E75260">
          <w:pPr>
            <w:pStyle w:val="93029167487B4CD98734997FE61C6078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E8097BB502804DB0ADC3456C43B71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E1B63-81FF-4A9A-984F-BFD12F0C8017}"/>
      </w:docPartPr>
      <w:docPartBody>
        <w:p w:rsidR="00E75260" w:rsidRDefault="00E75260" w:rsidP="00E75260">
          <w:pPr>
            <w:pStyle w:val="E8097BB502804DB0ADC3456C43B71FD1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34FE15E518BE4AD4A8407ACDD78B1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19CA1-AA57-4115-AD65-DF387AF35647}"/>
      </w:docPartPr>
      <w:docPartBody>
        <w:p w:rsidR="00E75260" w:rsidRDefault="00E75260" w:rsidP="00E75260">
          <w:pPr>
            <w:pStyle w:val="34FE15E518BE4AD4A8407ACDD78B1665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15BA5C4352994BB2BABA6AF119AE2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D4699-CFF5-4681-AAB6-ED57F5E0F81D}"/>
      </w:docPartPr>
      <w:docPartBody>
        <w:p w:rsidR="00E75260" w:rsidRDefault="00E75260" w:rsidP="00E75260">
          <w:pPr>
            <w:pStyle w:val="15BA5C4352994BB2BABA6AF119AE2940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AC0812B44AB04E6FB688D67AEF27C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CF7C3-5389-414E-BD87-F69A73E582DC}"/>
      </w:docPartPr>
      <w:docPartBody>
        <w:p w:rsidR="00E75260" w:rsidRDefault="00E75260" w:rsidP="00E75260">
          <w:pPr>
            <w:pStyle w:val="AC0812B44AB04E6FB688D67AEF27CBC0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519E3E72DB284D358823B6EBA932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394C7-12FF-4FCB-AB6C-3736A4617D3E}"/>
      </w:docPartPr>
      <w:docPartBody>
        <w:p w:rsidR="00E75260" w:rsidRDefault="00E75260" w:rsidP="00E75260">
          <w:pPr>
            <w:pStyle w:val="519E3E72DB284D358823B6EBA932EC31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A5293-DB8A-4E3B-917A-2CAB3E49AD3D}"/>
      </w:docPartPr>
      <w:docPartBody>
        <w:p w:rsidR="00E75260" w:rsidRDefault="00CB12B2"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AD9FA6E82EA94FE199C40C21DACCA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BD225-39F7-42EE-93B9-DD708A0C3C81}"/>
      </w:docPartPr>
      <w:docPartBody>
        <w:p w:rsidR="008E393D" w:rsidRDefault="00E75260" w:rsidP="00E75260">
          <w:pPr>
            <w:pStyle w:val="AD9FA6E82EA94FE199C40C21DACCA72A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8F359D72D75B4DD08E2E6A2D6217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DA3CD-157D-4936-A5FB-E1F3A09D65D9}"/>
      </w:docPartPr>
      <w:docPartBody>
        <w:p w:rsidR="008E393D" w:rsidRDefault="00E75260" w:rsidP="00E75260">
          <w:pPr>
            <w:pStyle w:val="8F359D72D75B4DD08E2E6A2D621732F3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3ECE1C332D34D77A68D0972635D8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24B2F-E230-4375-BC45-8082BB1A9338}"/>
      </w:docPartPr>
      <w:docPartBody>
        <w:p w:rsidR="008E393D" w:rsidRDefault="00E75260" w:rsidP="00E75260">
          <w:pPr>
            <w:pStyle w:val="93ECE1C332D34D77A68D0972635D8EC4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EB4A073120BB49B9A0F3D4EA8C3C8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F2655-56F1-4AE3-A51B-7BBE2C8D1832}"/>
      </w:docPartPr>
      <w:docPartBody>
        <w:p w:rsidR="008E393D" w:rsidRDefault="00E75260" w:rsidP="00E75260">
          <w:pPr>
            <w:pStyle w:val="EB4A073120BB49B9A0F3D4EA8C3C8C1D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FEC1B526168D41D9A18A6CADFAD76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DFE19-D701-4C77-8B50-D7B3FFB6DA16}"/>
      </w:docPartPr>
      <w:docPartBody>
        <w:p w:rsidR="008E393D" w:rsidRDefault="00E75260" w:rsidP="00E75260">
          <w:pPr>
            <w:pStyle w:val="FEC1B526168D41D9A18A6CADFAD763FE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54B7005506044687AF2780CC2D879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6F5CE-AACD-4A8E-AA72-BABF4A118957}"/>
      </w:docPartPr>
      <w:docPartBody>
        <w:p w:rsidR="008E393D" w:rsidRDefault="00E75260" w:rsidP="00E75260">
          <w:pPr>
            <w:pStyle w:val="54B7005506044687AF2780CC2D879EF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3A07901EF37D465CAA32665537451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5EED0-7F65-404A-9256-AAB7AF729C7B}"/>
      </w:docPartPr>
      <w:docPartBody>
        <w:p w:rsidR="008E393D" w:rsidRDefault="00E75260" w:rsidP="00E75260">
          <w:pPr>
            <w:pStyle w:val="3A07901EF37D465CAA32665537451717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F1E3AE7CB706467AA63A9E06A1656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7993C-3C82-4FDC-A1F3-7D0B22EBEE5A}"/>
      </w:docPartPr>
      <w:docPartBody>
        <w:p w:rsidR="008E393D" w:rsidRDefault="00E75260" w:rsidP="00E75260">
          <w:pPr>
            <w:pStyle w:val="F1E3AE7CB706467AA63A9E06A1656FD9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9E8BD2B194B244B89CE63188EA207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2F47-A03F-4C75-AE8F-8A70B999539E}"/>
      </w:docPartPr>
      <w:docPartBody>
        <w:p w:rsidR="008E393D" w:rsidRDefault="00E75260" w:rsidP="00E75260">
          <w:pPr>
            <w:pStyle w:val="9E8BD2B194B244B89CE63188EA207AA6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C84588731EB549FE9E2B25E90BBF7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26FCB-E147-4274-9F49-4523744385D6}"/>
      </w:docPartPr>
      <w:docPartBody>
        <w:p w:rsidR="008E393D" w:rsidRDefault="00E75260" w:rsidP="00E75260">
          <w:pPr>
            <w:pStyle w:val="C84588731EB549FE9E2B25E90BBF71A9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8FE9CEDD60B74515A7CEC5ECBE745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76298-DBC3-4948-A4F0-B212DB344198}"/>
      </w:docPartPr>
      <w:docPartBody>
        <w:p w:rsidR="008E393D" w:rsidRDefault="00E75260" w:rsidP="00E75260">
          <w:pPr>
            <w:pStyle w:val="8FE9CEDD60B74515A7CEC5ECBE745FEE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B0264A0D7EE24BE0808A735480329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74E2-CFE1-48F0-817C-3C14A29BF4D3}"/>
      </w:docPartPr>
      <w:docPartBody>
        <w:p w:rsidR="008E393D" w:rsidRDefault="00E75260" w:rsidP="00E75260">
          <w:pPr>
            <w:pStyle w:val="B0264A0D7EE24BE0808A7354803295FE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8DE69FE328934D4291E4DFA9E1B5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E5651-41A9-458B-A59C-36E3AF10A859}"/>
      </w:docPartPr>
      <w:docPartBody>
        <w:p w:rsidR="008E393D" w:rsidRDefault="00E75260" w:rsidP="00E75260">
          <w:pPr>
            <w:pStyle w:val="8DE69FE328934D4291E4DFA9E1B53171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34B515F6A733486CA1D7564EDAE9F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E280A-2435-46E2-908C-56EDEFF5A0B8}"/>
      </w:docPartPr>
      <w:docPartBody>
        <w:p w:rsidR="008E393D" w:rsidRDefault="00E75260" w:rsidP="00E75260">
          <w:pPr>
            <w:pStyle w:val="34B515F6A733486CA1D7564EDAE9FFD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060B1A64FF574EB4969481F2C4D0E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5079E-D209-43E4-9B1F-E0BC656D0288}"/>
      </w:docPartPr>
      <w:docPartBody>
        <w:p w:rsidR="008E393D" w:rsidRDefault="00E75260" w:rsidP="00E75260">
          <w:pPr>
            <w:pStyle w:val="060B1A64FF574EB4969481F2C4D0EA8F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1FB5718AFCF849268C7ABEFB84675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C9DFE-1E73-41B3-B65B-6FD81E50ABD7}"/>
      </w:docPartPr>
      <w:docPartBody>
        <w:p w:rsidR="008E393D" w:rsidRDefault="00E75260" w:rsidP="00E75260">
          <w:pPr>
            <w:pStyle w:val="1FB5718AFCF849268C7ABEFB84675817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3FF2555666FB4382BB9702AA239AC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6ACC3-D620-4C14-9A7F-A2B6F1B20010}"/>
      </w:docPartPr>
      <w:docPartBody>
        <w:p w:rsidR="008E393D" w:rsidRDefault="00E75260" w:rsidP="00E75260">
          <w:pPr>
            <w:pStyle w:val="3FF2555666FB4382BB9702AA239ACF07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CF1203A5413142EBBA652E2E04424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C8279-6EC3-4AA2-BE36-2D81BBB13EE5}"/>
      </w:docPartPr>
      <w:docPartBody>
        <w:p w:rsidR="008E393D" w:rsidRDefault="00E75260" w:rsidP="00E75260">
          <w:pPr>
            <w:pStyle w:val="CF1203A5413142EBBA652E2E0442424E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1E267BCA3CE04A06AA37954D360C1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03061-EE0E-4F05-81EE-0382E932F639}"/>
      </w:docPartPr>
      <w:docPartBody>
        <w:p w:rsidR="008E393D" w:rsidRDefault="00E75260" w:rsidP="00E75260">
          <w:pPr>
            <w:pStyle w:val="1E267BCA3CE04A06AA37954D360C1B20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DF84074C102C47299DDFEA1CBEA87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7409-D665-41AB-B3B0-76EEBA1A3A45}"/>
      </w:docPartPr>
      <w:docPartBody>
        <w:p w:rsidR="008E393D" w:rsidRDefault="00E75260" w:rsidP="00E75260">
          <w:pPr>
            <w:pStyle w:val="DF84074C102C47299DDFEA1CBEA870E6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ED90EAF3C143457E80CF53B69F306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10CC5-7447-4CE3-8FB6-08EECC37D872}"/>
      </w:docPartPr>
      <w:docPartBody>
        <w:p w:rsidR="008E393D" w:rsidRDefault="00E75260" w:rsidP="00E75260">
          <w:pPr>
            <w:pStyle w:val="ED90EAF3C143457E80CF53B69F306D4A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765D30C1D3D34B2CA51A665376DF6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31C45-CF32-48E4-BEC6-66C886704875}"/>
      </w:docPartPr>
      <w:docPartBody>
        <w:p w:rsidR="008E393D" w:rsidRDefault="00E75260" w:rsidP="00E75260">
          <w:pPr>
            <w:pStyle w:val="765D30C1D3D34B2CA51A665376DF6AF9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64397D0AE21643B6B57FBB20095FD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58579-5FC4-46DD-86F6-353D4D225161}"/>
      </w:docPartPr>
      <w:docPartBody>
        <w:p w:rsidR="008E393D" w:rsidRDefault="00E75260" w:rsidP="00E75260">
          <w:pPr>
            <w:pStyle w:val="64397D0AE21643B6B57FBB20095FDB66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D65D9E543CD1416D869EFEB39714A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D8EEA-0D73-4F99-B5DC-4E3CDE4A5EFA}"/>
      </w:docPartPr>
      <w:docPartBody>
        <w:p w:rsidR="008E393D" w:rsidRDefault="00E75260" w:rsidP="00E75260">
          <w:pPr>
            <w:pStyle w:val="D65D9E543CD1416D869EFEB39714A890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66B881DDCBE44D279A5397FD02000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A7B9C-3CD8-4EDE-8328-32F068AE4968}"/>
      </w:docPartPr>
      <w:docPartBody>
        <w:p w:rsidR="008E393D" w:rsidRDefault="00E75260" w:rsidP="00E75260">
          <w:pPr>
            <w:pStyle w:val="66B881DDCBE44D279A5397FD02000E93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3E281DD929DA4971887DD54715876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2809E-E52A-415D-B437-33F73DAC3CEF}"/>
      </w:docPartPr>
      <w:docPartBody>
        <w:p w:rsidR="008E393D" w:rsidRDefault="00E75260" w:rsidP="00E75260">
          <w:pPr>
            <w:pStyle w:val="3E281DD929DA4971887DD547158763EE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38F8475F14AA4FC0BBE0322BADB03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9C9EC-7722-42A3-807A-AEE443F40EA9}"/>
      </w:docPartPr>
      <w:docPartBody>
        <w:p w:rsidR="008E393D" w:rsidRDefault="00E75260" w:rsidP="00E75260">
          <w:pPr>
            <w:pStyle w:val="38F8475F14AA4FC0BBE0322BADB03181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76BEE8D4AECE4FF4A50F9689AC501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86A6B-12F8-4F5A-9B42-245B7AF16144}"/>
      </w:docPartPr>
      <w:docPartBody>
        <w:p w:rsidR="008E393D" w:rsidRDefault="00E75260" w:rsidP="00E75260">
          <w:pPr>
            <w:pStyle w:val="76BEE8D4AECE4FF4A50F9689AC501557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7F9D44EAA51B4E87B4108A574E5EA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C0560-68C3-4D72-ABD8-FB3D50BFF5C1}"/>
      </w:docPartPr>
      <w:docPartBody>
        <w:p w:rsidR="008E393D" w:rsidRDefault="00E75260" w:rsidP="00E75260">
          <w:pPr>
            <w:pStyle w:val="7F9D44EAA51B4E87B4108A574E5EAD96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8C3BD5535F549E0BAEEE04C039B4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17B7E-E004-4831-BE8E-F4646777F2E8}"/>
      </w:docPartPr>
      <w:docPartBody>
        <w:p w:rsidR="008E393D" w:rsidRDefault="00E75260" w:rsidP="00E75260">
          <w:pPr>
            <w:pStyle w:val="98C3BD5535F549E0BAEEE04C039B4BA6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0E48A69EDD6464BB42EA954F6645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05407-687C-4838-B8B8-E58342CB6B6D}"/>
      </w:docPartPr>
      <w:docPartBody>
        <w:p w:rsidR="008E393D" w:rsidRDefault="00E75260" w:rsidP="00E75260">
          <w:pPr>
            <w:pStyle w:val="90E48A69EDD6464BB42EA954F6645EF2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8910A479120D447EA290E73B133D7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E0A55-CF1B-47A6-99E7-9701DA8FDF61}"/>
      </w:docPartPr>
      <w:docPartBody>
        <w:p w:rsidR="008E393D" w:rsidRDefault="00E75260" w:rsidP="00E75260">
          <w:pPr>
            <w:pStyle w:val="8910A479120D447EA290E73B133D783D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36B3D5CCF3864066B8F0325ED78B9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BFE09-BA0F-4C7D-8BB8-7A40C14AF23C}"/>
      </w:docPartPr>
      <w:docPartBody>
        <w:p w:rsidR="008E393D" w:rsidRDefault="00E75260" w:rsidP="00E75260">
          <w:pPr>
            <w:pStyle w:val="36B3D5CCF3864066B8F0325ED78B95B3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34BE7E8852914FD8AEDD1BCF515B7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A06F1-1FCD-4934-9B09-EDDED8473F0C}"/>
      </w:docPartPr>
      <w:docPartBody>
        <w:p w:rsidR="008E393D" w:rsidRDefault="00E75260" w:rsidP="00E75260">
          <w:pPr>
            <w:pStyle w:val="34BE7E8852914FD8AEDD1BCF515B76C2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83022C92F4F741EBAE54F0D7372B1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11FE4-CFA6-41EE-8425-9493196885DF}"/>
      </w:docPartPr>
      <w:docPartBody>
        <w:p w:rsidR="008E393D" w:rsidRDefault="00E75260" w:rsidP="00E75260">
          <w:pPr>
            <w:pStyle w:val="83022C92F4F741EBAE54F0D7372B1D5B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1185682E42D44E5A8D92134E51F17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DBED9-6D01-4F67-A146-5FD3F5CA9F8C}"/>
      </w:docPartPr>
      <w:docPartBody>
        <w:p w:rsidR="008E393D" w:rsidRDefault="00E75260" w:rsidP="00E75260">
          <w:pPr>
            <w:pStyle w:val="1185682E42D44E5A8D92134E51F17B4C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EFB914CBC50644948E67E407C30D0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B36D3-8344-4185-971C-969253A4C0DA}"/>
      </w:docPartPr>
      <w:docPartBody>
        <w:p w:rsidR="008E393D" w:rsidRDefault="00E75260" w:rsidP="00E75260">
          <w:pPr>
            <w:pStyle w:val="EFB914CBC50644948E67E407C30D09DA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A29ED7654B3746D6B0944B9D70429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6C8EE-8C2D-4339-B35C-68DB5449799B}"/>
      </w:docPartPr>
      <w:docPartBody>
        <w:p w:rsidR="008E393D" w:rsidRDefault="00E75260" w:rsidP="00E75260">
          <w:pPr>
            <w:pStyle w:val="A29ED7654B3746D6B0944B9D70429992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8382B8A3905D4A7F91F2A0DFF51C9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E8175-114B-4BAA-BE33-D482493C5B69}"/>
      </w:docPartPr>
      <w:docPartBody>
        <w:p w:rsidR="008E393D" w:rsidRDefault="00E75260" w:rsidP="00E75260">
          <w:pPr>
            <w:pStyle w:val="8382B8A3905D4A7F91F2A0DFF51C9468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AC7E4D2107E143E88BAC891746613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7410B-B3CF-40C3-B3EA-DE43248440A7}"/>
      </w:docPartPr>
      <w:docPartBody>
        <w:p w:rsidR="008E393D" w:rsidRDefault="00E75260" w:rsidP="00E75260">
          <w:pPr>
            <w:pStyle w:val="AC7E4D2107E143E88BAC8917466138C3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58CE577DCFE94DE4B843BC071D9A3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7CA16-9C6D-418C-B36B-BE696EF54A3A}"/>
      </w:docPartPr>
      <w:docPartBody>
        <w:p w:rsidR="008E393D" w:rsidRDefault="00E75260" w:rsidP="00E75260">
          <w:pPr>
            <w:pStyle w:val="58CE577DCFE94DE4B843BC071D9A39D3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BE1F4703F9DC493D9DB255D5FDF2C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28743-503C-4E40-8CB7-317E237AB274}"/>
      </w:docPartPr>
      <w:docPartBody>
        <w:p w:rsidR="008E393D" w:rsidRDefault="00E75260" w:rsidP="00E75260">
          <w:pPr>
            <w:pStyle w:val="BE1F4703F9DC493D9DB255D5FDF2CB22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DB0F3177F2CB464E9D054870289A7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03D1E-F0D2-4365-9597-5DB62B7116A3}"/>
      </w:docPartPr>
      <w:docPartBody>
        <w:p w:rsidR="008E393D" w:rsidRDefault="00E75260" w:rsidP="00E75260">
          <w:pPr>
            <w:pStyle w:val="DB0F3177F2CB464E9D054870289A70E3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E7734184EB3B4853BCCE5EE2F1BAC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40CD6-FAC2-4058-A305-E99C736165D1}"/>
      </w:docPartPr>
      <w:docPartBody>
        <w:p w:rsidR="008E393D" w:rsidRDefault="00E75260" w:rsidP="00E75260">
          <w:pPr>
            <w:pStyle w:val="E7734184EB3B4853BCCE5EE2F1BAC02D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00B87CE8A8F9402B950269CDFAEE8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52C5A-1C58-40CB-8558-F09ED517DCFC}"/>
      </w:docPartPr>
      <w:docPartBody>
        <w:p w:rsidR="008E393D" w:rsidRDefault="00E75260" w:rsidP="00E75260">
          <w:pPr>
            <w:pStyle w:val="00B87CE8A8F9402B950269CDFAEE81E4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95F0256721DC43C796AE60B448369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5F897-23A8-4742-84F5-2E1B882D13E0}"/>
      </w:docPartPr>
      <w:docPartBody>
        <w:p w:rsidR="008E393D" w:rsidRDefault="00E75260" w:rsidP="00E75260">
          <w:pPr>
            <w:pStyle w:val="95F0256721DC43C796AE60B448369DCC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347E37E0E1BC4C0BB4E810A4F515F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BE3A0-343F-4BF9-AA16-CB1D2029D665}"/>
      </w:docPartPr>
      <w:docPartBody>
        <w:p w:rsidR="008E393D" w:rsidRDefault="00E75260" w:rsidP="00E75260">
          <w:pPr>
            <w:pStyle w:val="347E37E0E1BC4C0BB4E810A4F515F4CB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B3C2260DDA684CFA8B0745A5125CC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EF452-7DD8-454B-BA81-F917D0A69112}"/>
      </w:docPartPr>
      <w:docPartBody>
        <w:p w:rsidR="008E393D" w:rsidRDefault="00E75260" w:rsidP="00E75260">
          <w:pPr>
            <w:pStyle w:val="B3C2260DDA684CFA8B0745A5125CC4DB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71064F1D20ED4F159B297B8416BD4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50CBF-D55A-4B28-9EC7-0985975D096B}"/>
      </w:docPartPr>
      <w:docPartBody>
        <w:p w:rsidR="008E393D" w:rsidRDefault="00E75260" w:rsidP="00E75260">
          <w:pPr>
            <w:pStyle w:val="71064F1D20ED4F159B297B8416BD49B9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9CAA981C2E144A0B87F26411F0EF7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4D520-BB0E-450B-BF92-0510D84C4295}"/>
      </w:docPartPr>
      <w:docPartBody>
        <w:p w:rsidR="008E393D" w:rsidRDefault="00E75260" w:rsidP="00E75260">
          <w:pPr>
            <w:pStyle w:val="9CAA981C2E144A0B87F26411F0EF7D7A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4FAA071A435473DAF92AEA56315F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4338B-FFA0-4C2A-8AF8-0C3F5F2647EF}"/>
      </w:docPartPr>
      <w:docPartBody>
        <w:p w:rsidR="008E393D" w:rsidRDefault="00E75260" w:rsidP="00E75260">
          <w:pPr>
            <w:pStyle w:val="94FAA071A435473DAF92AEA56315FDC7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FF5D56F3568E4F4FBE021D5A6E1E6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9E2E3-5B70-4D4E-869D-6190BEC3CCC2}"/>
      </w:docPartPr>
      <w:docPartBody>
        <w:p w:rsidR="008E393D" w:rsidRDefault="00E75260" w:rsidP="00E75260">
          <w:pPr>
            <w:pStyle w:val="FF5D56F3568E4F4FBE021D5A6E1E6D0D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BF95E594BD754B7D8C266787FC5EE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414DD-0597-4622-BFD4-A41FF0CCA6C6}"/>
      </w:docPartPr>
      <w:docPartBody>
        <w:p w:rsidR="008E393D" w:rsidRDefault="00E75260" w:rsidP="00E75260">
          <w:pPr>
            <w:pStyle w:val="BF95E594BD754B7D8C266787FC5EE6AC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350E2C681B9B412097A7C1BED1EFE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3B12C-A578-45E7-8736-B7A1300E6CE3}"/>
      </w:docPartPr>
      <w:docPartBody>
        <w:p w:rsidR="008E393D" w:rsidRDefault="00E75260" w:rsidP="00E75260">
          <w:pPr>
            <w:pStyle w:val="350E2C681B9B412097A7C1BED1EFEED9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1ECBC7D0487B443EB47E46F9609C1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8F1EA-D722-40CA-8880-2115411C4BBE}"/>
      </w:docPartPr>
      <w:docPartBody>
        <w:p w:rsidR="008E393D" w:rsidRDefault="00E75260" w:rsidP="00E75260">
          <w:pPr>
            <w:pStyle w:val="1ECBC7D0487B443EB47E46F9609C1F37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5D97D32678D549B2880909630D101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73D25-4A9C-4553-B321-6C08EE4D58E2}"/>
      </w:docPartPr>
      <w:docPartBody>
        <w:p w:rsidR="008E393D" w:rsidRDefault="00E75260" w:rsidP="00E75260">
          <w:pPr>
            <w:pStyle w:val="5D97D32678D549B2880909630D101148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5E41B777008A46399AA9868970263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5963A-D836-4D24-83F8-749F16D198DA}"/>
      </w:docPartPr>
      <w:docPartBody>
        <w:p w:rsidR="008E393D" w:rsidRDefault="00E75260" w:rsidP="00E75260">
          <w:pPr>
            <w:pStyle w:val="5E41B777008A46399AA98689702630E1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380ED9609A7245C9A283424866B83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16F67-EEBD-4D6D-86C3-63DEE5539A2D}"/>
      </w:docPartPr>
      <w:docPartBody>
        <w:p w:rsidR="008E393D" w:rsidRDefault="00E75260" w:rsidP="00E75260">
          <w:pPr>
            <w:pStyle w:val="380ED9609A7245C9A283424866B837F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F5E2B708454B4F69B8ABBC96AFACF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4846B-2362-499C-A3C1-AB16207F9C10}"/>
      </w:docPartPr>
      <w:docPartBody>
        <w:p w:rsidR="008E393D" w:rsidRDefault="00E75260" w:rsidP="00E75260">
          <w:pPr>
            <w:pStyle w:val="F5E2B708454B4F69B8ABBC96AFACF768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2DFD1D56F45D4C1D9573FD5B27876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8785E-5153-425C-B1DE-554D2E646822}"/>
      </w:docPartPr>
      <w:docPartBody>
        <w:p w:rsidR="008E393D" w:rsidRDefault="00E75260" w:rsidP="00E75260">
          <w:pPr>
            <w:pStyle w:val="2DFD1D56F45D4C1D9573FD5B278766C6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A7C8F49ED1C248E08FD70378090EF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1A3A0-3196-4711-8E9C-BA973FB580A4}"/>
      </w:docPartPr>
      <w:docPartBody>
        <w:p w:rsidR="008E393D" w:rsidRDefault="00E75260" w:rsidP="00E75260">
          <w:pPr>
            <w:pStyle w:val="A7C8F49ED1C248E08FD70378090EF5EA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7E8777743EEE4D7A8B636F47A3730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842E6-39CB-4188-B3BD-AED0133E4735}"/>
      </w:docPartPr>
      <w:docPartBody>
        <w:p w:rsidR="008E393D" w:rsidRDefault="00E75260" w:rsidP="00E75260">
          <w:pPr>
            <w:pStyle w:val="7E8777743EEE4D7A8B636F47A3730E92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22DEFB2F4D8442AEA5E048A16407A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BBED8-E519-4639-9476-975E1C7546A7}"/>
      </w:docPartPr>
      <w:docPartBody>
        <w:p w:rsidR="008E393D" w:rsidRDefault="00E75260" w:rsidP="00E75260">
          <w:pPr>
            <w:pStyle w:val="22DEFB2F4D8442AEA5E048A16407A1D2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B31A8C8F97F84670B70FC89A6D796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44B10-C3B4-482D-8A15-1372A0ED5D9D}"/>
      </w:docPartPr>
      <w:docPartBody>
        <w:p w:rsidR="008E393D" w:rsidRDefault="00E75260" w:rsidP="00E75260">
          <w:pPr>
            <w:pStyle w:val="B31A8C8F97F84670B70FC89A6D7966F3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4033785E43D14DF0AAE2733D4EE4B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0285E-9DED-4C4B-BD5C-3FAD887B7F41}"/>
      </w:docPartPr>
      <w:docPartBody>
        <w:p w:rsidR="008E393D" w:rsidRDefault="00E75260" w:rsidP="00E75260">
          <w:pPr>
            <w:pStyle w:val="4033785E43D14DF0AAE2733D4EE4BC27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1B85CDB4E4EF4EFB9EBA80432C56B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A2D35-7084-4651-B624-C934C1B319D9}"/>
      </w:docPartPr>
      <w:docPartBody>
        <w:p w:rsidR="008E393D" w:rsidRDefault="00E75260" w:rsidP="00E75260">
          <w:pPr>
            <w:pStyle w:val="1B85CDB4E4EF4EFB9EBA80432C56B6B7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37A27F208811495C804ADD93765B2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DFAAB-21DB-4D1F-B767-48BE988CB6E5}"/>
      </w:docPartPr>
      <w:docPartBody>
        <w:p w:rsidR="008E393D" w:rsidRDefault="00E75260" w:rsidP="00E75260">
          <w:pPr>
            <w:pStyle w:val="37A27F208811495C804ADD93765B220A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A9116E5EF9A4E4BBE0827AA3027B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96DB0-B3F9-4C55-9445-6300D0F6DB85}"/>
      </w:docPartPr>
      <w:docPartBody>
        <w:p w:rsidR="008E393D" w:rsidRDefault="00E75260" w:rsidP="00E75260">
          <w:pPr>
            <w:pStyle w:val="9A9116E5EF9A4E4BBE0827AA3027B973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FAF4B676C62F4F97ACC59CD70AC81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4CA4A-D547-4269-9790-6A55F8990A1F}"/>
      </w:docPartPr>
      <w:docPartBody>
        <w:p w:rsidR="008E393D" w:rsidRDefault="00E75260" w:rsidP="00E75260">
          <w:pPr>
            <w:pStyle w:val="FAF4B676C62F4F97ACC59CD70AC81D74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942A169981434C56AFA3CEBFCAB75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197E7-0D77-4526-82F9-D61E25FA942F}"/>
      </w:docPartPr>
      <w:docPartBody>
        <w:p w:rsidR="008E393D" w:rsidRDefault="00E75260" w:rsidP="00E75260">
          <w:pPr>
            <w:pStyle w:val="942A169981434C56AFA3CEBFCAB7519E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CB1A62C2FCE3408683B0309B6F5AC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A4E24-061F-4B42-9BC7-6551CF6A5B3B}"/>
      </w:docPartPr>
      <w:docPartBody>
        <w:p w:rsidR="008E393D" w:rsidRDefault="00E75260" w:rsidP="00E75260">
          <w:pPr>
            <w:pStyle w:val="CB1A62C2FCE3408683B0309B6F5AC09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8709814A88414288846A508DCBEB0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1E3E2-FFE4-4D6B-82FB-162B5F88B368}"/>
      </w:docPartPr>
      <w:docPartBody>
        <w:p w:rsidR="008E393D" w:rsidRDefault="00E75260" w:rsidP="00E75260">
          <w:pPr>
            <w:pStyle w:val="8709814A88414288846A508DCBEB0154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7591946DAC5247249592FA4C378E4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98F39-1810-44FE-98A5-CD30C9A20319}"/>
      </w:docPartPr>
      <w:docPartBody>
        <w:p w:rsidR="008E393D" w:rsidRDefault="00E75260" w:rsidP="00E75260">
          <w:pPr>
            <w:pStyle w:val="7591946DAC5247249592FA4C378E44D5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D1C00C09352A4A4C82BB30700D83B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21702-C8BA-4682-9C95-022EADD975C6}"/>
      </w:docPartPr>
      <w:docPartBody>
        <w:p w:rsidR="008E393D" w:rsidRDefault="00E75260" w:rsidP="00E75260">
          <w:pPr>
            <w:pStyle w:val="D1C00C09352A4A4C82BB30700D83BAB5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FB33ED3970624809826B0AC308A71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55140-7E74-4EE0-B8DC-53F8BDAF60D4}"/>
      </w:docPartPr>
      <w:docPartBody>
        <w:p w:rsidR="008E393D" w:rsidRDefault="00E75260" w:rsidP="00E75260">
          <w:pPr>
            <w:pStyle w:val="FB33ED3970624809826B0AC308A715BE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631F6BCB9DC44997ACD176469735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1CFBD-18B2-47BC-987F-896F3B288EA6}"/>
      </w:docPartPr>
      <w:docPartBody>
        <w:p w:rsidR="008E393D" w:rsidRDefault="00E75260" w:rsidP="00E75260">
          <w:pPr>
            <w:pStyle w:val="631F6BCB9DC44997ACD176469735C8B9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9CACC4E6C6FC46C8A213AD8EF858D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8D446-C479-42BD-B94C-2DC3DF43B378}"/>
      </w:docPartPr>
      <w:docPartBody>
        <w:p w:rsidR="008E393D" w:rsidRDefault="00E75260" w:rsidP="00E75260">
          <w:pPr>
            <w:pStyle w:val="9CACC4E6C6FC46C8A213AD8EF858DD7B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9CA5D497898F43C895F521F0B6BB5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EDF9B-AF52-465E-AF88-00014E4A5C87}"/>
      </w:docPartPr>
      <w:docPartBody>
        <w:p w:rsidR="008E393D" w:rsidRDefault="00E75260" w:rsidP="00E75260">
          <w:pPr>
            <w:pStyle w:val="9CA5D497898F43C895F521F0B6BB5692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D74BD25C1F3B49869E6A9C44B902C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10-1506-425C-B4B0-D5305E67060F}"/>
      </w:docPartPr>
      <w:docPartBody>
        <w:p w:rsidR="008E393D" w:rsidRDefault="00E75260" w:rsidP="00E75260">
          <w:pPr>
            <w:pStyle w:val="D74BD25C1F3B49869E6A9C44B902CDCE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6B8193F86CA44E6856BD7B77CA12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3A679-5198-4743-8A5D-728B58D66533}"/>
      </w:docPartPr>
      <w:docPartBody>
        <w:p w:rsidR="008E393D" w:rsidRDefault="00E75260" w:rsidP="00E75260">
          <w:pPr>
            <w:pStyle w:val="96B8193F86CA44E6856BD7B77CA12160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0871A9DCE0FF4ABBAA5C6E07ACD8F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A4FFE-F1B9-4273-A66B-F8A7CE424950}"/>
      </w:docPartPr>
      <w:docPartBody>
        <w:p w:rsidR="008E393D" w:rsidRDefault="00E75260" w:rsidP="00E75260">
          <w:pPr>
            <w:pStyle w:val="0871A9DCE0FF4ABBAA5C6E07ACD8F445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15C0738D0A4448988DBA8A2600A8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6A401-42F7-4E16-B018-EF6F792ECA14}"/>
      </w:docPartPr>
      <w:docPartBody>
        <w:p w:rsidR="008E393D" w:rsidRDefault="00E75260" w:rsidP="00E75260">
          <w:pPr>
            <w:pStyle w:val="15C0738D0A4448988DBA8A2600A88608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40729EFF78B34F218D83C45293C8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38195-7AA3-42A4-A9DC-3D3165843BE3}"/>
      </w:docPartPr>
      <w:docPartBody>
        <w:p w:rsidR="008E393D" w:rsidRDefault="00E75260" w:rsidP="00E75260">
          <w:pPr>
            <w:pStyle w:val="40729EFF78B34F218D83C45293C88EC5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7C011246C24A466B96EA5DC8A3B4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9256F-F79A-4BCC-BFFE-24AB99BA183E}"/>
      </w:docPartPr>
      <w:docPartBody>
        <w:p w:rsidR="008E393D" w:rsidRDefault="00E75260" w:rsidP="00E75260">
          <w:pPr>
            <w:pStyle w:val="7C011246C24A466B96EA5DC8A3B46617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460C6A3838FA463EACF4CF5FE2FAA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C09F-4B2E-4CC1-A2E2-9A559E5AB226}"/>
      </w:docPartPr>
      <w:docPartBody>
        <w:p w:rsidR="008E393D" w:rsidRDefault="00E75260" w:rsidP="00E75260">
          <w:pPr>
            <w:pStyle w:val="460C6A3838FA463EACF4CF5FE2FAA835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0132CD9ED988403CAA938D1ECFAE6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76E4F-84B5-41EF-956C-09B423E0CCB7}"/>
      </w:docPartPr>
      <w:docPartBody>
        <w:p w:rsidR="008E393D" w:rsidRDefault="00E75260" w:rsidP="00E75260">
          <w:pPr>
            <w:pStyle w:val="0132CD9ED988403CAA938D1ECFAE6BB9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34739042FEC46AD8122D24E1D247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E1E75-8C6B-4984-B142-9113C7D3C2B3}"/>
      </w:docPartPr>
      <w:docPartBody>
        <w:p w:rsidR="008E393D" w:rsidRDefault="00E75260" w:rsidP="00E75260">
          <w:pPr>
            <w:pStyle w:val="934739042FEC46AD8122D24E1D247DBB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81B16485B21542B4A05A61B003D22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7B505-9F21-4374-86B9-3DD86EBE616E}"/>
      </w:docPartPr>
      <w:docPartBody>
        <w:p w:rsidR="008E393D" w:rsidRDefault="00E75260" w:rsidP="00E75260">
          <w:pPr>
            <w:pStyle w:val="81B16485B21542B4A05A61B003D2261C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73A90B5629FA44A5B98C6A10A00EA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2130-0230-47AB-9A90-771332A999E0}"/>
      </w:docPartPr>
      <w:docPartBody>
        <w:p w:rsidR="008E393D" w:rsidRDefault="00E75260" w:rsidP="00E75260">
          <w:pPr>
            <w:pStyle w:val="73A90B5629FA44A5B98C6A10A00EA676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D2B286F0028C4D65BF71B5FC2F39E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EA452-43F7-432A-93A5-016E0EBA6116}"/>
      </w:docPartPr>
      <w:docPartBody>
        <w:p w:rsidR="008E393D" w:rsidRDefault="00E75260" w:rsidP="00E75260">
          <w:pPr>
            <w:pStyle w:val="D2B286F0028C4D65BF71B5FC2F39E034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E2CE8A694AEF4F989F640489BBC9B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50EE4-69F2-4039-98CC-22818ACE7086}"/>
      </w:docPartPr>
      <w:docPartBody>
        <w:p w:rsidR="008E393D" w:rsidRDefault="00E75260" w:rsidP="00E75260">
          <w:pPr>
            <w:pStyle w:val="E2CE8A694AEF4F989F640489BBC9B6C7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496DC3A2C78245F1A85A5322D2F97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4F7CA-7300-4717-AD1E-DC5D41E575CD}"/>
      </w:docPartPr>
      <w:docPartBody>
        <w:p w:rsidR="008E393D" w:rsidRDefault="00E75260" w:rsidP="00E75260">
          <w:pPr>
            <w:pStyle w:val="496DC3A2C78245F1A85A5322D2F972E5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75B4EDD15FB84BCDB04D57C27F533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25803-973C-4384-9274-8F67F6C8A392}"/>
      </w:docPartPr>
      <w:docPartBody>
        <w:p w:rsidR="008E393D" w:rsidRDefault="00E75260" w:rsidP="00E75260">
          <w:pPr>
            <w:pStyle w:val="75B4EDD15FB84BCDB04D57C27F5339DF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BC18CCB906094DACB3986B66092F6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C0982-D0AD-4415-9C98-8F31E30E9338}"/>
      </w:docPartPr>
      <w:docPartBody>
        <w:p w:rsidR="008E393D" w:rsidRDefault="00E75260" w:rsidP="00E75260">
          <w:pPr>
            <w:pStyle w:val="BC18CCB906094DACB3986B66092F6533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B4422A6086B1471A937656F800EEC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47508-2DA9-47B9-890E-10A04D2BC35F}"/>
      </w:docPartPr>
      <w:docPartBody>
        <w:p w:rsidR="008E393D" w:rsidRDefault="00E75260" w:rsidP="00E75260">
          <w:pPr>
            <w:pStyle w:val="B4422A6086B1471A937656F800EECE15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A5604986E4CE477985626AC7B2584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B033B-AF1C-404B-A916-37555D8922BB}"/>
      </w:docPartPr>
      <w:docPartBody>
        <w:p w:rsidR="008E393D" w:rsidRDefault="00E75260" w:rsidP="00E75260">
          <w:pPr>
            <w:pStyle w:val="A5604986E4CE477985626AC7B2584957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5A7AB79688F34FF680DBEB5092353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4BE5A-FD35-4486-8D1B-6E6B802CE4DE}"/>
      </w:docPartPr>
      <w:docPartBody>
        <w:p w:rsidR="008E393D" w:rsidRDefault="00E75260" w:rsidP="00E75260">
          <w:pPr>
            <w:pStyle w:val="5A7AB79688F34FF680DBEB509235350F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9FF474CAC0F34B8092CD1DC13D656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556B6-9475-42AC-A1CF-52FD16B8C566}"/>
      </w:docPartPr>
      <w:docPartBody>
        <w:p w:rsidR="008E393D" w:rsidRDefault="00E75260" w:rsidP="00E75260">
          <w:pPr>
            <w:pStyle w:val="9FF474CAC0F34B8092CD1DC13D65649B"/>
          </w:pPr>
          <w:r w:rsidRPr="0055075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16"/>
    <w:rsid w:val="00170416"/>
    <w:rsid w:val="0045588A"/>
    <w:rsid w:val="00455980"/>
    <w:rsid w:val="008E393D"/>
    <w:rsid w:val="00A701E4"/>
    <w:rsid w:val="00A73A69"/>
    <w:rsid w:val="00CB12B2"/>
    <w:rsid w:val="00E75260"/>
    <w:rsid w:val="00EA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5260"/>
    <w:rPr>
      <w:color w:val="808080"/>
    </w:rPr>
  </w:style>
  <w:style w:type="paragraph" w:customStyle="1" w:styleId="3777F913EEF84AA2994670295AE7052A">
    <w:name w:val="3777F913EEF84AA2994670295AE7052A"/>
  </w:style>
  <w:style w:type="paragraph" w:customStyle="1" w:styleId="244E73CE4C284D97A46D3BF6AEF41411">
    <w:name w:val="244E73CE4C284D97A46D3BF6AEF41411"/>
  </w:style>
  <w:style w:type="paragraph" w:customStyle="1" w:styleId="3275FB84395140618102B4A5FC7D3A88">
    <w:name w:val="3275FB84395140618102B4A5FC7D3A88"/>
  </w:style>
  <w:style w:type="paragraph" w:customStyle="1" w:styleId="6A294FD08A614648B79DF0D131C2F07B">
    <w:name w:val="6A294FD08A614648B79DF0D131C2F07B"/>
  </w:style>
  <w:style w:type="paragraph" w:customStyle="1" w:styleId="9BD1D656383046D9AB04B6BCA8B947D1">
    <w:name w:val="9BD1D656383046D9AB04B6BCA8B947D1"/>
  </w:style>
  <w:style w:type="paragraph" w:customStyle="1" w:styleId="4228C6D6092942D99C9175FEE155E112">
    <w:name w:val="4228C6D6092942D99C9175FEE155E112"/>
  </w:style>
  <w:style w:type="paragraph" w:customStyle="1" w:styleId="2A5AC1DABE684DDE8784B118B605D06B">
    <w:name w:val="2A5AC1DABE684DDE8784B118B605D06B"/>
  </w:style>
  <w:style w:type="paragraph" w:customStyle="1" w:styleId="B39FB472F2CC4E97849771D36BC57837">
    <w:name w:val="B39FB472F2CC4E97849771D36BC57837"/>
  </w:style>
  <w:style w:type="paragraph" w:customStyle="1" w:styleId="D5C3BFDC1E12477DA8C951589DCFAB82">
    <w:name w:val="D5C3BFDC1E12477DA8C951589DCFAB82"/>
  </w:style>
  <w:style w:type="paragraph" w:customStyle="1" w:styleId="DFBCE3A38043436EB1A51C8E107CDCE5">
    <w:name w:val="DFBCE3A38043436EB1A51C8E107CDCE5"/>
  </w:style>
  <w:style w:type="paragraph" w:customStyle="1" w:styleId="A6A1B4454E934682A6038A7C799629A9">
    <w:name w:val="A6A1B4454E934682A6038A7C799629A9"/>
  </w:style>
  <w:style w:type="paragraph" w:customStyle="1" w:styleId="9CBC33E67F6E450D9ED96F044A382713">
    <w:name w:val="9CBC33E67F6E450D9ED96F044A382713"/>
  </w:style>
  <w:style w:type="paragraph" w:customStyle="1" w:styleId="BB100230224F4A3D8447BB84D39B3327">
    <w:name w:val="BB100230224F4A3D8447BB84D39B3327"/>
  </w:style>
  <w:style w:type="paragraph" w:customStyle="1" w:styleId="21F24E3AD62942299CC46853F724C523">
    <w:name w:val="21F24E3AD62942299CC46853F724C523"/>
  </w:style>
  <w:style w:type="paragraph" w:customStyle="1" w:styleId="3C733D2D5D834E10ADAB84523B05AB7E">
    <w:name w:val="3C733D2D5D834E10ADAB84523B05AB7E"/>
  </w:style>
  <w:style w:type="paragraph" w:customStyle="1" w:styleId="3777F913EEF84AA2994670295AE7052A1">
    <w:name w:val="3777F913EEF84AA2994670295AE7052A1"/>
    <w:rsid w:val="00170416"/>
    <w:rPr>
      <w:rFonts w:eastAsiaTheme="minorHAnsi"/>
    </w:rPr>
  </w:style>
  <w:style w:type="paragraph" w:customStyle="1" w:styleId="244E73CE4C284D97A46D3BF6AEF414111">
    <w:name w:val="244E73CE4C284D97A46D3BF6AEF414111"/>
    <w:rsid w:val="00170416"/>
    <w:rPr>
      <w:rFonts w:eastAsiaTheme="minorHAnsi"/>
    </w:rPr>
  </w:style>
  <w:style w:type="paragraph" w:customStyle="1" w:styleId="3275FB84395140618102B4A5FC7D3A881">
    <w:name w:val="3275FB84395140618102B4A5FC7D3A881"/>
    <w:rsid w:val="00170416"/>
    <w:rPr>
      <w:rFonts w:eastAsiaTheme="minorHAnsi"/>
    </w:rPr>
  </w:style>
  <w:style w:type="paragraph" w:customStyle="1" w:styleId="6A294FD08A614648B79DF0D131C2F07B1">
    <w:name w:val="6A294FD08A614648B79DF0D131C2F07B1"/>
    <w:rsid w:val="00170416"/>
    <w:rPr>
      <w:rFonts w:eastAsiaTheme="minorHAnsi"/>
    </w:rPr>
  </w:style>
  <w:style w:type="paragraph" w:customStyle="1" w:styleId="9BD1D656383046D9AB04B6BCA8B947D11">
    <w:name w:val="9BD1D656383046D9AB04B6BCA8B947D11"/>
    <w:rsid w:val="00170416"/>
    <w:rPr>
      <w:rFonts w:eastAsiaTheme="minorHAnsi"/>
    </w:rPr>
  </w:style>
  <w:style w:type="paragraph" w:customStyle="1" w:styleId="4228C6D6092942D99C9175FEE155E1121">
    <w:name w:val="4228C6D6092942D99C9175FEE155E1121"/>
    <w:rsid w:val="00170416"/>
    <w:rPr>
      <w:rFonts w:eastAsiaTheme="minorHAnsi"/>
    </w:rPr>
  </w:style>
  <w:style w:type="paragraph" w:customStyle="1" w:styleId="2A5AC1DABE684DDE8784B118B605D06B1">
    <w:name w:val="2A5AC1DABE684DDE8784B118B605D06B1"/>
    <w:rsid w:val="00170416"/>
    <w:rPr>
      <w:rFonts w:eastAsiaTheme="minorHAnsi"/>
    </w:rPr>
  </w:style>
  <w:style w:type="paragraph" w:customStyle="1" w:styleId="B39FB472F2CC4E97849771D36BC578371">
    <w:name w:val="B39FB472F2CC4E97849771D36BC578371"/>
    <w:rsid w:val="00170416"/>
    <w:rPr>
      <w:rFonts w:eastAsiaTheme="minorHAnsi"/>
    </w:rPr>
  </w:style>
  <w:style w:type="paragraph" w:customStyle="1" w:styleId="D5C3BFDC1E12477DA8C951589DCFAB821">
    <w:name w:val="D5C3BFDC1E12477DA8C951589DCFAB821"/>
    <w:rsid w:val="00170416"/>
    <w:rPr>
      <w:rFonts w:eastAsiaTheme="minorHAnsi"/>
    </w:rPr>
  </w:style>
  <w:style w:type="paragraph" w:customStyle="1" w:styleId="DFBCE3A38043436EB1A51C8E107CDCE51">
    <w:name w:val="DFBCE3A38043436EB1A51C8E107CDCE51"/>
    <w:rsid w:val="00170416"/>
    <w:rPr>
      <w:rFonts w:eastAsiaTheme="minorHAnsi"/>
    </w:rPr>
  </w:style>
  <w:style w:type="paragraph" w:customStyle="1" w:styleId="A6A1B4454E934682A6038A7C799629A91">
    <w:name w:val="A6A1B4454E934682A6038A7C799629A91"/>
    <w:rsid w:val="00170416"/>
    <w:rPr>
      <w:rFonts w:eastAsiaTheme="minorHAnsi"/>
    </w:rPr>
  </w:style>
  <w:style w:type="paragraph" w:customStyle="1" w:styleId="9CBC33E67F6E450D9ED96F044A3827131">
    <w:name w:val="9CBC33E67F6E450D9ED96F044A3827131"/>
    <w:rsid w:val="00170416"/>
    <w:rPr>
      <w:rFonts w:eastAsiaTheme="minorHAnsi"/>
    </w:rPr>
  </w:style>
  <w:style w:type="paragraph" w:customStyle="1" w:styleId="BB100230224F4A3D8447BB84D39B33271">
    <w:name w:val="BB100230224F4A3D8447BB84D39B33271"/>
    <w:rsid w:val="00170416"/>
    <w:rPr>
      <w:rFonts w:eastAsiaTheme="minorHAnsi"/>
    </w:rPr>
  </w:style>
  <w:style w:type="paragraph" w:customStyle="1" w:styleId="21F24E3AD62942299CC46853F724C5231">
    <w:name w:val="21F24E3AD62942299CC46853F724C5231"/>
    <w:rsid w:val="00170416"/>
    <w:rPr>
      <w:rFonts w:eastAsiaTheme="minorHAnsi"/>
    </w:rPr>
  </w:style>
  <w:style w:type="paragraph" w:customStyle="1" w:styleId="3C733D2D5D834E10ADAB84523B05AB7E1">
    <w:name w:val="3C733D2D5D834E10ADAB84523B05AB7E1"/>
    <w:rsid w:val="00170416"/>
    <w:rPr>
      <w:rFonts w:eastAsiaTheme="minorHAnsi"/>
    </w:rPr>
  </w:style>
  <w:style w:type="paragraph" w:customStyle="1" w:styleId="7E936B19493D4C348A48573E46236C14">
    <w:name w:val="7E936B19493D4C348A48573E46236C14"/>
    <w:rsid w:val="0017041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514969BB010B4E2DA2AF3875945F7349">
    <w:name w:val="514969BB010B4E2DA2AF3875945F7349"/>
    <w:rsid w:val="00170416"/>
  </w:style>
  <w:style w:type="paragraph" w:customStyle="1" w:styleId="6D6BBE71AA984B5FAB111F4986A77375">
    <w:name w:val="6D6BBE71AA984B5FAB111F4986A77375"/>
    <w:rsid w:val="00170416"/>
  </w:style>
  <w:style w:type="paragraph" w:customStyle="1" w:styleId="A624207228204CEA8A21720F3AE97B7E">
    <w:name w:val="A624207228204CEA8A21720F3AE97B7E"/>
    <w:rsid w:val="00170416"/>
  </w:style>
  <w:style w:type="paragraph" w:customStyle="1" w:styleId="EEAB03D93332482B9EEC4B0741725536">
    <w:name w:val="EEAB03D93332482B9EEC4B0741725536"/>
    <w:rsid w:val="00170416"/>
  </w:style>
  <w:style w:type="paragraph" w:customStyle="1" w:styleId="0A4E16C86E094228870220C17966F907">
    <w:name w:val="0A4E16C86E094228870220C17966F907"/>
    <w:rsid w:val="00170416"/>
  </w:style>
  <w:style w:type="paragraph" w:customStyle="1" w:styleId="AE61D5CFBD6144D98C048AD0E974C460">
    <w:name w:val="AE61D5CFBD6144D98C048AD0E974C460"/>
    <w:rsid w:val="00170416"/>
  </w:style>
  <w:style w:type="paragraph" w:customStyle="1" w:styleId="88FCDA2CF38F426785F14461AF7867CA">
    <w:name w:val="88FCDA2CF38F426785F14461AF7867CA"/>
    <w:rsid w:val="00170416"/>
  </w:style>
  <w:style w:type="paragraph" w:customStyle="1" w:styleId="26C27DC7C3694D1EBFCD27FCBC060314">
    <w:name w:val="26C27DC7C3694D1EBFCD27FCBC060314"/>
    <w:rsid w:val="00170416"/>
  </w:style>
  <w:style w:type="paragraph" w:customStyle="1" w:styleId="C872BF49508947B7BFE0A50AD389D0BE">
    <w:name w:val="C872BF49508947B7BFE0A50AD389D0BE"/>
    <w:rsid w:val="00170416"/>
  </w:style>
  <w:style w:type="paragraph" w:customStyle="1" w:styleId="683A6915A855483FB1486CAD52401F53">
    <w:name w:val="683A6915A855483FB1486CAD52401F53"/>
    <w:rsid w:val="00170416"/>
  </w:style>
  <w:style w:type="paragraph" w:customStyle="1" w:styleId="7328B97067BD4963B2088CB7CF10B9EA">
    <w:name w:val="7328B97067BD4963B2088CB7CF10B9EA"/>
    <w:rsid w:val="00170416"/>
  </w:style>
  <w:style w:type="paragraph" w:customStyle="1" w:styleId="BC38B8D317BE40DEA5A582A4A6F6D8A0">
    <w:name w:val="BC38B8D317BE40DEA5A582A4A6F6D8A0"/>
    <w:rsid w:val="00170416"/>
  </w:style>
  <w:style w:type="paragraph" w:customStyle="1" w:styleId="F60992E38CD0402598BCF475F25DA398">
    <w:name w:val="F60992E38CD0402598BCF475F25DA398"/>
    <w:rsid w:val="00170416"/>
  </w:style>
  <w:style w:type="paragraph" w:customStyle="1" w:styleId="09E6C3AFFC3B4D14A0F03D9D4CE8BE59">
    <w:name w:val="09E6C3AFFC3B4D14A0F03D9D4CE8BE59"/>
    <w:rsid w:val="00170416"/>
  </w:style>
  <w:style w:type="paragraph" w:customStyle="1" w:styleId="A719EBBB77764ED59424EE4EAAD14493">
    <w:name w:val="A719EBBB77764ED59424EE4EAAD14493"/>
    <w:rsid w:val="00170416"/>
  </w:style>
  <w:style w:type="paragraph" w:customStyle="1" w:styleId="92EBEAA443DC427F94313E0000D4FD3B">
    <w:name w:val="92EBEAA443DC427F94313E0000D4FD3B"/>
    <w:rsid w:val="00170416"/>
  </w:style>
  <w:style w:type="paragraph" w:customStyle="1" w:styleId="F1AC5EA483F6447290E9C913E551E120">
    <w:name w:val="F1AC5EA483F6447290E9C913E551E120"/>
    <w:rsid w:val="00170416"/>
  </w:style>
  <w:style w:type="paragraph" w:customStyle="1" w:styleId="72D0DD1751B84EC78F671FE443989461">
    <w:name w:val="72D0DD1751B84EC78F671FE443989461"/>
    <w:rsid w:val="00170416"/>
  </w:style>
  <w:style w:type="paragraph" w:customStyle="1" w:styleId="79E674A7A68C46C98B3086EE6A0AEB59">
    <w:name w:val="79E674A7A68C46C98B3086EE6A0AEB59"/>
    <w:rsid w:val="00170416"/>
  </w:style>
  <w:style w:type="paragraph" w:customStyle="1" w:styleId="3F2B4D69F5EE438AA9941E6B04061639">
    <w:name w:val="3F2B4D69F5EE438AA9941E6B04061639"/>
    <w:rsid w:val="00170416"/>
  </w:style>
  <w:style w:type="paragraph" w:customStyle="1" w:styleId="AE6D5C88C1D34E0C9C44C0583C1C2D3F">
    <w:name w:val="AE6D5C88C1D34E0C9C44C0583C1C2D3F"/>
    <w:rsid w:val="00170416"/>
  </w:style>
  <w:style w:type="paragraph" w:customStyle="1" w:styleId="A61247904CFE42069A42B6116DA0C02D">
    <w:name w:val="A61247904CFE42069A42B6116DA0C02D"/>
    <w:rsid w:val="00170416"/>
  </w:style>
  <w:style w:type="paragraph" w:customStyle="1" w:styleId="FDAC7229EE0343A6A97F9E99CBE8CC4A">
    <w:name w:val="FDAC7229EE0343A6A97F9E99CBE8CC4A"/>
    <w:rsid w:val="00170416"/>
  </w:style>
  <w:style w:type="paragraph" w:customStyle="1" w:styleId="AD6BB3D1E63F4325874045D102809DC7">
    <w:name w:val="AD6BB3D1E63F4325874045D102809DC7"/>
    <w:rsid w:val="00170416"/>
  </w:style>
  <w:style w:type="paragraph" w:customStyle="1" w:styleId="0D8BE562A283472B97462059F5F71301">
    <w:name w:val="0D8BE562A283472B97462059F5F71301"/>
    <w:rsid w:val="00170416"/>
  </w:style>
  <w:style w:type="paragraph" w:customStyle="1" w:styleId="2A6B7291B18F47298472FAA986FED373">
    <w:name w:val="2A6B7291B18F47298472FAA986FED373"/>
    <w:rsid w:val="00170416"/>
  </w:style>
  <w:style w:type="paragraph" w:customStyle="1" w:styleId="557DBA1FB73843539AB221F04CEB607B">
    <w:name w:val="557DBA1FB73843539AB221F04CEB607B"/>
    <w:rsid w:val="00170416"/>
  </w:style>
  <w:style w:type="paragraph" w:customStyle="1" w:styleId="742C93221CA5434D93A684A60C78FAB1">
    <w:name w:val="742C93221CA5434D93A684A60C78FAB1"/>
    <w:rsid w:val="00170416"/>
  </w:style>
  <w:style w:type="paragraph" w:customStyle="1" w:styleId="B5A0AFBC68D14F90BB12C56D685B0A1D">
    <w:name w:val="B5A0AFBC68D14F90BB12C56D685B0A1D"/>
    <w:rsid w:val="00170416"/>
  </w:style>
  <w:style w:type="paragraph" w:customStyle="1" w:styleId="71832249F14C4E789248BA6D9E12ECE9">
    <w:name w:val="71832249F14C4E789248BA6D9E12ECE9"/>
    <w:rsid w:val="00170416"/>
  </w:style>
  <w:style w:type="paragraph" w:customStyle="1" w:styleId="63F9CAC77B534671BB2A31799924129D">
    <w:name w:val="63F9CAC77B534671BB2A31799924129D"/>
    <w:rsid w:val="00170416"/>
  </w:style>
  <w:style w:type="paragraph" w:customStyle="1" w:styleId="7F293931BF5B46B1BE5379FC0048D06A">
    <w:name w:val="7F293931BF5B46B1BE5379FC0048D06A"/>
    <w:rsid w:val="00170416"/>
  </w:style>
  <w:style w:type="paragraph" w:customStyle="1" w:styleId="EC703D5667B84181BE8E5B118A330680">
    <w:name w:val="EC703D5667B84181BE8E5B118A330680"/>
    <w:rsid w:val="00170416"/>
  </w:style>
  <w:style w:type="paragraph" w:customStyle="1" w:styleId="A4FCBF5B9D2A4582826F189FAAFFB535">
    <w:name w:val="A4FCBF5B9D2A4582826F189FAAFFB535"/>
    <w:rsid w:val="00170416"/>
  </w:style>
  <w:style w:type="paragraph" w:customStyle="1" w:styleId="75B5A1607BEB4BF689A0349F9A976B53">
    <w:name w:val="75B5A1607BEB4BF689A0349F9A976B53"/>
    <w:rsid w:val="00170416"/>
  </w:style>
  <w:style w:type="paragraph" w:customStyle="1" w:styleId="7B70E8D6549C45358A9AE63C139A342C">
    <w:name w:val="7B70E8D6549C45358A9AE63C139A342C"/>
    <w:rsid w:val="00170416"/>
  </w:style>
  <w:style w:type="paragraph" w:customStyle="1" w:styleId="C2D171119A1C474EA605827419AB7F23">
    <w:name w:val="C2D171119A1C474EA605827419AB7F23"/>
    <w:rsid w:val="00170416"/>
  </w:style>
  <w:style w:type="paragraph" w:customStyle="1" w:styleId="7295F3607D69461598B11D86B8B318E4">
    <w:name w:val="7295F3607D69461598B11D86B8B318E4"/>
    <w:rsid w:val="00170416"/>
  </w:style>
  <w:style w:type="paragraph" w:customStyle="1" w:styleId="6C8AB6074C4243328F229327B0A5AFD1">
    <w:name w:val="6C8AB6074C4243328F229327B0A5AFD1"/>
    <w:rsid w:val="00170416"/>
  </w:style>
  <w:style w:type="paragraph" w:customStyle="1" w:styleId="C077EC89B10844159A281FB173AC2510">
    <w:name w:val="C077EC89B10844159A281FB173AC2510"/>
    <w:rsid w:val="00170416"/>
  </w:style>
  <w:style w:type="paragraph" w:customStyle="1" w:styleId="5AFAA3B1BEA446568BD29ABFCAB532B9">
    <w:name w:val="5AFAA3B1BEA446568BD29ABFCAB532B9"/>
    <w:rsid w:val="00170416"/>
  </w:style>
  <w:style w:type="paragraph" w:customStyle="1" w:styleId="BB01217D581F41D5BAE66D51B2F42EC5">
    <w:name w:val="BB01217D581F41D5BAE66D51B2F42EC5"/>
    <w:rsid w:val="00170416"/>
  </w:style>
  <w:style w:type="paragraph" w:customStyle="1" w:styleId="867555C997EC4BBAB5F220485350787E">
    <w:name w:val="867555C997EC4BBAB5F220485350787E"/>
    <w:rsid w:val="00170416"/>
  </w:style>
  <w:style w:type="paragraph" w:customStyle="1" w:styleId="D97BCB3130364B1387D8C5FBA359EC75">
    <w:name w:val="D97BCB3130364B1387D8C5FBA359EC75"/>
    <w:rsid w:val="00170416"/>
  </w:style>
  <w:style w:type="paragraph" w:customStyle="1" w:styleId="CDB7A3189DFC433F911DB2B9A5FD3D95">
    <w:name w:val="CDB7A3189DFC433F911DB2B9A5FD3D95"/>
    <w:rsid w:val="00170416"/>
  </w:style>
  <w:style w:type="paragraph" w:customStyle="1" w:styleId="D2955FA692D84D91943D3C8250D8F054">
    <w:name w:val="D2955FA692D84D91943D3C8250D8F054"/>
    <w:rsid w:val="00170416"/>
  </w:style>
  <w:style w:type="paragraph" w:customStyle="1" w:styleId="96476E765B844128AB51E017956B8ECA">
    <w:name w:val="96476E765B844128AB51E017956B8ECA"/>
    <w:rsid w:val="00170416"/>
  </w:style>
  <w:style w:type="paragraph" w:customStyle="1" w:styleId="DB9FA05B2DC34678B579EEDC029B3BB9">
    <w:name w:val="DB9FA05B2DC34678B579EEDC029B3BB9"/>
    <w:rsid w:val="00170416"/>
  </w:style>
  <w:style w:type="paragraph" w:customStyle="1" w:styleId="194173343FED4F83B576E897A2E97E95">
    <w:name w:val="194173343FED4F83B576E897A2E97E95"/>
    <w:rsid w:val="00170416"/>
  </w:style>
  <w:style w:type="paragraph" w:customStyle="1" w:styleId="29EA6136A7B74E10BE3B5323CD772087">
    <w:name w:val="29EA6136A7B74E10BE3B5323CD772087"/>
    <w:rsid w:val="00170416"/>
  </w:style>
  <w:style w:type="paragraph" w:customStyle="1" w:styleId="9C82DF16A23946E7AD555FBAA0D42F61">
    <w:name w:val="9C82DF16A23946E7AD555FBAA0D42F61"/>
    <w:rsid w:val="00170416"/>
  </w:style>
  <w:style w:type="paragraph" w:customStyle="1" w:styleId="9C7DD1BA2B53496DAECA570A25B52B2C">
    <w:name w:val="9C7DD1BA2B53496DAECA570A25B52B2C"/>
    <w:rsid w:val="00170416"/>
  </w:style>
  <w:style w:type="paragraph" w:customStyle="1" w:styleId="4D2561B641A4419B9D0DC459479ADB4B">
    <w:name w:val="4D2561B641A4419B9D0DC459479ADB4B"/>
    <w:rsid w:val="00170416"/>
  </w:style>
  <w:style w:type="paragraph" w:customStyle="1" w:styleId="82C8C22DBD924F1D98AA7C1815C05AD0">
    <w:name w:val="82C8C22DBD924F1D98AA7C1815C05AD0"/>
    <w:rsid w:val="00170416"/>
  </w:style>
  <w:style w:type="paragraph" w:customStyle="1" w:styleId="7BBCB9CEBFEC4CFCB776A0AF921B9817">
    <w:name w:val="7BBCB9CEBFEC4CFCB776A0AF921B9817"/>
    <w:rsid w:val="00170416"/>
  </w:style>
  <w:style w:type="paragraph" w:customStyle="1" w:styleId="4D04DF4AED9C4BB197D2D8431C347620">
    <w:name w:val="4D04DF4AED9C4BB197D2D8431C347620"/>
    <w:rsid w:val="00170416"/>
  </w:style>
  <w:style w:type="paragraph" w:customStyle="1" w:styleId="37CB27D2797B4B42BEE74180DFEA5EB0">
    <w:name w:val="37CB27D2797B4B42BEE74180DFEA5EB0"/>
    <w:rsid w:val="00170416"/>
  </w:style>
  <w:style w:type="paragraph" w:customStyle="1" w:styleId="8CD81A7E22E04E50B175B0152F16BBCD">
    <w:name w:val="8CD81A7E22E04E50B175B0152F16BBCD"/>
    <w:rsid w:val="00170416"/>
  </w:style>
  <w:style w:type="paragraph" w:customStyle="1" w:styleId="14D83F9756854D7DA90D82E8E984C197">
    <w:name w:val="14D83F9756854D7DA90D82E8E984C197"/>
    <w:rsid w:val="00170416"/>
  </w:style>
  <w:style w:type="paragraph" w:customStyle="1" w:styleId="EE2FF3D54DF54EA5B3966DAEAF8CD1C6">
    <w:name w:val="EE2FF3D54DF54EA5B3966DAEAF8CD1C6"/>
    <w:rsid w:val="00170416"/>
  </w:style>
  <w:style w:type="paragraph" w:customStyle="1" w:styleId="CFAE82352B6648C8885245D14371E4A0">
    <w:name w:val="CFAE82352B6648C8885245D14371E4A0"/>
    <w:rsid w:val="00170416"/>
  </w:style>
  <w:style w:type="paragraph" w:customStyle="1" w:styleId="D5AC6CE4BC384888BA1A2E5B210886D9">
    <w:name w:val="D5AC6CE4BC384888BA1A2E5B210886D9"/>
    <w:rsid w:val="00170416"/>
  </w:style>
  <w:style w:type="paragraph" w:customStyle="1" w:styleId="ECE7C012449F4E929C67D05E7E6960E8">
    <w:name w:val="ECE7C012449F4E929C67D05E7E6960E8"/>
    <w:rsid w:val="00170416"/>
  </w:style>
  <w:style w:type="paragraph" w:customStyle="1" w:styleId="DA3198C510D74D62933DED66A4EEE6ED">
    <w:name w:val="DA3198C510D74D62933DED66A4EEE6ED"/>
    <w:rsid w:val="00170416"/>
  </w:style>
  <w:style w:type="paragraph" w:customStyle="1" w:styleId="18C68959C769454D92CB07011C576936">
    <w:name w:val="18C68959C769454D92CB07011C576936"/>
    <w:rsid w:val="00170416"/>
  </w:style>
  <w:style w:type="paragraph" w:customStyle="1" w:styleId="8824A7C8D9654B8A9971BCA90E5C6576">
    <w:name w:val="8824A7C8D9654B8A9971BCA90E5C6576"/>
    <w:rsid w:val="00170416"/>
  </w:style>
  <w:style w:type="paragraph" w:customStyle="1" w:styleId="8034C63C59AC4BB6A9300FC478EF2BC3">
    <w:name w:val="8034C63C59AC4BB6A9300FC478EF2BC3"/>
    <w:rsid w:val="00170416"/>
  </w:style>
  <w:style w:type="paragraph" w:customStyle="1" w:styleId="D916635A59EC48B885F00EF5D4C3F713">
    <w:name w:val="D916635A59EC48B885F00EF5D4C3F713"/>
    <w:rsid w:val="00170416"/>
  </w:style>
  <w:style w:type="paragraph" w:customStyle="1" w:styleId="C42B15EB61124844812DEE4F123AD848">
    <w:name w:val="C42B15EB61124844812DEE4F123AD848"/>
    <w:rsid w:val="00170416"/>
  </w:style>
  <w:style w:type="paragraph" w:customStyle="1" w:styleId="EC2F4694A6AD491ABD1132A067D02283">
    <w:name w:val="EC2F4694A6AD491ABD1132A067D02283"/>
    <w:rsid w:val="00170416"/>
  </w:style>
  <w:style w:type="paragraph" w:customStyle="1" w:styleId="38DE94CD07C442ADB994F34003B0AD5B">
    <w:name w:val="38DE94CD07C442ADB994F34003B0AD5B"/>
    <w:rsid w:val="00170416"/>
  </w:style>
  <w:style w:type="paragraph" w:customStyle="1" w:styleId="E48EE61E00A4491086B58600B912A57B">
    <w:name w:val="E48EE61E00A4491086B58600B912A57B"/>
    <w:rsid w:val="00170416"/>
  </w:style>
  <w:style w:type="paragraph" w:customStyle="1" w:styleId="F714BDC2A3F94CD1AE6C3A7F94ECDA47">
    <w:name w:val="F714BDC2A3F94CD1AE6C3A7F94ECDA47"/>
    <w:rsid w:val="00170416"/>
  </w:style>
  <w:style w:type="paragraph" w:customStyle="1" w:styleId="5EEA1E65F405464C8DE149254ED1449C">
    <w:name w:val="5EEA1E65F405464C8DE149254ED1449C"/>
    <w:rsid w:val="00170416"/>
  </w:style>
  <w:style w:type="paragraph" w:customStyle="1" w:styleId="181C3C3C69FC4E748C4B97991FF84F09">
    <w:name w:val="181C3C3C69FC4E748C4B97991FF84F09"/>
    <w:rsid w:val="00170416"/>
  </w:style>
  <w:style w:type="paragraph" w:customStyle="1" w:styleId="D145C098B6824D42AAFD06B7CDCBE74F">
    <w:name w:val="D145C098B6824D42AAFD06B7CDCBE74F"/>
    <w:rsid w:val="00170416"/>
  </w:style>
  <w:style w:type="paragraph" w:customStyle="1" w:styleId="D70A509A80224D23B9B6DA8FFE9CDAA5">
    <w:name w:val="D70A509A80224D23B9B6DA8FFE9CDAA5"/>
    <w:rsid w:val="00170416"/>
  </w:style>
  <w:style w:type="paragraph" w:customStyle="1" w:styleId="B9994807B7664EBD8A69CA50512DA1FB">
    <w:name w:val="B9994807B7664EBD8A69CA50512DA1FB"/>
    <w:rsid w:val="00170416"/>
  </w:style>
  <w:style w:type="paragraph" w:customStyle="1" w:styleId="55B4F9C412FF46C9B89B2A544A3C52CF">
    <w:name w:val="55B4F9C412FF46C9B89B2A544A3C52CF"/>
    <w:rsid w:val="00170416"/>
  </w:style>
  <w:style w:type="paragraph" w:customStyle="1" w:styleId="54BF6353D42D48D0BF1E980381B25714">
    <w:name w:val="54BF6353D42D48D0BF1E980381B25714"/>
    <w:rsid w:val="00170416"/>
  </w:style>
  <w:style w:type="paragraph" w:customStyle="1" w:styleId="0220623EFD02400AB129A6E478B40E8C">
    <w:name w:val="0220623EFD02400AB129A6E478B40E8C"/>
    <w:rsid w:val="00170416"/>
  </w:style>
  <w:style w:type="paragraph" w:customStyle="1" w:styleId="CB2F76DD048245F6B81C2A36AADEF949">
    <w:name w:val="CB2F76DD048245F6B81C2A36AADEF949"/>
    <w:rsid w:val="00170416"/>
  </w:style>
  <w:style w:type="paragraph" w:customStyle="1" w:styleId="344A6F6362D34B1299ED3D772C6BA2FF">
    <w:name w:val="344A6F6362D34B1299ED3D772C6BA2FF"/>
    <w:rsid w:val="00170416"/>
  </w:style>
  <w:style w:type="paragraph" w:customStyle="1" w:styleId="DB05842394244DFF916B6DB45FFFF0A6">
    <w:name w:val="DB05842394244DFF916B6DB45FFFF0A6"/>
    <w:rsid w:val="00170416"/>
  </w:style>
  <w:style w:type="paragraph" w:customStyle="1" w:styleId="48B0835AF27B4F448F86BA9A3A2C410C">
    <w:name w:val="48B0835AF27B4F448F86BA9A3A2C410C"/>
    <w:rsid w:val="00170416"/>
  </w:style>
  <w:style w:type="paragraph" w:customStyle="1" w:styleId="44A02AEAA3A347DEB18A1F68B8439E2F">
    <w:name w:val="44A02AEAA3A347DEB18A1F68B8439E2F"/>
    <w:rsid w:val="00170416"/>
  </w:style>
  <w:style w:type="paragraph" w:customStyle="1" w:styleId="A5138F1611614147A81DC0B7F9089695">
    <w:name w:val="A5138F1611614147A81DC0B7F9089695"/>
    <w:rsid w:val="00170416"/>
  </w:style>
  <w:style w:type="paragraph" w:customStyle="1" w:styleId="8853D77CC7E04AA18E18D254834C706C">
    <w:name w:val="8853D77CC7E04AA18E18D254834C706C"/>
    <w:rsid w:val="00170416"/>
  </w:style>
  <w:style w:type="paragraph" w:customStyle="1" w:styleId="C0C09E19EBEE4DF980120EAA1450F40E">
    <w:name w:val="C0C09E19EBEE4DF980120EAA1450F40E"/>
    <w:rsid w:val="00170416"/>
  </w:style>
  <w:style w:type="paragraph" w:customStyle="1" w:styleId="4CEAD009D0D64D63920B1F2152555F5F">
    <w:name w:val="4CEAD009D0D64D63920B1F2152555F5F"/>
    <w:rsid w:val="00170416"/>
  </w:style>
  <w:style w:type="paragraph" w:customStyle="1" w:styleId="35DD40BF67EE4D3B82C050F4342B7047">
    <w:name w:val="35DD40BF67EE4D3B82C050F4342B7047"/>
    <w:rsid w:val="00170416"/>
  </w:style>
  <w:style w:type="paragraph" w:customStyle="1" w:styleId="6F7CDC07142647B7A8792C81230688F1">
    <w:name w:val="6F7CDC07142647B7A8792C81230688F1"/>
    <w:rsid w:val="00170416"/>
  </w:style>
  <w:style w:type="paragraph" w:customStyle="1" w:styleId="DB3465F1BEDB4FBDB9E04ED095B8AC7F">
    <w:name w:val="DB3465F1BEDB4FBDB9E04ED095B8AC7F"/>
    <w:rsid w:val="00170416"/>
  </w:style>
  <w:style w:type="paragraph" w:customStyle="1" w:styleId="10A2036772604FE1A83A1B085324E6EE">
    <w:name w:val="10A2036772604FE1A83A1B085324E6EE"/>
    <w:rsid w:val="00170416"/>
  </w:style>
  <w:style w:type="paragraph" w:customStyle="1" w:styleId="5E2DBDB6316E4509BCB83A3B2E31A304">
    <w:name w:val="5E2DBDB6316E4509BCB83A3B2E31A304"/>
    <w:rsid w:val="00170416"/>
  </w:style>
  <w:style w:type="paragraph" w:customStyle="1" w:styleId="3CC3D63E93604F4B820FE63FAEC43AE6">
    <w:name w:val="3CC3D63E93604F4B820FE63FAEC43AE6"/>
    <w:rsid w:val="00170416"/>
  </w:style>
  <w:style w:type="paragraph" w:customStyle="1" w:styleId="A6952F864BAE47D6B360F73A7170CE15">
    <w:name w:val="A6952F864BAE47D6B360F73A7170CE15"/>
    <w:rsid w:val="00170416"/>
  </w:style>
  <w:style w:type="paragraph" w:customStyle="1" w:styleId="D1B589B63D53403EB4CF5D7143EBFA74">
    <w:name w:val="D1B589B63D53403EB4CF5D7143EBFA74"/>
    <w:rsid w:val="00170416"/>
  </w:style>
  <w:style w:type="paragraph" w:customStyle="1" w:styleId="BA233D36EA97475491C0AF25FB31D5ED">
    <w:name w:val="BA233D36EA97475491C0AF25FB31D5ED"/>
    <w:rsid w:val="00170416"/>
  </w:style>
  <w:style w:type="paragraph" w:customStyle="1" w:styleId="77E4B33D3C6D420D85997F7E98A0CA43">
    <w:name w:val="77E4B33D3C6D420D85997F7E98A0CA43"/>
    <w:rsid w:val="00170416"/>
  </w:style>
  <w:style w:type="paragraph" w:customStyle="1" w:styleId="CE6E46F844324387A39E3407168D3B36">
    <w:name w:val="CE6E46F844324387A39E3407168D3B36"/>
    <w:rsid w:val="00170416"/>
  </w:style>
  <w:style w:type="paragraph" w:customStyle="1" w:styleId="181F574CE2FA4A189BF7C35C7DD1CF60">
    <w:name w:val="181F574CE2FA4A189BF7C35C7DD1CF60"/>
    <w:rsid w:val="00170416"/>
  </w:style>
  <w:style w:type="paragraph" w:customStyle="1" w:styleId="F4D2103CA80F483991AAB1AE5DDE0B0D">
    <w:name w:val="F4D2103CA80F483991AAB1AE5DDE0B0D"/>
    <w:rsid w:val="00170416"/>
  </w:style>
  <w:style w:type="paragraph" w:customStyle="1" w:styleId="392F910038EC401A9E346A47F2B00C0D">
    <w:name w:val="392F910038EC401A9E346A47F2B00C0D"/>
    <w:rsid w:val="00170416"/>
  </w:style>
  <w:style w:type="paragraph" w:customStyle="1" w:styleId="90C042AB3A144B108223A4FFC41726E3">
    <w:name w:val="90C042AB3A144B108223A4FFC41726E3"/>
    <w:rsid w:val="00170416"/>
  </w:style>
  <w:style w:type="paragraph" w:customStyle="1" w:styleId="7F3C24CFDF5747F39CAB65ACF091D5DE">
    <w:name w:val="7F3C24CFDF5747F39CAB65ACF091D5DE"/>
    <w:rsid w:val="00170416"/>
  </w:style>
  <w:style w:type="paragraph" w:customStyle="1" w:styleId="4626DC641C7F46E1B26FF6652FE88028">
    <w:name w:val="4626DC641C7F46E1B26FF6652FE88028"/>
    <w:rsid w:val="00170416"/>
  </w:style>
  <w:style w:type="paragraph" w:customStyle="1" w:styleId="90B808C720144CCB85264BA7E1A6D4E8">
    <w:name w:val="90B808C720144CCB85264BA7E1A6D4E8"/>
    <w:rsid w:val="00170416"/>
  </w:style>
  <w:style w:type="paragraph" w:customStyle="1" w:styleId="2ECDD19C987C432AAF9CE2C5E0A004E3">
    <w:name w:val="2ECDD19C987C432AAF9CE2C5E0A004E3"/>
    <w:rsid w:val="00170416"/>
  </w:style>
  <w:style w:type="paragraph" w:customStyle="1" w:styleId="3B71FCD997E74BA7B1D36DDE794003B5">
    <w:name w:val="3B71FCD997E74BA7B1D36DDE794003B5"/>
    <w:rsid w:val="00170416"/>
  </w:style>
  <w:style w:type="paragraph" w:customStyle="1" w:styleId="5D5D32A602F241149A8176D3BA7E4ADD">
    <w:name w:val="5D5D32A602F241149A8176D3BA7E4ADD"/>
    <w:rsid w:val="00170416"/>
  </w:style>
  <w:style w:type="paragraph" w:customStyle="1" w:styleId="1B7C4EED25614F82A26284AC7681C779">
    <w:name w:val="1B7C4EED25614F82A26284AC7681C779"/>
    <w:rsid w:val="00170416"/>
  </w:style>
  <w:style w:type="paragraph" w:customStyle="1" w:styleId="D21F4094ECEC4173BC0A78AFE78D33CF">
    <w:name w:val="D21F4094ECEC4173BC0A78AFE78D33CF"/>
    <w:rsid w:val="00170416"/>
  </w:style>
  <w:style w:type="paragraph" w:customStyle="1" w:styleId="21F5950646C445FEB7D50C79E928639F">
    <w:name w:val="21F5950646C445FEB7D50C79E928639F"/>
    <w:rsid w:val="00170416"/>
  </w:style>
  <w:style w:type="paragraph" w:customStyle="1" w:styleId="B9A0B12A19594E51875CFD57BA43555B">
    <w:name w:val="B9A0B12A19594E51875CFD57BA43555B"/>
    <w:rsid w:val="00170416"/>
  </w:style>
  <w:style w:type="paragraph" w:customStyle="1" w:styleId="8A558D5F4C744684A15ABF9C202D83CE">
    <w:name w:val="8A558D5F4C744684A15ABF9C202D83CE"/>
    <w:rsid w:val="00170416"/>
  </w:style>
  <w:style w:type="paragraph" w:customStyle="1" w:styleId="E1E5F7605C0E46C6BAF120972DF2626C">
    <w:name w:val="E1E5F7605C0E46C6BAF120972DF2626C"/>
    <w:rsid w:val="00170416"/>
  </w:style>
  <w:style w:type="paragraph" w:customStyle="1" w:styleId="E9CDE366FFB64F29A87DE43CFB6D4B0C">
    <w:name w:val="E9CDE366FFB64F29A87DE43CFB6D4B0C"/>
    <w:rsid w:val="00170416"/>
  </w:style>
  <w:style w:type="paragraph" w:customStyle="1" w:styleId="E9CDEAD71C4A409E9D1BAE75612623D9">
    <w:name w:val="E9CDEAD71C4A409E9D1BAE75612623D9"/>
    <w:rsid w:val="00170416"/>
  </w:style>
  <w:style w:type="paragraph" w:customStyle="1" w:styleId="B39FAB8FB38740AAB7823378AFC58FC4">
    <w:name w:val="B39FAB8FB38740AAB7823378AFC58FC4"/>
    <w:rsid w:val="00170416"/>
  </w:style>
  <w:style w:type="paragraph" w:customStyle="1" w:styleId="5291DC72A81141068A0FA249A18EB62C">
    <w:name w:val="5291DC72A81141068A0FA249A18EB62C"/>
    <w:rsid w:val="00170416"/>
  </w:style>
  <w:style w:type="paragraph" w:customStyle="1" w:styleId="98BA4E4BC3704CD8B280718B36BD68A4">
    <w:name w:val="98BA4E4BC3704CD8B280718B36BD68A4"/>
    <w:rsid w:val="00170416"/>
  </w:style>
  <w:style w:type="paragraph" w:customStyle="1" w:styleId="B7D56D8805414EECBB90232AC32A906F">
    <w:name w:val="B7D56D8805414EECBB90232AC32A906F"/>
    <w:rsid w:val="00170416"/>
  </w:style>
  <w:style w:type="paragraph" w:customStyle="1" w:styleId="2A56B88E3290415F817255BDC3C98685">
    <w:name w:val="2A56B88E3290415F817255BDC3C98685"/>
    <w:rsid w:val="00170416"/>
  </w:style>
  <w:style w:type="paragraph" w:customStyle="1" w:styleId="2FBBFD4845B64699801A3814C3325A7C">
    <w:name w:val="2FBBFD4845B64699801A3814C3325A7C"/>
    <w:rsid w:val="00170416"/>
  </w:style>
  <w:style w:type="paragraph" w:customStyle="1" w:styleId="F22841CA44C54FA59500AB12362A3549">
    <w:name w:val="F22841CA44C54FA59500AB12362A3549"/>
    <w:rsid w:val="00170416"/>
  </w:style>
  <w:style w:type="paragraph" w:customStyle="1" w:styleId="7A70A0F32CDD4284B596AB0ADC52A5FF">
    <w:name w:val="7A70A0F32CDD4284B596AB0ADC52A5FF"/>
    <w:rsid w:val="00170416"/>
  </w:style>
  <w:style w:type="paragraph" w:customStyle="1" w:styleId="0A7981A8F9784AA68657323E0F314BD8">
    <w:name w:val="0A7981A8F9784AA68657323E0F314BD8"/>
    <w:rsid w:val="00170416"/>
  </w:style>
  <w:style w:type="paragraph" w:customStyle="1" w:styleId="351A8F890B28495EB4AC34727839BE0B">
    <w:name w:val="351A8F890B28495EB4AC34727839BE0B"/>
    <w:rsid w:val="00170416"/>
  </w:style>
  <w:style w:type="paragraph" w:customStyle="1" w:styleId="85272009E32849B5AAF913345668CD13">
    <w:name w:val="85272009E32849B5AAF913345668CD13"/>
    <w:rsid w:val="00170416"/>
  </w:style>
  <w:style w:type="paragraph" w:customStyle="1" w:styleId="DEC788B8E4C04487B07B1C9A46731E40">
    <w:name w:val="DEC788B8E4C04487B07B1C9A46731E40"/>
    <w:rsid w:val="00170416"/>
  </w:style>
  <w:style w:type="paragraph" w:customStyle="1" w:styleId="ABC020BB8FA24651A134AA796D9720D1">
    <w:name w:val="ABC020BB8FA24651A134AA796D9720D1"/>
    <w:rsid w:val="00170416"/>
  </w:style>
  <w:style w:type="paragraph" w:customStyle="1" w:styleId="BF7651763A5D4F939076263099688887">
    <w:name w:val="BF7651763A5D4F939076263099688887"/>
    <w:rsid w:val="00170416"/>
  </w:style>
  <w:style w:type="paragraph" w:customStyle="1" w:styleId="FF64FFFB878D4532A0EA7BA8F80EC797">
    <w:name w:val="FF64FFFB878D4532A0EA7BA8F80EC797"/>
    <w:rsid w:val="00170416"/>
  </w:style>
  <w:style w:type="paragraph" w:customStyle="1" w:styleId="E02D35983C274D74BE997CCABD3D0DEC">
    <w:name w:val="E02D35983C274D74BE997CCABD3D0DEC"/>
    <w:rsid w:val="00170416"/>
  </w:style>
  <w:style w:type="paragraph" w:customStyle="1" w:styleId="B31F427BEE314C7A8E7FF1CB062BC28A">
    <w:name w:val="B31F427BEE314C7A8E7FF1CB062BC28A"/>
    <w:rsid w:val="00170416"/>
  </w:style>
  <w:style w:type="paragraph" w:customStyle="1" w:styleId="523ABA1955BF47ACA7B7555DF991D628">
    <w:name w:val="523ABA1955BF47ACA7B7555DF991D628"/>
    <w:rsid w:val="00170416"/>
  </w:style>
  <w:style w:type="paragraph" w:customStyle="1" w:styleId="6AA1A84D2EBF4A259ED1786150D7CDB2">
    <w:name w:val="6AA1A84D2EBF4A259ED1786150D7CDB2"/>
    <w:rsid w:val="00170416"/>
  </w:style>
  <w:style w:type="paragraph" w:customStyle="1" w:styleId="D3563F7A56014B03ABE0775916876C1E">
    <w:name w:val="D3563F7A56014B03ABE0775916876C1E"/>
    <w:rsid w:val="00170416"/>
  </w:style>
  <w:style w:type="paragraph" w:customStyle="1" w:styleId="82D054CFBF384DBD89332D24FE412616">
    <w:name w:val="82D054CFBF384DBD89332D24FE412616"/>
    <w:rsid w:val="00170416"/>
  </w:style>
  <w:style w:type="paragraph" w:customStyle="1" w:styleId="3691142440D8433895E8E716B3014FFF">
    <w:name w:val="3691142440D8433895E8E716B3014FFF"/>
    <w:rsid w:val="00170416"/>
  </w:style>
  <w:style w:type="paragraph" w:customStyle="1" w:styleId="F01E8F6BE5A945DE94D62926EFA62B6B">
    <w:name w:val="F01E8F6BE5A945DE94D62926EFA62B6B"/>
    <w:rsid w:val="00170416"/>
  </w:style>
  <w:style w:type="paragraph" w:customStyle="1" w:styleId="E25ED37D00174582978B30E6FBF82343">
    <w:name w:val="E25ED37D00174582978B30E6FBF82343"/>
    <w:rsid w:val="00170416"/>
  </w:style>
  <w:style w:type="paragraph" w:customStyle="1" w:styleId="0BFBEC7BFF3B4D5BBBBCD011C024EE41">
    <w:name w:val="0BFBEC7BFF3B4D5BBBBCD011C024EE41"/>
    <w:rsid w:val="00170416"/>
  </w:style>
  <w:style w:type="paragraph" w:customStyle="1" w:styleId="65D15872587F4A15A90454389B1BC2BA">
    <w:name w:val="65D15872587F4A15A90454389B1BC2BA"/>
    <w:rsid w:val="00170416"/>
  </w:style>
  <w:style w:type="paragraph" w:customStyle="1" w:styleId="BF8E723CBE2C440890D879698B08B706">
    <w:name w:val="BF8E723CBE2C440890D879698B08B706"/>
    <w:rsid w:val="00170416"/>
  </w:style>
  <w:style w:type="paragraph" w:customStyle="1" w:styleId="C91237BC110549F2A87B2F365ED2846C">
    <w:name w:val="C91237BC110549F2A87B2F365ED2846C"/>
    <w:rsid w:val="00170416"/>
  </w:style>
  <w:style w:type="paragraph" w:customStyle="1" w:styleId="DAE4AC1808B44AB4AB04EF2747964EBC">
    <w:name w:val="DAE4AC1808B44AB4AB04EF2747964EBC"/>
    <w:rsid w:val="00170416"/>
  </w:style>
  <w:style w:type="paragraph" w:customStyle="1" w:styleId="C34215AA8206482CA738C45DBA13D6F2">
    <w:name w:val="C34215AA8206482CA738C45DBA13D6F2"/>
    <w:rsid w:val="00170416"/>
  </w:style>
  <w:style w:type="paragraph" w:customStyle="1" w:styleId="499AC433135A4F2DA4C1901E7462768D">
    <w:name w:val="499AC433135A4F2DA4C1901E7462768D"/>
    <w:rsid w:val="00170416"/>
  </w:style>
  <w:style w:type="paragraph" w:customStyle="1" w:styleId="9A2F29C2FC1047BF974C6F5EF55D16CB">
    <w:name w:val="9A2F29C2FC1047BF974C6F5EF55D16CB"/>
    <w:rsid w:val="00170416"/>
  </w:style>
  <w:style w:type="paragraph" w:customStyle="1" w:styleId="A97C4BB3F70745D1B8EF17B8509EFBB5">
    <w:name w:val="A97C4BB3F70745D1B8EF17B8509EFBB5"/>
    <w:rsid w:val="00170416"/>
  </w:style>
  <w:style w:type="paragraph" w:customStyle="1" w:styleId="BFA286E6831A4EBD934839C75406F3CB">
    <w:name w:val="BFA286E6831A4EBD934839C75406F3CB"/>
    <w:rsid w:val="00170416"/>
  </w:style>
  <w:style w:type="paragraph" w:customStyle="1" w:styleId="65E7F0D2C7A64BC8B52550C49641D566">
    <w:name w:val="65E7F0D2C7A64BC8B52550C49641D566"/>
    <w:rsid w:val="00170416"/>
  </w:style>
  <w:style w:type="paragraph" w:customStyle="1" w:styleId="58FDA854026F4DB2A3B27421BAEBCDC2">
    <w:name w:val="58FDA854026F4DB2A3B27421BAEBCDC2"/>
    <w:rsid w:val="00170416"/>
  </w:style>
  <w:style w:type="paragraph" w:customStyle="1" w:styleId="F446940CB89D425E94FCA4FF68C2CEF6">
    <w:name w:val="F446940CB89D425E94FCA4FF68C2CEF6"/>
    <w:rsid w:val="00170416"/>
  </w:style>
  <w:style w:type="paragraph" w:customStyle="1" w:styleId="AC9BE516717F466DA5E86E6C922F1707">
    <w:name w:val="AC9BE516717F466DA5E86E6C922F1707"/>
    <w:rsid w:val="00170416"/>
  </w:style>
  <w:style w:type="paragraph" w:customStyle="1" w:styleId="4A5337C5A5414EEB8D370649F9CE9B55">
    <w:name w:val="4A5337C5A5414EEB8D370649F9CE9B55"/>
    <w:rsid w:val="00170416"/>
  </w:style>
  <w:style w:type="paragraph" w:customStyle="1" w:styleId="C2380E77D851439E921E9CA40BAA2248">
    <w:name w:val="C2380E77D851439E921E9CA40BAA2248"/>
    <w:rsid w:val="00170416"/>
  </w:style>
  <w:style w:type="paragraph" w:customStyle="1" w:styleId="F5EEEE529EF74F3BB2FF35AF2114BF31">
    <w:name w:val="F5EEEE529EF74F3BB2FF35AF2114BF31"/>
    <w:rsid w:val="00170416"/>
  </w:style>
  <w:style w:type="paragraph" w:customStyle="1" w:styleId="3C7316D763DF470CA98AE91CB626E408">
    <w:name w:val="3C7316D763DF470CA98AE91CB626E408"/>
    <w:rsid w:val="00170416"/>
  </w:style>
  <w:style w:type="paragraph" w:customStyle="1" w:styleId="715F12733FA447058BEEE923A6347494">
    <w:name w:val="715F12733FA447058BEEE923A6347494"/>
    <w:rsid w:val="00170416"/>
  </w:style>
  <w:style w:type="paragraph" w:customStyle="1" w:styleId="D519AECD680646C4B1AD73EB178256E2">
    <w:name w:val="D519AECD680646C4B1AD73EB178256E2"/>
    <w:rsid w:val="00170416"/>
  </w:style>
  <w:style w:type="paragraph" w:customStyle="1" w:styleId="3C8EF7F88FC14739BCCD40A48E787146">
    <w:name w:val="3C8EF7F88FC14739BCCD40A48E787146"/>
    <w:rsid w:val="00170416"/>
  </w:style>
  <w:style w:type="paragraph" w:customStyle="1" w:styleId="DD5E8C7FE9684084AA8946ED74100547">
    <w:name w:val="DD5E8C7FE9684084AA8946ED74100547"/>
    <w:rsid w:val="00170416"/>
  </w:style>
  <w:style w:type="paragraph" w:customStyle="1" w:styleId="CCCB8654F33444F793996758D66FED2C">
    <w:name w:val="CCCB8654F33444F793996758D66FED2C"/>
    <w:rsid w:val="00170416"/>
  </w:style>
  <w:style w:type="paragraph" w:customStyle="1" w:styleId="C262445F16FE4FE8BE507391BBAADE98">
    <w:name w:val="C262445F16FE4FE8BE507391BBAADE98"/>
    <w:rsid w:val="00170416"/>
  </w:style>
  <w:style w:type="paragraph" w:customStyle="1" w:styleId="AA76E2BD381B445296BB79ED7F5699A5">
    <w:name w:val="AA76E2BD381B445296BB79ED7F5699A5"/>
    <w:rsid w:val="00170416"/>
  </w:style>
  <w:style w:type="paragraph" w:customStyle="1" w:styleId="647B0A5CEB944A8B95C0A05968E21342">
    <w:name w:val="647B0A5CEB944A8B95C0A05968E21342"/>
    <w:rsid w:val="00170416"/>
  </w:style>
  <w:style w:type="paragraph" w:customStyle="1" w:styleId="C6487371F63F432D9FDAC4D7C24484DC">
    <w:name w:val="C6487371F63F432D9FDAC4D7C24484DC"/>
    <w:rsid w:val="00170416"/>
  </w:style>
  <w:style w:type="paragraph" w:customStyle="1" w:styleId="61AEED8C00CA41F19F057D283DAD705A">
    <w:name w:val="61AEED8C00CA41F19F057D283DAD705A"/>
    <w:rsid w:val="00170416"/>
  </w:style>
  <w:style w:type="paragraph" w:customStyle="1" w:styleId="821B1D43A20C48098CEFA9E8BFAC3ECB">
    <w:name w:val="821B1D43A20C48098CEFA9E8BFAC3ECB"/>
    <w:rsid w:val="00170416"/>
  </w:style>
  <w:style w:type="paragraph" w:customStyle="1" w:styleId="E97CD212A8A64E0A89E9EFDC45730243">
    <w:name w:val="E97CD212A8A64E0A89E9EFDC45730243"/>
    <w:rsid w:val="00170416"/>
  </w:style>
  <w:style w:type="paragraph" w:customStyle="1" w:styleId="AD4D534413CF40819184DFEC446CB439">
    <w:name w:val="AD4D534413CF40819184DFEC446CB439"/>
    <w:rsid w:val="00170416"/>
  </w:style>
  <w:style w:type="paragraph" w:customStyle="1" w:styleId="9BE33BD7FA4549ACA65C0010D29EC08A">
    <w:name w:val="9BE33BD7FA4549ACA65C0010D29EC08A"/>
    <w:rsid w:val="00170416"/>
  </w:style>
  <w:style w:type="paragraph" w:customStyle="1" w:styleId="F1F8594BE24444BAA9A85812284363A1">
    <w:name w:val="F1F8594BE24444BAA9A85812284363A1"/>
    <w:rsid w:val="00170416"/>
  </w:style>
  <w:style w:type="paragraph" w:customStyle="1" w:styleId="4B32AF80D594405D9EA48E58840346FE">
    <w:name w:val="4B32AF80D594405D9EA48E58840346FE"/>
    <w:rsid w:val="00170416"/>
  </w:style>
  <w:style w:type="paragraph" w:customStyle="1" w:styleId="F9B864EFA0794B5F9E976E27E9686FE6">
    <w:name w:val="F9B864EFA0794B5F9E976E27E9686FE6"/>
    <w:rsid w:val="00170416"/>
  </w:style>
  <w:style w:type="paragraph" w:customStyle="1" w:styleId="14CF7559D10D449C8F9B55B280187A46">
    <w:name w:val="14CF7559D10D449C8F9B55B280187A46"/>
    <w:rsid w:val="00170416"/>
  </w:style>
  <w:style w:type="paragraph" w:customStyle="1" w:styleId="F0086CBC6668450CB85520E7E0B58196">
    <w:name w:val="F0086CBC6668450CB85520E7E0B58196"/>
    <w:rsid w:val="00170416"/>
  </w:style>
  <w:style w:type="paragraph" w:customStyle="1" w:styleId="1FA750032D6945B893424C1F165CEF29">
    <w:name w:val="1FA750032D6945B893424C1F165CEF29"/>
    <w:rsid w:val="00170416"/>
  </w:style>
  <w:style w:type="paragraph" w:customStyle="1" w:styleId="7C4744924ED24CD38BA3A1351895AB61">
    <w:name w:val="7C4744924ED24CD38BA3A1351895AB61"/>
    <w:rsid w:val="00170416"/>
  </w:style>
  <w:style w:type="paragraph" w:customStyle="1" w:styleId="2FB95DB7A29B4B2A9F1F6AD64B983241">
    <w:name w:val="2FB95DB7A29B4B2A9F1F6AD64B983241"/>
    <w:rsid w:val="00170416"/>
  </w:style>
  <w:style w:type="paragraph" w:customStyle="1" w:styleId="37625B9AA0274316A6091E78C4356E0A">
    <w:name w:val="37625B9AA0274316A6091E78C4356E0A"/>
    <w:rsid w:val="00170416"/>
  </w:style>
  <w:style w:type="paragraph" w:customStyle="1" w:styleId="DCE9612D5EA9443FAD9184085283E976">
    <w:name w:val="DCE9612D5EA9443FAD9184085283E976"/>
    <w:rsid w:val="00170416"/>
  </w:style>
  <w:style w:type="paragraph" w:customStyle="1" w:styleId="38382A190E82430280D6192A76BC2C20">
    <w:name w:val="38382A190E82430280D6192A76BC2C20"/>
    <w:rsid w:val="00170416"/>
  </w:style>
  <w:style w:type="paragraph" w:customStyle="1" w:styleId="A04B7B3A78964F029211687561422CB0">
    <w:name w:val="A04B7B3A78964F029211687561422CB0"/>
    <w:rsid w:val="00170416"/>
  </w:style>
  <w:style w:type="paragraph" w:customStyle="1" w:styleId="71174063C183438E9F6D81671E1C4EA2">
    <w:name w:val="71174063C183438E9F6D81671E1C4EA2"/>
    <w:rsid w:val="00170416"/>
  </w:style>
  <w:style w:type="paragraph" w:customStyle="1" w:styleId="9AAF258A589D43ABBB7DA716C4BE7436">
    <w:name w:val="9AAF258A589D43ABBB7DA716C4BE7436"/>
    <w:rsid w:val="00170416"/>
  </w:style>
  <w:style w:type="paragraph" w:customStyle="1" w:styleId="A76B41E33B114331B719A291617F46F5">
    <w:name w:val="A76B41E33B114331B719A291617F46F5"/>
    <w:rsid w:val="00170416"/>
  </w:style>
  <w:style w:type="paragraph" w:customStyle="1" w:styleId="DFE022812C7E4AF89EBE32B6BC661CE7">
    <w:name w:val="DFE022812C7E4AF89EBE32B6BC661CE7"/>
    <w:rsid w:val="00170416"/>
  </w:style>
  <w:style w:type="paragraph" w:customStyle="1" w:styleId="068F128D965F4532A65DE4870A5A5FEF">
    <w:name w:val="068F128D965F4532A65DE4870A5A5FEF"/>
    <w:rsid w:val="00170416"/>
  </w:style>
  <w:style w:type="paragraph" w:customStyle="1" w:styleId="088B050606264E6CA3EF8380A9E0B18A">
    <w:name w:val="088B050606264E6CA3EF8380A9E0B18A"/>
    <w:rsid w:val="00170416"/>
  </w:style>
  <w:style w:type="paragraph" w:customStyle="1" w:styleId="174A23BA1E3E4DB6A338135ABE92F197">
    <w:name w:val="174A23BA1E3E4DB6A338135ABE92F197"/>
    <w:rsid w:val="00170416"/>
  </w:style>
  <w:style w:type="paragraph" w:customStyle="1" w:styleId="7C25BB5BCF3A407C8C91BCB35C1E2137">
    <w:name w:val="7C25BB5BCF3A407C8C91BCB35C1E2137"/>
    <w:rsid w:val="00170416"/>
  </w:style>
  <w:style w:type="paragraph" w:customStyle="1" w:styleId="93D5F9476E8B4401BF0427145F2956DA">
    <w:name w:val="93D5F9476E8B4401BF0427145F2956DA"/>
    <w:rsid w:val="00170416"/>
  </w:style>
  <w:style w:type="paragraph" w:customStyle="1" w:styleId="6DC0F558F23146F6BC570AB5C8F7CB27">
    <w:name w:val="6DC0F558F23146F6BC570AB5C8F7CB27"/>
    <w:rsid w:val="00170416"/>
  </w:style>
  <w:style w:type="paragraph" w:customStyle="1" w:styleId="C6AE99B612CB482F8D8CC8AFBA10A267">
    <w:name w:val="C6AE99B612CB482F8D8CC8AFBA10A267"/>
    <w:rsid w:val="00170416"/>
  </w:style>
  <w:style w:type="paragraph" w:customStyle="1" w:styleId="D13E1649BB8D442396A1228158073CDC">
    <w:name w:val="D13E1649BB8D442396A1228158073CDC"/>
    <w:rsid w:val="00170416"/>
  </w:style>
  <w:style w:type="paragraph" w:customStyle="1" w:styleId="26AE7FE20B194D7C9C7C4B179B2D3B07">
    <w:name w:val="26AE7FE20B194D7C9C7C4B179B2D3B07"/>
    <w:rsid w:val="00170416"/>
  </w:style>
  <w:style w:type="paragraph" w:customStyle="1" w:styleId="0AB85016E27E4A0CB418283D1DD64B93">
    <w:name w:val="0AB85016E27E4A0CB418283D1DD64B93"/>
    <w:rsid w:val="00170416"/>
  </w:style>
  <w:style w:type="paragraph" w:customStyle="1" w:styleId="F4955E4BB8C34418B72A9B8C8BFD4A12">
    <w:name w:val="F4955E4BB8C34418B72A9B8C8BFD4A12"/>
    <w:rsid w:val="00170416"/>
  </w:style>
  <w:style w:type="paragraph" w:customStyle="1" w:styleId="522851BE3AD04482A597B01C33BA306D">
    <w:name w:val="522851BE3AD04482A597B01C33BA306D"/>
    <w:rsid w:val="00170416"/>
  </w:style>
  <w:style w:type="paragraph" w:customStyle="1" w:styleId="8674A3126058441EB01AB12BAED28A93">
    <w:name w:val="8674A3126058441EB01AB12BAED28A93"/>
    <w:rsid w:val="00170416"/>
  </w:style>
  <w:style w:type="paragraph" w:customStyle="1" w:styleId="4E4E10825B1043E09143C5A354B4134E">
    <w:name w:val="4E4E10825B1043E09143C5A354B4134E"/>
    <w:rsid w:val="00170416"/>
  </w:style>
  <w:style w:type="paragraph" w:customStyle="1" w:styleId="0073D49ED0EB471D9144CBEB0C9A67E1">
    <w:name w:val="0073D49ED0EB471D9144CBEB0C9A67E1"/>
    <w:rsid w:val="00170416"/>
  </w:style>
  <w:style w:type="paragraph" w:customStyle="1" w:styleId="607B4D6626474D6C96768679058E9AC0">
    <w:name w:val="607B4D6626474D6C96768679058E9AC0"/>
    <w:rsid w:val="00170416"/>
  </w:style>
  <w:style w:type="paragraph" w:customStyle="1" w:styleId="E59143BEFACE4282A1DD5C3F6D1D3B0A">
    <w:name w:val="E59143BEFACE4282A1DD5C3F6D1D3B0A"/>
    <w:rsid w:val="00170416"/>
  </w:style>
  <w:style w:type="paragraph" w:customStyle="1" w:styleId="3EAC3EAE227A4C1BAE487159BF4BE4C3">
    <w:name w:val="3EAC3EAE227A4C1BAE487159BF4BE4C3"/>
    <w:rsid w:val="00170416"/>
  </w:style>
  <w:style w:type="paragraph" w:customStyle="1" w:styleId="9E3F47F5F5E04B64BF86B7F478679F93">
    <w:name w:val="9E3F47F5F5E04B64BF86B7F478679F93"/>
    <w:rsid w:val="00170416"/>
  </w:style>
  <w:style w:type="paragraph" w:customStyle="1" w:styleId="AB7E6839468844FE9D71A525FB0DCD4F">
    <w:name w:val="AB7E6839468844FE9D71A525FB0DCD4F"/>
    <w:rsid w:val="00170416"/>
  </w:style>
  <w:style w:type="paragraph" w:customStyle="1" w:styleId="8DDE0403197244F7BFE0E2613481598D">
    <w:name w:val="8DDE0403197244F7BFE0E2613481598D"/>
    <w:rsid w:val="00170416"/>
  </w:style>
  <w:style w:type="paragraph" w:customStyle="1" w:styleId="89825408B4054AA5B0FB76D84F6B87C3">
    <w:name w:val="89825408B4054AA5B0FB76D84F6B87C3"/>
    <w:rsid w:val="00170416"/>
  </w:style>
  <w:style w:type="paragraph" w:customStyle="1" w:styleId="00FD5A9BD9FB4970A38A9DA8D5FE9DE1">
    <w:name w:val="00FD5A9BD9FB4970A38A9DA8D5FE9DE1"/>
    <w:rsid w:val="00170416"/>
  </w:style>
  <w:style w:type="paragraph" w:customStyle="1" w:styleId="3421BEDD660A426B91A307791C95EC3A">
    <w:name w:val="3421BEDD660A426B91A307791C95EC3A"/>
    <w:rsid w:val="00170416"/>
  </w:style>
  <w:style w:type="paragraph" w:customStyle="1" w:styleId="477A708B10CB49D28D405BB1DE1BEF4F">
    <w:name w:val="477A708B10CB49D28D405BB1DE1BEF4F"/>
    <w:rsid w:val="00170416"/>
  </w:style>
  <w:style w:type="paragraph" w:customStyle="1" w:styleId="1C80D3202E984E93810DCAD4F72CB290">
    <w:name w:val="1C80D3202E984E93810DCAD4F72CB290"/>
    <w:rsid w:val="00170416"/>
  </w:style>
  <w:style w:type="paragraph" w:customStyle="1" w:styleId="61C63792DA2243ED9B6A64022590131B">
    <w:name w:val="61C63792DA2243ED9B6A64022590131B"/>
    <w:rsid w:val="00170416"/>
  </w:style>
  <w:style w:type="paragraph" w:customStyle="1" w:styleId="C03140DC67B34BC78D1A5D91449F4AF4">
    <w:name w:val="C03140DC67B34BC78D1A5D91449F4AF4"/>
    <w:rsid w:val="00170416"/>
  </w:style>
  <w:style w:type="paragraph" w:customStyle="1" w:styleId="E8E2714A5DF3411498A8A427C7C6093C">
    <w:name w:val="E8E2714A5DF3411498A8A427C7C6093C"/>
    <w:rsid w:val="00CB12B2"/>
  </w:style>
  <w:style w:type="paragraph" w:customStyle="1" w:styleId="EDF5C0C346D84E2C8F9FC4244D2C19F0">
    <w:name w:val="EDF5C0C346D84E2C8F9FC4244D2C19F0"/>
    <w:rsid w:val="00CB12B2"/>
  </w:style>
  <w:style w:type="paragraph" w:customStyle="1" w:styleId="5302055DDD804FA7939F5D247FF7D2C2">
    <w:name w:val="5302055DDD804FA7939F5D247FF7D2C2"/>
    <w:rsid w:val="00CB12B2"/>
  </w:style>
  <w:style w:type="paragraph" w:customStyle="1" w:styleId="93996E3312F245D8BF3A48F509EF1D2F">
    <w:name w:val="93996E3312F245D8BF3A48F509EF1D2F"/>
    <w:rsid w:val="00CB12B2"/>
  </w:style>
  <w:style w:type="paragraph" w:customStyle="1" w:styleId="6EBE834F65BF4F49AFBDBFECC028A63C">
    <w:name w:val="6EBE834F65BF4F49AFBDBFECC028A63C"/>
    <w:rsid w:val="00CB12B2"/>
  </w:style>
  <w:style w:type="paragraph" w:customStyle="1" w:styleId="0390DB7FC7A84A1487934FDE7F07E8BB">
    <w:name w:val="0390DB7FC7A84A1487934FDE7F07E8BB"/>
    <w:rsid w:val="00CB12B2"/>
  </w:style>
  <w:style w:type="paragraph" w:customStyle="1" w:styleId="FCD93927C0D247AFA9FBDF3F39E5E220">
    <w:name w:val="FCD93927C0D247AFA9FBDF3F39E5E220"/>
    <w:rsid w:val="00CB12B2"/>
  </w:style>
  <w:style w:type="paragraph" w:customStyle="1" w:styleId="E99C6D1276DC4E4083DA930CB71A2258">
    <w:name w:val="E99C6D1276DC4E4083DA930CB71A2258"/>
    <w:rsid w:val="00CB12B2"/>
  </w:style>
  <w:style w:type="paragraph" w:customStyle="1" w:styleId="52F0F76149E34650B4F123304E748FD1">
    <w:name w:val="52F0F76149E34650B4F123304E748FD1"/>
    <w:rsid w:val="00CB12B2"/>
  </w:style>
  <w:style w:type="paragraph" w:customStyle="1" w:styleId="ED1CA34628F849599590EC7BF4E574F3">
    <w:name w:val="ED1CA34628F849599590EC7BF4E574F3"/>
    <w:rsid w:val="00CB12B2"/>
  </w:style>
  <w:style w:type="paragraph" w:customStyle="1" w:styleId="A3B13EFD4BDD415BB4791FB92DBD8062">
    <w:name w:val="A3B13EFD4BDD415BB4791FB92DBD8062"/>
    <w:rsid w:val="00CB12B2"/>
  </w:style>
  <w:style w:type="paragraph" w:customStyle="1" w:styleId="2C736904D8BE4ED3A84FFDE70E3F36D8">
    <w:name w:val="2C736904D8BE4ED3A84FFDE70E3F36D8"/>
    <w:rsid w:val="00CB12B2"/>
  </w:style>
  <w:style w:type="paragraph" w:customStyle="1" w:styleId="B521CB64FD21443796D6BF61A2403066">
    <w:name w:val="B521CB64FD21443796D6BF61A2403066"/>
    <w:rsid w:val="00CB12B2"/>
  </w:style>
  <w:style w:type="paragraph" w:customStyle="1" w:styleId="F9A0C43F6ADE454F88AA13F0391E3193">
    <w:name w:val="F9A0C43F6ADE454F88AA13F0391E3193"/>
    <w:rsid w:val="00CB12B2"/>
  </w:style>
  <w:style w:type="paragraph" w:customStyle="1" w:styleId="1724031616E34358B7D0D4F518362A73">
    <w:name w:val="1724031616E34358B7D0D4F518362A73"/>
    <w:rsid w:val="00CB12B2"/>
  </w:style>
  <w:style w:type="paragraph" w:customStyle="1" w:styleId="01189C653C584FB0ACC1E05739BBAC09">
    <w:name w:val="01189C653C584FB0ACC1E05739BBAC09"/>
    <w:rsid w:val="00CB12B2"/>
  </w:style>
  <w:style w:type="paragraph" w:customStyle="1" w:styleId="87D2E101CD3249FCA87D294599D3A90F">
    <w:name w:val="87D2E101CD3249FCA87D294599D3A90F"/>
    <w:rsid w:val="00CB12B2"/>
  </w:style>
  <w:style w:type="paragraph" w:customStyle="1" w:styleId="829C3E69336F462B94EBC81ABB9A0B43">
    <w:name w:val="829C3E69336F462B94EBC81ABB9A0B43"/>
    <w:rsid w:val="00CB12B2"/>
  </w:style>
  <w:style w:type="paragraph" w:customStyle="1" w:styleId="D9D6302F0FB04BED954995ED8363186B">
    <w:name w:val="D9D6302F0FB04BED954995ED8363186B"/>
    <w:rsid w:val="00CB12B2"/>
  </w:style>
  <w:style w:type="paragraph" w:customStyle="1" w:styleId="20B55AE7CD3E4BB1A1782A15B013B446">
    <w:name w:val="20B55AE7CD3E4BB1A1782A15B013B446"/>
    <w:rsid w:val="00CB12B2"/>
  </w:style>
  <w:style w:type="paragraph" w:customStyle="1" w:styleId="B1590FFCAFE44E75B499F51EE905A803">
    <w:name w:val="B1590FFCAFE44E75B499F51EE905A803"/>
    <w:rsid w:val="00CB12B2"/>
  </w:style>
  <w:style w:type="paragraph" w:customStyle="1" w:styleId="6BCAC5AA31BE47789368FADE4253F6E5">
    <w:name w:val="6BCAC5AA31BE47789368FADE4253F6E5"/>
    <w:rsid w:val="00CB12B2"/>
  </w:style>
  <w:style w:type="paragraph" w:customStyle="1" w:styleId="596D9465CE9B4698A46710366183A91F">
    <w:name w:val="596D9465CE9B4698A46710366183A91F"/>
    <w:rsid w:val="00CB12B2"/>
  </w:style>
  <w:style w:type="paragraph" w:customStyle="1" w:styleId="1AC2358855BB4A17B014A81136445666">
    <w:name w:val="1AC2358855BB4A17B014A81136445666"/>
    <w:rsid w:val="00CB12B2"/>
  </w:style>
  <w:style w:type="paragraph" w:customStyle="1" w:styleId="633BF06EDAC34520A60EAA29E6684C08">
    <w:name w:val="633BF06EDAC34520A60EAA29E6684C08"/>
    <w:rsid w:val="00CB12B2"/>
  </w:style>
  <w:style w:type="paragraph" w:customStyle="1" w:styleId="70EBEB5A9BD745C6AE13F8B565432CDA">
    <w:name w:val="70EBEB5A9BD745C6AE13F8B565432CDA"/>
    <w:rsid w:val="00CB12B2"/>
  </w:style>
  <w:style w:type="paragraph" w:customStyle="1" w:styleId="23F01B686BF94A0CAD595454B2D2018A">
    <w:name w:val="23F01B686BF94A0CAD595454B2D2018A"/>
    <w:rsid w:val="00CB12B2"/>
  </w:style>
  <w:style w:type="paragraph" w:customStyle="1" w:styleId="AB54256B698747CDB25E34B625F56E62">
    <w:name w:val="AB54256B698747CDB25E34B625F56E62"/>
    <w:rsid w:val="00CB12B2"/>
  </w:style>
  <w:style w:type="paragraph" w:customStyle="1" w:styleId="6284C9BB7F6344F689DBA9668E6FC4DC">
    <w:name w:val="6284C9BB7F6344F689DBA9668E6FC4DC"/>
    <w:rsid w:val="00CB12B2"/>
  </w:style>
  <w:style w:type="paragraph" w:customStyle="1" w:styleId="1D86A817CCEF4FA1A30303AD6DF16494">
    <w:name w:val="1D86A817CCEF4FA1A30303AD6DF16494"/>
    <w:rsid w:val="00CB12B2"/>
  </w:style>
  <w:style w:type="paragraph" w:customStyle="1" w:styleId="B2B5681D925E4884AF067A4B71777164">
    <w:name w:val="B2B5681D925E4884AF067A4B71777164"/>
    <w:rsid w:val="00CB12B2"/>
  </w:style>
  <w:style w:type="paragraph" w:customStyle="1" w:styleId="9EA5D6A70CC04542B32E769C0A8EAA76">
    <w:name w:val="9EA5D6A70CC04542B32E769C0A8EAA76"/>
    <w:rsid w:val="00CB12B2"/>
  </w:style>
  <w:style w:type="paragraph" w:customStyle="1" w:styleId="D26CFA14A3DB4C25A993D86DFD049C8D">
    <w:name w:val="D26CFA14A3DB4C25A993D86DFD049C8D"/>
    <w:rsid w:val="00CB12B2"/>
  </w:style>
  <w:style w:type="paragraph" w:customStyle="1" w:styleId="D4EB248DAD7546FCBF9357F214D89ED1">
    <w:name w:val="D4EB248DAD7546FCBF9357F214D89ED1"/>
    <w:rsid w:val="00CB12B2"/>
  </w:style>
  <w:style w:type="paragraph" w:customStyle="1" w:styleId="0BF4C5F0AE0D4B16B6D2558A575552E8">
    <w:name w:val="0BF4C5F0AE0D4B16B6D2558A575552E8"/>
    <w:rsid w:val="00CB12B2"/>
  </w:style>
  <w:style w:type="paragraph" w:customStyle="1" w:styleId="93029167487B4CD98734997FE61C6078">
    <w:name w:val="93029167487B4CD98734997FE61C6078"/>
    <w:rsid w:val="00CB12B2"/>
  </w:style>
  <w:style w:type="paragraph" w:customStyle="1" w:styleId="E8097BB502804DB0ADC3456C43B71FD1">
    <w:name w:val="E8097BB502804DB0ADC3456C43B71FD1"/>
    <w:rsid w:val="00CB12B2"/>
  </w:style>
  <w:style w:type="paragraph" w:customStyle="1" w:styleId="34FE15E518BE4AD4A8407ACDD78B1665">
    <w:name w:val="34FE15E518BE4AD4A8407ACDD78B1665"/>
    <w:rsid w:val="00CB12B2"/>
  </w:style>
  <w:style w:type="paragraph" w:customStyle="1" w:styleId="15BA5C4352994BB2BABA6AF119AE2940">
    <w:name w:val="15BA5C4352994BB2BABA6AF119AE2940"/>
    <w:rsid w:val="00CB12B2"/>
  </w:style>
  <w:style w:type="paragraph" w:customStyle="1" w:styleId="AC0812B44AB04E6FB688D67AEF27CBC0">
    <w:name w:val="AC0812B44AB04E6FB688D67AEF27CBC0"/>
    <w:rsid w:val="00CB12B2"/>
  </w:style>
  <w:style w:type="paragraph" w:customStyle="1" w:styleId="519E3E72DB284D358823B6EBA932EC31">
    <w:name w:val="519E3E72DB284D358823B6EBA932EC31"/>
    <w:rsid w:val="00CB12B2"/>
  </w:style>
  <w:style w:type="paragraph" w:customStyle="1" w:styleId="9B6E31511197400899FB50EB8B9889F4">
    <w:name w:val="9B6E31511197400899FB50EB8B9889F4"/>
    <w:rsid w:val="00CB12B2"/>
  </w:style>
  <w:style w:type="paragraph" w:customStyle="1" w:styleId="35A75B2FDA9A4576B2AFD3B3A618EBE7">
    <w:name w:val="35A75B2FDA9A4576B2AFD3B3A618EBE7"/>
    <w:rsid w:val="00CB12B2"/>
  </w:style>
  <w:style w:type="paragraph" w:customStyle="1" w:styleId="8411DBD46D214C54A92E85C9EBE349B2">
    <w:name w:val="8411DBD46D214C54A92E85C9EBE349B2"/>
    <w:rsid w:val="00CB12B2"/>
  </w:style>
  <w:style w:type="paragraph" w:customStyle="1" w:styleId="9DB8B35ED7D74D109E7E683A584C4E2C">
    <w:name w:val="9DB8B35ED7D74D109E7E683A584C4E2C"/>
    <w:rsid w:val="00CB12B2"/>
  </w:style>
  <w:style w:type="paragraph" w:customStyle="1" w:styleId="9C894CD788614643BFDF4B6325766007">
    <w:name w:val="9C894CD788614643BFDF4B6325766007"/>
    <w:rsid w:val="00CB12B2"/>
  </w:style>
  <w:style w:type="paragraph" w:customStyle="1" w:styleId="3568AA96C628482A95D5F11C45E82A38">
    <w:name w:val="3568AA96C628482A95D5F11C45E82A38"/>
    <w:rsid w:val="00CB12B2"/>
  </w:style>
  <w:style w:type="paragraph" w:customStyle="1" w:styleId="3E7517BCABA44767903FCFD7E2219661">
    <w:name w:val="3E7517BCABA44767903FCFD7E2219661"/>
    <w:rsid w:val="00CB12B2"/>
  </w:style>
  <w:style w:type="paragraph" w:customStyle="1" w:styleId="286A7BA57EA44EF98E7592CC1C87C577">
    <w:name w:val="286A7BA57EA44EF98E7592CC1C87C577"/>
    <w:rsid w:val="00CB12B2"/>
  </w:style>
  <w:style w:type="paragraph" w:customStyle="1" w:styleId="96EF0394E86145A3A6DEB3063186E805">
    <w:name w:val="96EF0394E86145A3A6DEB3063186E805"/>
    <w:rsid w:val="00CB12B2"/>
  </w:style>
  <w:style w:type="paragraph" w:customStyle="1" w:styleId="28A507169732405FBA239DA1C6B89837">
    <w:name w:val="28A507169732405FBA239DA1C6B89837"/>
    <w:rsid w:val="00CB12B2"/>
  </w:style>
  <w:style w:type="paragraph" w:customStyle="1" w:styleId="FA2D1C8BF3F34DAD966ED0118D2F3FE2">
    <w:name w:val="FA2D1C8BF3F34DAD966ED0118D2F3FE2"/>
    <w:rsid w:val="00CB12B2"/>
  </w:style>
  <w:style w:type="paragraph" w:customStyle="1" w:styleId="71FF791FCA8F4579B7B75B3331547963">
    <w:name w:val="71FF791FCA8F4579B7B75B3331547963"/>
    <w:rsid w:val="00CB12B2"/>
  </w:style>
  <w:style w:type="paragraph" w:customStyle="1" w:styleId="6AA33BEDB84F4F83A586E0BD375FA8F0">
    <w:name w:val="6AA33BEDB84F4F83A586E0BD375FA8F0"/>
    <w:rsid w:val="00CB12B2"/>
  </w:style>
  <w:style w:type="paragraph" w:customStyle="1" w:styleId="6A018A7AE4EB4FA3BBF3C8F59131CCBC">
    <w:name w:val="6A018A7AE4EB4FA3BBF3C8F59131CCBC"/>
    <w:rsid w:val="00CB12B2"/>
  </w:style>
  <w:style w:type="paragraph" w:customStyle="1" w:styleId="CC3AACD949124625B20B461EFBE52B89">
    <w:name w:val="CC3AACD949124625B20B461EFBE52B89"/>
    <w:rsid w:val="00CB12B2"/>
  </w:style>
  <w:style w:type="paragraph" w:customStyle="1" w:styleId="5C9B2CD5D541498DB074364AC960A572">
    <w:name w:val="5C9B2CD5D541498DB074364AC960A572"/>
    <w:rsid w:val="00CB12B2"/>
  </w:style>
  <w:style w:type="paragraph" w:customStyle="1" w:styleId="333DB3BC9F7F419FB6BE19CBE250B6AB">
    <w:name w:val="333DB3BC9F7F419FB6BE19CBE250B6AB"/>
    <w:rsid w:val="00CB12B2"/>
  </w:style>
  <w:style w:type="paragraph" w:customStyle="1" w:styleId="B7F129302CDE4192BE94BC3FA2E8F29C">
    <w:name w:val="B7F129302CDE4192BE94BC3FA2E8F29C"/>
    <w:rsid w:val="00CB12B2"/>
  </w:style>
  <w:style w:type="paragraph" w:customStyle="1" w:styleId="35BB5B3E5F9C465E96F4B32ACEC7447F">
    <w:name w:val="35BB5B3E5F9C465E96F4B32ACEC7447F"/>
    <w:rsid w:val="00CB12B2"/>
  </w:style>
  <w:style w:type="paragraph" w:customStyle="1" w:styleId="FA1BBC913B524156A58E40815BB77CEC">
    <w:name w:val="FA1BBC913B524156A58E40815BB77CEC"/>
    <w:rsid w:val="00CB12B2"/>
  </w:style>
  <w:style w:type="paragraph" w:customStyle="1" w:styleId="91ACFE9A56984FAA97D7286D0678A816">
    <w:name w:val="91ACFE9A56984FAA97D7286D0678A816"/>
    <w:rsid w:val="00CB12B2"/>
  </w:style>
  <w:style w:type="paragraph" w:customStyle="1" w:styleId="3BC187FEC94343F5846FAE01B8060013">
    <w:name w:val="3BC187FEC94343F5846FAE01B8060013"/>
    <w:rsid w:val="00CB12B2"/>
  </w:style>
  <w:style w:type="paragraph" w:customStyle="1" w:styleId="C3669041661747D58B20A77907FB9AC5">
    <w:name w:val="C3669041661747D58B20A77907FB9AC5"/>
    <w:rsid w:val="00CB12B2"/>
  </w:style>
  <w:style w:type="paragraph" w:customStyle="1" w:styleId="C558D23097F34BEDBCADB22B91A30578">
    <w:name w:val="C558D23097F34BEDBCADB22B91A30578"/>
    <w:rsid w:val="00CB12B2"/>
  </w:style>
  <w:style w:type="paragraph" w:customStyle="1" w:styleId="12B2EF6F0D2E4A808A3365D5D7689BF6">
    <w:name w:val="12B2EF6F0D2E4A808A3365D5D7689BF6"/>
    <w:rsid w:val="00CB12B2"/>
  </w:style>
  <w:style w:type="paragraph" w:customStyle="1" w:styleId="BD31F4C903B441CFAAE6A5DDB9307DA8">
    <w:name w:val="BD31F4C903B441CFAAE6A5DDB9307DA8"/>
    <w:rsid w:val="00CB12B2"/>
  </w:style>
  <w:style w:type="paragraph" w:customStyle="1" w:styleId="317745D2D0B544388AA79FCEF8128807">
    <w:name w:val="317745D2D0B544388AA79FCEF8128807"/>
    <w:rsid w:val="00CB12B2"/>
  </w:style>
  <w:style w:type="paragraph" w:customStyle="1" w:styleId="83A93625509E4BDF8311AFF8CB0701F9">
    <w:name w:val="83A93625509E4BDF8311AFF8CB0701F9"/>
    <w:rsid w:val="00CB12B2"/>
  </w:style>
  <w:style w:type="paragraph" w:customStyle="1" w:styleId="4BEEA5B2D5C84EFA930650F9747A4DC6">
    <w:name w:val="4BEEA5B2D5C84EFA930650F9747A4DC6"/>
    <w:rsid w:val="00CB12B2"/>
  </w:style>
  <w:style w:type="paragraph" w:customStyle="1" w:styleId="08BDC0B76B86478C98195C44BC43030E">
    <w:name w:val="08BDC0B76B86478C98195C44BC43030E"/>
    <w:rsid w:val="00CB12B2"/>
  </w:style>
  <w:style w:type="paragraph" w:customStyle="1" w:styleId="C999C1B380F242CE966074FFE2926A92">
    <w:name w:val="C999C1B380F242CE966074FFE2926A92"/>
    <w:rsid w:val="00CB12B2"/>
  </w:style>
  <w:style w:type="paragraph" w:customStyle="1" w:styleId="53FF771DC3EC424A81D1B5016020EFA3">
    <w:name w:val="53FF771DC3EC424A81D1B5016020EFA3"/>
    <w:rsid w:val="00CB12B2"/>
  </w:style>
  <w:style w:type="paragraph" w:customStyle="1" w:styleId="16D8232E3E51430797330A01D0C21D45">
    <w:name w:val="16D8232E3E51430797330A01D0C21D45"/>
    <w:rsid w:val="00CB12B2"/>
  </w:style>
  <w:style w:type="paragraph" w:customStyle="1" w:styleId="021A8605AF374D37A7CB24F25061906E">
    <w:name w:val="021A8605AF374D37A7CB24F25061906E"/>
    <w:rsid w:val="00CB12B2"/>
  </w:style>
  <w:style w:type="paragraph" w:customStyle="1" w:styleId="1075546BA28C4ADAB88A65509A06F70D">
    <w:name w:val="1075546BA28C4ADAB88A65509A06F70D"/>
    <w:rsid w:val="00CB12B2"/>
  </w:style>
  <w:style w:type="paragraph" w:customStyle="1" w:styleId="E99B27802B98451F8EAE86C2C734C82D">
    <w:name w:val="E99B27802B98451F8EAE86C2C734C82D"/>
    <w:rsid w:val="00CB12B2"/>
  </w:style>
  <w:style w:type="paragraph" w:customStyle="1" w:styleId="2D98D81D6B984D1F91A3210C4107CE31">
    <w:name w:val="2D98D81D6B984D1F91A3210C4107CE31"/>
    <w:rsid w:val="00CB12B2"/>
  </w:style>
  <w:style w:type="paragraph" w:customStyle="1" w:styleId="071B291F502E43EF9FDB524E6D5FCDE4">
    <w:name w:val="071B291F502E43EF9FDB524E6D5FCDE4"/>
    <w:rsid w:val="00CB12B2"/>
  </w:style>
  <w:style w:type="paragraph" w:customStyle="1" w:styleId="27E8465783CB4B62ACC5946C8AD5C9A2">
    <w:name w:val="27E8465783CB4B62ACC5946C8AD5C9A2"/>
    <w:rsid w:val="00CB12B2"/>
  </w:style>
  <w:style w:type="paragraph" w:customStyle="1" w:styleId="4EF401EF41194FFBB3DB42A48278CFCF">
    <w:name w:val="4EF401EF41194FFBB3DB42A48278CFCF"/>
    <w:rsid w:val="00CB12B2"/>
  </w:style>
  <w:style w:type="paragraph" w:customStyle="1" w:styleId="D123BF0FB15641809579C22B703CEF1D">
    <w:name w:val="D123BF0FB15641809579C22B703CEF1D"/>
    <w:rsid w:val="00CB12B2"/>
  </w:style>
  <w:style w:type="paragraph" w:customStyle="1" w:styleId="9F48A0FEB7E943C68A9A8EF6D2D452B7">
    <w:name w:val="9F48A0FEB7E943C68A9A8EF6D2D452B7"/>
    <w:rsid w:val="00CB12B2"/>
  </w:style>
  <w:style w:type="paragraph" w:customStyle="1" w:styleId="F6800FB1BBF141B1BCD8CDBFB0A8F02D">
    <w:name w:val="F6800FB1BBF141B1BCD8CDBFB0A8F02D"/>
    <w:rsid w:val="00CB12B2"/>
  </w:style>
  <w:style w:type="paragraph" w:customStyle="1" w:styleId="0FFB544EB50242A7969CCE48E581AEFD">
    <w:name w:val="0FFB544EB50242A7969CCE48E581AEFD"/>
    <w:rsid w:val="00CB12B2"/>
  </w:style>
  <w:style w:type="paragraph" w:customStyle="1" w:styleId="F2817A59390C4EAE9D3A84AD129AC7AD">
    <w:name w:val="F2817A59390C4EAE9D3A84AD129AC7AD"/>
    <w:rsid w:val="00CB12B2"/>
  </w:style>
  <w:style w:type="paragraph" w:customStyle="1" w:styleId="741634746B0D433DA30FD1DD71C047FA">
    <w:name w:val="741634746B0D433DA30FD1DD71C047FA"/>
    <w:rsid w:val="00CB12B2"/>
  </w:style>
  <w:style w:type="paragraph" w:customStyle="1" w:styleId="BF67A719762543BDAC2C7E72A44098F5">
    <w:name w:val="BF67A719762543BDAC2C7E72A44098F5"/>
    <w:rsid w:val="00CB12B2"/>
  </w:style>
  <w:style w:type="paragraph" w:customStyle="1" w:styleId="3365DEA3A6764993A13CE6D89CF605DE">
    <w:name w:val="3365DEA3A6764993A13CE6D89CF605DE"/>
    <w:rsid w:val="00CB12B2"/>
  </w:style>
  <w:style w:type="paragraph" w:customStyle="1" w:styleId="C927ADF7A49F48789426723899065390">
    <w:name w:val="C927ADF7A49F48789426723899065390"/>
    <w:rsid w:val="00CB12B2"/>
  </w:style>
  <w:style w:type="paragraph" w:customStyle="1" w:styleId="46D6A06A92AC44F58F2EDA78E133918B">
    <w:name w:val="46D6A06A92AC44F58F2EDA78E133918B"/>
    <w:rsid w:val="00CB12B2"/>
  </w:style>
  <w:style w:type="paragraph" w:customStyle="1" w:styleId="D02F33A8F8484FD59F2A02912A032B03">
    <w:name w:val="D02F33A8F8484FD59F2A02912A032B03"/>
    <w:rsid w:val="00CB12B2"/>
  </w:style>
  <w:style w:type="paragraph" w:customStyle="1" w:styleId="686761FA2F3E4F51990EB1FEA4B8543B">
    <w:name w:val="686761FA2F3E4F51990EB1FEA4B8543B"/>
    <w:rsid w:val="00CB12B2"/>
  </w:style>
  <w:style w:type="paragraph" w:customStyle="1" w:styleId="C2FD09AE84D34124B5CBA5FAF3F6744E">
    <w:name w:val="C2FD09AE84D34124B5CBA5FAF3F6744E"/>
    <w:rsid w:val="00CB12B2"/>
  </w:style>
  <w:style w:type="paragraph" w:customStyle="1" w:styleId="82219465FE634F81BCBA137434862322">
    <w:name w:val="82219465FE634F81BCBA137434862322"/>
    <w:rsid w:val="00CB12B2"/>
  </w:style>
  <w:style w:type="paragraph" w:customStyle="1" w:styleId="AA2BD33B9EDE49BAABE4BED21D9B1D06">
    <w:name w:val="AA2BD33B9EDE49BAABE4BED21D9B1D06"/>
    <w:rsid w:val="00CB12B2"/>
  </w:style>
  <w:style w:type="paragraph" w:customStyle="1" w:styleId="92251DBBF31E4EBFB5B7E7DAE7D031FF">
    <w:name w:val="92251DBBF31E4EBFB5B7E7DAE7D031FF"/>
    <w:rsid w:val="00CB12B2"/>
  </w:style>
  <w:style w:type="paragraph" w:customStyle="1" w:styleId="21416890530E47F4BDFEB86CBC02DA0A">
    <w:name w:val="21416890530E47F4BDFEB86CBC02DA0A"/>
    <w:rsid w:val="00CB12B2"/>
  </w:style>
  <w:style w:type="paragraph" w:customStyle="1" w:styleId="070B4038EBF94A1BA28B648992981087">
    <w:name w:val="070B4038EBF94A1BA28B648992981087"/>
    <w:rsid w:val="00CB12B2"/>
  </w:style>
  <w:style w:type="paragraph" w:customStyle="1" w:styleId="490F559BDA1546D8BC53DDF9CAC6FCF9">
    <w:name w:val="490F559BDA1546D8BC53DDF9CAC6FCF9"/>
    <w:rsid w:val="00CB12B2"/>
  </w:style>
  <w:style w:type="paragraph" w:customStyle="1" w:styleId="3489AE972F804C0C990C4F872387412E">
    <w:name w:val="3489AE972F804C0C990C4F872387412E"/>
    <w:rsid w:val="00CB12B2"/>
  </w:style>
  <w:style w:type="paragraph" w:customStyle="1" w:styleId="E69481E9858D41EFBC1FC7D9EC8DAC88">
    <w:name w:val="E69481E9858D41EFBC1FC7D9EC8DAC88"/>
    <w:rsid w:val="00CB12B2"/>
  </w:style>
  <w:style w:type="paragraph" w:customStyle="1" w:styleId="56B08B83C0B941CEB5A005A9194F0B4D">
    <w:name w:val="56B08B83C0B941CEB5A005A9194F0B4D"/>
    <w:rsid w:val="00CB12B2"/>
  </w:style>
  <w:style w:type="paragraph" w:customStyle="1" w:styleId="64E3171603C8423A9D4E02DAA80115D9">
    <w:name w:val="64E3171603C8423A9D4E02DAA80115D9"/>
    <w:rsid w:val="00CB12B2"/>
  </w:style>
  <w:style w:type="paragraph" w:customStyle="1" w:styleId="4DCE0A358D424D2CA8BEB2EA6F5C8CF4">
    <w:name w:val="4DCE0A358D424D2CA8BEB2EA6F5C8CF4"/>
    <w:rsid w:val="00CB12B2"/>
  </w:style>
  <w:style w:type="paragraph" w:customStyle="1" w:styleId="6CF153BAC13148FFB0A5B848029072E6">
    <w:name w:val="6CF153BAC13148FFB0A5B848029072E6"/>
    <w:rsid w:val="00CB12B2"/>
  </w:style>
  <w:style w:type="paragraph" w:customStyle="1" w:styleId="2C6F03F48DCB44BB83D76B4EA8E70D77">
    <w:name w:val="2C6F03F48DCB44BB83D76B4EA8E70D77"/>
    <w:rsid w:val="00CB12B2"/>
  </w:style>
  <w:style w:type="paragraph" w:customStyle="1" w:styleId="354DB70108E04E2BBDA6F2FD0A63689C">
    <w:name w:val="354DB70108E04E2BBDA6F2FD0A63689C"/>
    <w:rsid w:val="00CB12B2"/>
  </w:style>
  <w:style w:type="paragraph" w:customStyle="1" w:styleId="851DEF2B82FD4789933C3F4DE6E3A7B6">
    <w:name w:val="851DEF2B82FD4789933C3F4DE6E3A7B6"/>
    <w:rsid w:val="00CB12B2"/>
  </w:style>
  <w:style w:type="paragraph" w:customStyle="1" w:styleId="D40E162C65404A2F840A268077326288">
    <w:name w:val="D40E162C65404A2F840A268077326288"/>
    <w:rsid w:val="00E75260"/>
  </w:style>
  <w:style w:type="paragraph" w:customStyle="1" w:styleId="96EE9B6719A44BE4AC63AEB9F0AA9C43">
    <w:name w:val="96EE9B6719A44BE4AC63AEB9F0AA9C43"/>
    <w:rsid w:val="00E75260"/>
  </w:style>
  <w:style w:type="paragraph" w:customStyle="1" w:styleId="A554625B3F2C445FAA30357A010F5A01">
    <w:name w:val="A554625B3F2C445FAA30357A010F5A01"/>
    <w:rsid w:val="00E75260"/>
  </w:style>
  <w:style w:type="paragraph" w:customStyle="1" w:styleId="6375CEA144854F8B86D8B75E4247C254">
    <w:name w:val="6375CEA144854F8B86D8B75E4247C254"/>
    <w:rsid w:val="00E75260"/>
  </w:style>
  <w:style w:type="paragraph" w:customStyle="1" w:styleId="0E84C8CDF4974F0A9319DA3EC7B1192B">
    <w:name w:val="0E84C8CDF4974F0A9319DA3EC7B1192B"/>
    <w:rsid w:val="00E75260"/>
  </w:style>
  <w:style w:type="paragraph" w:customStyle="1" w:styleId="850A379B36AC4A269F61BB7DB612B1C2">
    <w:name w:val="850A379B36AC4A269F61BB7DB612B1C2"/>
    <w:rsid w:val="00E75260"/>
  </w:style>
  <w:style w:type="paragraph" w:customStyle="1" w:styleId="4937542A5288498C99F68CD23384536F">
    <w:name w:val="4937542A5288498C99F68CD23384536F"/>
    <w:rsid w:val="00E75260"/>
  </w:style>
  <w:style w:type="paragraph" w:customStyle="1" w:styleId="4ABE1230CD5D41CB92BA1A4136E9BFB0">
    <w:name w:val="4ABE1230CD5D41CB92BA1A4136E9BFB0"/>
    <w:rsid w:val="00E75260"/>
  </w:style>
  <w:style w:type="paragraph" w:customStyle="1" w:styleId="68B7264B3FC64456899C646CD98AFB4A">
    <w:name w:val="68B7264B3FC64456899C646CD98AFB4A"/>
    <w:rsid w:val="00E75260"/>
  </w:style>
  <w:style w:type="paragraph" w:customStyle="1" w:styleId="AEF58A00E330480490D8DC7D3B0325D8">
    <w:name w:val="AEF58A00E330480490D8DC7D3B0325D8"/>
    <w:rsid w:val="00E75260"/>
  </w:style>
  <w:style w:type="paragraph" w:customStyle="1" w:styleId="F7C491D84A0E49989DED9EAF91D4A3D6">
    <w:name w:val="F7C491D84A0E49989DED9EAF91D4A3D6"/>
    <w:rsid w:val="00E75260"/>
  </w:style>
  <w:style w:type="paragraph" w:customStyle="1" w:styleId="816B6F61BFDA4B848CD437FA8E067A88">
    <w:name w:val="816B6F61BFDA4B848CD437FA8E067A88"/>
    <w:rsid w:val="00E75260"/>
  </w:style>
  <w:style w:type="paragraph" w:customStyle="1" w:styleId="C2575612B63D40379F9CC0BA73E0BD7D">
    <w:name w:val="C2575612B63D40379F9CC0BA73E0BD7D"/>
    <w:rsid w:val="00E75260"/>
  </w:style>
  <w:style w:type="paragraph" w:customStyle="1" w:styleId="D3F8FC6989504C1787ACBB330E83601A">
    <w:name w:val="D3F8FC6989504C1787ACBB330E83601A"/>
    <w:rsid w:val="00E75260"/>
  </w:style>
  <w:style w:type="paragraph" w:customStyle="1" w:styleId="50F164457DB44E32A5A235B6F5DADDCD">
    <w:name w:val="50F164457DB44E32A5A235B6F5DADDCD"/>
    <w:rsid w:val="00E75260"/>
  </w:style>
  <w:style w:type="paragraph" w:customStyle="1" w:styleId="65C81EF4288C4517A4767470401797C7">
    <w:name w:val="65C81EF4288C4517A4767470401797C7"/>
    <w:rsid w:val="00E75260"/>
  </w:style>
  <w:style w:type="paragraph" w:customStyle="1" w:styleId="FEDB54615C35427190BED0B0825DFC72">
    <w:name w:val="FEDB54615C35427190BED0B0825DFC72"/>
    <w:rsid w:val="00E75260"/>
  </w:style>
  <w:style w:type="paragraph" w:customStyle="1" w:styleId="693FFE5A6F8C4DCEB5B7DC458A7D691C">
    <w:name w:val="693FFE5A6F8C4DCEB5B7DC458A7D691C"/>
    <w:rsid w:val="00E75260"/>
  </w:style>
  <w:style w:type="paragraph" w:customStyle="1" w:styleId="0BC64D46C326465280EF19BA1DA1D0F3">
    <w:name w:val="0BC64D46C326465280EF19BA1DA1D0F3"/>
    <w:rsid w:val="00E75260"/>
  </w:style>
  <w:style w:type="paragraph" w:customStyle="1" w:styleId="84B12E949C564DE1BFD20CCA6DBBA155">
    <w:name w:val="84B12E949C564DE1BFD20CCA6DBBA155"/>
    <w:rsid w:val="00E75260"/>
  </w:style>
  <w:style w:type="paragraph" w:customStyle="1" w:styleId="BA17C3D0A3B84E13B8D7F545BB8950BD">
    <w:name w:val="BA17C3D0A3B84E13B8D7F545BB8950BD"/>
    <w:rsid w:val="00E75260"/>
  </w:style>
  <w:style w:type="paragraph" w:customStyle="1" w:styleId="A01E435EB9484604A14BDC667C0F3D6B">
    <w:name w:val="A01E435EB9484604A14BDC667C0F3D6B"/>
    <w:rsid w:val="00E75260"/>
  </w:style>
  <w:style w:type="paragraph" w:customStyle="1" w:styleId="F14D8759F8C147388BEA2D0237DFD8CB">
    <w:name w:val="F14D8759F8C147388BEA2D0237DFD8CB"/>
    <w:rsid w:val="00E75260"/>
  </w:style>
  <w:style w:type="paragraph" w:customStyle="1" w:styleId="C1E63F60CF334BEDA6B743FA02A9FD75">
    <w:name w:val="C1E63F60CF334BEDA6B743FA02A9FD75"/>
    <w:rsid w:val="00E75260"/>
  </w:style>
  <w:style w:type="paragraph" w:customStyle="1" w:styleId="051F635C4DF44C34A474D307EF30CDA0">
    <w:name w:val="051F635C4DF44C34A474D307EF30CDA0"/>
    <w:rsid w:val="00E75260"/>
  </w:style>
  <w:style w:type="paragraph" w:customStyle="1" w:styleId="54423854F5754B178E9F06FCBD3C75E3">
    <w:name w:val="54423854F5754B178E9F06FCBD3C75E3"/>
    <w:rsid w:val="00E75260"/>
  </w:style>
  <w:style w:type="paragraph" w:customStyle="1" w:styleId="B4FAFD2974C1493089BB7505F16CDBFA">
    <w:name w:val="B4FAFD2974C1493089BB7505F16CDBFA"/>
    <w:rsid w:val="00E75260"/>
  </w:style>
  <w:style w:type="paragraph" w:customStyle="1" w:styleId="7570886DECEE46A8A776A9F3221307EE">
    <w:name w:val="7570886DECEE46A8A776A9F3221307EE"/>
    <w:rsid w:val="00E75260"/>
  </w:style>
  <w:style w:type="paragraph" w:customStyle="1" w:styleId="67D26D3C134F4937B6B0D7448D297F4D">
    <w:name w:val="67D26D3C134F4937B6B0D7448D297F4D"/>
    <w:rsid w:val="00E75260"/>
  </w:style>
  <w:style w:type="paragraph" w:customStyle="1" w:styleId="7BFC05A03BC34246901DA6DA7D232D99">
    <w:name w:val="7BFC05A03BC34246901DA6DA7D232D99"/>
    <w:rsid w:val="00E75260"/>
  </w:style>
  <w:style w:type="paragraph" w:customStyle="1" w:styleId="ABC623CB9E4E4D5C9203ECB4EE0E42A2">
    <w:name w:val="ABC623CB9E4E4D5C9203ECB4EE0E42A2"/>
    <w:rsid w:val="00E75260"/>
  </w:style>
  <w:style w:type="paragraph" w:customStyle="1" w:styleId="C574E8BACD3B40A5B3BD7BE729C94C40">
    <w:name w:val="C574E8BACD3B40A5B3BD7BE729C94C40"/>
    <w:rsid w:val="00E75260"/>
  </w:style>
  <w:style w:type="paragraph" w:customStyle="1" w:styleId="FCF6BD86F08C47FD9BA890C8ECFE4341">
    <w:name w:val="FCF6BD86F08C47FD9BA890C8ECFE4341"/>
    <w:rsid w:val="00E75260"/>
  </w:style>
  <w:style w:type="paragraph" w:customStyle="1" w:styleId="9DB78D1801ED44C6B205A347E700BA69">
    <w:name w:val="9DB78D1801ED44C6B205A347E700BA69"/>
    <w:rsid w:val="00E75260"/>
  </w:style>
  <w:style w:type="paragraph" w:customStyle="1" w:styleId="1935C8F9B7994C038350AA4F6B2BFB4F">
    <w:name w:val="1935C8F9B7994C038350AA4F6B2BFB4F"/>
    <w:rsid w:val="00E75260"/>
  </w:style>
  <w:style w:type="paragraph" w:customStyle="1" w:styleId="BA83C33683BF4853B8C9917FD7D45F5F">
    <w:name w:val="BA83C33683BF4853B8C9917FD7D45F5F"/>
    <w:rsid w:val="00E75260"/>
  </w:style>
  <w:style w:type="paragraph" w:customStyle="1" w:styleId="1B0872D921B6431AAE75F64EC08595CF">
    <w:name w:val="1B0872D921B6431AAE75F64EC08595CF"/>
    <w:rsid w:val="00E75260"/>
  </w:style>
  <w:style w:type="paragraph" w:customStyle="1" w:styleId="6E1E0A33714741F3BC1BFEA11F3C61F3">
    <w:name w:val="6E1E0A33714741F3BC1BFEA11F3C61F3"/>
    <w:rsid w:val="00E75260"/>
  </w:style>
  <w:style w:type="paragraph" w:customStyle="1" w:styleId="B35C3145B3E94156B791671436BEE6E0">
    <w:name w:val="B35C3145B3E94156B791671436BEE6E0"/>
    <w:rsid w:val="00E75260"/>
  </w:style>
  <w:style w:type="paragraph" w:customStyle="1" w:styleId="1189EA6B4F4A47038A80773AAEB77F5B">
    <w:name w:val="1189EA6B4F4A47038A80773AAEB77F5B"/>
    <w:rsid w:val="00E75260"/>
  </w:style>
  <w:style w:type="paragraph" w:customStyle="1" w:styleId="E523D41C4A624D6BBB4691CE48AD7732">
    <w:name w:val="E523D41C4A624D6BBB4691CE48AD7732"/>
    <w:rsid w:val="00E75260"/>
  </w:style>
  <w:style w:type="paragraph" w:customStyle="1" w:styleId="22EA74D5DBF8480F831C2A90B02EF82C">
    <w:name w:val="22EA74D5DBF8480F831C2A90B02EF82C"/>
    <w:rsid w:val="00E75260"/>
  </w:style>
  <w:style w:type="paragraph" w:customStyle="1" w:styleId="22C13D82D4C54B3D8D2F1B58C6B960CA">
    <w:name w:val="22C13D82D4C54B3D8D2F1B58C6B960CA"/>
    <w:rsid w:val="00E75260"/>
  </w:style>
  <w:style w:type="paragraph" w:customStyle="1" w:styleId="E8FD2D8123B54967AEC7B952DB8E6BD8">
    <w:name w:val="E8FD2D8123B54967AEC7B952DB8E6BD8"/>
    <w:rsid w:val="00E75260"/>
  </w:style>
  <w:style w:type="paragraph" w:customStyle="1" w:styleId="92C7F47EA08649D387CE682F6426FB91">
    <w:name w:val="92C7F47EA08649D387CE682F6426FB91"/>
    <w:rsid w:val="00E75260"/>
  </w:style>
  <w:style w:type="paragraph" w:customStyle="1" w:styleId="AD480D003C33479BBF98A6E187813AFC">
    <w:name w:val="AD480D003C33479BBF98A6E187813AFC"/>
    <w:rsid w:val="00E75260"/>
  </w:style>
  <w:style w:type="paragraph" w:customStyle="1" w:styleId="3A6E85C223CE48588E52506E084F990D">
    <w:name w:val="3A6E85C223CE48588E52506E084F990D"/>
    <w:rsid w:val="00E75260"/>
  </w:style>
  <w:style w:type="paragraph" w:customStyle="1" w:styleId="EFDFE645ABEE4124B1BF157318554E36">
    <w:name w:val="EFDFE645ABEE4124B1BF157318554E36"/>
    <w:rsid w:val="00E75260"/>
  </w:style>
  <w:style w:type="paragraph" w:customStyle="1" w:styleId="AB83711670104AFC81B9C93FE1E308AA">
    <w:name w:val="AB83711670104AFC81B9C93FE1E308AA"/>
    <w:rsid w:val="00E75260"/>
  </w:style>
  <w:style w:type="paragraph" w:customStyle="1" w:styleId="670C20E621A745A4A1BBC7809CBFDC4D">
    <w:name w:val="670C20E621A745A4A1BBC7809CBFDC4D"/>
    <w:rsid w:val="00E75260"/>
  </w:style>
  <w:style w:type="paragraph" w:customStyle="1" w:styleId="A983A3E57372449BAF88F528B10BD3AF">
    <w:name w:val="A983A3E57372449BAF88F528B10BD3AF"/>
    <w:rsid w:val="00E75260"/>
  </w:style>
  <w:style w:type="paragraph" w:customStyle="1" w:styleId="200CB32B03E44C7AAD75EFED3A908A5B">
    <w:name w:val="200CB32B03E44C7AAD75EFED3A908A5B"/>
    <w:rsid w:val="00E75260"/>
  </w:style>
  <w:style w:type="paragraph" w:customStyle="1" w:styleId="C0BB2D32495040E199C65EE6F26B06EB">
    <w:name w:val="C0BB2D32495040E199C65EE6F26B06EB"/>
    <w:rsid w:val="00E75260"/>
  </w:style>
  <w:style w:type="paragraph" w:customStyle="1" w:styleId="D459393765B14C4691EF3EE95CD5D500">
    <w:name w:val="D459393765B14C4691EF3EE95CD5D500"/>
    <w:rsid w:val="00E75260"/>
  </w:style>
  <w:style w:type="paragraph" w:customStyle="1" w:styleId="2A0E2D0BD5404794B97BCCEEFA3DF90C">
    <w:name w:val="2A0E2D0BD5404794B97BCCEEFA3DF90C"/>
    <w:rsid w:val="00E75260"/>
  </w:style>
  <w:style w:type="paragraph" w:customStyle="1" w:styleId="A9F8E12ECB0344CD9E6CF6AD7772AB57">
    <w:name w:val="A9F8E12ECB0344CD9E6CF6AD7772AB57"/>
    <w:rsid w:val="00E75260"/>
  </w:style>
  <w:style w:type="paragraph" w:customStyle="1" w:styleId="8DFAF4B52B6D403AB2FA2FE6C1AF0299">
    <w:name w:val="8DFAF4B52B6D403AB2FA2FE6C1AF0299"/>
    <w:rsid w:val="00E75260"/>
  </w:style>
  <w:style w:type="paragraph" w:customStyle="1" w:styleId="CBD276D04EAD4C319B8B70F75A465D0A">
    <w:name w:val="CBD276D04EAD4C319B8B70F75A465D0A"/>
    <w:rsid w:val="00E75260"/>
  </w:style>
  <w:style w:type="paragraph" w:customStyle="1" w:styleId="BD96D3D4FE894CB8BF014184183BC763">
    <w:name w:val="BD96D3D4FE894CB8BF014184183BC763"/>
    <w:rsid w:val="00E75260"/>
  </w:style>
  <w:style w:type="paragraph" w:customStyle="1" w:styleId="D1C06BE54D4C48C6A64C124CA471488F">
    <w:name w:val="D1C06BE54D4C48C6A64C124CA471488F"/>
    <w:rsid w:val="00E75260"/>
  </w:style>
  <w:style w:type="paragraph" w:customStyle="1" w:styleId="F57A3F2163F04682A5F04F2B158D30E0">
    <w:name w:val="F57A3F2163F04682A5F04F2B158D30E0"/>
    <w:rsid w:val="00E75260"/>
  </w:style>
  <w:style w:type="paragraph" w:customStyle="1" w:styleId="84C318A094A047378357C46ABC1E411D">
    <w:name w:val="84C318A094A047378357C46ABC1E411D"/>
    <w:rsid w:val="00E75260"/>
  </w:style>
  <w:style w:type="paragraph" w:customStyle="1" w:styleId="C615142C578F44D09B2470211A9AB902">
    <w:name w:val="C615142C578F44D09B2470211A9AB902"/>
    <w:rsid w:val="00E75260"/>
  </w:style>
  <w:style w:type="paragraph" w:customStyle="1" w:styleId="80248744DA334C578C50413B259D03BE">
    <w:name w:val="80248744DA334C578C50413B259D03BE"/>
    <w:rsid w:val="00E75260"/>
  </w:style>
  <w:style w:type="paragraph" w:customStyle="1" w:styleId="998F6B70A16C4096A1572E38C46EC215">
    <w:name w:val="998F6B70A16C4096A1572E38C46EC215"/>
    <w:rsid w:val="00E75260"/>
  </w:style>
  <w:style w:type="paragraph" w:customStyle="1" w:styleId="5F3DCDD3759F42B9A1D0125B3FBA5CDA">
    <w:name w:val="5F3DCDD3759F42B9A1D0125B3FBA5CDA"/>
    <w:rsid w:val="00E75260"/>
  </w:style>
  <w:style w:type="paragraph" w:customStyle="1" w:styleId="7BABED79D3A44D018E273ED12BB9A239">
    <w:name w:val="7BABED79D3A44D018E273ED12BB9A239"/>
    <w:rsid w:val="00E75260"/>
  </w:style>
  <w:style w:type="paragraph" w:customStyle="1" w:styleId="D640F2FBB9784899A46D3397BB42A28B">
    <w:name w:val="D640F2FBB9784899A46D3397BB42A28B"/>
    <w:rsid w:val="00E75260"/>
  </w:style>
  <w:style w:type="paragraph" w:customStyle="1" w:styleId="D84ADC383B204B76BC1F5FC3DCEFDB47">
    <w:name w:val="D84ADC383B204B76BC1F5FC3DCEFDB47"/>
    <w:rsid w:val="00E75260"/>
  </w:style>
  <w:style w:type="paragraph" w:customStyle="1" w:styleId="680D447AA54D40BB940ED719B3E3E0BF">
    <w:name w:val="680D447AA54D40BB940ED719B3E3E0BF"/>
    <w:rsid w:val="00E75260"/>
  </w:style>
  <w:style w:type="paragraph" w:customStyle="1" w:styleId="D85498570E864D039DB763C832373BE3">
    <w:name w:val="D85498570E864D039DB763C832373BE3"/>
    <w:rsid w:val="00E75260"/>
  </w:style>
  <w:style w:type="paragraph" w:customStyle="1" w:styleId="8095CF45CD9845B2A6F204FFFFA313F9">
    <w:name w:val="8095CF45CD9845B2A6F204FFFFA313F9"/>
    <w:rsid w:val="00E75260"/>
  </w:style>
  <w:style w:type="paragraph" w:customStyle="1" w:styleId="3D1924963F4B45A09744D6C9BEB2257C">
    <w:name w:val="3D1924963F4B45A09744D6C9BEB2257C"/>
    <w:rsid w:val="00E75260"/>
  </w:style>
  <w:style w:type="paragraph" w:customStyle="1" w:styleId="F41DC6D3EB6D440A833E6D2F5A935169">
    <w:name w:val="F41DC6D3EB6D440A833E6D2F5A935169"/>
    <w:rsid w:val="00E75260"/>
  </w:style>
  <w:style w:type="paragraph" w:customStyle="1" w:styleId="DB35AE4E39E840A283A88FB281C5A55B">
    <w:name w:val="DB35AE4E39E840A283A88FB281C5A55B"/>
    <w:rsid w:val="00E75260"/>
  </w:style>
  <w:style w:type="paragraph" w:customStyle="1" w:styleId="5722D75C2F0A4C518C0959B3E56F1F06">
    <w:name w:val="5722D75C2F0A4C518C0959B3E56F1F06"/>
    <w:rsid w:val="00E75260"/>
  </w:style>
  <w:style w:type="paragraph" w:customStyle="1" w:styleId="EB67C29E4FE04E10AB83397686E5EA50">
    <w:name w:val="EB67C29E4FE04E10AB83397686E5EA50"/>
    <w:rsid w:val="00E75260"/>
  </w:style>
  <w:style w:type="paragraph" w:customStyle="1" w:styleId="91653DCBA141470696E86023069F312F">
    <w:name w:val="91653DCBA141470696E86023069F312F"/>
    <w:rsid w:val="00E75260"/>
  </w:style>
  <w:style w:type="paragraph" w:customStyle="1" w:styleId="6F209AE2FD4D4705AD03856A3E5BA9EE">
    <w:name w:val="6F209AE2FD4D4705AD03856A3E5BA9EE"/>
    <w:rsid w:val="00E75260"/>
  </w:style>
  <w:style w:type="paragraph" w:customStyle="1" w:styleId="50151D0F9C1C4FAA8870AB5D0A87FA72">
    <w:name w:val="50151D0F9C1C4FAA8870AB5D0A87FA72"/>
    <w:rsid w:val="00E75260"/>
  </w:style>
  <w:style w:type="paragraph" w:customStyle="1" w:styleId="6C20BF07CFF048F9BD2FBE7145073418">
    <w:name w:val="6C20BF07CFF048F9BD2FBE7145073418"/>
    <w:rsid w:val="00E75260"/>
  </w:style>
  <w:style w:type="paragraph" w:customStyle="1" w:styleId="479CB7511C194FF58888AA86191F6378">
    <w:name w:val="479CB7511C194FF58888AA86191F6378"/>
    <w:rsid w:val="00E75260"/>
  </w:style>
  <w:style w:type="paragraph" w:customStyle="1" w:styleId="1440CF9248474351A7D8E14C7EC48E42">
    <w:name w:val="1440CF9248474351A7D8E14C7EC48E42"/>
    <w:rsid w:val="00E75260"/>
  </w:style>
  <w:style w:type="paragraph" w:customStyle="1" w:styleId="037DED44A496405E9B81F676FA690E6E">
    <w:name w:val="037DED44A496405E9B81F676FA690E6E"/>
    <w:rsid w:val="00E75260"/>
  </w:style>
  <w:style w:type="paragraph" w:customStyle="1" w:styleId="292B78ABBC2949E2BA83A15A0AC4C743">
    <w:name w:val="292B78ABBC2949E2BA83A15A0AC4C743"/>
    <w:rsid w:val="00E75260"/>
  </w:style>
  <w:style w:type="paragraph" w:customStyle="1" w:styleId="BE138B46707B47289A30C9858B390C84">
    <w:name w:val="BE138B46707B47289A30C9858B390C84"/>
    <w:rsid w:val="00E75260"/>
  </w:style>
  <w:style w:type="paragraph" w:customStyle="1" w:styleId="1BA8164231694A55AA5DA40899209DF8">
    <w:name w:val="1BA8164231694A55AA5DA40899209DF8"/>
    <w:rsid w:val="00E75260"/>
  </w:style>
  <w:style w:type="paragraph" w:customStyle="1" w:styleId="9D6ABE26680D49B4A84AD8805A49A207">
    <w:name w:val="9D6ABE26680D49B4A84AD8805A49A207"/>
    <w:rsid w:val="00E75260"/>
  </w:style>
  <w:style w:type="paragraph" w:customStyle="1" w:styleId="B56B0F47B8C04923AC1ECF38389B19BA">
    <w:name w:val="B56B0F47B8C04923AC1ECF38389B19BA"/>
    <w:rsid w:val="00E75260"/>
  </w:style>
  <w:style w:type="paragraph" w:customStyle="1" w:styleId="A61DF8E5D68245B79073C54700024DA4">
    <w:name w:val="A61DF8E5D68245B79073C54700024DA4"/>
    <w:rsid w:val="00E75260"/>
  </w:style>
  <w:style w:type="paragraph" w:customStyle="1" w:styleId="2BD9209D5DB945359C0B30AE908AC0BF">
    <w:name w:val="2BD9209D5DB945359C0B30AE908AC0BF"/>
    <w:rsid w:val="00E75260"/>
  </w:style>
  <w:style w:type="paragraph" w:customStyle="1" w:styleId="01A7476EFD38400194B5AA52649A82A8">
    <w:name w:val="01A7476EFD38400194B5AA52649A82A8"/>
    <w:rsid w:val="00E75260"/>
  </w:style>
  <w:style w:type="paragraph" w:customStyle="1" w:styleId="26C18F275E9F42C3995EE53E6FE6C672">
    <w:name w:val="26C18F275E9F42C3995EE53E6FE6C672"/>
    <w:rsid w:val="00E75260"/>
  </w:style>
  <w:style w:type="paragraph" w:customStyle="1" w:styleId="98E5C9E04786413A94771115F41EBDA0">
    <w:name w:val="98E5C9E04786413A94771115F41EBDA0"/>
    <w:rsid w:val="00E75260"/>
  </w:style>
  <w:style w:type="paragraph" w:customStyle="1" w:styleId="503F74FC9985435AB45F5942B44444B2">
    <w:name w:val="503F74FC9985435AB45F5942B44444B2"/>
    <w:rsid w:val="00E75260"/>
  </w:style>
  <w:style w:type="paragraph" w:customStyle="1" w:styleId="CCFEC96DF75E4ED1AE63E81A3D4C9FED">
    <w:name w:val="CCFEC96DF75E4ED1AE63E81A3D4C9FED"/>
    <w:rsid w:val="00E75260"/>
  </w:style>
  <w:style w:type="paragraph" w:customStyle="1" w:styleId="2F797E48F3DF4D17BB9E2388C548558E">
    <w:name w:val="2F797E48F3DF4D17BB9E2388C548558E"/>
    <w:rsid w:val="00E75260"/>
  </w:style>
  <w:style w:type="paragraph" w:customStyle="1" w:styleId="E0451C06294D4BB38CF3DE250BC205A1">
    <w:name w:val="E0451C06294D4BB38CF3DE250BC205A1"/>
    <w:rsid w:val="00E75260"/>
  </w:style>
  <w:style w:type="paragraph" w:customStyle="1" w:styleId="C88F09409F2648318ACFCC13D83977E6">
    <w:name w:val="C88F09409F2648318ACFCC13D83977E6"/>
    <w:rsid w:val="00E75260"/>
  </w:style>
  <w:style w:type="paragraph" w:customStyle="1" w:styleId="0AACE73F13BF4BBC80A6BE8DF286C261">
    <w:name w:val="0AACE73F13BF4BBC80A6BE8DF286C261"/>
    <w:rsid w:val="00E75260"/>
  </w:style>
  <w:style w:type="paragraph" w:customStyle="1" w:styleId="01D6788CAF0F465185BFF46A0FBC8291">
    <w:name w:val="01D6788CAF0F465185BFF46A0FBC8291"/>
    <w:rsid w:val="00E75260"/>
  </w:style>
  <w:style w:type="paragraph" w:customStyle="1" w:styleId="6284C9BB7F6344F689DBA9668E6FC4DC1">
    <w:name w:val="6284C9BB7F6344F689DBA9668E6FC4DC1"/>
    <w:rsid w:val="00E75260"/>
    <w:rPr>
      <w:rFonts w:eastAsiaTheme="minorHAnsi"/>
    </w:rPr>
  </w:style>
  <w:style w:type="paragraph" w:customStyle="1" w:styleId="6EBE834F65BF4F49AFBDBFECC028A63C1">
    <w:name w:val="6EBE834F65BF4F49AFBDBFECC028A63C1"/>
    <w:rsid w:val="00E75260"/>
    <w:rPr>
      <w:rFonts w:eastAsiaTheme="minorHAnsi"/>
    </w:rPr>
  </w:style>
  <w:style w:type="paragraph" w:customStyle="1" w:styleId="0390DB7FC7A84A1487934FDE7F07E8BB1">
    <w:name w:val="0390DB7FC7A84A1487934FDE7F07E8BB1"/>
    <w:rsid w:val="00E75260"/>
    <w:rPr>
      <w:rFonts w:eastAsiaTheme="minorHAnsi"/>
    </w:rPr>
  </w:style>
  <w:style w:type="paragraph" w:customStyle="1" w:styleId="1D86A817CCEF4FA1A30303AD6DF164941">
    <w:name w:val="1D86A817CCEF4FA1A30303AD6DF164941"/>
    <w:rsid w:val="00E75260"/>
    <w:rPr>
      <w:rFonts w:eastAsiaTheme="minorHAnsi"/>
    </w:rPr>
  </w:style>
  <w:style w:type="paragraph" w:customStyle="1" w:styleId="FCD93927C0D247AFA9FBDF3F39E5E2201">
    <w:name w:val="FCD93927C0D247AFA9FBDF3F39E5E2201"/>
    <w:rsid w:val="00E75260"/>
    <w:rPr>
      <w:rFonts w:eastAsiaTheme="minorHAnsi"/>
    </w:rPr>
  </w:style>
  <w:style w:type="paragraph" w:customStyle="1" w:styleId="E99C6D1276DC4E4083DA930CB71A22581">
    <w:name w:val="E99C6D1276DC4E4083DA930CB71A22581"/>
    <w:rsid w:val="00E75260"/>
    <w:rPr>
      <w:rFonts w:eastAsiaTheme="minorHAnsi"/>
    </w:rPr>
  </w:style>
  <w:style w:type="paragraph" w:customStyle="1" w:styleId="B2B5681D925E4884AF067A4B717771641">
    <w:name w:val="B2B5681D925E4884AF067A4B717771641"/>
    <w:rsid w:val="00E75260"/>
    <w:rPr>
      <w:rFonts w:eastAsiaTheme="minorHAnsi"/>
    </w:rPr>
  </w:style>
  <w:style w:type="paragraph" w:customStyle="1" w:styleId="52F0F76149E34650B4F123304E748FD11">
    <w:name w:val="52F0F76149E34650B4F123304E748FD11"/>
    <w:rsid w:val="00E75260"/>
    <w:rPr>
      <w:rFonts w:eastAsiaTheme="minorHAnsi"/>
    </w:rPr>
  </w:style>
  <w:style w:type="paragraph" w:customStyle="1" w:styleId="ED1CA34628F849599590EC7BF4E574F31">
    <w:name w:val="ED1CA34628F849599590EC7BF4E574F31"/>
    <w:rsid w:val="00E75260"/>
    <w:rPr>
      <w:rFonts w:eastAsiaTheme="minorHAnsi"/>
    </w:rPr>
  </w:style>
  <w:style w:type="paragraph" w:customStyle="1" w:styleId="9EA5D6A70CC04542B32E769C0A8EAA761">
    <w:name w:val="9EA5D6A70CC04542B32E769C0A8EAA761"/>
    <w:rsid w:val="00E75260"/>
    <w:rPr>
      <w:rFonts w:eastAsiaTheme="minorHAnsi"/>
    </w:rPr>
  </w:style>
  <w:style w:type="paragraph" w:customStyle="1" w:styleId="A3B13EFD4BDD415BB4791FB92DBD80621">
    <w:name w:val="A3B13EFD4BDD415BB4791FB92DBD80621"/>
    <w:rsid w:val="00E75260"/>
    <w:rPr>
      <w:rFonts w:eastAsiaTheme="minorHAnsi"/>
    </w:rPr>
  </w:style>
  <w:style w:type="paragraph" w:customStyle="1" w:styleId="2C736904D8BE4ED3A84FFDE70E3F36D81">
    <w:name w:val="2C736904D8BE4ED3A84FFDE70E3F36D81"/>
    <w:rsid w:val="00E75260"/>
    <w:rPr>
      <w:rFonts w:eastAsiaTheme="minorHAnsi"/>
    </w:rPr>
  </w:style>
  <w:style w:type="paragraph" w:customStyle="1" w:styleId="D26CFA14A3DB4C25A993D86DFD049C8D1">
    <w:name w:val="D26CFA14A3DB4C25A993D86DFD049C8D1"/>
    <w:rsid w:val="00E75260"/>
    <w:rPr>
      <w:rFonts w:eastAsiaTheme="minorHAnsi"/>
    </w:rPr>
  </w:style>
  <w:style w:type="paragraph" w:customStyle="1" w:styleId="B521CB64FD21443796D6BF61A24030661">
    <w:name w:val="B521CB64FD21443796D6BF61A24030661"/>
    <w:rsid w:val="00E75260"/>
    <w:rPr>
      <w:rFonts w:eastAsiaTheme="minorHAnsi"/>
    </w:rPr>
  </w:style>
  <w:style w:type="paragraph" w:customStyle="1" w:styleId="F9A0C43F6ADE454F88AA13F0391E31931">
    <w:name w:val="F9A0C43F6ADE454F88AA13F0391E31931"/>
    <w:rsid w:val="00E75260"/>
    <w:rPr>
      <w:rFonts w:eastAsiaTheme="minorHAnsi"/>
    </w:rPr>
  </w:style>
  <w:style w:type="paragraph" w:customStyle="1" w:styleId="D4EB248DAD7546FCBF9357F214D89ED11">
    <w:name w:val="D4EB248DAD7546FCBF9357F214D89ED11"/>
    <w:rsid w:val="00E75260"/>
    <w:rPr>
      <w:rFonts w:eastAsiaTheme="minorHAnsi"/>
    </w:rPr>
  </w:style>
  <w:style w:type="paragraph" w:customStyle="1" w:styleId="1724031616E34358B7D0D4F518362A731">
    <w:name w:val="1724031616E34358B7D0D4F518362A731"/>
    <w:rsid w:val="00E75260"/>
    <w:rPr>
      <w:rFonts w:eastAsiaTheme="minorHAnsi"/>
    </w:rPr>
  </w:style>
  <w:style w:type="paragraph" w:customStyle="1" w:styleId="01189C653C584FB0ACC1E05739BBAC091">
    <w:name w:val="01189C653C584FB0ACC1E05739BBAC091"/>
    <w:rsid w:val="00E75260"/>
    <w:rPr>
      <w:rFonts w:eastAsiaTheme="minorHAnsi"/>
    </w:rPr>
  </w:style>
  <w:style w:type="paragraph" w:customStyle="1" w:styleId="0BF4C5F0AE0D4B16B6D2558A575552E81">
    <w:name w:val="0BF4C5F0AE0D4B16B6D2558A575552E81"/>
    <w:rsid w:val="00E75260"/>
    <w:rPr>
      <w:rFonts w:eastAsiaTheme="minorHAnsi"/>
    </w:rPr>
  </w:style>
  <w:style w:type="paragraph" w:customStyle="1" w:styleId="87D2E101CD3249FCA87D294599D3A90F1">
    <w:name w:val="87D2E101CD3249FCA87D294599D3A90F1"/>
    <w:rsid w:val="00E75260"/>
    <w:rPr>
      <w:rFonts w:eastAsiaTheme="minorHAnsi"/>
    </w:rPr>
  </w:style>
  <w:style w:type="paragraph" w:customStyle="1" w:styleId="829C3E69336F462B94EBC81ABB9A0B431">
    <w:name w:val="829C3E69336F462B94EBC81ABB9A0B431"/>
    <w:rsid w:val="00E75260"/>
    <w:rPr>
      <w:rFonts w:eastAsiaTheme="minorHAnsi"/>
    </w:rPr>
  </w:style>
  <w:style w:type="paragraph" w:customStyle="1" w:styleId="93029167487B4CD98734997FE61C60781">
    <w:name w:val="93029167487B4CD98734997FE61C60781"/>
    <w:rsid w:val="00E75260"/>
    <w:rPr>
      <w:rFonts w:eastAsiaTheme="minorHAnsi"/>
    </w:rPr>
  </w:style>
  <w:style w:type="paragraph" w:customStyle="1" w:styleId="D9D6302F0FB04BED954995ED8363186B1">
    <w:name w:val="D9D6302F0FB04BED954995ED8363186B1"/>
    <w:rsid w:val="00E75260"/>
    <w:rPr>
      <w:rFonts w:eastAsiaTheme="minorHAnsi"/>
    </w:rPr>
  </w:style>
  <w:style w:type="paragraph" w:customStyle="1" w:styleId="20B55AE7CD3E4BB1A1782A15B013B4461">
    <w:name w:val="20B55AE7CD3E4BB1A1782A15B013B4461"/>
    <w:rsid w:val="00E75260"/>
    <w:rPr>
      <w:rFonts w:eastAsiaTheme="minorHAnsi"/>
    </w:rPr>
  </w:style>
  <w:style w:type="paragraph" w:customStyle="1" w:styleId="E8097BB502804DB0ADC3456C43B71FD11">
    <w:name w:val="E8097BB502804DB0ADC3456C43B71FD11"/>
    <w:rsid w:val="00E75260"/>
    <w:rPr>
      <w:rFonts w:eastAsiaTheme="minorHAnsi"/>
    </w:rPr>
  </w:style>
  <w:style w:type="paragraph" w:customStyle="1" w:styleId="B1590FFCAFE44E75B499F51EE905A8031">
    <w:name w:val="B1590FFCAFE44E75B499F51EE905A8031"/>
    <w:rsid w:val="00E75260"/>
    <w:rPr>
      <w:rFonts w:eastAsiaTheme="minorHAnsi"/>
    </w:rPr>
  </w:style>
  <w:style w:type="paragraph" w:customStyle="1" w:styleId="6BCAC5AA31BE47789368FADE4253F6E51">
    <w:name w:val="6BCAC5AA31BE47789368FADE4253F6E51"/>
    <w:rsid w:val="00E75260"/>
    <w:rPr>
      <w:rFonts w:eastAsiaTheme="minorHAnsi"/>
    </w:rPr>
  </w:style>
  <w:style w:type="paragraph" w:customStyle="1" w:styleId="34FE15E518BE4AD4A8407ACDD78B16651">
    <w:name w:val="34FE15E518BE4AD4A8407ACDD78B16651"/>
    <w:rsid w:val="00E75260"/>
    <w:rPr>
      <w:rFonts w:eastAsiaTheme="minorHAnsi"/>
    </w:rPr>
  </w:style>
  <w:style w:type="paragraph" w:customStyle="1" w:styleId="596D9465CE9B4698A46710366183A91F1">
    <w:name w:val="596D9465CE9B4698A46710366183A91F1"/>
    <w:rsid w:val="00E75260"/>
    <w:rPr>
      <w:rFonts w:eastAsiaTheme="minorHAnsi"/>
    </w:rPr>
  </w:style>
  <w:style w:type="paragraph" w:customStyle="1" w:styleId="1AC2358855BB4A17B014A811364456661">
    <w:name w:val="1AC2358855BB4A17B014A811364456661"/>
    <w:rsid w:val="00E75260"/>
    <w:rPr>
      <w:rFonts w:eastAsiaTheme="minorHAnsi"/>
    </w:rPr>
  </w:style>
  <w:style w:type="paragraph" w:customStyle="1" w:styleId="15BA5C4352994BB2BABA6AF119AE29401">
    <w:name w:val="15BA5C4352994BB2BABA6AF119AE29401"/>
    <w:rsid w:val="00E75260"/>
    <w:rPr>
      <w:rFonts w:eastAsiaTheme="minorHAnsi"/>
    </w:rPr>
  </w:style>
  <w:style w:type="paragraph" w:customStyle="1" w:styleId="633BF06EDAC34520A60EAA29E6684C081">
    <w:name w:val="633BF06EDAC34520A60EAA29E6684C081"/>
    <w:rsid w:val="00E75260"/>
    <w:rPr>
      <w:rFonts w:eastAsiaTheme="minorHAnsi"/>
    </w:rPr>
  </w:style>
  <w:style w:type="paragraph" w:customStyle="1" w:styleId="70EBEB5A9BD745C6AE13F8B565432CDA1">
    <w:name w:val="70EBEB5A9BD745C6AE13F8B565432CDA1"/>
    <w:rsid w:val="00E75260"/>
    <w:rPr>
      <w:rFonts w:eastAsiaTheme="minorHAnsi"/>
    </w:rPr>
  </w:style>
  <w:style w:type="paragraph" w:customStyle="1" w:styleId="AC0812B44AB04E6FB688D67AEF27CBC01">
    <w:name w:val="AC0812B44AB04E6FB688D67AEF27CBC01"/>
    <w:rsid w:val="00E75260"/>
    <w:rPr>
      <w:rFonts w:eastAsiaTheme="minorHAnsi"/>
    </w:rPr>
  </w:style>
  <w:style w:type="paragraph" w:customStyle="1" w:styleId="23F01B686BF94A0CAD595454B2D2018A1">
    <w:name w:val="23F01B686BF94A0CAD595454B2D2018A1"/>
    <w:rsid w:val="00E75260"/>
    <w:rPr>
      <w:rFonts w:eastAsiaTheme="minorHAnsi"/>
    </w:rPr>
  </w:style>
  <w:style w:type="paragraph" w:customStyle="1" w:styleId="AB54256B698747CDB25E34B625F56E621">
    <w:name w:val="AB54256B698747CDB25E34B625F56E621"/>
    <w:rsid w:val="00E75260"/>
    <w:rPr>
      <w:rFonts w:eastAsiaTheme="minorHAnsi"/>
    </w:rPr>
  </w:style>
  <w:style w:type="paragraph" w:customStyle="1" w:styleId="519E3E72DB284D358823B6EBA932EC311">
    <w:name w:val="519E3E72DB284D358823B6EBA932EC311"/>
    <w:rsid w:val="00E75260"/>
    <w:rPr>
      <w:rFonts w:eastAsiaTheme="minorHAnsi"/>
    </w:rPr>
  </w:style>
  <w:style w:type="paragraph" w:customStyle="1" w:styleId="6C8AB6074C4243328F229327B0A5AFD11">
    <w:name w:val="6C8AB6074C4243328F229327B0A5AFD11"/>
    <w:rsid w:val="00E75260"/>
    <w:rPr>
      <w:rFonts w:eastAsiaTheme="minorHAnsi"/>
    </w:rPr>
  </w:style>
  <w:style w:type="paragraph" w:customStyle="1" w:styleId="C077EC89B10844159A281FB173AC25101">
    <w:name w:val="C077EC89B10844159A281FB173AC25101"/>
    <w:rsid w:val="00E75260"/>
    <w:rPr>
      <w:rFonts w:eastAsiaTheme="minorHAnsi"/>
    </w:rPr>
  </w:style>
  <w:style w:type="paragraph" w:customStyle="1" w:styleId="5AFAA3B1BEA446568BD29ABFCAB532B91">
    <w:name w:val="5AFAA3B1BEA446568BD29ABFCAB532B91"/>
    <w:rsid w:val="00E75260"/>
    <w:rPr>
      <w:rFonts w:eastAsiaTheme="minorHAnsi"/>
    </w:rPr>
  </w:style>
  <w:style w:type="paragraph" w:customStyle="1" w:styleId="BB01217D581F41D5BAE66D51B2F42EC51">
    <w:name w:val="BB01217D581F41D5BAE66D51B2F42EC51"/>
    <w:rsid w:val="00E75260"/>
    <w:rPr>
      <w:rFonts w:eastAsiaTheme="minorHAnsi"/>
    </w:rPr>
  </w:style>
  <w:style w:type="paragraph" w:customStyle="1" w:styleId="867555C997EC4BBAB5F220485350787E1">
    <w:name w:val="867555C997EC4BBAB5F220485350787E1"/>
    <w:rsid w:val="00E75260"/>
    <w:rPr>
      <w:rFonts w:eastAsiaTheme="minorHAnsi"/>
    </w:rPr>
  </w:style>
  <w:style w:type="paragraph" w:customStyle="1" w:styleId="D97BCB3130364B1387D8C5FBA359EC751">
    <w:name w:val="D97BCB3130364B1387D8C5FBA359EC751"/>
    <w:rsid w:val="00E75260"/>
    <w:rPr>
      <w:rFonts w:eastAsiaTheme="minorHAnsi"/>
    </w:rPr>
  </w:style>
  <w:style w:type="paragraph" w:customStyle="1" w:styleId="CDB7A3189DFC433F911DB2B9A5FD3D951">
    <w:name w:val="CDB7A3189DFC433F911DB2B9A5FD3D951"/>
    <w:rsid w:val="00E75260"/>
    <w:rPr>
      <w:rFonts w:eastAsiaTheme="minorHAnsi"/>
    </w:rPr>
  </w:style>
  <w:style w:type="paragraph" w:customStyle="1" w:styleId="D2955FA692D84D91943D3C8250D8F0541">
    <w:name w:val="D2955FA692D84D91943D3C8250D8F0541"/>
    <w:rsid w:val="00E75260"/>
    <w:rPr>
      <w:rFonts w:eastAsiaTheme="minorHAnsi"/>
    </w:rPr>
  </w:style>
  <w:style w:type="paragraph" w:customStyle="1" w:styleId="96476E765B844128AB51E017956B8ECA1">
    <w:name w:val="96476E765B844128AB51E017956B8ECA1"/>
    <w:rsid w:val="00E75260"/>
    <w:rPr>
      <w:rFonts w:eastAsiaTheme="minorHAnsi"/>
    </w:rPr>
  </w:style>
  <w:style w:type="paragraph" w:customStyle="1" w:styleId="AD9FA6E82EA94FE199C40C21DACCA72A">
    <w:name w:val="AD9FA6E82EA94FE199C40C21DACCA72A"/>
    <w:rsid w:val="00E75260"/>
    <w:rPr>
      <w:rFonts w:eastAsiaTheme="minorHAnsi"/>
    </w:rPr>
  </w:style>
  <w:style w:type="paragraph" w:customStyle="1" w:styleId="C3669041661747D58B20A77907FB9AC51">
    <w:name w:val="C3669041661747D58B20A77907FB9AC51"/>
    <w:rsid w:val="00E75260"/>
    <w:rPr>
      <w:rFonts w:eastAsiaTheme="minorHAnsi"/>
    </w:rPr>
  </w:style>
  <w:style w:type="paragraph" w:customStyle="1" w:styleId="BD31F4C903B441CFAAE6A5DDB9307DA81">
    <w:name w:val="BD31F4C903B441CFAAE6A5DDB9307DA81"/>
    <w:rsid w:val="00E75260"/>
    <w:rPr>
      <w:rFonts w:eastAsiaTheme="minorHAnsi"/>
    </w:rPr>
  </w:style>
  <w:style w:type="paragraph" w:customStyle="1" w:styleId="4BEEA5B2D5C84EFA930650F9747A4DC61">
    <w:name w:val="4BEEA5B2D5C84EFA930650F9747A4DC61"/>
    <w:rsid w:val="00E75260"/>
    <w:rPr>
      <w:rFonts w:eastAsiaTheme="minorHAnsi"/>
    </w:rPr>
  </w:style>
  <w:style w:type="paragraph" w:customStyle="1" w:styleId="53FF771DC3EC424A81D1B5016020EFA31">
    <w:name w:val="53FF771DC3EC424A81D1B5016020EFA31"/>
    <w:rsid w:val="00E75260"/>
    <w:rPr>
      <w:rFonts w:eastAsiaTheme="minorHAnsi"/>
    </w:rPr>
  </w:style>
  <w:style w:type="paragraph" w:customStyle="1" w:styleId="1075546BA28C4ADAB88A65509A06F70D1">
    <w:name w:val="1075546BA28C4ADAB88A65509A06F70D1"/>
    <w:rsid w:val="00E75260"/>
    <w:rPr>
      <w:rFonts w:eastAsiaTheme="minorHAnsi"/>
    </w:rPr>
  </w:style>
  <w:style w:type="paragraph" w:customStyle="1" w:styleId="071B291F502E43EF9FDB524E6D5FCDE41">
    <w:name w:val="071B291F502E43EF9FDB524E6D5FCDE41"/>
    <w:rsid w:val="00E75260"/>
    <w:rPr>
      <w:rFonts w:eastAsiaTheme="minorHAnsi"/>
    </w:rPr>
  </w:style>
  <w:style w:type="paragraph" w:customStyle="1" w:styleId="D123BF0FB15641809579C22B703CEF1D1">
    <w:name w:val="D123BF0FB15641809579C22B703CEF1D1"/>
    <w:rsid w:val="00E75260"/>
    <w:rPr>
      <w:rFonts w:eastAsiaTheme="minorHAnsi"/>
    </w:rPr>
  </w:style>
  <w:style w:type="paragraph" w:customStyle="1" w:styleId="0FFB544EB50242A7969CCE48E581AEFD1">
    <w:name w:val="0FFB544EB50242A7969CCE48E581AEFD1"/>
    <w:rsid w:val="00E75260"/>
    <w:rPr>
      <w:rFonts w:eastAsiaTheme="minorHAnsi"/>
    </w:rPr>
  </w:style>
  <w:style w:type="paragraph" w:customStyle="1" w:styleId="BF67A719762543BDAC2C7E72A44098F51">
    <w:name w:val="BF67A719762543BDAC2C7E72A44098F51"/>
    <w:rsid w:val="00E75260"/>
    <w:rPr>
      <w:rFonts w:eastAsiaTheme="minorHAnsi"/>
    </w:rPr>
  </w:style>
  <w:style w:type="paragraph" w:customStyle="1" w:styleId="46D6A06A92AC44F58F2EDA78E133918B1">
    <w:name w:val="46D6A06A92AC44F58F2EDA78E133918B1"/>
    <w:rsid w:val="00E75260"/>
    <w:rPr>
      <w:rFonts w:eastAsiaTheme="minorHAnsi"/>
    </w:rPr>
  </w:style>
  <w:style w:type="paragraph" w:customStyle="1" w:styleId="C2FD09AE84D34124B5CBA5FAF3F6744E1">
    <w:name w:val="C2FD09AE84D34124B5CBA5FAF3F6744E1"/>
    <w:rsid w:val="00E75260"/>
    <w:rPr>
      <w:rFonts w:eastAsiaTheme="minorHAnsi"/>
    </w:rPr>
  </w:style>
  <w:style w:type="paragraph" w:customStyle="1" w:styleId="92251DBBF31E4EBFB5B7E7DAE7D031FF1">
    <w:name w:val="92251DBBF31E4EBFB5B7E7DAE7D031FF1"/>
    <w:rsid w:val="00E75260"/>
    <w:rPr>
      <w:rFonts w:eastAsiaTheme="minorHAnsi"/>
    </w:rPr>
  </w:style>
  <w:style w:type="paragraph" w:customStyle="1" w:styleId="490F559BDA1546D8BC53DDF9CAC6FCF91">
    <w:name w:val="490F559BDA1546D8BC53DDF9CAC6FCF91"/>
    <w:rsid w:val="00E75260"/>
    <w:rPr>
      <w:rFonts w:eastAsiaTheme="minorHAnsi"/>
    </w:rPr>
  </w:style>
  <w:style w:type="paragraph" w:customStyle="1" w:styleId="56B08B83C0B941CEB5A005A9194F0B4D1">
    <w:name w:val="56B08B83C0B941CEB5A005A9194F0B4D1"/>
    <w:rsid w:val="00E75260"/>
    <w:rPr>
      <w:rFonts w:eastAsiaTheme="minorHAnsi"/>
    </w:rPr>
  </w:style>
  <w:style w:type="paragraph" w:customStyle="1" w:styleId="6CF153BAC13148FFB0A5B848029072E61">
    <w:name w:val="6CF153BAC13148FFB0A5B848029072E61"/>
    <w:rsid w:val="00E75260"/>
    <w:rPr>
      <w:rFonts w:eastAsiaTheme="minorHAnsi"/>
    </w:rPr>
  </w:style>
  <w:style w:type="paragraph" w:customStyle="1" w:styleId="851DEF2B82FD4789933C3F4DE6E3A7B61">
    <w:name w:val="851DEF2B82FD4789933C3F4DE6E3A7B61"/>
    <w:rsid w:val="00E75260"/>
    <w:rPr>
      <w:rFonts w:eastAsiaTheme="minorHAnsi"/>
    </w:rPr>
  </w:style>
  <w:style w:type="paragraph" w:customStyle="1" w:styleId="8F359D72D75B4DD08E2E6A2D621732F3">
    <w:name w:val="8F359D72D75B4DD08E2E6A2D621732F3"/>
    <w:rsid w:val="00E75260"/>
    <w:rPr>
      <w:rFonts w:eastAsiaTheme="minorHAnsi"/>
    </w:rPr>
  </w:style>
  <w:style w:type="paragraph" w:customStyle="1" w:styleId="7E936B19493D4C348A48573E46236C141">
    <w:name w:val="7E936B19493D4C348A48573E46236C141"/>
    <w:rsid w:val="00E7526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F6F4699CE6F54F46828A5742C68A11EE">
    <w:name w:val="F6F4699CE6F54F46828A5742C68A11EE"/>
    <w:rsid w:val="00E75260"/>
  </w:style>
  <w:style w:type="paragraph" w:customStyle="1" w:styleId="34717F51E47040B4B7287925D6EBCC66">
    <w:name w:val="34717F51E47040B4B7287925D6EBCC66"/>
    <w:rsid w:val="00E75260"/>
  </w:style>
  <w:style w:type="paragraph" w:customStyle="1" w:styleId="8D50EC3606A24D458B3AC23738E54D53">
    <w:name w:val="8D50EC3606A24D458B3AC23738E54D53"/>
    <w:rsid w:val="00E75260"/>
  </w:style>
  <w:style w:type="paragraph" w:customStyle="1" w:styleId="5574ED2CEECA4C9D9CDE389E364D57DC">
    <w:name w:val="5574ED2CEECA4C9D9CDE389E364D57DC"/>
    <w:rsid w:val="00E75260"/>
  </w:style>
  <w:style w:type="paragraph" w:customStyle="1" w:styleId="C149327A08094B6AA61FC2946BC7C290">
    <w:name w:val="C149327A08094B6AA61FC2946BC7C290"/>
    <w:rsid w:val="00E75260"/>
  </w:style>
  <w:style w:type="paragraph" w:customStyle="1" w:styleId="3C84BDEA6A5B49F59A0CB277653C38D8">
    <w:name w:val="3C84BDEA6A5B49F59A0CB277653C38D8"/>
    <w:rsid w:val="00E75260"/>
  </w:style>
  <w:style w:type="paragraph" w:customStyle="1" w:styleId="169355C30F3A4D7CAAE63FEBDB8708E8">
    <w:name w:val="169355C30F3A4D7CAAE63FEBDB8708E8"/>
    <w:rsid w:val="00E75260"/>
  </w:style>
  <w:style w:type="paragraph" w:customStyle="1" w:styleId="B84B808331FC479CB5B98610CCE0200F">
    <w:name w:val="B84B808331FC479CB5B98610CCE0200F"/>
    <w:rsid w:val="00E75260"/>
  </w:style>
  <w:style w:type="paragraph" w:customStyle="1" w:styleId="0D19923C51DD4B169FF18F031BA5CB53">
    <w:name w:val="0D19923C51DD4B169FF18F031BA5CB53"/>
    <w:rsid w:val="00E75260"/>
  </w:style>
  <w:style w:type="paragraph" w:customStyle="1" w:styleId="9333B335D2E94FACBC925F20A5E05731">
    <w:name w:val="9333B335D2E94FACBC925F20A5E05731"/>
    <w:rsid w:val="00E75260"/>
  </w:style>
  <w:style w:type="paragraph" w:customStyle="1" w:styleId="103922B6D7C74A56BCA76FF83B989B89">
    <w:name w:val="103922B6D7C74A56BCA76FF83B989B89"/>
    <w:rsid w:val="00E75260"/>
  </w:style>
  <w:style w:type="paragraph" w:customStyle="1" w:styleId="C82645CB4D5C4CA89EE760514DA60C4E">
    <w:name w:val="C82645CB4D5C4CA89EE760514DA60C4E"/>
    <w:rsid w:val="00E75260"/>
  </w:style>
  <w:style w:type="paragraph" w:customStyle="1" w:styleId="00E57C64484E40DD8B46BBC104F18866">
    <w:name w:val="00E57C64484E40DD8B46BBC104F18866"/>
    <w:rsid w:val="00E75260"/>
  </w:style>
  <w:style w:type="paragraph" w:customStyle="1" w:styleId="D810D69E36B6414A92AAF6929B942FED">
    <w:name w:val="D810D69E36B6414A92AAF6929B942FED"/>
    <w:rsid w:val="00E75260"/>
  </w:style>
  <w:style w:type="paragraph" w:customStyle="1" w:styleId="7E948C9EB7724B99BEA9DC1740401EDA">
    <w:name w:val="7E948C9EB7724B99BEA9DC1740401EDA"/>
    <w:rsid w:val="00E75260"/>
  </w:style>
  <w:style w:type="paragraph" w:customStyle="1" w:styleId="1A8B28FCB8594475BD8D4E69D912B90D">
    <w:name w:val="1A8B28FCB8594475BD8D4E69D912B90D"/>
    <w:rsid w:val="00E75260"/>
  </w:style>
  <w:style w:type="paragraph" w:customStyle="1" w:styleId="23538C9C0B8E4E5D8C2994DBFCD3C549">
    <w:name w:val="23538C9C0B8E4E5D8C2994DBFCD3C549"/>
    <w:rsid w:val="00E75260"/>
  </w:style>
  <w:style w:type="paragraph" w:customStyle="1" w:styleId="9AD4403BE5494F1C9586F5FC0175E796">
    <w:name w:val="9AD4403BE5494F1C9586F5FC0175E796"/>
    <w:rsid w:val="00E75260"/>
  </w:style>
  <w:style w:type="paragraph" w:customStyle="1" w:styleId="66268F2859E94500AC645B514449DFCD">
    <w:name w:val="66268F2859E94500AC645B514449DFCD"/>
    <w:rsid w:val="00E75260"/>
  </w:style>
  <w:style w:type="paragraph" w:customStyle="1" w:styleId="BE051D964F884E8FBD4FF1F6BAF0707E">
    <w:name w:val="BE051D964F884E8FBD4FF1F6BAF0707E"/>
    <w:rsid w:val="00E75260"/>
  </w:style>
  <w:style w:type="paragraph" w:customStyle="1" w:styleId="FD640B6F5FA549289CAD72E774966E35">
    <w:name w:val="FD640B6F5FA549289CAD72E774966E35"/>
    <w:rsid w:val="00E75260"/>
  </w:style>
  <w:style w:type="paragraph" w:customStyle="1" w:styleId="4A475E434D6746E5BB3CB111AB060200">
    <w:name w:val="4A475E434D6746E5BB3CB111AB060200"/>
    <w:rsid w:val="00E75260"/>
  </w:style>
  <w:style w:type="paragraph" w:customStyle="1" w:styleId="15B51134A1E84D2E8C58B594BFA007F2">
    <w:name w:val="15B51134A1E84D2E8C58B594BFA007F2"/>
    <w:rsid w:val="00E75260"/>
  </w:style>
  <w:style w:type="paragraph" w:customStyle="1" w:styleId="878436FBBF4C40139134EFA42C9E872A">
    <w:name w:val="878436FBBF4C40139134EFA42C9E872A"/>
    <w:rsid w:val="00E75260"/>
  </w:style>
  <w:style w:type="paragraph" w:customStyle="1" w:styleId="C0A5F671B1DF4C989078ACC5B1B0D602">
    <w:name w:val="C0A5F671B1DF4C989078ACC5B1B0D602"/>
    <w:rsid w:val="00E75260"/>
  </w:style>
  <w:style w:type="paragraph" w:customStyle="1" w:styleId="3B596F9009EF4604869C2222E5AB10C1">
    <w:name w:val="3B596F9009EF4604869C2222E5AB10C1"/>
    <w:rsid w:val="00E75260"/>
  </w:style>
  <w:style w:type="paragraph" w:customStyle="1" w:styleId="2A39B32C64334DFE8EA2BC3E5315D2DF">
    <w:name w:val="2A39B32C64334DFE8EA2BC3E5315D2DF"/>
    <w:rsid w:val="00E75260"/>
  </w:style>
  <w:style w:type="paragraph" w:customStyle="1" w:styleId="00AC76AFC2E348FE9AD2CCCD00BAD273">
    <w:name w:val="00AC76AFC2E348FE9AD2CCCD00BAD273"/>
    <w:rsid w:val="00E75260"/>
  </w:style>
  <w:style w:type="paragraph" w:customStyle="1" w:styleId="769EA7B1F2FC40A3B129EFAB86E3192B">
    <w:name w:val="769EA7B1F2FC40A3B129EFAB86E3192B"/>
    <w:rsid w:val="00E75260"/>
  </w:style>
  <w:style w:type="paragraph" w:customStyle="1" w:styleId="FDAD2FAE6E2544EE975FD7B2FA4F2FD9">
    <w:name w:val="FDAD2FAE6E2544EE975FD7B2FA4F2FD9"/>
    <w:rsid w:val="00E75260"/>
  </w:style>
  <w:style w:type="paragraph" w:customStyle="1" w:styleId="C39F62F1477045C286753E7359328A3C">
    <w:name w:val="C39F62F1477045C286753E7359328A3C"/>
    <w:rsid w:val="00E75260"/>
  </w:style>
  <w:style w:type="paragraph" w:customStyle="1" w:styleId="B60E4CA15962400285752949C73B015E">
    <w:name w:val="B60E4CA15962400285752949C73B015E"/>
    <w:rsid w:val="00E75260"/>
  </w:style>
  <w:style w:type="paragraph" w:customStyle="1" w:styleId="01E9A43490DE45DBAC4911D3F4AC8128">
    <w:name w:val="01E9A43490DE45DBAC4911D3F4AC8128"/>
    <w:rsid w:val="00E75260"/>
  </w:style>
  <w:style w:type="paragraph" w:customStyle="1" w:styleId="ABA80693AED84C358207B75994302189">
    <w:name w:val="ABA80693AED84C358207B75994302189"/>
    <w:rsid w:val="00E75260"/>
  </w:style>
  <w:style w:type="paragraph" w:customStyle="1" w:styleId="4BA9413E7D62416ABE029E1C446340F7">
    <w:name w:val="4BA9413E7D62416ABE029E1C446340F7"/>
    <w:rsid w:val="00E75260"/>
  </w:style>
  <w:style w:type="paragraph" w:customStyle="1" w:styleId="166D9AFA581549ACB16A31C3764E7DF4">
    <w:name w:val="166D9AFA581549ACB16A31C3764E7DF4"/>
    <w:rsid w:val="00E75260"/>
  </w:style>
  <w:style w:type="paragraph" w:customStyle="1" w:styleId="D9CD00DBD16249969821513C19176047">
    <w:name w:val="D9CD00DBD16249969821513C19176047"/>
    <w:rsid w:val="00E75260"/>
  </w:style>
  <w:style w:type="paragraph" w:customStyle="1" w:styleId="4637EE08F76B42B792F43C78D9DDC0D8">
    <w:name w:val="4637EE08F76B42B792F43C78D9DDC0D8"/>
    <w:rsid w:val="00E75260"/>
  </w:style>
  <w:style w:type="paragraph" w:customStyle="1" w:styleId="638A49F9248546BD987C9FBECD0B7965">
    <w:name w:val="638A49F9248546BD987C9FBECD0B7965"/>
    <w:rsid w:val="00E75260"/>
  </w:style>
  <w:style w:type="paragraph" w:customStyle="1" w:styleId="618DB5B7B0BA4DA38E8400878F42A5C6">
    <w:name w:val="618DB5B7B0BA4DA38E8400878F42A5C6"/>
    <w:rsid w:val="00E75260"/>
  </w:style>
  <w:style w:type="paragraph" w:customStyle="1" w:styleId="2988283E58DE492DA6F41007B92F8CC0">
    <w:name w:val="2988283E58DE492DA6F41007B92F8CC0"/>
    <w:rsid w:val="00E75260"/>
  </w:style>
  <w:style w:type="paragraph" w:customStyle="1" w:styleId="67B401C716B84EF2A273BAFA82136A7D">
    <w:name w:val="67B401C716B84EF2A273BAFA82136A7D"/>
    <w:rsid w:val="00E75260"/>
  </w:style>
  <w:style w:type="paragraph" w:customStyle="1" w:styleId="787C5ED4FF2F4493B78D209FDD962B7C">
    <w:name w:val="787C5ED4FF2F4493B78D209FDD962B7C"/>
    <w:rsid w:val="00E75260"/>
  </w:style>
  <w:style w:type="paragraph" w:customStyle="1" w:styleId="2340F2EA910B4260966FEEDDA14752FF">
    <w:name w:val="2340F2EA910B4260966FEEDDA14752FF"/>
    <w:rsid w:val="00E75260"/>
  </w:style>
  <w:style w:type="paragraph" w:customStyle="1" w:styleId="D85B1FB2FF43449E8287D3A01E182630">
    <w:name w:val="D85B1FB2FF43449E8287D3A01E182630"/>
    <w:rsid w:val="00E75260"/>
  </w:style>
  <w:style w:type="paragraph" w:customStyle="1" w:styleId="BD7104702B034852A2E2361A18B5D060">
    <w:name w:val="BD7104702B034852A2E2361A18B5D060"/>
    <w:rsid w:val="00E75260"/>
  </w:style>
  <w:style w:type="paragraph" w:customStyle="1" w:styleId="C4A5E4B3C21547A0B95F84B0144052CF">
    <w:name w:val="C4A5E4B3C21547A0B95F84B0144052CF"/>
    <w:rsid w:val="00E75260"/>
  </w:style>
  <w:style w:type="paragraph" w:customStyle="1" w:styleId="20FA66D45ADD4C638AE18881D2D107FF">
    <w:name w:val="20FA66D45ADD4C638AE18881D2D107FF"/>
    <w:rsid w:val="00E75260"/>
  </w:style>
  <w:style w:type="paragraph" w:customStyle="1" w:styleId="A7FE8D1CEA4B40E2BD8A1FF011636C27">
    <w:name w:val="A7FE8D1CEA4B40E2BD8A1FF011636C27"/>
    <w:rsid w:val="00E75260"/>
  </w:style>
  <w:style w:type="paragraph" w:customStyle="1" w:styleId="FFC96137FF1B42C895E7987923205714">
    <w:name w:val="FFC96137FF1B42C895E7987923205714"/>
    <w:rsid w:val="00E75260"/>
  </w:style>
  <w:style w:type="paragraph" w:customStyle="1" w:styleId="80358175BF46460F83A23C15785B083C">
    <w:name w:val="80358175BF46460F83A23C15785B083C"/>
    <w:rsid w:val="00E75260"/>
  </w:style>
  <w:style w:type="paragraph" w:customStyle="1" w:styleId="E0FA620B895944B793D86E0FFB404870">
    <w:name w:val="E0FA620B895944B793D86E0FFB404870"/>
    <w:rsid w:val="00E75260"/>
  </w:style>
  <w:style w:type="paragraph" w:customStyle="1" w:styleId="7F19FBD0616D4DE3B611D645BC4E3279">
    <w:name w:val="7F19FBD0616D4DE3B611D645BC4E3279"/>
    <w:rsid w:val="00E75260"/>
  </w:style>
  <w:style w:type="paragraph" w:customStyle="1" w:styleId="11E84652B4C64FD69E6F2546961B95F7">
    <w:name w:val="11E84652B4C64FD69E6F2546961B95F7"/>
    <w:rsid w:val="00E75260"/>
  </w:style>
  <w:style w:type="paragraph" w:customStyle="1" w:styleId="D2F74DB9243746208DB7923F0DAE8D5A">
    <w:name w:val="D2F74DB9243746208DB7923F0DAE8D5A"/>
    <w:rsid w:val="00E75260"/>
  </w:style>
  <w:style w:type="paragraph" w:customStyle="1" w:styleId="119526294A964C85A7200B4B38B7946C">
    <w:name w:val="119526294A964C85A7200B4B38B7946C"/>
    <w:rsid w:val="00E75260"/>
  </w:style>
  <w:style w:type="paragraph" w:customStyle="1" w:styleId="DA7E679FD93A4B74AC670F21166FCD1B">
    <w:name w:val="DA7E679FD93A4B74AC670F21166FCD1B"/>
    <w:rsid w:val="00E75260"/>
  </w:style>
  <w:style w:type="paragraph" w:customStyle="1" w:styleId="840A183C840A4243B5E2951275ADE835">
    <w:name w:val="840A183C840A4243B5E2951275ADE835"/>
    <w:rsid w:val="00E75260"/>
  </w:style>
  <w:style w:type="paragraph" w:customStyle="1" w:styleId="F80CFD3E556B41CAA73267CD02D7FC41">
    <w:name w:val="F80CFD3E556B41CAA73267CD02D7FC41"/>
    <w:rsid w:val="00E75260"/>
  </w:style>
  <w:style w:type="paragraph" w:customStyle="1" w:styleId="505F7B8C29B54AB58CEA6A4CB664BAE6">
    <w:name w:val="505F7B8C29B54AB58CEA6A4CB664BAE6"/>
    <w:rsid w:val="00E75260"/>
  </w:style>
  <w:style w:type="paragraph" w:customStyle="1" w:styleId="50F5CCFDBC554D78A33778182307D5E7">
    <w:name w:val="50F5CCFDBC554D78A33778182307D5E7"/>
    <w:rsid w:val="00E75260"/>
  </w:style>
  <w:style w:type="paragraph" w:customStyle="1" w:styleId="F992D70FF3924291A55180708D1FA4A2">
    <w:name w:val="F992D70FF3924291A55180708D1FA4A2"/>
    <w:rsid w:val="00E75260"/>
  </w:style>
  <w:style w:type="paragraph" w:customStyle="1" w:styleId="AE2D43893BE94BBABA9619534B8F8A1D">
    <w:name w:val="AE2D43893BE94BBABA9619534B8F8A1D"/>
    <w:rsid w:val="00E75260"/>
  </w:style>
  <w:style w:type="paragraph" w:customStyle="1" w:styleId="25FE034F72B04BB6A9B8AA1AD889C391">
    <w:name w:val="25FE034F72B04BB6A9B8AA1AD889C391"/>
    <w:rsid w:val="00E75260"/>
  </w:style>
  <w:style w:type="paragraph" w:customStyle="1" w:styleId="9A0D78CEC6DE441D9D778EECA85872E8">
    <w:name w:val="9A0D78CEC6DE441D9D778EECA85872E8"/>
    <w:rsid w:val="00E75260"/>
  </w:style>
  <w:style w:type="paragraph" w:customStyle="1" w:styleId="BE4B274EC16B4364870AA2CFD49C2F16">
    <w:name w:val="BE4B274EC16B4364870AA2CFD49C2F16"/>
    <w:rsid w:val="00E75260"/>
  </w:style>
  <w:style w:type="paragraph" w:customStyle="1" w:styleId="6F926626D2504846A47F0544020DEEB4">
    <w:name w:val="6F926626D2504846A47F0544020DEEB4"/>
    <w:rsid w:val="00E75260"/>
  </w:style>
  <w:style w:type="paragraph" w:customStyle="1" w:styleId="908DB5ADD9BB44D8B1F58D00AEEF8F70">
    <w:name w:val="908DB5ADD9BB44D8B1F58D00AEEF8F70"/>
    <w:rsid w:val="00E75260"/>
  </w:style>
  <w:style w:type="paragraph" w:customStyle="1" w:styleId="92546218527C43099B12FB9572C738F0">
    <w:name w:val="92546218527C43099B12FB9572C738F0"/>
    <w:rsid w:val="00E75260"/>
  </w:style>
  <w:style w:type="paragraph" w:customStyle="1" w:styleId="44F457FDE9854208A49D10CF158F4F9F">
    <w:name w:val="44F457FDE9854208A49D10CF158F4F9F"/>
    <w:rsid w:val="00E75260"/>
  </w:style>
  <w:style w:type="paragraph" w:customStyle="1" w:styleId="FC707EA40E2C48B7809E5259576CBB5F">
    <w:name w:val="FC707EA40E2C48B7809E5259576CBB5F"/>
    <w:rsid w:val="00E75260"/>
  </w:style>
  <w:style w:type="paragraph" w:customStyle="1" w:styleId="43AB9F2BB5864835A156654EB81C00B1">
    <w:name w:val="43AB9F2BB5864835A156654EB81C00B1"/>
    <w:rsid w:val="00E75260"/>
  </w:style>
  <w:style w:type="paragraph" w:customStyle="1" w:styleId="F61BCB89E7C14FABBF0481C424A6919B">
    <w:name w:val="F61BCB89E7C14FABBF0481C424A6919B"/>
    <w:rsid w:val="00E75260"/>
  </w:style>
  <w:style w:type="paragraph" w:customStyle="1" w:styleId="081920820EEC404DBA80D9563C7CAE09">
    <w:name w:val="081920820EEC404DBA80D9563C7CAE09"/>
    <w:rsid w:val="00E75260"/>
  </w:style>
  <w:style w:type="paragraph" w:customStyle="1" w:styleId="AB4958D2DCE84E5E8CD7345CCA8DBF44">
    <w:name w:val="AB4958D2DCE84E5E8CD7345CCA8DBF44"/>
    <w:rsid w:val="00E75260"/>
  </w:style>
  <w:style w:type="paragraph" w:customStyle="1" w:styleId="CB2401D951C24E358C5960FFBEE619AF">
    <w:name w:val="CB2401D951C24E358C5960FFBEE619AF"/>
    <w:rsid w:val="00E75260"/>
  </w:style>
  <w:style w:type="paragraph" w:customStyle="1" w:styleId="6212DF9A0BA54A6F94745CE002EB562F">
    <w:name w:val="6212DF9A0BA54A6F94745CE002EB562F"/>
    <w:rsid w:val="00E75260"/>
  </w:style>
  <w:style w:type="paragraph" w:customStyle="1" w:styleId="667868E830254B28939D4DB4BF3537FA">
    <w:name w:val="667868E830254B28939D4DB4BF3537FA"/>
    <w:rsid w:val="00E75260"/>
  </w:style>
  <w:style w:type="paragraph" w:customStyle="1" w:styleId="790D9A9163F942838801ECE8F4CF7C80">
    <w:name w:val="790D9A9163F942838801ECE8F4CF7C80"/>
    <w:rsid w:val="00E75260"/>
  </w:style>
  <w:style w:type="paragraph" w:customStyle="1" w:styleId="4CC369EFAB044E0D9198D22A563B0BDE">
    <w:name w:val="4CC369EFAB044E0D9198D22A563B0BDE"/>
    <w:rsid w:val="00E75260"/>
  </w:style>
  <w:style w:type="paragraph" w:customStyle="1" w:styleId="7CB2719F62374164B578EBBF1BB32377">
    <w:name w:val="7CB2719F62374164B578EBBF1BB32377"/>
    <w:rsid w:val="00E75260"/>
  </w:style>
  <w:style w:type="paragraph" w:customStyle="1" w:styleId="CCA2826EC9BA46A2851DD5AD4D705EF7">
    <w:name w:val="CCA2826EC9BA46A2851DD5AD4D705EF7"/>
    <w:rsid w:val="00E75260"/>
  </w:style>
  <w:style w:type="paragraph" w:customStyle="1" w:styleId="6BA5E9AB32A34E9AA823C5A19FA7828D">
    <w:name w:val="6BA5E9AB32A34E9AA823C5A19FA7828D"/>
    <w:rsid w:val="00E75260"/>
  </w:style>
  <w:style w:type="paragraph" w:customStyle="1" w:styleId="DB714C23388A4908814416BE5893986E">
    <w:name w:val="DB714C23388A4908814416BE5893986E"/>
    <w:rsid w:val="00E75260"/>
  </w:style>
  <w:style w:type="paragraph" w:customStyle="1" w:styleId="F222CFECA9B54B89887ABD16E1519C16">
    <w:name w:val="F222CFECA9B54B89887ABD16E1519C16"/>
    <w:rsid w:val="00E75260"/>
  </w:style>
  <w:style w:type="paragraph" w:customStyle="1" w:styleId="07940495E48648798D805DBADA4A7047">
    <w:name w:val="07940495E48648798D805DBADA4A7047"/>
    <w:rsid w:val="00E75260"/>
  </w:style>
  <w:style w:type="paragraph" w:customStyle="1" w:styleId="EBB8513C5F994A11B4600D3410E6C7D5">
    <w:name w:val="EBB8513C5F994A11B4600D3410E6C7D5"/>
    <w:rsid w:val="00E75260"/>
  </w:style>
  <w:style w:type="paragraph" w:customStyle="1" w:styleId="07942720DA3542D6B0C6E5C8AE3A5384">
    <w:name w:val="07942720DA3542D6B0C6E5C8AE3A5384"/>
    <w:rsid w:val="00E75260"/>
  </w:style>
  <w:style w:type="paragraph" w:customStyle="1" w:styleId="5C24E86EE949499BBAF9A632BCC3B163">
    <w:name w:val="5C24E86EE949499BBAF9A632BCC3B163"/>
    <w:rsid w:val="00E75260"/>
  </w:style>
  <w:style w:type="paragraph" w:customStyle="1" w:styleId="EDFC217CD02D4091AA60729A3A597A8F">
    <w:name w:val="EDFC217CD02D4091AA60729A3A597A8F"/>
    <w:rsid w:val="00E75260"/>
  </w:style>
  <w:style w:type="paragraph" w:customStyle="1" w:styleId="0731F752C36B4BD588399A15425C3971">
    <w:name w:val="0731F752C36B4BD588399A15425C3971"/>
    <w:rsid w:val="00E75260"/>
  </w:style>
  <w:style w:type="paragraph" w:customStyle="1" w:styleId="47DC9E89D74A4329B6FFA814A000B1DD">
    <w:name w:val="47DC9E89D74A4329B6FFA814A000B1DD"/>
    <w:rsid w:val="00E75260"/>
  </w:style>
  <w:style w:type="paragraph" w:customStyle="1" w:styleId="9EA6BF2845B4420A8BD2EA5174D21529">
    <w:name w:val="9EA6BF2845B4420A8BD2EA5174D21529"/>
    <w:rsid w:val="00E75260"/>
  </w:style>
  <w:style w:type="paragraph" w:customStyle="1" w:styleId="1D3B135D31394A4AB79B06E2F50A72BB">
    <w:name w:val="1D3B135D31394A4AB79B06E2F50A72BB"/>
    <w:rsid w:val="00E75260"/>
  </w:style>
  <w:style w:type="paragraph" w:customStyle="1" w:styleId="878DEA8E195B4961A96DB621B8B69FD8">
    <w:name w:val="878DEA8E195B4961A96DB621B8B69FD8"/>
    <w:rsid w:val="00E75260"/>
  </w:style>
  <w:style w:type="paragraph" w:customStyle="1" w:styleId="FF5FB300DF464C188B277EA9B904E72A">
    <w:name w:val="FF5FB300DF464C188B277EA9B904E72A"/>
    <w:rsid w:val="00E75260"/>
  </w:style>
  <w:style w:type="paragraph" w:customStyle="1" w:styleId="F6B77B217DCC4E2E8AD24CABDE13EF3E">
    <w:name w:val="F6B77B217DCC4E2E8AD24CABDE13EF3E"/>
    <w:rsid w:val="00E75260"/>
  </w:style>
  <w:style w:type="paragraph" w:customStyle="1" w:styleId="301EA5918B8A4160A69D070CED73CC90">
    <w:name w:val="301EA5918B8A4160A69D070CED73CC90"/>
    <w:rsid w:val="00E75260"/>
  </w:style>
  <w:style w:type="paragraph" w:customStyle="1" w:styleId="93ECE1C332D34D77A68D0972635D8EC4">
    <w:name w:val="93ECE1C332D34D77A68D0972635D8EC4"/>
    <w:rsid w:val="00E75260"/>
  </w:style>
  <w:style w:type="paragraph" w:customStyle="1" w:styleId="5BAF94BCC2FC4E6DB6C94BB332B2E2A4">
    <w:name w:val="5BAF94BCC2FC4E6DB6C94BB332B2E2A4"/>
    <w:rsid w:val="00E75260"/>
  </w:style>
  <w:style w:type="paragraph" w:customStyle="1" w:styleId="8B4B39AB5B23422AB31A04F0075032DB">
    <w:name w:val="8B4B39AB5B23422AB31A04F0075032DB"/>
    <w:rsid w:val="00E75260"/>
  </w:style>
  <w:style w:type="paragraph" w:customStyle="1" w:styleId="BD0A403E38DC4FF193673C4773164740">
    <w:name w:val="BD0A403E38DC4FF193673C4773164740"/>
    <w:rsid w:val="00E75260"/>
  </w:style>
  <w:style w:type="paragraph" w:customStyle="1" w:styleId="7F98158D23204C7097F7771709AE287E">
    <w:name w:val="7F98158D23204C7097F7771709AE287E"/>
    <w:rsid w:val="00E75260"/>
  </w:style>
  <w:style w:type="paragraph" w:customStyle="1" w:styleId="007501D57A7E4DA0BCCBCC226F9E9BB1">
    <w:name w:val="007501D57A7E4DA0BCCBCC226F9E9BB1"/>
    <w:rsid w:val="00E75260"/>
  </w:style>
  <w:style w:type="paragraph" w:customStyle="1" w:styleId="8CD833663BF44ADAB17299172100CE1D">
    <w:name w:val="8CD833663BF44ADAB17299172100CE1D"/>
    <w:rsid w:val="00E75260"/>
  </w:style>
  <w:style w:type="paragraph" w:customStyle="1" w:styleId="A445CD743C5946A8B6898DAFF85BDE2F">
    <w:name w:val="A445CD743C5946A8B6898DAFF85BDE2F"/>
    <w:rsid w:val="00E75260"/>
  </w:style>
  <w:style w:type="paragraph" w:customStyle="1" w:styleId="589690F0FA6F43CC8747BDD8CEF5186A">
    <w:name w:val="589690F0FA6F43CC8747BDD8CEF5186A"/>
    <w:rsid w:val="00E75260"/>
  </w:style>
  <w:style w:type="paragraph" w:customStyle="1" w:styleId="4A182873F6F44B23927C86A85C63344B">
    <w:name w:val="4A182873F6F44B23927C86A85C63344B"/>
    <w:rsid w:val="00E75260"/>
  </w:style>
  <w:style w:type="paragraph" w:customStyle="1" w:styleId="71B04E59A2DF403FADB331C416F37871">
    <w:name w:val="71B04E59A2DF403FADB331C416F37871"/>
    <w:rsid w:val="00E75260"/>
  </w:style>
  <w:style w:type="paragraph" w:customStyle="1" w:styleId="07271B256999414592D6120B87F142DF">
    <w:name w:val="07271B256999414592D6120B87F142DF"/>
    <w:rsid w:val="00E75260"/>
  </w:style>
  <w:style w:type="paragraph" w:customStyle="1" w:styleId="AD9AB06E75D64E9EBAD1E8F9FEAB1B87">
    <w:name w:val="AD9AB06E75D64E9EBAD1E8F9FEAB1B87"/>
    <w:rsid w:val="00E75260"/>
  </w:style>
  <w:style w:type="paragraph" w:customStyle="1" w:styleId="27BE668C45944595B48F8E65B463938F">
    <w:name w:val="27BE668C45944595B48F8E65B463938F"/>
    <w:rsid w:val="00E75260"/>
  </w:style>
  <w:style w:type="paragraph" w:customStyle="1" w:styleId="5A6DB3DBBD9F496BA38200112F20C6F6">
    <w:name w:val="5A6DB3DBBD9F496BA38200112F20C6F6"/>
    <w:rsid w:val="00E75260"/>
  </w:style>
  <w:style w:type="paragraph" w:customStyle="1" w:styleId="B57437422F4B436B841A9C477A694D59">
    <w:name w:val="B57437422F4B436B841A9C477A694D59"/>
    <w:rsid w:val="00E75260"/>
  </w:style>
  <w:style w:type="paragraph" w:customStyle="1" w:styleId="65AFDB5DDEFC4C52BF6D4F18153F1B5E">
    <w:name w:val="65AFDB5DDEFC4C52BF6D4F18153F1B5E"/>
    <w:rsid w:val="00E75260"/>
  </w:style>
  <w:style w:type="paragraph" w:customStyle="1" w:styleId="AB44461780364048BA478573BB9F51A8">
    <w:name w:val="AB44461780364048BA478573BB9F51A8"/>
    <w:rsid w:val="00E75260"/>
  </w:style>
  <w:style w:type="paragraph" w:customStyle="1" w:styleId="DCB389A76A8A48F89240AA4AA8D74EAA">
    <w:name w:val="DCB389A76A8A48F89240AA4AA8D74EAA"/>
    <w:rsid w:val="00E75260"/>
  </w:style>
  <w:style w:type="paragraph" w:customStyle="1" w:styleId="FA93BEB28B0F492582D3B4933709DB89">
    <w:name w:val="FA93BEB28B0F492582D3B4933709DB89"/>
    <w:rsid w:val="00E75260"/>
  </w:style>
  <w:style w:type="paragraph" w:customStyle="1" w:styleId="4D2C6A28E41847AFAD77C47F2C4729C6">
    <w:name w:val="4D2C6A28E41847AFAD77C47F2C4729C6"/>
    <w:rsid w:val="00E75260"/>
  </w:style>
  <w:style w:type="paragraph" w:customStyle="1" w:styleId="47EA23C128144A05967F7EE6812CE4EE">
    <w:name w:val="47EA23C128144A05967F7EE6812CE4EE"/>
    <w:rsid w:val="00E75260"/>
  </w:style>
  <w:style w:type="paragraph" w:customStyle="1" w:styleId="C4D3B0B79DC84F53A913092459D308DB">
    <w:name w:val="C4D3B0B79DC84F53A913092459D308DB"/>
    <w:rsid w:val="00E75260"/>
  </w:style>
  <w:style w:type="paragraph" w:customStyle="1" w:styleId="9B8F74EA2CF247CBBDA9F816D7DD4B0E">
    <w:name w:val="9B8F74EA2CF247CBBDA9F816D7DD4B0E"/>
    <w:rsid w:val="00E75260"/>
  </w:style>
  <w:style w:type="paragraph" w:customStyle="1" w:styleId="B326314909C949299E6B41B61B3CCDE6">
    <w:name w:val="B326314909C949299E6B41B61B3CCDE6"/>
    <w:rsid w:val="00E75260"/>
  </w:style>
  <w:style w:type="paragraph" w:customStyle="1" w:styleId="B9BCFE9C57F6487FB95F21F06088AEF0">
    <w:name w:val="B9BCFE9C57F6487FB95F21F06088AEF0"/>
    <w:rsid w:val="00E75260"/>
  </w:style>
  <w:style w:type="paragraph" w:customStyle="1" w:styleId="9DAF7A7049BB4D0D874E244D34262291">
    <w:name w:val="9DAF7A7049BB4D0D874E244D34262291"/>
    <w:rsid w:val="00E75260"/>
  </w:style>
  <w:style w:type="paragraph" w:customStyle="1" w:styleId="5145E37C3DAB4FCCA2B4465B75A0C0E7">
    <w:name w:val="5145E37C3DAB4FCCA2B4465B75A0C0E7"/>
    <w:rsid w:val="00E75260"/>
  </w:style>
  <w:style w:type="paragraph" w:customStyle="1" w:styleId="500A35DBC295496095644E48FDCC5F66">
    <w:name w:val="500A35DBC295496095644E48FDCC5F66"/>
    <w:rsid w:val="00E75260"/>
  </w:style>
  <w:style w:type="paragraph" w:customStyle="1" w:styleId="6C7B8E3696CB498689F03B32A7607525">
    <w:name w:val="6C7B8E3696CB498689F03B32A7607525"/>
    <w:rsid w:val="00E75260"/>
  </w:style>
  <w:style w:type="paragraph" w:customStyle="1" w:styleId="BED55EFB7C724A8B93ED3770DCC29146">
    <w:name w:val="BED55EFB7C724A8B93ED3770DCC29146"/>
    <w:rsid w:val="00E75260"/>
  </w:style>
  <w:style w:type="paragraph" w:customStyle="1" w:styleId="29563F04DB6044D8B3E13E31C8464002">
    <w:name w:val="29563F04DB6044D8B3E13E31C8464002"/>
    <w:rsid w:val="00E75260"/>
  </w:style>
  <w:style w:type="paragraph" w:customStyle="1" w:styleId="7F22FCF16492458DA4EFD7F341076602">
    <w:name w:val="7F22FCF16492458DA4EFD7F341076602"/>
    <w:rsid w:val="00E75260"/>
  </w:style>
  <w:style w:type="paragraph" w:customStyle="1" w:styleId="8BD15AD429584C868D318E71F01CDB35">
    <w:name w:val="8BD15AD429584C868D318E71F01CDB35"/>
    <w:rsid w:val="00E75260"/>
  </w:style>
  <w:style w:type="paragraph" w:customStyle="1" w:styleId="DD0AB412AF7641479A80B58273B24D05">
    <w:name w:val="DD0AB412AF7641479A80B58273B24D05"/>
    <w:rsid w:val="00E75260"/>
  </w:style>
  <w:style w:type="paragraph" w:customStyle="1" w:styleId="88C2D6E5671F4BA6A786CAB3162D0217">
    <w:name w:val="88C2D6E5671F4BA6A786CAB3162D0217"/>
    <w:rsid w:val="00E75260"/>
  </w:style>
  <w:style w:type="paragraph" w:customStyle="1" w:styleId="D9E22DC969224AA3922A0962D90812D0">
    <w:name w:val="D9E22DC969224AA3922A0962D90812D0"/>
    <w:rsid w:val="00E75260"/>
  </w:style>
  <w:style w:type="paragraph" w:customStyle="1" w:styleId="3B7CE93D053041F2BAB2E6B7F76AF524">
    <w:name w:val="3B7CE93D053041F2BAB2E6B7F76AF524"/>
    <w:rsid w:val="00E75260"/>
  </w:style>
  <w:style w:type="paragraph" w:customStyle="1" w:styleId="1916B1BAB5E04846BE8F25490C8B5966">
    <w:name w:val="1916B1BAB5E04846BE8F25490C8B5966"/>
    <w:rsid w:val="00E75260"/>
  </w:style>
  <w:style w:type="paragraph" w:customStyle="1" w:styleId="99483A6749FF495DA9730B77397A0D32">
    <w:name w:val="99483A6749FF495DA9730B77397A0D32"/>
    <w:rsid w:val="00E75260"/>
  </w:style>
  <w:style w:type="paragraph" w:customStyle="1" w:styleId="84142BDAD1554E2BA3369E0E81607FE7">
    <w:name w:val="84142BDAD1554E2BA3369E0E81607FE7"/>
    <w:rsid w:val="00E75260"/>
  </w:style>
  <w:style w:type="paragraph" w:customStyle="1" w:styleId="AAD7677ACD8B4C11B7B4AD91F175E062">
    <w:name w:val="AAD7677ACD8B4C11B7B4AD91F175E062"/>
    <w:rsid w:val="00E75260"/>
  </w:style>
  <w:style w:type="paragraph" w:customStyle="1" w:styleId="AA6B3C2708814E999962C2FB19CCED35">
    <w:name w:val="AA6B3C2708814E999962C2FB19CCED35"/>
    <w:rsid w:val="00E75260"/>
  </w:style>
  <w:style w:type="paragraph" w:customStyle="1" w:styleId="E3B24FDAD20B493B948728A6F1AE6ABD">
    <w:name w:val="E3B24FDAD20B493B948728A6F1AE6ABD"/>
    <w:rsid w:val="00E75260"/>
  </w:style>
  <w:style w:type="paragraph" w:customStyle="1" w:styleId="3762FB01A78D44CC908452B617D9ED64">
    <w:name w:val="3762FB01A78D44CC908452B617D9ED64"/>
    <w:rsid w:val="00E75260"/>
  </w:style>
  <w:style w:type="paragraph" w:customStyle="1" w:styleId="1FB6D2CC97F24499A7E6B9B6F0E874D1">
    <w:name w:val="1FB6D2CC97F24499A7E6B9B6F0E874D1"/>
    <w:rsid w:val="00E75260"/>
  </w:style>
  <w:style w:type="paragraph" w:customStyle="1" w:styleId="58B51B2A651940659E18E30801103AD3">
    <w:name w:val="58B51B2A651940659E18E30801103AD3"/>
    <w:rsid w:val="00E75260"/>
  </w:style>
  <w:style w:type="paragraph" w:customStyle="1" w:styleId="33BE07185E9149A08D88838F3010F0BD">
    <w:name w:val="33BE07185E9149A08D88838F3010F0BD"/>
    <w:rsid w:val="00E75260"/>
  </w:style>
  <w:style w:type="paragraph" w:customStyle="1" w:styleId="001F19F0BCEB4A6790F0772828B825A5">
    <w:name w:val="001F19F0BCEB4A6790F0772828B825A5"/>
    <w:rsid w:val="00E75260"/>
  </w:style>
  <w:style w:type="paragraph" w:customStyle="1" w:styleId="79E76AEFE66E4EA89D3D28227D9A2C26">
    <w:name w:val="79E76AEFE66E4EA89D3D28227D9A2C26"/>
    <w:rsid w:val="00E75260"/>
  </w:style>
  <w:style w:type="paragraph" w:customStyle="1" w:styleId="AE9EF636ECA84039ABABFE4180B12D4A">
    <w:name w:val="AE9EF636ECA84039ABABFE4180B12D4A"/>
    <w:rsid w:val="00E75260"/>
  </w:style>
  <w:style w:type="paragraph" w:customStyle="1" w:styleId="D696301928284B15A0A811CABB296E3C">
    <w:name w:val="D696301928284B15A0A811CABB296E3C"/>
    <w:rsid w:val="00E75260"/>
  </w:style>
  <w:style w:type="paragraph" w:customStyle="1" w:styleId="2C5C1562823745C6B4FA26C80FAFFED0">
    <w:name w:val="2C5C1562823745C6B4FA26C80FAFFED0"/>
    <w:rsid w:val="00E75260"/>
  </w:style>
  <w:style w:type="paragraph" w:customStyle="1" w:styleId="843DA30497674B328DFDD0245A2ED13A">
    <w:name w:val="843DA30497674B328DFDD0245A2ED13A"/>
    <w:rsid w:val="00E75260"/>
  </w:style>
  <w:style w:type="paragraph" w:customStyle="1" w:styleId="5023E558ABA6408DAFC6CD88603026E4">
    <w:name w:val="5023E558ABA6408DAFC6CD88603026E4"/>
    <w:rsid w:val="00E75260"/>
  </w:style>
  <w:style w:type="paragraph" w:customStyle="1" w:styleId="B3B7038ED71142DABC24FD79915BFDBE">
    <w:name w:val="B3B7038ED71142DABC24FD79915BFDBE"/>
    <w:rsid w:val="00E75260"/>
  </w:style>
  <w:style w:type="paragraph" w:customStyle="1" w:styleId="C8959C19CB5E453F8239517314909A44">
    <w:name w:val="C8959C19CB5E453F8239517314909A44"/>
    <w:rsid w:val="00E75260"/>
  </w:style>
  <w:style w:type="paragraph" w:customStyle="1" w:styleId="B06AD3BA328C428BA9B1CD71128B44E6">
    <w:name w:val="B06AD3BA328C428BA9B1CD71128B44E6"/>
    <w:rsid w:val="00E75260"/>
  </w:style>
  <w:style w:type="paragraph" w:customStyle="1" w:styleId="028BC1C4694A4C7B9C747BEF794A2270">
    <w:name w:val="028BC1C4694A4C7B9C747BEF794A2270"/>
    <w:rsid w:val="00E75260"/>
  </w:style>
  <w:style w:type="paragraph" w:customStyle="1" w:styleId="095EA40ED7AE4307A93629B2F45928F5">
    <w:name w:val="095EA40ED7AE4307A93629B2F45928F5"/>
    <w:rsid w:val="00E75260"/>
  </w:style>
  <w:style w:type="paragraph" w:customStyle="1" w:styleId="3BE4FF45A737495DA1F239C2A5E0823D">
    <w:name w:val="3BE4FF45A737495DA1F239C2A5E0823D"/>
    <w:rsid w:val="00E75260"/>
  </w:style>
  <w:style w:type="paragraph" w:customStyle="1" w:styleId="761BAD657ADE4FC18453614298663D60">
    <w:name w:val="761BAD657ADE4FC18453614298663D60"/>
    <w:rsid w:val="00E75260"/>
  </w:style>
  <w:style w:type="paragraph" w:customStyle="1" w:styleId="9C1F2A4DE44B477A9AA8C29A0D42D484">
    <w:name w:val="9C1F2A4DE44B477A9AA8C29A0D42D484"/>
    <w:rsid w:val="00E75260"/>
  </w:style>
  <w:style w:type="paragraph" w:customStyle="1" w:styleId="80B60AF3571C4FBE91CD3D4D87C74FCC">
    <w:name w:val="80B60AF3571C4FBE91CD3D4D87C74FCC"/>
    <w:rsid w:val="00E75260"/>
  </w:style>
  <w:style w:type="paragraph" w:customStyle="1" w:styleId="21BCD2068E894563A3CDB05294729377">
    <w:name w:val="21BCD2068E894563A3CDB05294729377"/>
    <w:rsid w:val="00E75260"/>
  </w:style>
  <w:style w:type="paragraph" w:customStyle="1" w:styleId="A9C3B2BAC202413FAE4AA8094E90574F">
    <w:name w:val="A9C3B2BAC202413FAE4AA8094E90574F"/>
    <w:rsid w:val="00E75260"/>
  </w:style>
  <w:style w:type="paragraph" w:customStyle="1" w:styleId="9B8910805C054F5C8F6026002E585A61">
    <w:name w:val="9B8910805C054F5C8F6026002E585A61"/>
    <w:rsid w:val="00E75260"/>
  </w:style>
  <w:style w:type="paragraph" w:customStyle="1" w:styleId="E102A47BE3064968A180CC1166F3952F">
    <w:name w:val="E102A47BE3064968A180CC1166F3952F"/>
    <w:rsid w:val="00E75260"/>
  </w:style>
  <w:style w:type="paragraph" w:customStyle="1" w:styleId="F6632E83A3334CD7A97FFD2A53B4B164">
    <w:name w:val="F6632E83A3334CD7A97FFD2A53B4B164"/>
    <w:rsid w:val="00E75260"/>
  </w:style>
  <w:style w:type="paragraph" w:customStyle="1" w:styleId="56319C5701B5454D91309E51FCF51244">
    <w:name w:val="56319C5701B5454D91309E51FCF51244"/>
    <w:rsid w:val="00E75260"/>
  </w:style>
  <w:style w:type="paragraph" w:customStyle="1" w:styleId="925FFD3F4BE249498E6E2C842D8F10E1">
    <w:name w:val="925FFD3F4BE249498E6E2C842D8F10E1"/>
    <w:rsid w:val="00E75260"/>
  </w:style>
  <w:style w:type="paragraph" w:customStyle="1" w:styleId="F596C2634D674849BD287DE3FC110E81">
    <w:name w:val="F596C2634D674849BD287DE3FC110E81"/>
    <w:rsid w:val="00E75260"/>
  </w:style>
  <w:style w:type="paragraph" w:customStyle="1" w:styleId="41203026055D4B47A864D3DEFBC928C2">
    <w:name w:val="41203026055D4B47A864D3DEFBC928C2"/>
    <w:rsid w:val="00E75260"/>
  </w:style>
  <w:style w:type="paragraph" w:customStyle="1" w:styleId="E85A2D7849294673995B933FFCAB2C3B">
    <w:name w:val="E85A2D7849294673995B933FFCAB2C3B"/>
    <w:rsid w:val="00E75260"/>
  </w:style>
  <w:style w:type="paragraph" w:customStyle="1" w:styleId="835BF793D8434221809371A3B3BBE3C6">
    <w:name w:val="835BF793D8434221809371A3B3BBE3C6"/>
    <w:rsid w:val="00E75260"/>
  </w:style>
  <w:style w:type="paragraph" w:customStyle="1" w:styleId="4DBA9C5C64684A468BF6652C74FC05EA">
    <w:name w:val="4DBA9C5C64684A468BF6652C74FC05EA"/>
    <w:rsid w:val="00E75260"/>
  </w:style>
  <w:style w:type="paragraph" w:customStyle="1" w:styleId="ADED252A3A594C29951728E1A893CCA6">
    <w:name w:val="ADED252A3A594C29951728E1A893CCA6"/>
    <w:rsid w:val="00E75260"/>
  </w:style>
  <w:style w:type="paragraph" w:customStyle="1" w:styleId="B75000513DFC4BCA86B52A6AE30B747D">
    <w:name w:val="B75000513DFC4BCA86B52A6AE30B747D"/>
    <w:rsid w:val="00E75260"/>
  </w:style>
  <w:style w:type="paragraph" w:customStyle="1" w:styleId="5C7F39BC4F524492B54AB210BC2D2F1F">
    <w:name w:val="5C7F39BC4F524492B54AB210BC2D2F1F"/>
    <w:rsid w:val="00E75260"/>
  </w:style>
  <w:style w:type="paragraph" w:customStyle="1" w:styleId="FDEF596002174D2DBDDB1F6C3379A377">
    <w:name w:val="FDEF596002174D2DBDDB1F6C3379A377"/>
    <w:rsid w:val="00E75260"/>
  </w:style>
  <w:style w:type="paragraph" w:customStyle="1" w:styleId="68A2FCF6620E48379B546EFCD477D797">
    <w:name w:val="68A2FCF6620E48379B546EFCD477D797"/>
    <w:rsid w:val="00E75260"/>
  </w:style>
  <w:style w:type="paragraph" w:customStyle="1" w:styleId="A57A34C9201F442BB5C9FC2BDE9108CB">
    <w:name w:val="A57A34C9201F442BB5C9FC2BDE9108CB"/>
    <w:rsid w:val="00E75260"/>
  </w:style>
  <w:style w:type="paragraph" w:customStyle="1" w:styleId="91826C45690C462497D026EEAB37EDAE">
    <w:name w:val="91826C45690C462497D026EEAB37EDAE"/>
    <w:rsid w:val="00E75260"/>
  </w:style>
  <w:style w:type="paragraph" w:customStyle="1" w:styleId="3D761E44456A40DB840E91079BE16F69">
    <w:name w:val="3D761E44456A40DB840E91079BE16F69"/>
    <w:rsid w:val="00E75260"/>
  </w:style>
  <w:style w:type="paragraph" w:customStyle="1" w:styleId="45E17F7CB98C4D08850EC6FE8F56538D">
    <w:name w:val="45E17F7CB98C4D08850EC6FE8F56538D"/>
    <w:rsid w:val="00E75260"/>
  </w:style>
  <w:style w:type="paragraph" w:customStyle="1" w:styleId="942D10CC2CC943F18D89A597983D3195">
    <w:name w:val="942D10CC2CC943F18D89A597983D3195"/>
    <w:rsid w:val="00E75260"/>
  </w:style>
  <w:style w:type="paragraph" w:customStyle="1" w:styleId="2B53D90985304416B64740686CFFE144">
    <w:name w:val="2B53D90985304416B64740686CFFE144"/>
    <w:rsid w:val="00E75260"/>
  </w:style>
  <w:style w:type="paragraph" w:customStyle="1" w:styleId="16BD2CDC74A7400F901442A64612075D">
    <w:name w:val="16BD2CDC74A7400F901442A64612075D"/>
    <w:rsid w:val="00E75260"/>
  </w:style>
  <w:style w:type="paragraph" w:customStyle="1" w:styleId="482097C20FBB4E34A0F7928D8FD4D5FB">
    <w:name w:val="482097C20FBB4E34A0F7928D8FD4D5FB"/>
    <w:rsid w:val="00E75260"/>
  </w:style>
  <w:style w:type="paragraph" w:customStyle="1" w:styleId="36F39AC1005A4858A2D19E545800A9F8">
    <w:name w:val="36F39AC1005A4858A2D19E545800A9F8"/>
    <w:rsid w:val="00E75260"/>
  </w:style>
  <w:style w:type="paragraph" w:customStyle="1" w:styleId="77C38D0BC5124EE48432B23A49459EA5">
    <w:name w:val="77C38D0BC5124EE48432B23A49459EA5"/>
    <w:rsid w:val="00E75260"/>
  </w:style>
  <w:style w:type="paragraph" w:customStyle="1" w:styleId="B0DA908ADBD04BF7967B1203B805B084">
    <w:name w:val="B0DA908ADBD04BF7967B1203B805B084"/>
    <w:rsid w:val="00E75260"/>
  </w:style>
  <w:style w:type="paragraph" w:customStyle="1" w:styleId="5A41034748B84FA6AD57EBDFAD92F047">
    <w:name w:val="5A41034748B84FA6AD57EBDFAD92F047"/>
    <w:rsid w:val="00E75260"/>
  </w:style>
  <w:style w:type="paragraph" w:customStyle="1" w:styleId="016E19C9A1DB47F59058DB6C92A9D1CF">
    <w:name w:val="016E19C9A1DB47F59058DB6C92A9D1CF"/>
    <w:rsid w:val="00E75260"/>
  </w:style>
  <w:style w:type="paragraph" w:customStyle="1" w:styleId="021E7134F5E547978AA99D2E9766F446">
    <w:name w:val="021E7134F5E547978AA99D2E9766F446"/>
    <w:rsid w:val="00E75260"/>
  </w:style>
  <w:style w:type="paragraph" w:customStyle="1" w:styleId="9A1EE4DB42AC41CB9A5CD49BC4003712">
    <w:name w:val="9A1EE4DB42AC41CB9A5CD49BC4003712"/>
    <w:rsid w:val="00E75260"/>
  </w:style>
  <w:style w:type="paragraph" w:customStyle="1" w:styleId="B93BAA051EB04E82A4802D42F54A52F5">
    <w:name w:val="B93BAA051EB04E82A4802D42F54A52F5"/>
    <w:rsid w:val="00E75260"/>
  </w:style>
  <w:style w:type="paragraph" w:customStyle="1" w:styleId="6474D321FB0447AAAA816A054CBB85D3">
    <w:name w:val="6474D321FB0447AAAA816A054CBB85D3"/>
    <w:rsid w:val="00E75260"/>
  </w:style>
  <w:style w:type="paragraph" w:customStyle="1" w:styleId="3FE491DF0CB148B5B2726877C4ACFE04">
    <w:name w:val="3FE491DF0CB148B5B2726877C4ACFE04"/>
    <w:rsid w:val="00E75260"/>
  </w:style>
  <w:style w:type="paragraph" w:customStyle="1" w:styleId="1E2F9E87E65C4BF2BB45485DF8970F45">
    <w:name w:val="1E2F9E87E65C4BF2BB45485DF8970F45"/>
    <w:rsid w:val="00E75260"/>
  </w:style>
  <w:style w:type="paragraph" w:customStyle="1" w:styleId="8CAC432EFF314270BD8549C8E1662EE5">
    <w:name w:val="8CAC432EFF314270BD8549C8E1662EE5"/>
    <w:rsid w:val="00E75260"/>
  </w:style>
  <w:style w:type="paragraph" w:customStyle="1" w:styleId="00F79E576B7944278290BE2386684D2C">
    <w:name w:val="00F79E576B7944278290BE2386684D2C"/>
    <w:rsid w:val="00E75260"/>
  </w:style>
  <w:style w:type="paragraph" w:customStyle="1" w:styleId="1B64DDE1D6EA440BBA8BB4CB57429290">
    <w:name w:val="1B64DDE1D6EA440BBA8BB4CB57429290"/>
    <w:rsid w:val="00E75260"/>
  </w:style>
  <w:style w:type="paragraph" w:customStyle="1" w:styleId="CE6D825E6A574287AF826088F1C9A992">
    <w:name w:val="CE6D825E6A574287AF826088F1C9A992"/>
    <w:rsid w:val="00E75260"/>
  </w:style>
  <w:style w:type="paragraph" w:customStyle="1" w:styleId="295F9957AD9A47BAA7F7B46297EC8135">
    <w:name w:val="295F9957AD9A47BAA7F7B46297EC8135"/>
    <w:rsid w:val="00E75260"/>
  </w:style>
  <w:style w:type="paragraph" w:customStyle="1" w:styleId="8FB71F650A60484C93F1889FA2B1969B">
    <w:name w:val="8FB71F650A60484C93F1889FA2B1969B"/>
    <w:rsid w:val="00E75260"/>
  </w:style>
  <w:style w:type="paragraph" w:customStyle="1" w:styleId="0915177432EC4084BDC6245BBB5D27BD">
    <w:name w:val="0915177432EC4084BDC6245BBB5D27BD"/>
    <w:rsid w:val="00E75260"/>
  </w:style>
  <w:style w:type="paragraph" w:customStyle="1" w:styleId="8658C92708A740FD93E5DF4041B9925E">
    <w:name w:val="8658C92708A740FD93E5DF4041B9925E"/>
    <w:rsid w:val="00E75260"/>
  </w:style>
  <w:style w:type="paragraph" w:customStyle="1" w:styleId="F601CAF34F9743B18129BF8226C318D7">
    <w:name w:val="F601CAF34F9743B18129BF8226C318D7"/>
    <w:rsid w:val="00E75260"/>
  </w:style>
  <w:style w:type="paragraph" w:customStyle="1" w:styleId="F2A373D8DE4B4A41B5F6FD91476A2303">
    <w:name w:val="F2A373D8DE4B4A41B5F6FD91476A2303"/>
    <w:rsid w:val="00E75260"/>
  </w:style>
  <w:style w:type="paragraph" w:customStyle="1" w:styleId="EB4A073120BB49B9A0F3D4EA8C3C8C1D">
    <w:name w:val="EB4A073120BB49B9A0F3D4EA8C3C8C1D"/>
    <w:rsid w:val="00E75260"/>
  </w:style>
  <w:style w:type="paragraph" w:customStyle="1" w:styleId="FEC1B526168D41D9A18A6CADFAD763FE">
    <w:name w:val="FEC1B526168D41D9A18A6CADFAD763FE"/>
    <w:rsid w:val="00E75260"/>
  </w:style>
  <w:style w:type="paragraph" w:customStyle="1" w:styleId="54B7005506044687AF2780CC2D879EF1">
    <w:name w:val="54B7005506044687AF2780CC2D879EF1"/>
    <w:rsid w:val="00E75260"/>
  </w:style>
  <w:style w:type="paragraph" w:customStyle="1" w:styleId="3A07901EF37D465CAA32665537451717">
    <w:name w:val="3A07901EF37D465CAA32665537451717"/>
    <w:rsid w:val="00E75260"/>
  </w:style>
  <w:style w:type="paragraph" w:customStyle="1" w:styleId="F1E3AE7CB706467AA63A9E06A1656FD9">
    <w:name w:val="F1E3AE7CB706467AA63A9E06A1656FD9"/>
    <w:rsid w:val="00E75260"/>
  </w:style>
  <w:style w:type="paragraph" w:customStyle="1" w:styleId="9E8BD2B194B244B89CE63188EA207AA6">
    <w:name w:val="9E8BD2B194B244B89CE63188EA207AA6"/>
    <w:rsid w:val="00E75260"/>
  </w:style>
  <w:style w:type="paragraph" w:customStyle="1" w:styleId="C84588731EB549FE9E2B25E90BBF71A9">
    <w:name w:val="C84588731EB549FE9E2B25E90BBF71A9"/>
    <w:rsid w:val="00E75260"/>
  </w:style>
  <w:style w:type="paragraph" w:customStyle="1" w:styleId="8FE9CEDD60B74515A7CEC5ECBE745FEE">
    <w:name w:val="8FE9CEDD60B74515A7CEC5ECBE745FEE"/>
    <w:rsid w:val="00E75260"/>
  </w:style>
  <w:style w:type="paragraph" w:customStyle="1" w:styleId="B0264A0D7EE24BE0808A7354803295FE">
    <w:name w:val="B0264A0D7EE24BE0808A7354803295FE"/>
    <w:rsid w:val="00E75260"/>
  </w:style>
  <w:style w:type="paragraph" w:customStyle="1" w:styleId="8DE69FE328934D4291E4DFA9E1B53171">
    <w:name w:val="8DE69FE328934D4291E4DFA9E1B53171"/>
    <w:rsid w:val="00E75260"/>
  </w:style>
  <w:style w:type="paragraph" w:customStyle="1" w:styleId="34B515F6A733486CA1D7564EDAE9FFD1">
    <w:name w:val="34B515F6A733486CA1D7564EDAE9FFD1"/>
    <w:rsid w:val="00E75260"/>
  </w:style>
  <w:style w:type="paragraph" w:customStyle="1" w:styleId="060B1A64FF574EB4969481F2C4D0EA8F">
    <w:name w:val="060B1A64FF574EB4969481F2C4D0EA8F"/>
    <w:rsid w:val="00E75260"/>
  </w:style>
  <w:style w:type="paragraph" w:customStyle="1" w:styleId="1FB5718AFCF849268C7ABEFB84675817">
    <w:name w:val="1FB5718AFCF849268C7ABEFB84675817"/>
    <w:rsid w:val="00E75260"/>
  </w:style>
  <w:style w:type="paragraph" w:customStyle="1" w:styleId="3FF2555666FB4382BB9702AA239ACF07">
    <w:name w:val="3FF2555666FB4382BB9702AA239ACF07"/>
    <w:rsid w:val="00E75260"/>
  </w:style>
  <w:style w:type="paragraph" w:customStyle="1" w:styleId="CF1203A5413142EBBA652E2E0442424E">
    <w:name w:val="CF1203A5413142EBBA652E2E0442424E"/>
    <w:rsid w:val="00E75260"/>
  </w:style>
  <w:style w:type="paragraph" w:customStyle="1" w:styleId="1E267BCA3CE04A06AA37954D360C1B20">
    <w:name w:val="1E267BCA3CE04A06AA37954D360C1B20"/>
    <w:rsid w:val="00E75260"/>
  </w:style>
  <w:style w:type="paragraph" w:customStyle="1" w:styleId="DF84074C102C47299DDFEA1CBEA870E6">
    <w:name w:val="DF84074C102C47299DDFEA1CBEA870E6"/>
    <w:rsid w:val="00E75260"/>
  </w:style>
  <w:style w:type="paragraph" w:customStyle="1" w:styleId="ED90EAF3C143457E80CF53B69F306D4A">
    <w:name w:val="ED90EAF3C143457E80CF53B69F306D4A"/>
    <w:rsid w:val="00E75260"/>
  </w:style>
  <w:style w:type="paragraph" w:customStyle="1" w:styleId="765D30C1D3D34B2CA51A665376DF6AF9">
    <w:name w:val="765D30C1D3D34B2CA51A665376DF6AF9"/>
    <w:rsid w:val="00E75260"/>
  </w:style>
  <w:style w:type="paragraph" w:customStyle="1" w:styleId="64397D0AE21643B6B57FBB20095FDB66">
    <w:name w:val="64397D0AE21643B6B57FBB20095FDB66"/>
    <w:rsid w:val="00E75260"/>
  </w:style>
  <w:style w:type="paragraph" w:customStyle="1" w:styleId="D65D9E543CD1416D869EFEB39714A890">
    <w:name w:val="D65D9E543CD1416D869EFEB39714A890"/>
    <w:rsid w:val="00E75260"/>
  </w:style>
  <w:style w:type="paragraph" w:customStyle="1" w:styleId="66B881DDCBE44D279A5397FD02000E93">
    <w:name w:val="66B881DDCBE44D279A5397FD02000E93"/>
    <w:rsid w:val="00E75260"/>
  </w:style>
  <w:style w:type="paragraph" w:customStyle="1" w:styleId="3E281DD929DA4971887DD547158763EE">
    <w:name w:val="3E281DD929DA4971887DD547158763EE"/>
    <w:rsid w:val="00E75260"/>
  </w:style>
  <w:style w:type="paragraph" w:customStyle="1" w:styleId="38F8475F14AA4FC0BBE0322BADB03181">
    <w:name w:val="38F8475F14AA4FC0BBE0322BADB03181"/>
    <w:rsid w:val="00E75260"/>
  </w:style>
  <w:style w:type="paragraph" w:customStyle="1" w:styleId="76BEE8D4AECE4FF4A50F9689AC501557">
    <w:name w:val="76BEE8D4AECE4FF4A50F9689AC501557"/>
    <w:rsid w:val="00E75260"/>
  </w:style>
  <w:style w:type="paragraph" w:customStyle="1" w:styleId="7F9D44EAA51B4E87B4108A574E5EAD96">
    <w:name w:val="7F9D44EAA51B4E87B4108A574E5EAD96"/>
    <w:rsid w:val="00E75260"/>
  </w:style>
  <w:style w:type="paragraph" w:customStyle="1" w:styleId="98C3BD5535F549E0BAEEE04C039B4BA6">
    <w:name w:val="98C3BD5535F549E0BAEEE04C039B4BA6"/>
    <w:rsid w:val="00E75260"/>
  </w:style>
  <w:style w:type="paragraph" w:customStyle="1" w:styleId="90E48A69EDD6464BB42EA954F6645EF2">
    <w:name w:val="90E48A69EDD6464BB42EA954F6645EF2"/>
    <w:rsid w:val="00E75260"/>
  </w:style>
  <w:style w:type="paragraph" w:customStyle="1" w:styleId="8910A479120D447EA290E73B133D783D">
    <w:name w:val="8910A479120D447EA290E73B133D783D"/>
    <w:rsid w:val="00E75260"/>
  </w:style>
  <w:style w:type="paragraph" w:customStyle="1" w:styleId="36B3D5CCF3864066B8F0325ED78B95B3">
    <w:name w:val="36B3D5CCF3864066B8F0325ED78B95B3"/>
    <w:rsid w:val="00E75260"/>
  </w:style>
  <w:style w:type="paragraph" w:customStyle="1" w:styleId="34BE7E8852914FD8AEDD1BCF515B76C2">
    <w:name w:val="34BE7E8852914FD8AEDD1BCF515B76C2"/>
    <w:rsid w:val="00E75260"/>
  </w:style>
  <w:style w:type="paragraph" w:customStyle="1" w:styleId="83022C92F4F741EBAE54F0D7372B1D5B">
    <w:name w:val="83022C92F4F741EBAE54F0D7372B1D5B"/>
    <w:rsid w:val="00E75260"/>
  </w:style>
  <w:style w:type="paragraph" w:customStyle="1" w:styleId="1185682E42D44E5A8D92134E51F17B4C">
    <w:name w:val="1185682E42D44E5A8D92134E51F17B4C"/>
    <w:rsid w:val="00E75260"/>
  </w:style>
  <w:style w:type="paragraph" w:customStyle="1" w:styleId="EFB914CBC50644948E67E407C30D09DA">
    <w:name w:val="EFB914CBC50644948E67E407C30D09DA"/>
    <w:rsid w:val="00E75260"/>
  </w:style>
  <w:style w:type="paragraph" w:customStyle="1" w:styleId="A29ED7654B3746D6B0944B9D70429992">
    <w:name w:val="A29ED7654B3746D6B0944B9D70429992"/>
    <w:rsid w:val="00E75260"/>
  </w:style>
  <w:style w:type="paragraph" w:customStyle="1" w:styleId="8382B8A3905D4A7F91F2A0DFF51C9468">
    <w:name w:val="8382B8A3905D4A7F91F2A0DFF51C9468"/>
    <w:rsid w:val="00E75260"/>
  </w:style>
  <w:style w:type="paragraph" w:customStyle="1" w:styleId="AC7E4D2107E143E88BAC8917466138C3">
    <w:name w:val="AC7E4D2107E143E88BAC8917466138C3"/>
    <w:rsid w:val="00E75260"/>
  </w:style>
  <w:style w:type="paragraph" w:customStyle="1" w:styleId="58CE577DCFE94DE4B843BC071D9A39D3">
    <w:name w:val="58CE577DCFE94DE4B843BC071D9A39D3"/>
    <w:rsid w:val="00E75260"/>
  </w:style>
  <w:style w:type="paragraph" w:customStyle="1" w:styleId="BE1F4703F9DC493D9DB255D5FDF2CB22">
    <w:name w:val="BE1F4703F9DC493D9DB255D5FDF2CB22"/>
    <w:rsid w:val="00E75260"/>
  </w:style>
  <w:style w:type="paragraph" w:customStyle="1" w:styleId="DB0F3177F2CB464E9D054870289A70E3">
    <w:name w:val="DB0F3177F2CB464E9D054870289A70E3"/>
    <w:rsid w:val="00E75260"/>
  </w:style>
  <w:style w:type="paragraph" w:customStyle="1" w:styleId="E7734184EB3B4853BCCE5EE2F1BAC02D">
    <w:name w:val="E7734184EB3B4853BCCE5EE2F1BAC02D"/>
    <w:rsid w:val="00E75260"/>
  </w:style>
  <w:style w:type="paragraph" w:customStyle="1" w:styleId="00B87CE8A8F9402B950269CDFAEE81E4">
    <w:name w:val="00B87CE8A8F9402B950269CDFAEE81E4"/>
    <w:rsid w:val="00E75260"/>
  </w:style>
  <w:style w:type="paragraph" w:customStyle="1" w:styleId="95F0256721DC43C796AE60B448369DCC">
    <w:name w:val="95F0256721DC43C796AE60B448369DCC"/>
    <w:rsid w:val="00E75260"/>
  </w:style>
  <w:style w:type="paragraph" w:customStyle="1" w:styleId="347E37E0E1BC4C0BB4E810A4F515F4CB">
    <w:name w:val="347E37E0E1BC4C0BB4E810A4F515F4CB"/>
    <w:rsid w:val="00E75260"/>
  </w:style>
  <w:style w:type="paragraph" w:customStyle="1" w:styleId="B3C2260DDA684CFA8B0745A5125CC4DB">
    <w:name w:val="B3C2260DDA684CFA8B0745A5125CC4DB"/>
    <w:rsid w:val="00E75260"/>
  </w:style>
  <w:style w:type="paragraph" w:customStyle="1" w:styleId="71064F1D20ED4F159B297B8416BD49B9">
    <w:name w:val="71064F1D20ED4F159B297B8416BD49B9"/>
    <w:rsid w:val="00E75260"/>
  </w:style>
  <w:style w:type="paragraph" w:customStyle="1" w:styleId="9CAA981C2E144A0B87F26411F0EF7D7A">
    <w:name w:val="9CAA981C2E144A0B87F26411F0EF7D7A"/>
    <w:rsid w:val="00E75260"/>
  </w:style>
  <w:style w:type="paragraph" w:customStyle="1" w:styleId="94FAA071A435473DAF92AEA56315FDC7">
    <w:name w:val="94FAA071A435473DAF92AEA56315FDC7"/>
    <w:rsid w:val="00E75260"/>
  </w:style>
  <w:style w:type="paragraph" w:customStyle="1" w:styleId="FF5D56F3568E4F4FBE021D5A6E1E6D0D">
    <w:name w:val="FF5D56F3568E4F4FBE021D5A6E1E6D0D"/>
    <w:rsid w:val="00E75260"/>
  </w:style>
  <w:style w:type="paragraph" w:customStyle="1" w:styleId="BF95E594BD754B7D8C266787FC5EE6AC">
    <w:name w:val="BF95E594BD754B7D8C266787FC5EE6AC"/>
    <w:rsid w:val="00E75260"/>
  </w:style>
  <w:style w:type="paragraph" w:customStyle="1" w:styleId="350E2C681B9B412097A7C1BED1EFEED9">
    <w:name w:val="350E2C681B9B412097A7C1BED1EFEED9"/>
    <w:rsid w:val="00E75260"/>
  </w:style>
  <w:style w:type="paragraph" w:customStyle="1" w:styleId="1ECBC7D0487B443EB47E46F9609C1F37">
    <w:name w:val="1ECBC7D0487B443EB47E46F9609C1F37"/>
    <w:rsid w:val="00E75260"/>
  </w:style>
  <w:style w:type="paragraph" w:customStyle="1" w:styleId="5D97D32678D549B2880909630D101148">
    <w:name w:val="5D97D32678D549B2880909630D101148"/>
    <w:rsid w:val="00E75260"/>
  </w:style>
  <w:style w:type="paragraph" w:customStyle="1" w:styleId="5E41B777008A46399AA98689702630E1">
    <w:name w:val="5E41B777008A46399AA98689702630E1"/>
    <w:rsid w:val="00E75260"/>
  </w:style>
  <w:style w:type="paragraph" w:customStyle="1" w:styleId="380ED9609A7245C9A283424866B837F1">
    <w:name w:val="380ED9609A7245C9A283424866B837F1"/>
    <w:rsid w:val="00E75260"/>
  </w:style>
  <w:style w:type="paragraph" w:customStyle="1" w:styleId="F5E2B708454B4F69B8ABBC96AFACF768">
    <w:name w:val="F5E2B708454B4F69B8ABBC96AFACF768"/>
    <w:rsid w:val="00E75260"/>
  </w:style>
  <w:style w:type="paragraph" w:customStyle="1" w:styleId="2DFD1D56F45D4C1D9573FD5B278766C6">
    <w:name w:val="2DFD1D56F45D4C1D9573FD5B278766C6"/>
    <w:rsid w:val="00E75260"/>
  </w:style>
  <w:style w:type="paragraph" w:customStyle="1" w:styleId="A7C8F49ED1C248E08FD70378090EF5EA">
    <w:name w:val="A7C8F49ED1C248E08FD70378090EF5EA"/>
    <w:rsid w:val="00E75260"/>
  </w:style>
  <w:style w:type="paragraph" w:customStyle="1" w:styleId="7E8777743EEE4D7A8B636F47A3730E92">
    <w:name w:val="7E8777743EEE4D7A8B636F47A3730E92"/>
    <w:rsid w:val="00E75260"/>
  </w:style>
  <w:style w:type="paragraph" w:customStyle="1" w:styleId="22DEFB2F4D8442AEA5E048A16407A1D2">
    <w:name w:val="22DEFB2F4D8442AEA5E048A16407A1D2"/>
    <w:rsid w:val="00E75260"/>
  </w:style>
  <w:style w:type="paragraph" w:customStyle="1" w:styleId="B31A8C8F97F84670B70FC89A6D7966F3">
    <w:name w:val="B31A8C8F97F84670B70FC89A6D7966F3"/>
    <w:rsid w:val="00E75260"/>
  </w:style>
  <w:style w:type="paragraph" w:customStyle="1" w:styleId="4033785E43D14DF0AAE2733D4EE4BC27">
    <w:name w:val="4033785E43D14DF0AAE2733D4EE4BC27"/>
    <w:rsid w:val="00E75260"/>
  </w:style>
  <w:style w:type="paragraph" w:customStyle="1" w:styleId="1B85CDB4E4EF4EFB9EBA80432C56B6B7">
    <w:name w:val="1B85CDB4E4EF4EFB9EBA80432C56B6B7"/>
    <w:rsid w:val="00E75260"/>
  </w:style>
  <w:style w:type="paragraph" w:customStyle="1" w:styleId="37A27F208811495C804ADD93765B220A">
    <w:name w:val="37A27F208811495C804ADD93765B220A"/>
    <w:rsid w:val="00E75260"/>
  </w:style>
  <w:style w:type="paragraph" w:customStyle="1" w:styleId="9A9116E5EF9A4E4BBE0827AA3027B973">
    <w:name w:val="9A9116E5EF9A4E4BBE0827AA3027B973"/>
    <w:rsid w:val="00E75260"/>
  </w:style>
  <w:style w:type="paragraph" w:customStyle="1" w:styleId="FAF4B676C62F4F97ACC59CD70AC81D74">
    <w:name w:val="FAF4B676C62F4F97ACC59CD70AC81D74"/>
    <w:rsid w:val="00E75260"/>
  </w:style>
  <w:style w:type="paragraph" w:customStyle="1" w:styleId="942A169981434C56AFA3CEBFCAB7519E">
    <w:name w:val="942A169981434C56AFA3CEBFCAB7519E"/>
    <w:rsid w:val="00E75260"/>
  </w:style>
  <w:style w:type="paragraph" w:customStyle="1" w:styleId="CB1A62C2FCE3408683B0309B6F5AC091">
    <w:name w:val="CB1A62C2FCE3408683B0309B6F5AC091"/>
    <w:rsid w:val="00E75260"/>
  </w:style>
  <w:style w:type="paragraph" w:customStyle="1" w:styleId="8709814A88414288846A508DCBEB0154">
    <w:name w:val="8709814A88414288846A508DCBEB0154"/>
    <w:rsid w:val="00E75260"/>
  </w:style>
  <w:style w:type="paragraph" w:customStyle="1" w:styleId="7591946DAC5247249592FA4C378E44D5">
    <w:name w:val="7591946DAC5247249592FA4C378E44D5"/>
    <w:rsid w:val="00E75260"/>
  </w:style>
  <w:style w:type="paragraph" w:customStyle="1" w:styleId="D1C00C09352A4A4C82BB30700D83BAB5">
    <w:name w:val="D1C00C09352A4A4C82BB30700D83BAB5"/>
    <w:rsid w:val="00E75260"/>
  </w:style>
  <w:style w:type="paragraph" w:customStyle="1" w:styleId="FB33ED3970624809826B0AC308A715BE">
    <w:name w:val="FB33ED3970624809826B0AC308A715BE"/>
    <w:rsid w:val="00E75260"/>
  </w:style>
  <w:style w:type="paragraph" w:customStyle="1" w:styleId="631F6BCB9DC44997ACD176469735C8B9">
    <w:name w:val="631F6BCB9DC44997ACD176469735C8B9"/>
    <w:rsid w:val="00E75260"/>
  </w:style>
  <w:style w:type="paragraph" w:customStyle="1" w:styleId="9CACC4E6C6FC46C8A213AD8EF858DD7B">
    <w:name w:val="9CACC4E6C6FC46C8A213AD8EF858DD7B"/>
    <w:rsid w:val="00E75260"/>
  </w:style>
  <w:style w:type="paragraph" w:customStyle="1" w:styleId="9CA5D497898F43C895F521F0B6BB5692">
    <w:name w:val="9CA5D497898F43C895F521F0B6BB5692"/>
    <w:rsid w:val="00E75260"/>
  </w:style>
  <w:style w:type="paragraph" w:customStyle="1" w:styleId="D74BD25C1F3B49869E6A9C44B902CDCE">
    <w:name w:val="D74BD25C1F3B49869E6A9C44B902CDCE"/>
    <w:rsid w:val="00E75260"/>
  </w:style>
  <w:style w:type="paragraph" w:customStyle="1" w:styleId="96B8193F86CA44E6856BD7B77CA12160">
    <w:name w:val="96B8193F86CA44E6856BD7B77CA12160"/>
    <w:rsid w:val="00E75260"/>
  </w:style>
  <w:style w:type="paragraph" w:customStyle="1" w:styleId="0871A9DCE0FF4ABBAA5C6E07ACD8F445">
    <w:name w:val="0871A9DCE0FF4ABBAA5C6E07ACD8F445"/>
    <w:rsid w:val="00E75260"/>
  </w:style>
  <w:style w:type="paragraph" w:customStyle="1" w:styleId="15C0738D0A4448988DBA8A2600A88608">
    <w:name w:val="15C0738D0A4448988DBA8A2600A88608"/>
    <w:rsid w:val="00E75260"/>
  </w:style>
  <w:style w:type="paragraph" w:customStyle="1" w:styleId="40729EFF78B34F218D83C45293C88EC5">
    <w:name w:val="40729EFF78B34F218D83C45293C88EC5"/>
    <w:rsid w:val="00E75260"/>
  </w:style>
  <w:style w:type="paragraph" w:customStyle="1" w:styleId="7C011246C24A466B96EA5DC8A3B46617">
    <w:name w:val="7C011246C24A466B96EA5DC8A3B46617"/>
    <w:rsid w:val="00E75260"/>
  </w:style>
  <w:style w:type="paragraph" w:customStyle="1" w:styleId="460C6A3838FA463EACF4CF5FE2FAA835">
    <w:name w:val="460C6A3838FA463EACF4CF5FE2FAA835"/>
    <w:rsid w:val="00E75260"/>
  </w:style>
  <w:style w:type="paragraph" w:customStyle="1" w:styleId="0132CD9ED988403CAA938D1ECFAE6BB9">
    <w:name w:val="0132CD9ED988403CAA938D1ECFAE6BB9"/>
    <w:rsid w:val="00E75260"/>
  </w:style>
  <w:style w:type="paragraph" w:customStyle="1" w:styleId="934739042FEC46AD8122D24E1D247DBB">
    <w:name w:val="934739042FEC46AD8122D24E1D247DBB"/>
    <w:rsid w:val="00E75260"/>
  </w:style>
  <w:style w:type="paragraph" w:customStyle="1" w:styleId="81B16485B21542B4A05A61B003D2261C">
    <w:name w:val="81B16485B21542B4A05A61B003D2261C"/>
    <w:rsid w:val="00E75260"/>
  </w:style>
  <w:style w:type="paragraph" w:customStyle="1" w:styleId="73A90B5629FA44A5B98C6A10A00EA676">
    <w:name w:val="73A90B5629FA44A5B98C6A10A00EA676"/>
    <w:rsid w:val="00E75260"/>
  </w:style>
  <w:style w:type="paragraph" w:customStyle="1" w:styleId="D2B286F0028C4D65BF71B5FC2F39E034">
    <w:name w:val="D2B286F0028C4D65BF71B5FC2F39E034"/>
    <w:rsid w:val="00E75260"/>
  </w:style>
  <w:style w:type="paragraph" w:customStyle="1" w:styleId="E2CE8A694AEF4F989F640489BBC9B6C7">
    <w:name w:val="E2CE8A694AEF4F989F640489BBC9B6C7"/>
    <w:rsid w:val="00E75260"/>
  </w:style>
  <w:style w:type="paragraph" w:customStyle="1" w:styleId="496DC3A2C78245F1A85A5322D2F972E5">
    <w:name w:val="496DC3A2C78245F1A85A5322D2F972E5"/>
    <w:rsid w:val="00E75260"/>
  </w:style>
  <w:style w:type="paragraph" w:customStyle="1" w:styleId="75B4EDD15FB84BCDB04D57C27F5339DF">
    <w:name w:val="75B4EDD15FB84BCDB04D57C27F5339DF"/>
    <w:rsid w:val="00E75260"/>
  </w:style>
  <w:style w:type="paragraph" w:customStyle="1" w:styleId="BC18CCB906094DACB3986B66092F6533">
    <w:name w:val="BC18CCB906094DACB3986B66092F6533"/>
    <w:rsid w:val="00E75260"/>
  </w:style>
  <w:style w:type="paragraph" w:customStyle="1" w:styleId="B4422A6086B1471A937656F800EECE15">
    <w:name w:val="B4422A6086B1471A937656F800EECE15"/>
    <w:rsid w:val="00E75260"/>
  </w:style>
  <w:style w:type="paragraph" w:customStyle="1" w:styleId="A5604986E4CE477985626AC7B2584957">
    <w:name w:val="A5604986E4CE477985626AC7B2584957"/>
    <w:rsid w:val="00E75260"/>
  </w:style>
  <w:style w:type="paragraph" w:customStyle="1" w:styleId="5A7AB79688F34FF680DBEB509235350F">
    <w:name w:val="5A7AB79688F34FF680DBEB509235350F"/>
    <w:rsid w:val="00E75260"/>
  </w:style>
  <w:style w:type="paragraph" w:customStyle="1" w:styleId="9FF474CAC0F34B8092CD1DC13D65649B">
    <w:name w:val="9FF474CAC0F34B8092CD1DC13D65649B"/>
    <w:rsid w:val="00E752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5260"/>
    <w:rPr>
      <w:color w:val="808080"/>
    </w:rPr>
  </w:style>
  <w:style w:type="paragraph" w:customStyle="1" w:styleId="3777F913EEF84AA2994670295AE7052A">
    <w:name w:val="3777F913EEF84AA2994670295AE7052A"/>
  </w:style>
  <w:style w:type="paragraph" w:customStyle="1" w:styleId="244E73CE4C284D97A46D3BF6AEF41411">
    <w:name w:val="244E73CE4C284D97A46D3BF6AEF41411"/>
  </w:style>
  <w:style w:type="paragraph" w:customStyle="1" w:styleId="3275FB84395140618102B4A5FC7D3A88">
    <w:name w:val="3275FB84395140618102B4A5FC7D3A88"/>
  </w:style>
  <w:style w:type="paragraph" w:customStyle="1" w:styleId="6A294FD08A614648B79DF0D131C2F07B">
    <w:name w:val="6A294FD08A614648B79DF0D131C2F07B"/>
  </w:style>
  <w:style w:type="paragraph" w:customStyle="1" w:styleId="9BD1D656383046D9AB04B6BCA8B947D1">
    <w:name w:val="9BD1D656383046D9AB04B6BCA8B947D1"/>
  </w:style>
  <w:style w:type="paragraph" w:customStyle="1" w:styleId="4228C6D6092942D99C9175FEE155E112">
    <w:name w:val="4228C6D6092942D99C9175FEE155E112"/>
  </w:style>
  <w:style w:type="paragraph" w:customStyle="1" w:styleId="2A5AC1DABE684DDE8784B118B605D06B">
    <w:name w:val="2A5AC1DABE684DDE8784B118B605D06B"/>
  </w:style>
  <w:style w:type="paragraph" w:customStyle="1" w:styleId="B39FB472F2CC4E97849771D36BC57837">
    <w:name w:val="B39FB472F2CC4E97849771D36BC57837"/>
  </w:style>
  <w:style w:type="paragraph" w:customStyle="1" w:styleId="D5C3BFDC1E12477DA8C951589DCFAB82">
    <w:name w:val="D5C3BFDC1E12477DA8C951589DCFAB82"/>
  </w:style>
  <w:style w:type="paragraph" w:customStyle="1" w:styleId="DFBCE3A38043436EB1A51C8E107CDCE5">
    <w:name w:val="DFBCE3A38043436EB1A51C8E107CDCE5"/>
  </w:style>
  <w:style w:type="paragraph" w:customStyle="1" w:styleId="A6A1B4454E934682A6038A7C799629A9">
    <w:name w:val="A6A1B4454E934682A6038A7C799629A9"/>
  </w:style>
  <w:style w:type="paragraph" w:customStyle="1" w:styleId="9CBC33E67F6E450D9ED96F044A382713">
    <w:name w:val="9CBC33E67F6E450D9ED96F044A382713"/>
  </w:style>
  <w:style w:type="paragraph" w:customStyle="1" w:styleId="BB100230224F4A3D8447BB84D39B3327">
    <w:name w:val="BB100230224F4A3D8447BB84D39B3327"/>
  </w:style>
  <w:style w:type="paragraph" w:customStyle="1" w:styleId="21F24E3AD62942299CC46853F724C523">
    <w:name w:val="21F24E3AD62942299CC46853F724C523"/>
  </w:style>
  <w:style w:type="paragraph" w:customStyle="1" w:styleId="3C733D2D5D834E10ADAB84523B05AB7E">
    <w:name w:val="3C733D2D5D834E10ADAB84523B05AB7E"/>
  </w:style>
  <w:style w:type="paragraph" w:customStyle="1" w:styleId="3777F913EEF84AA2994670295AE7052A1">
    <w:name w:val="3777F913EEF84AA2994670295AE7052A1"/>
    <w:rsid w:val="00170416"/>
    <w:rPr>
      <w:rFonts w:eastAsiaTheme="minorHAnsi"/>
    </w:rPr>
  </w:style>
  <w:style w:type="paragraph" w:customStyle="1" w:styleId="244E73CE4C284D97A46D3BF6AEF414111">
    <w:name w:val="244E73CE4C284D97A46D3BF6AEF414111"/>
    <w:rsid w:val="00170416"/>
    <w:rPr>
      <w:rFonts w:eastAsiaTheme="minorHAnsi"/>
    </w:rPr>
  </w:style>
  <w:style w:type="paragraph" w:customStyle="1" w:styleId="3275FB84395140618102B4A5FC7D3A881">
    <w:name w:val="3275FB84395140618102B4A5FC7D3A881"/>
    <w:rsid w:val="00170416"/>
    <w:rPr>
      <w:rFonts w:eastAsiaTheme="minorHAnsi"/>
    </w:rPr>
  </w:style>
  <w:style w:type="paragraph" w:customStyle="1" w:styleId="6A294FD08A614648B79DF0D131C2F07B1">
    <w:name w:val="6A294FD08A614648B79DF0D131C2F07B1"/>
    <w:rsid w:val="00170416"/>
    <w:rPr>
      <w:rFonts w:eastAsiaTheme="minorHAnsi"/>
    </w:rPr>
  </w:style>
  <w:style w:type="paragraph" w:customStyle="1" w:styleId="9BD1D656383046D9AB04B6BCA8B947D11">
    <w:name w:val="9BD1D656383046D9AB04B6BCA8B947D11"/>
    <w:rsid w:val="00170416"/>
    <w:rPr>
      <w:rFonts w:eastAsiaTheme="minorHAnsi"/>
    </w:rPr>
  </w:style>
  <w:style w:type="paragraph" w:customStyle="1" w:styleId="4228C6D6092942D99C9175FEE155E1121">
    <w:name w:val="4228C6D6092942D99C9175FEE155E1121"/>
    <w:rsid w:val="00170416"/>
    <w:rPr>
      <w:rFonts w:eastAsiaTheme="minorHAnsi"/>
    </w:rPr>
  </w:style>
  <w:style w:type="paragraph" w:customStyle="1" w:styleId="2A5AC1DABE684DDE8784B118B605D06B1">
    <w:name w:val="2A5AC1DABE684DDE8784B118B605D06B1"/>
    <w:rsid w:val="00170416"/>
    <w:rPr>
      <w:rFonts w:eastAsiaTheme="minorHAnsi"/>
    </w:rPr>
  </w:style>
  <w:style w:type="paragraph" w:customStyle="1" w:styleId="B39FB472F2CC4E97849771D36BC578371">
    <w:name w:val="B39FB472F2CC4E97849771D36BC578371"/>
    <w:rsid w:val="00170416"/>
    <w:rPr>
      <w:rFonts w:eastAsiaTheme="minorHAnsi"/>
    </w:rPr>
  </w:style>
  <w:style w:type="paragraph" w:customStyle="1" w:styleId="D5C3BFDC1E12477DA8C951589DCFAB821">
    <w:name w:val="D5C3BFDC1E12477DA8C951589DCFAB821"/>
    <w:rsid w:val="00170416"/>
    <w:rPr>
      <w:rFonts w:eastAsiaTheme="minorHAnsi"/>
    </w:rPr>
  </w:style>
  <w:style w:type="paragraph" w:customStyle="1" w:styleId="DFBCE3A38043436EB1A51C8E107CDCE51">
    <w:name w:val="DFBCE3A38043436EB1A51C8E107CDCE51"/>
    <w:rsid w:val="00170416"/>
    <w:rPr>
      <w:rFonts w:eastAsiaTheme="minorHAnsi"/>
    </w:rPr>
  </w:style>
  <w:style w:type="paragraph" w:customStyle="1" w:styleId="A6A1B4454E934682A6038A7C799629A91">
    <w:name w:val="A6A1B4454E934682A6038A7C799629A91"/>
    <w:rsid w:val="00170416"/>
    <w:rPr>
      <w:rFonts w:eastAsiaTheme="minorHAnsi"/>
    </w:rPr>
  </w:style>
  <w:style w:type="paragraph" w:customStyle="1" w:styleId="9CBC33E67F6E450D9ED96F044A3827131">
    <w:name w:val="9CBC33E67F6E450D9ED96F044A3827131"/>
    <w:rsid w:val="00170416"/>
    <w:rPr>
      <w:rFonts w:eastAsiaTheme="minorHAnsi"/>
    </w:rPr>
  </w:style>
  <w:style w:type="paragraph" w:customStyle="1" w:styleId="BB100230224F4A3D8447BB84D39B33271">
    <w:name w:val="BB100230224F4A3D8447BB84D39B33271"/>
    <w:rsid w:val="00170416"/>
    <w:rPr>
      <w:rFonts w:eastAsiaTheme="minorHAnsi"/>
    </w:rPr>
  </w:style>
  <w:style w:type="paragraph" w:customStyle="1" w:styleId="21F24E3AD62942299CC46853F724C5231">
    <w:name w:val="21F24E3AD62942299CC46853F724C5231"/>
    <w:rsid w:val="00170416"/>
    <w:rPr>
      <w:rFonts w:eastAsiaTheme="minorHAnsi"/>
    </w:rPr>
  </w:style>
  <w:style w:type="paragraph" w:customStyle="1" w:styleId="3C733D2D5D834E10ADAB84523B05AB7E1">
    <w:name w:val="3C733D2D5D834E10ADAB84523B05AB7E1"/>
    <w:rsid w:val="00170416"/>
    <w:rPr>
      <w:rFonts w:eastAsiaTheme="minorHAnsi"/>
    </w:rPr>
  </w:style>
  <w:style w:type="paragraph" w:customStyle="1" w:styleId="7E936B19493D4C348A48573E46236C14">
    <w:name w:val="7E936B19493D4C348A48573E46236C14"/>
    <w:rsid w:val="0017041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514969BB010B4E2DA2AF3875945F7349">
    <w:name w:val="514969BB010B4E2DA2AF3875945F7349"/>
    <w:rsid w:val="00170416"/>
  </w:style>
  <w:style w:type="paragraph" w:customStyle="1" w:styleId="6D6BBE71AA984B5FAB111F4986A77375">
    <w:name w:val="6D6BBE71AA984B5FAB111F4986A77375"/>
    <w:rsid w:val="00170416"/>
  </w:style>
  <w:style w:type="paragraph" w:customStyle="1" w:styleId="A624207228204CEA8A21720F3AE97B7E">
    <w:name w:val="A624207228204CEA8A21720F3AE97B7E"/>
    <w:rsid w:val="00170416"/>
  </w:style>
  <w:style w:type="paragraph" w:customStyle="1" w:styleId="EEAB03D93332482B9EEC4B0741725536">
    <w:name w:val="EEAB03D93332482B9EEC4B0741725536"/>
    <w:rsid w:val="00170416"/>
  </w:style>
  <w:style w:type="paragraph" w:customStyle="1" w:styleId="0A4E16C86E094228870220C17966F907">
    <w:name w:val="0A4E16C86E094228870220C17966F907"/>
    <w:rsid w:val="00170416"/>
  </w:style>
  <w:style w:type="paragraph" w:customStyle="1" w:styleId="AE61D5CFBD6144D98C048AD0E974C460">
    <w:name w:val="AE61D5CFBD6144D98C048AD0E974C460"/>
    <w:rsid w:val="00170416"/>
  </w:style>
  <w:style w:type="paragraph" w:customStyle="1" w:styleId="88FCDA2CF38F426785F14461AF7867CA">
    <w:name w:val="88FCDA2CF38F426785F14461AF7867CA"/>
    <w:rsid w:val="00170416"/>
  </w:style>
  <w:style w:type="paragraph" w:customStyle="1" w:styleId="26C27DC7C3694D1EBFCD27FCBC060314">
    <w:name w:val="26C27DC7C3694D1EBFCD27FCBC060314"/>
    <w:rsid w:val="00170416"/>
  </w:style>
  <w:style w:type="paragraph" w:customStyle="1" w:styleId="C872BF49508947B7BFE0A50AD389D0BE">
    <w:name w:val="C872BF49508947B7BFE0A50AD389D0BE"/>
    <w:rsid w:val="00170416"/>
  </w:style>
  <w:style w:type="paragraph" w:customStyle="1" w:styleId="683A6915A855483FB1486CAD52401F53">
    <w:name w:val="683A6915A855483FB1486CAD52401F53"/>
    <w:rsid w:val="00170416"/>
  </w:style>
  <w:style w:type="paragraph" w:customStyle="1" w:styleId="7328B97067BD4963B2088CB7CF10B9EA">
    <w:name w:val="7328B97067BD4963B2088CB7CF10B9EA"/>
    <w:rsid w:val="00170416"/>
  </w:style>
  <w:style w:type="paragraph" w:customStyle="1" w:styleId="BC38B8D317BE40DEA5A582A4A6F6D8A0">
    <w:name w:val="BC38B8D317BE40DEA5A582A4A6F6D8A0"/>
    <w:rsid w:val="00170416"/>
  </w:style>
  <w:style w:type="paragraph" w:customStyle="1" w:styleId="F60992E38CD0402598BCF475F25DA398">
    <w:name w:val="F60992E38CD0402598BCF475F25DA398"/>
    <w:rsid w:val="00170416"/>
  </w:style>
  <w:style w:type="paragraph" w:customStyle="1" w:styleId="09E6C3AFFC3B4D14A0F03D9D4CE8BE59">
    <w:name w:val="09E6C3AFFC3B4D14A0F03D9D4CE8BE59"/>
    <w:rsid w:val="00170416"/>
  </w:style>
  <w:style w:type="paragraph" w:customStyle="1" w:styleId="A719EBBB77764ED59424EE4EAAD14493">
    <w:name w:val="A719EBBB77764ED59424EE4EAAD14493"/>
    <w:rsid w:val="00170416"/>
  </w:style>
  <w:style w:type="paragraph" w:customStyle="1" w:styleId="92EBEAA443DC427F94313E0000D4FD3B">
    <w:name w:val="92EBEAA443DC427F94313E0000D4FD3B"/>
    <w:rsid w:val="00170416"/>
  </w:style>
  <w:style w:type="paragraph" w:customStyle="1" w:styleId="F1AC5EA483F6447290E9C913E551E120">
    <w:name w:val="F1AC5EA483F6447290E9C913E551E120"/>
    <w:rsid w:val="00170416"/>
  </w:style>
  <w:style w:type="paragraph" w:customStyle="1" w:styleId="72D0DD1751B84EC78F671FE443989461">
    <w:name w:val="72D0DD1751B84EC78F671FE443989461"/>
    <w:rsid w:val="00170416"/>
  </w:style>
  <w:style w:type="paragraph" w:customStyle="1" w:styleId="79E674A7A68C46C98B3086EE6A0AEB59">
    <w:name w:val="79E674A7A68C46C98B3086EE6A0AEB59"/>
    <w:rsid w:val="00170416"/>
  </w:style>
  <w:style w:type="paragraph" w:customStyle="1" w:styleId="3F2B4D69F5EE438AA9941E6B04061639">
    <w:name w:val="3F2B4D69F5EE438AA9941E6B04061639"/>
    <w:rsid w:val="00170416"/>
  </w:style>
  <w:style w:type="paragraph" w:customStyle="1" w:styleId="AE6D5C88C1D34E0C9C44C0583C1C2D3F">
    <w:name w:val="AE6D5C88C1D34E0C9C44C0583C1C2D3F"/>
    <w:rsid w:val="00170416"/>
  </w:style>
  <w:style w:type="paragraph" w:customStyle="1" w:styleId="A61247904CFE42069A42B6116DA0C02D">
    <w:name w:val="A61247904CFE42069A42B6116DA0C02D"/>
    <w:rsid w:val="00170416"/>
  </w:style>
  <w:style w:type="paragraph" w:customStyle="1" w:styleId="FDAC7229EE0343A6A97F9E99CBE8CC4A">
    <w:name w:val="FDAC7229EE0343A6A97F9E99CBE8CC4A"/>
    <w:rsid w:val="00170416"/>
  </w:style>
  <w:style w:type="paragraph" w:customStyle="1" w:styleId="AD6BB3D1E63F4325874045D102809DC7">
    <w:name w:val="AD6BB3D1E63F4325874045D102809DC7"/>
    <w:rsid w:val="00170416"/>
  </w:style>
  <w:style w:type="paragraph" w:customStyle="1" w:styleId="0D8BE562A283472B97462059F5F71301">
    <w:name w:val="0D8BE562A283472B97462059F5F71301"/>
    <w:rsid w:val="00170416"/>
  </w:style>
  <w:style w:type="paragraph" w:customStyle="1" w:styleId="2A6B7291B18F47298472FAA986FED373">
    <w:name w:val="2A6B7291B18F47298472FAA986FED373"/>
    <w:rsid w:val="00170416"/>
  </w:style>
  <w:style w:type="paragraph" w:customStyle="1" w:styleId="557DBA1FB73843539AB221F04CEB607B">
    <w:name w:val="557DBA1FB73843539AB221F04CEB607B"/>
    <w:rsid w:val="00170416"/>
  </w:style>
  <w:style w:type="paragraph" w:customStyle="1" w:styleId="742C93221CA5434D93A684A60C78FAB1">
    <w:name w:val="742C93221CA5434D93A684A60C78FAB1"/>
    <w:rsid w:val="00170416"/>
  </w:style>
  <w:style w:type="paragraph" w:customStyle="1" w:styleId="B5A0AFBC68D14F90BB12C56D685B0A1D">
    <w:name w:val="B5A0AFBC68D14F90BB12C56D685B0A1D"/>
    <w:rsid w:val="00170416"/>
  </w:style>
  <w:style w:type="paragraph" w:customStyle="1" w:styleId="71832249F14C4E789248BA6D9E12ECE9">
    <w:name w:val="71832249F14C4E789248BA6D9E12ECE9"/>
    <w:rsid w:val="00170416"/>
  </w:style>
  <w:style w:type="paragraph" w:customStyle="1" w:styleId="63F9CAC77B534671BB2A31799924129D">
    <w:name w:val="63F9CAC77B534671BB2A31799924129D"/>
    <w:rsid w:val="00170416"/>
  </w:style>
  <w:style w:type="paragraph" w:customStyle="1" w:styleId="7F293931BF5B46B1BE5379FC0048D06A">
    <w:name w:val="7F293931BF5B46B1BE5379FC0048D06A"/>
    <w:rsid w:val="00170416"/>
  </w:style>
  <w:style w:type="paragraph" w:customStyle="1" w:styleId="EC703D5667B84181BE8E5B118A330680">
    <w:name w:val="EC703D5667B84181BE8E5B118A330680"/>
    <w:rsid w:val="00170416"/>
  </w:style>
  <w:style w:type="paragraph" w:customStyle="1" w:styleId="A4FCBF5B9D2A4582826F189FAAFFB535">
    <w:name w:val="A4FCBF5B9D2A4582826F189FAAFFB535"/>
    <w:rsid w:val="00170416"/>
  </w:style>
  <w:style w:type="paragraph" w:customStyle="1" w:styleId="75B5A1607BEB4BF689A0349F9A976B53">
    <w:name w:val="75B5A1607BEB4BF689A0349F9A976B53"/>
    <w:rsid w:val="00170416"/>
  </w:style>
  <w:style w:type="paragraph" w:customStyle="1" w:styleId="7B70E8D6549C45358A9AE63C139A342C">
    <w:name w:val="7B70E8D6549C45358A9AE63C139A342C"/>
    <w:rsid w:val="00170416"/>
  </w:style>
  <w:style w:type="paragraph" w:customStyle="1" w:styleId="C2D171119A1C474EA605827419AB7F23">
    <w:name w:val="C2D171119A1C474EA605827419AB7F23"/>
    <w:rsid w:val="00170416"/>
  </w:style>
  <w:style w:type="paragraph" w:customStyle="1" w:styleId="7295F3607D69461598B11D86B8B318E4">
    <w:name w:val="7295F3607D69461598B11D86B8B318E4"/>
    <w:rsid w:val="00170416"/>
  </w:style>
  <w:style w:type="paragraph" w:customStyle="1" w:styleId="6C8AB6074C4243328F229327B0A5AFD1">
    <w:name w:val="6C8AB6074C4243328F229327B0A5AFD1"/>
    <w:rsid w:val="00170416"/>
  </w:style>
  <w:style w:type="paragraph" w:customStyle="1" w:styleId="C077EC89B10844159A281FB173AC2510">
    <w:name w:val="C077EC89B10844159A281FB173AC2510"/>
    <w:rsid w:val="00170416"/>
  </w:style>
  <w:style w:type="paragraph" w:customStyle="1" w:styleId="5AFAA3B1BEA446568BD29ABFCAB532B9">
    <w:name w:val="5AFAA3B1BEA446568BD29ABFCAB532B9"/>
    <w:rsid w:val="00170416"/>
  </w:style>
  <w:style w:type="paragraph" w:customStyle="1" w:styleId="BB01217D581F41D5BAE66D51B2F42EC5">
    <w:name w:val="BB01217D581F41D5BAE66D51B2F42EC5"/>
    <w:rsid w:val="00170416"/>
  </w:style>
  <w:style w:type="paragraph" w:customStyle="1" w:styleId="867555C997EC4BBAB5F220485350787E">
    <w:name w:val="867555C997EC4BBAB5F220485350787E"/>
    <w:rsid w:val="00170416"/>
  </w:style>
  <w:style w:type="paragraph" w:customStyle="1" w:styleId="D97BCB3130364B1387D8C5FBA359EC75">
    <w:name w:val="D97BCB3130364B1387D8C5FBA359EC75"/>
    <w:rsid w:val="00170416"/>
  </w:style>
  <w:style w:type="paragraph" w:customStyle="1" w:styleId="CDB7A3189DFC433F911DB2B9A5FD3D95">
    <w:name w:val="CDB7A3189DFC433F911DB2B9A5FD3D95"/>
    <w:rsid w:val="00170416"/>
  </w:style>
  <w:style w:type="paragraph" w:customStyle="1" w:styleId="D2955FA692D84D91943D3C8250D8F054">
    <w:name w:val="D2955FA692D84D91943D3C8250D8F054"/>
    <w:rsid w:val="00170416"/>
  </w:style>
  <w:style w:type="paragraph" w:customStyle="1" w:styleId="96476E765B844128AB51E017956B8ECA">
    <w:name w:val="96476E765B844128AB51E017956B8ECA"/>
    <w:rsid w:val="00170416"/>
  </w:style>
  <w:style w:type="paragraph" w:customStyle="1" w:styleId="DB9FA05B2DC34678B579EEDC029B3BB9">
    <w:name w:val="DB9FA05B2DC34678B579EEDC029B3BB9"/>
    <w:rsid w:val="00170416"/>
  </w:style>
  <w:style w:type="paragraph" w:customStyle="1" w:styleId="194173343FED4F83B576E897A2E97E95">
    <w:name w:val="194173343FED4F83B576E897A2E97E95"/>
    <w:rsid w:val="00170416"/>
  </w:style>
  <w:style w:type="paragraph" w:customStyle="1" w:styleId="29EA6136A7B74E10BE3B5323CD772087">
    <w:name w:val="29EA6136A7B74E10BE3B5323CD772087"/>
    <w:rsid w:val="00170416"/>
  </w:style>
  <w:style w:type="paragraph" w:customStyle="1" w:styleId="9C82DF16A23946E7AD555FBAA0D42F61">
    <w:name w:val="9C82DF16A23946E7AD555FBAA0D42F61"/>
    <w:rsid w:val="00170416"/>
  </w:style>
  <w:style w:type="paragraph" w:customStyle="1" w:styleId="9C7DD1BA2B53496DAECA570A25B52B2C">
    <w:name w:val="9C7DD1BA2B53496DAECA570A25B52B2C"/>
    <w:rsid w:val="00170416"/>
  </w:style>
  <w:style w:type="paragraph" w:customStyle="1" w:styleId="4D2561B641A4419B9D0DC459479ADB4B">
    <w:name w:val="4D2561B641A4419B9D0DC459479ADB4B"/>
    <w:rsid w:val="00170416"/>
  </w:style>
  <w:style w:type="paragraph" w:customStyle="1" w:styleId="82C8C22DBD924F1D98AA7C1815C05AD0">
    <w:name w:val="82C8C22DBD924F1D98AA7C1815C05AD0"/>
    <w:rsid w:val="00170416"/>
  </w:style>
  <w:style w:type="paragraph" w:customStyle="1" w:styleId="7BBCB9CEBFEC4CFCB776A0AF921B9817">
    <w:name w:val="7BBCB9CEBFEC4CFCB776A0AF921B9817"/>
    <w:rsid w:val="00170416"/>
  </w:style>
  <w:style w:type="paragraph" w:customStyle="1" w:styleId="4D04DF4AED9C4BB197D2D8431C347620">
    <w:name w:val="4D04DF4AED9C4BB197D2D8431C347620"/>
    <w:rsid w:val="00170416"/>
  </w:style>
  <w:style w:type="paragraph" w:customStyle="1" w:styleId="37CB27D2797B4B42BEE74180DFEA5EB0">
    <w:name w:val="37CB27D2797B4B42BEE74180DFEA5EB0"/>
    <w:rsid w:val="00170416"/>
  </w:style>
  <w:style w:type="paragraph" w:customStyle="1" w:styleId="8CD81A7E22E04E50B175B0152F16BBCD">
    <w:name w:val="8CD81A7E22E04E50B175B0152F16BBCD"/>
    <w:rsid w:val="00170416"/>
  </w:style>
  <w:style w:type="paragraph" w:customStyle="1" w:styleId="14D83F9756854D7DA90D82E8E984C197">
    <w:name w:val="14D83F9756854D7DA90D82E8E984C197"/>
    <w:rsid w:val="00170416"/>
  </w:style>
  <w:style w:type="paragraph" w:customStyle="1" w:styleId="EE2FF3D54DF54EA5B3966DAEAF8CD1C6">
    <w:name w:val="EE2FF3D54DF54EA5B3966DAEAF8CD1C6"/>
    <w:rsid w:val="00170416"/>
  </w:style>
  <w:style w:type="paragraph" w:customStyle="1" w:styleId="CFAE82352B6648C8885245D14371E4A0">
    <w:name w:val="CFAE82352B6648C8885245D14371E4A0"/>
    <w:rsid w:val="00170416"/>
  </w:style>
  <w:style w:type="paragraph" w:customStyle="1" w:styleId="D5AC6CE4BC384888BA1A2E5B210886D9">
    <w:name w:val="D5AC6CE4BC384888BA1A2E5B210886D9"/>
    <w:rsid w:val="00170416"/>
  </w:style>
  <w:style w:type="paragraph" w:customStyle="1" w:styleId="ECE7C012449F4E929C67D05E7E6960E8">
    <w:name w:val="ECE7C012449F4E929C67D05E7E6960E8"/>
    <w:rsid w:val="00170416"/>
  </w:style>
  <w:style w:type="paragraph" w:customStyle="1" w:styleId="DA3198C510D74D62933DED66A4EEE6ED">
    <w:name w:val="DA3198C510D74D62933DED66A4EEE6ED"/>
    <w:rsid w:val="00170416"/>
  </w:style>
  <w:style w:type="paragraph" w:customStyle="1" w:styleId="18C68959C769454D92CB07011C576936">
    <w:name w:val="18C68959C769454D92CB07011C576936"/>
    <w:rsid w:val="00170416"/>
  </w:style>
  <w:style w:type="paragraph" w:customStyle="1" w:styleId="8824A7C8D9654B8A9971BCA90E5C6576">
    <w:name w:val="8824A7C8D9654B8A9971BCA90E5C6576"/>
    <w:rsid w:val="00170416"/>
  </w:style>
  <w:style w:type="paragraph" w:customStyle="1" w:styleId="8034C63C59AC4BB6A9300FC478EF2BC3">
    <w:name w:val="8034C63C59AC4BB6A9300FC478EF2BC3"/>
    <w:rsid w:val="00170416"/>
  </w:style>
  <w:style w:type="paragraph" w:customStyle="1" w:styleId="D916635A59EC48B885F00EF5D4C3F713">
    <w:name w:val="D916635A59EC48B885F00EF5D4C3F713"/>
    <w:rsid w:val="00170416"/>
  </w:style>
  <w:style w:type="paragraph" w:customStyle="1" w:styleId="C42B15EB61124844812DEE4F123AD848">
    <w:name w:val="C42B15EB61124844812DEE4F123AD848"/>
    <w:rsid w:val="00170416"/>
  </w:style>
  <w:style w:type="paragraph" w:customStyle="1" w:styleId="EC2F4694A6AD491ABD1132A067D02283">
    <w:name w:val="EC2F4694A6AD491ABD1132A067D02283"/>
    <w:rsid w:val="00170416"/>
  </w:style>
  <w:style w:type="paragraph" w:customStyle="1" w:styleId="38DE94CD07C442ADB994F34003B0AD5B">
    <w:name w:val="38DE94CD07C442ADB994F34003B0AD5B"/>
    <w:rsid w:val="00170416"/>
  </w:style>
  <w:style w:type="paragraph" w:customStyle="1" w:styleId="E48EE61E00A4491086B58600B912A57B">
    <w:name w:val="E48EE61E00A4491086B58600B912A57B"/>
    <w:rsid w:val="00170416"/>
  </w:style>
  <w:style w:type="paragraph" w:customStyle="1" w:styleId="F714BDC2A3F94CD1AE6C3A7F94ECDA47">
    <w:name w:val="F714BDC2A3F94CD1AE6C3A7F94ECDA47"/>
    <w:rsid w:val="00170416"/>
  </w:style>
  <w:style w:type="paragraph" w:customStyle="1" w:styleId="5EEA1E65F405464C8DE149254ED1449C">
    <w:name w:val="5EEA1E65F405464C8DE149254ED1449C"/>
    <w:rsid w:val="00170416"/>
  </w:style>
  <w:style w:type="paragraph" w:customStyle="1" w:styleId="181C3C3C69FC4E748C4B97991FF84F09">
    <w:name w:val="181C3C3C69FC4E748C4B97991FF84F09"/>
    <w:rsid w:val="00170416"/>
  </w:style>
  <w:style w:type="paragraph" w:customStyle="1" w:styleId="D145C098B6824D42AAFD06B7CDCBE74F">
    <w:name w:val="D145C098B6824D42AAFD06B7CDCBE74F"/>
    <w:rsid w:val="00170416"/>
  </w:style>
  <w:style w:type="paragraph" w:customStyle="1" w:styleId="D70A509A80224D23B9B6DA8FFE9CDAA5">
    <w:name w:val="D70A509A80224D23B9B6DA8FFE9CDAA5"/>
    <w:rsid w:val="00170416"/>
  </w:style>
  <w:style w:type="paragraph" w:customStyle="1" w:styleId="B9994807B7664EBD8A69CA50512DA1FB">
    <w:name w:val="B9994807B7664EBD8A69CA50512DA1FB"/>
    <w:rsid w:val="00170416"/>
  </w:style>
  <w:style w:type="paragraph" w:customStyle="1" w:styleId="55B4F9C412FF46C9B89B2A544A3C52CF">
    <w:name w:val="55B4F9C412FF46C9B89B2A544A3C52CF"/>
    <w:rsid w:val="00170416"/>
  </w:style>
  <w:style w:type="paragraph" w:customStyle="1" w:styleId="54BF6353D42D48D0BF1E980381B25714">
    <w:name w:val="54BF6353D42D48D0BF1E980381B25714"/>
    <w:rsid w:val="00170416"/>
  </w:style>
  <w:style w:type="paragraph" w:customStyle="1" w:styleId="0220623EFD02400AB129A6E478B40E8C">
    <w:name w:val="0220623EFD02400AB129A6E478B40E8C"/>
    <w:rsid w:val="00170416"/>
  </w:style>
  <w:style w:type="paragraph" w:customStyle="1" w:styleId="CB2F76DD048245F6B81C2A36AADEF949">
    <w:name w:val="CB2F76DD048245F6B81C2A36AADEF949"/>
    <w:rsid w:val="00170416"/>
  </w:style>
  <w:style w:type="paragraph" w:customStyle="1" w:styleId="344A6F6362D34B1299ED3D772C6BA2FF">
    <w:name w:val="344A6F6362D34B1299ED3D772C6BA2FF"/>
    <w:rsid w:val="00170416"/>
  </w:style>
  <w:style w:type="paragraph" w:customStyle="1" w:styleId="DB05842394244DFF916B6DB45FFFF0A6">
    <w:name w:val="DB05842394244DFF916B6DB45FFFF0A6"/>
    <w:rsid w:val="00170416"/>
  </w:style>
  <w:style w:type="paragraph" w:customStyle="1" w:styleId="48B0835AF27B4F448F86BA9A3A2C410C">
    <w:name w:val="48B0835AF27B4F448F86BA9A3A2C410C"/>
    <w:rsid w:val="00170416"/>
  </w:style>
  <w:style w:type="paragraph" w:customStyle="1" w:styleId="44A02AEAA3A347DEB18A1F68B8439E2F">
    <w:name w:val="44A02AEAA3A347DEB18A1F68B8439E2F"/>
    <w:rsid w:val="00170416"/>
  </w:style>
  <w:style w:type="paragraph" w:customStyle="1" w:styleId="A5138F1611614147A81DC0B7F9089695">
    <w:name w:val="A5138F1611614147A81DC0B7F9089695"/>
    <w:rsid w:val="00170416"/>
  </w:style>
  <w:style w:type="paragraph" w:customStyle="1" w:styleId="8853D77CC7E04AA18E18D254834C706C">
    <w:name w:val="8853D77CC7E04AA18E18D254834C706C"/>
    <w:rsid w:val="00170416"/>
  </w:style>
  <w:style w:type="paragraph" w:customStyle="1" w:styleId="C0C09E19EBEE4DF980120EAA1450F40E">
    <w:name w:val="C0C09E19EBEE4DF980120EAA1450F40E"/>
    <w:rsid w:val="00170416"/>
  </w:style>
  <w:style w:type="paragraph" w:customStyle="1" w:styleId="4CEAD009D0D64D63920B1F2152555F5F">
    <w:name w:val="4CEAD009D0D64D63920B1F2152555F5F"/>
    <w:rsid w:val="00170416"/>
  </w:style>
  <w:style w:type="paragraph" w:customStyle="1" w:styleId="35DD40BF67EE4D3B82C050F4342B7047">
    <w:name w:val="35DD40BF67EE4D3B82C050F4342B7047"/>
    <w:rsid w:val="00170416"/>
  </w:style>
  <w:style w:type="paragraph" w:customStyle="1" w:styleId="6F7CDC07142647B7A8792C81230688F1">
    <w:name w:val="6F7CDC07142647B7A8792C81230688F1"/>
    <w:rsid w:val="00170416"/>
  </w:style>
  <w:style w:type="paragraph" w:customStyle="1" w:styleId="DB3465F1BEDB4FBDB9E04ED095B8AC7F">
    <w:name w:val="DB3465F1BEDB4FBDB9E04ED095B8AC7F"/>
    <w:rsid w:val="00170416"/>
  </w:style>
  <w:style w:type="paragraph" w:customStyle="1" w:styleId="10A2036772604FE1A83A1B085324E6EE">
    <w:name w:val="10A2036772604FE1A83A1B085324E6EE"/>
    <w:rsid w:val="00170416"/>
  </w:style>
  <w:style w:type="paragraph" w:customStyle="1" w:styleId="5E2DBDB6316E4509BCB83A3B2E31A304">
    <w:name w:val="5E2DBDB6316E4509BCB83A3B2E31A304"/>
    <w:rsid w:val="00170416"/>
  </w:style>
  <w:style w:type="paragraph" w:customStyle="1" w:styleId="3CC3D63E93604F4B820FE63FAEC43AE6">
    <w:name w:val="3CC3D63E93604F4B820FE63FAEC43AE6"/>
    <w:rsid w:val="00170416"/>
  </w:style>
  <w:style w:type="paragraph" w:customStyle="1" w:styleId="A6952F864BAE47D6B360F73A7170CE15">
    <w:name w:val="A6952F864BAE47D6B360F73A7170CE15"/>
    <w:rsid w:val="00170416"/>
  </w:style>
  <w:style w:type="paragraph" w:customStyle="1" w:styleId="D1B589B63D53403EB4CF5D7143EBFA74">
    <w:name w:val="D1B589B63D53403EB4CF5D7143EBFA74"/>
    <w:rsid w:val="00170416"/>
  </w:style>
  <w:style w:type="paragraph" w:customStyle="1" w:styleId="BA233D36EA97475491C0AF25FB31D5ED">
    <w:name w:val="BA233D36EA97475491C0AF25FB31D5ED"/>
    <w:rsid w:val="00170416"/>
  </w:style>
  <w:style w:type="paragraph" w:customStyle="1" w:styleId="77E4B33D3C6D420D85997F7E98A0CA43">
    <w:name w:val="77E4B33D3C6D420D85997F7E98A0CA43"/>
    <w:rsid w:val="00170416"/>
  </w:style>
  <w:style w:type="paragraph" w:customStyle="1" w:styleId="CE6E46F844324387A39E3407168D3B36">
    <w:name w:val="CE6E46F844324387A39E3407168D3B36"/>
    <w:rsid w:val="00170416"/>
  </w:style>
  <w:style w:type="paragraph" w:customStyle="1" w:styleId="181F574CE2FA4A189BF7C35C7DD1CF60">
    <w:name w:val="181F574CE2FA4A189BF7C35C7DD1CF60"/>
    <w:rsid w:val="00170416"/>
  </w:style>
  <w:style w:type="paragraph" w:customStyle="1" w:styleId="F4D2103CA80F483991AAB1AE5DDE0B0D">
    <w:name w:val="F4D2103CA80F483991AAB1AE5DDE0B0D"/>
    <w:rsid w:val="00170416"/>
  </w:style>
  <w:style w:type="paragraph" w:customStyle="1" w:styleId="392F910038EC401A9E346A47F2B00C0D">
    <w:name w:val="392F910038EC401A9E346A47F2B00C0D"/>
    <w:rsid w:val="00170416"/>
  </w:style>
  <w:style w:type="paragraph" w:customStyle="1" w:styleId="90C042AB3A144B108223A4FFC41726E3">
    <w:name w:val="90C042AB3A144B108223A4FFC41726E3"/>
    <w:rsid w:val="00170416"/>
  </w:style>
  <w:style w:type="paragraph" w:customStyle="1" w:styleId="7F3C24CFDF5747F39CAB65ACF091D5DE">
    <w:name w:val="7F3C24CFDF5747F39CAB65ACF091D5DE"/>
    <w:rsid w:val="00170416"/>
  </w:style>
  <w:style w:type="paragraph" w:customStyle="1" w:styleId="4626DC641C7F46E1B26FF6652FE88028">
    <w:name w:val="4626DC641C7F46E1B26FF6652FE88028"/>
    <w:rsid w:val="00170416"/>
  </w:style>
  <w:style w:type="paragraph" w:customStyle="1" w:styleId="90B808C720144CCB85264BA7E1A6D4E8">
    <w:name w:val="90B808C720144CCB85264BA7E1A6D4E8"/>
    <w:rsid w:val="00170416"/>
  </w:style>
  <w:style w:type="paragraph" w:customStyle="1" w:styleId="2ECDD19C987C432AAF9CE2C5E0A004E3">
    <w:name w:val="2ECDD19C987C432AAF9CE2C5E0A004E3"/>
    <w:rsid w:val="00170416"/>
  </w:style>
  <w:style w:type="paragraph" w:customStyle="1" w:styleId="3B71FCD997E74BA7B1D36DDE794003B5">
    <w:name w:val="3B71FCD997E74BA7B1D36DDE794003B5"/>
    <w:rsid w:val="00170416"/>
  </w:style>
  <w:style w:type="paragraph" w:customStyle="1" w:styleId="5D5D32A602F241149A8176D3BA7E4ADD">
    <w:name w:val="5D5D32A602F241149A8176D3BA7E4ADD"/>
    <w:rsid w:val="00170416"/>
  </w:style>
  <w:style w:type="paragraph" w:customStyle="1" w:styleId="1B7C4EED25614F82A26284AC7681C779">
    <w:name w:val="1B7C4EED25614F82A26284AC7681C779"/>
    <w:rsid w:val="00170416"/>
  </w:style>
  <w:style w:type="paragraph" w:customStyle="1" w:styleId="D21F4094ECEC4173BC0A78AFE78D33CF">
    <w:name w:val="D21F4094ECEC4173BC0A78AFE78D33CF"/>
    <w:rsid w:val="00170416"/>
  </w:style>
  <w:style w:type="paragraph" w:customStyle="1" w:styleId="21F5950646C445FEB7D50C79E928639F">
    <w:name w:val="21F5950646C445FEB7D50C79E928639F"/>
    <w:rsid w:val="00170416"/>
  </w:style>
  <w:style w:type="paragraph" w:customStyle="1" w:styleId="B9A0B12A19594E51875CFD57BA43555B">
    <w:name w:val="B9A0B12A19594E51875CFD57BA43555B"/>
    <w:rsid w:val="00170416"/>
  </w:style>
  <w:style w:type="paragraph" w:customStyle="1" w:styleId="8A558D5F4C744684A15ABF9C202D83CE">
    <w:name w:val="8A558D5F4C744684A15ABF9C202D83CE"/>
    <w:rsid w:val="00170416"/>
  </w:style>
  <w:style w:type="paragraph" w:customStyle="1" w:styleId="E1E5F7605C0E46C6BAF120972DF2626C">
    <w:name w:val="E1E5F7605C0E46C6BAF120972DF2626C"/>
    <w:rsid w:val="00170416"/>
  </w:style>
  <w:style w:type="paragraph" w:customStyle="1" w:styleId="E9CDE366FFB64F29A87DE43CFB6D4B0C">
    <w:name w:val="E9CDE366FFB64F29A87DE43CFB6D4B0C"/>
    <w:rsid w:val="00170416"/>
  </w:style>
  <w:style w:type="paragraph" w:customStyle="1" w:styleId="E9CDEAD71C4A409E9D1BAE75612623D9">
    <w:name w:val="E9CDEAD71C4A409E9D1BAE75612623D9"/>
    <w:rsid w:val="00170416"/>
  </w:style>
  <w:style w:type="paragraph" w:customStyle="1" w:styleId="B39FAB8FB38740AAB7823378AFC58FC4">
    <w:name w:val="B39FAB8FB38740AAB7823378AFC58FC4"/>
    <w:rsid w:val="00170416"/>
  </w:style>
  <w:style w:type="paragraph" w:customStyle="1" w:styleId="5291DC72A81141068A0FA249A18EB62C">
    <w:name w:val="5291DC72A81141068A0FA249A18EB62C"/>
    <w:rsid w:val="00170416"/>
  </w:style>
  <w:style w:type="paragraph" w:customStyle="1" w:styleId="98BA4E4BC3704CD8B280718B36BD68A4">
    <w:name w:val="98BA4E4BC3704CD8B280718B36BD68A4"/>
    <w:rsid w:val="00170416"/>
  </w:style>
  <w:style w:type="paragraph" w:customStyle="1" w:styleId="B7D56D8805414EECBB90232AC32A906F">
    <w:name w:val="B7D56D8805414EECBB90232AC32A906F"/>
    <w:rsid w:val="00170416"/>
  </w:style>
  <w:style w:type="paragraph" w:customStyle="1" w:styleId="2A56B88E3290415F817255BDC3C98685">
    <w:name w:val="2A56B88E3290415F817255BDC3C98685"/>
    <w:rsid w:val="00170416"/>
  </w:style>
  <w:style w:type="paragraph" w:customStyle="1" w:styleId="2FBBFD4845B64699801A3814C3325A7C">
    <w:name w:val="2FBBFD4845B64699801A3814C3325A7C"/>
    <w:rsid w:val="00170416"/>
  </w:style>
  <w:style w:type="paragraph" w:customStyle="1" w:styleId="F22841CA44C54FA59500AB12362A3549">
    <w:name w:val="F22841CA44C54FA59500AB12362A3549"/>
    <w:rsid w:val="00170416"/>
  </w:style>
  <w:style w:type="paragraph" w:customStyle="1" w:styleId="7A70A0F32CDD4284B596AB0ADC52A5FF">
    <w:name w:val="7A70A0F32CDD4284B596AB0ADC52A5FF"/>
    <w:rsid w:val="00170416"/>
  </w:style>
  <w:style w:type="paragraph" w:customStyle="1" w:styleId="0A7981A8F9784AA68657323E0F314BD8">
    <w:name w:val="0A7981A8F9784AA68657323E0F314BD8"/>
    <w:rsid w:val="00170416"/>
  </w:style>
  <w:style w:type="paragraph" w:customStyle="1" w:styleId="351A8F890B28495EB4AC34727839BE0B">
    <w:name w:val="351A8F890B28495EB4AC34727839BE0B"/>
    <w:rsid w:val="00170416"/>
  </w:style>
  <w:style w:type="paragraph" w:customStyle="1" w:styleId="85272009E32849B5AAF913345668CD13">
    <w:name w:val="85272009E32849B5AAF913345668CD13"/>
    <w:rsid w:val="00170416"/>
  </w:style>
  <w:style w:type="paragraph" w:customStyle="1" w:styleId="DEC788B8E4C04487B07B1C9A46731E40">
    <w:name w:val="DEC788B8E4C04487B07B1C9A46731E40"/>
    <w:rsid w:val="00170416"/>
  </w:style>
  <w:style w:type="paragraph" w:customStyle="1" w:styleId="ABC020BB8FA24651A134AA796D9720D1">
    <w:name w:val="ABC020BB8FA24651A134AA796D9720D1"/>
    <w:rsid w:val="00170416"/>
  </w:style>
  <w:style w:type="paragraph" w:customStyle="1" w:styleId="BF7651763A5D4F939076263099688887">
    <w:name w:val="BF7651763A5D4F939076263099688887"/>
    <w:rsid w:val="00170416"/>
  </w:style>
  <w:style w:type="paragraph" w:customStyle="1" w:styleId="FF64FFFB878D4532A0EA7BA8F80EC797">
    <w:name w:val="FF64FFFB878D4532A0EA7BA8F80EC797"/>
    <w:rsid w:val="00170416"/>
  </w:style>
  <w:style w:type="paragraph" w:customStyle="1" w:styleId="E02D35983C274D74BE997CCABD3D0DEC">
    <w:name w:val="E02D35983C274D74BE997CCABD3D0DEC"/>
    <w:rsid w:val="00170416"/>
  </w:style>
  <w:style w:type="paragraph" w:customStyle="1" w:styleId="B31F427BEE314C7A8E7FF1CB062BC28A">
    <w:name w:val="B31F427BEE314C7A8E7FF1CB062BC28A"/>
    <w:rsid w:val="00170416"/>
  </w:style>
  <w:style w:type="paragraph" w:customStyle="1" w:styleId="523ABA1955BF47ACA7B7555DF991D628">
    <w:name w:val="523ABA1955BF47ACA7B7555DF991D628"/>
    <w:rsid w:val="00170416"/>
  </w:style>
  <w:style w:type="paragraph" w:customStyle="1" w:styleId="6AA1A84D2EBF4A259ED1786150D7CDB2">
    <w:name w:val="6AA1A84D2EBF4A259ED1786150D7CDB2"/>
    <w:rsid w:val="00170416"/>
  </w:style>
  <w:style w:type="paragraph" w:customStyle="1" w:styleId="D3563F7A56014B03ABE0775916876C1E">
    <w:name w:val="D3563F7A56014B03ABE0775916876C1E"/>
    <w:rsid w:val="00170416"/>
  </w:style>
  <w:style w:type="paragraph" w:customStyle="1" w:styleId="82D054CFBF384DBD89332D24FE412616">
    <w:name w:val="82D054CFBF384DBD89332D24FE412616"/>
    <w:rsid w:val="00170416"/>
  </w:style>
  <w:style w:type="paragraph" w:customStyle="1" w:styleId="3691142440D8433895E8E716B3014FFF">
    <w:name w:val="3691142440D8433895E8E716B3014FFF"/>
    <w:rsid w:val="00170416"/>
  </w:style>
  <w:style w:type="paragraph" w:customStyle="1" w:styleId="F01E8F6BE5A945DE94D62926EFA62B6B">
    <w:name w:val="F01E8F6BE5A945DE94D62926EFA62B6B"/>
    <w:rsid w:val="00170416"/>
  </w:style>
  <w:style w:type="paragraph" w:customStyle="1" w:styleId="E25ED37D00174582978B30E6FBF82343">
    <w:name w:val="E25ED37D00174582978B30E6FBF82343"/>
    <w:rsid w:val="00170416"/>
  </w:style>
  <w:style w:type="paragraph" w:customStyle="1" w:styleId="0BFBEC7BFF3B4D5BBBBCD011C024EE41">
    <w:name w:val="0BFBEC7BFF3B4D5BBBBCD011C024EE41"/>
    <w:rsid w:val="00170416"/>
  </w:style>
  <w:style w:type="paragraph" w:customStyle="1" w:styleId="65D15872587F4A15A90454389B1BC2BA">
    <w:name w:val="65D15872587F4A15A90454389B1BC2BA"/>
    <w:rsid w:val="00170416"/>
  </w:style>
  <w:style w:type="paragraph" w:customStyle="1" w:styleId="BF8E723CBE2C440890D879698B08B706">
    <w:name w:val="BF8E723CBE2C440890D879698B08B706"/>
    <w:rsid w:val="00170416"/>
  </w:style>
  <w:style w:type="paragraph" w:customStyle="1" w:styleId="C91237BC110549F2A87B2F365ED2846C">
    <w:name w:val="C91237BC110549F2A87B2F365ED2846C"/>
    <w:rsid w:val="00170416"/>
  </w:style>
  <w:style w:type="paragraph" w:customStyle="1" w:styleId="DAE4AC1808B44AB4AB04EF2747964EBC">
    <w:name w:val="DAE4AC1808B44AB4AB04EF2747964EBC"/>
    <w:rsid w:val="00170416"/>
  </w:style>
  <w:style w:type="paragraph" w:customStyle="1" w:styleId="C34215AA8206482CA738C45DBA13D6F2">
    <w:name w:val="C34215AA8206482CA738C45DBA13D6F2"/>
    <w:rsid w:val="00170416"/>
  </w:style>
  <w:style w:type="paragraph" w:customStyle="1" w:styleId="499AC433135A4F2DA4C1901E7462768D">
    <w:name w:val="499AC433135A4F2DA4C1901E7462768D"/>
    <w:rsid w:val="00170416"/>
  </w:style>
  <w:style w:type="paragraph" w:customStyle="1" w:styleId="9A2F29C2FC1047BF974C6F5EF55D16CB">
    <w:name w:val="9A2F29C2FC1047BF974C6F5EF55D16CB"/>
    <w:rsid w:val="00170416"/>
  </w:style>
  <w:style w:type="paragraph" w:customStyle="1" w:styleId="A97C4BB3F70745D1B8EF17B8509EFBB5">
    <w:name w:val="A97C4BB3F70745D1B8EF17B8509EFBB5"/>
    <w:rsid w:val="00170416"/>
  </w:style>
  <w:style w:type="paragraph" w:customStyle="1" w:styleId="BFA286E6831A4EBD934839C75406F3CB">
    <w:name w:val="BFA286E6831A4EBD934839C75406F3CB"/>
    <w:rsid w:val="00170416"/>
  </w:style>
  <w:style w:type="paragraph" w:customStyle="1" w:styleId="65E7F0D2C7A64BC8B52550C49641D566">
    <w:name w:val="65E7F0D2C7A64BC8B52550C49641D566"/>
    <w:rsid w:val="00170416"/>
  </w:style>
  <w:style w:type="paragraph" w:customStyle="1" w:styleId="58FDA854026F4DB2A3B27421BAEBCDC2">
    <w:name w:val="58FDA854026F4DB2A3B27421BAEBCDC2"/>
    <w:rsid w:val="00170416"/>
  </w:style>
  <w:style w:type="paragraph" w:customStyle="1" w:styleId="F446940CB89D425E94FCA4FF68C2CEF6">
    <w:name w:val="F446940CB89D425E94FCA4FF68C2CEF6"/>
    <w:rsid w:val="00170416"/>
  </w:style>
  <w:style w:type="paragraph" w:customStyle="1" w:styleId="AC9BE516717F466DA5E86E6C922F1707">
    <w:name w:val="AC9BE516717F466DA5E86E6C922F1707"/>
    <w:rsid w:val="00170416"/>
  </w:style>
  <w:style w:type="paragraph" w:customStyle="1" w:styleId="4A5337C5A5414EEB8D370649F9CE9B55">
    <w:name w:val="4A5337C5A5414EEB8D370649F9CE9B55"/>
    <w:rsid w:val="00170416"/>
  </w:style>
  <w:style w:type="paragraph" w:customStyle="1" w:styleId="C2380E77D851439E921E9CA40BAA2248">
    <w:name w:val="C2380E77D851439E921E9CA40BAA2248"/>
    <w:rsid w:val="00170416"/>
  </w:style>
  <w:style w:type="paragraph" w:customStyle="1" w:styleId="F5EEEE529EF74F3BB2FF35AF2114BF31">
    <w:name w:val="F5EEEE529EF74F3BB2FF35AF2114BF31"/>
    <w:rsid w:val="00170416"/>
  </w:style>
  <w:style w:type="paragraph" w:customStyle="1" w:styleId="3C7316D763DF470CA98AE91CB626E408">
    <w:name w:val="3C7316D763DF470CA98AE91CB626E408"/>
    <w:rsid w:val="00170416"/>
  </w:style>
  <w:style w:type="paragraph" w:customStyle="1" w:styleId="715F12733FA447058BEEE923A6347494">
    <w:name w:val="715F12733FA447058BEEE923A6347494"/>
    <w:rsid w:val="00170416"/>
  </w:style>
  <w:style w:type="paragraph" w:customStyle="1" w:styleId="D519AECD680646C4B1AD73EB178256E2">
    <w:name w:val="D519AECD680646C4B1AD73EB178256E2"/>
    <w:rsid w:val="00170416"/>
  </w:style>
  <w:style w:type="paragraph" w:customStyle="1" w:styleId="3C8EF7F88FC14739BCCD40A48E787146">
    <w:name w:val="3C8EF7F88FC14739BCCD40A48E787146"/>
    <w:rsid w:val="00170416"/>
  </w:style>
  <w:style w:type="paragraph" w:customStyle="1" w:styleId="DD5E8C7FE9684084AA8946ED74100547">
    <w:name w:val="DD5E8C7FE9684084AA8946ED74100547"/>
    <w:rsid w:val="00170416"/>
  </w:style>
  <w:style w:type="paragraph" w:customStyle="1" w:styleId="CCCB8654F33444F793996758D66FED2C">
    <w:name w:val="CCCB8654F33444F793996758D66FED2C"/>
    <w:rsid w:val="00170416"/>
  </w:style>
  <w:style w:type="paragraph" w:customStyle="1" w:styleId="C262445F16FE4FE8BE507391BBAADE98">
    <w:name w:val="C262445F16FE4FE8BE507391BBAADE98"/>
    <w:rsid w:val="00170416"/>
  </w:style>
  <w:style w:type="paragraph" w:customStyle="1" w:styleId="AA76E2BD381B445296BB79ED7F5699A5">
    <w:name w:val="AA76E2BD381B445296BB79ED7F5699A5"/>
    <w:rsid w:val="00170416"/>
  </w:style>
  <w:style w:type="paragraph" w:customStyle="1" w:styleId="647B0A5CEB944A8B95C0A05968E21342">
    <w:name w:val="647B0A5CEB944A8B95C0A05968E21342"/>
    <w:rsid w:val="00170416"/>
  </w:style>
  <w:style w:type="paragraph" w:customStyle="1" w:styleId="C6487371F63F432D9FDAC4D7C24484DC">
    <w:name w:val="C6487371F63F432D9FDAC4D7C24484DC"/>
    <w:rsid w:val="00170416"/>
  </w:style>
  <w:style w:type="paragraph" w:customStyle="1" w:styleId="61AEED8C00CA41F19F057D283DAD705A">
    <w:name w:val="61AEED8C00CA41F19F057D283DAD705A"/>
    <w:rsid w:val="00170416"/>
  </w:style>
  <w:style w:type="paragraph" w:customStyle="1" w:styleId="821B1D43A20C48098CEFA9E8BFAC3ECB">
    <w:name w:val="821B1D43A20C48098CEFA9E8BFAC3ECB"/>
    <w:rsid w:val="00170416"/>
  </w:style>
  <w:style w:type="paragraph" w:customStyle="1" w:styleId="E97CD212A8A64E0A89E9EFDC45730243">
    <w:name w:val="E97CD212A8A64E0A89E9EFDC45730243"/>
    <w:rsid w:val="00170416"/>
  </w:style>
  <w:style w:type="paragraph" w:customStyle="1" w:styleId="AD4D534413CF40819184DFEC446CB439">
    <w:name w:val="AD4D534413CF40819184DFEC446CB439"/>
    <w:rsid w:val="00170416"/>
  </w:style>
  <w:style w:type="paragraph" w:customStyle="1" w:styleId="9BE33BD7FA4549ACA65C0010D29EC08A">
    <w:name w:val="9BE33BD7FA4549ACA65C0010D29EC08A"/>
    <w:rsid w:val="00170416"/>
  </w:style>
  <w:style w:type="paragraph" w:customStyle="1" w:styleId="F1F8594BE24444BAA9A85812284363A1">
    <w:name w:val="F1F8594BE24444BAA9A85812284363A1"/>
    <w:rsid w:val="00170416"/>
  </w:style>
  <w:style w:type="paragraph" w:customStyle="1" w:styleId="4B32AF80D594405D9EA48E58840346FE">
    <w:name w:val="4B32AF80D594405D9EA48E58840346FE"/>
    <w:rsid w:val="00170416"/>
  </w:style>
  <w:style w:type="paragraph" w:customStyle="1" w:styleId="F9B864EFA0794B5F9E976E27E9686FE6">
    <w:name w:val="F9B864EFA0794B5F9E976E27E9686FE6"/>
    <w:rsid w:val="00170416"/>
  </w:style>
  <w:style w:type="paragraph" w:customStyle="1" w:styleId="14CF7559D10D449C8F9B55B280187A46">
    <w:name w:val="14CF7559D10D449C8F9B55B280187A46"/>
    <w:rsid w:val="00170416"/>
  </w:style>
  <w:style w:type="paragraph" w:customStyle="1" w:styleId="F0086CBC6668450CB85520E7E0B58196">
    <w:name w:val="F0086CBC6668450CB85520E7E0B58196"/>
    <w:rsid w:val="00170416"/>
  </w:style>
  <w:style w:type="paragraph" w:customStyle="1" w:styleId="1FA750032D6945B893424C1F165CEF29">
    <w:name w:val="1FA750032D6945B893424C1F165CEF29"/>
    <w:rsid w:val="00170416"/>
  </w:style>
  <w:style w:type="paragraph" w:customStyle="1" w:styleId="7C4744924ED24CD38BA3A1351895AB61">
    <w:name w:val="7C4744924ED24CD38BA3A1351895AB61"/>
    <w:rsid w:val="00170416"/>
  </w:style>
  <w:style w:type="paragraph" w:customStyle="1" w:styleId="2FB95DB7A29B4B2A9F1F6AD64B983241">
    <w:name w:val="2FB95DB7A29B4B2A9F1F6AD64B983241"/>
    <w:rsid w:val="00170416"/>
  </w:style>
  <w:style w:type="paragraph" w:customStyle="1" w:styleId="37625B9AA0274316A6091E78C4356E0A">
    <w:name w:val="37625B9AA0274316A6091E78C4356E0A"/>
    <w:rsid w:val="00170416"/>
  </w:style>
  <w:style w:type="paragraph" w:customStyle="1" w:styleId="DCE9612D5EA9443FAD9184085283E976">
    <w:name w:val="DCE9612D5EA9443FAD9184085283E976"/>
    <w:rsid w:val="00170416"/>
  </w:style>
  <w:style w:type="paragraph" w:customStyle="1" w:styleId="38382A190E82430280D6192A76BC2C20">
    <w:name w:val="38382A190E82430280D6192A76BC2C20"/>
    <w:rsid w:val="00170416"/>
  </w:style>
  <w:style w:type="paragraph" w:customStyle="1" w:styleId="A04B7B3A78964F029211687561422CB0">
    <w:name w:val="A04B7B3A78964F029211687561422CB0"/>
    <w:rsid w:val="00170416"/>
  </w:style>
  <w:style w:type="paragraph" w:customStyle="1" w:styleId="71174063C183438E9F6D81671E1C4EA2">
    <w:name w:val="71174063C183438E9F6D81671E1C4EA2"/>
    <w:rsid w:val="00170416"/>
  </w:style>
  <w:style w:type="paragraph" w:customStyle="1" w:styleId="9AAF258A589D43ABBB7DA716C4BE7436">
    <w:name w:val="9AAF258A589D43ABBB7DA716C4BE7436"/>
    <w:rsid w:val="00170416"/>
  </w:style>
  <w:style w:type="paragraph" w:customStyle="1" w:styleId="A76B41E33B114331B719A291617F46F5">
    <w:name w:val="A76B41E33B114331B719A291617F46F5"/>
    <w:rsid w:val="00170416"/>
  </w:style>
  <w:style w:type="paragraph" w:customStyle="1" w:styleId="DFE022812C7E4AF89EBE32B6BC661CE7">
    <w:name w:val="DFE022812C7E4AF89EBE32B6BC661CE7"/>
    <w:rsid w:val="00170416"/>
  </w:style>
  <w:style w:type="paragraph" w:customStyle="1" w:styleId="068F128D965F4532A65DE4870A5A5FEF">
    <w:name w:val="068F128D965F4532A65DE4870A5A5FEF"/>
    <w:rsid w:val="00170416"/>
  </w:style>
  <w:style w:type="paragraph" w:customStyle="1" w:styleId="088B050606264E6CA3EF8380A9E0B18A">
    <w:name w:val="088B050606264E6CA3EF8380A9E0B18A"/>
    <w:rsid w:val="00170416"/>
  </w:style>
  <w:style w:type="paragraph" w:customStyle="1" w:styleId="174A23BA1E3E4DB6A338135ABE92F197">
    <w:name w:val="174A23BA1E3E4DB6A338135ABE92F197"/>
    <w:rsid w:val="00170416"/>
  </w:style>
  <w:style w:type="paragraph" w:customStyle="1" w:styleId="7C25BB5BCF3A407C8C91BCB35C1E2137">
    <w:name w:val="7C25BB5BCF3A407C8C91BCB35C1E2137"/>
    <w:rsid w:val="00170416"/>
  </w:style>
  <w:style w:type="paragraph" w:customStyle="1" w:styleId="93D5F9476E8B4401BF0427145F2956DA">
    <w:name w:val="93D5F9476E8B4401BF0427145F2956DA"/>
    <w:rsid w:val="00170416"/>
  </w:style>
  <w:style w:type="paragraph" w:customStyle="1" w:styleId="6DC0F558F23146F6BC570AB5C8F7CB27">
    <w:name w:val="6DC0F558F23146F6BC570AB5C8F7CB27"/>
    <w:rsid w:val="00170416"/>
  </w:style>
  <w:style w:type="paragraph" w:customStyle="1" w:styleId="C6AE99B612CB482F8D8CC8AFBA10A267">
    <w:name w:val="C6AE99B612CB482F8D8CC8AFBA10A267"/>
    <w:rsid w:val="00170416"/>
  </w:style>
  <w:style w:type="paragraph" w:customStyle="1" w:styleId="D13E1649BB8D442396A1228158073CDC">
    <w:name w:val="D13E1649BB8D442396A1228158073CDC"/>
    <w:rsid w:val="00170416"/>
  </w:style>
  <w:style w:type="paragraph" w:customStyle="1" w:styleId="26AE7FE20B194D7C9C7C4B179B2D3B07">
    <w:name w:val="26AE7FE20B194D7C9C7C4B179B2D3B07"/>
    <w:rsid w:val="00170416"/>
  </w:style>
  <w:style w:type="paragraph" w:customStyle="1" w:styleId="0AB85016E27E4A0CB418283D1DD64B93">
    <w:name w:val="0AB85016E27E4A0CB418283D1DD64B93"/>
    <w:rsid w:val="00170416"/>
  </w:style>
  <w:style w:type="paragraph" w:customStyle="1" w:styleId="F4955E4BB8C34418B72A9B8C8BFD4A12">
    <w:name w:val="F4955E4BB8C34418B72A9B8C8BFD4A12"/>
    <w:rsid w:val="00170416"/>
  </w:style>
  <w:style w:type="paragraph" w:customStyle="1" w:styleId="522851BE3AD04482A597B01C33BA306D">
    <w:name w:val="522851BE3AD04482A597B01C33BA306D"/>
    <w:rsid w:val="00170416"/>
  </w:style>
  <w:style w:type="paragraph" w:customStyle="1" w:styleId="8674A3126058441EB01AB12BAED28A93">
    <w:name w:val="8674A3126058441EB01AB12BAED28A93"/>
    <w:rsid w:val="00170416"/>
  </w:style>
  <w:style w:type="paragraph" w:customStyle="1" w:styleId="4E4E10825B1043E09143C5A354B4134E">
    <w:name w:val="4E4E10825B1043E09143C5A354B4134E"/>
    <w:rsid w:val="00170416"/>
  </w:style>
  <w:style w:type="paragraph" w:customStyle="1" w:styleId="0073D49ED0EB471D9144CBEB0C9A67E1">
    <w:name w:val="0073D49ED0EB471D9144CBEB0C9A67E1"/>
    <w:rsid w:val="00170416"/>
  </w:style>
  <w:style w:type="paragraph" w:customStyle="1" w:styleId="607B4D6626474D6C96768679058E9AC0">
    <w:name w:val="607B4D6626474D6C96768679058E9AC0"/>
    <w:rsid w:val="00170416"/>
  </w:style>
  <w:style w:type="paragraph" w:customStyle="1" w:styleId="E59143BEFACE4282A1DD5C3F6D1D3B0A">
    <w:name w:val="E59143BEFACE4282A1DD5C3F6D1D3B0A"/>
    <w:rsid w:val="00170416"/>
  </w:style>
  <w:style w:type="paragraph" w:customStyle="1" w:styleId="3EAC3EAE227A4C1BAE487159BF4BE4C3">
    <w:name w:val="3EAC3EAE227A4C1BAE487159BF4BE4C3"/>
    <w:rsid w:val="00170416"/>
  </w:style>
  <w:style w:type="paragraph" w:customStyle="1" w:styleId="9E3F47F5F5E04B64BF86B7F478679F93">
    <w:name w:val="9E3F47F5F5E04B64BF86B7F478679F93"/>
    <w:rsid w:val="00170416"/>
  </w:style>
  <w:style w:type="paragraph" w:customStyle="1" w:styleId="AB7E6839468844FE9D71A525FB0DCD4F">
    <w:name w:val="AB7E6839468844FE9D71A525FB0DCD4F"/>
    <w:rsid w:val="00170416"/>
  </w:style>
  <w:style w:type="paragraph" w:customStyle="1" w:styleId="8DDE0403197244F7BFE0E2613481598D">
    <w:name w:val="8DDE0403197244F7BFE0E2613481598D"/>
    <w:rsid w:val="00170416"/>
  </w:style>
  <w:style w:type="paragraph" w:customStyle="1" w:styleId="89825408B4054AA5B0FB76D84F6B87C3">
    <w:name w:val="89825408B4054AA5B0FB76D84F6B87C3"/>
    <w:rsid w:val="00170416"/>
  </w:style>
  <w:style w:type="paragraph" w:customStyle="1" w:styleId="00FD5A9BD9FB4970A38A9DA8D5FE9DE1">
    <w:name w:val="00FD5A9BD9FB4970A38A9DA8D5FE9DE1"/>
    <w:rsid w:val="00170416"/>
  </w:style>
  <w:style w:type="paragraph" w:customStyle="1" w:styleId="3421BEDD660A426B91A307791C95EC3A">
    <w:name w:val="3421BEDD660A426B91A307791C95EC3A"/>
    <w:rsid w:val="00170416"/>
  </w:style>
  <w:style w:type="paragraph" w:customStyle="1" w:styleId="477A708B10CB49D28D405BB1DE1BEF4F">
    <w:name w:val="477A708B10CB49D28D405BB1DE1BEF4F"/>
    <w:rsid w:val="00170416"/>
  </w:style>
  <w:style w:type="paragraph" w:customStyle="1" w:styleId="1C80D3202E984E93810DCAD4F72CB290">
    <w:name w:val="1C80D3202E984E93810DCAD4F72CB290"/>
    <w:rsid w:val="00170416"/>
  </w:style>
  <w:style w:type="paragraph" w:customStyle="1" w:styleId="61C63792DA2243ED9B6A64022590131B">
    <w:name w:val="61C63792DA2243ED9B6A64022590131B"/>
    <w:rsid w:val="00170416"/>
  </w:style>
  <w:style w:type="paragraph" w:customStyle="1" w:styleId="C03140DC67B34BC78D1A5D91449F4AF4">
    <w:name w:val="C03140DC67B34BC78D1A5D91449F4AF4"/>
    <w:rsid w:val="00170416"/>
  </w:style>
  <w:style w:type="paragraph" w:customStyle="1" w:styleId="E8E2714A5DF3411498A8A427C7C6093C">
    <w:name w:val="E8E2714A5DF3411498A8A427C7C6093C"/>
    <w:rsid w:val="00CB12B2"/>
  </w:style>
  <w:style w:type="paragraph" w:customStyle="1" w:styleId="EDF5C0C346D84E2C8F9FC4244D2C19F0">
    <w:name w:val="EDF5C0C346D84E2C8F9FC4244D2C19F0"/>
    <w:rsid w:val="00CB12B2"/>
  </w:style>
  <w:style w:type="paragraph" w:customStyle="1" w:styleId="5302055DDD804FA7939F5D247FF7D2C2">
    <w:name w:val="5302055DDD804FA7939F5D247FF7D2C2"/>
    <w:rsid w:val="00CB12B2"/>
  </w:style>
  <w:style w:type="paragraph" w:customStyle="1" w:styleId="93996E3312F245D8BF3A48F509EF1D2F">
    <w:name w:val="93996E3312F245D8BF3A48F509EF1D2F"/>
    <w:rsid w:val="00CB12B2"/>
  </w:style>
  <w:style w:type="paragraph" w:customStyle="1" w:styleId="6EBE834F65BF4F49AFBDBFECC028A63C">
    <w:name w:val="6EBE834F65BF4F49AFBDBFECC028A63C"/>
    <w:rsid w:val="00CB12B2"/>
  </w:style>
  <w:style w:type="paragraph" w:customStyle="1" w:styleId="0390DB7FC7A84A1487934FDE7F07E8BB">
    <w:name w:val="0390DB7FC7A84A1487934FDE7F07E8BB"/>
    <w:rsid w:val="00CB12B2"/>
  </w:style>
  <w:style w:type="paragraph" w:customStyle="1" w:styleId="FCD93927C0D247AFA9FBDF3F39E5E220">
    <w:name w:val="FCD93927C0D247AFA9FBDF3F39E5E220"/>
    <w:rsid w:val="00CB12B2"/>
  </w:style>
  <w:style w:type="paragraph" w:customStyle="1" w:styleId="E99C6D1276DC4E4083DA930CB71A2258">
    <w:name w:val="E99C6D1276DC4E4083DA930CB71A2258"/>
    <w:rsid w:val="00CB12B2"/>
  </w:style>
  <w:style w:type="paragraph" w:customStyle="1" w:styleId="52F0F76149E34650B4F123304E748FD1">
    <w:name w:val="52F0F76149E34650B4F123304E748FD1"/>
    <w:rsid w:val="00CB12B2"/>
  </w:style>
  <w:style w:type="paragraph" w:customStyle="1" w:styleId="ED1CA34628F849599590EC7BF4E574F3">
    <w:name w:val="ED1CA34628F849599590EC7BF4E574F3"/>
    <w:rsid w:val="00CB12B2"/>
  </w:style>
  <w:style w:type="paragraph" w:customStyle="1" w:styleId="A3B13EFD4BDD415BB4791FB92DBD8062">
    <w:name w:val="A3B13EFD4BDD415BB4791FB92DBD8062"/>
    <w:rsid w:val="00CB12B2"/>
  </w:style>
  <w:style w:type="paragraph" w:customStyle="1" w:styleId="2C736904D8BE4ED3A84FFDE70E3F36D8">
    <w:name w:val="2C736904D8BE4ED3A84FFDE70E3F36D8"/>
    <w:rsid w:val="00CB12B2"/>
  </w:style>
  <w:style w:type="paragraph" w:customStyle="1" w:styleId="B521CB64FD21443796D6BF61A2403066">
    <w:name w:val="B521CB64FD21443796D6BF61A2403066"/>
    <w:rsid w:val="00CB12B2"/>
  </w:style>
  <w:style w:type="paragraph" w:customStyle="1" w:styleId="F9A0C43F6ADE454F88AA13F0391E3193">
    <w:name w:val="F9A0C43F6ADE454F88AA13F0391E3193"/>
    <w:rsid w:val="00CB12B2"/>
  </w:style>
  <w:style w:type="paragraph" w:customStyle="1" w:styleId="1724031616E34358B7D0D4F518362A73">
    <w:name w:val="1724031616E34358B7D0D4F518362A73"/>
    <w:rsid w:val="00CB12B2"/>
  </w:style>
  <w:style w:type="paragraph" w:customStyle="1" w:styleId="01189C653C584FB0ACC1E05739BBAC09">
    <w:name w:val="01189C653C584FB0ACC1E05739BBAC09"/>
    <w:rsid w:val="00CB12B2"/>
  </w:style>
  <w:style w:type="paragraph" w:customStyle="1" w:styleId="87D2E101CD3249FCA87D294599D3A90F">
    <w:name w:val="87D2E101CD3249FCA87D294599D3A90F"/>
    <w:rsid w:val="00CB12B2"/>
  </w:style>
  <w:style w:type="paragraph" w:customStyle="1" w:styleId="829C3E69336F462B94EBC81ABB9A0B43">
    <w:name w:val="829C3E69336F462B94EBC81ABB9A0B43"/>
    <w:rsid w:val="00CB12B2"/>
  </w:style>
  <w:style w:type="paragraph" w:customStyle="1" w:styleId="D9D6302F0FB04BED954995ED8363186B">
    <w:name w:val="D9D6302F0FB04BED954995ED8363186B"/>
    <w:rsid w:val="00CB12B2"/>
  </w:style>
  <w:style w:type="paragraph" w:customStyle="1" w:styleId="20B55AE7CD3E4BB1A1782A15B013B446">
    <w:name w:val="20B55AE7CD3E4BB1A1782A15B013B446"/>
    <w:rsid w:val="00CB12B2"/>
  </w:style>
  <w:style w:type="paragraph" w:customStyle="1" w:styleId="B1590FFCAFE44E75B499F51EE905A803">
    <w:name w:val="B1590FFCAFE44E75B499F51EE905A803"/>
    <w:rsid w:val="00CB12B2"/>
  </w:style>
  <w:style w:type="paragraph" w:customStyle="1" w:styleId="6BCAC5AA31BE47789368FADE4253F6E5">
    <w:name w:val="6BCAC5AA31BE47789368FADE4253F6E5"/>
    <w:rsid w:val="00CB12B2"/>
  </w:style>
  <w:style w:type="paragraph" w:customStyle="1" w:styleId="596D9465CE9B4698A46710366183A91F">
    <w:name w:val="596D9465CE9B4698A46710366183A91F"/>
    <w:rsid w:val="00CB12B2"/>
  </w:style>
  <w:style w:type="paragraph" w:customStyle="1" w:styleId="1AC2358855BB4A17B014A81136445666">
    <w:name w:val="1AC2358855BB4A17B014A81136445666"/>
    <w:rsid w:val="00CB12B2"/>
  </w:style>
  <w:style w:type="paragraph" w:customStyle="1" w:styleId="633BF06EDAC34520A60EAA29E6684C08">
    <w:name w:val="633BF06EDAC34520A60EAA29E6684C08"/>
    <w:rsid w:val="00CB12B2"/>
  </w:style>
  <w:style w:type="paragraph" w:customStyle="1" w:styleId="70EBEB5A9BD745C6AE13F8B565432CDA">
    <w:name w:val="70EBEB5A9BD745C6AE13F8B565432CDA"/>
    <w:rsid w:val="00CB12B2"/>
  </w:style>
  <w:style w:type="paragraph" w:customStyle="1" w:styleId="23F01B686BF94A0CAD595454B2D2018A">
    <w:name w:val="23F01B686BF94A0CAD595454B2D2018A"/>
    <w:rsid w:val="00CB12B2"/>
  </w:style>
  <w:style w:type="paragraph" w:customStyle="1" w:styleId="AB54256B698747CDB25E34B625F56E62">
    <w:name w:val="AB54256B698747CDB25E34B625F56E62"/>
    <w:rsid w:val="00CB12B2"/>
  </w:style>
  <w:style w:type="paragraph" w:customStyle="1" w:styleId="6284C9BB7F6344F689DBA9668E6FC4DC">
    <w:name w:val="6284C9BB7F6344F689DBA9668E6FC4DC"/>
    <w:rsid w:val="00CB12B2"/>
  </w:style>
  <w:style w:type="paragraph" w:customStyle="1" w:styleId="1D86A817CCEF4FA1A30303AD6DF16494">
    <w:name w:val="1D86A817CCEF4FA1A30303AD6DF16494"/>
    <w:rsid w:val="00CB12B2"/>
  </w:style>
  <w:style w:type="paragraph" w:customStyle="1" w:styleId="B2B5681D925E4884AF067A4B71777164">
    <w:name w:val="B2B5681D925E4884AF067A4B71777164"/>
    <w:rsid w:val="00CB12B2"/>
  </w:style>
  <w:style w:type="paragraph" w:customStyle="1" w:styleId="9EA5D6A70CC04542B32E769C0A8EAA76">
    <w:name w:val="9EA5D6A70CC04542B32E769C0A8EAA76"/>
    <w:rsid w:val="00CB12B2"/>
  </w:style>
  <w:style w:type="paragraph" w:customStyle="1" w:styleId="D26CFA14A3DB4C25A993D86DFD049C8D">
    <w:name w:val="D26CFA14A3DB4C25A993D86DFD049C8D"/>
    <w:rsid w:val="00CB12B2"/>
  </w:style>
  <w:style w:type="paragraph" w:customStyle="1" w:styleId="D4EB248DAD7546FCBF9357F214D89ED1">
    <w:name w:val="D4EB248DAD7546FCBF9357F214D89ED1"/>
    <w:rsid w:val="00CB12B2"/>
  </w:style>
  <w:style w:type="paragraph" w:customStyle="1" w:styleId="0BF4C5F0AE0D4B16B6D2558A575552E8">
    <w:name w:val="0BF4C5F0AE0D4B16B6D2558A575552E8"/>
    <w:rsid w:val="00CB12B2"/>
  </w:style>
  <w:style w:type="paragraph" w:customStyle="1" w:styleId="93029167487B4CD98734997FE61C6078">
    <w:name w:val="93029167487B4CD98734997FE61C6078"/>
    <w:rsid w:val="00CB12B2"/>
  </w:style>
  <w:style w:type="paragraph" w:customStyle="1" w:styleId="E8097BB502804DB0ADC3456C43B71FD1">
    <w:name w:val="E8097BB502804DB0ADC3456C43B71FD1"/>
    <w:rsid w:val="00CB12B2"/>
  </w:style>
  <w:style w:type="paragraph" w:customStyle="1" w:styleId="34FE15E518BE4AD4A8407ACDD78B1665">
    <w:name w:val="34FE15E518BE4AD4A8407ACDD78B1665"/>
    <w:rsid w:val="00CB12B2"/>
  </w:style>
  <w:style w:type="paragraph" w:customStyle="1" w:styleId="15BA5C4352994BB2BABA6AF119AE2940">
    <w:name w:val="15BA5C4352994BB2BABA6AF119AE2940"/>
    <w:rsid w:val="00CB12B2"/>
  </w:style>
  <w:style w:type="paragraph" w:customStyle="1" w:styleId="AC0812B44AB04E6FB688D67AEF27CBC0">
    <w:name w:val="AC0812B44AB04E6FB688D67AEF27CBC0"/>
    <w:rsid w:val="00CB12B2"/>
  </w:style>
  <w:style w:type="paragraph" w:customStyle="1" w:styleId="519E3E72DB284D358823B6EBA932EC31">
    <w:name w:val="519E3E72DB284D358823B6EBA932EC31"/>
    <w:rsid w:val="00CB12B2"/>
  </w:style>
  <w:style w:type="paragraph" w:customStyle="1" w:styleId="9B6E31511197400899FB50EB8B9889F4">
    <w:name w:val="9B6E31511197400899FB50EB8B9889F4"/>
    <w:rsid w:val="00CB12B2"/>
  </w:style>
  <w:style w:type="paragraph" w:customStyle="1" w:styleId="35A75B2FDA9A4576B2AFD3B3A618EBE7">
    <w:name w:val="35A75B2FDA9A4576B2AFD3B3A618EBE7"/>
    <w:rsid w:val="00CB12B2"/>
  </w:style>
  <w:style w:type="paragraph" w:customStyle="1" w:styleId="8411DBD46D214C54A92E85C9EBE349B2">
    <w:name w:val="8411DBD46D214C54A92E85C9EBE349B2"/>
    <w:rsid w:val="00CB12B2"/>
  </w:style>
  <w:style w:type="paragraph" w:customStyle="1" w:styleId="9DB8B35ED7D74D109E7E683A584C4E2C">
    <w:name w:val="9DB8B35ED7D74D109E7E683A584C4E2C"/>
    <w:rsid w:val="00CB12B2"/>
  </w:style>
  <w:style w:type="paragraph" w:customStyle="1" w:styleId="9C894CD788614643BFDF4B6325766007">
    <w:name w:val="9C894CD788614643BFDF4B6325766007"/>
    <w:rsid w:val="00CB12B2"/>
  </w:style>
  <w:style w:type="paragraph" w:customStyle="1" w:styleId="3568AA96C628482A95D5F11C45E82A38">
    <w:name w:val="3568AA96C628482A95D5F11C45E82A38"/>
    <w:rsid w:val="00CB12B2"/>
  </w:style>
  <w:style w:type="paragraph" w:customStyle="1" w:styleId="3E7517BCABA44767903FCFD7E2219661">
    <w:name w:val="3E7517BCABA44767903FCFD7E2219661"/>
    <w:rsid w:val="00CB12B2"/>
  </w:style>
  <w:style w:type="paragraph" w:customStyle="1" w:styleId="286A7BA57EA44EF98E7592CC1C87C577">
    <w:name w:val="286A7BA57EA44EF98E7592CC1C87C577"/>
    <w:rsid w:val="00CB12B2"/>
  </w:style>
  <w:style w:type="paragraph" w:customStyle="1" w:styleId="96EF0394E86145A3A6DEB3063186E805">
    <w:name w:val="96EF0394E86145A3A6DEB3063186E805"/>
    <w:rsid w:val="00CB12B2"/>
  </w:style>
  <w:style w:type="paragraph" w:customStyle="1" w:styleId="28A507169732405FBA239DA1C6B89837">
    <w:name w:val="28A507169732405FBA239DA1C6B89837"/>
    <w:rsid w:val="00CB12B2"/>
  </w:style>
  <w:style w:type="paragraph" w:customStyle="1" w:styleId="FA2D1C8BF3F34DAD966ED0118D2F3FE2">
    <w:name w:val="FA2D1C8BF3F34DAD966ED0118D2F3FE2"/>
    <w:rsid w:val="00CB12B2"/>
  </w:style>
  <w:style w:type="paragraph" w:customStyle="1" w:styleId="71FF791FCA8F4579B7B75B3331547963">
    <w:name w:val="71FF791FCA8F4579B7B75B3331547963"/>
    <w:rsid w:val="00CB12B2"/>
  </w:style>
  <w:style w:type="paragraph" w:customStyle="1" w:styleId="6AA33BEDB84F4F83A586E0BD375FA8F0">
    <w:name w:val="6AA33BEDB84F4F83A586E0BD375FA8F0"/>
    <w:rsid w:val="00CB12B2"/>
  </w:style>
  <w:style w:type="paragraph" w:customStyle="1" w:styleId="6A018A7AE4EB4FA3BBF3C8F59131CCBC">
    <w:name w:val="6A018A7AE4EB4FA3BBF3C8F59131CCBC"/>
    <w:rsid w:val="00CB12B2"/>
  </w:style>
  <w:style w:type="paragraph" w:customStyle="1" w:styleId="CC3AACD949124625B20B461EFBE52B89">
    <w:name w:val="CC3AACD949124625B20B461EFBE52B89"/>
    <w:rsid w:val="00CB12B2"/>
  </w:style>
  <w:style w:type="paragraph" w:customStyle="1" w:styleId="5C9B2CD5D541498DB074364AC960A572">
    <w:name w:val="5C9B2CD5D541498DB074364AC960A572"/>
    <w:rsid w:val="00CB12B2"/>
  </w:style>
  <w:style w:type="paragraph" w:customStyle="1" w:styleId="333DB3BC9F7F419FB6BE19CBE250B6AB">
    <w:name w:val="333DB3BC9F7F419FB6BE19CBE250B6AB"/>
    <w:rsid w:val="00CB12B2"/>
  </w:style>
  <w:style w:type="paragraph" w:customStyle="1" w:styleId="B7F129302CDE4192BE94BC3FA2E8F29C">
    <w:name w:val="B7F129302CDE4192BE94BC3FA2E8F29C"/>
    <w:rsid w:val="00CB12B2"/>
  </w:style>
  <w:style w:type="paragraph" w:customStyle="1" w:styleId="35BB5B3E5F9C465E96F4B32ACEC7447F">
    <w:name w:val="35BB5B3E5F9C465E96F4B32ACEC7447F"/>
    <w:rsid w:val="00CB12B2"/>
  </w:style>
  <w:style w:type="paragraph" w:customStyle="1" w:styleId="FA1BBC913B524156A58E40815BB77CEC">
    <w:name w:val="FA1BBC913B524156A58E40815BB77CEC"/>
    <w:rsid w:val="00CB12B2"/>
  </w:style>
  <w:style w:type="paragraph" w:customStyle="1" w:styleId="91ACFE9A56984FAA97D7286D0678A816">
    <w:name w:val="91ACFE9A56984FAA97D7286D0678A816"/>
    <w:rsid w:val="00CB12B2"/>
  </w:style>
  <w:style w:type="paragraph" w:customStyle="1" w:styleId="3BC187FEC94343F5846FAE01B8060013">
    <w:name w:val="3BC187FEC94343F5846FAE01B8060013"/>
    <w:rsid w:val="00CB12B2"/>
  </w:style>
  <w:style w:type="paragraph" w:customStyle="1" w:styleId="C3669041661747D58B20A77907FB9AC5">
    <w:name w:val="C3669041661747D58B20A77907FB9AC5"/>
    <w:rsid w:val="00CB12B2"/>
  </w:style>
  <w:style w:type="paragraph" w:customStyle="1" w:styleId="C558D23097F34BEDBCADB22B91A30578">
    <w:name w:val="C558D23097F34BEDBCADB22B91A30578"/>
    <w:rsid w:val="00CB12B2"/>
  </w:style>
  <w:style w:type="paragraph" w:customStyle="1" w:styleId="12B2EF6F0D2E4A808A3365D5D7689BF6">
    <w:name w:val="12B2EF6F0D2E4A808A3365D5D7689BF6"/>
    <w:rsid w:val="00CB12B2"/>
  </w:style>
  <w:style w:type="paragraph" w:customStyle="1" w:styleId="BD31F4C903B441CFAAE6A5DDB9307DA8">
    <w:name w:val="BD31F4C903B441CFAAE6A5DDB9307DA8"/>
    <w:rsid w:val="00CB12B2"/>
  </w:style>
  <w:style w:type="paragraph" w:customStyle="1" w:styleId="317745D2D0B544388AA79FCEF8128807">
    <w:name w:val="317745D2D0B544388AA79FCEF8128807"/>
    <w:rsid w:val="00CB12B2"/>
  </w:style>
  <w:style w:type="paragraph" w:customStyle="1" w:styleId="83A93625509E4BDF8311AFF8CB0701F9">
    <w:name w:val="83A93625509E4BDF8311AFF8CB0701F9"/>
    <w:rsid w:val="00CB12B2"/>
  </w:style>
  <w:style w:type="paragraph" w:customStyle="1" w:styleId="4BEEA5B2D5C84EFA930650F9747A4DC6">
    <w:name w:val="4BEEA5B2D5C84EFA930650F9747A4DC6"/>
    <w:rsid w:val="00CB12B2"/>
  </w:style>
  <w:style w:type="paragraph" w:customStyle="1" w:styleId="08BDC0B76B86478C98195C44BC43030E">
    <w:name w:val="08BDC0B76B86478C98195C44BC43030E"/>
    <w:rsid w:val="00CB12B2"/>
  </w:style>
  <w:style w:type="paragraph" w:customStyle="1" w:styleId="C999C1B380F242CE966074FFE2926A92">
    <w:name w:val="C999C1B380F242CE966074FFE2926A92"/>
    <w:rsid w:val="00CB12B2"/>
  </w:style>
  <w:style w:type="paragraph" w:customStyle="1" w:styleId="53FF771DC3EC424A81D1B5016020EFA3">
    <w:name w:val="53FF771DC3EC424A81D1B5016020EFA3"/>
    <w:rsid w:val="00CB12B2"/>
  </w:style>
  <w:style w:type="paragraph" w:customStyle="1" w:styleId="16D8232E3E51430797330A01D0C21D45">
    <w:name w:val="16D8232E3E51430797330A01D0C21D45"/>
    <w:rsid w:val="00CB12B2"/>
  </w:style>
  <w:style w:type="paragraph" w:customStyle="1" w:styleId="021A8605AF374D37A7CB24F25061906E">
    <w:name w:val="021A8605AF374D37A7CB24F25061906E"/>
    <w:rsid w:val="00CB12B2"/>
  </w:style>
  <w:style w:type="paragraph" w:customStyle="1" w:styleId="1075546BA28C4ADAB88A65509A06F70D">
    <w:name w:val="1075546BA28C4ADAB88A65509A06F70D"/>
    <w:rsid w:val="00CB12B2"/>
  </w:style>
  <w:style w:type="paragraph" w:customStyle="1" w:styleId="E99B27802B98451F8EAE86C2C734C82D">
    <w:name w:val="E99B27802B98451F8EAE86C2C734C82D"/>
    <w:rsid w:val="00CB12B2"/>
  </w:style>
  <w:style w:type="paragraph" w:customStyle="1" w:styleId="2D98D81D6B984D1F91A3210C4107CE31">
    <w:name w:val="2D98D81D6B984D1F91A3210C4107CE31"/>
    <w:rsid w:val="00CB12B2"/>
  </w:style>
  <w:style w:type="paragraph" w:customStyle="1" w:styleId="071B291F502E43EF9FDB524E6D5FCDE4">
    <w:name w:val="071B291F502E43EF9FDB524E6D5FCDE4"/>
    <w:rsid w:val="00CB12B2"/>
  </w:style>
  <w:style w:type="paragraph" w:customStyle="1" w:styleId="27E8465783CB4B62ACC5946C8AD5C9A2">
    <w:name w:val="27E8465783CB4B62ACC5946C8AD5C9A2"/>
    <w:rsid w:val="00CB12B2"/>
  </w:style>
  <w:style w:type="paragraph" w:customStyle="1" w:styleId="4EF401EF41194FFBB3DB42A48278CFCF">
    <w:name w:val="4EF401EF41194FFBB3DB42A48278CFCF"/>
    <w:rsid w:val="00CB12B2"/>
  </w:style>
  <w:style w:type="paragraph" w:customStyle="1" w:styleId="D123BF0FB15641809579C22B703CEF1D">
    <w:name w:val="D123BF0FB15641809579C22B703CEF1D"/>
    <w:rsid w:val="00CB12B2"/>
  </w:style>
  <w:style w:type="paragraph" w:customStyle="1" w:styleId="9F48A0FEB7E943C68A9A8EF6D2D452B7">
    <w:name w:val="9F48A0FEB7E943C68A9A8EF6D2D452B7"/>
    <w:rsid w:val="00CB12B2"/>
  </w:style>
  <w:style w:type="paragraph" w:customStyle="1" w:styleId="F6800FB1BBF141B1BCD8CDBFB0A8F02D">
    <w:name w:val="F6800FB1BBF141B1BCD8CDBFB0A8F02D"/>
    <w:rsid w:val="00CB12B2"/>
  </w:style>
  <w:style w:type="paragraph" w:customStyle="1" w:styleId="0FFB544EB50242A7969CCE48E581AEFD">
    <w:name w:val="0FFB544EB50242A7969CCE48E581AEFD"/>
    <w:rsid w:val="00CB12B2"/>
  </w:style>
  <w:style w:type="paragraph" w:customStyle="1" w:styleId="F2817A59390C4EAE9D3A84AD129AC7AD">
    <w:name w:val="F2817A59390C4EAE9D3A84AD129AC7AD"/>
    <w:rsid w:val="00CB12B2"/>
  </w:style>
  <w:style w:type="paragraph" w:customStyle="1" w:styleId="741634746B0D433DA30FD1DD71C047FA">
    <w:name w:val="741634746B0D433DA30FD1DD71C047FA"/>
    <w:rsid w:val="00CB12B2"/>
  </w:style>
  <w:style w:type="paragraph" w:customStyle="1" w:styleId="BF67A719762543BDAC2C7E72A44098F5">
    <w:name w:val="BF67A719762543BDAC2C7E72A44098F5"/>
    <w:rsid w:val="00CB12B2"/>
  </w:style>
  <w:style w:type="paragraph" w:customStyle="1" w:styleId="3365DEA3A6764993A13CE6D89CF605DE">
    <w:name w:val="3365DEA3A6764993A13CE6D89CF605DE"/>
    <w:rsid w:val="00CB12B2"/>
  </w:style>
  <w:style w:type="paragraph" w:customStyle="1" w:styleId="C927ADF7A49F48789426723899065390">
    <w:name w:val="C927ADF7A49F48789426723899065390"/>
    <w:rsid w:val="00CB12B2"/>
  </w:style>
  <w:style w:type="paragraph" w:customStyle="1" w:styleId="46D6A06A92AC44F58F2EDA78E133918B">
    <w:name w:val="46D6A06A92AC44F58F2EDA78E133918B"/>
    <w:rsid w:val="00CB12B2"/>
  </w:style>
  <w:style w:type="paragraph" w:customStyle="1" w:styleId="D02F33A8F8484FD59F2A02912A032B03">
    <w:name w:val="D02F33A8F8484FD59F2A02912A032B03"/>
    <w:rsid w:val="00CB12B2"/>
  </w:style>
  <w:style w:type="paragraph" w:customStyle="1" w:styleId="686761FA2F3E4F51990EB1FEA4B8543B">
    <w:name w:val="686761FA2F3E4F51990EB1FEA4B8543B"/>
    <w:rsid w:val="00CB12B2"/>
  </w:style>
  <w:style w:type="paragraph" w:customStyle="1" w:styleId="C2FD09AE84D34124B5CBA5FAF3F6744E">
    <w:name w:val="C2FD09AE84D34124B5CBA5FAF3F6744E"/>
    <w:rsid w:val="00CB12B2"/>
  </w:style>
  <w:style w:type="paragraph" w:customStyle="1" w:styleId="82219465FE634F81BCBA137434862322">
    <w:name w:val="82219465FE634F81BCBA137434862322"/>
    <w:rsid w:val="00CB12B2"/>
  </w:style>
  <w:style w:type="paragraph" w:customStyle="1" w:styleId="AA2BD33B9EDE49BAABE4BED21D9B1D06">
    <w:name w:val="AA2BD33B9EDE49BAABE4BED21D9B1D06"/>
    <w:rsid w:val="00CB12B2"/>
  </w:style>
  <w:style w:type="paragraph" w:customStyle="1" w:styleId="92251DBBF31E4EBFB5B7E7DAE7D031FF">
    <w:name w:val="92251DBBF31E4EBFB5B7E7DAE7D031FF"/>
    <w:rsid w:val="00CB12B2"/>
  </w:style>
  <w:style w:type="paragraph" w:customStyle="1" w:styleId="21416890530E47F4BDFEB86CBC02DA0A">
    <w:name w:val="21416890530E47F4BDFEB86CBC02DA0A"/>
    <w:rsid w:val="00CB12B2"/>
  </w:style>
  <w:style w:type="paragraph" w:customStyle="1" w:styleId="070B4038EBF94A1BA28B648992981087">
    <w:name w:val="070B4038EBF94A1BA28B648992981087"/>
    <w:rsid w:val="00CB12B2"/>
  </w:style>
  <w:style w:type="paragraph" w:customStyle="1" w:styleId="490F559BDA1546D8BC53DDF9CAC6FCF9">
    <w:name w:val="490F559BDA1546D8BC53DDF9CAC6FCF9"/>
    <w:rsid w:val="00CB12B2"/>
  </w:style>
  <w:style w:type="paragraph" w:customStyle="1" w:styleId="3489AE972F804C0C990C4F872387412E">
    <w:name w:val="3489AE972F804C0C990C4F872387412E"/>
    <w:rsid w:val="00CB12B2"/>
  </w:style>
  <w:style w:type="paragraph" w:customStyle="1" w:styleId="E69481E9858D41EFBC1FC7D9EC8DAC88">
    <w:name w:val="E69481E9858D41EFBC1FC7D9EC8DAC88"/>
    <w:rsid w:val="00CB12B2"/>
  </w:style>
  <w:style w:type="paragraph" w:customStyle="1" w:styleId="56B08B83C0B941CEB5A005A9194F0B4D">
    <w:name w:val="56B08B83C0B941CEB5A005A9194F0B4D"/>
    <w:rsid w:val="00CB12B2"/>
  </w:style>
  <w:style w:type="paragraph" w:customStyle="1" w:styleId="64E3171603C8423A9D4E02DAA80115D9">
    <w:name w:val="64E3171603C8423A9D4E02DAA80115D9"/>
    <w:rsid w:val="00CB12B2"/>
  </w:style>
  <w:style w:type="paragraph" w:customStyle="1" w:styleId="4DCE0A358D424D2CA8BEB2EA6F5C8CF4">
    <w:name w:val="4DCE0A358D424D2CA8BEB2EA6F5C8CF4"/>
    <w:rsid w:val="00CB12B2"/>
  </w:style>
  <w:style w:type="paragraph" w:customStyle="1" w:styleId="6CF153BAC13148FFB0A5B848029072E6">
    <w:name w:val="6CF153BAC13148FFB0A5B848029072E6"/>
    <w:rsid w:val="00CB12B2"/>
  </w:style>
  <w:style w:type="paragraph" w:customStyle="1" w:styleId="2C6F03F48DCB44BB83D76B4EA8E70D77">
    <w:name w:val="2C6F03F48DCB44BB83D76B4EA8E70D77"/>
    <w:rsid w:val="00CB12B2"/>
  </w:style>
  <w:style w:type="paragraph" w:customStyle="1" w:styleId="354DB70108E04E2BBDA6F2FD0A63689C">
    <w:name w:val="354DB70108E04E2BBDA6F2FD0A63689C"/>
    <w:rsid w:val="00CB12B2"/>
  </w:style>
  <w:style w:type="paragraph" w:customStyle="1" w:styleId="851DEF2B82FD4789933C3F4DE6E3A7B6">
    <w:name w:val="851DEF2B82FD4789933C3F4DE6E3A7B6"/>
    <w:rsid w:val="00CB12B2"/>
  </w:style>
  <w:style w:type="paragraph" w:customStyle="1" w:styleId="D40E162C65404A2F840A268077326288">
    <w:name w:val="D40E162C65404A2F840A268077326288"/>
    <w:rsid w:val="00E75260"/>
  </w:style>
  <w:style w:type="paragraph" w:customStyle="1" w:styleId="96EE9B6719A44BE4AC63AEB9F0AA9C43">
    <w:name w:val="96EE9B6719A44BE4AC63AEB9F0AA9C43"/>
    <w:rsid w:val="00E75260"/>
  </w:style>
  <w:style w:type="paragraph" w:customStyle="1" w:styleId="A554625B3F2C445FAA30357A010F5A01">
    <w:name w:val="A554625B3F2C445FAA30357A010F5A01"/>
    <w:rsid w:val="00E75260"/>
  </w:style>
  <w:style w:type="paragraph" w:customStyle="1" w:styleId="6375CEA144854F8B86D8B75E4247C254">
    <w:name w:val="6375CEA144854F8B86D8B75E4247C254"/>
    <w:rsid w:val="00E75260"/>
  </w:style>
  <w:style w:type="paragraph" w:customStyle="1" w:styleId="0E84C8CDF4974F0A9319DA3EC7B1192B">
    <w:name w:val="0E84C8CDF4974F0A9319DA3EC7B1192B"/>
    <w:rsid w:val="00E75260"/>
  </w:style>
  <w:style w:type="paragraph" w:customStyle="1" w:styleId="850A379B36AC4A269F61BB7DB612B1C2">
    <w:name w:val="850A379B36AC4A269F61BB7DB612B1C2"/>
    <w:rsid w:val="00E75260"/>
  </w:style>
  <w:style w:type="paragraph" w:customStyle="1" w:styleId="4937542A5288498C99F68CD23384536F">
    <w:name w:val="4937542A5288498C99F68CD23384536F"/>
    <w:rsid w:val="00E75260"/>
  </w:style>
  <w:style w:type="paragraph" w:customStyle="1" w:styleId="4ABE1230CD5D41CB92BA1A4136E9BFB0">
    <w:name w:val="4ABE1230CD5D41CB92BA1A4136E9BFB0"/>
    <w:rsid w:val="00E75260"/>
  </w:style>
  <w:style w:type="paragraph" w:customStyle="1" w:styleId="68B7264B3FC64456899C646CD98AFB4A">
    <w:name w:val="68B7264B3FC64456899C646CD98AFB4A"/>
    <w:rsid w:val="00E75260"/>
  </w:style>
  <w:style w:type="paragraph" w:customStyle="1" w:styleId="AEF58A00E330480490D8DC7D3B0325D8">
    <w:name w:val="AEF58A00E330480490D8DC7D3B0325D8"/>
    <w:rsid w:val="00E75260"/>
  </w:style>
  <w:style w:type="paragraph" w:customStyle="1" w:styleId="F7C491D84A0E49989DED9EAF91D4A3D6">
    <w:name w:val="F7C491D84A0E49989DED9EAF91D4A3D6"/>
    <w:rsid w:val="00E75260"/>
  </w:style>
  <w:style w:type="paragraph" w:customStyle="1" w:styleId="816B6F61BFDA4B848CD437FA8E067A88">
    <w:name w:val="816B6F61BFDA4B848CD437FA8E067A88"/>
    <w:rsid w:val="00E75260"/>
  </w:style>
  <w:style w:type="paragraph" w:customStyle="1" w:styleId="C2575612B63D40379F9CC0BA73E0BD7D">
    <w:name w:val="C2575612B63D40379F9CC0BA73E0BD7D"/>
    <w:rsid w:val="00E75260"/>
  </w:style>
  <w:style w:type="paragraph" w:customStyle="1" w:styleId="D3F8FC6989504C1787ACBB330E83601A">
    <w:name w:val="D3F8FC6989504C1787ACBB330E83601A"/>
    <w:rsid w:val="00E75260"/>
  </w:style>
  <w:style w:type="paragraph" w:customStyle="1" w:styleId="50F164457DB44E32A5A235B6F5DADDCD">
    <w:name w:val="50F164457DB44E32A5A235B6F5DADDCD"/>
    <w:rsid w:val="00E75260"/>
  </w:style>
  <w:style w:type="paragraph" w:customStyle="1" w:styleId="65C81EF4288C4517A4767470401797C7">
    <w:name w:val="65C81EF4288C4517A4767470401797C7"/>
    <w:rsid w:val="00E75260"/>
  </w:style>
  <w:style w:type="paragraph" w:customStyle="1" w:styleId="FEDB54615C35427190BED0B0825DFC72">
    <w:name w:val="FEDB54615C35427190BED0B0825DFC72"/>
    <w:rsid w:val="00E75260"/>
  </w:style>
  <w:style w:type="paragraph" w:customStyle="1" w:styleId="693FFE5A6F8C4DCEB5B7DC458A7D691C">
    <w:name w:val="693FFE5A6F8C4DCEB5B7DC458A7D691C"/>
    <w:rsid w:val="00E75260"/>
  </w:style>
  <w:style w:type="paragraph" w:customStyle="1" w:styleId="0BC64D46C326465280EF19BA1DA1D0F3">
    <w:name w:val="0BC64D46C326465280EF19BA1DA1D0F3"/>
    <w:rsid w:val="00E75260"/>
  </w:style>
  <w:style w:type="paragraph" w:customStyle="1" w:styleId="84B12E949C564DE1BFD20CCA6DBBA155">
    <w:name w:val="84B12E949C564DE1BFD20CCA6DBBA155"/>
    <w:rsid w:val="00E75260"/>
  </w:style>
  <w:style w:type="paragraph" w:customStyle="1" w:styleId="BA17C3D0A3B84E13B8D7F545BB8950BD">
    <w:name w:val="BA17C3D0A3B84E13B8D7F545BB8950BD"/>
    <w:rsid w:val="00E75260"/>
  </w:style>
  <w:style w:type="paragraph" w:customStyle="1" w:styleId="A01E435EB9484604A14BDC667C0F3D6B">
    <w:name w:val="A01E435EB9484604A14BDC667C0F3D6B"/>
    <w:rsid w:val="00E75260"/>
  </w:style>
  <w:style w:type="paragraph" w:customStyle="1" w:styleId="F14D8759F8C147388BEA2D0237DFD8CB">
    <w:name w:val="F14D8759F8C147388BEA2D0237DFD8CB"/>
    <w:rsid w:val="00E75260"/>
  </w:style>
  <w:style w:type="paragraph" w:customStyle="1" w:styleId="C1E63F60CF334BEDA6B743FA02A9FD75">
    <w:name w:val="C1E63F60CF334BEDA6B743FA02A9FD75"/>
    <w:rsid w:val="00E75260"/>
  </w:style>
  <w:style w:type="paragraph" w:customStyle="1" w:styleId="051F635C4DF44C34A474D307EF30CDA0">
    <w:name w:val="051F635C4DF44C34A474D307EF30CDA0"/>
    <w:rsid w:val="00E75260"/>
  </w:style>
  <w:style w:type="paragraph" w:customStyle="1" w:styleId="54423854F5754B178E9F06FCBD3C75E3">
    <w:name w:val="54423854F5754B178E9F06FCBD3C75E3"/>
    <w:rsid w:val="00E75260"/>
  </w:style>
  <w:style w:type="paragraph" w:customStyle="1" w:styleId="B4FAFD2974C1493089BB7505F16CDBFA">
    <w:name w:val="B4FAFD2974C1493089BB7505F16CDBFA"/>
    <w:rsid w:val="00E75260"/>
  </w:style>
  <w:style w:type="paragraph" w:customStyle="1" w:styleId="7570886DECEE46A8A776A9F3221307EE">
    <w:name w:val="7570886DECEE46A8A776A9F3221307EE"/>
    <w:rsid w:val="00E75260"/>
  </w:style>
  <w:style w:type="paragraph" w:customStyle="1" w:styleId="67D26D3C134F4937B6B0D7448D297F4D">
    <w:name w:val="67D26D3C134F4937B6B0D7448D297F4D"/>
    <w:rsid w:val="00E75260"/>
  </w:style>
  <w:style w:type="paragraph" w:customStyle="1" w:styleId="7BFC05A03BC34246901DA6DA7D232D99">
    <w:name w:val="7BFC05A03BC34246901DA6DA7D232D99"/>
    <w:rsid w:val="00E75260"/>
  </w:style>
  <w:style w:type="paragraph" w:customStyle="1" w:styleId="ABC623CB9E4E4D5C9203ECB4EE0E42A2">
    <w:name w:val="ABC623CB9E4E4D5C9203ECB4EE0E42A2"/>
    <w:rsid w:val="00E75260"/>
  </w:style>
  <w:style w:type="paragraph" w:customStyle="1" w:styleId="C574E8BACD3B40A5B3BD7BE729C94C40">
    <w:name w:val="C574E8BACD3B40A5B3BD7BE729C94C40"/>
    <w:rsid w:val="00E75260"/>
  </w:style>
  <w:style w:type="paragraph" w:customStyle="1" w:styleId="FCF6BD86F08C47FD9BA890C8ECFE4341">
    <w:name w:val="FCF6BD86F08C47FD9BA890C8ECFE4341"/>
    <w:rsid w:val="00E75260"/>
  </w:style>
  <w:style w:type="paragraph" w:customStyle="1" w:styleId="9DB78D1801ED44C6B205A347E700BA69">
    <w:name w:val="9DB78D1801ED44C6B205A347E700BA69"/>
    <w:rsid w:val="00E75260"/>
  </w:style>
  <w:style w:type="paragraph" w:customStyle="1" w:styleId="1935C8F9B7994C038350AA4F6B2BFB4F">
    <w:name w:val="1935C8F9B7994C038350AA4F6B2BFB4F"/>
    <w:rsid w:val="00E75260"/>
  </w:style>
  <w:style w:type="paragraph" w:customStyle="1" w:styleId="BA83C33683BF4853B8C9917FD7D45F5F">
    <w:name w:val="BA83C33683BF4853B8C9917FD7D45F5F"/>
    <w:rsid w:val="00E75260"/>
  </w:style>
  <w:style w:type="paragraph" w:customStyle="1" w:styleId="1B0872D921B6431AAE75F64EC08595CF">
    <w:name w:val="1B0872D921B6431AAE75F64EC08595CF"/>
    <w:rsid w:val="00E75260"/>
  </w:style>
  <w:style w:type="paragraph" w:customStyle="1" w:styleId="6E1E0A33714741F3BC1BFEA11F3C61F3">
    <w:name w:val="6E1E0A33714741F3BC1BFEA11F3C61F3"/>
    <w:rsid w:val="00E75260"/>
  </w:style>
  <w:style w:type="paragraph" w:customStyle="1" w:styleId="B35C3145B3E94156B791671436BEE6E0">
    <w:name w:val="B35C3145B3E94156B791671436BEE6E0"/>
    <w:rsid w:val="00E75260"/>
  </w:style>
  <w:style w:type="paragraph" w:customStyle="1" w:styleId="1189EA6B4F4A47038A80773AAEB77F5B">
    <w:name w:val="1189EA6B4F4A47038A80773AAEB77F5B"/>
    <w:rsid w:val="00E75260"/>
  </w:style>
  <w:style w:type="paragraph" w:customStyle="1" w:styleId="E523D41C4A624D6BBB4691CE48AD7732">
    <w:name w:val="E523D41C4A624D6BBB4691CE48AD7732"/>
    <w:rsid w:val="00E75260"/>
  </w:style>
  <w:style w:type="paragraph" w:customStyle="1" w:styleId="22EA74D5DBF8480F831C2A90B02EF82C">
    <w:name w:val="22EA74D5DBF8480F831C2A90B02EF82C"/>
    <w:rsid w:val="00E75260"/>
  </w:style>
  <w:style w:type="paragraph" w:customStyle="1" w:styleId="22C13D82D4C54B3D8D2F1B58C6B960CA">
    <w:name w:val="22C13D82D4C54B3D8D2F1B58C6B960CA"/>
    <w:rsid w:val="00E75260"/>
  </w:style>
  <w:style w:type="paragraph" w:customStyle="1" w:styleId="E8FD2D8123B54967AEC7B952DB8E6BD8">
    <w:name w:val="E8FD2D8123B54967AEC7B952DB8E6BD8"/>
    <w:rsid w:val="00E75260"/>
  </w:style>
  <w:style w:type="paragraph" w:customStyle="1" w:styleId="92C7F47EA08649D387CE682F6426FB91">
    <w:name w:val="92C7F47EA08649D387CE682F6426FB91"/>
    <w:rsid w:val="00E75260"/>
  </w:style>
  <w:style w:type="paragraph" w:customStyle="1" w:styleId="AD480D003C33479BBF98A6E187813AFC">
    <w:name w:val="AD480D003C33479BBF98A6E187813AFC"/>
    <w:rsid w:val="00E75260"/>
  </w:style>
  <w:style w:type="paragraph" w:customStyle="1" w:styleId="3A6E85C223CE48588E52506E084F990D">
    <w:name w:val="3A6E85C223CE48588E52506E084F990D"/>
    <w:rsid w:val="00E75260"/>
  </w:style>
  <w:style w:type="paragraph" w:customStyle="1" w:styleId="EFDFE645ABEE4124B1BF157318554E36">
    <w:name w:val="EFDFE645ABEE4124B1BF157318554E36"/>
    <w:rsid w:val="00E75260"/>
  </w:style>
  <w:style w:type="paragraph" w:customStyle="1" w:styleId="AB83711670104AFC81B9C93FE1E308AA">
    <w:name w:val="AB83711670104AFC81B9C93FE1E308AA"/>
    <w:rsid w:val="00E75260"/>
  </w:style>
  <w:style w:type="paragraph" w:customStyle="1" w:styleId="670C20E621A745A4A1BBC7809CBFDC4D">
    <w:name w:val="670C20E621A745A4A1BBC7809CBFDC4D"/>
    <w:rsid w:val="00E75260"/>
  </w:style>
  <w:style w:type="paragraph" w:customStyle="1" w:styleId="A983A3E57372449BAF88F528B10BD3AF">
    <w:name w:val="A983A3E57372449BAF88F528B10BD3AF"/>
    <w:rsid w:val="00E75260"/>
  </w:style>
  <w:style w:type="paragraph" w:customStyle="1" w:styleId="200CB32B03E44C7AAD75EFED3A908A5B">
    <w:name w:val="200CB32B03E44C7AAD75EFED3A908A5B"/>
    <w:rsid w:val="00E75260"/>
  </w:style>
  <w:style w:type="paragraph" w:customStyle="1" w:styleId="C0BB2D32495040E199C65EE6F26B06EB">
    <w:name w:val="C0BB2D32495040E199C65EE6F26B06EB"/>
    <w:rsid w:val="00E75260"/>
  </w:style>
  <w:style w:type="paragraph" w:customStyle="1" w:styleId="D459393765B14C4691EF3EE95CD5D500">
    <w:name w:val="D459393765B14C4691EF3EE95CD5D500"/>
    <w:rsid w:val="00E75260"/>
  </w:style>
  <w:style w:type="paragraph" w:customStyle="1" w:styleId="2A0E2D0BD5404794B97BCCEEFA3DF90C">
    <w:name w:val="2A0E2D0BD5404794B97BCCEEFA3DF90C"/>
    <w:rsid w:val="00E75260"/>
  </w:style>
  <w:style w:type="paragraph" w:customStyle="1" w:styleId="A9F8E12ECB0344CD9E6CF6AD7772AB57">
    <w:name w:val="A9F8E12ECB0344CD9E6CF6AD7772AB57"/>
    <w:rsid w:val="00E75260"/>
  </w:style>
  <w:style w:type="paragraph" w:customStyle="1" w:styleId="8DFAF4B52B6D403AB2FA2FE6C1AF0299">
    <w:name w:val="8DFAF4B52B6D403AB2FA2FE6C1AF0299"/>
    <w:rsid w:val="00E75260"/>
  </w:style>
  <w:style w:type="paragraph" w:customStyle="1" w:styleId="CBD276D04EAD4C319B8B70F75A465D0A">
    <w:name w:val="CBD276D04EAD4C319B8B70F75A465D0A"/>
    <w:rsid w:val="00E75260"/>
  </w:style>
  <w:style w:type="paragraph" w:customStyle="1" w:styleId="BD96D3D4FE894CB8BF014184183BC763">
    <w:name w:val="BD96D3D4FE894CB8BF014184183BC763"/>
    <w:rsid w:val="00E75260"/>
  </w:style>
  <w:style w:type="paragraph" w:customStyle="1" w:styleId="D1C06BE54D4C48C6A64C124CA471488F">
    <w:name w:val="D1C06BE54D4C48C6A64C124CA471488F"/>
    <w:rsid w:val="00E75260"/>
  </w:style>
  <w:style w:type="paragraph" w:customStyle="1" w:styleId="F57A3F2163F04682A5F04F2B158D30E0">
    <w:name w:val="F57A3F2163F04682A5F04F2B158D30E0"/>
    <w:rsid w:val="00E75260"/>
  </w:style>
  <w:style w:type="paragraph" w:customStyle="1" w:styleId="84C318A094A047378357C46ABC1E411D">
    <w:name w:val="84C318A094A047378357C46ABC1E411D"/>
    <w:rsid w:val="00E75260"/>
  </w:style>
  <w:style w:type="paragraph" w:customStyle="1" w:styleId="C615142C578F44D09B2470211A9AB902">
    <w:name w:val="C615142C578F44D09B2470211A9AB902"/>
    <w:rsid w:val="00E75260"/>
  </w:style>
  <w:style w:type="paragraph" w:customStyle="1" w:styleId="80248744DA334C578C50413B259D03BE">
    <w:name w:val="80248744DA334C578C50413B259D03BE"/>
    <w:rsid w:val="00E75260"/>
  </w:style>
  <w:style w:type="paragraph" w:customStyle="1" w:styleId="998F6B70A16C4096A1572E38C46EC215">
    <w:name w:val="998F6B70A16C4096A1572E38C46EC215"/>
    <w:rsid w:val="00E75260"/>
  </w:style>
  <w:style w:type="paragraph" w:customStyle="1" w:styleId="5F3DCDD3759F42B9A1D0125B3FBA5CDA">
    <w:name w:val="5F3DCDD3759F42B9A1D0125B3FBA5CDA"/>
    <w:rsid w:val="00E75260"/>
  </w:style>
  <w:style w:type="paragraph" w:customStyle="1" w:styleId="7BABED79D3A44D018E273ED12BB9A239">
    <w:name w:val="7BABED79D3A44D018E273ED12BB9A239"/>
    <w:rsid w:val="00E75260"/>
  </w:style>
  <w:style w:type="paragraph" w:customStyle="1" w:styleId="D640F2FBB9784899A46D3397BB42A28B">
    <w:name w:val="D640F2FBB9784899A46D3397BB42A28B"/>
    <w:rsid w:val="00E75260"/>
  </w:style>
  <w:style w:type="paragraph" w:customStyle="1" w:styleId="D84ADC383B204B76BC1F5FC3DCEFDB47">
    <w:name w:val="D84ADC383B204B76BC1F5FC3DCEFDB47"/>
    <w:rsid w:val="00E75260"/>
  </w:style>
  <w:style w:type="paragraph" w:customStyle="1" w:styleId="680D447AA54D40BB940ED719B3E3E0BF">
    <w:name w:val="680D447AA54D40BB940ED719B3E3E0BF"/>
    <w:rsid w:val="00E75260"/>
  </w:style>
  <w:style w:type="paragraph" w:customStyle="1" w:styleId="D85498570E864D039DB763C832373BE3">
    <w:name w:val="D85498570E864D039DB763C832373BE3"/>
    <w:rsid w:val="00E75260"/>
  </w:style>
  <w:style w:type="paragraph" w:customStyle="1" w:styleId="8095CF45CD9845B2A6F204FFFFA313F9">
    <w:name w:val="8095CF45CD9845B2A6F204FFFFA313F9"/>
    <w:rsid w:val="00E75260"/>
  </w:style>
  <w:style w:type="paragraph" w:customStyle="1" w:styleId="3D1924963F4B45A09744D6C9BEB2257C">
    <w:name w:val="3D1924963F4B45A09744D6C9BEB2257C"/>
    <w:rsid w:val="00E75260"/>
  </w:style>
  <w:style w:type="paragraph" w:customStyle="1" w:styleId="F41DC6D3EB6D440A833E6D2F5A935169">
    <w:name w:val="F41DC6D3EB6D440A833E6D2F5A935169"/>
    <w:rsid w:val="00E75260"/>
  </w:style>
  <w:style w:type="paragraph" w:customStyle="1" w:styleId="DB35AE4E39E840A283A88FB281C5A55B">
    <w:name w:val="DB35AE4E39E840A283A88FB281C5A55B"/>
    <w:rsid w:val="00E75260"/>
  </w:style>
  <w:style w:type="paragraph" w:customStyle="1" w:styleId="5722D75C2F0A4C518C0959B3E56F1F06">
    <w:name w:val="5722D75C2F0A4C518C0959B3E56F1F06"/>
    <w:rsid w:val="00E75260"/>
  </w:style>
  <w:style w:type="paragraph" w:customStyle="1" w:styleId="EB67C29E4FE04E10AB83397686E5EA50">
    <w:name w:val="EB67C29E4FE04E10AB83397686E5EA50"/>
    <w:rsid w:val="00E75260"/>
  </w:style>
  <w:style w:type="paragraph" w:customStyle="1" w:styleId="91653DCBA141470696E86023069F312F">
    <w:name w:val="91653DCBA141470696E86023069F312F"/>
    <w:rsid w:val="00E75260"/>
  </w:style>
  <w:style w:type="paragraph" w:customStyle="1" w:styleId="6F209AE2FD4D4705AD03856A3E5BA9EE">
    <w:name w:val="6F209AE2FD4D4705AD03856A3E5BA9EE"/>
    <w:rsid w:val="00E75260"/>
  </w:style>
  <w:style w:type="paragraph" w:customStyle="1" w:styleId="50151D0F9C1C4FAA8870AB5D0A87FA72">
    <w:name w:val="50151D0F9C1C4FAA8870AB5D0A87FA72"/>
    <w:rsid w:val="00E75260"/>
  </w:style>
  <w:style w:type="paragraph" w:customStyle="1" w:styleId="6C20BF07CFF048F9BD2FBE7145073418">
    <w:name w:val="6C20BF07CFF048F9BD2FBE7145073418"/>
    <w:rsid w:val="00E75260"/>
  </w:style>
  <w:style w:type="paragraph" w:customStyle="1" w:styleId="479CB7511C194FF58888AA86191F6378">
    <w:name w:val="479CB7511C194FF58888AA86191F6378"/>
    <w:rsid w:val="00E75260"/>
  </w:style>
  <w:style w:type="paragraph" w:customStyle="1" w:styleId="1440CF9248474351A7D8E14C7EC48E42">
    <w:name w:val="1440CF9248474351A7D8E14C7EC48E42"/>
    <w:rsid w:val="00E75260"/>
  </w:style>
  <w:style w:type="paragraph" w:customStyle="1" w:styleId="037DED44A496405E9B81F676FA690E6E">
    <w:name w:val="037DED44A496405E9B81F676FA690E6E"/>
    <w:rsid w:val="00E75260"/>
  </w:style>
  <w:style w:type="paragraph" w:customStyle="1" w:styleId="292B78ABBC2949E2BA83A15A0AC4C743">
    <w:name w:val="292B78ABBC2949E2BA83A15A0AC4C743"/>
    <w:rsid w:val="00E75260"/>
  </w:style>
  <w:style w:type="paragraph" w:customStyle="1" w:styleId="BE138B46707B47289A30C9858B390C84">
    <w:name w:val="BE138B46707B47289A30C9858B390C84"/>
    <w:rsid w:val="00E75260"/>
  </w:style>
  <w:style w:type="paragraph" w:customStyle="1" w:styleId="1BA8164231694A55AA5DA40899209DF8">
    <w:name w:val="1BA8164231694A55AA5DA40899209DF8"/>
    <w:rsid w:val="00E75260"/>
  </w:style>
  <w:style w:type="paragraph" w:customStyle="1" w:styleId="9D6ABE26680D49B4A84AD8805A49A207">
    <w:name w:val="9D6ABE26680D49B4A84AD8805A49A207"/>
    <w:rsid w:val="00E75260"/>
  </w:style>
  <w:style w:type="paragraph" w:customStyle="1" w:styleId="B56B0F47B8C04923AC1ECF38389B19BA">
    <w:name w:val="B56B0F47B8C04923AC1ECF38389B19BA"/>
    <w:rsid w:val="00E75260"/>
  </w:style>
  <w:style w:type="paragraph" w:customStyle="1" w:styleId="A61DF8E5D68245B79073C54700024DA4">
    <w:name w:val="A61DF8E5D68245B79073C54700024DA4"/>
    <w:rsid w:val="00E75260"/>
  </w:style>
  <w:style w:type="paragraph" w:customStyle="1" w:styleId="2BD9209D5DB945359C0B30AE908AC0BF">
    <w:name w:val="2BD9209D5DB945359C0B30AE908AC0BF"/>
    <w:rsid w:val="00E75260"/>
  </w:style>
  <w:style w:type="paragraph" w:customStyle="1" w:styleId="01A7476EFD38400194B5AA52649A82A8">
    <w:name w:val="01A7476EFD38400194B5AA52649A82A8"/>
    <w:rsid w:val="00E75260"/>
  </w:style>
  <w:style w:type="paragraph" w:customStyle="1" w:styleId="26C18F275E9F42C3995EE53E6FE6C672">
    <w:name w:val="26C18F275E9F42C3995EE53E6FE6C672"/>
    <w:rsid w:val="00E75260"/>
  </w:style>
  <w:style w:type="paragraph" w:customStyle="1" w:styleId="98E5C9E04786413A94771115F41EBDA0">
    <w:name w:val="98E5C9E04786413A94771115F41EBDA0"/>
    <w:rsid w:val="00E75260"/>
  </w:style>
  <w:style w:type="paragraph" w:customStyle="1" w:styleId="503F74FC9985435AB45F5942B44444B2">
    <w:name w:val="503F74FC9985435AB45F5942B44444B2"/>
    <w:rsid w:val="00E75260"/>
  </w:style>
  <w:style w:type="paragraph" w:customStyle="1" w:styleId="CCFEC96DF75E4ED1AE63E81A3D4C9FED">
    <w:name w:val="CCFEC96DF75E4ED1AE63E81A3D4C9FED"/>
    <w:rsid w:val="00E75260"/>
  </w:style>
  <w:style w:type="paragraph" w:customStyle="1" w:styleId="2F797E48F3DF4D17BB9E2388C548558E">
    <w:name w:val="2F797E48F3DF4D17BB9E2388C548558E"/>
    <w:rsid w:val="00E75260"/>
  </w:style>
  <w:style w:type="paragraph" w:customStyle="1" w:styleId="E0451C06294D4BB38CF3DE250BC205A1">
    <w:name w:val="E0451C06294D4BB38CF3DE250BC205A1"/>
    <w:rsid w:val="00E75260"/>
  </w:style>
  <w:style w:type="paragraph" w:customStyle="1" w:styleId="C88F09409F2648318ACFCC13D83977E6">
    <w:name w:val="C88F09409F2648318ACFCC13D83977E6"/>
    <w:rsid w:val="00E75260"/>
  </w:style>
  <w:style w:type="paragraph" w:customStyle="1" w:styleId="0AACE73F13BF4BBC80A6BE8DF286C261">
    <w:name w:val="0AACE73F13BF4BBC80A6BE8DF286C261"/>
    <w:rsid w:val="00E75260"/>
  </w:style>
  <w:style w:type="paragraph" w:customStyle="1" w:styleId="01D6788CAF0F465185BFF46A0FBC8291">
    <w:name w:val="01D6788CAF0F465185BFF46A0FBC8291"/>
    <w:rsid w:val="00E75260"/>
  </w:style>
  <w:style w:type="paragraph" w:customStyle="1" w:styleId="6284C9BB7F6344F689DBA9668E6FC4DC1">
    <w:name w:val="6284C9BB7F6344F689DBA9668E6FC4DC1"/>
    <w:rsid w:val="00E75260"/>
    <w:rPr>
      <w:rFonts w:eastAsiaTheme="minorHAnsi"/>
    </w:rPr>
  </w:style>
  <w:style w:type="paragraph" w:customStyle="1" w:styleId="6EBE834F65BF4F49AFBDBFECC028A63C1">
    <w:name w:val="6EBE834F65BF4F49AFBDBFECC028A63C1"/>
    <w:rsid w:val="00E75260"/>
    <w:rPr>
      <w:rFonts w:eastAsiaTheme="minorHAnsi"/>
    </w:rPr>
  </w:style>
  <w:style w:type="paragraph" w:customStyle="1" w:styleId="0390DB7FC7A84A1487934FDE7F07E8BB1">
    <w:name w:val="0390DB7FC7A84A1487934FDE7F07E8BB1"/>
    <w:rsid w:val="00E75260"/>
    <w:rPr>
      <w:rFonts w:eastAsiaTheme="minorHAnsi"/>
    </w:rPr>
  </w:style>
  <w:style w:type="paragraph" w:customStyle="1" w:styleId="1D86A817CCEF4FA1A30303AD6DF164941">
    <w:name w:val="1D86A817CCEF4FA1A30303AD6DF164941"/>
    <w:rsid w:val="00E75260"/>
    <w:rPr>
      <w:rFonts w:eastAsiaTheme="minorHAnsi"/>
    </w:rPr>
  </w:style>
  <w:style w:type="paragraph" w:customStyle="1" w:styleId="FCD93927C0D247AFA9FBDF3F39E5E2201">
    <w:name w:val="FCD93927C0D247AFA9FBDF3F39E5E2201"/>
    <w:rsid w:val="00E75260"/>
    <w:rPr>
      <w:rFonts w:eastAsiaTheme="minorHAnsi"/>
    </w:rPr>
  </w:style>
  <w:style w:type="paragraph" w:customStyle="1" w:styleId="E99C6D1276DC4E4083DA930CB71A22581">
    <w:name w:val="E99C6D1276DC4E4083DA930CB71A22581"/>
    <w:rsid w:val="00E75260"/>
    <w:rPr>
      <w:rFonts w:eastAsiaTheme="minorHAnsi"/>
    </w:rPr>
  </w:style>
  <w:style w:type="paragraph" w:customStyle="1" w:styleId="B2B5681D925E4884AF067A4B717771641">
    <w:name w:val="B2B5681D925E4884AF067A4B717771641"/>
    <w:rsid w:val="00E75260"/>
    <w:rPr>
      <w:rFonts w:eastAsiaTheme="minorHAnsi"/>
    </w:rPr>
  </w:style>
  <w:style w:type="paragraph" w:customStyle="1" w:styleId="52F0F76149E34650B4F123304E748FD11">
    <w:name w:val="52F0F76149E34650B4F123304E748FD11"/>
    <w:rsid w:val="00E75260"/>
    <w:rPr>
      <w:rFonts w:eastAsiaTheme="minorHAnsi"/>
    </w:rPr>
  </w:style>
  <w:style w:type="paragraph" w:customStyle="1" w:styleId="ED1CA34628F849599590EC7BF4E574F31">
    <w:name w:val="ED1CA34628F849599590EC7BF4E574F31"/>
    <w:rsid w:val="00E75260"/>
    <w:rPr>
      <w:rFonts w:eastAsiaTheme="minorHAnsi"/>
    </w:rPr>
  </w:style>
  <w:style w:type="paragraph" w:customStyle="1" w:styleId="9EA5D6A70CC04542B32E769C0A8EAA761">
    <w:name w:val="9EA5D6A70CC04542B32E769C0A8EAA761"/>
    <w:rsid w:val="00E75260"/>
    <w:rPr>
      <w:rFonts w:eastAsiaTheme="minorHAnsi"/>
    </w:rPr>
  </w:style>
  <w:style w:type="paragraph" w:customStyle="1" w:styleId="A3B13EFD4BDD415BB4791FB92DBD80621">
    <w:name w:val="A3B13EFD4BDD415BB4791FB92DBD80621"/>
    <w:rsid w:val="00E75260"/>
    <w:rPr>
      <w:rFonts w:eastAsiaTheme="minorHAnsi"/>
    </w:rPr>
  </w:style>
  <w:style w:type="paragraph" w:customStyle="1" w:styleId="2C736904D8BE4ED3A84FFDE70E3F36D81">
    <w:name w:val="2C736904D8BE4ED3A84FFDE70E3F36D81"/>
    <w:rsid w:val="00E75260"/>
    <w:rPr>
      <w:rFonts w:eastAsiaTheme="minorHAnsi"/>
    </w:rPr>
  </w:style>
  <w:style w:type="paragraph" w:customStyle="1" w:styleId="D26CFA14A3DB4C25A993D86DFD049C8D1">
    <w:name w:val="D26CFA14A3DB4C25A993D86DFD049C8D1"/>
    <w:rsid w:val="00E75260"/>
    <w:rPr>
      <w:rFonts w:eastAsiaTheme="minorHAnsi"/>
    </w:rPr>
  </w:style>
  <w:style w:type="paragraph" w:customStyle="1" w:styleId="B521CB64FD21443796D6BF61A24030661">
    <w:name w:val="B521CB64FD21443796D6BF61A24030661"/>
    <w:rsid w:val="00E75260"/>
    <w:rPr>
      <w:rFonts w:eastAsiaTheme="minorHAnsi"/>
    </w:rPr>
  </w:style>
  <w:style w:type="paragraph" w:customStyle="1" w:styleId="F9A0C43F6ADE454F88AA13F0391E31931">
    <w:name w:val="F9A0C43F6ADE454F88AA13F0391E31931"/>
    <w:rsid w:val="00E75260"/>
    <w:rPr>
      <w:rFonts w:eastAsiaTheme="minorHAnsi"/>
    </w:rPr>
  </w:style>
  <w:style w:type="paragraph" w:customStyle="1" w:styleId="D4EB248DAD7546FCBF9357F214D89ED11">
    <w:name w:val="D4EB248DAD7546FCBF9357F214D89ED11"/>
    <w:rsid w:val="00E75260"/>
    <w:rPr>
      <w:rFonts w:eastAsiaTheme="minorHAnsi"/>
    </w:rPr>
  </w:style>
  <w:style w:type="paragraph" w:customStyle="1" w:styleId="1724031616E34358B7D0D4F518362A731">
    <w:name w:val="1724031616E34358B7D0D4F518362A731"/>
    <w:rsid w:val="00E75260"/>
    <w:rPr>
      <w:rFonts w:eastAsiaTheme="minorHAnsi"/>
    </w:rPr>
  </w:style>
  <w:style w:type="paragraph" w:customStyle="1" w:styleId="01189C653C584FB0ACC1E05739BBAC091">
    <w:name w:val="01189C653C584FB0ACC1E05739BBAC091"/>
    <w:rsid w:val="00E75260"/>
    <w:rPr>
      <w:rFonts w:eastAsiaTheme="minorHAnsi"/>
    </w:rPr>
  </w:style>
  <w:style w:type="paragraph" w:customStyle="1" w:styleId="0BF4C5F0AE0D4B16B6D2558A575552E81">
    <w:name w:val="0BF4C5F0AE0D4B16B6D2558A575552E81"/>
    <w:rsid w:val="00E75260"/>
    <w:rPr>
      <w:rFonts w:eastAsiaTheme="minorHAnsi"/>
    </w:rPr>
  </w:style>
  <w:style w:type="paragraph" w:customStyle="1" w:styleId="87D2E101CD3249FCA87D294599D3A90F1">
    <w:name w:val="87D2E101CD3249FCA87D294599D3A90F1"/>
    <w:rsid w:val="00E75260"/>
    <w:rPr>
      <w:rFonts w:eastAsiaTheme="minorHAnsi"/>
    </w:rPr>
  </w:style>
  <w:style w:type="paragraph" w:customStyle="1" w:styleId="829C3E69336F462B94EBC81ABB9A0B431">
    <w:name w:val="829C3E69336F462B94EBC81ABB9A0B431"/>
    <w:rsid w:val="00E75260"/>
    <w:rPr>
      <w:rFonts w:eastAsiaTheme="minorHAnsi"/>
    </w:rPr>
  </w:style>
  <w:style w:type="paragraph" w:customStyle="1" w:styleId="93029167487B4CD98734997FE61C60781">
    <w:name w:val="93029167487B4CD98734997FE61C60781"/>
    <w:rsid w:val="00E75260"/>
    <w:rPr>
      <w:rFonts w:eastAsiaTheme="minorHAnsi"/>
    </w:rPr>
  </w:style>
  <w:style w:type="paragraph" w:customStyle="1" w:styleId="D9D6302F0FB04BED954995ED8363186B1">
    <w:name w:val="D9D6302F0FB04BED954995ED8363186B1"/>
    <w:rsid w:val="00E75260"/>
    <w:rPr>
      <w:rFonts w:eastAsiaTheme="minorHAnsi"/>
    </w:rPr>
  </w:style>
  <w:style w:type="paragraph" w:customStyle="1" w:styleId="20B55AE7CD3E4BB1A1782A15B013B4461">
    <w:name w:val="20B55AE7CD3E4BB1A1782A15B013B4461"/>
    <w:rsid w:val="00E75260"/>
    <w:rPr>
      <w:rFonts w:eastAsiaTheme="minorHAnsi"/>
    </w:rPr>
  </w:style>
  <w:style w:type="paragraph" w:customStyle="1" w:styleId="E8097BB502804DB0ADC3456C43B71FD11">
    <w:name w:val="E8097BB502804DB0ADC3456C43B71FD11"/>
    <w:rsid w:val="00E75260"/>
    <w:rPr>
      <w:rFonts w:eastAsiaTheme="minorHAnsi"/>
    </w:rPr>
  </w:style>
  <w:style w:type="paragraph" w:customStyle="1" w:styleId="B1590FFCAFE44E75B499F51EE905A8031">
    <w:name w:val="B1590FFCAFE44E75B499F51EE905A8031"/>
    <w:rsid w:val="00E75260"/>
    <w:rPr>
      <w:rFonts w:eastAsiaTheme="minorHAnsi"/>
    </w:rPr>
  </w:style>
  <w:style w:type="paragraph" w:customStyle="1" w:styleId="6BCAC5AA31BE47789368FADE4253F6E51">
    <w:name w:val="6BCAC5AA31BE47789368FADE4253F6E51"/>
    <w:rsid w:val="00E75260"/>
    <w:rPr>
      <w:rFonts w:eastAsiaTheme="minorHAnsi"/>
    </w:rPr>
  </w:style>
  <w:style w:type="paragraph" w:customStyle="1" w:styleId="34FE15E518BE4AD4A8407ACDD78B16651">
    <w:name w:val="34FE15E518BE4AD4A8407ACDD78B16651"/>
    <w:rsid w:val="00E75260"/>
    <w:rPr>
      <w:rFonts w:eastAsiaTheme="minorHAnsi"/>
    </w:rPr>
  </w:style>
  <w:style w:type="paragraph" w:customStyle="1" w:styleId="596D9465CE9B4698A46710366183A91F1">
    <w:name w:val="596D9465CE9B4698A46710366183A91F1"/>
    <w:rsid w:val="00E75260"/>
    <w:rPr>
      <w:rFonts w:eastAsiaTheme="minorHAnsi"/>
    </w:rPr>
  </w:style>
  <w:style w:type="paragraph" w:customStyle="1" w:styleId="1AC2358855BB4A17B014A811364456661">
    <w:name w:val="1AC2358855BB4A17B014A811364456661"/>
    <w:rsid w:val="00E75260"/>
    <w:rPr>
      <w:rFonts w:eastAsiaTheme="minorHAnsi"/>
    </w:rPr>
  </w:style>
  <w:style w:type="paragraph" w:customStyle="1" w:styleId="15BA5C4352994BB2BABA6AF119AE29401">
    <w:name w:val="15BA5C4352994BB2BABA6AF119AE29401"/>
    <w:rsid w:val="00E75260"/>
    <w:rPr>
      <w:rFonts w:eastAsiaTheme="minorHAnsi"/>
    </w:rPr>
  </w:style>
  <w:style w:type="paragraph" w:customStyle="1" w:styleId="633BF06EDAC34520A60EAA29E6684C081">
    <w:name w:val="633BF06EDAC34520A60EAA29E6684C081"/>
    <w:rsid w:val="00E75260"/>
    <w:rPr>
      <w:rFonts w:eastAsiaTheme="minorHAnsi"/>
    </w:rPr>
  </w:style>
  <w:style w:type="paragraph" w:customStyle="1" w:styleId="70EBEB5A9BD745C6AE13F8B565432CDA1">
    <w:name w:val="70EBEB5A9BD745C6AE13F8B565432CDA1"/>
    <w:rsid w:val="00E75260"/>
    <w:rPr>
      <w:rFonts w:eastAsiaTheme="minorHAnsi"/>
    </w:rPr>
  </w:style>
  <w:style w:type="paragraph" w:customStyle="1" w:styleId="AC0812B44AB04E6FB688D67AEF27CBC01">
    <w:name w:val="AC0812B44AB04E6FB688D67AEF27CBC01"/>
    <w:rsid w:val="00E75260"/>
    <w:rPr>
      <w:rFonts w:eastAsiaTheme="minorHAnsi"/>
    </w:rPr>
  </w:style>
  <w:style w:type="paragraph" w:customStyle="1" w:styleId="23F01B686BF94A0CAD595454B2D2018A1">
    <w:name w:val="23F01B686BF94A0CAD595454B2D2018A1"/>
    <w:rsid w:val="00E75260"/>
    <w:rPr>
      <w:rFonts w:eastAsiaTheme="minorHAnsi"/>
    </w:rPr>
  </w:style>
  <w:style w:type="paragraph" w:customStyle="1" w:styleId="AB54256B698747CDB25E34B625F56E621">
    <w:name w:val="AB54256B698747CDB25E34B625F56E621"/>
    <w:rsid w:val="00E75260"/>
    <w:rPr>
      <w:rFonts w:eastAsiaTheme="minorHAnsi"/>
    </w:rPr>
  </w:style>
  <w:style w:type="paragraph" w:customStyle="1" w:styleId="519E3E72DB284D358823B6EBA932EC311">
    <w:name w:val="519E3E72DB284D358823B6EBA932EC311"/>
    <w:rsid w:val="00E75260"/>
    <w:rPr>
      <w:rFonts w:eastAsiaTheme="minorHAnsi"/>
    </w:rPr>
  </w:style>
  <w:style w:type="paragraph" w:customStyle="1" w:styleId="6C8AB6074C4243328F229327B0A5AFD11">
    <w:name w:val="6C8AB6074C4243328F229327B0A5AFD11"/>
    <w:rsid w:val="00E75260"/>
    <w:rPr>
      <w:rFonts w:eastAsiaTheme="minorHAnsi"/>
    </w:rPr>
  </w:style>
  <w:style w:type="paragraph" w:customStyle="1" w:styleId="C077EC89B10844159A281FB173AC25101">
    <w:name w:val="C077EC89B10844159A281FB173AC25101"/>
    <w:rsid w:val="00E75260"/>
    <w:rPr>
      <w:rFonts w:eastAsiaTheme="minorHAnsi"/>
    </w:rPr>
  </w:style>
  <w:style w:type="paragraph" w:customStyle="1" w:styleId="5AFAA3B1BEA446568BD29ABFCAB532B91">
    <w:name w:val="5AFAA3B1BEA446568BD29ABFCAB532B91"/>
    <w:rsid w:val="00E75260"/>
    <w:rPr>
      <w:rFonts w:eastAsiaTheme="minorHAnsi"/>
    </w:rPr>
  </w:style>
  <w:style w:type="paragraph" w:customStyle="1" w:styleId="BB01217D581F41D5BAE66D51B2F42EC51">
    <w:name w:val="BB01217D581F41D5BAE66D51B2F42EC51"/>
    <w:rsid w:val="00E75260"/>
    <w:rPr>
      <w:rFonts w:eastAsiaTheme="minorHAnsi"/>
    </w:rPr>
  </w:style>
  <w:style w:type="paragraph" w:customStyle="1" w:styleId="867555C997EC4BBAB5F220485350787E1">
    <w:name w:val="867555C997EC4BBAB5F220485350787E1"/>
    <w:rsid w:val="00E75260"/>
    <w:rPr>
      <w:rFonts w:eastAsiaTheme="minorHAnsi"/>
    </w:rPr>
  </w:style>
  <w:style w:type="paragraph" w:customStyle="1" w:styleId="D97BCB3130364B1387D8C5FBA359EC751">
    <w:name w:val="D97BCB3130364B1387D8C5FBA359EC751"/>
    <w:rsid w:val="00E75260"/>
    <w:rPr>
      <w:rFonts w:eastAsiaTheme="minorHAnsi"/>
    </w:rPr>
  </w:style>
  <w:style w:type="paragraph" w:customStyle="1" w:styleId="CDB7A3189DFC433F911DB2B9A5FD3D951">
    <w:name w:val="CDB7A3189DFC433F911DB2B9A5FD3D951"/>
    <w:rsid w:val="00E75260"/>
    <w:rPr>
      <w:rFonts w:eastAsiaTheme="minorHAnsi"/>
    </w:rPr>
  </w:style>
  <w:style w:type="paragraph" w:customStyle="1" w:styleId="D2955FA692D84D91943D3C8250D8F0541">
    <w:name w:val="D2955FA692D84D91943D3C8250D8F0541"/>
    <w:rsid w:val="00E75260"/>
    <w:rPr>
      <w:rFonts w:eastAsiaTheme="minorHAnsi"/>
    </w:rPr>
  </w:style>
  <w:style w:type="paragraph" w:customStyle="1" w:styleId="96476E765B844128AB51E017956B8ECA1">
    <w:name w:val="96476E765B844128AB51E017956B8ECA1"/>
    <w:rsid w:val="00E75260"/>
    <w:rPr>
      <w:rFonts w:eastAsiaTheme="minorHAnsi"/>
    </w:rPr>
  </w:style>
  <w:style w:type="paragraph" w:customStyle="1" w:styleId="AD9FA6E82EA94FE199C40C21DACCA72A">
    <w:name w:val="AD9FA6E82EA94FE199C40C21DACCA72A"/>
    <w:rsid w:val="00E75260"/>
    <w:rPr>
      <w:rFonts w:eastAsiaTheme="minorHAnsi"/>
    </w:rPr>
  </w:style>
  <w:style w:type="paragraph" w:customStyle="1" w:styleId="C3669041661747D58B20A77907FB9AC51">
    <w:name w:val="C3669041661747D58B20A77907FB9AC51"/>
    <w:rsid w:val="00E75260"/>
    <w:rPr>
      <w:rFonts w:eastAsiaTheme="minorHAnsi"/>
    </w:rPr>
  </w:style>
  <w:style w:type="paragraph" w:customStyle="1" w:styleId="BD31F4C903B441CFAAE6A5DDB9307DA81">
    <w:name w:val="BD31F4C903B441CFAAE6A5DDB9307DA81"/>
    <w:rsid w:val="00E75260"/>
    <w:rPr>
      <w:rFonts w:eastAsiaTheme="minorHAnsi"/>
    </w:rPr>
  </w:style>
  <w:style w:type="paragraph" w:customStyle="1" w:styleId="4BEEA5B2D5C84EFA930650F9747A4DC61">
    <w:name w:val="4BEEA5B2D5C84EFA930650F9747A4DC61"/>
    <w:rsid w:val="00E75260"/>
    <w:rPr>
      <w:rFonts w:eastAsiaTheme="minorHAnsi"/>
    </w:rPr>
  </w:style>
  <w:style w:type="paragraph" w:customStyle="1" w:styleId="53FF771DC3EC424A81D1B5016020EFA31">
    <w:name w:val="53FF771DC3EC424A81D1B5016020EFA31"/>
    <w:rsid w:val="00E75260"/>
    <w:rPr>
      <w:rFonts w:eastAsiaTheme="minorHAnsi"/>
    </w:rPr>
  </w:style>
  <w:style w:type="paragraph" w:customStyle="1" w:styleId="1075546BA28C4ADAB88A65509A06F70D1">
    <w:name w:val="1075546BA28C4ADAB88A65509A06F70D1"/>
    <w:rsid w:val="00E75260"/>
    <w:rPr>
      <w:rFonts w:eastAsiaTheme="minorHAnsi"/>
    </w:rPr>
  </w:style>
  <w:style w:type="paragraph" w:customStyle="1" w:styleId="071B291F502E43EF9FDB524E6D5FCDE41">
    <w:name w:val="071B291F502E43EF9FDB524E6D5FCDE41"/>
    <w:rsid w:val="00E75260"/>
    <w:rPr>
      <w:rFonts w:eastAsiaTheme="minorHAnsi"/>
    </w:rPr>
  </w:style>
  <w:style w:type="paragraph" w:customStyle="1" w:styleId="D123BF0FB15641809579C22B703CEF1D1">
    <w:name w:val="D123BF0FB15641809579C22B703CEF1D1"/>
    <w:rsid w:val="00E75260"/>
    <w:rPr>
      <w:rFonts w:eastAsiaTheme="minorHAnsi"/>
    </w:rPr>
  </w:style>
  <w:style w:type="paragraph" w:customStyle="1" w:styleId="0FFB544EB50242A7969CCE48E581AEFD1">
    <w:name w:val="0FFB544EB50242A7969CCE48E581AEFD1"/>
    <w:rsid w:val="00E75260"/>
    <w:rPr>
      <w:rFonts w:eastAsiaTheme="minorHAnsi"/>
    </w:rPr>
  </w:style>
  <w:style w:type="paragraph" w:customStyle="1" w:styleId="BF67A719762543BDAC2C7E72A44098F51">
    <w:name w:val="BF67A719762543BDAC2C7E72A44098F51"/>
    <w:rsid w:val="00E75260"/>
    <w:rPr>
      <w:rFonts w:eastAsiaTheme="minorHAnsi"/>
    </w:rPr>
  </w:style>
  <w:style w:type="paragraph" w:customStyle="1" w:styleId="46D6A06A92AC44F58F2EDA78E133918B1">
    <w:name w:val="46D6A06A92AC44F58F2EDA78E133918B1"/>
    <w:rsid w:val="00E75260"/>
    <w:rPr>
      <w:rFonts w:eastAsiaTheme="minorHAnsi"/>
    </w:rPr>
  </w:style>
  <w:style w:type="paragraph" w:customStyle="1" w:styleId="C2FD09AE84D34124B5CBA5FAF3F6744E1">
    <w:name w:val="C2FD09AE84D34124B5CBA5FAF3F6744E1"/>
    <w:rsid w:val="00E75260"/>
    <w:rPr>
      <w:rFonts w:eastAsiaTheme="minorHAnsi"/>
    </w:rPr>
  </w:style>
  <w:style w:type="paragraph" w:customStyle="1" w:styleId="92251DBBF31E4EBFB5B7E7DAE7D031FF1">
    <w:name w:val="92251DBBF31E4EBFB5B7E7DAE7D031FF1"/>
    <w:rsid w:val="00E75260"/>
    <w:rPr>
      <w:rFonts w:eastAsiaTheme="minorHAnsi"/>
    </w:rPr>
  </w:style>
  <w:style w:type="paragraph" w:customStyle="1" w:styleId="490F559BDA1546D8BC53DDF9CAC6FCF91">
    <w:name w:val="490F559BDA1546D8BC53DDF9CAC6FCF91"/>
    <w:rsid w:val="00E75260"/>
    <w:rPr>
      <w:rFonts w:eastAsiaTheme="minorHAnsi"/>
    </w:rPr>
  </w:style>
  <w:style w:type="paragraph" w:customStyle="1" w:styleId="56B08B83C0B941CEB5A005A9194F0B4D1">
    <w:name w:val="56B08B83C0B941CEB5A005A9194F0B4D1"/>
    <w:rsid w:val="00E75260"/>
    <w:rPr>
      <w:rFonts w:eastAsiaTheme="minorHAnsi"/>
    </w:rPr>
  </w:style>
  <w:style w:type="paragraph" w:customStyle="1" w:styleId="6CF153BAC13148FFB0A5B848029072E61">
    <w:name w:val="6CF153BAC13148FFB0A5B848029072E61"/>
    <w:rsid w:val="00E75260"/>
    <w:rPr>
      <w:rFonts w:eastAsiaTheme="minorHAnsi"/>
    </w:rPr>
  </w:style>
  <w:style w:type="paragraph" w:customStyle="1" w:styleId="851DEF2B82FD4789933C3F4DE6E3A7B61">
    <w:name w:val="851DEF2B82FD4789933C3F4DE6E3A7B61"/>
    <w:rsid w:val="00E75260"/>
    <w:rPr>
      <w:rFonts w:eastAsiaTheme="minorHAnsi"/>
    </w:rPr>
  </w:style>
  <w:style w:type="paragraph" w:customStyle="1" w:styleId="8F359D72D75B4DD08E2E6A2D621732F3">
    <w:name w:val="8F359D72D75B4DD08E2E6A2D621732F3"/>
    <w:rsid w:val="00E75260"/>
    <w:rPr>
      <w:rFonts w:eastAsiaTheme="minorHAnsi"/>
    </w:rPr>
  </w:style>
  <w:style w:type="paragraph" w:customStyle="1" w:styleId="7E936B19493D4C348A48573E46236C141">
    <w:name w:val="7E936B19493D4C348A48573E46236C141"/>
    <w:rsid w:val="00E7526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F6F4699CE6F54F46828A5742C68A11EE">
    <w:name w:val="F6F4699CE6F54F46828A5742C68A11EE"/>
    <w:rsid w:val="00E75260"/>
  </w:style>
  <w:style w:type="paragraph" w:customStyle="1" w:styleId="34717F51E47040B4B7287925D6EBCC66">
    <w:name w:val="34717F51E47040B4B7287925D6EBCC66"/>
    <w:rsid w:val="00E75260"/>
  </w:style>
  <w:style w:type="paragraph" w:customStyle="1" w:styleId="8D50EC3606A24D458B3AC23738E54D53">
    <w:name w:val="8D50EC3606A24D458B3AC23738E54D53"/>
    <w:rsid w:val="00E75260"/>
  </w:style>
  <w:style w:type="paragraph" w:customStyle="1" w:styleId="5574ED2CEECA4C9D9CDE389E364D57DC">
    <w:name w:val="5574ED2CEECA4C9D9CDE389E364D57DC"/>
    <w:rsid w:val="00E75260"/>
  </w:style>
  <w:style w:type="paragraph" w:customStyle="1" w:styleId="C149327A08094B6AA61FC2946BC7C290">
    <w:name w:val="C149327A08094B6AA61FC2946BC7C290"/>
    <w:rsid w:val="00E75260"/>
  </w:style>
  <w:style w:type="paragraph" w:customStyle="1" w:styleId="3C84BDEA6A5B49F59A0CB277653C38D8">
    <w:name w:val="3C84BDEA6A5B49F59A0CB277653C38D8"/>
    <w:rsid w:val="00E75260"/>
  </w:style>
  <w:style w:type="paragraph" w:customStyle="1" w:styleId="169355C30F3A4D7CAAE63FEBDB8708E8">
    <w:name w:val="169355C30F3A4D7CAAE63FEBDB8708E8"/>
    <w:rsid w:val="00E75260"/>
  </w:style>
  <w:style w:type="paragraph" w:customStyle="1" w:styleId="B84B808331FC479CB5B98610CCE0200F">
    <w:name w:val="B84B808331FC479CB5B98610CCE0200F"/>
    <w:rsid w:val="00E75260"/>
  </w:style>
  <w:style w:type="paragraph" w:customStyle="1" w:styleId="0D19923C51DD4B169FF18F031BA5CB53">
    <w:name w:val="0D19923C51DD4B169FF18F031BA5CB53"/>
    <w:rsid w:val="00E75260"/>
  </w:style>
  <w:style w:type="paragraph" w:customStyle="1" w:styleId="9333B335D2E94FACBC925F20A5E05731">
    <w:name w:val="9333B335D2E94FACBC925F20A5E05731"/>
    <w:rsid w:val="00E75260"/>
  </w:style>
  <w:style w:type="paragraph" w:customStyle="1" w:styleId="103922B6D7C74A56BCA76FF83B989B89">
    <w:name w:val="103922B6D7C74A56BCA76FF83B989B89"/>
    <w:rsid w:val="00E75260"/>
  </w:style>
  <w:style w:type="paragraph" w:customStyle="1" w:styleId="C82645CB4D5C4CA89EE760514DA60C4E">
    <w:name w:val="C82645CB4D5C4CA89EE760514DA60C4E"/>
    <w:rsid w:val="00E75260"/>
  </w:style>
  <w:style w:type="paragraph" w:customStyle="1" w:styleId="00E57C64484E40DD8B46BBC104F18866">
    <w:name w:val="00E57C64484E40DD8B46BBC104F18866"/>
    <w:rsid w:val="00E75260"/>
  </w:style>
  <w:style w:type="paragraph" w:customStyle="1" w:styleId="D810D69E36B6414A92AAF6929B942FED">
    <w:name w:val="D810D69E36B6414A92AAF6929B942FED"/>
    <w:rsid w:val="00E75260"/>
  </w:style>
  <w:style w:type="paragraph" w:customStyle="1" w:styleId="7E948C9EB7724B99BEA9DC1740401EDA">
    <w:name w:val="7E948C9EB7724B99BEA9DC1740401EDA"/>
    <w:rsid w:val="00E75260"/>
  </w:style>
  <w:style w:type="paragraph" w:customStyle="1" w:styleId="1A8B28FCB8594475BD8D4E69D912B90D">
    <w:name w:val="1A8B28FCB8594475BD8D4E69D912B90D"/>
    <w:rsid w:val="00E75260"/>
  </w:style>
  <w:style w:type="paragraph" w:customStyle="1" w:styleId="23538C9C0B8E4E5D8C2994DBFCD3C549">
    <w:name w:val="23538C9C0B8E4E5D8C2994DBFCD3C549"/>
    <w:rsid w:val="00E75260"/>
  </w:style>
  <w:style w:type="paragraph" w:customStyle="1" w:styleId="9AD4403BE5494F1C9586F5FC0175E796">
    <w:name w:val="9AD4403BE5494F1C9586F5FC0175E796"/>
    <w:rsid w:val="00E75260"/>
  </w:style>
  <w:style w:type="paragraph" w:customStyle="1" w:styleId="66268F2859E94500AC645B514449DFCD">
    <w:name w:val="66268F2859E94500AC645B514449DFCD"/>
    <w:rsid w:val="00E75260"/>
  </w:style>
  <w:style w:type="paragraph" w:customStyle="1" w:styleId="BE051D964F884E8FBD4FF1F6BAF0707E">
    <w:name w:val="BE051D964F884E8FBD4FF1F6BAF0707E"/>
    <w:rsid w:val="00E75260"/>
  </w:style>
  <w:style w:type="paragraph" w:customStyle="1" w:styleId="FD640B6F5FA549289CAD72E774966E35">
    <w:name w:val="FD640B6F5FA549289CAD72E774966E35"/>
    <w:rsid w:val="00E75260"/>
  </w:style>
  <w:style w:type="paragraph" w:customStyle="1" w:styleId="4A475E434D6746E5BB3CB111AB060200">
    <w:name w:val="4A475E434D6746E5BB3CB111AB060200"/>
    <w:rsid w:val="00E75260"/>
  </w:style>
  <w:style w:type="paragraph" w:customStyle="1" w:styleId="15B51134A1E84D2E8C58B594BFA007F2">
    <w:name w:val="15B51134A1E84D2E8C58B594BFA007F2"/>
    <w:rsid w:val="00E75260"/>
  </w:style>
  <w:style w:type="paragraph" w:customStyle="1" w:styleId="878436FBBF4C40139134EFA42C9E872A">
    <w:name w:val="878436FBBF4C40139134EFA42C9E872A"/>
    <w:rsid w:val="00E75260"/>
  </w:style>
  <w:style w:type="paragraph" w:customStyle="1" w:styleId="C0A5F671B1DF4C989078ACC5B1B0D602">
    <w:name w:val="C0A5F671B1DF4C989078ACC5B1B0D602"/>
    <w:rsid w:val="00E75260"/>
  </w:style>
  <w:style w:type="paragraph" w:customStyle="1" w:styleId="3B596F9009EF4604869C2222E5AB10C1">
    <w:name w:val="3B596F9009EF4604869C2222E5AB10C1"/>
    <w:rsid w:val="00E75260"/>
  </w:style>
  <w:style w:type="paragraph" w:customStyle="1" w:styleId="2A39B32C64334DFE8EA2BC3E5315D2DF">
    <w:name w:val="2A39B32C64334DFE8EA2BC3E5315D2DF"/>
    <w:rsid w:val="00E75260"/>
  </w:style>
  <w:style w:type="paragraph" w:customStyle="1" w:styleId="00AC76AFC2E348FE9AD2CCCD00BAD273">
    <w:name w:val="00AC76AFC2E348FE9AD2CCCD00BAD273"/>
    <w:rsid w:val="00E75260"/>
  </w:style>
  <w:style w:type="paragraph" w:customStyle="1" w:styleId="769EA7B1F2FC40A3B129EFAB86E3192B">
    <w:name w:val="769EA7B1F2FC40A3B129EFAB86E3192B"/>
    <w:rsid w:val="00E75260"/>
  </w:style>
  <w:style w:type="paragraph" w:customStyle="1" w:styleId="FDAD2FAE6E2544EE975FD7B2FA4F2FD9">
    <w:name w:val="FDAD2FAE6E2544EE975FD7B2FA4F2FD9"/>
    <w:rsid w:val="00E75260"/>
  </w:style>
  <w:style w:type="paragraph" w:customStyle="1" w:styleId="C39F62F1477045C286753E7359328A3C">
    <w:name w:val="C39F62F1477045C286753E7359328A3C"/>
    <w:rsid w:val="00E75260"/>
  </w:style>
  <w:style w:type="paragraph" w:customStyle="1" w:styleId="B60E4CA15962400285752949C73B015E">
    <w:name w:val="B60E4CA15962400285752949C73B015E"/>
    <w:rsid w:val="00E75260"/>
  </w:style>
  <w:style w:type="paragraph" w:customStyle="1" w:styleId="01E9A43490DE45DBAC4911D3F4AC8128">
    <w:name w:val="01E9A43490DE45DBAC4911D3F4AC8128"/>
    <w:rsid w:val="00E75260"/>
  </w:style>
  <w:style w:type="paragraph" w:customStyle="1" w:styleId="ABA80693AED84C358207B75994302189">
    <w:name w:val="ABA80693AED84C358207B75994302189"/>
    <w:rsid w:val="00E75260"/>
  </w:style>
  <w:style w:type="paragraph" w:customStyle="1" w:styleId="4BA9413E7D62416ABE029E1C446340F7">
    <w:name w:val="4BA9413E7D62416ABE029E1C446340F7"/>
    <w:rsid w:val="00E75260"/>
  </w:style>
  <w:style w:type="paragraph" w:customStyle="1" w:styleId="166D9AFA581549ACB16A31C3764E7DF4">
    <w:name w:val="166D9AFA581549ACB16A31C3764E7DF4"/>
    <w:rsid w:val="00E75260"/>
  </w:style>
  <w:style w:type="paragraph" w:customStyle="1" w:styleId="D9CD00DBD16249969821513C19176047">
    <w:name w:val="D9CD00DBD16249969821513C19176047"/>
    <w:rsid w:val="00E75260"/>
  </w:style>
  <w:style w:type="paragraph" w:customStyle="1" w:styleId="4637EE08F76B42B792F43C78D9DDC0D8">
    <w:name w:val="4637EE08F76B42B792F43C78D9DDC0D8"/>
    <w:rsid w:val="00E75260"/>
  </w:style>
  <w:style w:type="paragraph" w:customStyle="1" w:styleId="638A49F9248546BD987C9FBECD0B7965">
    <w:name w:val="638A49F9248546BD987C9FBECD0B7965"/>
    <w:rsid w:val="00E75260"/>
  </w:style>
  <w:style w:type="paragraph" w:customStyle="1" w:styleId="618DB5B7B0BA4DA38E8400878F42A5C6">
    <w:name w:val="618DB5B7B0BA4DA38E8400878F42A5C6"/>
    <w:rsid w:val="00E75260"/>
  </w:style>
  <w:style w:type="paragraph" w:customStyle="1" w:styleId="2988283E58DE492DA6F41007B92F8CC0">
    <w:name w:val="2988283E58DE492DA6F41007B92F8CC0"/>
    <w:rsid w:val="00E75260"/>
  </w:style>
  <w:style w:type="paragraph" w:customStyle="1" w:styleId="67B401C716B84EF2A273BAFA82136A7D">
    <w:name w:val="67B401C716B84EF2A273BAFA82136A7D"/>
    <w:rsid w:val="00E75260"/>
  </w:style>
  <w:style w:type="paragraph" w:customStyle="1" w:styleId="787C5ED4FF2F4493B78D209FDD962B7C">
    <w:name w:val="787C5ED4FF2F4493B78D209FDD962B7C"/>
    <w:rsid w:val="00E75260"/>
  </w:style>
  <w:style w:type="paragraph" w:customStyle="1" w:styleId="2340F2EA910B4260966FEEDDA14752FF">
    <w:name w:val="2340F2EA910B4260966FEEDDA14752FF"/>
    <w:rsid w:val="00E75260"/>
  </w:style>
  <w:style w:type="paragraph" w:customStyle="1" w:styleId="D85B1FB2FF43449E8287D3A01E182630">
    <w:name w:val="D85B1FB2FF43449E8287D3A01E182630"/>
    <w:rsid w:val="00E75260"/>
  </w:style>
  <w:style w:type="paragraph" w:customStyle="1" w:styleId="BD7104702B034852A2E2361A18B5D060">
    <w:name w:val="BD7104702B034852A2E2361A18B5D060"/>
    <w:rsid w:val="00E75260"/>
  </w:style>
  <w:style w:type="paragraph" w:customStyle="1" w:styleId="C4A5E4B3C21547A0B95F84B0144052CF">
    <w:name w:val="C4A5E4B3C21547A0B95F84B0144052CF"/>
    <w:rsid w:val="00E75260"/>
  </w:style>
  <w:style w:type="paragraph" w:customStyle="1" w:styleId="20FA66D45ADD4C638AE18881D2D107FF">
    <w:name w:val="20FA66D45ADD4C638AE18881D2D107FF"/>
    <w:rsid w:val="00E75260"/>
  </w:style>
  <w:style w:type="paragraph" w:customStyle="1" w:styleId="A7FE8D1CEA4B40E2BD8A1FF011636C27">
    <w:name w:val="A7FE8D1CEA4B40E2BD8A1FF011636C27"/>
    <w:rsid w:val="00E75260"/>
  </w:style>
  <w:style w:type="paragraph" w:customStyle="1" w:styleId="FFC96137FF1B42C895E7987923205714">
    <w:name w:val="FFC96137FF1B42C895E7987923205714"/>
    <w:rsid w:val="00E75260"/>
  </w:style>
  <w:style w:type="paragraph" w:customStyle="1" w:styleId="80358175BF46460F83A23C15785B083C">
    <w:name w:val="80358175BF46460F83A23C15785B083C"/>
    <w:rsid w:val="00E75260"/>
  </w:style>
  <w:style w:type="paragraph" w:customStyle="1" w:styleId="E0FA620B895944B793D86E0FFB404870">
    <w:name w:val="E0FA620B895944B793D86E0FFB404870"/>
    <w:rsid w:val="00E75260"/>
  </w:style>
  <w:style w:type="paragraph" w:customStyle="1" w:styleId="7F19FBD0616D4DE3B611D645BC4E3279">
    <w:name w:val="7F19FBD0616D4DE3B611D645BC4E3279"/>
    <w:rsid w:val="00E75260"/>
  </w:style>
  <w:style w:type="paragraph" w:customStyle="1" w:styleId="11E84652B4C64FD69E6F2546961B95F7">
    <w:name w:val="11E84652B4C64FD69E6F2546961B95F7"/>
    <w:rsid w:val="00E75260"/>
  </w:style>
  <w:style w:type="paragraph" w:customStyle="1" w:styleId="D2F74DB9243746208DB7923F0DAE8D5A">
    <w:name w:val="D2F74DB9243746208DB7923F0DAE8D5A"/>
    <w:rsid w:val="00E75260"/>
  </w:style>
  <w:style w:type="paragraph" w:customStyle="1" w:styleId="119526294A964C85A7200B4B38B7946C">
    <w:name w:val="119526294A964C85A7200B4B38B7946C"/>
    <w:rsid w:val="00E75260"/>
  </w:style>
  <w:style w:type="paragraph" w:customStyle="1" w:styleId="DA7E679FD93A4B74AC670F21166FCD1B">
    <w:name w:val="DA7E679FD93A4B74AC670F21166FCD1B"/>
    <w:rsid w:val="00E75260"/>
  </w:style>
  <w:style w:type="paragraph" w:customStyle="1" w:styleId="840A183C840A4243B5E2951275ADE835">
    <w:name w:val="840A183C840A4243B5E2951275ADE835"/>
    <w:rsid w:val="00E75260"/>
  </w:style>
  <w:style w:type="paragraph" w:customStyle="1" w:styleId="F80CFD3E556B41CAA73267CD02D7FC41">
    <w:name w:val="F80CFD3E556B41CAA73267CD02D7FC41"/>
    <w:rsid w:val="00E75260"/>
  </w:style>
  <w:style w:type="paragraph" w:customStyle="1" w:styleId="505F7B8C29B54AB58CEA6A4CB664BAE6">
    <w:name w:val="505F7B8C29B54AB58CEA6A4CB664BAE6"/>
    <w:rsid w:val="00E75260"/>
  </w:style>
  <w:style w:type="paragraph" w:customStyle="1" w:styleId="50F5CCFDBC554D78A33778182307D5E7">
    <w:name w:val="50F5CCFDBC554D78A33778182307D5E7"/>
    <w:rsid w:val="00E75260"/>
  </w:style>
  <w:style w:type="paragraph" w:customStyle="1" w:styleId="F992D70FF3924291A55180708D1FA4A2">
    <w:name w:val="F992D70FF3924291A55180708D1FA4A2"/>
    <w:rsid w:val="00E75260"/>
  </w:style>
  <w:style w:type="paragraph" w:customStyle="1" w:styleId="AE2D43893BE94BBABA9619534B8F8A1D">
    <w:name w:val="AE2D43893BE94BBABA9619534B8F8A1D"/>
    <w:rsid w:val="00E75260"/>
  </w:style>
  <w:style w:type="paragraph" w:customStyle="1" w:styleId="25FE034F72B04BB6A9B8AA1AD889C391">
    <w:name w:val="25FE034F72B04BB6A9B8AA1AD889C391"/>
    <w:rsid w:val="00E75260"/>
  </w:style>
  <w:style w:type="paragraph" w:customStyle="1" w:styleId="9A0D78CEC6DE441D9D778EECA85872E8">
    <w:name w:val="9A0D78CEC6DE441D9D778EECA85872E8"/>
    <w:rsid w:val="00E75260"/>
  </w:style>
  <w:style w:type="paragraph" w:customStyle="1" w:styleId="BE4B274EC16B4364870AA2CFD49C2F16">
    <w:name w:val="BE4B274EC16B4364870AA2CFD49C2F16"/>
    <w:rsid w:val="00E75260"/>
  </w:style>
  <w:style w:type="paragraph" w:customStyle="1" w:styleId="6F926626D2504846A47F0544020DEEB4">
    <w:name w:val="6F926626D2504846A47F0544020DEEB4"/>
    <w:rsid w:val="00E75260"/>
  </w:style>
  <w:style w:type="paragraph" w:customStyle="1" w:styleId="908DB5ADD9BB44D8B1F58D00AEEF8F70">
    <w:name w:val="908DB5ADD9BB44D8B1F58D00AEEF8F70"/>
    <w:rsid w:val="00E75260"/>
  </w:style>
  <w:style w:type="paragraph" w:customStyle="1" w:styleId="92546218527C43099B12FB9572C738F0">
    <w:name w:val="92546218527C43099B12FB9572C738F0"/>
    <w:rsid w:val="00E75260"/>
  </w:style>
  <w:style w:type="paragraph" w:customStyle="1" w:styleId="44F457FDE9854208A49D10CF158F4F9F">
    <w:name w:val="44F457FDE9854208A49D10CF158F4F9F"/>
    <w:rsid w:val="00E75260"/>
  </w:style>
  <w:style w:type="paragraph" w:customStyle="1" w:styleId="FC707EA40E2C48B7809E5259576CBB5F">
    <w:name w:val="FC707EA40E2C48B7809E5259576CBB5F"/>
    <w:rsid w:val="00E75260"/>
  </w:style>
  <w:style w:type="paragraph" w:customStyle="1" w:styleId="43AB9F2BB5864835A156654EB81C00B1">
    <w:name w:val="43AB9F2BB5864835A156654EB81C00B1"/>
    <w:rsid w:val="00E75260"/>
  </w:style>
  <w:style w:type="paragraph" w:customStyle="1" w:styleId="F61BCB89E7C14FABBF0481C424A6919B">
    <w:name w:val="F61BCB89E7C14FABBF0481C424A6919B"/>
    <w:rsid w:val="00E75260"/>
  </w:style>
  <w:style w:type="paragraph" w:customStyle="1" w:styleId="081920820EEC404DBA80D9563C7CAE09">
    <w:name w:val="081920820EEC404DBA80D9563C7CAE09"/>
    <w:rsid w:val="00E75260"/>
  </w:style>
  <w:style w:type="paragraph" w:customStyle="1" w:styleId="AB4958D2DCE84E5E8CD7345CCA8DBF44">
    <w:name w:val="AB4958D2DCE84E5E8CD7345CCA8DBF44"/>
    <w:rsid w:val="00E75260"/>
  </w:style>
  <w:style w:type="paragraph" w:customStyle="1" w:styleId="CB2401D951C24E358C5960FFBEE619AF">
    <w:name w:val="CB2401D951C24E358C5960FFBEE619AF"/>
    <w:rsid w:val="00E75260"/>
  </w:style>
  <w:style w:type="paragraph" w:customStyle="1" w:styleId="6212DF9A0BA54A6F94745CE002EB562F">
    <w:name w:val="6212DF9A0BA54A6F94745CE002EB562F"/>
    <w:rsid w:val="00E75260"/>
  </w:style>
  <w:style w:type="paragraph" w:customStyle="1" w:styleId="667868E830254B28939D4DB4BF3537FA">
    <w:name w:val="667868E830254B28939D4DB4BF3537FA"/>
    <w:rsid w:val="00E75260"/>
  </w:style>
  <w:style w:type="paragraph" w:customStyle="1" w:styleId="790D9A9163F942838801ECE8F4CF7C80">
    <w:name w:val="790D9A9163F942838801ECE8F4CF7C80"/>
    <w:rsid w:val="00E75260"/>
  </w:style>
  <w:style w:type="paragraph" w:customStyle="1" w:styleId="4CC369EFAB044E0D9198D22A563B0BDE">
    <w:name w:val="4CC369EFAB044E0D9198D22A563B0BDE"/>
    <w:rsid w:val="00E75260"/>
  </w:style>
  <w:style w:type="paragraph" w:customStyle="1" w:styleId="7CB2719F62374164B578EBBF1BB32377">
    <w:name w:val="7CB2719F62374164B578EBBF1BB32377"/>
    <w:rsid w:val="00E75260"/>
  </w:style>
  <w:style w:type="paragraph" w:customStyle="1" w:styleId="CCA2826EC9BA46A2851DD5AD4D705EF7">
    <w:name w:val="CCA2826EC9BA46A2851DD5AD4D705EF7"/>
    <w:rsid w:val="00E75260"/>
  </w:style>
  <w:style w:type="paragraph" w:customStyle="1" w:styleId="6BA5E9AB32A34E9AA823C5A19FA7828D">
    <w:name w:val="6BA5E9AB32A34E9AA823C5A19FA7828D"/>
    <w:rsid w:val="00E75260"/>
  </w:style>
  <w:style w:type="paragraph" w:customStyle="1" w:styleId="DB714C23388A4908814416BE5893986E">
    <w:name w:val="DB714C23388A4908814416BE5893986E"/>
    <w:rsid w:val="00E75260"/>
  </w:style>
  <w:style w:type="paragraph" w:customStyle="1" w:styleId="F222CFECA9B54B89887ABD16E1519C16">
    <w:name w:val="F222CFECA9B54B89887ABD16E1519C16"/>
    <w:rsid w:val="00E75260"/>
  </w:style>
  <w:style w:type="paragraph" w:customStyle="1" w:styleId="07940495E48648798D805DBADA4A7047">
    <w:name w:val="07940495E48648798D805DBADA4A7047"/>
    <w:rsid w:val="00E75260"/>
  </w:style>
  <w:style w:type="paragraph" w:customStyle="1" w:styleId="EBB8513C5F994A11B4600D3410E6C7D5">
    <w:name w:val="EBB8513C5F994A11B4600D3410E6C7D5"/>
    <w:rsid w:val="00E75260"/>
  </w:style>
  <w:style w:type="paragraph" w:customStyle="1" w:styleId="07942720DA3542D6B0C6E5C8AE3A5384">
    <w:name w:val="07942720DA3542D6B0C6E5C8AE3A5384"/>
    <w:rsid w:val="00E75260"/>
  </w:style>
  <w:style w:type="paragraph" w:customStyle="1" w:styleId="5C24E86EE949499BBAF9A632BCC3B163">
    <w:name w:val="5C24E86EE949499BBAF9A632BCC3B163"/>
    <w:rsid w:val="00E75260"/>
  </w:style>
  <w:style w:type="paragraph" w:customStyle="1" w:styleId="EDFC217CD02D4091AA60729A3A597A8F">
    <w:name w:val="EDFC217CD02D4091AA60729A3A597A8F"/>
    <w:rsid w:val="00E75260"/>
  </w:style>
  <w:style w:type="paragraph" w:customStyle="1" w:styleId="0731F752C36B4BD588399A15425C3971">
    <w:name w:val="0731F752C36B4BD588399A15425C3971"/>
    <w:rsid w:val="00E75260"/>
  </w:style>
  <w:style w:type="paragraph" w:customStyle="1" w:styleId="47DC9E89D74A4329B6FFA814A000B1DD">
    <w:name w:val="47DC9E89D74A4329B6FFA814A000B1DD"/>
    <w:rsid w:val="00E75260"/>
  </w:style>
  <w:style w:type="paragraph" w:customStyle="1" w:styleId="9EA6BF2845B4420A8BD2EA5174D21529">
    <w:name w:val="9EA6BF2845B4420A8BD2EA5174D21529"/>
    <w:rsid w:val="00E75260"/>
  </w:style>
  <w:style w:type="paragraph" w:customStyle="1" w:styleId="1D3B135D31394A4AB79B06E2F50A72BB">
    <w:name w:val="1D3B135D31394A4AB79B06E2F50A72BB"/>
    <w:rsid w:val="00E75260"/>
  </w:style>
  <w:style w:type="paragraph" w:customStyle="1" w:styleId="878DEA8E195B4961A96DB621B8B69FD8">
    <w:name w:val="878DEA8E195B4961A96DB621B8B69FD8"/>
    <w:rsid w:val="00E75260"/>
  </w:style>
  <w:style w:type="paragraph" w:customStyle="1" w:styleId="FF5FB300DF464C188B277EA9B904E72A">
    <w:name w:val="FF5FB300DF464C188B277EA9B904E72A"/>
    <w:rsid w:val="00E75260"/>
  </w:style>
  <w:style w:type="paragraph" w:customStyle="1" w:styleId="F6B77B217DCC4E2E8AD24CABDE13EF3E">
    <w:name w:val="F6B77B217DCC4E2E8AD24CABDE13EF3E"/>
    <w:rsid w:val="00E75260"/>
  </w:style>
  <w:style w:type="paragraph" w:customStyle="1" w:styleId="301EA5918B8A4160A69D070CED73CC90">
    <w:name w:val="301EA5918B8A4160A69D070CED73CC90"/>
    <w:rsid w:val="00E75260"/>
  </w:style>
  <w:style w:type="paragraph" w:customStyle="1" w:styleId="93ECE1C332D34D77A68D0972635D8EC4">
    <w:name w:val="93ECE1C332D34D77A68D0972635D8EC4"/>
    <w:rsid w:val="00E75260"/>
  </w:style>
  <w:style w:type="paragraph" w:customStyle="1" w:styleId="5BAF94BCC2FC4E6DB6C94BB332B2E2A4">
    <w:name w:val="5BAF94BCC2FC4E6DB6C94BB332B2E2A4"/>
    <w:rsid w:val="00E75260"/>
  </w:style>
  <w:style w:type="paragraph" w:customStyle="1" w:styleId="8B4B39AB5B23422AB31A04F0075032DB">
    <w:name w:val="8B4B39AB5B23422AB31A04F0075032DB"/>
    <w:rsid w:val="00E75260"/>
  </w:style>
  <w:style w:type="paragraph" w:customStyle="1" w:styleId="BD0A403E38DC4FF193673C4773164740">
    <w:name w:val="BD0A403E38DC4FF193673C4773164740"/>
    <w:rsid w:val="00E75260"/>
  </w:style>
  <w:style w:type="paragraph" w:customStyle="1" w:styleId="7F98158D23204C7097F7771709AE287E">
    <w:name w:val="7F98158D23204C7097F7771709AE287E"/>
    <w:rsid w:val="00E75260"/>
  </w:style>
  <w:style w:type="paragraph" w:customStyle="1" w:styleId="007501D57A7E4DA0BCCBCC226F9E9BB1">
    <w:name w:val="007501D57A7E4DA0BCCBCC226F9E9BB1"/>
    <w:rsid w:val="00E75260"/>
  </w:style>
  <w:style w:type="paragraph" w:customStyle="1" w:styleId="8CD833663BF44ADAB17299172100CE1D">
    <w:name w:val="8CD833663BF44ADAB17299172100CE1D"/>
    <w:rsid w:val="00E75260"/>
  </w:style>
  <w:style w:type="paragraph" w:customStyle="1" w:styleId="A445CD743C5946A8B6898DAFF85BDE2F">
    <w:name w:val="A445CD743C5946A8B6898DAFF85BDE2F"/>
    <w:rsid w:val="00E75260"/>
  </w:style>
  <w:style w:type="paragraph" w:customStyle="1" w:styleId="589690F0FA6F43CC8747BDD8CEF5186A">
    <w:name w:val="589690F0FA6F43CC8747BDD8CEF5186A"/>
    <w:rsid w:val="00E75260"/>
  </w:style>
  <w:style w:type="paragraph" w:customStyle="1" w:styleId="4A182873F6F44B23927C86A85C63344B">
    <w:name w:val="4A182873F6F44B23927C86A85C63344B"/>
    <w:rsid w:val="00E75260"/>
  </w:style>
  <w:style w:type="paragraph" w:customStyle="1" w:styleId="71B04E59A2DF403FADB331C416F37871">
    <w:name w:val="71B04E59A2DF403FADB331C416F37871"/>
    <w:rsid w:val="00E75260"/>
  </w:style>
  <w:style w:type="paragraph" w:customStyle="1" w:styleId="07271B256999414592D6120B87F142DF">
    <w:name w:val="07271B256999414592D6120B87F142DF"/>
    <w:rsid w:val="00E75260"/>
  </w:style>
  <w:style w:type="paragraph" w:customStyle="1" w:styleId="AD9AB06E75D64E9EBAD1E8F9FEAB1B87">
    <w:name w:val="AD9AB06E75D64E9EBAD1E8F9FEAB1B87"/>
    <w:rsid w:val="00E75260"/>
  </w:style>
  <w:style w:type="paragraph" w:customStyle="1" w:styleId="27BE668C45944595B48F8E65B463938F">
    <w:name w:val="27BE668C45944595B48F8E65B463938F"/>
    <w:rsid w:val="00E75260"/>
  </w:style>
  <w:style w:type="paragraph" w:customStyle="1" w:styleId="5A6DB3DBBD9F496BA38200112F20C6F6">
    <w:name w:val="5A6DB3DBBD9F496BA38200112F20C6F6"/>
    <w:rsid w:val="00E75260"/>
  </w:style>
  <w:style w:type="paragraph" w:customStyle="1" w:styleId="B57437422F4B436B841A9C477A694D59">
    <w:name w:val="B57437422F4B436B841A9C477A694D59"/>
    <w:rsid w:val="00E75260"/>
  </w:style>
  <w:style w:type="paragraph" w:customStyle="1" w:styleId="65AFDB5DDEFC4C52BF6D4F18153F1B5E">
    <w:name w:val="65AFDB5DDEFC4C52BF6D4F18153F1B5E"/>
    <w:rsid w:val="00E75260"/>
  </w:style>
  <w:style w:type="paragraph" w:customStyle="1" w:styleId="AB44461780364048BA478573BB9F51A8">
    <w:name w:val="AB44461780364048BA478573BB9F51A8"/>
    <w:rsid w:val="00E75260"/>
  </w:style>
  <w:style w:type="paragraph" w:customStyle="1" w:styleId="DCB389A76A8A48F89240AA4AA8D74EAA">
    <w:name w:val="DCB389A76A8A48F89240AA4AA8D74EAA"/>
    <w:rsid w:val="00E75260"/>
  </w:style>
  <w:style w:type="paragraph" w:customStyle="1" w:styleId="FA93BEB28B0F492582D3B4933709DB89">
    <w:name w:val="FA93BEB28B0F492582D3B4933709DB89"/>
    <w:rsid w:val="00E75260"/>
  </w:style>
  <w:style w:type="paragraph" w:customStyle="1" w:styleId="4D2C6A28E41847AFAD77C47F2C4729C6">
    <w:name w:val="4D2C6A28E41847AFAD77C47F2C4729C6"/>
    <w:rsid w:val="00E75260"/>
  </w:style>
  <w:style w:type="paragraph" w:customStyle="1" w:styleId="47EA23C128144A05967F7EE6812CE4EE">
    <w:name w:val="47EA23C128144A05967F7EE6812CE4EE"/>
    <w:rsid w:val="00E75260"/>
  </w:style>
  <w:style w:type="paragraph" w:customStyle="1" w:styleId="C4D3B0B79DC84F53A913092459D308DB">
    <w:name w:val="C4D3B0B79DC84F53A913092459D308DB"/>
    <w:rsid w:val="00E75260"/>
  </w:style>
  <w:style w:type="paragraph" w:customStyle="1" w:styleId="9B8F74EA2CF247CBBDA9F816D7DD4B0E">
    <w:name w:val="9B8F74EA2CF247CBBDA9F816D7DD4B0E"/>
    <w:rsid w:val="00E75260"/>
  </w:style>
  <w:style w:type="paragraph" w:customStyle="1" w:styleId="B326314909C949299E6B41B61B3CCDE6">
    <w:name w:val="B326314909C949299E6B41B61B3CCDE6"/>
    <w:rsid w:val="00E75260"/>
  </w:style>
  <w:style w:type="paragraph" w:customStyle="1" w:styleId="B9BCFE9C57F6487FB95F21F06088AEF0">
    <w:name w:val="B9BCFE9C57F6487FB95F21F06088AEF0"/>
    <w:rsid w:val="00E75260"/>
  </w:style>
  <w:style w:type="paragraph" w:customStyle="1" w:styleId="9DAF7A7049BB4D0D874E244D34262291">
    <w:name w:val="9DAF7A7049BB4D0D874E244D34262291"/>
    <w:rsid w:val="00E75260"/>
  </w:style>
  <w:style w:type="paragraph" w:customStyle="1" w:styleId="5145E37C3DAB4FCCA2B4465B75A0C0E7">
    <w:name w:val="5145E37C3DAB4FCCA2B4465B75A0C0E7"/>
    <w:rsid w:val="00E75260"/>
  </w:style>
  <w:style w:type="paragraph" w:customStyle="1" w:styleId="500A35DBC295496095644E48FDCC5F66">
    <w:name w:val="500A35DBC295496095644E48FDCC5F66"/>
    <w:rsid w:val="00E75260"/>
  </w:style>
  <w:style w:type="paragraph" w:customStyle="1" w:styleId="6C7B8E3696CB498689F03B32A7607525">
    <w:name w:val="6C7B8E3696CB498689F03B32A7607525"/>
    <w:rsid w:val="00E75260"/>
  </w:style>
  <w:style w:type="paragraph" w:customStyle="1" w:styleId="BED55EFB7C724A8B93ED3770DCC29146">
    <w:name w:val="BED55EFB7C724A8B93ED3770DCC29146"/>
    <w:rsid w:val="00E75260"/>
  </w:style>
  <w:style w:type="paragraph" w:customStyle="1" w:styleId="29563F04DB6044D8B3E13E31C8464002">
    <w:name w:val="29563F04DB6044D8B3E13E31C8464002"/>
    <w:rsid w:val="00E75260"/>
  </w:style>
  <w:style w:type="paragraph" w:customStyle="1" w:styleId="7F22FCF16492458DA4EFD7F341076602">
    <w:name w:val="7F22FCF16492458DA4EFD7F341076602"/>
    <w:rsid w:val="00E75260"/>
  </w:style>
  <w:style w:type="paragraph" w:customStyle="1" w:styleId="8BD15AD429584C868D318E71F01CDB35">
    <w:name w:val="8BD15AD429584C868D318E71F01CDB35"/>
    <w:rsid w:val="00E75260"/>
  </w:style>
  <w:style w:type="paragraph" w:customStyle="1" w:styleId="DD0AB412AF7641479A80B58273B24D05">
    <w:name w:val="DD0AB412AF7641479A80B58273B24D05"/>
    <w:rsid w:val="00E75260"/>
  </w:style>
  <w:style w:type="paragraph" w:customStyle="1" w:styleId="88C2D6E5671F4BA6A786CAB3162D0217">
    <w:name w:val="88C2D6E5671F4BA6A786CAB3162D0217"/>
    <w:rsid w:val="00E75260"/>
  </w:style>
  <w:style w:type="paragraph" w:customStyle="1" w:styleId="D9E22DC969224AA3922A0962D90812D0">
    <w:name w:val="D9E22DC969224AA3922A0962D90812D0"/>
    <w:rsid w:val="00E75260"/>
  </w:style>
  <w:style w:type="paragraph" w:customStyle="1" w:styleId="3B7CE93D053041F2BAB2E6B7F76AF524">
    <w:name w:val="3B7CE93D053041F2BAB2E6B7F76AF524"/>
    <w:rsid w:val="00E75260"/>
  </w:style>
  <w:style w:type="paragraph" w:customStyle="1" w:styleId="1916B1BAB5E04846BE8F25490C8B5966">
    <w:name w:val="1916B1BAB5E04846BE8F25490C8B5966"/>
    <w:rsid w:val="00E75260"/>
  </w:style>
  <w:style w:type="paragraph" w:customStyle="1" w:styleId="99483A6749FF495DA9730B77397A0D32">
    <w:name w:val="99483A6749FF495DA9730B77397A0D32"/>
    <w:rsid w:val="00E75260"/>
  </w:style>
  <w:style w:type="paragraph" w:customStyle="1" w:styleId="84142BDAD1554E2BA3369E0E81607FE7">
    <w:name w:val="84142BDAD1554E2BA3369E0E81607FE7"/>
    <w:rsid w:val="00E75260"/>
  </w:style>
  <w:style w:type="paragraph" w:customStyle="1" w:styleId="AAD7677ACD8B4C11B7B4AD91F175E062">
    <w:name w:val="AAD7677ACD8B4C11B7B4AD91F175E062"/>
    <w:rsid w:val="00E75260"/>
  </w:style>
  <w:style w:type="paragraph" w:customStyle="1" w:styleId="AA6B3C2708814E999962C2FB19CCED35">
    <w:name w:val="AA6B3C2708814E999962C2FB19CCED35"/>
    <w:rsid w:val="00E75260"/>
  </w:style>
  <w:style w:type="paragraph" w:customStyle="1" w:styleId="E3B24FDAD20B493B948728A6F1AE6ABD">
    <w:name w:val="E3B24FDAD20B493B948728A6F1AE6ABD"/>
    <w:rsid w:val="00E75260"/>
  </w:style>
  <w:style w:type="paragraph" w:customStyle="1" w:styleId="3762FB01A78D44CC908452B617D9ED64">
    <w:name w:val="3762FB01A78D44CC908452B617D9ED64"/>
    <w:rsid w:val="00E75260"/>
  </w:style>
  <w:style w:type="paragraph" w:customStyle="1" w:styleId="1FB6D2CC97F24499A7E6B9B6F0E874D1">
    <w:name w:val="1FB6D2CC97F24499A7E6B9B6F0E874D1"/>
    <w:rsid w:val="00E75260"/>
  </w:style>
  <w:style w:type="paragraph" w:customStyle="1" w:styleId="58B51B2A651940659E18E30801103AD3">
    <w:name w:val="58B51B2A651940659E18E30801103AD3"/>
    <w:rsid w:val="00E75260"/>
  </w:style>
  <w:style w:type="paragraph" w:customStyle="1" w:styleId="33BE07185E9149A08D88838F3010F0BD">
    <w:name w:val="33BE07185E9149A08D88838F3010F0BD"/>
    <w:rsid w:val="00E75260"/>
  </w:style>
  <w:style w:type="paragraph" w:customStyle="1" w:styleId="001F19F0BCEB4A6790F0772828B825A5">
    <w:name w:val="001F19F0BCEB4A6790F0772828B825A5"/>
    <w:rsid w:val="00E75260"/>
  </w:style>
  <w:style w:type="paragraph" w:customStyle="1" w:styleId="79E76AEFE66E4EA89D3D28227D9A2C26">
    <w:name w:val="79E76AEFE66E4EA89D3D28227D9A2C26"/>
    <w:rsid w:val="00E75260"/>
  </w:style>
  <w:style w:type="paragraph" w:customStyle="1" w:styleId="AE9EF636ECA84039ABABFE4180B12D4A">
    <w:name w:val="AE9EF636ECA84039ABABFE4180B12D4A"/>
    <w:rsid w:val="00E75260"/>
  </w:style>
  <w:style w:type="paragraph" w:customStyle="1" w:styleId="D696301928284B15A0A811CABB296E3C">
    <w:name w:val="D696301928284B15A0A811CABB296E3C"/>
    <w:rsid w:val="00E75260"/>
  </w:style>
  <w:style w:type="paragraph" w:customStyle="1" w:styleId="2C5C1562823745C6B4FA26C80FAFFED0">
    <w:name w:val="2C5C1562823745C6B4FA26C80FAFFED0"/>
    <w:rsid w:val="00E75260"/>
  </w:style>
  <w:style w:type="paragraph" w:customStyle="1" w:styleId="843DA30497674B328DFDD0245A2ED13A">
    <w:name w:val="843DA30497674B328DFDD0245A2ED13A"/>
    <w:rsid w:val="00E75260"/>
  </w:style>
  <w:style w:type="paragraph" w:customStyle="1" w:styleId="5023E558ABA6408DAFC6CD88603026E4">
    <w:name w:val="5023E558ABA6408DAFC6CD88603026E4"/>
    <w:rsid w:val="00E75260"/>
  </w:style>
  <w:style w:type="paragraph" w:customStyle="1" w:styleId="B3B7038ED71142DABC24FD79915BFDBE">
    <w:name w:val="B3B7038ED71142DABC24FD79915BFDBE"/>
    <w:rsid w:val="00E75260"/>
  </w:style>
  <w:style w:type="paragraph" w:customStyle="1" w:styleId="C8959C19CB5E453F8239517314909A44">
    <w:name w:val="C8959C19CB5E453F8239517314909A44"/>
    <w:rsid w:val="00E75260"/>
  </w:style>
  <w:style w:type="paragraph" w:customStyle="1" w:styleId="B06AD3BA328C428BA9B1CD71128B44E6">
    <w:name w:val="B06AD3BA328C428BA9B1CD71128B44E6"/>
    <w:rsid w:val="00E75260"/>
  </w:style>
  <w:style w:type="paragraph" w:customStyle="1" w:styleId="028BC1C4694A4C7B9C747BEF794A2270">
    <w:name w:val="028BC1C4694A4C7B9C747BEF794A2270"/>
    <w:rsid w:val="00E75260"/>
  </w:style>
  <w:style w:type="paragraph" w:customStyle="1" w:styleId="095EA40ED7AE4307A93629B2F45928F5">
    <w:name w:val="095EA40ED7AE4307A93629B2F45928F5"/>
    <w:rsid w:val="00E75260"/>
  </w:style>
  <w:style w:type="paragraph" w:customStyle="1" w:styleId="3BE4FF45A737495DA1F239C2A5E0823D">
    <w:name w:val="3BE4FF45A737495DA1F239C2A5E0823D"/>
    <w:rsid w:val="00E75260"/>
  </w:style>
  <w:style w:type="paragraph" w:customStyle="1" w:styleId="761BAD657ADE4FC18453614298663D60">
    <w:name w:val="761BAD657ADE4FC18453614298663D60"/>
    <w:rsid w:val="00E75260"/>
  </w:style>
  <w:style w:type="paragraph" w:customStyle="1" w:styleId="9C1F2A4DE44B477A9AA8C29A0D42D484">
    <w:name w:val="9C1F2A4DE44B477A9AA8C29A0D42D484"/>
    <w:rsid w:val="00E75260"/>
  </w:style>
  <w:style w:type="paragraph" w:customStyle="1" w:styleId="80B60AF3571C4FBE91CD3D4D87C74FCC">
    <w:name w:val="80B60AF3571C4FBE91CD3D4D87C74FCC"/>
    <w:rsid w:val="00E75260"/>
  </w:style>
  <w:style w:type="paragraph" w:customStyle="1" w:styleId="21BCD2068E894563A3CDB05294729377">
    <w:name w:val="21BCD2068E894563A3CDB05294729377"/>
    <w:rsid w:val="00E75260"/>
  </w:style>
  <w:style w:type="paragraph" w:customStyle="1" w:styleId="A9C3B2BAC202413FAE4AA8094E90574F">
    <w:name w:val="A9C3B2BAC202413FAE4AA8094E90574F"/>
    <w:rsid w:val="00E75260"/>
  </w:style>
  <w:style w:type="paragraph" w:customStyle="1" w:styleId="9B8910805C054F5C8F6026002E585A61">
    <w:name w:val="9B8910805C054F5C8F6026002E585A61"/>
    <w:rsid w:val="00E75260"/>
  </w:style>
  <w:style w:type="paragraph" w:customStyle="1" w:styleId="E102A47BE3064968A180CC1166F3952F">
    <w:name w:val="E102A47BE3064968A180CC1166F3952F"/>
    <w:rsid w:val="00E75260"/>
  </w:style>
  <w:style w:type="paragraph" w:customStyle="1" w:styleId="F6632E83A3334CD7A97FFD2A53B4B164">
    <w:name w:val="F6632E83A3334CD7A97FFD2A53B4B164"/>
    <w:rsid w:val="00E75260"/>
  </w:style>
  <w:style w:type="paragraph" w:customStyle="1" w:styleId="56319C5701B5454D91309E51FCF51244">
    <w:name w:val="56319C5701B5454D91309E51FCF51244"/>
    <w:rsid w:val="00E75260"/>
  </w:style>
  <w:style w:type="paragraph" w:customStyle="1" w:styleId="925FFD3F4BE249498E6E2C842D8F10E1">
    <w:name w:val="925FFD3F4BE249498E6E2C842D8F10E1"/>
    <w:rsid w:val="00E75260"/>
  </w:style>
  <w:style w:type="paragraph" w:customStyle="1" w:styleId="F596C2634D674849BD287DE3FC110E81">
    <w:name w:val="F596C2634D674849BD287DE3FC110E81"/>
    <w:rsid w:val="00E75260"/>
  </w:style>
  <w:style w:type="paragraph" w:customStyle="1" w:styleId="41203026055D4B47A864D3DEFBC928C2">
    <w:name w:val="41203026055D4B47A864D3DEFBC928C2"/>
    <w:rsid w:val="00E75260"/>
  </w:style>
  <w:style w:type="paragraph" w:customStyle="1" w:styleId="E85A2D7849294673995B933FFCAB2C3B">
    <w:name w:val="E85A2D7849294673995B933FFCAB2C3B"/>
    <w:rsid w:val="00E75260"/>
  </w:style>
  <w:style w:type="paragraph" w:customStyle="1" w:styleId="835BF793D8434221809371A3B3BBE3C6">
    <w:name w:val="835BF793D8434221809371A3B3BBE3C6"/>
    <w:rsid w:val="00E75260"/>
  </w:style>
  <w:style w:type="paragraph" w:customStyle="1" w:styleId="4DBA9C5C64684A468BF6652C74FC05EA">
    <w:name w:val="4DBA9C5C64684A468BF6652C74FC05EA"/>
    <w:rsid w:val="00E75260"/>
  </w:style>
  <w:style w:type="paragraph" w:customStyle="1" w:styleId="ADED252A3A594C29951728E1A893CCA6">
    <w:name w:val="ADED252A3A594C29951728E1A893CCA6"/>
    <w:rsid w:val="00E75260"/>
  </w:style>
  <w:style w:type="paragraph" w:customStyle="1" w:styleId="B75000513DFC4BCA86B52A6AE30B747D">
    <w:name w:val="B75000513DFC4BCA86B52A6AE30B747D"/>
    <w:rsid w:val="00E75260"/>
  </w:style>
  <w:style w:type="paragraph" w:customStyle="1" w:styleId="5C7F39BC4F524492B54AB210BC2D2F1F">
    <w:name w:val="5C7F39BC4F524492B54AB210BC2D2F1F"/>
    <w:rsid w:val="00E75260"/>
  </w:style>
  <w:style w:type="paragraph" w:customStyle="1" w:styleId="FDEF596002174D2DBDDB1F6C3379A377">
    <w:name w:val="FDEF596002174D2DBDDB1F6C3379A377"/>
    <w:rsid w:val="00E75260"/>
  </w:style>
  <w:style w:type="paragraph" w:customStyle="1" w:styleId="68A2FCF6620E48379B546EFCD477D797">
    <w:name w:val="68A2FCF6620E48379B546EFCD477D797"/>
    <w:rsid w:val="00E75260"/>
  </w:style>
  <w:style w:type="paragraph" w:customStyle="1" w:styleId="A57A34C9201F442BB5C9FC2BDE9108CB">
    <w:name w:val="A57A34C9201F442BB5C9FC2BDE9108CB"/>
    <w:rsid w:val="00E75260"/>
  </w:style>
  <w:style w:type="paragraph" w:customStyle="1" w:styleId="91826C45690C462497D026EEAB37EDAE">
    <w:name w:val="91826C45690C462497D026EEAB37EDAE"/>
    <w:rsid w:val="00E75260"/>
  </w:style>
  <w:style w:type="paragraph" w:customStyle="1" w:styleId="3D761E44456A40DB840E91079BE16F69">
    <w:name w:val="3D761E44456A40DB840E91079BE16F69"/>
    <w:rsid w:val="00E75260"/>
  </w:style>
  <w:style w:type="paragraph" w:customStyle="1" w:styleId="45E17F7CB98C4D08850EC6FE8F56538D">
    <w:name w:val="45E17F7CB98C4D08850EC6FE8F56538D"/>
    <w:rsid w:val="00E75260"/>
  </w:style>
  <w:style w:type="paragraph" w:customStyle="1" w:styleId="942D10CC2CC943F18D89A597983D3195">
    <w:name w:val="942D10CC2CC943F18D89A597983D3195"/>
    <w:rsid w:val="00E75260"/>
  </w:style>
  <w:style w:type="paragraph" w:customStyle="1" w:styleId="2B53D90985304416B64740686CFFE144">
    <w:name w:val="2B53D90985304416B64740686CFFE144"/>
    <w:rsid w:val="00E75260"/>
  </w:style>
  <w:style w:type="paragraph" w:customStyle="1" w:styleId="16BD2CDC74A7400F901442A64612075D">
    <w:name w:val="16BD2CDC74A7400F901442A64612075D"/>
    <w:rsid w:val="00E75260"/>
  </w:style>
  <w:style w:type="paragraph" w:customStyle="1" w:styleId="482097C20FBB4E34A0F7928D8FD4D5FB">
    <w:name w:val="482097C20FBB4E34A0F7928D8FD4D5FB"/>
    <w:rsid w:val="00E75260"/>
  </w:style>
  <w:style w:type="paragraph" w:customStyle="1" w:styleId="36F39AC1005A4858A2D19E545800A9F8">
    <w:name w:val="36F39AC1005A4858A2D19E545800A9F8"/>
    <w:rsid w:val="00E75260"/>
  </w:style>
  <w:style w:type="paragraph" w:customStyle="1" w:styleId="77C38D0BC5124EE48432B23A49459EA5">
    <w:name w:val="77C38D0BC5124EE48432B23A49459EA5"/>
    <w:rsid w:val="00E75260"/>
  </w:style>
  <w:style w:type="paragraph" w:customStyle="1" w:styleId="B0DA908ADBD04BF7967B1203B805B084">
    <w:name w:val="B0DA908ADBD04BF7967B1203B805B084"/>
    <w:rsid w:val="00E75260"/>
  </w:style>
  <w:style w:type="paragraph" w:customStyle="1" w:styleId="5A41034748B84FA6AD57EBDFAD92F047">
    <w:name w:val="5A41034748B84FA6AD57EBDFAD92F047"/>
    <w:rsid w:val="00E75260"/>
  </w:style>
  <w:style w:type="paragraph" w:customStyle="1" w:styleId="016E19C9A1DB47F59058DB6C92A9D1CF">
    <w:name w:val="016E19C9A1DB47F59058DB6C92A9D1CF"/>
    <w:rsid w:val="00E75260"/>
  </w:style>
  <w:style w:type="paragraph" w:customStyle="1" w:styleId="021E7134F5E547978AA99D2E9766F446">
    <w:name w:val="021E7134F5E547978AA99D2E9766F446"/>
    <w:rsid w:val="00E75260"/>
  </w:style>
  <w:style w:type="paragraph" w:customStyle="1" w:styleId="9A1EE4DB42AC41CB9A5CD49BC4003712">
    <w:name w:val="9A1EE4DB42AC41CB9A5CD49BC4003712"/>
    <w:rsid w:val="00E75260"/>
  </w:style>
  <w:style w:type="paragraph" w:customStyle="1" w:styleId="B93BAA051EB04E82A4802D42F54A52F5">
    <w:name w:val="B93BAA051EB04E82A4802D42F54A52F5"/>
    <w:rsid w:val="00E75260"/>
  </w:style>
  <w:style w:type="paragraph" w:customStyle="1" w:styleId="6474D321FB0447AAAA816A054CBB85D3">
    <w:name w:val="6474D321FB0447AAAA816A054CBB85D3"/>
    <w:rsid w:val="00E75260"/>
  </w:style>
  <w:style w:type="paragraph" w:customStyle="1" w:styleId="3FE491DF0CB148B5B2726877C4ACFE04">
    <w:name w:val="3FE491DF0CB148B5B2726877C4ACFE04"/>
    <w:rsid w:val="00E75260"/>
  </w:style>
  <w:style w:type="paragraph" w:customStyle="1" w:styleId="1E2F9E87E65C4BF2BB45485DF8970F45">
    <w:name w:val="1E2F9E87E65C4BF2BB45485DF8970F45"/>
    <w:rsid w:val="00E75260"/>
  </w:style>
  <w:style w:type="paragraph" w:customStyle="1" w:styleId="8CAC432EFF314270BD8549C8E1662EE5">
    <w:name w:val="8CAC432EFF314270BD8549C8E1662EE5"/>
    <w:rsid w:val="00E75260"/>
  </w:style>
  <w:style w:type="paragraph" w:customStyle="1" w:styleId="00F79E576B7944278290BE2386684D2C">
    <w:name w:val="00F79E576B7944278290BE2386684D2C"/>
    <w:rsid w:val="00E75260"/>
  </w:style>
  <w:style w:type="paragraph" w:customStyle="1" w:styleId="1B64DDE1D6EA440BBA8BB4CB57429290">
    <w:name w:val="1B64DDE1D6EA440BBA8BB4CB57429290"/>
    <w:rsid w:val="00E75260"/>
  </w:style>
  <w:style w:type="paragraph" w:customStyle="1" w:styleId="CE6D825E6A574287AF826088F1C9A992">
    <w:name w:val="CE6D825E6A574287AF826088F1C9A992"/>
    <w:rsid w:val="00E75260"/>
  </w:style>
  <w:style w:type="paragraph" w:customStyle="1" w:styleId="295F9957AD9A47BAA7F7B46297EC8135">
    <w:name w:val="295F9957AD9A47BAA7F7B46297EC8135"/>
    <w:rsid w:val="00E75260"/>
  </w:style>
  <w:style w:type="paragraph" w:customStyle="1" w:styleId="8FB71F650A60484C93F1889FA2B1969B">
    <w:name w:val="8FB71F650A60484C93F1889FA2B1969B"/>
    <w:rsid w:val="00E75260"/>
  </w:style>
  <w:style w:type="paragraph" w:customStyle="1" w:styleId="0915177432EC4084BDC6245BBB5D27BD">
    <w:name w:val="0915177432EC4084BDC6245BBB5D27BD"/>
    <w:rsid w:val="00E75260"/>
  </w:style>
  <w:style w:type="paragraph" w:customStyle="1" w:styleId="8658C92708A740FD93E5DF4041B9925E">
    <w:name w:val="8658C92708A740FD93E5DF4041B9925E"/>
    <w:rsid w:val="00E75260"/>
  </w:style>
  <w:style w:type="paragraph" w:customStyle="1" w:styleId="F601CAF34F9743B18129BF8226C318D7">
    <w:name w:val="F601CAF34F9743B18129BF8226C318D7"/>
    <w:rsid w:val="00E75260"/>
  </w:style>
  <w:style w:type="paragraph" w:customStyle="1" w:styleId="F2A373D8DE4B4A41B5F6FD91476A2303">
    <w:name w:val="F2A373D8DE4B4A41B5F6FD91476A2303"/>
    <w:rsid w:val="00E75260"/>
  </w:style>
  <w:style w:type="paragraph" w:customStyle="1" w:styleId="EB4A073120BB49B9A0F3D4EA8C3C8C1D">
    <w:name w:val="EB4A073120BB49B9A0F3D4EA8C3C8C1D"/>
    <w:rsid w:val="00E75260"/>
  </w:style>
  <w:style w:type="paragraph" w:customStyle="1" w:styleId="FEC1B526168D41D9A18A6CADFAD763FE">
    <w:name w:val="FEC1B526168D41D9A18A6CADFAD763FE"/>
    <w:rsid w:val="00E75260"/>
  </w:style>
  <w:style w:type="paragraph" w:customStyle="1" w:styleId="54B7005506044687AF2780CC2D879EF1">
    <w:name w:val="54B7005506044687AF2780CC2D879EF1"/>
    <w:rsid w:val="00E75260"/>
  </w:style>
  <w:style w:type="paragraph" w:customStyle="1" w:styleId="3A07901EF37D465CAA32665537451717">
    <w:name w:val="3A07901EF37D465CAA32665537451717"/>
    <w:rsid w:val="00E75260"/>
  </w:style>
  <w:style w:type="paragraph" w:customStyle="1" w:styleId="F1E3AE7CB706467AA63A9E06A1656FD9">
    <w:name w:val="F1E3AE7CB706467AA63A9E06A1656FD9"/>
    <w:rsid w:val="00E75260"/>
  </w:style>
  <w:style w:type="paragraph" w:customStyle="1" w:styleId="9E8BD2B194B244B89CE63188EA207AA6">
    <w:name w:val="9E8BD2B194B244B89CE63188EA207AA6"/>
    <w:rsid w:val="00E75260"/>
  </w:style>
  <w:style w:type="paragraph" w:customStyle="1" w:styleId="C84588731EB549FE9E2B25E90BBF71A9">
    <w:name w:val="C84588731EB549FE9E2B25E90BBF71A9"/>
    <w:rsid w:val="00E75260"/>
  </w:style>
  <w:style w:type="paragraph" w:customStyle="1" w:styleId="8FE9CEDD60B74515A7CEC5ECBE745FEE">
    <w:name w:val="8FE9CEDD60B74515A7CEC5ECBE745FEE"/>
    <w:rsid w:val="00E75260"/>
  </w:style>
  <w:style w:type="paragraph" w:customStyle="1" w:styleId="B0264A0D7EE24BE0808A7354803295FE">
    <w:name w:val="B0264A0D7EE24BE0808A7354803295FE"/>
    <w:rsid w:val="00E75260"/>
  </w:style>
  <w:style w:type="paragraph" w:customStyle="1" w:styleId="8DE69FE328934D4291E4DFA9E1B53171">
    <w:name w:val="8DE69FE328934D4291E4DFA9E1B53171"/>
    <w:rsid w:val="00E75260"/>
  </w:style>
  <w:style w:type="paragraph" w:customStyle="1" w:styleId="34B515F6A733486CA1D7564EDAE9FFD1">
    <w:name w:val="34B515F6A733486CA1D7564EDAE9FFD1"/>
    <w:rsid w:val="00E75260"/>
  </w:style>
  <w:style w:type="paragraph" w:customStyle="1" w:styleId="060B1A64FF574EB4969481F2C4D0EA8F">
    <w:name w:val="060B1A64FF574EB4969481F2C4D0EA8F"/>
    <w:rsid w:val="00E75260"/>
  </w:style>
  <w:style w:type="paragraph" w:customStyle="1" w:styleId="1FB5718AFCF849268C7ABEFB84675817">
    <w:name w:val="1FB5718AFCF849268C7ABEFB84675817"/>
    <w:rsid w:val="00E75260"/>
  </w:style>
  <w:style w:type="paragraph" w:customStyle="1" w:styleId="3FF2555666FB4382BB9702AA239ACF07">
    <w:name w:val="3FF2555666FB4382BB9702AA239ACF07"/>
    <w:rsid w:val="00E75260"/>
  </w:style>
  <w:style w:type="paragraph" w:customStyle="1" w:styleId="CF1203A5413142EBBA652E2E0442424E">
    <w:name w:val="CF1203A5413142EBBA652E2E0442424E"/>
    <w:rsid w:val="00E75260"/>
  </w:style>
  <w:style w:type="paragraph" w:customStyle="1" w:styleId="1E267BCA3CE04A06AA37954D360C1B20">
    <w:name w:val="1E267BCA3CE04A06AA37954D360C1B20"/>
    <w:rsid w:val="00E75260"/>
  </w:style>
  <w:style w:type="paragraph" w:customStyle="1" w:styleId="DF84074C102C47299DDFEA1CBEA870E6">
    <w:name w:val="DF84074C102C47299DDFEA1CBEA870E6"/>
    <w:rsid w:val="00E75260"/>
  </w:style>
  <w:style w:type="paragraph" w:customStyle="1" w:styleId="ED90EAF3C143457E80CF53B69F306D4A">
    <w:name w:val="ED90EAF3C143457E80CF53B69F306D4A"/>
    <w:rsid w:val="00E75260"/>
  </w:style>
  <w:style w:type="paragraph" w:customStyle="1" w:styleId="765D30C1D3D34B2CA51A665376DF6AF9">
    <w:name w:val="765D30C1D3D34B2CA51A665376DF6AF9"/>
    <w:rsid w:val="00E75260"/>
  </w:style>
  <w:style w:type="paragraph" w:customStyle="1" w:styleId="64397D0AE21643B6B57FBB20095FDB66">
    <w:name w:val="64397D0AE21643B6B57FBB20095FDB66"/>
    <w:rsid w:val="00E75260"/>
  </w:style>
  <w:style w:type="paragraph" w:customStyle="1" w:styleId="D65D9E543CD1416D869EFEB39714A890">
    <w:name w:val="D65D9E543CD1416D869EFEB39714A890"/>
    <w:rsid w:val="00E75260"/>
  </w:style>
  <w:style w:type="paragraph" w:customStyle="1" w:styleId="66B881DDCBE44D279A5397FD02000E93">
    <w:name w:val="66B881DDCBE44D279A5397FD02000E93"/>
    <w:rsid w:val="00E75260"/>
  </w:style>
  <w:style w:type="paragraph" w:customStyle="1" w:styleId="3E281DD929DA4971887DD547158763EE">
    <w:name w:val="3E281DD929DA4971887DD547158763EE"/>
    <w:rsid w:val="00E75260"/>
  </w:style>
  <w:style w:type="paragraph" w:customStyle="1" w:styleId="38F8475F14AA4FC0BBE0322BADB03181">
    <w:name w:val="38F8475F14AA4FC0BBE0322BADB03181"/>
    <w:rsid w:val="00E75260"/>
  </w:style>
  <w:style w:type="paragraph" w:customStyle="1" w:styleId="76BEE8D4AECE4FF4A50F9689AC501557">
    <w:name w:val="76BEE8D4AECE4FF4A50F9689AC501557"/>
    <w:rsid w:val="00E75260"/>
  </w:style>
  <w:style w:type="paragraph" w:customStyle="1" w:styleId="7F9D44EAA51B4E87B4108A574E5EAD96">
    <w:name w:val="7F9D44EAA51B4E87B4108A574E5EAD96"/>
    <w:rsid w:val="00E75260"/>
  </w:style>
  <w:style w:type="paragraph" w:customStyle="1" w:styleId="98C3BD5535F549E0BAEEE04C039B4BA6">
    <w:name w:val="98C3BD5535F549E0BAEEE04C039B4BA6"/>
    <w:rsid w:val="00E75260"/>
  </w:style>
  <w:style w:type="paragraph" w:customStyle="1" w:styleId="90E48A69EDD6464BB42EA954F6645EF2">
    <w:name w:val="90E48A69EDD6464BB42EA954F6645EF2"/>
    <w:rsid w:val="00E75260"/>
  </w:style>
  <w:style w:type="paragraph" w:customStyle="1" w:styleId="8910A479120D447EA290E73B133D783D">
    <w:name w:val="8910A479120D447EA290E73B133D783D"/>
    <w:rsid w:val="00E75260"/>
  </w:style>
  <w:style w:type="paragraph" w:customStyle="1" w:styleId="36B3D5CCF3864066B8F0325ED78B95B3">
    <w:name w:val="36B3D5CCF3864066B8F0325ED78B95B3"/>
    <w:rsid w:val="00E75260"/>
  </w:style>
  <w:style w:type="paragraph" w:customStyle="1" w:styleId="34BE7E8852914FD8AEDD1BCF515B76C2">
    <w:name w:val="34BE7E8852914FD8AEDD1BCF515B76C2"/>
    <w:rsid w:val="00E75260"/>
  </w:style>
  <w:style w:type="paragraph" w:customStyle="1" w:styleId="83022C92F4F741EBAE54F0D7372B1D5B">
    <w:name w:val="83022C92F4F741EBAE54F0D7372B1D5B"/>
    <w:rsid w:val="00E75260"/>
  </w:style>
  <w:style w:type="paragraph" w:customStyle="1" w:styleId="1185682E42D44E5A8D92134E51F17B4C">
    <w:name w:val="1185682E42D44E5A8D92134E51F17B4C"/>
    <w:rsid w:val="00E75260"/>
  </w:style>
  <w:style w:type="paragraph" w:customStyle="1" w:styleId="EFB914CBC50644948E67E407C30D09DA">
    <w:name w:val="EFB914CBC50644948E67E407C30D09DA"/>
    <w:rsid w:val="00E75260"/>
  </w:style>
  <w:style w:type="paragraph" w:customStyle="1" w:styleId="A29ED7654B3746D6B0944B9D70429992">
    <w:name w:val="A29ED7654B3746D6B0944B9D70429992"/>
    <w:rsid w:val="00E75260"/>
  </w:style>
  <w:style w:type="paragraph" w:customStyle="1" w:styleId="8382B8A3905D4A7F91F2A0DFF51C9468">
    <w:name w:val="8382B8A3905D4A7F91F2A0DFF51C9468"/>
    <w:rsid w:val="00E75260"/>
  </w:style>
  <w:style w:type="paragraph" w:customStyle="1" w:styleId="AC7E4D2107E143E88BAC8917466138C3">
    <w:name w:val="AC7E4D2107E143E88BAC8917466138C3"/>
    <w:rsid w:val="00E75260"/>
  </w:style>
  <w:style w:type="paragraph" w:customStyle="1" w:styleId="58CE577DCFE94DE4B843BC071D9A39D3">
    <w:name w:val="58CE577DCFE94DE4B843BC071D9A39D3"/>
    <w:rsid w:val="00E75260"/>
  </w:style>
  <w:style w:type="paragraph" w:customStyle="1" w:styleId="BE1F4703F9DC493D9DB255D5FDF2CB22">
    <w:name w:val="BE1F4703F9DC493D9DB255D5FDF2CB22"/>
    <w:rsid w:val="00E75260"/>
  </w:style>
  <w:style w:type="paragraph" w:customStyle="1" w:styleId="DB0F3177F2CB464E9D054870289A70E3">
    <w:name w:val="DB0F3177F2CB464E9D054870289A70E3"/>
    <w:rsid w:val="00E75260"/>
  </w:style>
  <w:style w:type="paragraph" w:customStyle="1" w:styleId="E7734184EB3B4853BCCE5EE2F1BAC02D">
    <w:name w:val="E7734184EB3B4853BCCE5EE2F1BAC02D"/>
    <w:rsid w:val="00E75260"/>
  </w:style>
  <w:style w:type="paragraph" w:customStyle="1" w:styleId="00B87CE8A8F9402B950269CDFAEE81E4">
    <w:name w:val="00B87CE8A8F9402B950269CDFAEE81E4"/>
    <w:rsid w:val="00E75260"/>
  </w:style>
  <w:style w:type="paragraph" w:customStyle="1" w:styleId="95F0256721DC43C796AE60B448369DCC">
    <w:name w:val="95F0256721DC43C796AE60B448369DCC"/>
    <w:rsid w:val="00E75260"/>
  </w:style>
  <w:style w:type="paragraph" w:customStyle="1" w:styleId="347E37E0E1BC4C0BB4E810A4F515F4CB">
    <w:name w:val="347E37E0E1BC4C0BB4E810A4F515F4CB"/>
    <w:rsid w:val="00E75260"/>
  </w:style>
  <w:style w:type="paragraph" w:customStyle="1" w:styleId="B3C2260DDA684CFA8B0745A5125CC4DB">
    <w:name w:val="B3C2260DDA684CFA8B0745A5125CC4DB"/>
    <w:rsid w:val="00E75260"/>
  </w:style>
  <w:style w:type="paragraph" w:customStyle="1" w:styleId="71064F1D20ED4F159B297B8416BD49B9">
    <w:name w:val="71064F1D20ED4F159B297B8416BD49B9"/>
    <w:rsid w:val="00E75260"/>
  </w:style>
  <w:style w:type="paragraph" w:customStyle="1" w:styleId="9CAA981C2E144A0B87F26411F0EF7D7A">
    <w:name w:val="9CAA981C2E144A0B87F26411F0EF7D7A"/>
    <w:rsid w:val="00E75260"/>
  </w:style>
  <w:style w:type="paragraph" w:customStyle="1" w:styleId="94FAA071A435473DAF92AEA56315FDC7">
    <w:name w:val="94FAA071A435473DAF92AEA56315FDC7"/>
    <w:rsid w:val="00E75260"/>
  </w:style>
  <w:style w:type="paragraph" w:customStyle="1" w:styleId="FF5D56F3568E4F4FBE021D5A6E1E6D0D">
    <w:name w:val="FF5D56F3568E4F4FBE021D5A6E1E6D0D"/>
    <w:rsid w:val="00E75260"/>
  </w:style>
  <w:style w:type="paragraph" w:customStyle="1" w:styleId="BF95E594BD754B7D8C266787FC5EE6AC">
    <w:name w:val="BF95E594BD754B7D8C266787FC5EE6AC"/>
    <w:rsid w:val="00E75260"/>
  </w:style>
  <w:style w:type="paragraph" w:customStyle="1" w:styleId="350E2C681B9B412097A7C1BED1EFEED9">
    <w:name w:val="350E2C681B9B412097A7C1BED1EFEED9"/>
    <w:rsid w:val="00E75260"/>
  </w:style>
  <w:style w:type="paragraph" w:customStyle="1" w:styleId="1ECBC7D0487B443EB47E46F9609C1F37">
    <w:name w:val="1ECBC7D0487B443EB47E46F9609C1F37"/>
    <w:rsid w:val="00E75260"/>
  </w:style>
  <w:style w:type="paragraph" w:customStyle="1" w:styleId="5D97D32678D549B2880909630D101148">
    <w:name w:val="5D97D32678D549B2880909630D101148"/>
    <w:rsid w:val="00E75260"/>
  </w:style>
  <w:style w:type="paragraph" w:customStyle="1" w:styleId="5E41B777008A46399AA98689702630E1">
    <w:name w:val="5E41B777008A46399AA98689702630E1"/>
    <w:rsid w:val="00E75260"/>
  </w:style>
  <w:style w:type="paragraph" w:customStyle="1" w:styleId="380ED9609A7245C9A283424866B837F1">
    <w:name w:val="380ED9609A7245C9A283424866B837F1"/>
    <w:rsid w:val="00E75260"/>
  </w:style>
  <w:style w:type="paragraph" w:customStyle="1" w:styleId="F5E2B708454B4F69B8ABBC96AFACF768">
    <w:name w:val="F5E2B708454B4F69B8ABBC96AFACF768"/>
    <w:rsid w:val="00E75260"/>
  </w:style>
  <w:style w:type="paragraph" w:customStyle="1" w:styleId="2DFD1D56F45D4C1D9573FD5B278766C6">
    <w:name w:val="2DFD1D56F45D4C1D9573FD5B278766C6"/>
    <w:rsid w:val="00E75260"/>
  </w:style>
  <w:style w:type="paragraph" w:customStyle="1" w:styleId="A7C8F49ED1C248E08FD70378090EF5EA">
    <w:name w:val="A7C8F49ED1C248E08FD70378090EF5EA"/>
    <w:rsid w:val="00E75260"/>
  </w:style>
  <w:style w:type="paragraph" w:customStyle="1" w:styleId="7E8777743EEE4D7A8B636F47A3730E92">
    <w:name w:val="7E8777743EEE4D7A8B636F47A3730E92"/>
    <w:rsid w:val="00E75260"/>
  </w:style>
  <w:style w:type="paragraph" w:customStyle="1" w:styleId="22DEFB2F4D8442AEA5E048A16407A1D2">
    <w:name w:val="22DEFB2F4D8442AEA5E048A16407A1D2"/>
    <w:rsid w:val="00E75260"/>
  </w:style>
  <w:style w:type="paragraph" w:customStyle="1" w:styleId="B31A8C8F97F84670B70FC89A6D7966F3">
    <w:name w:val="B31A8C8F97F84670B70FC89A6D7966F3"/>
    <w:rsid w:val="00E75260"/>
  </w:style>
  <w:style w:type="paragraph" w:customStyle="1" w:styleId="4033785E43D14DF0AAE2733D4EE4BC27">
    <w:name w:val="4033785E43D14DF0AAE2733D4EE4BC27"/>
    <w:rsid w:val="00E75260"/>
  </w:style>
  <w:style w:type="paragraph" w:customStyle="1" w:styleId="1B85CDB4E4EF4EFB9EBA80432C56B6B7">
    <w:name w:val="1B85CDB4E4EF4EFB9EBA80432C56B6B7"/>
    <w:rsid w:val="00E75260"/>
  </w:style>
  <w:style w:type="paragraph" w:customStyle="1" w:styleId="37A27F208811495C804ADD93765B220A">
    <w:name w:val="37A27F208811495C804ADD93765B220A"/>
    <w:rsid w:val="00E75260"/>
  </w:style>
  <w:style w:type="paragraph" w:customStyle="1" w:styleId="9A9116E5EF9A4E4BBE0827AA3027B973">
    <w:name w:val="9A9116E5EF9A4E4BBE0827AA3027B973"/>
    <w:rsid w:val="00E75260"/>
  </w:style>
  <w:style w:type="paragraph" w:customStyle="1" w:styleId="FAF4B676C62F4F97ACC59CD70AC81D74">
    <w:name w:val="FAF4B676C62F4F97ACC59CD70AC81D74"/>
    <w:rsid w:val="00E75260"/>
  </w:style>
  <w:style w:type="paragraph" w:customStyle="1" w:styleId="942A169981434C56AFA3CEBFCAB7519E">
    <w:name w:val="942A169981434C56AFA3CEBFCAB7519E"/>
    <w:rsid w:val="00E75260"/>
  </w:style>
  <w:style w:type="paragraph" w:customStyle="1" w:styleId="CB1A62C2FCE3408683B0309B6F5AC091">
    <w:name w:val="CB1A62C2FCE3408683B0309B6F5AC091"/>
    <w:rsid w:val="00E75260"/>
  </w:style>
  <w:style w:type="paragraph" w:customStyle="1" w:styleId="8709814A88414288846A508DCBEB0154">
    <w:name w:val="8709814A88414288846A508DCBEB0154"/>
    <w:rsid w:val="00E75260"/>
  </w:style>
  <w:style w:type="paragraph" w:customStyle="1" w:styleId="7591946DAC5247249592FA4C378E44D5">
    <w:name w:val="7591946DAC5247249592FA4C378E44D5"/>
    <w:rsid w:val="00E75260"/>
  </w:style>
  <w:style w:type="paragraph" w:customStyle="1" w:styleId="D1C00C09352A4A4C82BB30700D83BAB5">
    <w:name w:val="D1C00C09352A4A4C82BB30700D83BAB5"/>
    <w:rsid w:val="00E75260"/>
  </w:style>
  <w:style w:type="paragraph" w:customStyle="1" w:styleId="FB33ED3970624809826B0AC308A715BE">
    <w:name w:val="FB33ED3970624809826B0AC308A715BE"/>
    <w:rsid w:val="00E75260"/>
  </w:style>
  <w:style w:type="paragraph" w:customStyle="1" w:styleId="631F6BCB9DC44997ACD176469735C8B9">
    <w:name w:val="631F6BCB9DC44997ACD176469735C8B9"/>
    <w:rsid w:val="00E75260"/>
  </w:style>
  <w:style w:type="paragraph" w:customStyle="1" w:styleId="9CACC4E6C6FC46C8A213AD8EF858DD7B">
    <w:name w:val="9CACC4E6C6FC46C8A213AD8EF858DD7B"/>
    <w:rsid w:val="00E75260"/>
  </w:style>
  <w:style w:type="paragraph" w:customStyle="1" w:styleId="9CA5D497898F43C895F521F0B6BB5692">
    <w:name w:val="9CA5D497898F43C895F521F0B6BB5692"/>
    <w:rsid w:val="00E75260"/>
  </w:style>
  <w:style w:type="paragraph" w:customStyle="1" w:styleId="D74BD25C1F3B49869E6A9C44B902CDCE">
    <w:name w:val="D74BD25C1F3B49869E6A9C44B902CDCE"/>
    <w:rsid w:val="00E75260"/>
  </w:style>
  <w:style w:type="paragraph" w:customStyle="1" w:styleId="96B8193F86CA44E6856BD7B77CA12160">
    <w:name w:val="96B8193F86CA44E6856BD7B77CA12160"/>
    <w:rsid w:val="00E75260"/>
  </w:style>
  <w:style w:type="paragraph" w:customStyle="1" w:styleId="0871A9DCE0FF4ABBAA5C6E07ACD8F445">
    <w:name w:val="0871A9DCE0FF4ABBAA5C6E07ACD8F445"/>
    <w:rsid w:val="00E75260"/>
  </w:style>
  <w:style w:type="paragraph" w:customStyle="1" w:styleId="15C0738D0A4448988DBA8A2600A88608">
    <w:name w:val="15C0738D0A4448988DBA8A2600A88608"/>
    <w:rsid w:val="00E75260"/>
  </w:style>
  <w:style w:type="paragraph" w:customStyle="1" w:styleId="40729EFF78B34F218D83C45293C88EC5">
    <w:name w:val="40729EFF78B34F218D83C45293C88EC5"/>
    <w:rsid w:val="00E75260"/>
  </w:style>
  <w:style w:type="paragraph" w:customStyle="1" w:styleId="7C011246C24A466B96EA5DC8A3B46617">
    <w:name w:val="7C011246C24A466B96EA5DC8A3B46617"/>
    <w:rsid w:val="00E75260"/>
  </w:style>
  <w:style w:type="paragraph" w:customStyle="1" w:styleId="460C6A3838FA463EACF4CF5FE2FAA835">
    <w:name w:val="460C6A3838FA463EACF4CF5FE2FAA835"/>
    <w:rsid w:val="00E75260"/>
  </w:style>
  <w:style w:type="paragraph" w:customStyle="1" w:styleId="0132CD9ED988403CAA938D1ECFAE6BB9">
    <w:name w:val="0132CD9ED988403CAA938D1ECFAE6BB9"/>
    <w:rsid w:val="00E75260"/>
  </w:style>
  <w:style w:type="paragraph" w:customStyle="1" w:styleId="934739042FEC46AD8122D24E1D247DBB">
    <w:name w:val="934739042FEC46AD8122D24E1D247DBB"/>
    <w:rsid w:val="00E75260"/>
  </w:style>
  <w:style w:type="paragraph" w:customStyle="1" w:styleId="81B16485B21542B4A05A61B003D2261C">
    <w:name w:val="81B16485B21542B4A05A61B003D2261C"/>
    <w:rsid w:val="00E75260"/>
  </w:style>
  <w:style w:type="paragraph" w:customStyle="1" w:styleId="73A90B5629FA44A5B98C6A10A00EA676">
    <w:name w:val="73A90B5629FA44A5B98C6A10A00EA676"/>
    <w:rsid w:val="00E75260"/>
  </w:style>
  <w:style w:type="paragraph" w:customStyle="1" w:styleId="D2B286F0028C4D65BF71B5FC2F39E034">
    <w:name w:val="D2B286F0028C4D65BF71B5FC2F39E034"/>
    <w:rsid w:val="00E75260"/>
  </w:style>
  <w:style w:type="paragraph" w:customStyle="1" w:styleId="E2CE8A694AEF4F989F640489BBC9B6C7">
    <w:name w:val="E2CE8A694AEF4F989F640489BBC9B6C7"/>
    <w:rsid w:val="00E75260"/>
  </w:style>
  <w:style w:type="paragraph" w:customStyle="1" w:styleId="496DC3A2C78245F1A85A5322D2F972E5">
    <w:name w:val="496DC3A2C78245F1A85A5322D2F972E5"/>
    <w:rsid w:val="00E75260"/>
  </w:style>
  <w:style w:type="paragraph" w:customStyle="1" w:styleId="75B4EDD15FB84BCDB04D57C27F5339DF">
    <w:name w:val="75B4EDD15FB84BCDB04D57C27F5339DF"/>
    <w:rsid w:val="00E75260"/>
  </w:style>
  <w:style w:type="paragraph" w:customStyle="1" w:styleId="BC18CCB906094DACB3986B66092F6533">
    <w:name w:val="BC18CCB906094DACB3986B66092F6533"/>
    <w:rsid w:val="00E75260"/>
  </w:style>
  <w:style w:type="paragraph" w:customStyle="1" w:styleId="B4422A6086B1471A937656F800EECE15">
    <w:name w:val="B4422A6086B1471A937656F800EECE15"/>
    <w:rsid w:val="00E75260"/>
  </w:style>
  <w:style w:type="paragraph" w:customStyle="1" w:styleId="A5604986E4CE477985626AC7B2584957">
    <w:name w:val="A5604986E4CE477985626AC7B2584957"/>
    <w:rsid w:val="00E75260"/>
  </w:style>
  <w:style w:type="paragraph" w:customStyle="1" w:styleId="5A7AB79688F34FF680DBEB509235350F">
    <w:name w:val="5A7AB79688F34FF680DBEB509235350F"/>
    <w:rsid w:val="00E75260"/>
  </w:style>
  <w:style w:type="paragraph" w:customStyle="1" w:styleId="9FF474CAC0F34B8092CD1DC13D65649B">
    <w:name w:val="9FF474CAC0F34B8092CD1DC13D65649B"/>
    <w:rsid w:val="00E752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49403F-3A0A-4165-8C4C-18F78317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 Sequence</Template>
  <TotalTime>0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Title</dc:subject>
  <dc:creator>Author</dc:creator>
  <cp:lastModifiedBy>Tim Reamsbottom</cp:lastModifiedBy>
  <cp:revision>5</cp:revision>
  <cp:lastPrinted>2015-07-13T12:39:00Z</cp:lastPrinted>
  <dcterms:created xsi:type="dcterms:W3CDTF">2015-07-14T14:05:00Z</dcterms:created>
  <dcterms:modified xsi:type="dcterms:W3CDTF">2015-07-15T14:19:00Z</dcterms:modified>
  <cp:contentStatus>1.00.0</cp:contentStatus>
</cp:coreProperties>
</file>