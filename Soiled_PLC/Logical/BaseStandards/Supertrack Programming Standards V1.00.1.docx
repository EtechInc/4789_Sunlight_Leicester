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7E619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Document</w:t>
      </w:r>
      <w:r w:rsidR="008E3075">
        <w:rPr>
          <w:rFonts w:ascii="Arial" w:hAnsi="Arial" w:cs="Arial"/>
          <w:b/>
          <w:color w:val="548DD4" w:themeColor="text2" w:themeTint="99"/>
          <w:sz w:val="24"/>
          <w:szCs w:val="24"/>
        </w:rPr>
        <w:t xml:space="preserv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F55750" w:rsidRPr="00F55750">
                <w:rPr>
                  <w:rFonts w:ascii="Arial" w:hAnsi="Arial" w:cs="Arial"/>
                  <w:sz w:val="24"/>
                  <w:szCs w:val="24"/>
                </w:rPr>
                <w:t>Supertrack Programming Standards</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7E6195">
                <w:rPr>
                  <w:rFonts w:ascii="Arial" w:hAnsi="Arial" w:cs="Arial"/>
                  <w:sz w:val="24"/>
                  <w:szCs w:val="24"/>
                </w:rPr>
                <w:t>1.0</w:t>
              </w:r>
              <w:r w:rsidR="005A1642">
                <w:rPr>
                  <w:rFonts w:ascii="Arial" w:hAnsi="Arial" w:cs="Arial"/>
                  <w:sz w:val="24"/>
                  <w:szCs w:val="24"/>
                </w:rPr>
                <w:t>0</w:t>
              </w:r>
              <w:r w:rsidR="007E6195">
                <w:rPr>
                  <w:rFonts w:ascii="Arial" w:hAnsi="Arial" w:cs="Arial"/>
                  <w:sz w:val="24"/>
                  <w:szCs w:val="24"/>
                </w:rPr>
                <w:t>.</w:t>
              </w:r>
              <w:r w:rsidR="0053023B">
                <w:rPr>
                  <w:rFonts w:ascii="Arial" w:hAnsi="Arial" w:cs="Arial"/>
                  <w:sz w:val="24"/>
                  <w:szCs w:val="24"/>
                </w:rPr>
                <w:t>1</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7E6195">
                <w:rPr>
                  <w:rFonts w:ascii="Arial" w:hAnsi="Arial" w:cs="Arial"/>
                  <w:sz w:val="24"/>
                  <w:szCs w:val="24"/>
                  <w:lang w:val="en-GB"/>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15T00:00:00Z">
            <w:dateFormat w:val="dd/MM/yyyy"/>
            <w:lid w:val="en-GB"/>
            <w:storeMappedDataAs w:val="dateTime"/>
            <w:calendar w:val="gregorian"/>
          </w:date>
        </w:sdtPr>
        <w:sdtEndPr/>
        <w:sdtContent>
          <w:r w:rsidR="007E6195">
            <w:rPr>
              <w:sz w:val="24"/>
              <w:szCs w:val="24"/>
              <w:lang w:val="en-GB"/>
            </w:rPr>
            <w:t>15/07/2015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8"/>
        <w:gridCol w:w="1613"/>
        <w:gridCol w:w="5248"/>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89214161"/>
                <w:placeholder>
                  <w:docPart w:val="5302055DDD804FA7939F5D247FF7D2C2"/>
                </w:placeholder>
                <w:date w:fullDate="2015-07-15T00:00:00Z">
                  <w:dateFormat w:val="dd/MM/yyyy"/>
                  <w:lid w:val="en-GB"/>
                  <w:storeMappedDataAs w:val="dateTime"/>
                  <w:calendar w:val="gregorian"/>
                </w:date>
              </w:sdtPr>
              <w:sdtEndPr/>
              <w:sdtContent>
                <w:r w:rsidR="00BF5BF5">
                  <w:rPr>
                    <w:sz w:val="24"/>
                    <w:szCs w:val="24"/>
                  </w:rPr>
                  <w:t>15/07/2015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0B57C5" w:rsidP="00997952">
                <w:pPr>
                  <w:jc w:val="center"/>
                  <w:rPr>
                    <w:sz w:val="24"/>
                    <w:szCs w:val="24"/>
                  </w:rPr>
                </w:pPr>
                <w:r>
                  <w:rPr>
                    <w:sz w:val="24"/>
                    <w:szCs w:val="24"/>
                  </w:rPr>
                  <w:t>1.00.0</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CA2D36" w:rsidP="00CA2D36">
                <w:pPr>
                  <w:jc w:val="center"/>
                  <w:rPr>
                    <w:sz w:val="24"/>
                    <w:szCs w:val="24"/>
                  </w:rPr>
                </w:pPr>
                <w:r>
                  <w:rPr>
                    <w:sz w:val="24"/>
                    <w:szCs w:val="24"/>
                  </w:rPr>
                  <w:t>TR</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1661262424"/>
                <w:placeholder>
                  <w:docPart w:val="6EBE834F65BF4F49AFBDBFECC028A63C"/>
                </w:placeholder>
                <w:date w:fullDate="2015-07-16T00:00:00Z">
                  <w:dateFormat w:val="dd/MM/yyyy"/>
                  <w:lid w:val="en-GB"/>
                  <w:storeMappedDataAs w:val="dateTime"/>
                  <w:calendar w:val="gregorian"/>
                </w:date>
              </w:sdtPr>
              <w:sdtEndPr/>
              <w:sdtContent>
                <w:r w:rsidR="0053023B">
                  <w:rPr>
                    <w:sz w:val="24"/>
                    <w:szCs w:val="24"/>
                  </w:rPr>
                  <w:t>16/07/2015</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53023B" w:rsidP="0053023B">
                <w:pPr>
                  <w:jc w:val="center"/>
                  <w:rPr>
                    <w:sz w:val="24"/>
                    <w:szCs w:val="24"/>
                  </w:rPr>
                </w:pPr>
                <w:r>
                  <w:rPr>
                    <w:sz w:val="24"/>
                    <w:szCs w:val="24"/>
                  </w:rPr>
                  <w:t>1.00.1</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53023B" w:rsidP="0053023B">
                <w:pPr>
                  <w:rPr>
                    <w:sz w:val="24"/>
                    <w:szCs w:val="24"/>
                  </w:rPr>
                </w:pPr>
                <w:r>
                  <w:rPr>
                    <w:sz w:val="24"/>
                    <w:szCs w:val="24"/>
                  </w:rPr>
                  <w:t xml:space="preserve">Modify request/enable interface </w:t>
                </w:r>
              </w:p>
            </w:tc>
          </w:sdtContent>
        </w:sdt>
        <w:sdt>
          <w:sdtPr>
            <w:rPr>
              <w:sz w:val="24"/>
              <w:szCs w:val="24"/>
            </w:rPr>
            <w:id w:val="-14551399"/>
            <w:placeholder>
              <w:docPart w:val="1D86A817CCEF4FA1A30303AD6DF16494"/>
            </w:placeholder>
          </w:sdtPr>
          <w:sdtEndPr/>
          <w:sdtContent>
            <w:tc>
              <w:tcPr>
                <w:tcW w:w="1104" w:type="dxa"/>
                <w:vAlign w:val="center"/>
              </w:tcPr>
              <w:p w:rsidR="000B57C5" w:rsidRDefault="0053023B" w:rsidP="0053023B">
                <w:pPr>
                  <w:jc w:val="center"/>
                  <w:rPr>
                    <w:sz w:val="24"/>
                    <w:szCs w:val="24"/>
                  </w:rPr>
                </w:pPr>
                <w:r>
                  <w:rPr>
                    <w:sz w:val="24"/>
                    <w:szCs w:val="24"/>
                  </w:rPr>
                  <w:t>TR</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1589423802"/>
                <w:placeholder>
                  <w:docPart w:val="FCD93927C0D247AFA9FBDF3F39E5E220"/>
                </w:placeholder>
                <w:date w:fullDate="2018-02-07T00:00:00Z">
                  <w:dateFormat w:val="dd/MM/yyyy"/>
                  <w:lid w:val="en-GB"/>
                  <w:storeMappedDataAs w:val="dateTime"/>
                  <w:calendar w:val="gregorian"/>
                </w:date>
              </w:sdtPr>
              <w:sdtEndPr/>
              <w:sdtContent>
                <w:r w:rsidR="00F87F19">
                  <w:rPr>
                    <w:sz w:val="24"/>
                    <w:szCs w:val="24"/>
                  </w:rPr>
                  <w:t>07/02/2018</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F87F19" w:rsidP="00F87F19">
                <w:pPr>
                  <w:jc w:val="center"/>
                  <w:rPr>
                    <w:sz w:val="24"/>
                    <w:szCs w:val="24"/>
                  </w:rPr>
                </w:pPr>
                <w:r>
                  <w:rPr>
                    <w:sz w:val="24"/>
                    <w:szCs w:val="24"/>
                  </w:rPr>
                  <w:t>1.00.2</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F87F19" w:rsidP="00F87F19">
                <w:pPr>
                  <w:rPr>
                    <w:sz w:val="24"/>
                    <w:szCs w:val="24"/>
                  </w:rPr>
                </w:pPr>
                <w:r>
                  <w:rPr>
                    <w:sz w:val="24"/>
                    <w:szCs w:val="24"/>
                  </w:rPr>
                  <w:t>Add Standard naming conventions for local dynamic variables</w:t>
                </w:r>
              </w:p>
            </w:tc>
          </w:sdtContent>
        </w:sdt>
        <w:sdt>
          <w:sdtPr>
            <w:rPr>
              <w:sz w:val="24"/>
              <w:szCs w:val="24"/>
            </w:rPr>
            <w:id w:val="-935987541"/>
            <w:placeholder>
              <w:docPart w:val="B2B5681D925E4884AF067A4B71777164"/>
            </w:placeholder>
          </w:sdtPr>
          <w:sdtEndPr/>
          <w:sdtContent>
            <w:tc>
              <w:tcPr>
                <w:tcW w:w="1104" w:type="dxa"/>
                <w:vAlign w:val="center"/>
              </w:tcPr>
              <w:p w:rsidR="000B57C5" w:rsidRDefault="00F87F19" w:rsidP="00F87F19">
                <w:pPr>
                  <w:jc w:val="center"/>
                  <w:rPr>
                    <w:sz w:val="24"/>
                    <w:szCs w:val="24"/>
                  </w:rPr>
                </w:pPr>
                <w:r>
                  <w:rPr>
                    <w:sz w:val="24"/>
                    <w:szCs w:val="24"/>
                  </w:rPr>
                  <w:t>TR</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r w:rsidR="000B57C5" w:rsidRPr="000E31AD" w:rsidTr="00CA2D36">
        <w:trPr>
          <w:trHeight w:val="567"/>
        </w:trPr>
        <w:tc>
          <w:tcPr>
            <w:tcW w:w="1482" w:type="dxa"/>
            <w:vAlign w:val="center"/>
          </w:tcPr>
          <w:p w:rsidR="000B57C5" w:rsidRPr="000E31AD" w:rsidRDefault="002F2E71"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CA2D36">
                <w:pPr>
                  <w:jc w:val="center"/>
                  <w:rPr>
                    <w:sz w:val="24"/>
                    <w:szCs w:val="24"/>
                  </w:rPr>
                </w:pPr>
                <w:r w:rsidRPr="00550752">
                  <w:rPr>
                    <w:rStyle w:val="PlaceholderText"/>
                  </w:rPr>
                  <w:t>Click here to enter text.</w:t>
                </w:r>
              </w:p>
            </w:tc>
          </w:sdtContent>
        </w:sdt>
      </w:tr>
    </w:tbl>
    <w:p w:rsidR="0027566B" w:rsidRPr="00CA1DA5" w:rsidRDefault="006B2C75" w:rsidP="0027566B">
      <w:pPr>
        <w:pStyle w:val="Heading1"/>
      </w:pPr>
      <w:r>
        <w:lastRenderedPageBreak/>
        <w:t>STRUCTURED TEXT STANDARDS</w:t>
      </w:r>
    </w:p>
    <w:p w:rsidR="008E3D28" w:rsidRDefault="006B2C75" w:rsidP="006B2C75">
      <w:pPr>
        <w:pStyle w:val="Heading2"/>
      </w:pPr>
      <w:r>
        <w:t>Declaration Guidelines</w:t>
      </w:r>
    </w:p>
    <w:p w:rsidR="006B2C75" w:rsidRDefault="006B2C75" w:rsidP="006B2C75">
      <w:pPr>
        <w:pStyle w:val="Heading4"/>
        <w:numPr>
          <w:ilvl w:val="0"/>
          <w:numId w:val="0"/>
        </w:numPr>
        <w:ind w:left="864" w:hanging="864"/>
      </w:pPr>
      <w:r w:rsidRPr="006B2C75">
        <w:t>The following rules apply to all program created in Structured Text format.</w:t>
      </w:r>
    </w:p>
    <w:p w:rsidR="00CA1DA5" w:rsidRPr="00CA1DA5" w:rsidRDefault="00CA1DA5" w:rsidP="00CA1DA5">
      <w:pPr>
        <w:pStyle w:val="Heading3"/>
      </w:pPr>
      <w:r>
        <w:t>Variable, Constant and Enumerations</w:t>
      </w:r>
    </w:p>
    <w:tbl>
      <w:tblPr>
        <w:tblStyle w:val="TableGrid"/>
        <w:tblW w:w="9747" w:type="dxa"/>
        <w:tblLayout w:type="fixed"/>
        <w:tblLook w:val="04A0" w:firstRow="1" w:lastRow="0" w:firstColumn="1" w:lastColumn="0" w:noHBand="0" w:noVBand="1"/>
      </w:tblPr>
      <w:tblGrid>
        <w:gridCol w:w="2378"/>
        <w:gridCol w:w="2408"/>
        <w:gridCol w:w="4961"/>
      </w:tblGrid>
      <w:tr w:rsidR="00126388" w:rsidTr="00126388">
        <w:tc>
          <w:tcPr>
            <w:tcW w:w="2378" w:type="dxa"/>
            <w:shd w:val="clear" w:color="auto" w:fill="548DD4" w:themeFill="text2" w:themeFillTint="99"/>
          </w:tcPr>
          <w:p w:rsidR="00126388" w:rsidRPr="005765CF" w:rsidRDefault="00126388" w:rsidP="002C6E0A">
            <w:pPr>
              <w:rPr>
                <w:rStyle w:val="IntenseEmphasis"/>
                <w:i w:val="0"/>
                <w:color w:val="FFFFFF" w:themeColor="background1"/>
                <w:sz w:val="28"/>
                <w:szCs w:val="28"/>
              </w:rPr>
            </w:pPr>
            <w:r>
              <w:rPr>
                <w:rStyle w:val="IntenseEmphasis"/>
                <w:i w:val="0"/>
                <w:color w:val="FFFFFF" w:themeColor="background1"/>
                <w:sz w:val="28"/>
                <w:szCs w:val="28"/>
              </w:rPr>
              <w:t>Example/s</w:t>
            </w:r>
          </w:p>
        </w:tc>
        <w:tc>
          <w:tcPr>
            <w:tcW w:w="2408" w:type="dxa"/>
            <w:shd w:val="clear" w:color="auto" w:fill="548DD4" w:themeFill="text2" w:themeFillTint="99"/>
          </w:tcPr>
          <w:p w:rsidR="00126388" w:rsidRPr="005765CF" w:rsidRDefault="00126388" w:rsidP="002C6E0A">
            <w:pPr>
              <w:rPr>
                <w:rStyle w:val="IntenseEmphasis"/>
                <w:i w:val="0"/>
                <w:color w:val="FFFFFF" w:themeColor="background1"/>
                <w:sz w:val="28"/>
                <w:szCs w:val="28"/>
              </w:rPr>
            </w:pPr>
            <w:r>
              <w:rPr>
                <w:rStyle w:val="IntenseEmphasis"/>
                <w:i w:val="0"/>
                <w:color w:val="FFFFFF" w:themeColor="background1"/>
                <w:sz w:val="28"/>
                <w:szCs w:val="28"/>
              </w:rPr>
              <w:t>Scope of Variable</w:t>
            </w:r>
          </w:p>
        </w:tc>
        <w:tc>
          <w:tcPr>
            <w:tcW w:w="4961" w:type="dxa"/>
            <w:shd w:val="clear" w:color="auto" w:fill="548DD4" w:themeFill="text2" w:themeFillTint="99"/>
          </w:tcPr>
          <w:p w:rsidR="00126388" w:rsidRPr="005765CF" w:rsidRDefault="00126388" w:rsidP="002C6E0A">
            <w:pPr>
              <w:rPr>
                <w:rStyle w:val="IntenseEmphasis"/>
                <w:i w:val="0"/>
                <w:color w:val="FFFFFF" w:themeColor="background1"/>
                <w:sz w:val="28"/>
                <w:szCs w:val="28"/>
              </w:rPr>
            </w:pPr>
            <w:r>
              <w:rPr>
                <w:rStyle w:val="IntenseEmphasis"/>
                <w:i w:val="0"/>
                <w:color w:val="FFFFFF" w:themeColor="background1"/>
                <w:sz w:val="28"/>
                <w:szCs w:val="28"/>
              </w:rPr>
              <w:t>Rules</w:t>
            </w:r>
          </w:p>
        </w:tc>
      </w:tr>
      <w:tr w:rsidR="00126388" w:rsidTr="00126388">
        <w:trPr>
          <w:trHeight w:val="397"/>
        </w:trPr>
        <w:tc>
          <w:tcPr>
            <w:tcW w:w="2378" w:type="dxa"/>
          </w:tcPr>
          <w:p w:rsidR="00126388" w:rsidRDefault="00126388" w:rsidP="00CB3B25">
            <w:r>
              <w:t>exampleValue,</w:t>
            </w:r>
          </w:p>
          <w:p w:rsidR="00126388" w:rsidRDefault="00126388" w:rsidP="00CB3B25">
            <w:r>
              <w:t>ton10ms_exampleTimer</w:t>
            </w:r>
          </w:p>
        </w:tc>
        <w:tc>
          <w:tcPr>
            <w:tcW w:w="2408" w:type="dxa"/>
          </w:tcPr>
          <w:p w:rsidR="00126388" w:rsidRDefault="00126388" w:rsidP="00CB3B25">
            <w:r>
              <w:t>Local variables and functions</w:t>
            </w:r>
          </w:p>
        </w:tc>
        <w:tc>
          <w:tcPr>
            <w:tcW w:w="4961" w:type="dxa"/>
          </w:tcPr>
          <w:p w:rsidR="00126388" w:rsidRDefault="00126388" w:rsidP="00126388">
            <w:r>
              <w:t xml:space="preserve">Functions should include the function type in the name. </w:t>
            </w:r>
          </w:p>
        </w:tc>
      </w:tr>
      <w:tr w:rsidR="00126388" w:rsidTr="00126388">
        <w:trPr>
          <w:trHeight w:val="397"/>
        </w:trPr>
        <w:tc>
          <w:tcPr>
            <w:tcW w:w="2378" w:type="dxa"/>
          </w:tcPr>
          <w:p w:rsidR="00126388" w:rsidRDefault="00126388" w:rsidP="00CB3B25">
            <w:r>
              <w:t>ExampleValue,</w:t>
            </w:r>
          </w:p>
          <w:p w:rsidR="00126388" w:rsidRDefault="00126388" w:rsidP="00CB3B25">
            <w:r>
              <w:t>TON_10ms_ExampleTimer</w:t>
            </w:r>
          </w:p>
        </w:tc>
        <w:tc>
          <w:tcPr>
            <w:tcW w:w="2408" w:type="dxa"/>
          </w:tcPr>
          <w:p w:rsidR="00126388" w:rsidRDefault="00126388" w:rsidP="00CB3B25">
            <w:r>
              <w:t>Global variables and functions</w:t>
            </w:r>
          </w:p>
        </w:tc>
        <w:tc>
          <w:tcPr>
            <w:tcW w:w="4961" w:type="dxa"/>
          </w:tcPr>
          <w:p w:rsidR="00126388" w:rsidRDefault="00126388" w:rsidP="00CB3B25">
            <w:r>
              <w:t>Functions should include the function type in the name, written in BLOCK CAPITALS.</w:t>
            </w:r>
          </w:p>
        </w:tc>
      </w:tr>
      <w:tr w:rsidR="00126388" w:rsidTr="00126388">
        <w:trPr>
          <w:trHeight w:val="397"/>
        </w:trPr>
        <w:tc>
          <w:tcPr>
            <w:tcW w:w="2378" w:type="dxa"/>
          </w:tcPr>
          <w:p w:rsidR="00126388" w:rsidRDefault="00126388" w:rsidP="00CB3B25">
            <w:r>
              <w:t>LOCAL_EXAMPLE_VALUE</w:t>
            </w:r>
          </w:p>
        </w:tc>
        <w:tc>
          <w:tcPr>
            <w:tcW w:w="2408" w:type="dxa"/>
          </w:tcPr>
          <w:p w:rsidR="00126388" w:rsidRDefault="00126388" w:rsidP="00CB3B25">
            <w:r>
              <w:t>Local Constant</w:t>
            </w:r>
          </w:p>
        </w:tc>
        <w:tc>
          <w:tcPr>
            <w:tcW w:w="4961" w:type="dxa"/>
          </w:tcPr>
          <w:p w:rsidR="00126388" w:rsidRDefault="00126388" w:rsidP="00CB3B25">
            <w:r>
              <w:t>For local prefix with LOCAL</w:t>
            </w:r>
          </w:p>
          <w:p w:rsidR="00D50179" w:rsidRDefault="00126388" w:rsidP="00CB3B25">
            <w:r>
              <w:t>First word should relate to instance</w:t>
            </w:r>
            <w:r w:rsidR="00D50179">
              <w:t xml:space="preserve"> where applicable</w:t>
            </w:r>
            <w:r>
              <w:t xml:space="preserve"> </w:t>
            </w:r>
          </w:p>
          <w:p w:rsidR="00126388" w:rsidRDefault="00D50179" w:rsidP="00CB3B25">
            <w:r>
              <w:t xml:space="preserve">i.e. </w:t>
            </w:r>
            <w:r w:rsidR="00126388">
              <w:t>LOCAL_FILEHANDLER_MAX_FILES</w:t>
            </w:r>
          </w:p>
        </w:tc>
      </w:tr>
      <w:tr w:rsidR="00126388" w:rsidTr="00126388">
        <w:trPr>
          <w:trHeight w:val="397"/>
        </w:trPr>
        <w:tc>
          <w:tcPr>
            <w:tcW w:w="2378" w:type="dxa"/>
          </w:tcPr>
          <w:p w:rsidR="00126388" w:rsidRDefault="00126388" w:rsidP="00CB3B25">
            <w:r>
              <w:t>EXAMPLE_VALUE</w:t>
            </w:r>
          </w:p>
        </w:tc>
        <w:tc>
          <w:tcPr>
            <w:tcW w:w="2408" w:type="dxa"/>
          </w:tcPr>
          <w:p w:rsidR="00126388" w:rsidRDefault="00126388" w:rsidP="00CB3B25">
            <w:r>
              <w:t>Global Constant</w:t>
            </w:r>
          </w:p>
        </w:tc>
        <w:tc>
          <w:tcPr>
            <w:tcW w:w="4961" w:type="dxa"/>
          </w:tcPr>
          <w:p w:rsidR="00D50179" w:rsidRDefault="00D50179" w:rsidP="00D50179">
            <w:r>
              <w:t xml:space="preserve">First word should relate to instance where applicable </w:t>
            </w:r>
          </w:p>
          <w:p w:rsidR="00126388" w:rsidRDefault="00D50179" w:rsidP="00D50179">
            <w:r>
              <w:t>i.e. FILEHANDLER_MAX_FILES</w:t>
            </w:r>
            <w:r w:rsidR="002A1DDC">
              <w:t>.</w:t>
            </w:r>
          </w:p>
          <w:p w:rsidR="002A1DDC" w:rsidRDefault="002A1DDC" w:rsidP="00D50179">
            <w:r>
              <w:t>Global Constants should be placed within a separate variable declaration file, configured with a global scope.</w:t>
            </w:r>
          </w:p>
          <w:p w:rsidR="002A1DDC" w:rsidRDefault="002A1DDC" w:rsidP="00D50179">
            <w:r>
              <w:t>Pay special attention to naming conventions to avoid confusion with other constants.</w:t>
            </w:r>
          </w:p>
        </w:tc>
      </w:tr>
      <w:tr w:rsidR="00126388" w:rsidTr="00126388">
        <w:trPr>
          <w:trHeight w:val="397"/>
        </w:trPr>
        <w:tc>
          <w:tcPr>
            <w:tcW w:w="2378" w:type="dxa"/>
          </w:tcPr>
          <w:p w:rsidR="00126388" w:rsidRDefault="00126388" w:rsidP="00CB3B25">
            <w:r>
              <w:t>enm_example_value</w:t>
            </w:r>
          </w:p>
        </w:tc>
        <w:tc>
          <w:tcPr>
            <w:tcW w:w="2408" w:type="dxa"/>
          </w:tcPr>
          <w:p w:rsidR="00126388" w:rsidRDefault="00126388" w:rsidP="00CB3B25">
            <w:r>
              <w:t>Local Enumerations</w:t>
            </w:r>
          </w:p>
        </w:tc>
        <w:tc>
          <w:tcPr>
            <w:tcW w:w="4961" w:type="dxa"/>
          </w:tcPr>
          <w:p w:rsidR="00126388" w:rsidRDefault="00126388" w:rsidP="00CB3B25">
            <w:r>
              <w:t>First word should relate to instance ie..</w:t>
            </w:r>
          </w:p>
          <w:p w:rsidR="00126388" w:rsidRDefault="00126388" w:rsidP="00CB3B25">
            <w:r>
              <w:t>enm_fileHandler_open</w:t>
            </w:r>
          </w:p>
        </w:tc>
      </w:tr>
      <w:tr w:rsidR="00126388" w:rsidTr="00126388">
        <w:trPr>
          <w:trHeight w:val="397"/>
        </w:trPr>
        <w:tc>
          <w:tcPr>
            <w:tcW w:w="2378" w:type="dxa"/>
          </w:tcPr>
          <w:p w:rsidR="00126388" w:rsidRDefault="00126388" w:rsidP="00CB3B25">
            <w:r>
              <w:t>enm_Example_Value</w:t>
            </w:r>
          </w:p>
        </w:tc>
        <w:tc>
          <w:tcPr>
            <w:tcW w:w="2408" w:type="dxa"/>
          </w:tcPr>
          <w:p w:rsidR="00126388" w:rsidRDefault="00126388" w:rsidP="00CB3B25">
            <w:r>
              <w:t>Global Enumerations</w:t>
            </w:r>
          </w:p>
        </w:tc>
        <w:tc>
          <w:tcPr>
            <w:tcW w:w="4961" w:type="dxa"/>
          </w:tcPr>
          <w:p w:rsidR="00126388" w:rsidRDefault="00126388" w:rsidP="00CB3B25">
            <w:r>
              <w:t>First word should relate to instance ie..</w:t>
            </w:r>
          </w:p>
          <w:p w:rsidR="00126388" w:rsidRDefault="00126388" w:rsidP="00CB3B25">
            <w:r>
              <w:t>enm_FileHandler_Open</w:t>
            </w:r>
          </w:p>
        </w:tc>
      </w:tr>
      <w:tr w:rsidR="00126388" w:rsidTr="00126388">
        <w:trPr>
          <w:trHeight w:val="397"/>
        </w:trPr>
        <w:tc>
          <w:tcPr>
            <w:tcW w:w="2378" w:type="dxa"/>
            <w:vAlign w:val="center"/>
          </w:tcPr>
          <w:p w:rsidR="00126388" w:rsidRDefault="00126388" w:rsidP="005765CF">
            <w:pPr>
              <w:jc w:val="center"/>
              <w:rPr>
                <w:sz w:val="24"/>
                <w:szCs w:val="24"/>
              </w:rPr>
            </w:pPr>
          </w:p>
        </w:tc>
        <w:tc>
          <w:tcPr>
            <w:tcW w:w="2408" w:type="dxa"/>
          </w:tcPr>
          <w:p w:rsidR="00126388" w:rsidRDefault="00126388" w:rsidP="008F2F52"/>
        </w:tc>
        <w:tc>
          <w:tcPr>
            <w:tcW w:w="4961" w:type="dxa"/>
          </w:tcPr>
          <w:p w:rsidR="00126388" w:rsidRDefault="00126388" w:rsidP="008F2F52"/>
        </w:tc>
      </w:tr>
    </w:tbl>
    <w:p w:rsidR="00CA1DA5" w:rsidRPr="00CA1DA5" w:rsidRDefault="00CA1DA5" w:rsidP="00CA1DA5">
      <w:pPr>
        <w:pStyle w:val="Heading3"/>
      </w:pPr>
      <w:r>
        <w:t>Data types</w:t>
      </w:r>
    </w:p>
    <w:tbl>
      <w:tblPr>
        <w:tblStyle w:val="TableGrid"/>
        <w:tblW w:w="9747" w:type="dxa"/>
        <w:tblLayout w:type="fixed"/>
        <w:tblLook w:val="04A0" w:firstRow="1" w:lastRow="0" w:firstColumn="1" w:lastColumn="0" w:noHBand="0" w:noVBand="1"/>
      </w:tblPr>
      <w:tblGrid>
        <w:gridCol w:w="2376"/>
        <w:gridCol w:w="2410"/>
        <w:gridCol w:w="4961"/>
      </w:tblGrid>
      <w:tr w:rsidR="00CA1DA5" w:rsidTr="00CA1DA5">
        <w:tc>
          <w:tcPr>
            <w:tcW w:w="2376"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Example/s</w:t>
            </w:r>
          </w:p>
        </w:tc>
        <w:tc>
          <w:tcPr>
            <w:tcW w:w="2410"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Scope of data type</w:t>
            </w:r>
          </w:p>
        </w:tc>
        <w:tc>
          <w:tcPr>
            <w:tcW w:w="4961"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Rules</w:t>
            </w:r>
          </w:p>
        </w:tc>
      </w:tr>
      <w:tr w:rsidR="00CA1DA5" w:rsidTr="00CA1DA5">
        <w:trPr>
          <w:trHeight w:val="397"/>
        </w:trPr>
        <w:tc>
          <w:tcPr>
            <w:tcW w:w="2376" w:type="dxa"/>
          </w:tcPr>
          <w:p w:rsidR="00CA1DA5" w:rsidRDefault="00CA1DA5" w:rsidP="00CB3B25">
            <w:r>
              <w:t>exampleType_typ,</w:t>
            </w:r>
          </w:p>
          <w:p w:rsidR="00CA1DA5" w:rsidRDefault="00CA1DA5" w:rsidP="00CB3B25">
            <w:r>
              <w:t>can[1].readyToLoad</w:t>
            </w:r>
          </w:p>
        </w:tc>
        <w:tc>
          <w:tcPr>
            <w:tcW w:w="2410" w:type="dxa"/>
          </w:tcPr>
          <w:p w:rsidR="00CA1DA5" w:rsidRDefault="00CA1DA5" w:rsidP="00CB3B25">
            <w:r>
              <w:t>Local data type</w:t>
            </w:r>
          </w:p>
        </w:tc>
        <w:tc>
          <w:tcPr>
            <w:tcW w:w="4961" w:type="dxa"/>
          </w:tcPr>
          <w:p w:rsidR="00CA1DA5" w:rsidRDefault="00CA1DA5" w:rsidP="00CB3B25">
            <w:r>
              <w:t>The variables that make up the data type should follow local variable declaration convention.</w:t>
            </w:r>
          </w:p>
        </w:tc>
      </w:tr>
      <w:tr w:rsidR="00CA1DA5" w:rsidTr="00CA1DA5">
        <w:trPr>
          <w:trHeight w:val="397"/>
        </w:trPr>
        <w:tc>
          <w:tcPr>
            <w:tcW w:w="2376" w:type="dxa"/>
          </w:tcPr>
          <w:p w:rsidR="00CA1DA5" w:rsidRDefault="00CA1DA5" w:rsidP="00CB3B25">
            <w:r>
              <w:t>ExampleValue_typ,</w:t>
            </w:r>
          </w:p>
          <w:p w:rsidR="00CA1DA5" w:rsidRDefault="00CA1DA5" w:rsidP="00CB3B25">
            <w:r>
              <w:t>Can[1],ReadyToLoad</w:t>
            </w:r>
          </w:p>
        </w:tc>
        <w:tc>
          <w:tcPr>
            <w:tcW w:w="2410" w:type="dxa"/>
          </w:tcPr>
          <w:p w:rsidR="00CA1DA5" w:rsidRDefault="00CA1DA5" w:rsidP="00CB3B25">
            <w:r>
              <w:t>Global data type</w:t>
            </w:r>
          </w:p>
        </w:tc>
        <w:tc>
          <w:tcPr>
            <w:tcW w:w="4961" w:type="dxa"/>
          </w:tcPr>
          <w:p w:rsidR="00CA1DA5" w:rsidRDefault="00CA1DA5" w:rsidP="00CA1DA5">
            <w:r>
              <w:t>The variables that make up the data type should follow global variable declaration convention.</w:t>
            </w:r>
          </w:p>
        </w:tc>
      </w:tr>
      <w:tr w:rsidR="00CA1DA5" w:rsidTr="00CA1DA5">
        <w:trPr>
          <w:trHeight w:val="397"/>
        </w:trPr>
        <w:tc>
          <w:tcPr>
            <w:tcW w:w="2376" w:type="dxa"/>
          </w:tcPr>
          <w:p w:rsidR="00CA1DA5" w:rsidRDefault="00CA1DA5" w:rsidP="00CB3B25"/>
        </w:tc>
        <w:tc>
          <w:tcPr>
            <w:tcW w:w="2410" w:type="dxa"/>
          </w:tcPr>
          <w:p w:rsidR="00CA1DA5" w:rsidRDefault="00CA1DA5" w:rsidP="00CB3B25">
            <w:r>
              <w:t>Data Type Substructures</w:t>
            </w:r>
          </w:p>
          <w:p w:rsidR="00CA1DA5" w:rsidRDefault="00CA1DA5" w:rsidP="00CB3B25"/>
          <w:p w:rsidR="00CA1DA5" w:rsidRDefault="00CA1DA5" w:rsidP="00CB3B25"/>
          <w:p w:rsidR="00CA1DA5" w:rsidRDefault="00CA1DA5" w:rsidP="00CB3B25"/>
        </w:tc>
        <w:tc>
          <w:tcPr>
            <w:tcW w:w="4961" w:type="dxa"/>
          </w:tcPr>
          <w:p w:rsidR="00CA1DA5" w:rsidRDefault="00CA1DA5" w:rsidP="00CB3B25">
            <w:r>
              <w:t>Sub structures should follow the rules above. If a sub structure has local scope, it should follow the local convention, If it has global scope, it should follow Global convention.</w:t>
            </w:r>
          </w:p>
        </w:tc>
      </w:tr>
    </w:tbl>
    <w:p w:rsidR="00CA1DA5" w:rsidRDefault="00CA1DA5" w:rsidP="00CA1DA5">
      <w:pPr>
        <w:pStyle w:val="Heading3"/>
      </w:pPr>
      <w:r>
        <w:t>Inputs/Outputs</w:t>
      </w:r>
    </w:p>
    <w:p w:rsidR="009F3604" w:rsidRPr="009F3604" w:rsidRDefault="009F3604" w:rsidP="009F3604">
      <w:pPr>
        <w:rPr>
          <w:lang w:val="en-GB"/>
        </w:rPr>
      </w:pPr>
    </w:p>
    <w:p w:rsidR="009F3604" w:rsidRPr="009F3604" w:rsidRDefault="009F3604" w:rsidP="009F3604">
      <w:pPr>
        <w:pStyle w:val="NoSpacing"/>
        <w:rPr>
          <w:lang w:val="en-GB"/>
        </w:rPr>
      </w:pPr>
      <w:r>
        <w:rPr>
          <w:lang w:val="en-GB"/>
        </w:rPr>
        <w:t>All input and output global variables (X,Y) should be mapped to local variables within each task using the following convention.</w:t>
      </w:r>
    </w:p>
    <w:tbl>
      <w:tblPr>
        <w:tblStyle w:val="TableGrid"/>
        <w:tblW w:w="9747" w:type="dxa"/>
        <w:tblLayout w:type="fixed"/>
        <w:tblLook w:val="04A0" w:firstRow="1" w:lastRow="0" w:firstColumn="1" w:lastColumn="0" w:noHBand="0" w:noVBand="1"/>
      </w:tblPr>
      <w:tblGrid>
        <w:gridCol w:w="2376"/>
        <w:gridCol w:w="2410"/>
        <w:gridCol w:w="4961"/>
      </w:tblGrid>
      <w:tr w:rsidR="00CA1DA5" w:rsidTr="00CB3B25">
        <w:tc>
          <w:tcPr>
            <w:tcW w:w="2376"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Example/s</w:t>
            </w:r>
          </w:p>
        </w:tc>
        <w:tc>
          <w:tcPr>
            <w:tcW w:w="2410"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Scope of data type</w:t>
            </w:r>
          </w:p>
        </w:tc>
        <w:tc>
          <w:tcPr>
            <w:tcW w:w="4961" w:type="dxa"/>
            <w:shd w:val="clear" w:color="auto" w:fill="548DD4" w:themeFill="text2" w:themeFillTint="99"/>
          </w:tcPr>
          <w:p w:rsidR="00CA1DA5" w:rsidRPr="005765CF" w:rsidRDefault="00CA1DA5" w:rsidP="00CB3B25">
            <w:pPr>
              <w:rPr>
                <w:rStyle w:val="IntenseEmphasis"/>
                <w:i w:val="0"/>
                <w:color w:val="FFFFFF" w:themeColor="background1"/>
                <w:sz w:val="28"/>
                <w:szCs w:val="28"/>
              </w:rPr>
            </w:pPr>
            <w:r>
              <w:rPr>
                <w:rStyle w:val="IntenseEmphasis"/>
                <w:i w:val="0"/>
                <w:color w:val="FFFFFF" w:themeColor="background1"/>
                <w:sz w:val="28"/>
                <w:szCs w:val="28"/>
              </w:rPr>
              <w:t>Rules</w:t>
            </w:r>
          </w:p>
        </w:tc>
      </w:tr>
      <w:tr w:rsidR="00CA1DA5" w:rsidTr="00CB3B25">
        <w:trPr>
          <w:trHeight w:val="397"/>
        </w:trPr>
        <w:tc>
          <w:tcPr>
            <w:tcW w:w="2376" w:type="dxa"/>
          </w:tcPr>
          <w:p w:rsidR="00CA1DA5" w:rsidRDefault="00CA1DA5" w:rsidP="00CB3B25">
            <w:r>
              <w:t xml:space="preserve"> i_exampleInput</w:t>
            </w:r>
          </w:p>
        </w:tc>
        <w:tc>
          <w:tcPr>
            <w:tcW w:w="2410" w:type="dxa"/>
          </w:tcPr>
          <w:p w:rsidR="00CA1DA5" w:rsidRDefault="00CA1DA5" w:rsidP="00CB3B25">
            <w:r>
              <w:t>Referenced input</w:t>
            </w:r>
          </w:p>
        </w:tc>
        <w:tc>
          <w:tcPr>
            <w:tcW w:w="4961" w:type="dxa"/>
          </w:tcPr>
          <w:p w:rsidR="00CA1DA5" w:rsidRDefault="00CA1DA5" w:rsidP="00CB3B25">
            <w:r>
              <w:t xml:space="preserve">Prefix </w:t>
            </w:r>
            <w:r w:rsidR="009F3604">
              <w:t xml:space="preserve">with </w:t>
            </w:r>
            <w:r>
              <w:t>i_</w:t>
            </w:r>
          </w:p>
        </w:tc>
      </w:tr>
      <w:tr w:rsidR="00CA1DA5" w:rsidTr="00CB3B25">
        <w:trPr>
          <w:trHeight w:val="397"/>
        </w:trPr>
        <w:tc>
          <w:tcPr>
            <w:tcW w:w="2376" w:type="dxa"/>
          </w:tcPr>
          <w:p w:rsidR="00CA1DA5" w:rsidRDefault="00CA1DA5" w:rsidP="00CB3B25">
            <w:r>
              <w:t>o_exampleOutput</w:t>
            </w:r>
          </w:p>
        </w:tc>
        <w:tc>
          <w:tcPr>
            <w:tcW w:w="2410" w:type="dxa"/>
          </w:tcPr>
          <w:p w:rsidR="00CA1DA5" w:rsidRDefault="00CA1DA5" w:rsidP="00CB3B25">
            <w:r>
              <w:t>Referenced output</w:t>
            </w:r>
          </w:p>
        </w:tc>
        <w:tc>
          <w:tcPr>
            <w:tcW w:w="4961" w:type="dxa"/>
          </w:tcPr>
          <w:p w:rsidR="00CA1DA5" w:rsidRDefault="00CA1DA5" w:rsidP="00CB3B25">
            <w:r>
              <w:t xml:space="preserve">Prefix </w:t>
            </w:r>
            <w:r w:rsidR="009F3604">
              <w:t xml:space="preserve">with </w:t>
            </w:r>
            <w:r>
              <w:t>o_</w:t>
            </w:r>
          </w:p>
        </w:tc>
      </w:tr>
    </w:tbl>
    <w:p w:rsidR="006A776B" w:rsidRDefault="006A776B" w:rsidP="005765CF">
      <w:pPr>
        <w:rPr>
          <w:lang w:val="en-GB"/>
        </w:rPr>
      </w:pPr>
    </w:p>
    <w:p w:rsidR="00B404F3" w:rsidRDefault="006C6909" w:rsidP="006A776B">
      <w:pPr>
        <w:pStyle w:val="Heading1"/>
      </w:pPr>
      <w:r>
        <w:lastRenderedPageBreak/>
        <w:t>Programming RUles</w:t>
      </w:r>
    </w:p>
    <w:p w:rsidR="0041026C" w:rsidRDefault="0041026C" w:rsidP="006C6909">
      <w:pPr>
        <w:pStyle w:val="Heading2"/>
      </w:pPr>
      <w:bookmarkStart w:id="0" w:name="OLE_LINK1"/>
      <w:r>
        <w:t>Data transfer through sequences</w:t>
      </w:r>
    </w:p>
    <w:tbl>
      <w:tblPr>
        <w:tblStyle w:val="TableGrid"/>
        <w:tblW w:w="0" w:type="auto"/>
        <w:tblLook w:val="04A0" w:firstRow="1" w:lastRow="0" w:firstColumn="1" w:lastColumn="0" w:noHBand="0" w:noVBand="1"/>
      </w:tblPr>
      <w:tblGrid>
        <w:gridCol w:w="9576"/>
      </w:tblGrid>
      <w:tr w:rsidR="0041026C" w:rsidTr="0041026C">
        <w:tc>
          <w:tcPr>
            <w:tcW w:w="9576" w:type="dxa"/>
          </w:tcPr>
          <w:p w:rsidR="001C1320" w:rsidRPr="001C1320" w:rsidRDefault="001C1320" w:rsidP="0041026C">
            <w:pPr>
              <w:rPr>
                <w:b/>
              </w:rPr>
            </w:pPr>
            <w:r w:rsidRPr="001C1320">
              <w:rPr>
                <w:b/>
              </w:rPr>
              <w:t xml:space="preserve">Incoming data </w:t>
            </w:r>
          </w:p>
          <w:p w:rsidR="0041026C" w:rsidRDefault="001C1320" w:rsidP="0041026C">
            <w:r>
              <w:t>Incoming data to a sequence is always copied in from the buffer or the preceding sequence if using the request/enable interface.</w:t>
            </w:r>
          </w:p>
          <w:p w:rsidR="001C1320" w:rsidRDefault="001C1320" w:rsidP="0041026C"/>
          <w:p w:rsidR="001C1320" w:rsidRPr="001C1320" w:rsidRDefault="001C1320" w:rsidP="0041026C">
            <w:pPr>
              <w:rPr>
                <w:b/>
              </w:rPr>
            </w:pPr>
            <w:r w:rsidRPr="001C1320">
              <w:rPr>
                <w:b/>
              </w:rPr>
              <w:t>Outgoing data.</w:t>
            </w:r>
          </w:p>
          <w:p w:rsidR="001C1320" w:rsidRDefault="001C1320" w:rsidP="0041026C">
            <w:r>
              <w:t>Data outgoing from a sequence must only be moved out if a buffer is the next data position.</w:t>
            </w:r>
          </w:p>
          <w:p w:rsidR="001C1320" w:rsidRDefault="001C1320" w:rsidP="0041026C">
            <w:r>
              <w:t>If the request/enable interface is being used it is the responsibility of the proceeding sequence to move data into the next position. The sequence requesting release must ensure the data has been moved out on the EnableRel variable going false.</w:t>
            </w:r>
          </w:p>
        </w:tc>
      </w:tr>
      <w:bookmarkEnd w:id="0"/>
    </w:tbl>
    <w:p w:rsidR="0041026C" w:rsidRPr="0041026C" w:rsidRDefault="0041026C" w:rsidP="0041026C">
      <w:pPr>
        <w:rPr>
          <w:lang w:val="en-GB"/>
        </w:rPr>
      </w:pPr>
    </w:p>
    <w:p w:rsidR="0041026C" w:rsidRDefault="0041026C" w:rsidP="0041026C">
      <w:pPr>
        <w:pStyle w:val="Heading2"/>
      </w:pPr>
      <w:r>
        <w:t>Request/Enable Sequence interfaces</w:t>
      </w:r>
    </w:p>
    <w:tbl>
      <w:tblPr>
        <w:tblStyle w:val="TableGrid"/>
        <w:tblW w:w="0" w:type="auto"/>
        <w:tblLook w:val="04A0" w:firstRow="1" w:lastRow="0" w:firstColumn="1" w:lastColumn="0" w:noHBand="0" w:noVBand="1"/>
      </w:tblPr>
      <w:tblGrid>
        <w:gridCol w:w="9576"/>
      </w:tblGrid>
      <w:tr w:rsidR="0041026C" w:rsidTr="0041026C">
        <w:tc>
          <w:tcPr>
            <w:tcW w:w="9576" w:type="dxa"/>
          </w:tcPr>
          <w:p w:rsidR="0041026C" w:rsidRDefault="00950AF2" w:rsidP="0041026C">
            <w:r>
              <w:t>The request/enable interface is for use between interconnecting sequences where there is no buffer.</w:t>
            </w:r>
          </w:p>
          <w:p w:rsidR="00950AF2" w:rsidRPr="009D632F" w:rsidRDefault="00950AF2" w:rsidP="0041026C">
            <w:pPr>
              <w:rPr>
                <w:b/>
                <w:u w:val="single"/>
              </w:rPr>
            </w:pPr>
            <w:r w:rsidRPr="009D632F">
              <w:rPr>
                <w:b/>
                <w:u w:val="single"/>
              </w:rPr>
              <w:t>Conventions.</w:t>
            </w:r>
          </w:p>
          <w:p w:rsidR="009D632F" w:rsidRPr="009D632F" w:rsidRDefault="009D632F" w:rsidP="0041026C">
            <w:pPr>
              <w:rPr>
                <w:b/>
              </w:rPr>
            </w:pPr>
            <w:r w:rsidRPr="009D632F">
              <w:rPr>
                <w:b/>
              </w:rPr>
              <w:t>Incoming Bags</w:t>
            </w:r>
          </w:p>
          <w:p w:rsidR="0053023B" w:rsidRPr="0053023B" w:rsidRDefault="00950AF2" w:rsidP="00364E96">
            <w:pPr>
              <w:rPr>
                <w:b/>
              </w:rPr>
            </w:pPr>
            <w:r>
              <w:t xml:space="preserve">The variables Request.XX[x] and Enable.XX[x] are only used for an incoming interface. The Request is </w:t>
            </w:r>
            <w:r w:rsidR="00364E96">
              <w:t>passed to the incoming sequen</w:t>
            </w:r>
            <w:r w:rsidR="0053023B">
              <w:t xml:space="preserve">ce as a “line clear” condition. </w:t>
            </w:r>
            <w:r w:rsidR="0053023B" w:rsidRPr="0053023B">
              <w:rPr>
                <w:b/>
              </w:rPr>
              <w:t>This should only be used when the input sequence is the 1_x_point</w:t>
            </w:r>
          </w:p>
          <w:p w:rsidR="0053023B" w:rsidRDefault="0053023B" w:rsidP="00364E96">
            <w:pPr>
              <w:rPr>
                <w:b/>
              </w:rPr>
            </w:pPr>
            <w:proofErr w:type="gramStart"/>
            <w:r w:rsidRPr="0053023B">
              <w:rPr>
                <w:b/>
              </w:rPr>
              <w:t>as</w:t>
            </w:r>
            <w:proofErr w:type="gramEnd"/>
            <w:r w:rsidRPr="0053023B">
              <w:rPr>
                <w:b/>
              </w:rPr>
              <w:t xml:space="preserve"> this sequence is not able to Request Release. </w:t>
            </w:r>
          </w:p>
          <w:p w:rsidR="00B938EC" w:rsidRPr="0053023B" w:rsidRDefault="00B938EC" w:rsidP="00364E96">
            <w:pPr>
              <w:rPr>
                <w:b/>
              </w:rPr>
            </w:pPr>
          </w:p>
          <w:p w:rsidR="0053023B" w:rsidRDefault="0053023B" w:rsidP="0041026C">
            <w:r>
              <w:t xml:space="preserve">The normal procedure for an incoming sequence is to use the Request Release from the incoming sequence as the </w:t>
            </w:r>
            <w:proofErr w:type="spellStart"/>
            <w:r>
              <w:t>i_bagAtBuffer</w:t>
            </w:r>
            <w:proofErr w:type="spellEnd"/>
            <w:r>
              <w:t xml:space="preserve"> condition and the </w:t>
            </w:r>
            <w:proofErr w:type="spellStart"/>
            <w:r>
              <w:t>EnableRelease</w:t>
            </w:r>
            <w:proofErr w:type="spellEnd"/>
            <w:r>
              <w:t xml:space="preserve"> in place of th</w:t>
            </w:r>
            <w:r w:rsidR="00B938EC">
              <w:t>e buffer stop.</w:t>
            </w:r>
          </w:p>
          <w:p w:rsidR="00B938EC" w:rsidRDefault="00B938EC" w:rsidP="0041026C"/>
          <w:p w:rsidR="00B938EC" w:rsidRDefault="00B938EC" w:rsidP="0041026C">
            <w:r>
              <w:t xml:space="preserve">The Request should only be set by a </w:t>
            </w:r>
            <w:proofErr w:type="spellStart"/>
            <w:r>
              <w:t>config</w:t>
            </w:r>
            <w:proofErr w:type="spellEnd"/>
            <w:r>
              <w:t xml:space="preserve"> </w:t>
            </w:r>
            <w:proofErr w:type="spellStart"/>
            <w:r>
              <w:t>var</w:t>
            </w:r>
            <w:proofErr w:type="spellEnd"/>
            <w:r>
              <w:t xml:space="preserve"> “use Request” </w:t>
            </w:r>
          </w:p>
          <w:p w:rsidR="0053023B" w:rsidRDefault="0053023B" w:rsidP="0041026C"/>
          <w:p w:rsidR="009D632F" w:rsidRPr="00303285" w:rsidRDefault="009D632F" w:rsidP="0041026C">
            <w:pPr>
              <w:rPr>
                <w:b/>
              </w:rPr>
            </w:pPr>
            <w:r w:rsidRPr="0053023B">
              <w:rPr>
                <w:b/>
                <w:color w:val="FF0000"/>
              </w:rPr>
              <w:t>The Request signal once true must never be able to go false until the bag has arrived and it is safe for the pre-sequence to close the buffer stop</w:t>
            </w:r>
            <w:r w:rsidRPr="00303285">
              <w:rPr>
                <w:b/>
              </w:rPr>
              <w:t>.</w:t>
            </w:r>
          </w:p>
          <w:p w:rsidR="0053023B" w:rsidRDefault="0053023B" w:rsidP="0041026C"/>
          <w:p w:rsidR="00950AF2" w:rsidRDefault="009D632F" w:rsidP="0041026C">
            <w:r>
              <w:t>The pre-sequence responsible for delivery of the bag</w:t>
            </w:r>
            <w:r w:rsidR="0053023B">
              <w:t xml:space="preserve"> (Currently only the 1_x_Point) </w:t>
            </w:r>
            <w:r>
              <w:t>, and ultimately opening the buffer</w:t>
            </w:r>
            <w:r w:rsidR="00303285">
              <w:t xml:space="preserve">, should treat the request as </w:t>
            </w:r>
            <w:r>
              <w:t>line clear, it then watch</w:t>
            </w:r>
            <w:r w:rsidR="00364E96">
              <w:t>es</w:t>
            </w:r>
            <w:r>
              <w:t xml:space="preserve"> for the state to go false</w:t>
            </w:r>
            <w:r w:rsidR="00303285">
              <w:t>,</w:t>
            </w:r>
            <w:r>
              <w:t xml:space="preserve"> to signal </w:t>
            </w:r>
            <w:r w:rsidR="00303285">
              <w:t xml:space="preserve">that </w:t>
            </w:r>
            <w:r w:rsidR="00364E96">
              <w:t>the bag has arrived. (</w:t>
            </w:r>
            <w:r>
              <w:t>See guidance below when using rail position confirmation switches)</w:t>
            </w:r>
          </w:p>
          <w:p w:rsidR="009D632F" w:rsidRDefault="009D632F" w:rsidP="0041026C"/>
          <w:p w:rsidR="009D632F" w:rsidRPr="009D632F" w:rsidRDefault="009D632F" w:rsidP="0041026C">
            <w:pPr>
              <w:rPr>
                <w:b/>
              </w:rPr>
            </w:pPr>
            <w:r w:rsidRPr="009D632F">
              <w:rPr>
                <w:b/>
              </w:rPr>
              <w:t xml:space="preserve">It is not good practice to use </w:t>
            </w:r>
            <w:r w:rsidR="00303285" w:rsidRPr="009D632F">
              <w:rPr>
                <w:b/>
              </w:rPr>
              <w:t>the Enable.XX</w:t>
            </w:r>
            <w:r w:rsidRPr="009D632F">
              <w:rPr>
                <w:b/>
              </w:rPr>
              <w:t>[x] variable, This should be avoided.</w:t>
            </w:r>
          </w:p>
          <w:p w:rsidR="009D632F" w:rsidRDefault="009D632F" w:rsidP="0041026C"/>
          <w:p w:rsidR="009D632F" w:rsidRPr="009D632F" w:rsidRDefault="009D632F" w:rsidP="0041026C">
            <w:pPr>
              <w:rPr>
                <w:b/>
              </w:rPr>
            </w:pPr>
            <w:r w:rsidRPr="009D632F">
              <w:rPr>
                <w:b/>
              </w:rPr>
              <w:t>Outgoing Bags</w:t>
            </w:r>
          </w:p>
          <w:p w:rsidR="009D632F" w:rsidRDefault="009D632F" w:rsidP="0041026C">
            <w:r>
              <w:t xml:space="preserve">The variables RequestRel.XX[x] and EnableRel.XX[x] are only used for an </w:t>
            </w:r>
            <w:r w:rsidR="00303285">
              <w:t>outgoing</w:t>
            </w:r>
            <w:r>
              <w:t xml:space="preserve"> interface</w:t>
            </w:r>
            <w:r w:rsidR="00303285">
              <w:t>.</w:t>
            </w:r>
          </w:p>
          <w:p w:rsidR="00303285" w:rsidRDefault="00303285" w:rsidP="0041026C">
            <w:r>
              <w:t xml:space="preserve">The sequence that requires release is responsible for setting RequestRel.XX[x]. </w:t>
            </w:r>
          </w:p>
          <w:p w:rsidR="00303285" w:rsidRDefault="00303285" w:rsidP="0041026C">
            <w:r>
              <w:t>The post sequence should then treat this request as a “bag at buffer” input, and set the EnableRel.XX[x] in lieu of the open buffer command. (EnableRel.VC[1] :=  o_openBuffer;) .</w:t>
            </w:r>
          </w:p>
          <w:p w:rsidR="00303285" w:rsidRPr="00303285" w:rsidRDefault="00303285" w:rsidP="00303285">
            <w:pPr>
              <w:rPr>
                <w:b/>
              </w:rPr>
            </w:pPr>
            <w:r w:rsidRPr="00303285">
              <w:rPr>
                <w:b/>
              </w:rPr>
              <w:t xml:space="preserve">The </w:t>
            </w:r>
            <w:r>
              <w:rPr>
                <w:b/>
              </w:rPr>
              <w:t>EnableRel variable</w:t>
            </w:r>
            <w:r w:rsidRPr="00303285">
              <w:rPr>
                <w:b/>
              </w:rPr>
              <w:t xml:space="preserve"> once true must never be able to go false until the bag has arrived and it is safe for the pre-sequence to clo</w:t>
            </w:r>
            <w:r>
              <w:rPr>
                <w:b/>
              </w:rPr>
              <w:t xml:space="preserve">se the </w:t>
            </w:r>
            <w:r w:rsidRPr="00303285">
              <w:rPr>
                <w:b/>
              </w:rPr>
              <w:t>stop.</w:t>
            </w:r>
          </w:p>
          <w:p w:rsidR="00950AF2" w:rsidRDefault="00950AF2" w:rsidP="0041026C">
            <w:pPr>
              <w:rPr>
                <w:b/>
              </w:rPr>
            </w:pPr>
          </w:p>
          <w:p w:rsidR="00950AF2" w:rsidRPr="00950AF2" w:rsidRDefault="00950AF2" w:rsidP="0041026C">
            <w:pPr>
              <w:rPr>
                <w:b/>
              </w:rPr>
            </w:pPr>
          </w:p>
          <w:p w:rsidR="00950AF2" w:rsidRDefault="00950AF2" w:rsidP="0041026C"/>
        </w:tc>
      </w:tr>
    </w:tbl>
    <w:p w:rsidR="001C1320" w:rsidRDefault="001C1320" w:rsidP="0041026C">
      <w:pPr>
        <w:rPr>
          <w:lang w:val="en-GB"/>
        </w:rPr>
      </w:pPr>
    </w:p>
    <w:p w:rsidR="0041026C" w:rsidRPr="0041026C" w:rsidRDefault="001C1320" w:rsidP="0041026C">
      <w:pPr>
        <w:rPr>
          <w:lang w:val="en-GB"/>
        </w:rPr>
      </w:pPr>
      <w:r>
        <w:rPr>
          <w:lang w:val="en-GB"/>
        </w:rPr>
        <w:br w:type="page"/>
      </w:r>
    </w:p>
    <w:p w:rsidR="006C6909" w:rsidRDefault="007959B9" w:rsidP="006C6909">
      <w:pPr>
        <w:pStyle w:val="Heading2"/>
      </w:pPr>
      <w:r>
        <w:lastRenderedPageBreak/>
        <w:t>Rail position confirmation switches.</w:t>
      </w:r>
    </w:p>
    <w:tbl>
      <w:tblPr>
        <w:tblStyle w:val="TableGrid"/>
        <w:tblW w:w="0" w:type="auto"/>
        <w:tblLook w:val="04A0" w:firstRow="1" w:lastRow="0" w:firstColumn="1" w:lastColumn="0" w:noHBand="0" w:noVBand="1"/>
      </w:tblPr>
      <w:tblGrid>
        <w:gridCol w:w="9576"/>
      </w:tblGrid>
      <w:tr w:rsidR="006C6909" w:rsidTr="006C6909">
        <w:tc>
          <w:tcPr>
            <w:tcW w:w="9576" w:type="dxa"/>
          </w:tcPr>
          <w:p w:rsidR="007959B9" w:rsidRDefault="006C6909" w:rsidP="006C6909">
            <w:r>
              <w:t xml:space="preserve">When using encoder positioning on a vertical conveyor, </w:t>
            </w:r>
            <w:r w:rsidR="007959B9">
              <w:t>rear trolley removers, cross over points or any other device that has bags moving through it and a switch or proximity confirming rail position for safety purpose.</w:t>
            </w:r>
          </w:p>
          <w:p w:rsidR="007959B9" w:rsidRDefault="007959B9" w:rsidP="006C6909"/>
          <w:p w:rsidR="006C6909" w:rsidRDefault="006C6909" w:rsidP="006C6909">
            <w:r>
              <w:t xml:space="preserve">Alignment switches must not be directly referenced to drive </w:t>
            </w:r>
            <w:r w:rsidR="0041026C">
              <w:t xml:space="preserve">incoming </w:t>
            </w:r>
            <w:r>
              <w:t>buffer stops open. In the event that the alignment switch makes/breaks a second bag can be released.</w:t>
            </w:r>
          </w:p>
          <w:p w:rsidR="006C6909" w:rsidRDefault="0041026C" w:rsidP="006C6909">
            <w:pPr>
              <w:pStyle w:val="ListParagraph"/>
              <w:numPr>
                <w:ilvl w:val="0"/>
                <w:numId w:val="2"/>
              </w:numPr>
            </w:pPr>
            <w:r>
              <w:t>When using a single buffer the rail alignment state must be latched in the within the buffer open step, this latched signal is then used to open the buffer stop. The rail end stop alternatively must include a direct reference to the alignment switch. Any multiple buffers must use a request/enable with a standard point sequence.</w:t>
            </w:r>
          </w:p>
          <w:p w:rsidR="0041026C" w:rsidRDefault="0041026C" w:rsidP="0041026C">
            <w:pPr>
              <w:pStyle w:val="ListParagraph"/>
            </w:pPr>
          </w:p>
          <w:p w:rsidR="0041026C" w:rsidRPr="0041026C" w:rsidRDefault="0041026C" w:rsidP="006C6909">
            <w:pPr>
              <w:pStyle w:val="ListParagraph"/>
              <w:numPr>
                <w:ilvl w:val="0"/>
                <w:numId w:val="2"/>
              </w:numPr>
            </w:pPr>
            <w:r>
              <w:t xml:space="preserve">When using the request/enable </w:t>
            </w:r>
            <w:r w:rsidR="007959B9">
              <w:t>interface, the request signal should use the latche</w:t>
            </w:r>
            <w:r w:rsidR="009D632F">
              <w:t xml:space="preserve">d position </w:t>
            </w:r>
            <w:r w:rsidR="007959B9">
              <w:t>confirmation the same as a buffer stop</w:t>
            </w:r>
            <w:r w:rsidR="009D632F">
              <w:t xml:space="preserve"> would, and this must not be set false in any condition until a bag has arrived.</w:t>
            </w:r>
          </w:p>
          <w:p w:rsidR="006C6909" w:rsidRDefault="006C6909" w:rsidP="006C6909"/>
        </w:tc>
      </w:tr>
    </w:tbl>
    <w:p w:rsidR="006C6909" w:rsidRPr="006C6909" w:rsidRDefault="006C6909" w:rsidP="006C6909">
      <w:pPr>
        <w:rPr>
          <w:lang w:val="en-GB"/>
        </w:rPr>
      </w:pPr>
    </w:p>
    <w:p w:rsidR="008C567F" w:rsidRDefault="008C567F">
      <w:pPr>
        <w:rPr>
          <w:lang w:val="en-GB"/>
        </w:rPr>
      </w:pPr>
      <w:r>
        <w:rPr>
          <w:lang w:val="en-GB"/>
        </w:rPr>
        <w:br w:type="page"/>
      </w:r>
    </w:p>
    <w:p w:rsidR="0009445A" w:rsidRDefault="008C567F" w:rsidP="008C567F">
      <w:pPr>
        <w:pStyle w:val="Heading1"/>
      </w:pPr>
      <w:r>
        <w:lastRenderedPageBreak/>
        <w:t>Naming CONVENTIONS AND DYNAMIC VARIABLES</w:t>
      </w:r>
    </w:p>
    <w:p w:rsidR="008C567F" w:rsidRDefault="008C567F" w:rsidP="008C567F">
      <w:pPr>
        <w:pStyle w:val="Heading2"/>
      </w:pPr>
      <w:r>
        <w:t>Use of Dynamic Variables</w:t>
      </w:r>
    </w:p>
    <w:tbl>
      <w:tblPr>
        <w:tblStyle w:val="TableGrid"/>
        <w:tblW w:w="0" w:type="auto"/>
        <w:tblLook w:val="04A0" w:firstRow="1" w:lastRow="0" w:firstColumn="1" w:lastColumn="0" w:noHBand="0" w:noVBand="1"/>
      </w:tblPr>
      <w:tblGrid>
        <w:gridCol w:w="9576"/>
      </w:tblGrid>
      <w:tr w:rsidR="008C567F" w:rsidTr="0023755C">
        <w:tc>
          <w:tcPr>
            <w:tcW w:w="9576" w:type="dxa"/>
          </w:tcPr>
          <w:p w:rsidR="008C567F" w:rsidRDefault="008C567F" w:rsidP="0023755C">
            <w:r>
              <w:t>Where possible all global variables that use an array should be referenced locally by a dynamic var.</w:t>
            </w:r>
          </w:p>
          <w:p w:rsidR="008C567F" w:rsidRDefault="008C567F" w:rsidP="0023755C">
            <w:r>
              <w:t xml:space="preserve">For example </w:t>
            </w:r>
            <w:proofErr w:type="spellStart"/>
            <w:r>
              <w:t>myBag</w:t>
            </w:r>
            <w:proofErr w:type="spellEnd"/>
            <w:r>
              <w:t xml:space="preserve"> = 200, </w:t>
            </w:r>
            <w:proofErr w:type="gramStart"/>
            <w:r>
              <w:t>Bag[</w:t>
            </w:r>
            <w:proofErr w:type="spellStart"/>
            <w:proofErr w:type="gramEnd"/>
            <w:r>
              <w:t>myBag</w:t>
            </w:r>
            <w:proofErr w:type="spellEnd"/>
            <w:r>
              <w:t xml:space="preserve">] will use dynamic </w:t>
            </w:r>
            <w:proofErr w:type="spellStart"/>
            <w:r>
              <w:t>var</w:t>
            </w:r>
            <w:proofErr w:type="spellEnd"/>
            <w:r>
              <w:t xml:space="preserve"> bag.</w:t>
            </w:r>
          </w:p>
          <w:p w:rsidR="008C567F" w:rsidRDefault="008C567F" w:rsidP="0023755C"/>
          <w:p w:rsidR="008C567F" w:rsidRPr="008C567F" w:rsidRDefault="008C567F" w:rsidP="0023755C">
            <w:r>
              <w:t>See below for naming conventions</w:t>
            </w:r>
          </w:p>
        </w:tc>
      </w:tr>
    </w:tbl>
    <w:p w:rsidR="008C567F" w:rsidRDefault="008C567F" w:rsidP="008C567F">
      <w:pPr>
        <w:rPr>
          <w:lang w:val="en-GB"/>
        </w:rPr>
      </w:pPr>
    </w:p>
    <w:p w:rsidR="008C567F" w:rsidRDefault="008C567F" w:rsidP="008C567F">
      <w:pPr>
        <w:pStyle w:val="Heading2"/>
      </w:pPr>
      <w:r>
        <w:t>Dynamic Variable- local naming convention</w:t>
      </w:r>
    </w:p>
    <w:tbl>
      <w:tblPr>
        <w:tblStyle w:val="TableGrid"/>
        <w:tblW w:w="9606" w:type="dxa"/>
        <w:tblLook w:val="04A0" w:firstRow="1" w:lastRow="0" w:firstColumn="1" w:lastColumn="0" w:noHBand="0" w:noVBand="1"/>
      </w:tblPr>
      <w:tblGrid>
        <w:gridCol w:w="4361"/>
        <w:gridCol w:w="5245"/>
      </w:tblGrid>
      <w:tr w:rsidR="008C567F" w:rsidTr="008C567F">
        <w:tc>
          <w:tcPr>
            <w:tcW w:w="4361" w:type="dxa"/>
            <w:shd w:val="clear" w:color="auto" w:fill="4F81BD" w:themeFill="accent1"/>
          </w:tcPr>
          <w:p w:rsidR="008C567F" w:rsidRPr="008C567F" w:rsidRDefault="008C567F" w:rsidP="008C567F">
            <w:pPr>
              <w:jc w:val="center"/>
              <w:rPr>
                <w:b/>
                <w:color w:val="FFFFFF" w:themeColor="background1"/>
                <w:sz w:val="24"/>
                <w:szCs w:val="24"/>
              </w:rPr>
            </w:pPr>
            <w:r w:rsidRPr="008C567F">
              <w:rPr>
                <w:b/>
                <w:color w:val="FFFFFF" w:themeColor="background1"/>
                <w:sz w:val="24"/>
                <w:szCs w:val="24"/>
              </w:rPr>
              <w:t>Dynamic Variable Name</w:t>
            </w:r>
          </w:p>
        </w:tc>
        <w:tc>
          <w:tcPr>
            <w:tcW w:w="5245" w:type="dxa"/>
            <w:shd w:val="clear" w:color="auto" w:fill="4F81BD" w:themeFill="accent1"/>
          </w:tcPr>
          <w:p w:rsidR="008C567F" w:rsidRPr="008C567F" w:rsidRDefault="008C567F" w:rsidP="008C567F">
            <w:pPr>
              <w:jc w:val="center"/>
              <w:rPr>
                <w:b/>
                <w:color w:val="FFFFFF" w:themeColor="background1"/>
                <w:sz w:val="24"/>
                <w:szCs w:val="24"/>
              </w:rPr>
            </w:pPr>
            <w:r w:rsidRPr="008C567F">
              <w:rPr>
                <w:b/>
                <w:color w:val="FFFFFF" w:themeColor="background1"/>
                <w:sz w:val="24"/>
                <w:szCs w:val="24"/>
              </w:rPr>
              <w:t>Replaces</w:t>
            </w:r>
          </w:p>
        </w:tc>
      </w:tr>
      <w:tr w:rsidR="008C567F" w:rsidTr="008C567F">
        <w:tc>
          <w:tcPr>
            <w:tcW w:w="4361" w:type="dxa"/>
          </w:tcPr>
          <w:p w:rsidR="008C567F" w:rsidRDefault="008C567F" w:rsidP="0023755C">
            <w:r>
              <w:t>alarm</w:t>
            </w:r>
          </w:p>
        </w:tc>
        <w:tc>
          <w:tcPr>
            <w:tcW w:w="5245" w:type="dxa"/>
          </w:tcPr>
          <w:p w:rsidR="008C567F" w:rsidRDefault="008C567F" w:rsidP="0023755C">
            <w:r>
              <w:t>Alarm[</w:t>
            </w:r>
            <w:proofErr w:type="spellStart"/>
            <w:r>
              <w:t>mySeq</w:t>
            </w:r>
            <w:proofErr w:type="spellEnd"/>
            <w:r>
              <w:t>]</w:t>
            </w:r>
          </w:p>
        </w:tc>
      </w:tr>
      <w:tr w:rsidR="008C567F" w:rsidTr="008C567F">
        <w:tc>
          <w:tcPr>
            <w:tcW w:w="4361" w:type="dxa"/>
          </w:tcPr>
          <w:p w:rsidR="008C567F" w:rsidRDefault="008C567F" w:rsidP="0023755C">
            <w:r>
              <w:t>bag</w:t>
            </w:r>
          </w:p>
        </w:tc>
        <w:tc>
          <w:tcPr>
            <w:tcW w:w="5245" w:type="dxa"/>
          </w:tcPr>
          <w:p w:rsidR="008C567F" w:rsidRDefault="008C567F" w:rsidP="0023755C">
            <w:r>
              <w:t>Bag[</w:t>
            </w:r>
            <w:proofErr w:type="spellStart"/>
            <w:r>
              <w:t>myBag</w:t>
            </w:r>
            <w:proofErr w:type="spellEnd"/>
            <w:r>
              <w:t>]</w:t>
            </w:r>
          </w:p>
        </w:tc>
      </w:tr>
      <w:tr w:rsidR="008C567F" w:rsidTr="008C567F">
        <w:tc>
          <w:tcPr>
            <w:tcW w:w="4361" w:type="dxa"/>
          </w:tcPr>
          <w:p w:rsidR="008C567F" w:rsidRDefault="008C567F" w:rsidP="0023755C">
            <w:proofErr w:type="spellStart"/>
            <w:r>
              <w:t>bag_buff</w:t>
            </w:r>
            <w:proofErr w:type="spellEnd"/>
          </w:p>
        </w:tc>
        <w:tc>
          <w:tcPr>
            <w:tcW w:w="5245" w:type="dxa"/>
          </w:tcPr>
          <w:p w:rsidR="008C567F" w:rsidRDefault="008C567F" w:rsidP="0023755C">
            <w:r>
              <w:t>Bag[</w:t>
            </w:r>
            <w:proofErr w:type="spellStart"/>
            <w:r>
              <w:t>myBuffBag</w:t>
            </w:r>
            <w:proofErr w:type="spellEnd"/>
            <w:r>
              <w:t>]</w:t>
            </w:r>
          </w:p>
        </w:tc>
      </w:tr>
      <w:tr w:rsidR="008C567F" w:rsidTr="008C567F">
        <w:tc>
          <w:tcPr>
            <w:tcW w:w="4361" w:type="dxa"/>
          </w:tcPr>
          <w:p w:rsidR="008C567F" w:rsidRDefault="008C567F" w:rsidP="0023755C">
            <w:proofErr w:type="spellStart"/>
            <w:r>
              <w:t>bag_out</w:t>
            </w:r>
            <w:proofErr w:type="spellEnd"/>
          </w:p>
        </w:tc>
        <w:tc>
          <w:tcPr>
            <w:tcW w:w="5245" w:type="dxa"/>
          </w:tcPr>
          <w:p w:rsidR="008C567F" w:rsidRDefault="008C567F" w:rsidP="0023755C">
            <w:r>
              <w:t>Bag[</w:t>
            </w:r>
            <w:proofErr w:type="spellStart"/>
            <w:r>
              <w:t>myOutBag</w:t>
            </w:r>
            <w:proofErr w:type="spellEnd"/>
            <w:r>
              <w:t>]</w:t>
            </w:r>
          </w:p>
        </w:tc>
      </w:tr>
      <w:tr w:rsidR="008C567F" w:rsidTr="008C567F">
        <w:tc>
          <w:tcPr>
            <w:tcW w:w="4361" w:type="dxa"/>
          </w:tcPr>
          <w:p w:rsidR="008C567F" w:rsidRDefault="008C567F" w:rsidP="0023755C">
            <w:r>
              <w:t>can</w:t>
            </w:r>
          </w:p>
        </w:tc>
        <w:tc>
          <w:tcPr>
            <w:tcW w:w="5245" w:type="dxa"/>
          </w:tcPr>
          <w:p w:rsidR="008C567F" w:rsidRDefault="008C567F" w:rsidP="0023755C">
            <w:r>
              <w:t>CAN[</w:t>
            </w:r>
            <w:proofErr w:type="spellStart"/>
            <w:r>
              <w:t>myCan</w:t>
            </w:r>
            <w:proofErr w:type="spellEnd"/>
            <w:r>
              <w:t>]</w:t>
            </w:r>
          </w:p>
        </w:tc>
      </w:tr>
      <w:tr w:rsidR="008C567F" w:rsidTr="008C567F">
        <w:tc>
          <w:tcPr>
            <w:tcW w:w="4361" w:type="dxa"/>
          </w:tcPr>
          <w:p w:rsidR="008C567F" w:rsidRDefault="008C567F" w:rsidP="0023755C">
            <w:proofErr w:type="spellStart"/>
            <w:r>
              <w:t>line_release</w:t>
            </w:r>
            <w:proofErr w:type="spellEnd"/>
          </w:p>
        </w:tc>
        <w:tc>
          <w:tcPr>
            <w:tcW w:w="5245" w:type="dxa"/>
          </w:tcPr>
          <w:p w:rsidR="008C567F" w:rsidRDefault="008C567F" w:rsidP="0023755C">
            <w:r>
              <w:t>Line[</w:t>
            </w:r>
            <w:proofErr w:type="spellStart"/>
            <w:r>
              <w:t>myReleaseLine</w:t>
            </w:r>
            <w:proofErr w:type="spellEnd"/>
            <w:r>
              <w:t>]</w:t>
            </w:r>
          </w:p>
        </w:tc>
      </w:tr>
    </w:tbl>
    <w:p w:rsidR="008C567F" w:rsidRPr="008C567F" w:rsidRDefault="008C567F" w:rsidP="008C567F">
      <w:pPr>
        <w:rPr>
          <w:lang w:val="en-GB"/>
        </w:rPr>
      </w:pPr>
      <w:bookmarkStart w:id="1" w:name="_GoBack"/>
      <w:bookmarkEnd w:id="1"/>
    </w:p>
    <w:sectPr w:rsidR="008C567F" w:rsidRPr="008C567F"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E71" w:rsidRDefault="002F2E71" w:rsidP="005355D2">
      <w:pPr>
        <w:spacing w:after="0" w:line="240" w:lineRule="auto"/>
      </w:pPr>
      <w:r>
        <w:separator/>
      </w:r>
    </w:p>
  </w:endnote>
  <w:endnote w:type="continuationSeparator" w:id="0">
    <w:p w:rsidR="002F2E71" w:rsidRDefault="002F2E71"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D2" w:rsidRDefault="005355D2"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73D24732" wp14:editId="6502488A">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C567F" w:rsidRPr="008C567F">
                              <w:rPr>
                                <w:b/>
                                <w:noProof/>
                                <w:color w:val="FFFFFF" w:themeColor="background1"/>
                              </w:rPr>
                              <w:t>5</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8C567F" w:rsidRPr="008C567F">
                        <w:rPr>
                          <w:b/>
                          <w:noProof/>
                          <w:color w:val="FFFFFF" w:themeColor="background1"/>
                        </w:rPr>
                        <w:t>5</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E71" w:rsidRDefault="002F2E71" w:rsidP="005355D2">
      <w:pPr>
        <w:spacing w:after="0" w:line="240" w:lineRule="auto"/>
      </w:pPr>
      <w:r>
        <w:separator/>
      </w:r>
    </w:p>
  </w:footnote>
  <w:footnote w:type="continuationSeparator" w:id="0">
    <w:p w:rsidR="002F2E71" w:rsidRDefault="002F2E71"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28" w:rsidRPr="008E3D28" w:rsidRDefault="008E3D28"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3E1F27BD" wp14:editId="4C445088">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sidR="00F55750">
          <w:rPr>
            <w:rFonts w:ascii="Arial" w:hAnsi="Arial" w:cs="Arial"/>
            <w:sz w:val="24"/>
            <w:szCs w:val="24"/>
            <w:lang w:val="en-GB"/>
          </w:rPr>
          <w:t>Supertrack Programming Standards</w:t>
        </w:r>
      </w:sdtContent>
    </w:sdt>
    <w:r w:rsidR="00F55750">
      <w:rPr>
        <w:rFonts w:ascii="Arial" w:hAnsi="Arial" w:cs="Arial"/>
        <w:sz w:val="24"/>
        <w:szCs w:val="24"/>
      </w:rPr>
      <w:t xml:space="preserve"> </w:t>
    </w:r>
    <w:r w:rsidR="00C24821">
      <w:rPr>
        <w:rFonts w:ascii="Arial" w:hAnsi="Arial" w:cs="Arial"/>
        <w:sz w:val="24"/>
        <w:szCs w:val="24"/>
      </w:rPr>
      <w:t>V</w:t>
    </w:r>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53023B">
          <w:rPr>
            <w:rFonts w:ascii="Arial" w:hAnsi="Arial" w:cs="Arial"/>
            <w:sz w:val="24"/>
            <w:szCs w:val="24"/>
            <w:lang w:val="en-GB"/>
          </w:rPr>
          <w:t>1.00.1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6591"/>
    <w:multiLevelType w:val="hybridMultilevel"/>
    <w:tmpl w:val="75526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221AE"/>
    <w:rsid w:val="000549DA"/>
    <w:rsid w:val="0007248B"/>
    <w:rsid w:val="00081981"/>
    <w:rsid w:val="00086DD0"/>
    <w:rsid w:val="00091C22"/>
    <w:rsid w:val="0009445A"/>
    <w:rsid w:val="000B57C5"/>
    <w:rsid w:val="000E31AD"/>
    <w:rsid w:val="00126388"/>
    <w:rsid w:val="001331DC"/>
    <w:rsid w:val="0016121F"/>
    <w:rsid w:val="001B7BD0"/>
    <w:rsid w:val="001C1320"/>
    <w:rsid w:val="001E263B"/>
    <w:rsid w:val="001E3056"/>
    <w:rsid w:val="0020373E"/>
    <w:rsid w:val="00244EC6"/>
    <w:rsid w:val="0027566B"/>
    <w:rsid w:val="00282A39"/>
    <w:rsid w:val="002A1DDC"/>
    <w:rsid w:val="002F2E71"/>
    <w:rsid w:val="00303285"/>
    <w:rsid w:val="0035754D"/>
    <w:rsid w:val="00364E96"/>
    <w:rsid w:val="003B44A0"/>
    <w:rsid w:val="003C2A47"/>
    <w:rsid w:val="003D241C"/>
    <w:rsid w:val="003D6B89"/>
    <w:rsid w:val="003F5C26"/>
    <w:rsid w:val="0040153D"/>
    <w:rsid w:val="0041026C"/>
    <w:rsid w:val="00424E03"/>
    <w:rsid w:val="00463B6C"/>
    <w:rsid w:val="004B020F"/>
    <w:rsid w:val="004F369A"/>
    <w:rsid w:val="00505C2E"/>
    <w:rsid w:val="0051650C"/>
    <w:rsid w:val="0053023B"/>
    <w:rsid w:val="005355D2"/>
    <w:rsid w:val="005765CF"/>
    <w:rsid w:val="0059559B"/>
    <w:rsid w:val="005A1642"/>
    <w:rsid w:val="005C6570"/>
    <w:rsid w:val="005F2511"/>
    <w:rsid w:val="00601C11"/>
    <w:rsid w:val="006504AF"/>
    <w:rsid w:val="0065562F"/>
    <w:rsid w:val="006A29F3"/>
    <w:rsid w:val="006A776B"/>
    <w:rsid w:val="006B2C75"/>
    <w:rsid w:val="006C6909"/>
    <w:rsid w:val="006E72F6"/>
    <w:rsid w:val="00761091"/>
    <w:rsid w:val="0079013C"/>
    <w:rsid w:val="007959B9"/>
    <w:rsid w:val="00795E64"/>
    <w:rsid w:val="007E6195"/>
    <w:rsid w:val="0080157F"/>
    <w:rsid w:val="008309C9"/>
    <w:rsid w:val="00855DF8"/>
    <w:rsid w:val="00876B1A"/>
    <w:rsid w:val="0089259E"/>
    <w:rsid w:val="008962A0"/>
    <w:rsid w:val="00897DA8"/>
    <w:rsid w:val="008C567F"/>
    <w:rsid w:val="008E3075"/>
    <w:rsid w:val="008E3D28"/>
    <w:rsid w:val="008F2F52"/>
    <w:rsid w:val="00950AF2"/>
    <w:rsid w:val="00997952"/>
    <w:rsid w:val="009B0D5D"/>
    <w:rsid w:val="009B4164"/>
    <w:rsid w:val="009D632F"/>
    <w:rsid w:val="009E6496"/>
    <w:rsid w:val="009F3604"/>
    <w:rsid w:val="00A14F02"/>
    <w:rsid w:val="00A41C09"/>
    <w:rsid w:val="00A51A73"/>
    <w:rsid w:val="00A74112"/>
    <w:rsid w:val="00B324E1"/>
    <w:rsid w:val="00B404F3"/>
    <w:rsid w:val="00B51930"/>
    <w:rsid w:val="00B700B6"/>
    <w:rsid w:val="00B938EC"/>
    <w:rsid w:val="00BD053E"/>
    <w:rsid w:val="00BF5BF5"/>
    <w:rsid w:val="00C107F6"/>
    <w:rsid w:val="00C24821"/>
    <w:rsid w:val="00C40FBF"/>
    <w:rsid w:val="00CA1DA5"/>
    <w:rsid w:val="00CA2D36"/>
    <w:rsid w:val="00CD2FED"/>
    <w:rsid w:val="00D50179"/>
    <w:rsid w:val="00D815C6"/>
    <w:rsid w:val="00E13634"/>
    <w:rsid w:val="00E16B1B"/>
    <w:rsid w:val="00E66706"/>
    <w:rsid w:val="00ED665D"/>
    <w:rsid w:val="00EE163C"/>
    <w:rsid w:val="00F13526"/>
    <w:rsid w:val="00F420D6"/>
    <w:rsid w:val="00F52CFB"/>
    <w:rsid w:val="00F55750"/>
    <w:rsid w:val="00F87F19"/>
    <w:rsid w:val="00F941F6"/>
    <w:rsid w:val="00FB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7F"/>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410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7F"/>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41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0D25F1"/>
    <w:rsid w:val="00170416"/>
    <w:rsid w:val="0045588A"/>
    <w:rsid w:val="00455980"/>
    <w:rsid w:val="00585886"/>
    <w:rsid w:val="008E393D"/>
    <w:rsid w:val="00A162B2"/>
    <w:rsid w:val="00A701E4"/>
    <w:rsid w:val="00B83E18"/>
    <w:rsid w:val="00C837A5"/>
    <w:rsid w:val="00CB12B2"/>
    <w:rsid w:val="00E75260"/>
    <w:rsid w:val="00EA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6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260"/>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105D2-7B08-42C6-8DF6-C7640A1C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70</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Supertrack Programming Standards</dc:subject>
  <dc:creator>Tim Reamsbottom</dc:creator>
  <cp:lastModifiedBy>Tim Reamsbottom</cp:lastModifiedBy>
  <cp:revision>39</cp:revision>
  <cp:lastPrinted>2015-07-13T12:39:00Z</cp:lastPrinted>
  <dcterms:created xsi:type="dcterms:W3CDTF">2015-07-15T08:56:00Z</dcterms:created>
  <dcterms:modified xsi:type="dcterms:W3CDTF">2018-02-07T10:00:00Z</dcterms:modified>
  <cp:contentStatus>1.00.1</cp:contentStatus>
</cp:coreProperties>
</file>